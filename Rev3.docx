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bookmarkStart w:id="0" w:name="_Hlk142689864"/>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C73052" w:rsidRDefault="006B0B30" w:rsidP="006B0B30">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033C910C" w14:textId="77777777" w:rsidR="00C73052" w:rsidRPr="00C73052" w:rsidRDefault="00C73052" w:rsidP="00C73052"/>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765D0C9C" w14:textId="297FF2E0" w:rsidR="003F32A4" w:rsidRPr="00424A7A" w:rsidRDefault="00C73052" w:rsidP="00424A7A">
      <w:pPr>
        <w:pStyle w:val="Autor"/>
      </w:pPr>
      <w:r w:rsidRPr="00424A7A">
        <w:t>A S E S O R: MTRO. RAFAEL GREGORIO GAMBOA HIRALES</w:t>
      </w:r>
    </w:p>
    <w:p w14:paraId="525F34F8" w14:textId="77777777" w:rsidR="00602146" w:rsidRDefault="00602146" w:rsidP="00C73052">
      <w:pPr>
        <w:jc w:val="left"/>
        <w:rPr>
          <w:sz w:val="28"/>
          <w:szCs w:val="18"/>
        </w:rPr>
      </w:pP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1" w:name="_Toc143090967"/>
      <w:bookmarkStart w:id="2" w:name="_Hlk142769855"/>
      <w:bookmarkStart w:id="3" w:name="_Hlk142689267"/>
      <w:bookmarkStart w:id="4" w:name="_Hlk142740303"/>
      <w:r>
        <w:rPr>
          <w:lang w:val="es-MX"/>
        </w:rPr>
        <w:lastRenderedPageBreak/>
        <w:t>Tabla de contenido</w:t>
      </w:r>
      <w:bookmarkEnd w:id="1"/>
    </w:p>
    <w:bookmarkEnd w:id="4" w:displacedByCustomXml="next"/>
    <w:bookmarkStart w:id="5"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793F12CA" w14:textId="0D288929" w:rsidR="00226841"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3090967" w:history="1">
            <w:r w:rsidR="00226841" w:rsidRPr="00DE17E6">
              <w:rPr>
                <w:rStyle w:val="Hipervnculo"/>
                <w:noProof/>
              </w:rPr>
              <w:t>Tabla de contenido</w:t>
            </w:r>
            <w:r w:rsidR="00226841">
              <w:rPr>
                <w:noProof/>
                <w:webHidden/>
              </w:rPr>
              <w:tab/>
            </w:r>
            <w:r w:rsidR="00226841">
              <w:rPr>
                <w:noProof/>
                <w:webHidden/>
              </w:rPr>
              <w:fldChar w:fldCharType="begin"/>
            </w:r>
            <w:r w:rsidR="00226841">
              <w:rPr>
                <w:noProof/>
                <w:webHidden/>
              </w:rPr>
              <w:instrText xml:space="preserve"> PAGEREF _Toc143090967 \h </w:instrText>
            </w:r>
            <w:r w:rsidR="00226841">
              <w:rPr>
                <w:noProof/>
                <w:webHidden/>
              </w:rPr>
            </w:r>
            <w:r w:rsidR="00226841">
              <w:rPr>
                <w:noProof/>
                <w:webHidden/>
              </w:rPr>
              <w:fldChar w:fldCharType="separate"/>
            </w:r>
            <w:r w:rsidR="00226841">
              <w:rPr>
                <w:noProof/>
                <w:webHidden/>
              </w:rPr>
              <w:t>5</w:t>
            </w:r>
            <w:r w:rsidR="00226841">
              <w:rPr>
                <w:noProof/>
                <w:webHidden/>
              </w:rPr>
              <w:fldChar w:fldCharType="end"/>
            </w:r>
          </w:hyperlink>
        </w:p>
        <w:p w14:paraId="03C0D43C" w14:textId="0D8AE13B" w:rsidR="00226841"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68" w:history="1">
            <w:r w:rsidR="00226841" w:rsidRPr="00DE17E6">
              <w:rPr>
                <w:rStyle w:val="Hipervnculo"/>
                <w:noProof/>
              </w:rPr>
              <w:t>Índice de figuras</w:t>
            </w:r>
            <w:r w:rsidR="00226841">
              <w:rPr>
                <w:noProof/>
                <w:webHidden/>
              </w:rPr>
              <w:tab/>
            </w:r>
            <w:r w:rsidR="00226841">
              <w:rPr>
                <w:noProof/>
                <w:webHidden/>
              </w:rPr>
              <w:fldChar w:fldCharType="begin"/>
            </w:r>
            <w:r w:rsidR="00226841">
              <w:rPr>
                <w:noProof/>
                <w:webHidden/>
              </w:rPr>
              <w:instrText xml:space="preserve"> PAGEREF _Toc143090968 \h </w:instrText>
            </w:r>
            <w:r w:rsidR="00226841">
              <w:rPr>
                <w:noProof/>
                <w:webHidden/>
              </w:rPr>
            </w:r>
            <w:r w:rsidR="00226841">
              <w:rPr>
                <w:noProof/>
                <w:webHidden/>
              </w:rPr>
              <w:fldChar w:fldCharType="separate"/>
            </w:r>
            <w:r w:rsidR="00226841">
              <w:rPr>
                <w:noProof/>
                <w:webHidden/>
              </w:rPr>
              <w:t>9</w:t>
            </w:r>
            <w:r w:rsidR="00226841">
              <w:rPr>
                <w:noProof/>
                <w:webHidden/>
              </w:rPr>
              <w:fldChar w:fldCharType="end"/>
            </w:r>
          </w:hyperlink>
        </w:p>
        <w:p w14:paraId="179AB739" w14:textId="452EDB99" w:rsidR="00226841"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69" w:history="1">
            <w:r w:rsidR="00226841" w:rsidRPr="00DE17E6">
              <w:rPr>
                <w:rStyle w:val="Hipervnculo"/>
                <w:noProof/>
              </w:rPr>
              <w:t>Índice de tablas</w:t>
            </w:r>
            <w:r w:rsidR="00226841">
              <w:rPr>
                <w:noProof/>
                <w:webHidden/>
              </w:rPr>
              <w:tab/>
            </w:r>
            <w:r w:rsidR="00226841">
              <w:rPr>
                <w:noProof/>
                <w:webHidden/>
              </w:rPr>
              <w:fldChar w:fldCharType="begin"/>
            </w:r>
            <w:r w:rsidR="00226841">
              <w:rPr>
                <w:noProof/>
                <w:webHidden/>
              </w:rPr>
              <w:instrText xml:space="preserve"> PAGEREF _Toc143090969 \h </w:instrText>
            </w:r>
            <w:r w:rsidR="00226841">
              <w:rPr>
                <w:noProof/>
                <w:webHidden/>
              </w:rPr>
            </w:r>
            <w:r w:rsidR="00226841">
              <w:rPr>
                <w:noProof/>
                <w:webHidden/>
              </w:rPr>
              <w:fldChar w:fldCharType="separate"/>
            </w:r>
            <w:r w:rsidR="00226841">
              <w:rPr>
                <w:noProof/>
                <w:webHidden/>
              </w:rPr>
              <w:t>16</w:t>
            </w:r>
            <w:r w:rsidR="00226841">
              <w:rPr>
                <w:noProof/>
                <w:webHidden/>
              </w:rPr>
              <w:fldChar w:fldCharType="end"/>
            </w:r>
          </w:hyperlink>
        </w:p>
        <w:p w14:paraId="2573CCBE" w14:textId="74DB2986"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70" w:history="1">
            <w:r w:rsidR="00226841" w:rsidRPr="00DE17E6">
              <w:rPr>
                <w:rStyle w:val="Hipervnculo"/>
                <w:noProof/>
              </w:rPr>
              <w:t>1.</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Introducción</w:t>
            </w:r>
            <w:r w:rsidR="00226841">
              <w:rPr>
                <w:noProof/>
                <w:webHidden/>
              </w:rPr>
              <w:tab/>
            </w:r>
            <w:r w:rsidR="00226841">
              <w:rPr>
                <w:noProof/>
                <w:webHidden/>
              </w:rPr>
              <w:fldChar w:fldCharType="begin"/>
            </w:r>
            <w:r w:rsidR="00226841">
              <w:rPr>
                <w:noProof/>
                <w:webHidden/>
              </w:rPr>
              <w:instrText xml:space="preserve"> PAGEREF _Toc143090970 \h </w:instrText>
            </w:r>
            <w:r w:rsidR="00226841">
              <w:rPr>
                <w:noProof/>
                <w:webHidden/>
              </w:rPr>
            </w:r>
            <w:r w:rsidR="00226841">
              <w:rPr>
                <w:noProof/>
                <w:webHidden/>
              </w:rPr>
              <w:fldChar w:fldCharType="separate"/>
            </w:r>
            <w:r w:rsidR="00226841">
              <w:rPr>
                <w:noProof/>
                <w:webHidden/>
              </w:rPr>
              <w:t>17</w:t>
            </w:r>
            <w:r w:rsidR="00226841">
              <w:rPr>
                <w:noProof/>
                <w:webHidden/>
              </w:rPr>
              <w:fldChar w:fldCharType="end"/>
            </w:r>
          </w:hyperlink>
        </w:p>
        <w:p w14:paraId="66824FFD" w14:textId="53F1416D"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1" w:history="1">
            <w:r w:rsidR="00226841" w:rsidRPr="00DE17E6">
              <w:rPr>
                <w:rStyle w:val="Hipervnculo"/>
                <w:noProof/>
              </w:rPr>
              <w:t>1.1.</w:t>
            </w:r>
            <w:r w:rsidR="00226841">
              <w:rPr>
                <w:rFonts w:eastAsiaTheme="minorEastAsia" w:cstheme="minorBidi"/>
                <w:b w:val="0"/>
                <w:bCs w:val="0"/>
                <w:noProof/>
                <w:kern w:val="2"/>
                <w:lang w:eastAsia="es-MX"/>
                <w14:ligatures w14:val="standardContextual"/>
              </w:rPr>
              <w:tab/>
            </w:r>
            <w:r w:rsidR="00226841" w:rsidRPr="00DE17E6">
              <w:rPr>
                <w:rStyle w:val="Hipervnculo"/>
                <w:noProof/>
              </w:rPr>
              <w:t>Contexto</w:t>
            </w:r>
            <w:r w:rsidR="00226841">
              <w:rPr>
                <w:noProof/>
                <w:webHidden/>
              </w:rPr>
              <w:tab/>
            </w:r>
            <w:r w:rsidR="00226841">
              <w:rPr>
                <w:noProof/>
                <w:webHidden/>
              </w:rPr>
              <w:fldChar w:fldCharType="begin"/>
            </w:r>
            <w:r w:rsidR="00226841">
              <w:rPr>
                <w:noProof/>
                <w:webHidden/>
              </w:rPr>
              <w:instrText xml:space="preserve"> PAGEREF _Toc143090971 \h </w:instrText>
            </w:r>
            <w:r w:rsidR="00226841">
              <w:rPr>
                <w:noProof/>
                <w:webHidden/>
              </w:rPr>
            </w:r>
            <w:r w:rsidR="00226841">
              <w:rPr>
                <w:noProof/>
                <w:webHidden/>
              </w:rPr>
              <w:fldChar w:fldCharType="separate"/>
            </w:r>
            <w:r w:rsidR="00226841">
              <w:rPr>
                <w:noProof/>
                <w:webHidden/>
              </w:rPr>
              <w:t>17</w:t>
            </w:r>
            <w:r w:rsidR="00226841">
              <w:rPr>
                <w:noProof/>
                <w:webHidden/>
              </w:rPr>
              <w:fldChar w:fldCharType="end"/>
            </w:r>
          </w:hyperlink>
        </w:p>
        <w:p w14:paraId="30439B3E" w14:textId="71D2C0CF"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2" w:history="1">
            <w:r w:rsidR="00226841" w:rsidRPr="00DE17E6">
              <w:rPr>
                <w:rStyle w:val="Hipervnculo"/>
                <w:noProof/>
              </w:rPr>
              <w:t>1.2.</w:t>
            </w:r>
            <w:r w:rsidR="00226841">
              <w:rPr>
                <w:rFonts w:eastAsiaTheme="minorEastAsia" w:cstheme="minorBidi"/>
                <w:b w:val="0"/>
                <w:bCs w:val="0"/>
                <w:noProof/>
                <w:kern w:val="2"/>
                <w:lang w:eastAsia="es-MX"/>
                <w14:ligatures w14:val="standardContextual"/>
              </w:rPr>
              <w:tab/>
            </w:r>
            <w:r w:rsidR="00226841" w:rsidRPr="00DE17E6">
              <w:rPr>
                <w:rStyle w:val="Hipervnculo"/>
                <w:noProof/>
              </w:rPr>
              <w:t>Identificación del problema</w:t>
            </w:r>
            <w:r w:rsidR="00226841">
              <w:rPr>
                <w:noProof/>
                <w:webHidden/>
              </w:rPr>
              <w:tab/>
            </w:r>
            <w:r w:rsidR="00226841">
              <w:rPr>
                <w:noProof/>
                <w:webHidden/>
              </w:rPr>
              <w:fldChar w:fldCharType="begin"/>
            </w:r>
            <w:r w:rsidR="00226841">
              <w:rPr>
                <w:noProof/>
                <w:webHidden/>
              </w:rPr>
              <w:instrText xml:space="preserve"> PAGEREF _Toc143090972 \h </w:instrText>
            </w:r>
            <w:r w:rsidR="00226841">
              <w:rPr>
                <w:noProof/>
                <w:webHidden/>
              </w:rPr>
            </w:r>
            <w:r w:rsidR="00226841">
              <w:rPr>
                <w:noProof/>
                <w:webHidden/>
              </w:rPr>
              <w:fldChar w:fldCharType="separate"/>
            </w:r>
            <w:r w:rsidR="00226841">
              <w:rPr>
                <w:noProof/>
                <w:webHidden/>
              </w:rPr>
              <w:t>18</w:t>
            </w:r>
            <w:r w:rsidR="00226841">
              <w:rPr>
                <w:noProof/>
                <w:webHidden/>
              </w:rPr>
              <w:fldChar w:fldCharType="end"/>
            </w:r>
          </w:hyperlink>
        </w:p>
        <w:p w14:paraId="2CA75671" w14:textId="10B678B2"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3" w:history="1">
            <w:r w:rsidR="00226841" w:rsidRPr="00DE17E6">
              <w:rPr>
                <w:rStyle w:val="Hipervnculo"/>
                <w:noProof/>
              </w:rPr>
              <w:t>1.3.</w:t>
            </w:r>
            <w:r w:rsidR="00226841">
              <w:rPr>
                <w:rFonts w:eastAsiaTheme="minorEastAsia" w:cstheme="minorBidi"/>
                <w:b w:val="0"/>
                <w:bCs w:val="0"/>
                <w:noProof/>
                <w:kern w:val="2"/>
                <w:lang w:eastAsia="es-MX"/>
                <w14:ligatures w14:val="standardContextual"/>
              </w:rPr>
              <w:tab/>
            </w:r>
            <w:r w:rsidR="00226841" w:rsidRPr="00DE17E6">
              <w:rPr>
                <w:rStyle w:val="Hipervnculo"/>
                <w:noProof/>
              </w:rPr>
              <w:t>Objetivos</w:t>
            </w:r>
            <w:r w:rsidR="00226841">
              <w:rPr>
                <w:noProof/>
                <w:webHidden/>
              </w:rPr>
              <w:tab/>
            </w:r>
            <w:r w:rsidR="00226841">
              <w:rPr>
                <w:noProof/>
                <w:webHidden/>
              </w:rPr>
              <w:fldChar w:fldCharType="begin"/>
            </w:r>
            <w:r w:rsidR="00226841">
              <w:rPr>
                <w:noProof/>
                <w:webHidden/>
              </w:rPr>
              <w:instrText xml:space="preserve"> PAGEREF _Toc143090973 \h </w:instrText>
            </w:r>
            <w:r w:rsidR="00226841">
              <w:rPr>
                <w:noProof/>
                <w:webHidden/>
              </w:rPr>
            </w:r>
            <w:r w:rsidR="00226841">
              <w:rPr>
                <w:noProof/>
                <w:webHidden/>
              </w:rPr>
              <w:fldChar w:fldCharType="separate"/>
            </w:r>
            <w:r w:rsidR="00226841">
              <w:rPr>
                <w:noProof/>
                <w:webHidden/>
              </w:rPr>
              <w:t>20</w:t>
            </w:r>
            <w:r w:rsidR="00226841">
              <w:rPr>
                <w:noProof/>
                <w:webHidden/>
              </w:rPr>
              <w:fldChar w:fldCharType="end"/>
            </w:r>
          </w:hyperlink>
        </w:p>
        <w:p w14:paraId="2AABFA61" w14:textId="6FC0D6DC"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4" w:history="1">
            <w:r w:rsidR="00226841" w:rsidRPr="00DE17E6">
              <w:rPr>
                <w:rStyle w:val="Hipervnculo"/>
                <w:noProof/>
              </w:rPr>
              <w:t>1.4.</w:t>
            </w:r>
            <w:r w:rsidR="00226841">
              <w:rPr>
                <w:rFonts w:eastAsiaTheme="minorEastAsia" w:cstheme="minorBidi"/>
                <w:b w:val="0"/>
                <w:bCs w:val="0"/>
                <w:noProof/>
                <w:kern w:val="2"/>
                <w:lang w:eastAsia="es-MX"/>
                <w14:ligatures w14:val="standardContextual"/>
              </w:rPr>
              <w:tab/>
            </w:r>
            <w:r w:rsidR="00226841" w:rsidRPr="00DE17E6">
              <w:rPr>
                <w:rStyle w:val="Hipervnculo"/>
                <w:noProof/>
              </w:rPr>
              <w:t>Metodología</w:t>
            </w:r>
            <w:r w:rsidR="00226841">
              <w:rPr>
                <w:noProof/>
                <w:webHidden/>
              </w:rPr>
              <w:tab/>
            </w:r>
            <w:r w:rsidR="00226841">
              <w:rPr>
                <w:noProof/>
                <w:webHidden/>
              </w:rPr>
              <w:fldChar w:fldCharType="begin"/>
            </w:r>
            <w:r w:rsidR="00226841">
              <w:rPr>
                <w:noProof/>
                <w:webHidden/>
              </w:rPr>
              <w:instrText xml:space="preserve"> PAGEREF _Toc143090974 \h </w:instrText>
            </w:r>
            <w:r w:rsidR="00226841">
              <w:rPr>
                <w:noProof/>
                <w:webHidden/>
              </w:rPr>
            </w:r>
            <w:r w:rsidR="00226841">
              <w:rPr>
                <w:noProof/>
                <w:webHidden/>
              </w:rPr>
              <w:fldChar w:fldCharType="separate"/>
            </w:r>
            <w:r w:rsidR="00226841">
              <w:rPr>
                <w:noProof/>
                <w:webHidden/>
              </w:rPr>
              <w:t>20</w:t>
            </w:r>
            <w:r w:rsidR="00226841">
              <w:rPr>
                <w:noProof/>
                <w:webHidden/>
              </w:rPr>
              <w:fldChar w:fldCharType="end"/>
            </w:r>
          </w:hyperlink>
        </w:p>
        <w:p w14:paraId="22B12019" w14:textId="38C66F48"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5" w:history="1">
            <w:r w:rsidR="00226841" w:rsidRPr="00DE17E6">
              <w:rPr>
                <w:rStyle w:val="Hipervnculo"/>
                <w:noProof/>
              </w:rPr>
              <w:t>1.5.</w:t>
            </w:r>
            <w:r w:rsidR="00226841">
              <w:rPr>
                <w:rFonts w:eastAsiaTheme="minorEastAsia" w:cstheme="minorBidi"/>
                <w:b w:val="0"/>
                <w:bCs w:val="0"/>
                <w:noProof/>
                <w:kern w:val="2"/>
                <w:lang w:eastAsia="es-MX"/>
                <w14:ligatures w14:val="standardContextual"/>
              </w:rPr>
              <w:tab/>
            </w:r>
            <w:r w:rsidR="00226841" w:rsidRPr="00DE17E6">
              <w:rPr>
                <w:rStyle w:val="Hipervnculo"/>
                <w:noProof/>
              </w:rPr>
              <w:t>Organización del documento</w:t>
            </w:r>
            <w:r w:rsidR="00226841">
              <w:rPr>
                <w:noProof/>
                <w:webHidden/>
              </w:rPr>
              <w:tab/>
            </w:r>
            <w:r w:rsidR="00226841">
              <w:rPr>
                <w:noProof/>
                <w:webHidden/>
              </w:rPr>
              <w:fldChar w:fldCharType="begin"/>
            </w:r>
            <w:r w:rsidR="00226841">
              <w:rPr>
                <w:noProof/>
                <w:webHidden/>
              </w:rPr>
              <w:instrText xml:space="preserve"> PAGEREF _Toc143090975 \h </w:instrText>
            </w:r>
            <w:r w:rsidR="00226841">
              <w:rPr>
                <w:noProof/>
                <w:webHidden/>
              </w:rPr>
            </w:r>
            <w:r w:rsidR="00226841">
              <w:rPr>
                <w:noProof/>
                <w:webHidden/>
              </w:rPr>
              <w:fldChar w:fldCharType="separate"/>
            </w:r>
            <w:r w:rsidR="00226841">
              <w:rPr>
                <w:noProof/>
                <w:webHidden/>
              </w:rPr>
              <w:t>21</w:t>
            </w:r>
            <w:r w:rsidR="00226841">
              <w:rPr>
                <w:noProof/>
                <w:webHidden/>
              </w:rPr>
              <w:fldChar w:fldCharType="end"/>
            </w:r>
          </w:hyperlink>
        </w:p>
        <w:p w14:paraId="00293627" w14:textId="2B2742CD"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76" w:history="1">
            <w:r w:rsidR="00226841" w:rsidRPr="00DE17E6">
              <w:rPr>
                <w:rStyle w:val="Hipervnculo"/>
                <w:noProof/>
              </w:rPr>
              <w:t>2.</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2: Análisis</w:t>
            </w:r>
            <w:r w:rsidR="00226841">
              <w:rPr>
                <w:noProof/>
                <w:webHidden/>
              </w:rPr>
              <w:tab/>
            </w:r>
            <w:r w:rsidR="00226841">
              <w:rPr>
                <w:noProof/>
                <w:webHidden/>
              </w:rPr>
              <w:fldChar w:fldCharType="begin"/>
            </w:r>
            <w:r w:rsidR="00226841">
              <w:rPr>
                <w:noProof/>
                <w:webHidden/>
              </w:rPr>
              <w:instrText xml:space="preserve"> PAGEREF _Toc143090976 \h </w:instrText>
            </w:r>
            <w:r w:rsidR="00226841">
              <w:rPr>
                <w:noProof/>
                <w:webHidden/>
              </w:rPr>
            </w:r>
            <w:r w:rsidR="00226841">
              <w:rPr>
                <w:noProof/>
                <w:webHidden/>
              </w:rPr>
              <w:fldChar w:fldCharType="separate"/>
            </w:r>
            <w:r w:rsidR="00226841">
              <w:rPr>
                <w:noProof/>
                <w:webHidden/>
              </w:rPr>
              <w:t>24</w:t>
            </w:r>
            <w:r w:rsidR="00226841">
              <w:rPr>
                <w:noProof/>
                <w:webHidden/>
              </w:rPr>
              <w:fldChar w:fldCharType="end"/>
            </w:r>
          </w:hyperlink>
        </w:p>
        <w:p w14:paraId="480F2C31" w14:textId="0B49D23A" w:rsidR="00226841"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3090977" w:history="1">
            <w:r w:rsidR="00226841" w:rsidRPr="00DE17E6">
              <w:rPr>
                <w:rStyle w:val="Hipervnculo"/>
                <w:noProof/>
              </w:rPr>
              <w:t>2.1 Requerimientos funcionales</w:t>
            </w:r>
            <w:r w:rsidR="00226841">
              <w:rPr>
                <w:noProof/>
                <w:webHidden/>
              </w:rPr>
              <w:tab/>
            </w:r>
            <w:r w:rsidR="00226841">
              <w:rPr>
                <w:noProof/>
                <w:webHidden/>
              </w:rPr>
              <w:fldChar w:fldCharType="begin"/>
            </w:r>
            <w:r w:rsidR="00226841">
              <w:rPr>
                <w:noProof/>
                <w:webHidden/>
              </w:rPr>
              <w:instrText xml:space="preserve"> PAGEREF _Toc143090977 \h </w:instrText>
            </w:r>
            <w:r w:rsidR="00226841">
              <w:rPr>
                <w:noProof/>
                <w:webHidden/>
              </w:rPr>
            </w:r>
            <w:r w:rsidR="00226841">
              <w:rPr>
                <w:noProof/>
                <w:webHidden/>
              </w:rPr>
              <w:fldChar w:fldCharType="separate"/>
            </w:r>
            <w:r w:rsidR="00226841">
              <w:rPr>
                <w:noProof/>
                <w:webHidden/>
              </w:rPr>
              <w:t>24</w:t>
            </w:r>
            <w:r w:rsidR="00226841">
              <w:rPr>
                <w:noProof/>
                <w:webHidden/>
              </w:rPr>
              <w:fldChar w:fldCharType="end"/>
            </w:r>
          </w:hyperlink>
        </w:p>
        <w:p w14:paraId="091F2C39" w14:textId="5CB8647C"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8" w:history="1">
            <w:r w:rsidR="00226841" w:rsidRPr="00DE17E6">
              <w:rPr>
                <w:rStyle w:val="Hipervnculo"/>
                <w:noProof/>
              </w:rPr>
              <w:t>2.2</w:t>
            </w:r>
            <w:r w:rsidR="00226841">
              <w:rPr>
                <w:rFonts w:eastAsiaTheme="minorEastAsia" w:cstheme="minorBidi"/>
                <w:b w:val="0"/>
                <w:bCs w:val="0"/>
                <w:noProof/>
                <w:kern w:val="2"/>
                <w:lang w:eastAsia="es-MX"/>
                <w14:ligatures w14:val="standardContextual"/>
              </w:rPr>
              <w:tab/>
            </w:r>
            <w:r w:rsidR="00226841" w:rsidRPr="00DE17E6">
              <w:rPr>
                <w:rStyle w:val="Hipervnculo"/>
                <w:noProof/>
              </w:rPr>
              <w:t>Requerimientos no funcionales</w:t>
            </w:r>
            <w:r w:rsidR="00226841">
              <w:rPr>
                <w:noProof/>
                <w:webHidden/>
              </w:rPr>
              <w:tab/>
            </w:r>
            <w:r w:rsidR="00226841">
              <w:rPr>
                <w:noProof/>
                <w:webHidden/>
              </w:rPr>
              <w:fldChar w:fldCharType="begin"/>
            </w:r>
            <w:r w:rsidR="00226841">
              <w:rPr>
                <w:noProof/>
                <w:webHidden/>
              </w:rPr>
              <w:instrText xml:space="preserve"> PAGEREF _Toc143090978 \h </w:instrText>
            </w:r>
            <w:r w:rsidR="00226841">
              <w:rPr>
                <w:noProof/>
                <w:webHidden/>
              </w:rPr>
            </w:r>
            <w:r w:rsidR="00226841">
              <w:rPr>
                <w:noProof/>
                <w:webHidden/>
              </w:rPr>
              <w:fldChar w:fldCharType="separate"/>
            </w:r>
            <w:r w:rsidR="00226841">
              <w:rPr>
                <w:noProof/>
                <w:webHidden/>
              </w:rPr>
              <w:t>25</w:t>
            </w:r>
            <w:r w:rsidR="00226841">
              <w:rPr>
                <w:noProof/>
                <w:webHidden/>
              </w:rPr>
              <w:fldChar w:fldCharType="end"/>
            </w:r>
          </w:hyperlink>
        </w:p>
        <w:p w14:paraId="0BF02F19" w14:textId="365A3981"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79" w:history="1">
            <w:r w:rsidR="00226841" w:rsidRPr="00DE17E6">
              <w:rPr>
                <w:rStyle w:val="Hipervnculo"/>
                <w:noProof/>
              </w:rPr>
              <w:t>2.3</w:t>
            </w:r>
            <w:r w:rsidR="00226841">
              <w:rPr>
                <w:rFonts w:eastAsiaTheme="minorEastAsia" w:cstheme="minorBidi"/>
                <w:b w:val="0"/>
                <w:bCs w:val="0"/>
                <w:noProof/>
                <w:kern w:val="2"/>
                <w:lang w:eastAsia="es-MX"/>
                <w14:ligatures w14:val="standardContextual"/>
              </w:rPr>
              <w:tab/>
            </w:r>
            <w:r w:rsidR="00226841" w:rsidRPr="00DE17E6">
              <w:rPr>
                <w:rStyle w:val="Hipervnculo"/>
                <w:noProof/>
              </w:rPr>
              <w:t>Restricciones</w:t>
            </w:r>
            <w:r w:rsidR="00226841">
              <w:rPr>
                <w:noProof/>
                <w:webHidden/>
              </w:rPr>
              <w:tab/>
            </w:r>
            <w:r w:rsidR="00226841">
              <w:rPr>
                <w:noProof/>
                <w:webHidden/>
              </w:rPr>
              <w:fldChar w:fldCharType="begin"/>
            </w:r>
            <w:r w:rsidR="00226841">
              <w:rPr>
                <w:noProof/>
                <w:webHidden/>
              </w:rPr>
              <w:instrText xml:space="preserve"> PAGEREF _Toc143090979 \h </w:instrText>
            </w:r>
            <w:r w:rsidR="00226841">
              <w:rPr>
                <w:noProof/>
                <w:webHidden/>
              </w:rPr>
            </w:r>
            <w:r w:rsidR="00226841">
              <w:rPr>
                <w:noProof/>
                <w:webHidden/>
              </w:rPr>
              <w:fldChar w:fldCharType="separate"/>
            </w:r>
            <w:r w:rsidR="00226841">
              <w:rPr>
                <w:noProof/>
                <w:webHidden/>
              </w:rPr>
              <w:t>26</w:t>
            </w:r>
            <w:r w:rsidR="00226841">
              <w:rPr>
                <w:noProof/>
                <w:webHidden/>
              </w:rPr>
              <w:fldChar w:fldCharType="end"/>
            </w:r>
          </w:hyperlink>
        </w:p>
        <w:p w14:paraId="184B81E4" w14:textId="0550E31C" w:rsidR="00226841"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43090980" w:history="1">
            <w:r w:rsidR="00226841" w:rsidRPr="00DE17E6">
              <w:rPr>
                <w:rStyle w:val="Hipervnculo"/>
                <w:noProof/>
              </w:rPr>
              <w:t>2.4 Alcance</w:t>
            </w:r>
            <w:r w:rsidR="00226841">
              <w:rPr>
                <w:noProof/>
                <w:webHidden/>
              </w:rPr>
              <w:tab/>
            </w:r>
            <w:r w:rsidR="00226841">
              <w:rPr>
                <w:noProof/>
                <w:webHidden/>
              </w:rPr>
              <w:fldChar w:fldCharType="begin"/>
            </w:r>
            <w:r w:rsidR="00226841">
              <w:rPr>
                <w:noProof/>
                <w:webHidden/>
              </w:rPr>
              <w:instrText xml:space="preserve"> PAGEREF _Toc143090980 \h </w:instrText>
            </w:r>
            <w:r w:rsidR="00226841">
              <w:rPr>
                <w:noProof/>
                <w:webHidden/>
              </w:rPr>
            </w:r>
            <w:r w:rsidR="00226841">
              <w:rPr>
                <w:noProof/>
                <w:webHidden/>
              </w:rPr>
              <w:fldChar w:fldCharType="separate"/>
            </w:r>
            <w:r w:rsidR="00226841">
              <w:rPr>
                <w:noProof/>
                <w:webHidden/>
              </w:rPr>
              <w:t>27</w:t>
            </w:r>
            <w:r w:rsidR="00226841">
              <w:rPr>
                <w:noProof/>
                <w:webHidden/>
              </w:rPr>
              <w:fldChar w:fldCharType="end"/>
            </w:r>
          </w:hyperlink>
        </w:p>
        <w:p w14:paraId="23C2B6F6" w14:textId="0358D5B4"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81" w:history="1">
            <w:r w:rsidR="00226841" w:rsidRPr="00DE17E6">
              <w:rPr>
                <w:rStyle w:val="Hipervnculo"/>
                <w:noProof/>
              </w:rPr>
              <w:t>2.5</w:t>
            </w:r>
            <w:r w:rsidR="00226841">
              <w:rPr>
                <w:rFonts w:eastAsiaTheme="minorEastAsia" w:cstheme="minorBidi"/>
                <w:b w:val="0"/>
                <w:bCs w:val="0"/>
                <w:noProof/>
                <w:kern w:val="2"/>
                <w:lang w:eastAsia="es-MX"/>
                <w14:ligatures w14:val="standardContextual"/>
              </w:rPr>
              <w:tab/>
            </w:r>
            <w:r w:rsidR="00226841" w:rsidRPr="00DE17E6">
              <w:rPr>
                <w:rStyle w:val="Hipervnculo"/>
                <w:noProof/>
              </w:rPr>
              <w:t>Trabajos relacionados</w:t>
            </w:r>
            <w:r w:rsidR="00226841">
              <w:rPr>
                <w:noProof/>
                <w:webHidden/>
              </w:rPr>
              <w:tab/>
            </w:r>
            <w:r w:rsidR="00226841">
              <w:rPr>
                <w:noProof/>
                <w:webHidden/>
              </w:rPr>
              <w:fldChar w:fldCharType="begin"/>
            </w:r>
            <w:r w:rsidR="00226841">
              <w:rPr>
                <w:noProof/>
                <w:webHidden/>
              </w:rPr>
              <w:instrText xml:space="preserve"> PAGEREF _Toc143090981 \h </w:instrText>
            </w:r>
            <w:r w:rsidR="00226841">
              <w:rPr>
                <w:noProof/>
                <w:webHidden/>
              </w:rPr>
            </w:r>
            <w:r w:rsidR="00226841">
              <w:rPr>
                <w:noProof/>
                <w:webHidden/>
              </w:rPr>
              <w:fldChar w:fldCharType="separate"/>
            </w:r>
            <w:r w:rsidR="00226841">
              <w:rPr>
                <w:noProof/>
                <w:webHidden/>
              </w:rPr>
              <w:t>29</w:t>
            </w:r>
            <w:r w:rsidR="00226841">
              <w:rPr>
                <w:noProof/>
                <w:webHidden/>
              </w:rPr>
              <w:fldChar w:fldCharType="end"/>
            </w:r>
          </w:hyperlink>
        </w:p>
        <w:p w14:paraId="7FF1B881" w14:textId="58915F8C"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82" w:history="1">
            <w:r w:rsidR="00226841" w:rsidRPr="00DE17E6">
              <w:rPr>
                <w:rStyle w:val="Hipervnculo"/>
                <w:noProof/>
              </w:rPr>
              <w:t>3.</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3: Diseño</w:t>
            </w:r>
            <w:r w:rsidR="00226841">
              <w:rPr>
                <w:noProof/>
                <w:webHidden/>
              </w:rPr>
              <w:tab/>
            </w:r>
            <w:r w:rsidR="00226841">
              <w:rPr>
                <w:noProof/>
                <w:webHidden/>
              </w:rPr>
              <w:fldChar w:fldCharType="begin"/>
            </w:r>
            <w:r w:rsidR="00226841">
              <w:rPr>
                <w:noProof/>
                <w:webHidden/>
              </w:rPr>
              <w:instrText xml:space="preserve"> PAGEREF _Toc143090982 \h </w:instrText>
            </w:r>
            <w:r w:rsidR="00226841">
              <w:rPr>
                <w:noProof/>
                <w:webHidden/>
              </w:rPr>
            </w:r>
            <w:r w:rsidR="00226841">
              <w:rPr>
                <w:noProof/>
                <w:webHidden/>
              </w:rPr>
              <w:fldChar w:fldCharType="separate"/>
            </w:r>
            <w:r w:rsidR="00226841">
              <w:rPr>
                <w:noProof/>
                <w:webHidden/>
              </w:rPr>
              <w:t>34</w:t>
            </w:r>
            <w:r w:rsidR="00226841">
              <w:rPr>
                <w:noProof/>
                <w:webHidden/>
              </w:rPr>
              <w:fldChar w:fldCharType="end"/>
            </w:r>
          </w:hyperlink>
        </w:p>
        <w:p w14:paraId="77403574" w14:textId="4C6F2DAB"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83" w:history="1">
            <w:r w:rsidR="00226841" w:rsidRPr="00DE17E6">
              <w:rPr>
                <w:rStyle w:val="Hipervnculo"/>
                <w:noProof/>
              </w:rPr>
              <w:t>3.1.</w:t>
            </w:r>
            <w:r w:rsidR="00226841">
              <w:rPr>
                <w:rFonts w:eastAsiaTheme="minorEastAsia" w:cstheme="minorBidi"/>
                <w:b w:val="0"/>
                <w:bCs w:val="0"/>
                <w:noProof/>
                <w:kern w:val="2"/>
                <w:lang w:eastAsia="es-MX"/>
                <w14:ligatures w14:val="standardContextual"/>
              </w:rPr>
              <w:tab/>
            </w:r>
            <w:r w:rsidR="00226841" w:rsidRPr="00DE17E6">
              <w:rPr>
                <w:rStyle w:val="Hipervnculo"/>
                <w:noProof/>
              </w:rPr>
              <w:t>Detección de objetos</w:t>
            </w:r>
            <w:r w:rsidR="00226841">
              <w:rPr>
                <w:noProof/>
                <w:webHidden/>
              </w:rPr>
              <w:tab/>
            </w:r>
            <w:r w:rsidR="00226841">
              <w:rPr>
                <w:noProof/>
                <w:webHidden/>
              </w:rPr>
              <w:fldChar w:fldCharType="begin"/>
            </w:r>
            <w:r w:rsidR="00226841">
              <w:rPr>
                <w:noProof/>
                <w:webHidden/>
              </w:rPr>
              <w:instrText xml:space="preserve"> PAGEREF _Toc143090983 \h </w:instrText>
            </w:r>
            <w:r w:rsidR="00226841">
              <w:rPr>
                <w:noProof/>
                <w:webHidden/>
              </w:rPr>
            </w:r>
            <w:r w:rsidR="00226841">
              <w:rPr>
                <w:noProof/>
                <w:webHidden/>
              </w:rPr>
              <w:fldChar w:fldCharType="separate"/>
            </w:r>
            <w:r w:rsidR="00226841">
              <w:rPr>
                <w:noProof/>
                <w:webHidden/>
              </w:rPr>
              <w:t>34</w:t>
            </w:r>
            <w:r w:rsidR="00226841">
              <w:rPr>
                <w:noProof/>
                <w:webHidden/>
              </w:rPr>
              <w:fldChar w:fldCharType="end"/>
            </w:r>
          </w:hyperlink>
        </w:p>
        <w:p w14:paraId="754FA86F" w14:textId="7D51C838"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4" w:history="1">
            <w:r w:rsidR="00226841" w:rsidRPr="00DE17E6">
              <w:rPr>
                <w:rStyle w:val="Hipervnculo"/>
                <w:noProof/>
              </w:rPr>
              <w:t>3.1.1.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Técnicas de detección</w:t>
            </w:r>
            <w:r w:rsidR="00226841">
              <w:rPr>
                <w:noProof/>
                <w:webHidden/>
              </w:rPr>
              <w:tab/>
            </w:r>
            <w:r w:rsidR="00226841">
              <w:rPr>
                <w:noProof/>
                <w:webHidden/>
              </w:rPr>
              <w:fldChar w:fldCharType="begin"/>
            </w:r>
            <w:r w:rsidR="00226841">
              <w:rPr>
                <w:noProof/>
                <w:webHidden/>
              </w:rPr>
              <w:instrText xml:space="preserve"> PAGEREF _Toc143090984 \h </w:instrText>
            </w:r>
            <w:r w:rsidR="00226841">
              <w:rPr>
                <w:noProof/>
                <w:webHidden/>
              </w:rPr>
            </w:r>
            <w:r w:rsidR="00226841">
              <w:rPr>
                <w:noProof/>
                <w:webHidden/>
              </w:rPr>
              <w:fldChar w:fldCharType="separate"/>
            </w:r>
            <w:r w:rsidR="00226841">
              <w:rPr>
                <w:noProof/>
                <w:webHidden/>
              </w:rPr>
              <w:t>38</w:t>
            </w:r>
            <w:r w:rsidR="00226841">
              <w:rPr>
                <w:noProof/>
                <w:webHidden/>
              </w:rPr>
              <w:fldChar w:fldCharType="end"/>
            </w:r>
          </w:hyperlink>
        </w:p>
        <w:p w14:paraId="0BFDAFED" w14:textId="133830A3"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5" w:history="1">
            <w:r w:rsidR="00226841" w:rsidRPr="00DE17E6">
              <w:rPr>
                <w:rStyle w:val="Hipervnculo"/>
                <w:noProof/>
              </w:rPr>
              <w:t>3.1.2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Clasificador de cascada</w:t>
            </w:r>
            <w:r w:rsidR="00226841">
              <w:rPr>
                <w:noProof/>
                <w:webHidden/>
              </w:rPr>
              <w:tab/>
            </w:r>
            <w:r w:rsidR="00226841">
              <w:rPr>
                <w:noProof/>
                <w:webHidden/>
              </w:rPr>
              <w:fldChar w:fldCharType="begin"/>
            </w:r>
            <w:r w:rsidR="00226841">
              <w:rPr>
                <w:noProof/>
                <w:webHidden/>
              </w:rPr>
              <w:instrText xml:space="preserve"> PAGEREF _Toc143090985 \h </w:instrText>
            </w:r>
            <w:r w:rsidR="00226841">
              <w:rPr>
                <w:noProof/>
                <w:webHidden/>
              </w:rPr>
            </w:r>
            <w:r w:rsidR="00226841">
              <w:rPr>
                <w:noProof/>
                <w:webHidden/>
              </w:rPr>
              <w:fldChar w:fldCharType="separate"/>
            </w:r>
            <w:r w:rsidR="00226841">
              <w:rPr>
                <w:noProof/>
                <w:webHidden/>
              </w:rPr>
              <w:t>40</w:t>
            </w:r>
            <w:r w:rsidR="00226841">
              <w:rPr>
                <w:noProof/>
                <w:webHidden/>
              </w:rPr>
              <w:fldChar w:fldCharType="end"/>
            </w:r>
          </w:hyperlink>
        </w:p>
        <w:p w14:paraId="1E52C57B" w14:textId="101585D2"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6" w:history="1">
            <w:r w:rsidR="00226841" w:rsidRPr="00DE17E6">
              <w:rPr>
                <w:rStyle w:val="Hipervnculo"/>
                <w:noProof/>
              </w:rPr>
              <w:t>3.1.3</w:t>
            </w:r>
            <w:r w:rsidR="00226841">
              <w:rPr>
                <w:rFonts w:eastAsiaTheme="minorEastAsia" w:cstheme="minorBidi"/>
                <w:noProof/>
                <w:kern w:val="2"/>
                <w:sz w:val="22"/>
                <w:szCs w:val="22"/>
                <w:lang w:eastAsia="es-MX"/>
                <w14:ligatures w14:val="standardContextual"/>
              </w:rPr>
              <w:tab/>
            </w:r>
            <w:r w:rsidR="00226841" w:rsidRPr="00DE17E6">
              <w:rPr>
                <w:rStyle w:val="Hipervnculo"/>
                <w:noProof/>
              </w:rPr>
              <w:t>Hog+svm</w:t>
            </w:r>
            <w:r w:rsidR="00226841">
              <w:rPr>
                <w:noProof/>
                <w:webHidden/>
              </w:rPr>
              <w:tab/>
            </w:r>
            <w:r w:rsidR="00226841">
              <w:rPr>
                <w:noProof/>
                <w:webHidden/>
              </w:rPr>
              <w:fldChar w:fldCharType="begin"/>
            </w:r>
            <w:r w:rsidR="00226841">
              <w:rPr>
                <w:noProof/>
                <w:webHidden/>
              </w:rPr>
              <w:instrText xml:space="preserve"> PAGEREF _Toc143090986 \h </w:instrText>
            </w:r>
            <w:r w:rsidR="00226841">
              <w:rPr>
                <w:noProof/>
                <w:webHidden/>
              </w:rPr>
            </w:r>
            <w:r w:rsidR="00226841">
              <w:rPr>
                <w:noProof/>
                <w:webHidden/>
              </w:rPr>
              <w:fldChar w:fldCharType="separate"/>
            </w:r>
            <w:r w:rsidR="00226841">
              <w:rPr>
                <w:noProof/>
                <w:webHidden/>
              </w:rPr>
              <w:t>44</w:t>
            </w:r>
            <w:r w:rsidR="00226841">
              <w:rPr>
                <w:noProof/>
                <w:webHidden/>
              </w:rPr>
              <w:fldChar w:fldCharType="end"/>
            </w:r>
          </w:hyperlink>
        </w:p>
        <w:p w14:paraId="686EC3DE" w14:textId="5ECFED70"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7" w:history="1">
            <w:r w:rsidR="00226841" w:rsidRPr="00DE17E6">
              <w:rPr>
                <w:rStyle w:val="Hipervnculo"/>
                <w:noProof/>
              </w:rPr>
              <w:t>3.1.4</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Comparación con redes neuronales convolucionales</w:t>
            </w:r>
            <w:r w:rsidR="00226841">
              <w:rPr>
                <w:noProof/>
                <w:webHidden/>
              </w:rPr>
              <w:tab/>
            </w:r>
            <w:r w:rsidR="00226841">
              <w:rPr>
                <w:noProof/>
                <w:webHidden/>
              </w:rPr>
              <w:fldChar w:fldCharType="begin"/>
            </w:r>
            <w:r w:rsidR="00226841">
              <w:rPr>
                <w:noProof/>
                <w:webHidden/>
              </w:rPr>
              <w:instrText xml:space="preserve"> PAGEREF _Toc143090987 \h </w:instrText>
            </w:r>
            <w:r w:rsidR="00226841">
              <w:rPr>
                <w:noProof/>
                <w:webHidden/>
              </w:rPr>
            </w:r>
            <w:r w:rsidR="00226841">
              <w:rPr>
                <w:noProof/>
                <w:webHidden/>
              </w:rPr>
              <w:fldChar w:fldCharType="separate"/>
            </w:r>
            <w:r w:rsidR="00226841">
              <w:rPr>
                <w:noProof/>
                <w:webHidden/>
              </w:rPr>
              <w:t>48</w:t>
            </w:r>
            <w:r w:rsidR="00226841">
              <w:rPr>
                <w:noProof/>
                <w:webHidden/>
              </w:rPr>
              <w:fldChar w:fldCharType="end"/>
            </w:r>
          </w:hyperlink>
        </w:p>
        <w:p w14:paraId="7C5D00B9" w14:textId="1289E931"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0988" w:history="1">
            <w:r w:rsidR="00226841" w:rsidRPr="00DE17E6">
              <w:rPr>
                <w:rStyle w:val="Hipervnculo"/>
                <w:noProof/>
              </w:rPr>
              <w:t>3.2</w:t>
            </w:r>
            <w:r w:rsidR="00226841">
              <w:rPr>
                <w:rFonts w:eastAsiaTheme="minorEastAsia" w:cstheme="minorBidi"/>
                <w:b w:val="0"/>
                <w:bCs w:val="0"/>
                <w:noProof/>
                <w:kern w:val="2"/>
                <w:lang w:eastAsia="es-MX"/>
                <w14:ligatures w14:val="standardContextual"/>
              </w:rPr>
              <w:tab/>
            </w:r>
            <w:r w:rsidR="00226841" w:rsidRPr="00DE17E6">
              <w:rPr>
                <w:rStyle w:val="Hipervnculo"/>
                <w:noProof/>
              </w:rPr>
              <w:t>Rastreo de objetos</w:t>
            </w:r>
            <w:r w:rsidR="00226841">
              <w:rPr>
                <w:noProof/>
                <w:webHidden/>
              </w:rPr>
              <w:tab/>
            </w:r>
            <w:r w:rsidR="00226841">
              <w:rPr>
                <w:noProof/>
                <w:webHidden/>
              </w:rPr>
              <w:fldChar w:fldCharType="begin"/>
            </w:r>
            <w:r w:rsidR="00226841">
              <w:rPr>
                <w:noProof/>
                <w:webHidden/>
              </w:rPr>
              <w:instrText xml:space="preserve"> PAGEREF _Toc143090988 \h </w:instrText>
            </w:r>
            <w:r w:rsidR="00226841">
              <w:rPr>
                <w:noProof/>
                <w:webHidden/>
              </w:rPr>
            </w:r>
            <w:r w:rsidR="00226841">
              <w:rPr>
                <w:noProof/>
                <w:webHidden/>
              </w:rPr>
              <w:fldChar w:fldCharType="separate"/>
            </w:r>
            <w:r w:rsidR="00226841">
              <w:rPr>
                <w:noProof/>
                <w:webHidden/>
              </w:rPr>
              <w:t>50</w:t>
            </w:r>
            <w:r w:rsidR="00226841">
              <w:rPr>
                <w:noProof/>
                <w:webHidden/>
              </w:rPr>
              <w:fldChar w:fldCharType="end"/>
            </w:r>
          </w:hyperlink>
        </w:p>
        <w:p w14:paraId="16F1BAB0" w14:textId="35ADC025"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89" w:history="1">
            <w:r w:rsidR="00226841" w:rsidRPr="00DE17E6">
              <w:rPr>
                <w:rStyle w:val="Hipervnculo"/>
                <w:noProof/>
              </w:rPr>
              <w:t>3.2.1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Técnicas</w:t>
            </w:r>
            <w:r w:rsidR="00226841">
              <w:rPr>
                <w:noProof/>
                <w:webHidden/>
              </w:rPr>
              <w:tab/>
            </w:r>
            <w:r w:rsidR="00226841">
              <w:rPr>
                <w:noProof/>
                <w:webHidden/>
              </w:rPr>
              <w:fldChar w:fldCharType="begin"/>
            </w:r>
            <w:r w:rsidR="00226841">
              <w:rPr>
                <w:noProof/>
                <w:webHidden/>
              </w:rPr>
              <w:instrText xml:space="preserve"> PAGEREF _Toc143090989 \h </w:instrText>
            </w:r>
            <w:r w:rsidR="00226841">
              <w:rPr>
                <w:noProof/>
                <w:webHidden/>
              </w:rPr>
            </w:r>
            <w:r w:rsidR="00226841">
              <w:rPr>
                <w:noProof/>
                <w:webHidden/>
              </w:rPr>
              <w:fldChar w:fldCharType="separate"/>
            </w:r>
            <w:r w:rsidR="00226841">
              <w:rPr>
                <w:noProof/>
                <w:webHidden/>
              </w:rPr>
              <w:t>51</w:t>
            </w:r>
            <w:r w:rsidR="00226841">
              <w:rPr>
                <w:noProof/>
                <w:webHidden/>
              </w:rPr>
              <w:fldChar w:fldCharType="end"/>
            </w:r>
          </w:hyperlink>
        </w:p>
        <w:p w14:paraId="5293A09E" w14:textId="274F2FF0"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90" w:history="1">
            <w:r w:rsidR="00226841" w:rsidRPr="00DE17E6">
              <w:rPr>
                <w:rStyle w:val="Hipervnculo"/>
                <w:noProof/>
              </w:rPr>
              <w:t>3.2.2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Filtro de Kalman</w:t>
            </w:r>
            <w:r w:rsidR="00226841">
              <w:rPr>
                <w:noProof/>
                <w:webHidden/>
              </w:rPr>
              <w:tab/>
            </w:r>
            <w:r w:rsidR="00226841">
              <w:rPr>
                <w:noProof/>
                <w:webHidden/>
              </w:rPr>
              <w:fldChar w:fldCharType="begin"/>
            </w:r>
            <w:r w:rsidR="00226841">
              <w:rPr>
                <w:noProof/>
                <w:webHidden/>
              </w:rPr>
              <w:instrText xml:space="preserve"> PAGEREF _Toc143090990 \h </w:instrText>
            </w:r>
            <w:r w:rsidR="00226841">
              <w:rPr>
                <w:noProof/>
                <w:webHidden/>
              </w:rPr>
            </w:r>
            <w:r w:rsidR="00226841">
              <w:rPr>
                <w:noProof/>
                <w:webHidden/>
              </w:rPr>
              <w:fldChar w:fldCharType="separate"/>
            </w:r>
            <w:r w:rsidR="00226841">
              <w:rPr>
                <w:noProof/>
                <w:webHidden/>
              </w:rPr>
              <w:t>53</w:t>
            </w:r>
            <w:r w:rsidR="00226841">
              <w:rPr>
                <w:noProof/>
                <w:webHidden/>
              </w:rPr>
              <w:fldChar w:fldCharType="end"/>
            </w:r>
          </w:hyperlink>
        </w:p>
        <w:p w14:paraId="0485AD76" w14:textId="4314AFF9"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91" w:history="1">
            <w:r w:rsidR="00226841" w:rsidRPr="00DE17E6">
              <w:rPr>
                <w:rStyle w:val="Hipervnculo"/>
                <w:noProof/>
              </w:rPr>
              <w:t>3.2.3</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Caso multivariable</w:t>
            </w:r>
            <w:r w:rsidR="00226841">
              <w:rPr>
                <w:noProof/>
                <w:webHidden/>
              </w:rPr>
              <w:tab/>
            </w:r>
            <w:r w:rsidR="00226841">
              <w:rPr>
                <w:noProof/>
                <w:webHidden/>
              </w:rPr>
              <w:fldChar w:fldCharType="begin"/>
            </w:r>
            <w:r w:rsidR="00226841">
              <w:rPr>
                <w:noProof/>
                <w:webHidden/>
              </w:rPr>
              <w:instrText xml:space="preserve"> PAGEREF _Toc143090991 \h </w:instrText>
            </w:r>
            <w:r w:rsidR="00226841">
              <w:rPr>
                <w:noProof/>
                <w:webHidden/>
              </w:rPr>
            </w:r>
            <w:r w:rsidR="00226841">
              <w:rPr>
                <w:noProof/>
                <w:webHidden/>
              </w:rPr>
              <w:fldChar w:fldCharType="separate"/>
            </w:r>
            <w:r w:rsidR="00226841">
              <w:rPr>
                <w:noProof/>
                <w:webHidden/>
              </w:rPr>
              <w:t>55</w:t>
            </w:r>
            <w:r w:rsidR="00226841">
              <w:rPr>
                <w:noProof/>
                <w:webHidden/>
              </w:rPr>
              <w:fldChar w:fldCharType="end"/>
            </w:r>
          </w:hyperlink>
        </w:p>
        <w:p w14:paraId="175C361A" w14:textId="32DB6589"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0992" w:history="1">
            <w:r w:rsidR="00226841" w:rsidRPr="00DE17E6">
              <w:rPr>
                <w:rStyle w:val="Hipervnculo"/>
                <w:noProof/>
              </w:rPr>
              <w:t>3.2.4</w:t>
            </w:r>
            <w:r w:rsidR="00226841">
              <w:rPr>
                <w:rFonts w:eastAsiaTheme="minorEastAsia" w:cstheme="minorBidi"/>
                <w:noProof/>
                <w:kern w:val="2"/>
                <w:sz w:val="22"/>
                <w:szCs w:val="22"/>
                <w:lang w:eastAsia="es-MX"/>
                <w14:ligatures w14:val="standardContextual"/>
              </w:rPr>
              <w:tab/>
            </w:r>
            <w:r w:rsidR="00226841" w:rsidRPr="00DE17E6">
              <w:rPr>
                <w:rStyle w:val="Hipervnculo"/>
                <w:noProof/>
              </w:rPr>
              <w:t>Forma general</w:t>
            </w:r>
            <w:r w:rsidR="00226841">
              <w:rPr>
                <w:noProof/>
                <w:webHidden/>
              </w:rPr>
              <w:tab/>
            </w:r>
            <w:r w:rsidR="00226841">
              <w:rPr>
                <w:noProof/>
                <w:webHidden/>
              </w:rPr>
              <w:fldChar w:fldCharType="begin"/>
            </w:r>
            <w:r w:rsidR="00226841">
              <w:rPr>
                <w:noProof/>
                <w:webHidden/>
              </w:rPr>
              <w:instrText xml:space="preserve"> PAGEREF _Toc143090992 \h </w:instrText>
            </w:r>
            <w:r w:rsidR="00226841">
              <w:rPr>
                <w:noProof/>
                <w:webHidden/>
              </w:rPr>
            </w:r>
            <w:r w:rsidR="00226841">
              <w:rPr>
                <w:noProof/>
                <w:webHidden/>
              </w:rPr>
              <w:fldChar w:fldCharType="separate"/>
            </w:r>
            <w:r w:rsidR="00226841">
              <w:rPr>
                <w:noProof/>
                <w:webHidden/>
              </w:rPr>
              <w:t>57</w:t>
            </w:r>
            <w:r w:rsidR="00226841">
              <w:rPr>
                <w:noProof/>
                <w:webHidden/>
              </w:rPr>
              <w:fldChar w:fldCharType="end"/>
            </w:r>
          </w:hyperlink>
        </w:p>
        <w:p w14:paraId="479439B1" w14:textId="3BBD8635"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93" w:history="1">
            <w:r w:rsidR="00226841" w:rsidRPr="00DE17E6">
              <w:rPr>
                <w:rStyle w:val="Hipervnculo"/>
                <w:noProof/>
              </w:rPr>
              <w:t>4</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4: Codificación</w:t>
            </w:r>
            <w:r w:rsidR="00226841">
              <w:rPr>
                <w:noProof/>
                <w:webHidden/>
              </w:rPr>
              <w:tab/>
            </w:r>
            <w:r w:rsidR="00226841">
              <w:rPr>
                <w:noProof/>
                <w:webHidden/>
              </w:rPr>
              <w:fldChar w:fldCharType="begin"/>
            </w:r>
            <w:r w:rsidR="00226841">
              <w:rPr>
                <w:noProof/>
                <w:webHidden/>
              </w:rPr>
              <w:instrText xml:space="preserve"> PAGEREF _Toc143090993 \h </w:instrText>
            </w:r>
            <w:r w:rsidR="00226841">
              <w:rPr>
                <w:noProof/>
                <w:webHidden/>
              </w:rPr>
            </w:r>
            <w:r w:rsidR="00226841">
              <w:rPr>
                <w:noProof/>
                <w:webHidden/>
              </w:rPr>
              <w:fldChar w:fldCharType="separate"/>
            </w:r>
            <w:r w:rsidR="00226841">
              <w:rPr>
                <w:noProof/>
                <w:webHidden/>
              </w:rPr>
              <w:t>60</w:t>
            </w:r>
            <w:r w:rsidR="00226841">
              <w:rPr>
                <w:noProof/>
                <w:webHidden/>
              </w:rPr>
              <w:fldChar w:fldCharType="end"/>
            </w:r>
          </w:hyperlink>
        </w:p>
        <w:p w14:paraId="1C7628A0" w14:textId="7E3567F4" w:rsidR="00226841"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4" w:history="1">
            <w:r w:rsidR="00226841" w:rsidRPr="00DE17E6">
              <w:rPr>
                <w:rStyle w:val="Hipervnculo"/>
                <w:noProof/>
              </w:rPr>
              <w:t>4.1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Entrenamiento del filtro de cascada</w:t>
            </w:r>
            <w:r w:rsidR="00226841">
              <w:rPr>
                <w:noProof/>
                <w:webHidden/>
              </w:rPr>
              <w:tab/>
            </w:r>
            <w:r w:rsidR="00226841">
              <w:rPr>
                <w:noProof/>
                <w:webHidden/>
              </w:rPr>
              <w:fldChar w:fldCharType="begin"/>
            </w:r>
            <w:r w:rsidR="00226841">
              <w:rPr>
                <w:noProof/>
                <w:webHidden/>
              </w:rPr>
              <w:instrText xml:space="preserve"> PAGEREF _Toc143090994 \h </w:instrText>
            </w:r>
            <w:r w:rsidR="00226841">
              <w:rPr>
                <w:noProof/>
                <w:webHidden/>
              </w:rPr>
            </w:r>
            <w:r w:rsidR="00226841">
              <w:rPr>
                <w:noProof/>
                <w:webHidden/>
              </w:rPr>
              <w:fldChar w:fldCharType="separate"/>
            </w:r>
            <w:r w:rsidR="00226841">
              <w:rPr>
                <w:noProof/>
                <w:webHidden/>
              </w:rPr>
              <w:t>60</w:t>
            </w:r>
            <w:r w:rsidR="00226841">
              <w:rPr>
                <w:noProof/>
                <w:webHidden/>
              </w:rPr>
              <w:fldChar w:fldCharType="end"/>
            </w:r>
          </w:hyperlink>
        </w:p>
        <w:p w14:paraId="7C01361F" w14:textId="6408F81D" w:rsidR="00226841"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5" w:history="1">
            <w:r w:rsidR="00226841" w:rsidRPr="00DE17E6">
              <w:rPr>
                <w:rStyle w:val="Hipervnculo"/>
                <w:noProof/>
              </w:rPr>
              <w:t>4.2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Entrenamiento de svm</w:t>
            </w:r>
            <w:r w:rsidR="00226841">
              <w:rPr>
                <w:noProof/>
                <w:webHidden/>
              </w:rPr>
              <w:tab/>
            </w:r>
            <w:r w:rsidR="00226841">
              <w:rPr>
                <w:noProof/>
                <w:webHidden/>
              </w:rPr>
              <w:fldChar w:fldCharType="begin"/>
            </w:r>
            <w:r w:rsidR="00226841">
              <w:rPr>
                <w:noProof/>
                <w:webHidden/>
              </w:rPr>
              <w:instrText xml:space="preserve"> PAGEREF _Toc143090995 \h </w:instrText>
            </w:r>
            <w:r w:rsidR="00226841">
              <w:rPr>
                <w:noProof/>
                <w:webHidden/>
              </w:rPr>
            </w:r>
            <w:r w:rsidR="00226841">
              <w:rPr>
                <w:noProof/>
                <w:webHidden/>
              </w:rPr>
              <w:fldChar w:fldCharType="separate"/>
            </w:r>
            <w:r w:rsidR="00226841">
              <w:rPr>
                <w:noProof/>
                <w:webHidden/>
              </w:rPr>
              <w:t>63</w:t>
            </w:r>
            <w:r w:rsidR="00226841">
              <w:rPr>
                <w:noProof/>
                <w:webHidden/>
              </w:rPr>
              <w:fldChar w:fldCharType="end"/>
            </w:r>
          </w:hyperlink>
        </w:p>
        <w:p w14:paraId="558645B6" w14:textId="0408FE6B" w:rsidR="00226841"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6" w:history="1">
            <w:r w:rsidR="00226841" w:rsidRPr="00DE17E6">
              <w:rPr>
                <w:rStyle w:val="Hipervnculo"/>
                <w:noProof/>
              </w:rPr>
              <w:t>4.3</w:t>
            </w:r>
            <w:r w:rsidR="00226841">
              <w:rPr>
                <w:rFonts w:eastAsiaTheme="minorEastAsia" w:cstheme="minorBidi"/>
                <w:noProof/>
                <w:kern w:val="2"/>
                <w:sz w:val="22"/>
                <w:szCs w:val="22"/>
                <w:lang w:eastAsia="es-MX"/>
                <w14:ligatures w14:val="standardContextual"/>
              </w:rPr>
              <w:tab/>
            </w:r>
            <w:r w:rsidR="00226841" w:rsidRPr="00DE17E6">
              <w:rPr>
                <w:rStyle w:val="Hipervnculo"/>
                <w:noProof/>
              </w:rPr>
              <w:t>Detección y nodo para el vehículo</w:t>
            </w:r>
            <w:r w:rsidR="00226841">
              <w:rPr>
                <w:noProof/>
                <w:webHidden/>
              </w:rPr>
              <w:tab/>
            </w:r>
            <w:r w:rsidR="00226841">
              <w:rPr>
                <w:noProof/>
                <w:webHidden/>
              </w:rPr>
              <w:fldChar w:fldCharType="begin"/>
            </w:r>
            <w:r w:rsidR="00226841">
              <w:rPr>
                <w:noProof/>
                <w:webHidden/>
              </w:rPr>
              <w:instrText xml:space="preserve"> PAGEREF _Toc143090996 \h </w:instrText>
            </w:r>
            <w:r w:rsidR="00226841">
              <w:rPr>
                <w:noProof/>
                <w:webHidden/>
              </w:rPr>
            </w:r>
            <w:r w:rsidR="00226841">
              <w:rPr>
                <w:noProof/>
                <w:webHidden/>
              </w:rPr>
              <w:fldChar w:fldCharType="separate"/>
            </w:r>
            <w:r w:rsidR="00226841">
              <w:rPr>
                <w:noProof/>
                <w:webHidden/>
              </w:rPr>
              <w:t>72</w:t>
            </w:r>
            <w:r w:rsidR="00226841">
              <w:rPr>
                <w:noProof/>
                <w:webHidden/>
              </w:rPr>
              <w:fldChar w:fldCharType="end"/>
            </w:r>
          </w:hyperlink>
        </w:p>
        <w:p w14:paraId="1B2D3A1A" w14:textId="37FB497C" w:rsidR="00226841"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43090997" w:history="1">
            <w:r w:rsidR="00226841" w:rsidRPr="00DE17E6">
              <w:rPr>
                <w:rStyle w:val="Hipervnculo"/>
                <w:noProof/>
              </w:rPr>
              <w:t>4.4</w:t>
            </w:r>
            <w:r w:rsidR="00226841">
              <w:rPr>
                <w:rFonts w:eastAsiaTheme="minorEastAsia" w:cstheme="minorBidi"/>
                <w:noProof/>
                <w:kern w:val="2"/>
                <w:sz w:val="22"/>
                <w:szCs w:val="22"/>
                <w:lang w:eastAsia="es-MX"/>
                <w14:ligatures w14:val="standardContextual"/>
              </w:rPr>
              <w:tab/>
            </w:r>
            <w:r w:rsidR="00226841" w:rsidRPr="00DE17E6">
              <w:rPr>
                <w:rStyle w:val="Hipervnculo"/>
                <w:noProof/>
              </w:rPr>
              <w:t>Rastreo</w:t>
            </w:r>
            <w:r w:rsidR="00226841">
              <w:rPr>
                <w:noProof/>
                <w:webHidden/>
              </w:rPr>
              <w:tab/>
            </w:r>
            <w:r w:rsidR="00226841">
              <w:rPr>
                <w:noProof/>
                <w:webHidden/>
              </w:rPr>
              <w:fldChar w:fldCharType="begin"/>
            </w:r>
            <w:r w:rsidR="00226841">
              <w:rPr>
                <w:noProof/>
                <w:webHidden/>
              </w:rPr>
              <w:instrText xml:space="preserve"> PAGEREF _Toc143090997 \h </w:instrText>
            </w:r>
            <w:r w:rsidR="00226841">
              <w:rPr>
                <w:noProof/>
                <w:webHidden/>
              </w:rPr>
            </w:r>
            <w:r w:rsidR="00226841">
              <w:rPr>
                <w:noProof/>
                <w:webHidden/>
              </w:rPr>
              <w:fldChar w:fldCharType="separate"/>
            </w:r>
            <w:r w:rsidR="00226841">
              <w:rPr>
                <w:noProof/>
                <w:webHidden/>
              </w:rPr>
              <w:t>81</w:t>
            </w:r>
            <w:r w:rsidR="00226841">
              <w:rPr>
                <w:noProof/>
                <w:webHidden/>
              </w:rPr>
              <w:fldChar w:fldCharType="end"/>
            </w:r>
          </w:hyperlink>
        </w:p>
        <w:p w14:paraId="311AA8E6" w14:textId="2C793ABA"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98" w:history="1">
            <w:r w:rsidR="00226841" w:rsidRPr="00DE17E6">
              <w:rPr>
                <w:rStyle w:val="Hipervnculo"/>
                <w:noProof/>
              </w:rPr>
              <w:t>5</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5: Resultados</w:t>
            </w:r>
            <w:r w:rsidR="00226841">
              <w:rPr>
                <w:noProof/>
                <w:webHidden/>
              </w:rPr>
              <w:tab/>
            </w:r>
            <w:r w:rsidR="00226841">
              <w:rPr>
                <w:noProof/>
                <w:webHidden/>
              </w:rPr>
              <w:fldChar w:fldCharType="begin"/>
            </w:r>
            <w:r w:rsidR="00226841">
              <w:rPr>
                <w:noProof/>
                <w:webHidden/>
              </w:rPr>
              <w:instrText xml:space="preserve"> PAGEREF _Toc143090998 \h </w:instrText>
            </w:r>
            <w:r w:rsidR="00226841">
              <w:rPr>
                <w:noProof/>
                <w:webHidden/>
              </w:rPr>
            </w:r>
            <w:r w:rsidR="00226841">
              <w:rPr>
                <w:noProof/>
                <w:webHidden/>
              </w:rPr>
              <w:fldChar w:fldCharType="separate"/>
            </w:r>
            <w:r w:rsidR="00226841">
              <w:rPr>
                <w:noProof/>
                <w:webHidden/>
              </w:rPr>
              <w:t>91</w:t>
            </w:r>
            <w:r w:rsidR="00226841">
              <w:rPr>
                <w:noProof/>
                <w:webHidden/>
              </w:rPr>
              <w:fldChar w:fldCharType="end"/>
            </w:r>
          </w:hyperlink>
        </w:p>
        <w:p w14:paraId="66CE54E5" w14:textId="3CE17264"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0999" w:history="1">
            <w:r w:rsidR="00226841" w:rsidRPr="00DE17E6">
              <w:rPr>
                <w:rStyle w:val="Hipervnculo"/>
                <w:noProof/>
              </w:rPr>
              <w:t>6</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6: Diseño de la Red vanet</w:t>
            </w:r>
            <w:r w:rsidR="00226841">
              <w:rPr>
                <w:noProof/>
                <w:webHidden/>
              </w:rPr>
              <w:tab/>
            </w:r>
            <w:r w:rsidR="00226841">
              <w:rPr>
                <w:noProof/>
                <w:webHidden/>
              </w:rPr>
              <w:fldChar w:fldCharType="begin"/>
            </w:r>
            <w:r w:rsidR="00226841">
              <w:rPr>
                <w:noProof/>
                <w:webHidden/>
              </w:rPr>
              <w:instrText xml:space="preserve"> PAGEREF _Toc143090999 \h </w:instrText>
            </w:r>
            <w:r w:rsidR="00226841">
              <w:rPr>
                <w:noProof/>
                <w:webHidden/>
              </w:rPr>
            </w:r>
            <w:r w:rsidR="00226841">
              <w:rPr>
                <w:noProof/>
                <w:webHidden/>
              </w:rPr>
              <w:fldChar w:fldCharType="separate"/>
            </w:r>
            <w:r w:rsidR="00226841">
              <w:rPr>
                <w:noProof/>
                <w:webHidden/>
              </w:rPr>
              <w:t>102</w:t>
            </w:r>
            <w:r w:rsidR="00226841">
              <w:rPr>
                <w:noProof/>
                <w:webHidden/>
              </w:rPr>
              <w:fldChar w:fldCharType="end"/>
            </w:r>
          </w:hyperlink>
        </w:p>
        <w:p w14:paraId="149BD120" w14:textId="1865AFFB"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0" w:history="1">
            <w:r w:rsidR="00226841" w:rsidRPr="00DE17E6">
              <w:rPr>
                <w:rStyle w:val="Hipervnculo"/>
                <w:noProof/>
              </w:rPr>
              <w:t>6.1</w:t>
            </w:r>
            <w:r w:rsidR="00226841">
              <w:rPr>
                <w:rFonts w:eastAsiaTheme="minorEastAsia" w:cstheme="minorBidi"/>
                <w:b w:val="0"/>
                <w:bCs w:val="0"/>
                <w:noProof/>
                <w:kern w:val="2"/>
                <w:lang w:eastAsia="es-MX"/>
                <w14:ligatures w14:val="standardContextual"/>
              </w:rPr>
              <w:tab/>
            </w:r>
            <w:r w:rsidR="00226841" w:rsidRPr="00DE17E6">
              <w:rPr>
                <w:rStyle w:val="Hipervnculo"/>
                <w:noProof/>
              </w:rPr>
              <w:t>Descripción</w:t>
            </w:r>
            <w:r w:rsidR="00226841">
              <w:rPr>
                <w:noProof/>
                <w:webHidden/>
              </w:rPr>
              <w:tab/>
            </w:r>
            <w:r w:rsidR="00226841">
              <w:rPr>
                <w:noProof/>
                <w:webHidden/>
              </w:rPr>
              <w:fldChar w:fldCharType="begin"/>
            </w:r>
            <w:r w:rsidR="00226841">
              <w:rPr>
                <w:noProof/>
                <w:webHidden/>
              </w:rPr>
              <w:instrText xml:space="preserve"> PAGEREF _Toc143091000 \h </w:instrText>
            </w:r>
            <w:r w:rsidR="00226841">
              <w:rPr>
                <w:noProof/>
                <w:webHidden/>
              </w:rPr>
            </w:r>
            <w:r w:rsidR="00226841">
              <w:rPr>
                <w:noProof/>
                <w:webHidden/>
              </w:rPr>
              <w:fldChar w:fldCharType="separate"/>
            </w:r>
            <w:r w:rsidR="00226841">
              <w:rPr>
                <w:noProof/>
                <w:webHidden/>
              </w:rPr>
              <w:t>102</w:t>
            </w:r>
            <w:r w:rsidR="00226841">
              <w:rPr>
                <w:noProof/>
                <w:webHidden/>
              </w:rPr>
              <w:fldChar w:fldCharType="end"/>
            </w:r>
          </w:hyperlink>
        </w:p>
        <w:p w14:paraId="38B27CBC" w14:textId="551BC83D"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1" w:history="1">
            <w:r w:rsidR="00226841" w:rsidRPr="00DE17E6">
              <w:rPr>
                <w:rStyle w:val="Hipervnculo"/>
                <w:noProof/>
              </w:rPr>
              <w:t>6.2</w:t>
            </w:r>
            <w:r w:rsidR="00226841">
              <w:rPr>
                <w:rFonts w:eastAsiaTheme="minorEastAsia" w:cstheme="minorBidi"/>
                <w:b w:val="0"/>
                <w:bCs w:val="0"/>
                <w:noProof/>
                <w:kern w:val="2"/>
                <w:lang w:eastAsia="es-MX"/>
                <w14:ligatures w14:val="standardContextual"/>
              </w:rPr>
              <w:tab/>
            </w:r>
            <w:r w:rsidR="00226841" w:rsidRPr="00DE17E6">
              <w:rPr>
                <w:rStyle w:val="Hipervnculo"/>
                <w:noProof/>
              </w:rPr>
              <w:t>Patrones de comunicación</w:t>
            </w:r>
            <w:r w:rsidR="00226841">
              <w:rPr>
                <w:noProof/>
                <w:webHidden/>
              </w:rPr>
              <w:tab/>
            </w:r>
            <w:r w:rsidR="00226841">
              <w:rPr>
                <w:noProof/>
                <w:webHidden/>
              </w:rPr>
              <w:fldChar w:fldCharType="begin"/>
            </w:r>
            <w:r w:rsidR="00226841">
              <w:rPr>
                <w:noProof/>
                <w:webHidden/>
              </w:rPr>
              <w:instrText xml:space="preserve"> PAGEREF _Toc143091001 \h </w:instrText>
            </w:r>
            <w:r w:rsidR="00226841">
              <w:rPr>
                <w:noProof/>
                <w:webHidden/>
              </w:rPr>
            </w:r>
            <w:r w:rsidR="00226841">
              <w:rPr>
                <w:noProof/>
                <w:webHidden/>
              </w:rPr>
              <w:fldChar w:fldCharType="separate"/>
            </w:r>
            <w:r w:rsidR="00226841">
              <w:rPr>
                <w:noProof/>
                <w:webHidden/>
              </w:rPr>
              <w:t>104</w:t>
            </w:r>
            <w:r w:rsidR="00226841">
              <w:rPr>
                <w:noProof/>
                <w:webHidden/>
              </w:rPr>
              <w:fldChar w:fldCharType="end"/>
            </w:r>
          </w:hyperlink>
        </w:p>
        <w:p w14:paraId="32681668" w14:textId="17EC5732"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2" w:history="1">
            <w:r w:rsidR="00226841" w:rsidRPr="00DE17E6">
              <w:rPr>
                <w:rStyle w:val="Hipervnculo"/>
                <w:noProof/>
              </w:rPr>
              <w:t>6.3</w:t>
            </w:r>
            <w:r w:rsidR="00226841">
              <w:rPr>
                <w:rFonts w:eastAsiaTheme="minorEastAsia" w:cstheme="minorBidi"/>
                <w:b w:val="0"/>
                <w:bCs w:val="0"/>
                <w:noProof/>
                <w:kern w:val="2"/>
                <w:lang w:eastAsia="es-MX"/>
                <w14:ligatures w14:val="standardContextual"/>
              </w:rPr>
              <w:tab/>
            </w:r>
            <w:r w:rsidR="00226841" w:rsidRPr="00DE17E6">
              <w:rPr>
                <w:rStyle w:val="Hipervnculo"/>
                <w:noProof/>
              </w:rPr>
              <w:t>Modelos v2x, v2i y v2v</w:t>
            </w:r>
            <w:r w:rsidR="00226841">
              <w:rPr>
                <w:noProof/>
                <w:webHidden/>
              </w:rPr>
              <w:tab/>
            </w:r>
            <w:r w:rsidR="00226841">
              <w:rPr>
                <w:noProof/>
                <w:webHidden/>
              </w:rPr>
              <w:fldChar w:fldCharType="begin"/>
            </w:r>
            <w:r w:rsidR="00226841">
              <w:rPr>
                <w:noProof/>
                <w:webHidden/>
              </w:rPr>
              <w:instrText xml:space="preserve"> PAGEREF _Toc143091002 \h </w:instrText>
            </w:r>
            <w:r w:rsidR="00226841">
              <w:rPr>
                <w:noProof/>
                <w:webHidden/>
              </w:rPr>
            </w:r>
            <w:r w:rsidR="00226841">
              <w:rPr>
                <w:noProof/>
                <w:webHidden/>
              </w:rPr>
              <w:fldChar w:fldCharType="separate"/>
            </w:r>
            <w:r w:rsidR="00226841">
              <w:rPr>
                <w:noProof/>
                <w:webHidden/>
              </w:rPr>
              <w:t>107</w:t>
            </w:r>
            <w:r w:rsidR="00226841">
              <w:rPr>
                <w:noProof/>
                <w:webHidden/>
              </w:rPr>
              <w:fldChar w:fldCharType="end"/>
            </w:r>
          </w:hyperlink>
        </w:p>
        <w:p w14:paraId="5E307303" w14:textId="6D5DAE29"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3" w:history="1">
            <w:r w:rsidR="00226841" w:rsidRPr="00DE17E6">
              <w:rPr>
                <w:rStyle w:val="Hipervnculo"/>
                <w:noProof/>
              </w:rPr>
              <w:t>6.4</w:t>
            </w:r>
            <w:r w:rsidR="00226841">
              <w:rPr>
                <w:rFonts w:eastAsiaTheme="minorEastAsia" w:cstheme="minorBidi"/>
                <w:b w:val="0"/>
                <w:bCs w:val="0"/>
                <w:noProof/>
                <w:kern w:val="2"/>
                <w:lang w:eastAsia="es-MX"/>
                <w14:ligatures w14:val="standardContextual"/>
              </w:rPr>
              <w:tab/>
            </w:r>
            <w:r w:rsidR="00226841" w:rsidRPr="00DE17E6">
              <w:rPr>
                <w:rStyle w:val="Hipervnculo"/>
                <w:noProof/>
              </w:rPr>
              <w:t>DSRC</w:t>
            </w:r>
            <w:r w:rsidR="00226841">
              <w:rPr>
                <w:noProof/>
                <w:webHidden/>
              </w:rPr>
              <w:tab/>
            </w:r>
            <w:r w:rsidR="00226841">
              <w:rPr>
                <w:noProof/>
                <w:webHidden/>
              </w:rPr>
              <w:fldChar w:fldCharType="begin"/>
            </w:r>
            <w:r w:rsidR="00226841">
              <w:rPr>
                <w:noProof/>
                <w:webHidden/>
              </w:rPr>
              <w:instrText xml:space="preserve"> PAGEREF _Toc143091003 \h </w:instrText>
            </w:r>
            <w:r w:rsidR="00226841">
              <w:rPr>
                <w:noProof/>
                <w:webHidden/>
              </w:rPr>
            </w:r>
            <w:r w:rsidR="00226841">
              <w:rPr>
                <w:noProof/>
                <w:webHidden/>
              </w:rPr>
              <w:fldChar w:fldCharType="separate"/>
            </w:r>
            <w:r w:rsidR="00226841">
              <w:rPr>
                <w:noProof/>
                <w:webHidden/>
              </w:rPr>
              <w:t>109</w:t>
            </w:r>
            <w:r w:rsidR="00226841">
              <w:rPr>
                <w:noProof/>
                <w:webHidden/>
              </w:rPr>
              <w:fldChar w:fldCharType="end"/>
            </w:r>
          </w:hyperlink>
        </w:p>
        <w:p w14:paraId="03B93520" w14:textId="19D49DE8" w:rsidR="00226841" w:rsidRDefault="00000000">
          <w:pPr>
            <w:pStyle w:val="TDC3"/>
            <w:tabs>
              <w:tab w:val="right" w:leader="dot" w:pos="8827"/>
            </w:tabs>
            <w:rPr>
              <w:rFonts w:eastAsiaTheme="minorEastAsia" w:cstheme="minorBidi"/>
              <w:noProof/>
              <w:kern w:val="2"/>
              <w:sz w:val="22"/>
              <w:szCs w:val="22"/>
              <w:lang w:eastAsia="es-MX"/>
              <w14:ligatures w14:val="standardContextual"/>
            </w:rPr>
          </w:pPr>
          <w:hyperlink w:anchor="_Toc143091004" w:history="1">
            <w:r w:rsidR="00226841" w:rsidRPr="00DE17E6">
              <w:rPr>
                <w:rStyle w:val="Hipervnculo"/>
                <w:noProof/>
              </w:rPr>
              <w:t>6.4.1Capa física</w:t>
            </w:r>
            <w:r w:rsidR="00226841">
              <w:rPr>
                <w:noProof/>
                <w:webHidden/>
              </w:rPr>
              <w:tab/>
            </w:r>
            <w:r w:rsidR="00226841">
              <w:rPr>
                <w:noProof/>
                <w:webHidden/>
              </w:rPr>
              <w:fldChar w:fldCharType="begin"/>
            </w:r>
            <w:r w:rsidR="00226841">
              <w:rPr>
                <w:noProof/>
                <w:webHidden/>
              </w:rPr>
              <w:instrText xml:space="preserve"> PAGEREF _Toc143091004 \h </w:instrText>
            </w:r>
            <w:r w:rsidR="00226841">
              <w:rPr>
                <w:noProof/>
                <w:webHidden/>
              </w:rPr>
            </w:r>
            <w:r w:rsidR="00226841">
              <w:rPr>
                <w:noProof/>
                <w:webHidden/>
              </w:rPr>
              <w:fldChar w:fldCharType="separate"/>
            </w:r>
            <w:r w:rsidR="00226841">
              <w:rPr>
                <w:noProof/>
                <w:webHidden/>
              </w:rPr>
              <w:t>109</w:t>
            </w:r>
            <w:r w:rsidR="00226841">
              <w:rPr>
                <w:noProof/>
                <w:webHidden/>
              </w:rPr>
              <w:fldChar w:fldCharType="end"/>
            </w:r>
          </w:hyperlink>
        </w:p>
        <w:p w14:paraId="7337C9D7" w14:textId="4FE0D5D4"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05" w:history="1">
            <w:r w:rsidR="00226841" w:rsidRPr="00DE17E6">
              <w:rPr>
                <w:rStyle w:val="Hipervnculo"/>
                <w:noProof/>
              </w:rPr>
              <w:t>6.4.2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Capa MAC</w:t>
            </w:r>
            <w:r w:rsidR="00226841">
              <w:rPr>
                <w:noProof/>
                <w:webHidden/>
              </w:rPr>
              <w:tab/>
            </w:r>
            <w:r w:rsidR="00226841">
              <w:rPr>
                <w:noProof/>
                <w:webHidden/>
              </w:rPr>
              <w:fldChar w:fldCharType="begin"/>
            </w:r>
            <w:r w:rsidR="00226841">
              <w:rPr>
                <w:noProof/>
                <w:webHidden/>
              </w:rPr>
              <w:instrText xml:space="preserve"> PAGEREF _Toc143091005 \h </w:instrText>
            </w:r>
            <w:r w:rsidR="00226841">
              <w:rPr>
                <w:noProof/>
                <w:webHidden/>
              </w:rPr>
            </w:r>
            <w:r w:rsidR="00226841">
              <w:rPr>
                <w:noProof/>
                <w:webHidden/>
              </w:rPr>
              <w:fldChar w:fldCharType="separate"/>
            </w:r>
            <w:r w:rsidR="00226841">
              <w:rPr>
                <w:noProof/>
                <w:webHidden/>
              </w:rPr>
              <w:t>111</w:t>
            </w:r>
            <w:r w:rsidR="00226841">
              <w:rPr>
                <w:noProof/>
                <w:webHidden/>
              </w:rPr>
              <w:fldChar w:fldCharType="end"/>
            </w:r>
          </w:hyperlink>
        </w:p>
        <w:p w14:paraId="3E47264E" w14:textId="6D62ACCA"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06" w:history="1">
            <w:r w:rsidR="00226841" w:rsidRPr="00DE17E6">
              <w:rPr>
                <w:rStyle w:val="Hipervnculo"/>
                <w:noProof/>
              </w:rPr>
              <w:t>6.4.3</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Capa lógica</w:t>
            </w:r>
            <w:r w:rsidR="00226841">
              <w:rPr>
                <w:noProof/>
                <w:webHidden/>
              </w:rPr>
              <w:tab/>
            </w:r>
            <w:r w:rsidR="00226841">
              <w:rPr>
                <w:noProof/>
                <w:webHidden/>
              </w:rPr>
              <w:fldChar w:fldCharType="begin"/>
            </w:r>
            <w:r w:rsidR="00226841">
              <w:rPr>
                <w:noProof/>
                <w:webHidden/>
              </w:rPr>
              <w:instrText xml:space="preserve"> PAGEREF _Toc143091006 \h </w:instrText>
            </w:r>
            <w:r w:rsidR="00226841">
              <w:rPr>
                <w:noProof/>
                <w:webHidden/>
              </w:rPr>
            </w:r>
            <w:r w:rsidR="00226841">
              <w:rPr>
                <w:noProof/>
                <w:webHidden/>
              </w:rPr>
              <w:fldChar w:fldCharType="separate"/>
            </w:r>
            <w:r w:rsidR="00226841">
              <w:rPr>
                <w:noProof/>
                <w:webHidden/>
              </w:rPr>
              <w:t>113</w:t>
            </w:r>
            <w:r w:rsidR="00226841">
              <w:rPr>
                <w:noProof/>
                <w:webHidden/>
              </w:rPr>
              <w:fldChar w:fldCharType="end"/>
            </w:r>
          </w:hyperlink>
        </w:p>
        <w:p w14:paraId="4A955913" w14:textId="6A07B240"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07" w:history="1">
            <w:r w:rsidR="00226841" w:rsidRPr="00DE17E6">
              <w:rPr>
                <w:rStyle w:val="Hipervnculo"/>
                <w:noProof/>
              </w:rPr>
              <w:t>6.4.4</w:t>
            </w:r>
            <w:r w:rsidR="00226841">
              <w:rPr>
                <w:rFonts w:eastAsiaTheme="minorEastAsia" w:cstheme="minorBidi"/>
                <w:noProof/>
                <w:kern w:val="2"/>
                <w:sz w:val="22"/>
                <w:szCs w:val="22"/>
                <w:lang w:eastAsia="es-MX"/>
                <w14:ligatures w14:val="standardContextual"/>
              </w:rPr>
              <w:tab/>
            </w:r>
            <w:r w:rsidR="00226841" w:rsidRPr="00DE17E6">
              <w:rPr>
                <w:rStyle w:val="Hipervnculo"/>
                <w:noProof/>
              </w:rPr>
              <w:t>Capas superiores</w:t>
            </w:r>
            <w:r w:rsidR="00226841">
              <w:rPr>
                <w:noProof/>
                <w:webHidden/>
              </w:rPr>
              <w:tab/>
            </w:r>
            <w:r w:rsidR="00226841">
              <w:rPr>
                <w:noProof/>
                <w:webHidden/>
              </w:rPr>
              <w:fldChar w:fldCharType="begin"/>
            </w:r>
            <w:r w:rsidR="00226841">
              <w:rPr>
                <w:noProof/>
                <w:webHidden/>
              </w:rPr>
              <w:instrText xml:space="preserve"> PAGEREF _Toc143091007 \h </w:instrText>
            </w:r>
            <w:r w:rsidR="00226841">
              <w:rPr>
                <w:noProof/>
                <w:webHidden/>
              </w:rPr>
            </w:r>
            <w:r w:rsidR="00226841">
              <w:rPr>
                <w:noProof/>
                <w:webHidden/>
              </w:rPr>
              <w:fldChar w:fldCharType="separate"/>
            </w:r>
            <w:r w:rsidR="00226841">
              <w:rPr>
                <w:noProof/>
                <w:webHidden/>
              </w:rPr>
              <w:t>113</w:t>
            </w:r>
            <w:r w:rsidR="00226841">
              <w:rPr>
                <w:noProof/>
                <w:webHidden/>
              </w:rPr>
              <w:fldChar w:fldCharType="end"/>
            </w:r>
          </w:hyperlink>
        </w:p>
        <w:p w14:paraId="5E870677" w14:textId="18D2B5A1"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08" w:history="1">
            <w:r w:rsidR="00226841" w:rsidRPr="00DE17E6">
              <w:rPr>
                <w:rStyle w:val="Hipervnculo"/>
                <w:noProof/>
              </w:rPr>
              <w:t>6.5</w:t>
            </w:r>
            <w:r w:rsidR="00226841">
              <w:rPr>
                <w:rFonts w:eastAsiaTheme="minorEastAsia" w:cstheme="minorBidi"/>
                <w:b w:val="0"/>
                <w:bCs w:val="0"/>
                <w:noProof/>
                <w:kern w:val="2"/>
                <w:lang w:eastAsia="es-MX"/>
                <w14:ligatures w14:val="standardContextual"/>
              </w:rPr>
              <w:tab/>
            </w:r>
            <w:r w:rsidR="00226841" w:rsidRPr="00DE17E6">
              <w:rPr>
                <w:rStyle w:val="Hipervnculo"/>
                <w:noProof/>
              </w:rPr>
              <w:t>Contenido de los mensajes</w:t>
            </w:r>
            <w:r w:rsidR="00226841">
              <w:rPr>
                <w:noProof/>
                <w:webHidden/>
              </w:rPr>
              <w:tab/>
            </w:r>
            <w:r w:rsidR="00226841">
              <w:rPr>
                <w:noProof/>
                <w:webHidden/>
              </w:rPr>
              <w:fldChar w:fldCharType="begin"/>
            </w:r>
            <w:r w:rsidR="00226841">
              <w:rPr>
                <w:noProof/>
                <w:webHidden/>
              </w:rPr>
              <w:instrText xml:space="preserve"> PAGEREF _Toc143091008 \h </w:instrText>
            </w:r>
            <w:r w:rsidR="00226841">
              <w:rPr>
                <w:noProof/>
                <w:webHidden/>
              </w:rPr>
            </w:r>
            <w:r w:rsidR="00226841">
              <w:rPr>
                <w:noProof/>
                <w:webHidden/>
              </w:rPr>
              <w:fldChar w:fldCharType="separate"/>
            </w:r>
            <w:r w:rsidR="00226841">
              <w:rPr>
                <w:noProof/>
                <w:webHidden/>
              </w:rPr>
              <w:t>115</w:t>
            </w:r>
            <w:r w:rsidR="00226841">
              <w:rPr>
                <w:noProof/>
                <w:webHidden/>
              </w:rPr>
              <w:fldChar w:fldCharType="end"/>
            </w:r>
          </w:hyperlink>
        </w:p>
        <w:p w14:paraId="7D0FF7E4" w14:textId="4E1E8433"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09" w:history="1">
            <w:r w:rsidR="00226841" w:rsidRPr="00DE17E6">
              <w:rPr>
                <w:rStyle w:val="Hipervnculo"/>
                <w:noProof/>
              </w:rPr>
              <w:t>7</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Capítulo 7: Implementación de una red vanet</w:t>
            </w:r>
            <w:r w:rsidR="00226841">
              <w:rPr>
                <w:noProof/>
                <w:webHidden/>
              </w:rPr>
              <w:tab/>
            </w:r>
            <w:r w:rsidR="00226841">
              <w:rPr>
                <w:noProof/>
                <w:webHidden/>
              </w:rPr>
              <w:fldChar w:fldCharType="begin"/>
            </w:r>
            <w:r w:rsidR="00226841">
              <w:rPr>
                <w:noProof/>
                <w:webHidden/>
              </w:rPr>
              <w:instrText xml:space="preserve"> PAGEREF _Toc143091009 \h </w:instrText>
            </w:r>
            <w:r w:rsidR="00226841">
              <w:rPr>
                <w:noProof/>
                <w:webHidden/>
              </w:rPr>
            </w:r>
            <w:r w:rsidR="00226841">
              <w:rPr>
                <w:noProof/>
                <w:webHidden/>
              </w:rPr>
              <w:fldChar w:fldCharType="separate"/>
            </w:r>
            <w:r w:rsidR="00226841">
              <w:rPr>
                <w:noProof/>
                <w:webHidden/>
              </w:rPr>
              <w:t>116</w:t>
            </w:r>
            <w:r w:rsidR="00226841">
              <w:rPr>
                <w:noProof/>
                <w:webHidden/>
              </w:rPr>
              <w:fldChar w:fldCharType="end"/>
            </w:r>
          </w:hyperlink>
        </w:p>
        <w:p w14:paraId="68A5DEE9" w14:textId="50D1E196"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0" w:history="1">
            <w:r w:rsidR="00226841" w:rsidRPr="00DE17E6">
              <w:rPr>
                <w:rStyle w:val="Hipervnculo"/>
                <w:noProof/>
              </w:rPr>
              <w:t>7.1</w:t>
            </w:r>
            <w:r w:rsidR="00226841">
              <w:rPr>
                <w:rFonts w:eastAsiaTheme="minorEastAsia" w:cstheme="minorBidi"/>
                <w:b w:val="0"/>
                <w:bCs w:val="0"/>
                <w:noProof/>
                <w:kern w:val="2"/>
                <w:lang w:eastAsia="es-MX"/>
                <w14:ligatures w14:val="standardContextual"/>
              </w:rPr>
              <w:tab/>
            </w:r>
            <w:r w:rsidR="00226841" w:rsidRPr="00DE17E6">
              <w:rPr>
                <w:rStyle w:val="Hipervnculo"/>
                <w:noProof/>
              </w:rPr>
              <w:t>Arquitectura y requisitos de la red vanet</w:t>
            </w:r>
            <w:r w:rsidR="00226841">
              <w:rPr>
                <w:noProof/>
                <w:webHidden/>
              </w:rPr>
              <w:tab/>
            </w:r>
            <w:r w:rsidR="00226841">
              <w:rPr>
                <w:noProof/>
                <w:webHidden/>
              </w:rPr>
              <w:fldChar w:fldCharType="begin"/>
            </w:r>
            <w:r w:rsidR="00226841">
              <w:rPr>
                <w:noProof/>
                <w:webHidden/>
              </w:rPr>
              <w:instrText xml:space="preserve"> PAGEREF _Toc143091010 \h </w:instrText>
            </w:r>
            <w:r w:rsidR="00226841">
              <w:rPr>
                <w:noProof/>
                <w:webHidden/>
              </w:rPr>
            </w:r>
            <w:r w:rsidR="00226841">
              <w:rPr>
                <w:noProof/>
                <w:webHidden/>
              </w:rPr>
              <w:fldChar w:fldCharType="separate"/>
            </w:r>
            <w:r w:rsidR="00226841">
              <w:rPr>
                <w:noProof/>
                <w:webHidden/>
              </w:rPr>
              <w:t>116</w:t>
            </w:r>
            <w:r w:rsidR="00226841">
              <w:rPr>
                <w:noProof/>
                <w:webHidden/>
              </w:rPr>
              <w:fldChar w:fldCharType="end"/>
            </w:r>
          </w:hyperlink>
        </w:p>
        <w:p w14:paraId="3E657EDD" w14:textId="123F7B18"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1" w:history="1">
            <w:r w:rsidR="00226841" w:rsidRPr="00DE17E6">
              <w:rPr>
                <w:rStyle w:val="Hipervnculo"/>
                <w:noProof/>
              </w:rPr>
              <w:t>7.2</w:t>
            </w:r>
            <w:r w:rsidR="00226841">
              <w:rPr>
                <w:rFonts w:eastAsiaTheme="minorEastAsia" w:cstheme="minorBidi"/>
                <w:b w:val="0"/>
                <w:bCs w:val="0"/>
                <w:noProof/>
                <w:kern w:val="2"/>
                <w:lang w:eastAsia="es-MX"/>
                <w14:ligatures w14:val="standardContextual"/>
              </w:rPr>
              <w:tab/>
            </w:r>
            <w:r w:rsidR="00226841" w:rsidRPr="00DE17E6">
              <w:rPr>
                <w:rStyle w:val="Hipervnculo"/>
                <w:noProof/>
              </w:rPr>
              <w:t>Implementación</w:t>
            </w:r>
            <w:r w:rsidR="00226841">
              <w:rPr>
                <w:noProof/>
                <w:webHidden/>
              </w:rPr>
              <w:tab/>
            </w:r>
            <w:r w:rsidR="00226841">
              <w:rPr>
                <w:noProof/>
                <w:webHidden/>
              </w:rPr>
              <w:fldChar w:fldCharType="begin"/>
            </w:r>
            <w:r w:rsidR="00226841">
              <w:rPr>
                <w:noProof/>
                <w:webHidden/>
              </w:rPr>
              <w:instrText xml:space="preserve"> PAGEREF _Toc143091011 \h </w:instrText>
            </w:r>
            <w:r w:rsidR="00226841">
              <w:rPr>
                <w:noProof/>
                <w:webHidden/>
              </w:rPr>
            </w:r>
            <w:r w:rsidR="00226841">
              <w:rPr>
                <w:noProof/>
                <w:webHidden/>
              </w:rPr>
              <w:fldChar w:fldCharType="separate"/>
            </w:r>
            <w:r w:rsidR="00226841">
              <w:rPr>
                <w:noProof/>
                <w:webHidden/>
              </w:rPr>
              <w:t>117</w:t>
            </w:r>
            <w:r w:rsidR="00226841">
              <w:rPr>
                <w:noProof/>
                <w:webHidden/>
              </w:rPr>
              <w:fldChar w:fldCharType="end"/>
            </w:r>
          </w:hyperlink>
        </w:p>
        <w:p w14:paraId="56C0C58A" w14:textId="7422FB84"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2" w:history="1">
            <w:r w:rsidR="00226841" w:rsidRPr="00DE17E6">
              <w:rPr>
                <w:rStyle w:val="Hipervnculo"/>
                <w:noProof/>
              </w:rPr>
              <w:t>7.2.1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AODV</w:t>
            </w:r>
            <w:r w:rsidR="00226841">
              <w:rPr>
                <w:noProof/>
                <w:webHidden/>
              </w:rPr>
              <w:tab/>
            </w:r>
            <w:r w:rsidR="00226841">
              <w:rPr>
                <w:noProof/>
                <w:webHidden/>
              </w:rPr>
              <w:fldChar w:fldCharType="begin"/>
            </w:r>
            <w:r w:rsidR="00226841">
              <w:rPr>
                <w:noProof/>
                <w:webHidden/>
              </w:rPr>
              <w:instrText xml:space="preserve"> PAGEREF _Toc143091012 \h </w:instrText>
            </w:r>
            <w:r w:rsidR="00226841">
              <w:rPr>
                <w:noProof/>
                <w:webHidden/>
              </w:rPr>
            </w:r>
            <w:r w:rsidR="00226841">
              <w:rPr>
                <w:noProof/>
                <w:webHidden/>
              </w:rPr>
              <w:fldChar w:fldCharType="separate"/>
            </w:r>
            <w:r w:rsidR="00226841">
              <w:rPr>
                <w:noProof/>
                <w:webHidden/>
              </w:rPr>
              <w:t>118</w:t>
            </w:r>
            <w:r w:rsidR="00226841">
              <w:rPr>
                <w:noProof/>
                <w:webHidden/>
              </w:rPr>
              <w:fldChar w:fldCharType="end"/>
            </w:r>
          </w:hyperlink>
        </w:p>
        <w:p w14:paraId="3C67367E" w14:textId="6BF0222F"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3" w:history="1">
            <w:r w:rsidR="00226841" w:rsidRPr="00DE17E6">
              <w:rPr>
                <w:rStyle w:val="Hipervnculo"/>
                <w:noProof/>
              </w:rPr>
              <w:t>7.2.2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IEEE 802.11p</w:t>
            </w:r>
            <w:r w:rsidR="00226841">
              <w:rPr>
                <w:noProof/>
                <w:webHidden/>
              </w:rPr>
              <w:tab/>
            </w:r>
            <w:r w:rsidR="00226841">
              <w:rPr>
                <w:noProof/>
                <w:webHidden/>
              </w:rPr>
              <w:fldChar w:fldCharType="begin"/>
            </w:r>
            <w:r w:rsidR="00226841">
              <w:rPr>
                <w:noProof/>
                <w:webHidden/>
              </w:rPr>
              <w:instrText xml:space="preserve"> PAGEREF _Toc143091013 \h </w:instrText>
            </w:r>
            <w:r w:rsidR="00226841">
              <w:rPr>
                <w:noProof/>
                <w:webHidden/>
              </w:rPr>
            </w:r>
            <w:r w:rsidR="00226841">
              <w:rPr>
                <w:noProof/>
                <w:webHidden/>
              </w:rPr>
              <w:fldChar w:fldCharType="separate"/>
            </w:r>
            <w:r w:rsidR="00226841">
              <w:rPr>
                <w:noProof/>
                <w:webHidden/>
              </w:rPr>
              <w:t>122</w:t>
            </w:r>
            <w:r w:rsidR="00226841">
              <w:rPr>
                <w:noProof/>
                <w:webHidden/>
              </w:rPr>
              <w:fldChar w:fldCharType="end"/>
            </w:r>
          </w:hyperlink>
        </w:p>
        <w:p w14:paraId="5EA2672C" w14:textId="2224C958"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14" w:history="1">
            <w:r w:rsidR="00226841" w:rsidRPr="00DE17E6">
              <w:rPr>
                <w:rStyle w:val="Hipervnculo"/>
                <w:noProof/>
              </w:rPr>
              <w:t>8</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Resultados</w:t>
            </w:r>
            <w:r w:rsidR="00226841">
              <w:rPr>
                <w:noProof/>
                <w:webHidden/>
              </w:rPr>
              <w:tab/>
            </w:r>
            <w:r w:rsidR="00226841">
              <w:rPr>
                <w:noProof/>
                <w:webHidden/>
              </w:rPr>
              <w:fldChar w:fldCharType="begin"/>
            </w:r>
            <w:r w:rsidR="00226841">
              <w:rPr>
                <w:noProof/>
                <w:webHidden/>
              </w:rPr>
              <w:instrText xml:space="preserve"> PAGEREF _Toc143091014 \h </w:instrText>
            </w:r>
            <w:r w:rsidR="00226841">
              <w:rPr>
                <w:noProof/>
                <w:webHidden/>
              </w:rPr>
            </w:r>
            <w:r w:rsidR="00226841">
              <w:rPr>
                <w:noProof/>
                <w:webHidden/>
              </w:rPr>
              <w:fldChar w:fldCharType="separate"/>
            </w:r>
            <w:r w:rsidR="00226841">
              <w:rPr>
                <w:noProof/>
                <w:webHidden/>
              </w:rPr>
              <w:t>131</w:t>
            </w:r>
            <w:r w:rsidR="00226841">
              <w:rPr>
                <w:noProof/>
                <w:webHidden/>
              </w:rPr>
              <w:fldChar w:fldCharType="end"/>
            </w:r>
          </w:hyperlink>
        </w:p>
        <w:p w14:paraId="175CF64D" w14:textId="65B7BBE3"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5" w:history="1">
            <w:r w:rsidR="00226841" w:rsidRPr="00DE17E6">
              <w:rPr>
                <w:rStyle w:val="Hipervnculo"/>
                <w:noProof/>
              </w:rPr>
              <w:t>8.1</w:t>
            </w:r>
            <w:r w:rsidR="00226841">
              <w:rPr>
                <w:rFonts w:eastAsiaTheme="minorEastAsia" w:cstheme="minorBidi"/>
                <w:b w:val="0"/>
                <w:bCs w:val="0"/>
                <w:noProof/>
                <w:kern w:val="2"/>
                <w:lang w:eastAsia="es-MX"/>
                <w14:ligatures w14:val="standardContextual"/>
              </w:rPr>
              <w:tab/>
            </w:r>
            <w:r w:rsidR="00226841" w:rsidRPr="00DE17E6">
              <w:rPr>
                <w:rStyle w:val="Hipervnculo"/>
                <w:noProof/>
              </w:rPr>
              <w:t>Simulación 1</w:t>
            </w:r>
            <w:r w:rsidR="00226841">
              <w:rPr>
                <w:noProof/>
                <w:webHidden/>
              </w:rPr>
              <w:tab/>
            </w:r>
            <w:r w:rsidR="00226841">
              <w:rPr>
                <w:noProof/>
                <w:webHidden/>
              </w:rPr>
              <w:fldChar w:fldCharType="begin"/>
            </w:r>
            <w:r w:rsidR="00226841">
              <w:rPr>
                <w:noProof/>
                <w:webHidden/>
              </w:rPr>
              <w:instrText xml:space="preserve"> PAGEREF _Toc143091015 \h </w:instrText>
            </w:r>
            <w:r w:rsidR="00226841">
              <w:rPr>
                <w:noProof/>
                <w:webHidden/>
              </w:rPr>
            </w:r>
            <w:r w:rsidR="00226841">
              <w:rPr>
                <w:noProof/>
                <w:webHidden/>
              </w:rPr>
              <w:fldChar w:fldCharType="separate"/>
            </w:r>
            <w:r w:rsidR="00226841">
              <w:rPr>
                <w:noProof/>
                <w:webHidden/>
              </w:rPr>
              <w:t>131</w:t>
            </w:r>
            <w:r w:rsidR="00226841">
              <w:rPr>
                <w:noProof/>
                <w:webHidden/>
              </w:rPr>
              <w:fldChar w:fldCharType="end"/>
            </w:r>
          </w:hyperlink>
        </w:p>
        <w:p w14:paraId="6461B05A" w14:textId="631CB102"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6" w:history="1">
            <w:r w:rsidR="00226841" w:rsidRPr="00DE17E6">
              <w:rPr>
                <w:rStyle w:val="Hipervnculo"/>
                <w:noProof/>
              </w:rPr>
              <w:t>8.1.1</w:t>
            </w:r>
            <w:r w:rsidR="00226841">
              <w:rPr>
                <w:rFonts w:eastAsiaTheme="minorEastAsia" w:cstheme="minorBidi"/>
                <w:noProof/>
                <w:kern w:val="2"/>
                <w:sz w:val="22"/>
                <w:szCs w:val="22"/>
                <w:lang w:eastAsia="es-MX"/>
                <w14:ligatures w14:val="standardContextual"/>
              </w:rPr>
              <w:tab/>
            </w:r>
            <w:r w:rsidR="00226841" w:rsidRPr="00DE17E6">
              <w:rPr>
                <w:rStyle w:val="Hipervnculo"/>
                <w:noProof/>
              </w:rPr>
              <w:t>Escenario 1</w:t>
            </w:r>
            <w:r w:rsidR="00226841">
              <w:rPr>
                <w:noProof/>
                <w:webHidden/>
              </w:rPr>
              <w:tab/>
            </w:r>
            <w:r w:rsidR="00226841">
              <w:rPr>
                <w:noProof/>
                <w:webHidden/>
              </w:rPr>
              <w:fldChar w:fldCharType="begin"/>
            </w:r>
            <w:r w:rsidR="00226841">
              <w:rPr>
                <w:noProof/>
                <w:webHidden/>
              </w:rPr>
              <w:instrText xml:space="preserve"> PAGEREF _Toc143091016 \h </w:instrText>
            </w:r>
            <w:r w:rsidR="00226841">
              <w:rPr>
                <w:noProof/>
                <w:webHidden/>
              </w:rPr>
            </w:r>
            <w:r w:rsidR="00226841">
              <w:rPr>
                <w:noProof/>
                <w:webHidden/>
              </w:rPr>
              <w:fldChar w:fldCharType="separate"/>
            </w:r>
            <w:r w:rsidR="00226841">
              <w:rPr>
                <w:noProof/>
                <w:webHidden/>
              </w:rPr>
              <w:t>137</w:t>
            </w:r>
            <w:r w:rsidR="00226841">
              <w:rPr>
                <w:noProof/>
                <w:webHidden/>
              </w:rPr>
              <w:fldChar w:fldCharType="end"/>
            </w:r>
          </w:hyperlink>
        </w:p>
        <w:p w14:paraId="12B7585F" w14:textId="0FFAD8EE" w:rsidR="00226841"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3091017" w:history="1">
            <w:r w:rsidR="00226841" w:rsidRPr="00DE17E6">
              <w:rPr>
                <w:rStyle w:val="Hipervnculo"/>
                <w:noProof/>
              </w:rPr>
              <w:t>8.1.2</w:t>
            </w:r>
            <w:r w:rsidR="00226841">
              <w:rPr>
                <w:rFonts w:eastAsiaTheme="minorEastAsia" w:cstheme="minorBidi"/>
                <w:noProof/>
                <w:kern w:val="2"/>
                <w:sz w:val="22"/>
                <w:szCs w:val="22"/>
                <w:lang w:eastAsia="es-MX"/>
                <w14:ligatures w14:val="standardContextual"/>
              </w:rPr>
              <w:tab/>
            </w:r>
            <w:r w:rsidR="00226841" w:rsidRPr="00DE17E6">
              <w:rPr>
                <w:rStyle w:val="Hipervnculo"/>
                <w:noProof/>
              </w:rPr>
              <w:t>Escenario 2</w:t>
            </w:r>
            <w:r w:rsidR="00226841">
              <w:rPr>
                <w:noProof/>
                <w:webHidden/>
              </w:rPr>
              <w:tab/>
            </w:r>
            <w:r w:rsidR="00226841">
              <w:rPr>
                <w:noProof/>
                <w:webHidden/>
              </w:rPr>
              <w:fldChar w:fldCharType="begin"/>
            </w:r>
            <w:r w:rsidR="00226841">
              <w:rPr>
                <w:noProof/>
                <w:webHidden/>
              </w:rPr>
              <w:instrText xml:space="preserve"> PAGEREF _Toc143091017 \h </w:instrText>
            </w:r>
            <w:r w:rsidR="00226841">
              <w:rPr>
                <w:noProof/>
                <w:webHidden/>
              </w:rPr>
            </w:r>
            <w:r w:rsidR="00226841">
              <w:rPr>
                <w:noProof/>
                <w:webHidden/>
              </w:rPr>
              <w:fldChar w:fldCharType="separate"/>
            </w:r>
            <w:r w:rsidR="00226841">
              <w:rPr>
                <w:noProof/>
                <w:webHidden/>
              </w:rPr>
              <w:t>144</w:t>
            </w:r>
            <w:r w:rsidR="00226841">
              <w:rPr>
                <w:noProof/>
                <w:webHidden/>
              </w:rPr>
              <w:fldChar w:fldCharType="end"/>
            </w:r>
          </w:hyperlink>
        </w:p>
        <w:p w14:paraId="1EC5E8AA" w14:textId="1DD56E1B"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18" w:history="1">
            <w:r w:rsidR="00226841" w:rsidRPr="00DE17E6">
              <w:rPr>
                <w:rStyle w:val="Hipervnculo"/>
                <w:noProof/>
              </w:rPr>
              <w:t>8.2</w:t>
            </w:r>
            <w:r w:rsidR="00226841">
              <w:rPr>
                <w:rFonts w:eastAsiaTheme="minorEastAsia" w:cstheme="minorBidi"/>
                <w:b w:val="0"/>
                <w:bCs w:val="0"/>
                <w:noProof/>
                <w:kern w:val="2"/>
                <w:lang w:eastAsia="es-MX"/>
                <w14:ligatures w14:val="standardContextual"/>
              </w:rPr>
              <w:tab/>
            </w:r>
            <w:r w:rsidR="00226841" w:rsidRPr="00DE17E6">
              <w:rPr>
                <w:rStyle w:val="Hipervnculo"/>
                <w:noProof/>
              </w:rPr>
              <w:t>Simulación 2</w:t>
            </w:r>
            <w:r w:rsidR="00226841">
              <w:rPr>
                <w:noProof/>
                <w:webHidden/>
              </w:rPr>
              <w:tab/>
            </w:r>
            <w:r w:rsidR="00226841">
              <w:rPr>
                <w:noProof/>
                <w:webHidden/>
              </w:rPr>
              <w:fldChar w:fldCharType="begin"/>
            </w:r>
            <w:r w:rsidR="00226841">
              <w:rPr>
                <w:noProof/>
                <w:webHidden/>
              </w:rPr>
              <w:instrText xml:space="preserve"> PAGEREF _Toc143091018 \h </w:instrText>
            </w:r>
            <w:r w:rsidR="00226841">
              <w:rPr>
                <w:noProof/>
                <w:webHidden/>
              </w:rPr>
            </w:r>
            <w:r w:rsidR="00226841">
              <w:rPr>
                <w:noProof/>
                <w:webHidden/>
              </w:rPr>
              <w:fldChar w:fldCharType="separate"/>
            </w:r>
            <w:r w:rsidR="00226841">
              <w:rPr>
                <w:noProof/>
                <w:webHidden/>
              </w:rPr>
              <w:t>151</w:t>
            </w:r>
            <w:r w:rsidR="00226841">
              <w:rPr>
                <w:noProof/>
                <w:webHidden/>
              </w:rPr>
              <w:fldChar w:fldCharType="end"/>
            </w:r>
          </w:hyperlink>
        </w:p>
        <w:p w14:paraId="297B856B" w14:textId="654DB20D"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19" w:history="1">
            <w:r w:rsidR="00226841" w:rsidRPr="00DE17E6">
              <w:rPr>
                <w:rStyle w:val="Hipervnculo"/>
                <w:noProof/>
              </w:rPr>
              <w:t>9</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Conclusiones</w:t>
            </w:r>
            <w:r w:rsidR="00226841">
              <w:rPr>
                <w:noProof/>
                <w:webHidden/>
              </w:rPr>
              <w:tab/>
            </w:r>
            <w:r w:rsidR="00226841">
              <w:rPr>
                <w:noProof/>
                <w:webHidden/>
              </w:rPr>
              <w:fldChar w:fldCharType="begin"/>
            </w:r>
            <w:r w:rsidR="00226841">
              <w:rPr>
                <w:noProof/>
                <w:webHidden/>
              </w:rPr>
              <w:instrText xml:space="preserve"> PAGEREF _Toc143091019 \h </w:instrText>
            </w:r>
            <w:r w:rsidR="00226841">
              <w:rPr>
                <w:noProof/>
                <w:webHidden/>
              </w:rPr>
            </w:r>
            <w:r w:rsidR="00226841">
              <w:rPr>
                <w:noProof/>
                <w:webHidden/>
              </w:rPr>
              <w:fldChar w:fldCharType="separate"/>
            </w:r>
            <w:r w:rsidR="00226841">
              <w:rPr>
                <w:noProof/>
                <w:webHidden/>
              </w:rPr>
              <w:t>163</w:t>
            </w:r>
            <w:r w:rsidR="00226841">
              <w:rPr>
                <w:noProof/>
                <w:webHidden/>
              </w:rPr>
              <w:fldChar w:fldCharType="end"/>
            </w:r>
          </w:hyperlink>
        </w:p>
        <w:p w14:paraId="02BA348A" w14:textId="2283685B"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0" w:history="1">
            <w:r w:rsidR="00226841" w:rsidRPr="00DE17E6">
              <w:rPr>
                <w:rStyle w:val="Hipervnculo"/>
                <w:noProof/>
              </w:rPr>
              <w:t>9.1</w:t>
            </w:r>
            <w:r w:rsidR="00226841">
              <w:rPr>
                <w:rFonts w:eastAsiaTheme="minorEastAsia" w:cstheme="minorBidi"/>
                <w:b w:val="0"/>
                <w:bCs w:val="0"/>
                <w:noProof/>
                <w:kern w:val="2"/>
                <w:lang w:eastAsia="es-MX"/>
                <w14:ligatures w14:val="standardContextual"/>
              </w:rPr>
              <w:tab/>
            </w:r>
            <w:r w:rsidR="00226841" w:rsidRPr="00DE17E6">
              <w:rPr>
                <w:rStyle w:val="Hipervnculo"/>
                <w:noProof/>
              </w:rPr>
              <w:t>Resultados</w:t>
            </w:r>
            <w:r w:rsidR="00226841">
              <w:rPr>
                <w:noProof/>
                <w:webHidden/>
              </w:rPr>
              <w:tab/>
            </w:r>
            <w:r w:rsidR="00226841">
              <w:rPr>
                <w:noProof/>
                <w:webHidden/>
              </w:rPr>
              <w:fldChar w:fldCharType="begin"/>
            </w:r>
            <w:r w:rsidR="00226841">
              <w:rPr>
                <w:noProof/>
                <w:webHidden/>
              </w:rPr>
              <w:instrText xml:space="preserve"> PAGEREF _Toc143091020 \h </w:instrText>
            </w:r>
            <w:r w:rsidR="00226841">
              <w:rPr>
                <w:noProof/>
                <w:webHidden/>
              </w:rPr>
            </w:r>
            <w:r w:rsidR="00226841">
              <w:rPr>
                <w:noProof/>
                <w:webHidden/>
              </w:rPr>
              <w:fldChar w:fldCharType="separate"/>
            </w:r>
            <w:r w:rsidR="00226841">
              <w:rPr>
                <w:noProof/>
                <w:webHidden/>
              </w:rPr>
              <w:t>163</w:t>
            </w:r>
            <w:r w:rsidR="00226841">
              <w:rPr>
                <w:noProof/>
                <w:webHidden/>
              </w:rPr>
              <w:fldChar w:fldCharType="end"/>
            </w:r>
          </w:hyperlink>
        </w:p>
        <w:p w14:paraId="3C7E3D5E" w14:textId="07C0A34D"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1" w:history="1">
            <w:r w:rsidR="00226841" w:rsidRPr="00DE17E6">
              <w:rPr>
                <w:rStyle w:val="Hipervnculo"/>
                <w:noProof/>
              </w:rPr>
              <w:t>9.2</w:t>
            </w:r>
            <w:r w:rsidR="00226841">
              <w:rPr>
                <w:rFonts w:eastAsiaTheme="minorEastAsia" w:cstheme="minorBidi"/>
                <w:b w:val="0"/>
                <w:bCs w:val="0"/>
                <w:noProof/>
                <w:kern w:val="2"/>
                <w:lang w:eastAsia="es-MX"/>
                <w14:ligatures w14:val="standardContextual"/>
              </w:rPr>
              <w:tab/>
            </w:r>
            <w:r w:rsidR="00226841" w:rsidRPr="00DE17E6">
              <w:rPr>
                <w:rStyle w:val="Hipervnculo"/>
                <w:noProof/>
              </w:rPr>
              <w:t>Discusión y mejoras</w:t>
            </w:r>
            <w:r w:rsidR="00226841">
              <w:rPr>
                <w:noProof/>
                <w:webHidden/>
              </w:rPr>
              <w:tab/>
            </w:r>
            <w:r w:rsidR="00226841">
              <w:rPr>
                <w:noProof/>
                <w:webHidden/>
              </w:rPr>
              <w:fldChar w:fldCharType="begin"/>
            </w:r>
            <w:r w:rsidR="00226841">
              <w:rPr>
                <w:noProof/>
                <w:webHidden/>
              </w:rPr>
              <w:instrText xml:space="preserve"> PAGEREF _Toc143091021 \h </w:instrText>
            </w:r>
            <w:r w:rsidR="00226841">
              <w:rPr>
                <w:noProof/>
                <w:webHidden/>
              </w:rPr>
            </w:r>
            <w:r w:rsidR="00226841">
              <w:rPr>
                <w:noProof/>
                <w:webHidden/>
              </w:rPr>
              <w:fldChar w:fldCharType="separate"/>
            </w:r>
            <w:r w:rsidR="00226841">
              <w:rPr>
                <w:noProof/>
                <w:webHidden/>
              </w:rPr>
              <w:t>163</w:t>
            </w:r>
            <w:r w:rsidR="00226841">
              <w:rPr>
                <w:noProof/>
                <w:webHidden/>
              </w:rPr>
              <w:fldChar w:fldCharType="end"/>
            </w:r>
          </w:hyperlink>
        </w:p>
        <w:p w14:paraId="52051192" w14:textId="42F3646D"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22" w:history="1">
            <w:r w:rsidR="00226841" w:rsidRPr="00DE17E6">
              <w:rPr>
                <w:rStyle w:val="Hipervnculo"/>
                <w:noProof/>
              </w:rPr>
              <w:t>10</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Apéndice 1: documentación</w:t>
            </w:r>
            <w:r w:rsidR="00226841">
              <w:rPr>
                <w:noProof/>
                <w:webHidden/>
              </w:rPr>
              <w:tab/>
            </w:r>
            <w:r w:rsidR="00226841">
              <w:rPr>
                <w:noProof/>
                <w:webHidden/>
              </w:rPr>
              <w:fldChar w:fldCharType="begin"/>
            </w:r>
            <w:r w:rsidR="00226841">
              <w:rPr>
                <w:noProof/>
                <w:webHidden/>
              </w:rPr>
              <w:instrText xml:space="preserve"> PAGEREF _Toc143091022 \h </w:instrText>
            </w:r>
            <w:r w:rsidR="00226841">
              <w:rPr>
                <w:noProof/>
                <w:webHidden/>
              </w:rPr>
            </w:r>
            <w:r w:rsidR="00226841">
              <w:rPr>
                <w:noProof/>
                <w:webHidden/>
              </w:rPr>
              <w:fldChar w:fldCharType="separate"/>
            </w:r>
            <w:r w:rsidR="00226841">
              <w:rPr>
                <w:noProof/>
                <w:webHidden/>
              </w:rPr>
              <w:t>164</w:t>
            </w:r>
            <w:r w:rsidR="00226841">
              <w:rPr>
                <w:noProof/>
                <w:webHidden/>
              </w:rPr>
              <w:fldChar w:fldCharType="end"/>
            </w:r>
          </w:hyperlink>
        </w:p>
        <w:p w14:paraId="277FF764" w14:textId="0744B7EA"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3" w:history="1">
            <w:r w:rsidR="00226841" w:rsidRPr="00DE17E6">
              <w:rPr>
                <w:rStyle w:val="Hipervnculo"/>
                <w:noProof/>
              </w:rPr>
              <w:t>10.1</w:t>
            </w:r>
            <w:r w:rsidR="00226841">
              <w:rPr>
                <w:rFonts w:eastAsiaTheme="minorEastAsia" w:cstheme="minorBidi"/>
                <w:b w:val="0"/>
                <w:bCs w:val="0"/>
                <w:noProof/>
                <w:kern w:val="2"/>
                <w:lang w:eastAsia="es-MX"/>
                <w14:ligatures w14:val="standardContextual"/>
              </w:rPr>
              <w:tab/>
            </w:r>
            <w:r w:rsidR="00226841" w:rsidRPr="00DE17E6">
              <w:rPr>
                <w:rStyle w:val="Hipervnculo"/>
                <w:noProof/>
              </w:rPr>
              <w:t>Documentación AutoModelCar</w:t>
            </w:r>
            <w:r w:rsidR="00226841">
              <w:rPr>
                <w:noProof/>
                <w:webHidden/>
              </w:rPr>
              <w:tab/>
            </w:r>
            <w:r w:rsidR="00226841">
              <w:rPr>
                <w:noProof/>
                <w:webHidden/>
              </w:rPr>
              <w:fldChar w:fldCharType="begin"/>
            </w:r>
            <w:r w:rsidR="00226841">
              <w:rPr>
                <w:noProof/>
                <w:webHidden/>
              </w:rPr>
              <w:instrText xml:space="preserve"> PAGEREF _Toc143091023 \h </w:instrText>
            </w:r>
            <w:r w:rsidR="00226841">
              <w:rPr>
                <w:noProof/>
                <w:webHidden/>
              </w:rPr>
            </w:r>
            <w:r w:rsidR="00226841">
              <w:rPr>
                <w:noProof/>
                <w:webHidden/>
              </w:rPr>
              <w:fldChar w:fldCharType="separate"/>
            </w:r>
            <w:r w:rsidR="00226841">
              <w:rPr>
                <w:noProof/>
                <w:webHidden/>
              </w:rPr>
              <w:t>164</w:t>
            </w:r>
            <w:r w:rsidR="00226841">
              <w:rPr>
                <w:noProof/>
                <w:webHidden/>
              </w:rPr>
              <w:fldChar w:fldCharType="end"/>
            </w:r>
          </w:hyperlink>
        </w:p>
        <w:p w14:paraId="734279A3" w14:textId="4C0F74BD"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4" w:history="1">
            <w:r w:rsidR="00226841" w:rsidRPr="00DE17E6">
              <w:rPr>
                <w:rStyle w:val="Hipervnculo"/>
                <w:noProof/>
              </w:rPr>
              <w:t>10.2</w:t>
            </w:r>
            <w:r w:rsidR="00226841">
              <w:rPr>
                <w:rFonts w:eastAsiaTheme="minorEastAsia" w:cstheme="minorBidi"/>
                <w:b w:val="0"/>
                <w:bCs w:val="0"/>
                <w:noProof/>
                <w:kern w:val="2"/>
                <w:lang w:eastAsia="es-MX"/>
                <w14:ligatures w14:val="standardContextual"/>
              </w:rPr>
              <w:tab/>
            </w:r>
            <w:r w:rsidR="00226841" w:rsidRPr="00DE17E6">
              <w:rPr>
                <w:rStyle w:val="Hipervnculo"/>
                <w:noProof/>
              </w:rPr>
              <w:t>Nodos Programados</w:t>
            </w:r>
            <w:r w:rsidR="00226841">
              <w:rPr>
                <w:noProof/>
                <w:webHidden/>
              </w:rPr>
              <w:tab/>
            </w:r>
            <w:r w:rsidR="00226841">
              <w:rPr>
                <w:noProof/>
                <w:webHidden/>
              </w:rPr>
              <w:fldChar w:fldCharType="begin"/>
            </w:r>
            <w:r w:rsidR="00226841">
              <w:rPr>
                <w:noProof/>
                <w:webHidden/>
              </w:rPr>
              <w:instrText xml:space="preserve"> PAGEREF _Toc143091024 \h </w:instrText>
            </w:r>
            <w:r w:rsidR="00226841">
              <w:rPr>
                <w:noProof/>
                <w:webHidden/>
              </w:rPr>
            </w:r>
            <w:r w:rsidR="00226841">
              <w:rPr>
                <w:noProof/>
                <w:webHidden/>
              </w:rPr>
              <w:fldChar w:fldCharType="separate"/>
            </w:r>
            <w:r w:rsidR="00226841">
              <w:rPr>
                <w:noProof/>
                <w:webHidden/>
              </w:rPr>
              <w:t>192</w:t>
            </w:r>
            <w:r w:rsidR="00226841">
              <w:rPr>
                <w:noProof/>
                <w:webHidden/>
              </w:rPr>
              <w:fldChar w:fldCharType="end"/>
            </w:r>
          </w:hyperlink>
        </w:p>
        <w:p w14:paraId="584158E6" w14:textId="7EEB9D44"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25" w:history="1">
            <w:r w:rsidR="00226841" w:rsidRPr="00DE17E6">
              <w:rPr>
                <w:rStyle w:val="Hipervnculo"/>
                <w:noProof/>
              </w:rPr>
              <w:t>11</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Apéndice 2: Tutorial AutoModelCar</w:t>
            </w:r>
            <w:r w:rsidR="00226841">
              <w:rPr>
                <w:noProof/>
                <w:webHidden/>
              </w:rPr>
              <w:tab/>
            </w:r>
            <w:r w:rsidR="00226841">
              <w:rPr>
                <w:noProof/>
                <w:webHidden/>
              </w:rPr>
              <w:fldChar w:fldCharType="begin"/>
            </w:r>
            <w:r w:rsidR="00226841">
              <w:rPr>
                <w:noProof/>
                <w:webHidden/>
              </w:rPr>
              <w:instrText xml:space="preserve"> PAGEREF _Toc143091025 \h </w:instrText>
            </w:r>
            <w:r w:rsidR="00226841">
              <w:rPr>
                <w:noProof/>
                <w:webHidden/>
              </w:rPr>
            </w:r>
            <w:r w:rsidR="00226841">
              <w:rPr>
                <w:noProof/>
                <w:webHidden/>
              </w:rPr>
              <w:fldChar w:fldCharType="separate"/>
            </w:r>
            <w:r w:rsidR="00226841">
              <w:rPr>
                <w:noProof/>
                <w:webHidden/>
              </w:rPr>
              <w:t>196</w:t>
            </w:r>
            <w:r w:rsidR="00226841">
              <w:rPr>
                <w:noProof/>
                <w:webHidden/>
              </w:rPr>
              <w:fldChar w:fldCharType="end"/>
            </w:r>
          </w:hyperlink>
        </w:p>
        <w:p w14:paraId="5DFC64F7" w14:textId="3975124F"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6" w:history="1">
            <w:r w:rsidR="00226841" w:rsidRPr="00DE17E6">
              <w:rPr>
                <w:rStyle w:val="Hipervnculo"/>
                <w:noProof/>
              </w:rPr>
              <w:t>11.1</w:t>
            </w:r>
            <w:r w:rsidR="00226841">
              <w:rPr>
                <w:rFonts w:eastAsiaTheme="minorEastAsia" w:cstheme="minorBidi"/>
                <w:b w:val="0"/>
                <w:bCs w:val="0"/>
                <w:noProof/>
                <w:kern w:val="2"/>
                <w:lang w:eastAsia="es-MX"/>
                <w14:ligatures w14:val="standardContextual"/>
              </w:rPr>
              <w:tab/>
            </w:r>
            <w:r w:rsidR="00226841" w:rsidRPr="00DE17E6">
              <w:rPr>
                <w:rStyle w:val="Hipervnculo"/>
                <w:noProof/>
              </w:rPr>
              <w:t>Guía de ROS</w:t>
            </w:r>
            <w:r w:rsidR="00226841">
              <w:rPr>
                <w:noProof/>
                <w:webHidden/>
              </w:rPr>
              <w:tab/>
            </w:r>
            <w:r w:rsidR="00226841">
              <w:rPr>
                <w:noProof/>
                <w:webHidden/>
              </w:rPr>
              <w:fldChar w:fldCharType="begin"/>
            </w:r>
            <w:r w:rsidR="00226841">
              <w:rPr>
                <w:noProof/>
                <w:webHidden/>
              </w:rPr>
              <w:instrText xml:space="preserve"> PAGEREF _Toc143091026 \h </w:instrText>
            </w:r>
            <w:r w:rsidR="00226841">
              <w:rPr>
                <w:noProof/>
                <w:webHidden/>
              </w:rPr>
            </w:r>
            <w:r w:rsidR="00226841">
              <w:rPr>
                <w:noProof/>
                <w:webHidden/>
              </w:rPr>
              <w:fldChar w:fldCharType="separate"/>
            </w:r>
            <w:r w:rsidR="00226841">
              <w:rPr>
                <w:noProof/>
                <w:webHidden/>
              </w:rPr>
              <w:t>196</w:t>
            </w:r>
            <w:r w:rsidR="00226841">
              <w:rPr>
                <w:noProof/>
                <w:webHidden/>
              </w:rPr>
              <w:fldChar w:fldCharType="end"/>
            </w:r>
          </w:hyperlink>
        </w:p>
        <w:p w14:paraId="36BA49C6" w14:textId="52D80836"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7" w:history="1">
            <w:r w:rsidR="00226841" w:rsidRPr="00DE17E6">
              <w:rPr>
                <w:rStyle w:val="Hipervnculo"/>
                <w:noProof/>
              </w:rPr>
              <w:t>11.2</w:t>
            </w:r>
            <w:r w:rsidR="00226841">
              <w:rPr>
                <w:rFonts w:eastAsiaTheme="minorEastAsia" w:cstheme="minorBidi"/>
                <w:b w:val="0"/>
                <w:bCs w:val="0"/>
                <w:noProof/>
                <w:kern w:val="2"/>
                <w:lang w:eastAsia="es-MX"/>
                <w14:ligatures w14:val="standardContextual"/>
              </w:rPr>
              <w:tab/>
            </w:r>
            <w:r w:rsidR="00226841" w:rsidRPr="00DE17E6">
              <w:rPr>
                <w:rStyle w:val="Hipervnculo"/>
                <w:noProof/>
              </w:rPr>
              <w:t>Transformaciones</w:t>
            </w:r>
            <w:r w:rsidR="00226841">
              <w:rPr>
                <w:noProof/>
                <w:webHidden/>
              </w:rPr>
              <w:tab/>
            </w:r>
            <w:r w:rsidR="00226841">
              <w:rPr>
                <w:noProof/>
                <w:webHidden/>
              </w:rPr>
              <w:fldChar w:fldCharType="begin"/>
            </w:r>
            <w:r w:rsidR="00226841">
              <w:rPr>
                <w:noProof/>
                <w:webHidden/>
              </w:rPr>
              <w:instrText xml:space="preserve"> PAGEREF _Toc143091027 \h </w:instrText>
            </w:r>
            <w:r w:rsidR="00226841">
              <w:rPr>
                <w:noProof/>
                <w:webHidden/>
              </w:rPr>
            </w:r>
            <w:r w:rsidR="00226841">
              <w:rPr>
                <w:noProof/>
                <w:webHidden/>
              </w:rPr>
              <w:fldChar w:fldCharType="separate"/>
            </w:r>
            <w:r w:rsidR="00226841">
              <w:rPr>
                <w:noProof/>
                <w:webHidden/>
              </w:rPr>
              <w:t>211</w:t>
            </w:r>
            <w:r w:rsidR="00226841">
              <w:rPr>
                <w:noProof/>
                <w:webHidden/>
              </w:rPr>
              <w:fldChar w:fldCharType="end"/>
            </w:r>
          </w:hyperlink>
        </w:p>
        <w:p w14:paraId="23ACF5F1" w14:textId="31E3DCB4" w:rsidR="00226841"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3091028" w:history="1">
            <w:r w:rsidR="00226841" w:rsidRPr="00DE17E6">
              <w:rPr>
                <w:rStyle w:val="Hipervnculo"/>
                <w:noProof/>
              </w:rPr>
              <w:t>11.3</w:t>
            </w:r>
            <w:r w:rsidR="00226841">
              <w:rPr>
                <w:rFonts w:eastAsiaTheme="minorEastAsia" w:cstheme="minorBidi"/>
                <w:b w:val="0"/>
                <w:bCs w:val="0"/>
                <w:noProof/>
                <w:kern w:val="2"/>
                <w:lang w:eastAsia="es-MX"/>
                <w14:ligatures w14:val="standardContextual"/>
              </w:rPr>
              <w:tab/>
            </w:r>
            <w:r w:rsidR="00226841" w:rsidRPr="00DE17E6">
              <w:rPr>
                <w:rStyle w:val="Hipervnculo"/>
                <w:noProof/>
              </w:rPr>
              <w:t>Cámara</w:t>
            </w:r>
            <w:r w:rsidR="00226841">
              <w:rPr>
                <w:noProof/>
                <w:webHidden/>
              </w:rPr>
              <w:tab/>
            </w:r>
            <w:r w:rsidR="00226841">
              <w:rPr>
                <w:noProof/>
                <w:webHidden/>
              </w:rPr>
              <w:fldChar w:fldCharType="begin"/>
            </w:r>
            <w:r w:rsidR="00226841">
              <w:rPr>
                <w:noProof/>
                <w:webHidden/>
              </w:rPr>
              <w:instrText xml:space="preserve"> PAGEREF _Toc143091028 \h </w:instrText>
            </w:r>
            <w:r w:rsidR="00226841">
              <w:rPr>
                <w:noProof/>
                <w:webHidden/>
              </w:rPr>
            </w:r>
            <w:r w:rsidR="00226841">
              <w:rPr>
                <w:noProof/>
                <w:webHidden/>
              </w:rPr>
              <w:fldChar w:fldCharType="separate"/>
            </w:r>
            <w:r w:rsidR="00226841">
              <w:rPr>
                <w:noProof/>
                <w:webHidden/>
              </w:rPr>
              <w:t>216</w:t>
            </w:r>
            <w:r w:rsidR="00226841">
              <w:rPr>
                <w:noProof/>
                <w:webHidden/>
              </w:rPr>
              <w:fldChar w:fldCharType="end"/>
            </w:r>
          </w:hyperlink>
        </w:p>
        <w:p w14:paraId="3D63DD31" w14:textId="463AC5E8" w:rsidR="00226841"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3091029" w:history="1">
            <w:r w:rsidR="00226841" w:rsidRPr="00DE17E6">
              <w:rPr>
                <w:rStyle w:val="Hipervnculo"/>
                <w:noProof/>
              </w:rPr>
              <w:t>12</w:t>
            </w:r>
            <w:r w:rsidR="00226841">
              <w:rPr>
                <w:rFonts w:eastAsiaTheme="minorEastAsia" w:cstheme="minorBidi"/>
                <w:b w:val="0"/>
                <w:bCs w:val="0"/>
                <w:i w:val="0"/>
                <w:iCs w:val="0"/>
                <w:noProof/>
                <w:kern w:val="2"/>
                <w:sz w:val="22"/>
                <w:szCs w:val="22"/>
                <w:lang w:eastAsia="es-MX"/>
                <w14:ligatures w14:val="standardContextual"/>
              </w:rPr>
              <w:tab/>
            </w:r>
            <w:r w:rsidR="00226841" w:rsidRPr="00DE17E6">
              <w:rPr>
                <w:rStyle w:val="Hipervnculo"/>
                <w:noProof/>
              </w:rPr>
              <w:t>Referencias</w:t>
            </w:r>
            <w:r w:rsidR="00226841">
              <w:rPr>
                <w:noProof/>
                <w:webHidden/>
              </w:rPr>
              <w:tab/>
            </w:r>
            <w:r w:rsidR="00226841">
              <w:rPr>
                <w:noProof/>
                <w:webHidden/>
              </w:rPr>
              <w:fldChar w:fldCharType="begin"/>
            </w:r>
            <w:r w:rsidR="00226841">
              <w:rPr>
                <w:noProof/>
                <w:webHidden/>
              </w:rPr>
              <w:instrText xml:space="preserve"> PAGEREF _Toc143091029 \h </w:instrText>
            </w:r>
            <w:r w:rsidR="00226841">
              <w:rPr>
                <w:noProof/>
                <w:webHidden/>
              </w:rPr>
            </w:r>
            <w:r w:rsidR="00226841">
              <w:rPr>
                <w:noProof/>
                <w:webHidden/>
              </w:rPr>
              <w:fldChar w:fldCharType="separate"/>
            </w:r>
            <w:r w:rsidR="00226841">
              <w:rPr>
                <w:noProof/>
                <w:webHidden/>
              </w:rPr>
              <w:t>220</w:t>
            </w:r>
            <w:r w:rsidR="00226841">
              <w:rPr>
                <w:noProof/>
                <w:webHidden/>
              </w:rPr>
              <w:fldChar w:fldCharType="end"/>
            </w:r>
          </w:hyperlink>
        </w:p>
        <w:p w14:paraId="1A70EC2C" w14:textId="3B2974F2" w:rsidR="0042619D" w:rsidRPr="00F34A70" w:rsidRDefault="0042619D" w:rsidP="006B0B30">
          <w:r w:rsidRPr="00F34A70">
            <w:rPr>
              <w:b/>
              <w:bCs/>
              <w:noProof/>
            </w:rPr>
            <w:fldChar w:fldCharType="end"/>
          </w:r>
        </w:p>
      </w:sdtContent>
    </w:sdt>
    <w:bookmarkEnd w:id="5" w:displacedByCustomXml="prev"/>
    <w:bookmarkEnd w:id="3" w:displacedByCustomXml="prev"/>
    <w:p w14:paraId="5D0A66B5" w14:textId="77777777" w:rsidR="00405DDC" w:rsidRDefault="0042619D" w:rsidP="00405DDC">
      <w:pPr>
        <w:pStyle w:val="FormatvorlageIndex"/>
        <w:rPr>
          <w:noProof/>
        </w:rPr>
      </w:pPr>
      <w:bookmarkStart w:id="6" w:name="_Toc143090968"/>
      <w:bookmarkEnd w:id="2"/>
      <w:r w:rsidRPr="00F34A70">
        <w:rPr>
          <w:lang w:val="es-MX"/>
        </w:rPr>
        <w:lastRenderedPageBreak/>
        <w:t>Í</w:t>
      </w:r>
      <w:r w:rsidR="00806293" w:rsidRPr="00F34A70">
        <w:rPr>
          <w:caps w:val="0"/>
          <w:lang w:val="es-MX"/>
        </w:rPr>
        <w:t>ndice de figuras</w:t>
      </w:r>
      <w:bookmarkEnd w:id="6"/>
      <w:r w:rsidR="00405DDC">
        <w:rPr>
          <w:lang w:val="es-MX"/>
        </w:rPr>
        <w:fldChar w:fldCharType="begin"/>
      </w:r>
      <w:r w:rsidR="00405DDC">
        <w:rPr>
          <w:lang w:val="es-MX"/>
        </w:rPr>
        <w:instrText xml:space="preserve"> TOC \h \z \c "Figura " </w:instrText>
      </w:r>
      <w:r w:rsidR="00405DDC">
        <w:rPr>
          <w:lang w:val="es-MX"/>
        </w:rPr>
        <w:fldChar w:fldCharType="separate"/>
      </w:r>
    </w:p>
    <w:p w14:paraId="73132603" w14:textId="0627C1E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77" w:history="1">
        <w:r w:rsidR="00405DDC" w:rsidRPr="00460559">
          <w:rPr>
            <w:rStyle w:val="Hipervnculo"/>
            <w:noProof/>
          </w:rPr>
          <w:t>Figura  1</w:t>
        </w:r>
        <w:r w:rsidR="00405DDC" w:rsidRPr="00460559">
          <w:rPr>
            <w:rStyle w:val="Hipervnculo"/>
            <w:noProof/>
          </w:rPr>
          <w:noBreakHyphen/>
          <w:t>1 etapas en la programación extrema, fuente: (Pressman, 2010)</w:t>
        </w:r>
        <w:r w:rsidR="00405DDC">
          <w:rPr>
            <w:noProof/>
            <w:webHidden/>
          </w:rPr>
          <w:tab/>
        </w:r>
        <w:r w:rsidR="00405DDC">
          <w:rPr>
            <w:noProof/>
            <w:webHidden/>
          </w:rPr>
          <w:fldChar w:fldCharType="begin"/>
        </w:r>
        <w:r w:rsidR="00405DDC">
          <w:rPr>
            <w:noProof/>
            <w:webHidden/>
          </w:rPr>
          <w:instrText xml:space="preserve"> PAGEREF _Toc143090877 \h </w:instrText>
        </w:r>
        <w:r w:rsidR="00405DDC">
          <w:rPr>
            <w:noProof/>
            <w:webHidden/>
          </w:rPr>
        </w:r>
        <w:r w:rsidR="00405DDC">
          <w:rPr>
            <w:noProof/>
            <w:webHidden/>
          </w:rPr>
          <w:fldChar w:fldCharType="separate"/>
        </w:r>
        <w:r w:rsidR="00405DDC">
          <w:rPr>
            <w:noProof/>
            <w:webHidden/>
          </w:rPr>
          <w:t>21</w:t>
        </w:r>
        <w:r w:rsidR="00405DDC">
          <w:rPr>
            <w:noProof/>
            <w:webHidden/>
          </w:rPr>
          <w:fldChar w:fldCharType="end"/>
        </w:r>
      </w:hyperlink>
    </w:p>
    <w:p w14:paraId="40A62F62" w14:textId="6462D61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78" w:history="1">
        <w:r w:rsidR="00405DDC" w:rsidRPr="00460559">
          <w:rPr>
            <w:rStyle w:val="Hipervnculo"/>
            <w:noProof/>
          </w:rPr>
          <w:t>Figura  3</w:t>
        </w:r>
        <w:r w:rsidR="00405DDC" w:rsidRPr="00460559">
          <w:rPr>
            <w:rStyle w:val="Hipervnculo"/>
            <w:noProof/>
          </w:rPr>
          <w:noBreakHyphen/>
          <w:t>1 Diferentes kernel aplicables para la extracción de características haar, fuente (Shetty et al. 2021)</w:t>
        </w:r>
        <w:r w:rsidR="00405DDC">
          <w:rPr>
            <w:noProof/>
            <w:webHidden/>
          </w:rPr>
          <w:tab/>
        </w:r>
        <w:r w:rsidR="00405DDC">
          <w:rPr>
            <w:noProof/>
            <w:webHidden/>
          </w:rPr>
          <w:fldChar w:fldCharType="begin"/>
        </w:r>
        <w:r w:rsidR="00405DDC">
          <w:rPr>
            <w:noProof/>
            <w:webHidden/>
          </w:rPr>
          <w:instrText xml:space="preserve"> PAGEREF _Toc143090878 \h </w:instrText>
        </w:r>
        <w:r w:rsidR="00405DDC">
          <w:rPr>
            <w:noProof/>
            <w:webHidden/>
          </w:rPr>
        </w:r>
        <w:r w:rsidR="00405DDC">
          <w:rPr>
            <w:noProof/>
            <w:webHidden/>
          </w:rPr>
          <w:fldChar w:fldCharType="separate"/>
        </w:r>
        <w:r w:rsidR="00405DDC">
          <w:rPr>
            <w:noProof/>
            <w:webHidden/>
          </w:rPr>
          <w:t>41</w:t>
        </w:r>
        <w:r w:rsidR="00405DDC">
          <w:rPr>
            <w:noProof/>
            <w:webHidden/>
          </w:rPr>
          <w:fldChar w:fldCharType="end"/>
        </w:r>
      </w:hyperlink>
    </w:p>
    <w:p w14:paraId="4274AAD4" w14:textId="75C5817A"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79" w:history="1">
        <w:r w:rsidR="00405DDC" w:rsidRPr="00460559">
          <w:rPr>
            <w:rStyle w:val="Hipervnculo"/>
            <w:noProof/>
          </w:rPr>
          <w:t>Figura  3</w:t>
        </w:r>
        <w:r w:rsidR="00405DDC" w:rsidRPr="00460559">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sidR="00405DDC">
          <w:rPr>
            <w:noProof/>
            <w:webHidden/>
          </w:rPr>
          <w:tab/>
        </w:r>
        <w:r w:rsidR="00405DDC">
          <w:rPr>
            <w:noProof/>
            <w:webHidden/>
          </w:rPr>
          <w:fldChar w:fldCharType="begin"/>
        </w:r>
        <w:r w:rsidR="00405DDC">
          <w:rPr>
            <w:noProof/>
            <w:webHidden/>
          </w:rPr>
          <w:instrText xml:space="preserve"> PAGEREF _Toc143090879 \h </w:instrText>
        </w:r>
        <w:r w:rsidR="00405DDC">
          <w:rPr>
            <w:noProof/>
            <w:webHidden/>
          </w:rPr>
        </w:r>
        <w:r w:rsidR="00405DDC">
          <w:rPr>
            <w:noProof/>
            <w:webHidden/>
          </w:rPr>
          <w:fldChar w:fldCharType="separate"/>
        </w:r>
        <w:r w:rsidR="00405DDC">
          <w:rPr>
            <w:noProof/>
            <w:webHidden/>
          </w:rPr>
          <w:t>43</w:t>
        </w:r>
        <w:r w:rsidR="00405DDC">
          <w:rPr>
            <w:noProof/>
            <w:webHidden/>
          </w:rPr>
          <w:fldChar w:fldCharType="end"/>
        </w:r>
      </w:hyperlink>
    </w:p>
    <w:p w14:paraId="10CA53E5" w14:textId="297B522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0" w:history="1">
        <w:r w:rsidR="00405DDC" w:rsidRPr="00460559">
          <w:rPr>
            <w:rStyle w:val="Hipervnculo"/>
            <w:noProof/>
          </w:rPr>
          <w:t>Figura  3</w:t>
        </w:r>
        <w:r w:rsidR="00405DDC" w:rsidRPr="00460559">
          <w:rPr>
            <w:rStyle w:val="Hipervnculo"/>
            <w:noProof/>
          </w:rPr>
          <w:noBreakHyphen/>
          <w:t>3 Características extraídas de una imagen con lbp (Rosebrock 2015)</w:t>
        </w:r>
        <w:r w:rsidR="00405DDC">
          <w:rPr>
            <w:noProof/>
            <w:webHidden/>
          </w:rPr>
          <w:tab/>
        </w:r>
        <w:r w:rsidR="00405DDC">
          <w:rPr>
            <w:noProof/>
            <w:webHidden/>
          </w:rPr>
          <w:fldChar w:fldCharType="begin"/>
        </w:r>
        <w:r w:rsidR="00405DDC">
          <w:rPr>
            <w:noProof/>
            <w:webHidden/>
          </w:rPr>
          <w:instrText xml:space="preserve"> PAGEREF _Toc143090880 \h </w:instrText>
        </w:r>
        <w:r w:rsidR="00405DDC">
          <w:rPr>
            <w:noProof/>
            <w:webHidden/>
          </w:rPr>
        </w:r>
        <w:r w:rsidR="00405DDC">
          <w:rPr>
            <w:noProof/>
            <w:webHidden/>
          </w:rPr>
          <w:fldChar w:fldCharType="separate"/>
        </w:r>
        <w:r w:rsidR="00405DDC">
          <w:rPr>
            <w:noProof/>
            <w:webHidden/>
          </w:rPr>
          <w:t>43</w:t>
        </w:r>
        <w:r w:rsidR="00405DDC">
          <w:rPr>
            <w:noProof/>
            <w:webHidden/>
          </w:rPr>
          <w:fldChar w:fldCharType="end"/>
        </w:r>
      </w:hyperlink>
    </w:p>
    <w:p w14:paraId="3D01399B" w14:textId="5CCDF88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1" w:history="1">
        <w:r w:rsidR="00405DDC" w:rsidRPr="00460559">
          <w:rPr>
            <w:rStyle w:val="Hipervnculo"/>
            <w:noProof/>
          </w:rPr>
          <w:t>Figura  3</w:t>
        </w:r>
        <w:r w:rsidR="00405DDC" w:rsidRPr="00460559">
          <w:rPr>
            <w:rStyle w:val="Hipervnculo"/>
            <w:noProof/>
          </w:rPr>
          <w:noBreakHyphen/>
          <w:t>4 Ejemplo de la separación de dos variables por un margen de separación, se muestra la separación óptima que logra el mayor margen entre las dos variables, fuente: (“opencv: introduction to support vector machines” s. f.)</w:t>
        </w:r>
        <w:r w:rsidR="00405DDC">
          <w:rPr>
            <w:noProof/>
            <w:webHidden/>
          </w:rPr>
          <w:tab/>
        </w:r>
        <w:r w:rsidR="00405DDC">
          <w:rPr>
            <w:noProof/>
            <w:webHidden/>
          </w:rPr>
          <w:fldChar w:fldCharType="begin"/>
        </w:r>
        <w:r w:rsidR="00405DDC">
          <w:rPr>
            <w:noProof/>
            <w:webHidden/>
          </w:rPr>
          <w:instrText xml:space="preserve"> PAGEREF _Toc143090881 \h </w:instrText>
        </w:r>
        <w:r w:rsidR="00405DDC">
          <w:rPr>
            <w:noProof/>
            <w:webHidden/>
          </w:rPr>
        </w:r>
        <w:r w:rsidR="00405DDC">
          <w:rPr>
            <w:noProof/>
            <w:webHidden/>
          </w:rPr>
          <w:fldChar w:fldCharType="separate"/>
        </w:r>
        <w:r w:rsidR="00405DDC">
          <w:rPr>
            <w:noProof/>
            <w:webHidden/>
          </w:rPr>
          <w:t>46</w:t>
        </w:r>
        <w:r w:rsidR="00405DDC">
          <w:rPr>
            <w:noProof/>
            <w:webHidden/>
          </w:rPr>
          <w:fldChar w:fldCharType="end"/>
        </w:r>
      </w:hyperlink>
    </w:p>
    <w:p w14:paraId="730BB8BC" w14:textId="312465B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3090882" w:history="1">
        <w:r w:rsidR="00405DDC" w:rsidRPr="00460559">
          <w:rPr>
            <w:rStyle w:val="Hipervnculo"/>
            <w:noProof/>
          </w:rPr>
          <w:t>Figura  3</w:t>
        </w:r>
        <w:r w:rsidR="00405DDC" w:rsidRPr="00460559">
          <w:rPr>
            <w:rStyle w:val="Hipervnculo"/>
            <w:noProof/>
          </w:rPr>
          <w:noBreakHyphen/>
          <w:t>5 Tabla de diferentes kernels para linealizar un problema, fuente:(Kecman 2005)</w:t>
        </w:r>
        <w:r w:rsidR="00405DDC">
          <w:rPr>
            <w:noProof/>
            <w:webHidden/>
          </w:rPr>
          <w:tab/>
        </w:r>
        <w:r w:rsidR="00405DDC">
          <w:rPr>
            <w:noProof/>
            <w:webHidden/>
          </w:rPr>
          <w:fldChar w:fldCharType="begin"/>
        </w:r>
        <w:r w:rsidR="00405DDC">
          <w:rPr>
            <w:noProof/>
            <w:webHidden/>
          </w:rPr>
          <w:instrText xml:space="preserve"> PAGEREF _Toc143090882 \h </w:instrText>
        </w:r>
        <w:r w:rsidR="00405DDC">
          <w:rPr>
            <w:noProof/>
            <w:webHidden/>
          </w:rPr>
        </w:r>
        <w:r w:rsidR="00405DDC">
          <w:rPr>
            <w:noProof/>
            <w:webHidden/>
          </w:rPr>
          <w:fldChar w:fldCharType="separate"/>
        </w:r>
        <w:r w:rsidR="00405DDC">
          <w:rPr>
            <w:noProof/>
            <w:webHidden/>
          </w:rPr>
          <w:t>48</w:t>
        </w:r>
        <w:r w:rsidR="00405DDC">
          <w:rPr>
            <w:noProof/>
            <w:webHidden/>
          </w:rPr>
          <w:fldChar w:fldCharType="end"/>
        </w:r>
      </w:hyperlink>
    </w:p>
    <w:p w14:paraId="23BB04CD" w14:textId="09A9FDE4"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3" w:history="1">
        <w:r w:rsidR="00405DDC" w:rsidRPr="00460559">
          <w:rPr>
            <w:rStyle w:val="Hipervnculo"/>
            <w:noProof/>
          </w:rPr>
          <w:t>Figura  3</w:t>
        </w:r>
        <w:r w:rsidR="00405DDC" w:rsidRPr="00460559">
          <w:rPr>
            <w:rStyle w:val="Hipervnculo"/>
            <w:noProof/>
          </w:rPr>
          <w:noBreakHyphen/>
          <w:t>6 Pasos del filtro de kalman, hay una inicialización a partir de la que se realiza la predicción, en el siguiente paso, sí se tienen las medidas se realiza la actualización, además, se puede agregar un paso de control, fuente: (Becker s. f.)</w:t>
        </w:r>
        <w:r w:rsidR="00405DDC">
          <w:rPr>
            <w:noProof/>
            <w:webHidden/>
          </w:rPr>
          <w:tab/>
        </w:r>
        <w:r w:rsidR="00405DDC">
          <w:rPr>
            <w:noProof/>
            <w:webHidden/>
          </w:rPr>
          <w:fldChar w:fldCharType="begin"/>
        </w:r>
        <w:r w:rsidR="00405DDC">
          <w:rPr>
            <w:noProof/>
            <w:webHidden/>
          </w:rPr>
          <w:instrText xml:space="preserve"> PAGEREF _Toc143090883 \h </w:instrText>
        </w:r>
        <w:r w:rsidR="00405DDC">
          <w:rPr>
            <w:noProof/>
            <w:webHidden/>
          </w:rPr>
        </w:r>
        <w:r w:rsidR="00405DDC">
          <w:rPr>
            <w:noProof/>
            <w:webHidden/>
          </w:rPr>
          <w:fldChar w:fldCharType="separate"/>
        </w:r>
        <w:r w:rsidR="00405DDC">
          <w:rPr>
            <w:noProof/>
            <w:webHidden/>
          </w:rPr>
          <w:t>53</w:t>
        </w:r>
        <w:r w:rsidR="00405DDC">
          <w:rPr>
            <w:noProof/>
            <w:webHidden/>
          </w:rPr>
          <w:fldChar w:fldCharType="end"/>
        </w:r>
      </w:hyperlink>
    </w:p>
    <w:p w14:paraId="58B3F3BA" w14:textId="2957100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4" w:history="1">
        <w:r w:rsidR="00405DDC" w:rsidRPr="00460559">
          <w:rPr>
            <w:rStyle w:val="Hipervnculo"/>
            <w:noProof/>
          </w:rPr>
          <w:t>Figura  4</w:t>
        </w:r>
        <w:r w:rsidR="00405DDC" w:rsidRPr="00460559">
          <w:rPr>
            <w:rStyle w:val="Hipervnculo"/>
            <w:noProof/>
          </w:rPr>
          <w:noBreakHyphen/>
          <w:t>1 Ejemplos de vehículos</w:t>
        </w:r>
        <w:r w:rsidR="00405DDC">
          <w:rPr>
            <w:noProof/>
            <w:webHidden/>
          </w:rPr>
          <w:tab/>
        </w:r>
        <w:r w:rsidR="00405DDC">
          <w:rPr>
            <w:noProof/>
            <w:webHidden/>
          </w:rPr>
          <w:fldChar w:fldCharType="begin"/>
        </w:r>
        <w:r w:rsidR="00405DDC">
          <w:rPr>
            <w:noProof/>
            <w:webHidden/>
          </w:rPr>
          <w:instrText xml:space="preserve"> PAGEREF _Toc143090884 \h </w:instrText>
        </w:r>
        <w:r w:rsidR="00405DDC">
          <w:rPr>
            <w:noProof/>
            <w:webHidden/>
          </w:rPr>
        </w:r>
        <w:r w:rsidR="00405DDC">
          <w:rPr>
            <w:noProof/>
            <w:webHidden/>
          </w:rPr>
          <w:fldChar w:fldCharType="separate"/>
        </w:r>
        <w:r w:rsidR="00405DDC">
          <w:rPr>
            <w:noProof/>
            <w:webHidden/>
          </w:rPr>
          <w:t>60</w:t>
        </w:r>
        <w:r w:rsidR="00405DDC">
          <w:rPr>
            <w:noProof/>
            <w:webHidden/>
          </w:rPr>
          <w:fldChar w:fldCharType="end"/>
        </w:r>
      </w:hyperlink>
    </w:p>
    <w:p w14:paraId="0A9A1CD0" w14:textId="6D13896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5" w:history="1">
        <w:r w:rsidR="00405DDC" w:rsidRPr="00460559">
          <w:rPr>
            <w:rStyle w:val="Hipervnculo"/>
            <w:noProof/>
          </w:rPr>
          <w:t>Figura  4</w:t>
        </w:r>
        <w:r w:rsidR="00405DDC" w:rsidRPr="00460559">
          <w:rPr>
            <w:rStyle w:val="Hipervnculo"/>
            <w:noProof/>
          </w:rPr>
          <w:noBreakHyphen/>
          <w:t>2 Ejemplos de imágenes negativas para el entrenamiento</w:t>
        </w:r>
        <w:r w:rsidR="00405DDC">
          <w:rPr>
            <w:noProof/>
            <w:webHidden/>
          </w:rPr>
          <w:tab/>
        </w:r>
        <w:r w:rsidR="00405DDC">
          <w:rPr>
            <w:noProof/>
            <w:webHidden/>
          </w:rPr>
          <w:fldChar w:fldCharType="begin"/>
        </w:r>
        <w:r w:rsidR="00405DDC">
          <w:rPr>
            <w:noProof/>
            <w:webHidden/>
          </w:rPr>
          <w:instrText xml:space="preserve"> PAGEREF _Toc143090885 \h </w:instrText>
        </w:r>
        <w:r w:rsidR="00405DDC">
          <w:rPr>
            <w:noProof/>
            <w:webHidden/>
          </w:rPr>
        </w:r>
        <w:r w:rsidR="00405DDC">
          <w:rPr>
            <w:noProof/>
            <w:webHidden/>
          </w:rPr>
          <w:fldChar w:fldCharType="separate"/>
        </w:r>
        <w:r w:rsidR="00405DDC">
          <w:rPr>
            <w:noProof/>
            <w:webHidden/>
          </w:rPr>
          <w:t>61</w:t>
        </w:r>
        <w:r w:rsidR="00405DDC">
          <w:rPr>
            <w:noProof/>
            <w:webHidden/>
          </w:rPr>
          <w:fldChar w:fldCharType="end"/>
        </w:r>
      </w:hyperlink>
    </w:p>
    <w:p w14:paraId="554FFCCD" w14:textId="100BAD8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3090886" w:history="1">
        <w:r w:rsidR="00405DDC" w:rsidRPr="00460559">
          <w:rPr>
            <w:rStyle w:val="Hipervnculo"/>
            <w:noProof/>
          </w:rPr>
          <w:t>Figura  4</w:t>
        </w:r>
        <w:r w:rsidR="00405DDC" w:rsidRPr="00460559">
          <w:rPr>
            <w:rStyle w:val="Hipervnculo"/>
            <w:noProof/>
          </w:rPr>
          <w:noBreakHyphen/>
          <w:t>3 Imágenes de vehículos de lado</w:t>
        </w:r>
        <w:r w:rsidR="00405DDC">
          <w:rPr>
            <w:noProof/>
            <w:webHidden/>
          </w:rPr>
          <w:tab/>
        </w:r>
        <w:r w:rsidR="00405DDC">
          <w:rPr>
            <w:noProof/>
            <w:webHidden/>
          </w:rPr>
          <w:fldChar w:fldCharType="begin"/>
        </w:r>
        <w:r w:rsidR="00405DDC">
          <w:rPr>
            <w:noProof/>
            <w:webHidden/>
          </w:rPr>
          <w:instrText xml:space="preserve"> PAGEREF _Toc143090886 \h </w:instrText>
        </w:r>
        <w:r w:rsidR="00405DDC">
          <w:rPr>
            <w:noProof/>
            <w:webHidden/>
          </w:rPr>
        </w:r>
        <w:r w:rsidR="00405DDC">
          <w:rPr>
            <w:noProof/>
            <w:webHidden/>
          </w:rPr>
          <w:fldChar w:fldCharType="separate"/>
        </w:r>
        <w:r w:rsidR="00405DDC">
          <w:rPr>
            <w:noProof/>
            <w:webHidden/>
          </w:rPr>
          <w:t>63</w:t>
        </w:r>
        <w:r w:rsidR="00405DDC">
          <w:rPr>
            <w:noProof/>
            <w:webHidden/>
          </w:rPr>
          <w:fldChar w:fldCharType="end"/>
        </w:r>
      </w:hyperlink>
    </w:p>
    <w:p w14:paraId="78A228E0" w14:textId="2D12270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3090887" w:history="1">
        <w:r w:rsidR="00405DDC" w:rsidRPr="00460559">
          <w:rPr>
            <w:rStyle w:val="Hipervnculo"/>
            <w:noProof/>
          </w:rPr>
          <w:t>Figura  4</w:t>
        </w:r>
        <w:r w:rsidR="00405DDC" w:rsidRPr="00460559">
          <w:rPr>
            <w:rStyle w:val="Hipervnculo"/>
            <w:noProof/>
          </w:rPr>
          <w:noBreakHyphen/>
          <w:t>4 Imágenes de la parte trasera de vehículos</w:t>
        </w:r>
        <w:r w:rsidR="00405DDC">
          <w:rPr>
            <w:noProof/>
            <w:webHidden/>
          </w:rPr>
          <w:tab/>
        </w:r>
        <w:r w:rsidR="00405DDC">
          <w:rPr>
            <w:noProof/>
            <w:webHidden/>
          </w:rPr>
          <w:fldChar w:fldCharType="begin"/>
        </w:r>
        <w:r w:rsidR="00405DDC">
          <w:rPr>
            <w:noProof/>
            <w:webHidden/>
          </w:rPr>
          <w:instrText xml:space="preserve"> PAGEREF _Toc143090887 \h </w:instrText>
        </w:r>
        <w:r w:rsidR="00405DDC">
          <w:rPr>
            <w:noProof/>
            <w:webHidden/>
          </w:rPr>
        </w:r>
        <w:r w:rsidR="00405DDC">
          <w:rPr>
            <w:noProof/>
            <w:webHidden/>
          </w:rPr>
          <w:fldChar w:fldCharType="separate"/>
        </w:r>
        <w:r w:rsidR="00405DDC">
          <w:rPr>
            <w:noProof/>
            <w:webHidden/>
          </w:rPr>
          <w:t>63</w:t>
        </w:r>
        <w:r w:rsidR="00405DDC">
          <w:rPr>
            <w:noProof/>
            <w:webHidden/>
          </w:rPr>
          <w:fldChar w:fldCharType="end"/>
        </w:r>
      </w:hyperlink>
    </w:p>
    <w:p w14:paraId="00070281" w14:textId="6D923C6A"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88" w:history="1">
        <w:r w:rsidR="00405DDC" w:rsidRPr="00460559">
          <w:rPr>
            <w:rStyle w:val="Hipervnculo"/>
            <w:noProof/>
          </w:rPr>
          <w:t>Figura  4</w:t>
        </w:r>
        <w:r w:rsidR="00405DDC" w:rsidRPr="00460559">
          <w:rPr>
            <w:rStyle w:val="Hipervnculo"/>
            <w:noProof/>
          </w:rPr>
          <w:noBreakHyphen/>
          <w:t>5 Función load_images</w:t>
        </w:r>
        <w:r w:rsidR="00405DDC">
          <w:rPr>
            <w:noProof/>
            <w:webHidden/>
          </w:rPr>
          <w:tab/>
        </w:r>
        <w:r w:rsidR="00405DDC">
          <w:rPr>
            <w:noProof/>
            <w:webHidden/>
          </w:rPr>
          <w:fldChar w:fldCharType="begin"/>
        </w:r>
        <w:r w:rsidR="00405DDC">
          <w:rPr>
            <w:noProof/>
            <w:webHidden/>
          </w:rPr>
          <w:instrText xml:space="preserve"> PAGEREF _Toc143090888 \h </w:instrText>
        </w:r>
        <w:r w:rsidR="00405DDC">
          <w:rPr>
            <w:noProof/>
            <w:webHidden/>
          </w:rPr>
        </w:r>
        <w:r w:rsidR="00405DDC">
          <w:rPr>
            <w:noProof/>
            <w:webHidden/>
          </w:rPr>
          <w:fldChar w:fldCharType="separate"/>
        </w:r>
        <w:r w:rsidR="00405DDC">
          <w:rPr>
            <w:noProof/>
            <w:webHidden/>
          </w:rPr>
          <w:t>64</w:t>
        </w:r>
        <w:r w:rsidR="00405DDC">
          <w:rPr>
            <w:noProof/>
            <w:webHidden/>
          </w:rPr>
          <w:fldChar w:fldCharType="end"/>
        </w:r>
      </w:hyperlink>
    </w:p>
    <w:p w14:paraId="27F7BC59" w14:textId="26058E3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3090889" w:history="1">
        <w:r w:rsidR="00405DDC" w:rsidRPr="00460559">
          <w:rPr>
            <w:rStyle w:val="Hipervnculo"/>
            <w:noProof/>
          </w:rPr>
          <w:t>Figura  4</w:t>
        </w:r>
        <w:r w:rsidR="00405DDC" w:rsidRPr="00460559">
          <w:rPr>
            <w:rStyle w:val="Hipervnculo"/>
            <w:noProof/>
          </w:rPr>
          <w:noBreakHyphen/>
          <w:t>6 Con blocksize (64,64), cellsize y blockstride de (4,4).</w:t>
        </w:r>
        <w:r w:rsidR="00405DDC">
          <w:rPr>
            <w:noProof/>
            <w:webHidden/>
          </w:rPr>
          <w:tab/>
        </w:r>
        <w:r w:rsidR="00405DDC">
          <w:rPr>
            <w:noProof/>
            <w:webHidden/>
          </w:rPr>
          <w:fldChar w:fldCharType="begin"/>
        </w:r>
        <w:r w:rsidR="00405DDC">
          <w:rPr>
            <w:noProof/>
            <w:webHidden/>
          </w:rPr>
          <w:instrText xml:space="preserve"> PAGEREF _Toc143090889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66015F9F" w14:textId="686D1E6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3090890" w:history="1">
        <w:r w:rsidR="00405DDC" w:rsidRPr="00460559">
          <w:rPr>
            <w:rStyle w:val="Hipervnculo"/>
            <w:noProof/>
          </w:rPr>
          <w:t>Figura  4</w:t>
        </w:r>
        <w:r w:rsidR="00405DDC" w:rsidRPr="00460559">
          <w:rPr>
            <w:rStyle w:val="Hipervnculo"/>
            <w:noProof/>
          </w:rPr>
          <w:noBreakHyphen/>
          <w:t>7 Con blocksize (64,64), cellsize y blockstride (8,8), con solo 8x8 celdas no es suficiente para extraer las características de la imagen, por lo que el resultado es muy pobre.</w:t>
        </w:r>
        <w:r w:rsidR="00405DDC">
          <w:rPr>
            <w:noProof/>
            <w:webHidden/>
          </w:rPr>
          <w:tab/>
        </w:r>
        <w:r w:rsidR="00405DDC">
          <w:rPr>
            <w:noProof/>
            <w:webHidden/>
          </w:rPr>
          <w:fldChar w:fldCharType="begin"/>
        </w:r>
        <w:r w:rsidR="00405DDC">
          <w:rPr>
            <w:noProof/>
            <w:webHidden/>
          </w:rPr>
          <w:instrText xml:space="preserve"> PAGEREF _Toc143090890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5DBE5491" w14:textId="4C03A49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3090891" w:history="1">
        <w:r w:rsidR="00405DDC" w:rsidRPr="00460559">
          <w:rPr>
            <w:rStyle w:val="Hipervnculo"/>
            <w:noProof/>
          </w:rPr>
          <w:t>Figura  4</w:t>
        </w:r>
        <w:r w:rsidR="00405DDC" w:rsidRPr="00460559">
          <w:rPr>
            <w:rStyle w:val="Hipervnculo"/>
            <w:noProof/>
          </w:rPr>
          <w:noBreakHyphen/>
          <w:t>8 Imagen del vehículo del simulador</w:t>
        </w:r>
        <w:r w:rsidR="00405DDC">
          <w:rPr>
            <w:noProof/>
            <w:webHidden/>
          </w:rPr>
          <w:tab/>
        </w:r>
        <w:r w:rsidR="00405DDC">
          <w:rPr>
            <w:noProof/>
            <w:webHidden/>
          </w:rPr>
          <w:fldChar w:fldCharType="begin"/>
        </w:r>
        <w:r w:rsidR="00405DDC">
          <w:rPr>
            <w:noProof/>
            <w:webHidden/>
          </w:rPr>
          <w:instrText xml:space="preserve"> PAGEREF _Toc143090891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69BF178A" w14:textId="35F63D5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3090892" w:history="1">
        <w:r w:rsidR="00405DDC" w:rsidRPr="00460559">
          <w:rPr>
            <w:rStyle w:val="Hipervnculo"/>
            <w:noProof/>
          </w:rPr>
          <w:t>Figura  4</w:t>
        </w:r>
        <w:r w:rsidR="00405DDC" w:rsidRPr="00460559">
          <w:rPr>
            <w:rStyle w:val="Hipervnculo"/>
            <w:noProof/>
          </w:rPr>
          <w:noBreakHyphen/>
          <w:t>9 Con filtro gaussiano (5,5)</w:t>
        </w:r>
        <w:r w:rsidR="00405DDC">
          <w:rPr>
            <w:noProof/>
            <w:webHidden/>
          </w:rPr>
          <w:tab/>
        </w:r>
        <w:r w:rsidR="00405DDC">
          <w:rPr>
            <w:noProof/>
            <w:webHidden/>
          </w:rPr>
          <w:fldChar w:fldCharType="begin"/>
        </w:r>
        <w:r w:rsidR="00405DDC">
          <w:rPr>
            <w:noProof/>
            <w:webHidden/>
          </w:rPr>
          <w:instrText xml:space="preserve"> PAGEREF _Toc143090892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62F6F34E" w14:textId="7159003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3090893" w:history="1">
        <w:r w:rsidR="00405DDC" w:rsidRPr="00460559">
          <w:rPr>
            <w:rStyle w:val="Hipervnculo"/>
            <w:noProof/>
          </w:rPr>
          <w:t>Figura  4</w:t>
        </w:r>
        <w:r w:rsidR="00405DDC" w:rsidRPr="00460559">
          <w:rPr>
            <w:rStyle w:val="Hipervnculo"/>
            <w:noProof/>
          </w:rPr>
          <w:noBreakHyphen/>
          <w:t>10 HOG features de la carretera</w:t>
        </w:r>
        <w:r w:rsidR="00405DDC">
          <w:rPr>
            <w:noProof/>
            <w:webHidden/>
          </w:rPr>
          <w:tab/>
        </w:r>
        <w:r w:rsidR="00405DDC">
          <w:rPr>
            <w:noProof/>
            <w:webHidden/>
          </w:rPr>
          <w:fldChar w:fldCharType="begin"/>
        </w:r>
        <w:r w:rsidR="00405DDC">
          <w:rPr>
            <w:noProof/>
            <w:webHidden/>
          </w:rPr>
          <w:instrText xml:space="preserve"> PAGEREF _Toc143090893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36E0DFF0" w14:textId="05FC3A17"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4" w:history="1">
        <w:r w:rsidR="00405DDC" w:rsidRPr="00460559">
          <w:rPr>
            <w:rStyle w:val="Hipervnculo"/>
            <w:noProof/>
          </w:rPr>
          <w:t>Figura  4</w:t>
        </w:r>
        <w:r w:rsidR="00405DDC" w:rsidRPr="00460559">
          <w:rPr>
            <w:rStyle w:val="Hipervnculo"/>
            <w:noProof/>
          </w:rPr>
          <w:noBreakHyphen/>
          <w:t>11 HOG features de un árbol</w:t>
        </w:r>
        <w:r w:rsidR="00405DDC">
          <w:rPr>
            <w:noProof/>
            <w:webHidden/>
          </w:rPr>
          <w:tab/>
        </w:r>
        <w:r w:rsidR="00405DDC">
          <w:rPr>
            <w:noProof/>
            <w:webHidden/>
          </w:rPr>
          <w:fldChar w:fldCharType="begin"/>
        </w:r>
        <w:r w:rsidR="00405DDC">
          <w:rPr>
            <w:noProof/>
            <w:webHidden/>
          </w:rPr>
          <w:instrText xml:space="preserve"> PAGEREF _Toc143090894 \h </w:instrText>
        </w:r>
        <w:r w:rsidR="00405DDC">
          <w:rPr>
            <w:noProof/>
            <w:webHidden/>
          </w:rPr>
        </w:r>
        <w:r w:rsidR="00405DDC">
          <w:rPr>
            <w:noProof/>
            <w:webHidden/>
          </w:rPr>
          <w:fldChar w:fldCharType="separate"/>
        </w:r>
        <w:r w:rsidR="00405DDC">
          <w:rPr>
            <w:noProof/>
            <w:webHidden/>
          </w:rPr>
          <w:t>66</w:t>
        </w:r>
        <w:r w:rsidR="00405DDC">
          <w:rPr>
            <w:noProof/>
            <w:webHidden/>
          </w:rPr>
          <w:fldChar w:fldCharType="end"/>
        </w:r>
      </w:hyperlink>
    </w:p>
    <w:p w14:paraId="6BFBC38A" w14:textId="1654F45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5" w:history="1">
        <w:r w:rsidR="00405DDC" w:rsidRPr="00460559">
          <w:rPr>
            <w:rStyle w:val="Hipervnculo"/>
            <w:noProof/>
          </w:rPr>
          <w:t>Figura  4</w:t>
        </w:r>
        <w:r w:rsidR="00405DDC" w:rsidRPr="00460559">
          <w:rPr>
            <w:rStyle w:val="Hipervnculo"/>
            <w:noProof/>
          </w:rPr>
          <w:noBreakHyphen/>
          <w:t>12 Función computehogs, extrae los descriptores de todas las imágenes</w:t>
        </w:r>
        <w:r w:rsidR="00405DDC">
          <w:rPr>
            <w:noProof/>
            <w:webHidden/>
          </w:rPr>
          <w:tab/>
        </w:r>
        <w:r w:rsidR="00405DDC">
          <w:rPr>
            <w:noProof/>
            <w:webHidden/>
          </w:rPr>
          <w:fldChar w:fldCharType="begin"/>
        </w:r>
        <w:r w:rsidR="00405DDC">
          <w:rPr>
            <w:noProof/>
            <w:webHidden/>
          </w:rPr>
          <w:instrText xml:space="preserve"> PAGEREF _Toc143090895 \h </w:instrText>
        </w:r>
        <w:r w:rsidR="00405DDC">
          <w:rPr>
            <w:noProof/>
            <w:webHidden/>
          </w:rPr>
        </w:r>
        <w:r w:rsidR="00405DDC">
          <w:rPr>
            <w:noProof/>
            <w:webHidden/>
          </w:rPr>
          <w:fldChar w:fldCharType="separate"/>
        </w:r>
        <w:r w:rsidR="00405DDC">
          <w:rPr>
            <w:noProof/>
            <w:webHidden/>
          </w:rPr>
          <w:t>67</w:t>
        </w:r>
        <w:r w:rsidR="00405DDC">
          <w:rPr>
            <w:noProof/>
            <w:webHidden/>
          </w:rPr>
          <w:fldChar w:fldCharType="end"/>
        </w:r>
      </w:hyperlink>
    </w:p>
    <w:p w14:paraId="34897EAB" w14:textId="011D139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6" w:history="1">
        <w:r w:rsidR="00405DDC" w:rsidRPr="00460559">
          <w:rPr>
            <w:rStyle w:val="Hipervnculo"/>
            <w:noProof/>
          </w:rPr>
          <w:t>Figura  4</w:t>
        </w:r>
        <w:r w:rsidR="00405DDC" w:rsidRPr="00460559">
          <w:rPr>
            <w:rStyle w:val="Hipervnculo"/>
            <w:noProof/>
          </w:rPr>
          <w:noBreakHyphen/>
          <w:t>13 Código de la función convert_to_ml, mismo propuesto en los ejemplos de opencv</w:t>
        </w:r>
        <w:r w:rsidR="00405DDC">
          <w:rPr>
            <w:noProof/>
            <w:webHidden/>
          </w:rPr>
          <w:tab/>
        </w:r>
        <w:r w:rsidR="00405DDC">
          <w:rPr>
            <w:noProof/>
            <w:webHidden/>
          </w:rPr>
          <w:fldChar w:fldCharType="begin"/>
        </w:r>
        <w:r w:rsidR="00405DDC">
          <w:rPr>
            <w:noProof/>
            <w:webHidden/>
          </w:rPr>
          <w:instrText xml:space="preserve"> PAGEREF _Toc143090896 \h </w:instrText>
        </w:r>
        <w:r w:rsidR="00405DDC">
          <w:rPr>
            <w:noProof/>
            <w:webHidden/>
          </w:rPr>
        </w:r>
        <w:r w:rsidR="00405DDC">
          <w:rPr>
            <w:noProof/>
            <w:webHidden/>
          </w:rPr>
          <w:fldChar w:fldCharType="separate"/>
        </w:r>
        <w:r w:rsidR="00405DDC">
          <w:rPr>
            <w:noProof/>
            <w:webHidden/>
          </w:rPr>
          <w:t>68</w:t>
        </w:r>
        <w:r w:rsidR="00405DDC">
          <w:rPr>
            <w:noProof/>
            <w:webHidden/>
          </w:rPr>
          <w:fldChar w:fldCharType="end"/>
        </w:r>
      </w:hyperlink>
    </w:p>
    <w:p w14:paraId="19CD3194" w14:textId="21FA469E"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7" w:history="1">
        <w:r w:rsidR="00405DDC" w:rsidRPr="00460559">
          <w:rPr>
            <w:rStyle w:val="Hipervnculo"/>
            <w:noProof/>
          </w:rPr>
          <w:t>Figura  4</w:t>
        </w:r>
        <w:r w:rsidR="00405DDC" w:rsidRPr="00460559">
          <w:rPr>
            <w:rStyle w:val="Hipervnculo"/>
            <w:noProof/>
          </w:rPr>
          <w:noBreakHyphen/>
          <w:t>14 Entrenamiento de svm con trainauto</w:t>
        </w:r>
        <w:r w:rsidR="00405DDC">
          <w:rPr>
            <w:noProof/>
            <w:webHidden/>
          </w:rPr>
          <w:tab/>
        </w:r>
        <w:r w:rsidR="00405DDC">
          <w:rPr>
            <w:noProof/>
            <w:webHidden/>
          </w:rPr>
          <w:fldChar w:fldCharType="begin"/>
        </w:r>
        <w:r w:rsidR="00405DDC">
          <w:rPr>
            <w:noProof/>
            <w:webHidden/>
          </w:rPr>
          <w:instrText xml:space="preserve"> PAGEREF _Toc143090897 \h </w:instrText>
        </w:r>
        <w:r w:rsidR="00405DDC">
          <w:rPr>
            <w:noProof/>
            <w:webHidden/>
          </w:rPr>
        </w:r>
        <w:r w:rsidR="00405DDC">
          <w:rPr>
            <w:noProof/>
            <w:webHidden/>
          </w:rPr>
          <w:fldChar w:fldCharType="separate"/>
        </w:r>
        <w:r w:rsidR="00405DDC">
          <w:rPr>
            <w:noProof/>
            <w:webHidden/>
          </w:rPr>
          <w:t>69</w:t>
        </w:r>
        <w:r w:rsidR="00405DDC">
          <w:rPr>
            <w:noProof/>
            <w:webHidden/>
          </w:rPr>
          <w:fldChar w:fldCharType="end"/>
        </w:r>
      </w:hyperlink>
    </w:p>
    <w:p w14:paraId="6FF3AADE" w14:textId="2AF81EB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3090898" w:history="1">
        <w:r w:rsidR="00405DDC" w:rsidRPr="00460559">
          <w:rPr>
            <w:rStyle w:val="Hipervnculo"/>
            <w:noProof/>
          </w:rPr>
          <w:t>Figura  4</w:t>
        </w:r>
        <w:r w:rsidR="00405DDC" w:rsidRPr="00460559">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sidR="00405DDC">
          <w:rPr>
            <w:noProof/>
            <w:webHidden/>
          </w:rPr>
          <w:tab/>
        </w:r>
        <w:r w:rsidR="00405DDC">
          <w:rPr>
            <w:noProof/>
            <w:webHidden/>
          </w:rPr>
          <w:fldChar w:fldCharType="begin"/>
        </w:r>
        <w:r w:rsidR="00405DDC">
          <w:rPr>
            <w:noProof/>
            <w:webHidden/>
          </w:rPr>
          <w:instrText xml:space="preserve"> PAGEREF _Toc143090898 \h </w:instrText>
        </w:r>
        <w:r w:rsidR="00405DDC">
          <w:rPr>
            <w:noProof/>
            <w:webHidden/>
          </w:rPr>
        </w:r>
        <w:r w:rsidR="00405DDC">
          <w:rPr>
            <w:noProof/>
            <w:webHidden/>
          </w:rPr>
          <w:fldChar w:fldCharType="separate"/>
        </w:r>
        <w:r w:rsidR="00405DDC">
          <w:rPr>
            <w:noProof/>
            <w:webHidden/>
          </w:rPr>
          <w:t>70</w:t>
        </w:r>
        <w:r w:rsidR="00405DDC">
          <w:rPr>
            <w:noProof/>
            <w:webHidden/>
          </w:rPr>
          <w:fldChar w:fldCharType="end"/>
        </w:r>
      </w:hyperlink>
    </w:p>
    <w:p w14:paraId="71EEF803" w14:textId="05F8E52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899" w:history="1">
        <w:r w:rsidR="00405DDC" w:rsidRPr="00460559">
          <w:rPr>
            <w:rStyle w:val="Hipervnculo"/>
            <w:noProof/>
          </w:rPr>
          <w:t>Figura  4</w:t>
        </w:r>
        <w:r w:rsidR="00405DDC" w:rsidRPr="00460559">
          <w:rPr>
            <w:rStyle w:val="Hipervnculo"/>
            <w:noProof/>
          </w:rPr>
          <w:noBreakHyphen/>
          <w:t>16 Imagen de la parte de entrenamiento en opencv 2.4 usando train</w:t>
        </w:r>
        <w:r w:rsidR="00405DDC">
          <w:rPr>
            <w:noProof/>
            <w:webHidden/>
          </w:rPr>
          <w:tab/>
        </w:r>
        <w:r w:rsidR="00405DDC">
          <w:rPr>
            <w:noProof/>
            <w:webHidden/>
          </w:rPr>
          <w:fldChar w:fldCharType="begin"/>
        </w:r>
        <w:r w:rsidR="00405DDC">
          <w:rPr>
            <w:noProof/>
            <w:webHidden/>
          </w:rPr>
          <w:instrText xml:space="preserve"> PAGEREF _Toc143090899 \h </w:instrText>
        </w:r>
        <w:r w:rsidR="00405DDC">
          <w:rPr>
            <w:noProof/>
            <w:webHidden/>
          </w:rPr>
        </w:r>
        <w:r w:rsidR="00405DDC">
          <w:rPr>
            <w:noProof/>
            <w:webHidden/>
          </w:rPr>
          <w:fldChar w:fldCharType="separate"/>
        </w:r>
        <w:r w:rsidR="00405DDC">
          <w:rPr>
            <w:noProof/>
            <w:webHidden/>
          </w:rPr>
          <w:t>72</w:t>
        </w:r>
        <w:r w:rsidR="00405DDC">
          <w:rPr>
            <w:noProof/>
            <w:webHidden/>
          </w:rPr>
          <w:fldChar w:fldCharType="end"/>
        </w:r>
      </w:hyperlink>
    </w:p>
    <w:p w14:paraId="77AD848C" w14:textId="2483C95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3090900" w:history="1">
        <w:r w:rsidR="00405DDC" w:rsidRPr="00460559">
          <w:rPr>
            <w:rStyle w:val="Hipervnculo"/>
            <w:noProof/>
          </w:rPr>
          <w:t>Figura  4</w:t>
        </w:r>
        <w:r w:rsidR="00405DDC" w:rsidRPr="00460559">
          <w:rPr>
            <w:rStyle w:val="Hipervnculo"/>
            <w:noProof/>
          </w:rPr>
          <w:noBreakHyphen/>
          <w:t>17 Imagen de la función main, la configuración inicial, hasta el inicio del ciclo</w:t>
        </w:r>
        <w:r w:rsidR="00405DDC">
          <w:rPr>
            <w:noProof/>
            <w:webHidden/>
          </w:rPr>
          <w:tab/>
        </w:r>
        <w:r w:rsidR="00405DDC">
          <w:rPr>
            <w:noProof/>
            <w:webHidden/>
          </w:rPr>
          <w:fldChar w:fldCharType="begin"/>
        </w:r>
        <w:r w:rsidR="00405DDC">
          <w:rPr>
            <w:noProof/>
            <w:webHidden/>
          </w:rPr>
          <w:instrText xml:space="preserve"> PAGEREF _Toc143090900 \h </w:instrText>
        </w:r>
        <w:r w:rsidR="00405DDC">
          <w:rPr>
            <w:noProof/>
            <w:webHidden/>
          </w:rPr>
        </w:r>
        <w:r w:rsidR="00405DDC">
          <w:rPr>
            <w:noProof/>
            <w:webHidden/>
          </w:rPr>
          <w:fldChar w:fldCharType="separate"/>
        </w:r>
        <w:r w:rsidR="00405DDC">
          <w:rPr>
            <w:noProof/>
            <w:webHidden/>
          </w:rPr>
          <w:t>75</w:t>
        </w:r>
        <w:r w:rsidR="00405DDC">
          <w:rPr>
            <w:noProof/>
            <w:webHidden/>
          </w:rPr>
          <w:fldChar w:fldCharType="end"/>
        </w:r>
      </w:hyperlink>
    </w:p>
    <w:p w14:paraId="56C2D9A2" w14:textId="367C5F3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01" w:history="1">
        <w:r w:rsidR="00405DDC" w:rsidRPr="00460559">
          <w:rPr>
            <w:rStyle w:val="Hipervnculo"/>
            <w:noProof/>
          </w:rPr>
          <w:t>Figura  4</w:t>
        </w:r>
        <w:r w:rsidR="00405DDC" w:rsidRPr="00460559">
          <w:rPr>
            <w:rStyle w:val="Hipervnculo"/>
            <w:noProof/>
          </w:rPr>
          <w:noBreakHyphen/>
          <w:t>18 Ejemplos de falsos negativos</w:t>
        </w:r>
        <w:r w:rsidR="00405DDC">
          <w:rPr>
            <w:noProof/>
            <w:webHidden/>
          </w:rPr>
          <w:tab/>
        </w:r>
        <w:r w:rsidR="00405DDC">
          <w:rPr>
            <w:noProof/>
            <w:webHidden/>
          </w:rPr>
          <w:fldChar w:fldCharType="begin"/>
        </w:r>
        <w:r w:rsidR="00405DDC">
          <w:rPr>
            <w:noProof/>
            <w:webHidden/>
          </w:rPr>
          <w:instrText xml:space="preserve"> PAGEREF _Toc143090901 \h </w:instrText>
        </w:r>
        <w:r w:rsidR="00405DDC">
          <w:rPr>
            <w:noProof/>
            <w:webHidden/>
          </w:rPr>
        </w:r>
        <w:r w:rsidR="00405DDC">
          <w:rPr>
            <w:noProof/>
            <w:webHidden/>
          </w:rPr>
          <w:fldChar w:fldCharType="separate"/>
        </w:r>
        <w:r w:rsidR="00405DDC">
          <w:rPr>
            <w:noProof/>
            <w:webHidden/>
          </w:rPr>
          <w:t>78</w:t>
        </w:r>
        <w:r w:rsidR="00405DDC">
          <w:rPr>
            <w:noProof/>
            <w:webHidden/>
          </w:rPr>
          <w:fldChar w:fldCharType="end"/>
        </w:r>
      </w:hyperlink>
    </w:p>
    <w:p w14:paraId="0C23EF8D" w14:textId="409AC9E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3090902" w:history="1">
        <w:r w:rsidR="00405DDC" w:rsidRPr="00460559">
          <w:rPr>
            <w:rStyle w:val="Hipervnculo"/>
            <w:noProof/>
          </w:rPr>
          <w:t>Figura  4</w:t>
        </w:r>
        <w:r w:rsidR="00405DDC" w:rsidRPr="00460559">
          <w:rPr>
            <w:rStyle w:val="Hipervnculo"/>
            <w:noProof/>
          </w:rPr>
          <w:noBreakHyphen/>
          <w:t>19 Fragmento del código para detectar sobre una región</w:t>
        </w:r>
        <w:r w:rsidR="00405DDC">
          <w:rPr>
            <w:noProof/>
            <w:webHidden/>
          </w:rPr>
          <w:tab/>
        </w:r>
        <w:r w:rsidR="00405DDC">
          <w:rPr>
            <w:noProof/>
            <w:webHidden/>
          </w:rPr>
          <w:fldChar w:fldCharType="begin"/>
        </w:r>
        <w:r w:rsidR="00405DDC">
          <w:rPr>
            <w:noProof/>
            <w:webHidden/>
          </w:rPr>
          <w:instrText xml:space="preserve"> PAGEREF _Toc143090902 \h </w:instrText>
        </w:r>
        <w:r w:rsidR="00405DDC">
          <w:rPr>
            <w:noProof/>
            <w:webHidden/>
          </w:rPr>
        </w:r>
        <w:r w:rsidR="00405DDC">
          <w:rPr>
            <w:noProof/>
            <w:webHidden/>
          </w:rPr>
          <w:fldChar w:fldCharType="separate"/>
        </w:r>
        <w:r w:rsidR="00405DDC">
          <w:rPr>
            <w:noProof/>
            <w:webHidden/>
          </w:rPr>
          <w:t>81</w:t>
        </w:r>
        <w:r w:rsidR="00405DDC">
          <w:rPr>
            <w:noProof/>
            <w:webHidden/>
          </w:rPr>
          <w:fldChar w:fldCharType="end"/>
        </w:r>
      </w:hyperlink>
    </w:p>
    <w:p w14:paraId="59A9A393" w14:textId="355543C7"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3090903" w:history="1">
        <w:r w:rsidR="00405DDC" w:rsidRPr="00460559">
          <w:rPr>
            <w:rStyle w:val="Hipervnculo"/>
            <w:noProof/>
          </w:rPr>
          <w:t>Figura  4</w:t>
        </w:r>
        <w:r w:rsidR="00405DDC" w:rsidRPr="00460559">
          <w:rPr>
            <w:rStyle w:val="Hipervnculo"/>
            <w:noProof/>
          </w:rPr>
          <w:noBreakHyphen/>
          <w:t>20 measurementnoisecov de 0.01</w:t>
        </w:r>
        <w:r w:rsidR="00405DDC">
          <w:rPr>
            <w:noProof/>
            <w:webHidden/>
          </w:rPr>
          <w:tab/>
        </w:r>
        <w:r w:rsidR="00405DDC">
          <w:rPr>
            <w:noProof/>
            <w:webHidden/>
          </w:rPr>
          <w:fldChar w:fldCharType="begin"/>
        </w:r>
        <w:r w:rsidR="00405DDC">
          <w:rPr>
            <w:noProof/>
            <w:webHidden/>
          </w:rPr>
          <w:instrText xml:space="preserve"> PAGEREF _Toc143090903 \h </w:instrText>
        </w:r>
        <w:r w:rsidR="00405DDC">
          <w:rPr>
            <w:noProof/>
            <w:webHidden/>
          </w:rPr>
        </w:r>
        <w:r w:rsidR="00405DDC">
          <w:rPr>
            <w:noProof/>
            <w:webHidden/>
          </w:rPr>
          <w:fldChar w:fldCharType="separate"/>
        </w:r>
        <w:r w:rsidR="00405DDC">
          <w:rPr>
            <w:noProof/>
            <w:webHidden/>
          </w:rPr>
          <w:t>85</w:t>
        </w:r>
        <w:r w:rsidR="00405DDC">
          <w:rPr>
            <w:noProof/>
            <w:webHidden/>
          </w:rPr>
          <w:fldChar w:fldCharType="end"/>
        </w:r>
      </w:hyperlink>
    </w:p>
    <w:p w14:paraId="5BF536D0" w14:textId="7BB7DD3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3090904" w:history="1">
        <w:r w:rsidR="00405DDC" w:rsidRPr="00460559">
          <w:rPr>
            <w:rStyle w:val="Hipervnculo"/>
            <w:noProof/>
          </w:rPr>
          <w:t>Figura  4</w:t>
        </w:r>
        <w:r w:rsidR="00405DDC" w:rsidRPr="00460559">
          <w:rPr>
            <w:rStyle w:val="Hipervnculo"/>
            <w:noProof/>
          </w:rPr>
          <w:noBreakHyphen/>
          <w:t>21 mesasurementnoisecov de 0.1</w:t>
        </w:r>
        <w:r w:rsidR="00405DDC">
          <w:rPr>
            <w:noProof/>
            <w:webHidden/>
          </w:rPr>
          <w:tab/>
        </w:r>
        <w:r w:rsidR="00405DDC">
          <w:rPr>
            <w:noProof/>
            <w:webHidden/>
          </w:rPr>
          <w:fldChar w:fldCharType="begin"/>
        </w:r>
        <w:r w:rsidR="00405DDC">
          <w:rPr>
            <w:noProof/>
            <w:webHidden/>
          </w:rPr>
          <w:instrText xml:space="preserve"> PAGEREF _Toc143090904 \h </w:instrText>
        </w:r>
        <w:r w:rsidR="00405DDC">
          <w:rPr>
            <w:noProof/>
            <w:webHidden/>
          </w:rPr>
        </w:r>
        <w:r w:rsidR="00405DDC">
          <w:rPr>
            <w:noProof/>
            <w:webHidden/>
          </w:rPr>
          <w:fldChar w:fldCharType="separate"/>
        </w:r>
        <w:r w:rsidR="00405DDC">
          <w:rPr>
            <w:noProof/>
            <w:webHidden/>
          </w:rPr>
          <w:t>85</w:t>
        </w:r>
        <w:r w:rsidR="00405DDC">
          <w:rPr>
            <w:noProof/>
            <w:webHidden/>
          </w:rPr>
          <w:fldChar w:fldCharType="end"/>
        </w:r>
      </w:hyperlink>
    </w:p>
    <w:p w14:paraId="69449F6E" w14:textId="5296F96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05" w:history="1">
        <w:r w:rsidR="00405DDC" w:rsidRPr="00460559">
          <w:rPr>
            <w:rStyle w:val="Hipervnculo"/>
            <w:noProof/>
          </w:rPr>
          <w:t>Figura  4</w:t>
        </w:r>
        <w:r w:rsidR="00405DDC" w:rsidRPr="00460559">
          <w:rPr>
            <w:rStyle w:val="Hipervnculo"/>
            <w:noProof/>
          </w:rPr>
          <w:noBreakHyphen/>
          <w:t>22 measurementnoisecov de 0.001</w:t>
        </w:r>
        <w:r w:rsidR="00405DDC">
          <w:rPr>
            <w:noProof/>
            <w:webHidden/>
          </w:rPr>
          <w:tab/>
        </w:r>
        <w:r w:rsidR="00405DDC">
          <w:rPr>
            <w:noProof/>
            <w:webHidden/>
          </w:rPr>
          <w:fldChar w:fldCharType="begin"/>
        </w:r>
        <w:r w:rsidR="00405DDC">
          <w:rPr>
            <w:noProof/>
            <w:webHidden/>
          </w:rPr>
          <w:instrText xml:space="preserve"> PAGEREF _Toc143090905 \h </w:instrText>
        </w:r>
        <w:r w:rsidR="00405DDC">
          <w:rPr>
            <w:noProof/>
            <w:webHidden/>
          </w:rPr>
        </w:r>
        <w:r w:rsidR="00405DDC">
          <w:rPr>
            <w:noProof/>
            <w:webHidden/>
          </w:rPr>
          <w:fldChar w:fldCharType="separate"/>
        </w:r>
        <w:r w:rsidR="00405DDC">
          <w:rPr>
            <w:noProof/>
            <w:webHidden/>
          </w:rPr>
          <w:t>86</w:t>
        </w:r>
        <w:r w:rsidR="00405DDC">
          <w:rPr>
            <w:noProof/>
            <w:webHidden/>
          </w:rPr>
          <w:fldChar w:fldCharType="end"/>
        </w:r>
      </w:hyperlink>
    </w:p>
    <w:p w14:paraId="08A51EF3" w14:textId="1F13569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3090906" w:history="1">
        <w:r w:rsidR="00405DDC" w:rsidRPr="00460559">
          <w:rPr>
            <w:rStyle w:val="Hipervnculo"/>
            <w:noProof/>
          </w:rPr>
          <w:t>Figura  4</w:t>
        </w:r>
        <w:r w:rsidR="00405DDC" w:rsidRPr="00460559">
          <w:rPr>
            <w:rStyle w:val="Hipervnculo"/>
            <w:noProof/>
          </w:rPr>
          <w:noBreakHyphen/>
          <w:t>23 Con processnoisecov de 0.00005, los puntos azules reaccionan más lento a los cambios</w:t>
        </w:r>
        <w:r w:rsidR="00405DDC">
          <w:rPr>
            <w:noProof/>
            <w:webHidden/>
          </w:rPr>
          <w:tab/>
        </w:r>
        <w:r w:rsidR="00405DDC">
          <w:rPr>
            <w:noProof/>
            <w:webHidden/>
          </w:rPr>
          <w:fldChar w:fldCharType="begin"/>
        </w:r>
        <w:r w:rsidR="00405DDC">
          <w:rPr>
            <w:noProof/>
            <w:webHidden/>
          </w:rPr>
          <w:instrText xml:space="preserve"> PAGEREF _Toc143090906 \h </w:instrText>
        </w:r>
        <w:r w:rsidR="00405DDC">
          <w:rPr>
            <w:noProof/>
            <w:webHidden/>
          </w:rPr>
        </w:r>
        <w:r w:rsidR="00405DDC">
          <w:rPr>
            <w:noProof/>
            <w:webHidden/>
          </w:rPr>
          <w:fldChar w:fldCharType="separate"/>
        </w:r>
        <w:r w:rsidR="00405DDC">
          <w:rPr>
            <w:noProof/>
            <w:webHidden/>
          </w:rPr>
          <w:t>86</w:t>
        </w:r>
        <w:r w:rsidR="00405DDC">
          <w:rPr>
            <w:noProof/>
            <w:webHidden/>
          </w:rPr>
          <w:fldChar w:fldCharType="end"/>
        </w:r>
      </w:hyperlink>
    </w:p>
    <w:p w14:paraId="41A0F78A" w14:textId="33954FA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3090907" w:history="1">
        <w:r w:rsidR="00405DDC" w:rsidRPr="00460559">
          <w:rPr>
            <w:rStyle w:val="Hipervnculo"/>
            <w:noProof/>
          </w:rPr>
          <w:t>Figura  4</w:t>
        </w:r>
        <w:r w:rsidR="00405DDC" w:rsidRPr="00460559">
          <w:rPr>
            <w:rStyle w:val="Hipervnculo"/>
            <w:noProof/>
          </w:rPr>
          <w:noBreakHyphen/>
          <w:t>24 Con processnoisecov de 0.5, los puntos azules reaccionan más rápido y como consecuencia se disparan</w:t>
        </w:r>
        <w:r w:rsidR="00405DDC">
          <w:rPr>
            <w:noProof/>
            <w:webHidden/>
          </w:rPr>
          <w:tab/>
        </w:r>
        <w:r w:rsidR="00405DDC">
          <w:rPr>
            <w:noProof/>
            <w:webHidden/>
          </w:rPr>
          <w:fldChar w:fldCharType="begin"/>
        </w:r>
        <w:r w:rsidR="00405DDC">
          <w:rPr>
            <w:noProof/>
            <w:webHidden/>
          </w:rPr>
          <w:instrText xml:space="preserve"> PAGEREF _Toc143090907 \h </w:instrText>
        </w:r>
        <w:r w:rsidR="00405DDC">
          <w:rPr>
            <w:noProof/>
            <w:webHidden/>
          </w:rPr>
        </w:r>
        <w:r w:rsidR="00405DDC">
          <w:rPr>
            <w:noProof/>
            <w:webHidden/>
          </w:rPr>
          <w:fldChar w:fldCharType="separate"/>
        </w:r>
        <w:r w:rsidR="00405DDC">
          <w:rPr>
            <w:noProof/>
            <w:webHidden/>
          </w:rPr>
          <w:t>86</w:t>
        </w:r>
        <w:r w:rsidR="00405DDC">
          <w:rPr>
            <w:noProof/>
            <w:webHidden/>
          </w:rPr>
          <w:fldChar w:fldCharType="end"/>
        </w:r>
      </w:hyperlink>
    </w:p>
    <w:p w14:paraId="574549DD" w14:textId="4E740F2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3090908" w:history="1">
        <w:r w:rsidR="00405DDC" w:rsidRPr="00460559">
          <w:rPr>
            <w:rStyle w:val="Hipervnculo"/>
            <w:noProof/>
          </w:rPr>
          <w:t>Figura  4</w:t>
        </w:r>
        <w:r w:rsidR="00405DDC" w:rsidRPr="00460559">
          <w:rPr>
            <w:rStyle w:val="Hipervnculo"/>
            <w:noProof/>
          </w:rPr>
          <w:noBreakHyphen/>
          <w:t>25 Código completo para crear el filtro de Kalman</w:t>
        </w:r>
        <w:r w:rsidR="00405DDC">
          <w:rPr>
            <w:noProof/>
            <w:webHidden/>
          </w:rPr>
          <w:tab/>
        </w:r>
        <w:r w:rsidR="00405DDC">
          <w:rPr>
            <w:noProof/>
            <w:webHidden/>
          </w:rPr>
          <w:fldChar w:fldCharType="begin"/>
        </w:r>
        <w:r w:rsidR="00405DDC">
          <w:rPr>
            <w:noProof/>
            <w:webHidden/>
          </w:rPr>
          <w:instrText xml:space="preserve"> PAGEREF _Toc143090908 \h </w:instrText>
        </w:r>
        <w:r w:rsidR="00405DDC">
          <w:rPr>
            <w:noProof/>
            <w:webHidden/>
          </w:rPr>
        </w:r>
        <w:r w:rsidR="00405DDC">
          <w:rPr>
            <w:noProof/>
            <w:webHidden/>
          </w:rPr>
          <w:fldChar w:fldCharType="separate"/>
        </w:r>
        <w:r w:rsidR="00405DDC">
          <w:rPr>
            <w:noProof/>
            <w:webHidden/>
          </w:rPr>
          <w:t>87</w:t>
        </w:r>
        <w:r w:rsidR="00405DDC">
          <w:rPr>
            <w:noProof/>
            <w:webHidden/>
          </w:rPr>
          <w:fldChar w:fldCharType="end"/>
        </w:r>
      </w:hyperlink>
    </w:p>
    <w:p w14:paraId="182F903C" w14:textId="2614867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09" w:history="1">
        <w:r w:rsidR="00405DDC" w:rsidRPr="00460559">
          <w:rPr>
            <w:rStyle w:val="Hipervnculo"/>
            <w:noProof/>
          </w:rPr>
          <w:t>Figura  4</w:t>
        </w:r>
        <w:r w:rsidR="00405DDC" w:rsidRPr="00460559">
          <w:rPr>
            <w:rStyle w:val="Hipervnculo"/>
            <w:noProof/>
          </w:rPr>
          <w:noBreakHyphen/>
          <w:t>26 Código para hacer la predicción y corrección</w:t>
        </w:r>
        <w:r w:rsidR="00405DDC">
          <w:rPr>
            <w:noProof/>
            <w:webHidden/>
          </w:rPr>
          <w:tab/>
        </w:r>
        <w:r w:rsidR="00405DDC">
          <w:rPr>
            <w:noProof/>
            <w:webHidden/>
          </w:rPr>
          <w:fldChar w:fldCharType="begin"/>
        </w:r>
        <w:r w:rsidR="00405DDC">
          <w:rPr>
            <w:noProof/>
            <w:webHidden/>
          </w:rPr>
          <w:instrText xml:space="preserve"> PAGEREF _Toc143090909 \h </w:instrText>
        </w:r>
        <w:r w:rsidR="00405DDC">
          <w:rPr>
            <w:noProof/>
            <w:webHidden/>
          </w:rPr>
        </w:r>
        <w:r w:rsidR="00405DDC">
          <w:rPr>
            <w:noProof/>
            <w:webHidden/>
          </w:rPr>
          <w:fldChar w:fldCharType="separate"/>
        </w:r>
        <w:r w:rsidR="00405DDC">
          <w:rPr>
            <w:noProof/>
            <w:webHidden/>
          </w:rPr>
          <w:t>90</w:t>
        </w:r>
        <w:r w:rsidR="00405DDC">
          <w:rPr>
            <w:noProof/>
            <w:webHidden/>
          </w:rPr>
          <w:fldChar w:fldCharType="end"/>
        </w:r>
      </w:hyperlink>
    </w:p>
    <w:p w14:paraId="73BD0551" w14:textId="7663C984"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3090910" w:history="1">
        <w:r w:rsidR="00405DDC" w:rsidRPr="00460559">
          <w:rPr>
            <w:rStyle w:val="Hipervnculo"/>
            <w:noProof/>
          </w:rPr>
          <w:t>Figura  5</w:t>
        </w:r>
        <w:r w:rsidR="00405DDC" w:rsidRPr="00460559">
          <w:rPr>
            <w:rStyle w:val="Hipervnculo"/>
            <w:noProof/>
          </w:rPr>
          <w:noBreakHyphen/>
          <w:t>1 Candidatos arrojados por el filtro de cascada</w:t>
        </w:r>
        <w:r w:rsidR="00405DDC">
          <w:rPr>
            <w:noProof/>
            <w:webHidden/>
          </w:rPr>
          <w:tab/>
        </w:r>
        <w:r w:rsidR="00405DDC">
          <w:rPr>
            <w:noProof/>
            <w:webHidden/>
          </w:rPr>
          <w:fldChar w:fldCharType="begin"/>
        </w:r>
        <w:r w:rsidR="00405DDC">
          <w:rPr>
            <w:noProof/>
            <w:webHidden/>
          </w:rPr>
          <w:instrText xml:space="preserve"> PAGEREF _Toc143090910 \h </w:instrText>
        </w:r>
        <w:r w:rsidR="00405DDC">
          <w:rPr>
            <w:noProof/>
            <w:webHidden/>
          </w:rPr>
        </w:r>
        <w:r w:rsidR="00405DDC">
          <w:rPr>
            <w:noProof/>
            <w:webHidden/>
          </w:rPr>
          <w:fldChar w:fldCharType="separate"/>
        </w:r>
        <w:r w:rsidR="00405DDC">
          <w:rPr>
            <w:noProof/>
            <w:webHidden/>
          </w:rPr>
          <w:t>96</w:t>
        </w:r>
        <w:r w:rsidR="00405DDC">
          <w:rPr>
            <w:noProof/>
            <w:webHidden/>
          </w:rPr>
          <w:fldChar w:fldCharType="end"/>
        </w:r>
      </w:hyperlink>
    </w:p>
    <w:p w14:paraId="3581E51E" w14:textId="7E76695A"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3090911" w:history="1">
        <w:r w:rsidR="00405DDC" w:rsidRPr="00460559">
          <w:rPr>
            <w:rStyle w:val="Hipervnculo"/>
            <w:noProof/>
          </w:rPr>
          <w:t>Figura  5</w:t>
        </w:r>
        <w:r w:rsidR="00405DDC" w:rsidRPr="00460559">
          <w:rPr>
            <w:rStyle w:val="Hipervnculo"/>
            <w:noProof/>
          </w:rPr>
          <w:noBreakHyphen/>
          <w:t>2 Ejemplos de detecciones sobre frames, en la primera imagen se identifican correctamente los dos vehículos, en el segundo por el cambio de iluminación no detecta uno de los vehículos, en la tercera imagen se muestra un falso positivo.</w:t>
        </w:r>
        <w:r w:rsidR="00405DDC">
          <w:rPr>
            <w:noProof/>
            <w:webHidden/>
          </w:rPr>
          <w:tab/>
        </w:r>
        <w:r w:rsidR="00405DDC">
          <w:rPr>
            <w:noProof/>
            <w:webHidden/>
          </w:rPr>
          <w:fldChar w:fldCharType="begin"/>
        </w:r>
        <w:r w:rsidR="00405DDC">
          <w:rPr>
            <w:noProof/>
            <w:webHidden/>
          </w:rPr>
          <w:instrText xml:space="preserve"> PAGEREF _Toc143090911 \h </w:instrText>
        </w:r>
        <w:r w:rsidR="00405DDC">
          <w:rPr>
            <w:noProof/>
            <w:webHidden/>
          </w:rPr>
        </w:r>
        <w:r w:rsidR="00405DDC">
          <w:rPr>
            <w:noProof/>
            <w:webHidden/>
          </w:rPr>
          <w:fldChar w:fldCharType="separate"/>
        </w:r>
        <w:r w:rsidR="00405DDC">
          <w:rPr>
            <w:noProof/>
            <w:webHidden/>
          </w:rPr>
          <w:t>96</w:t>
        </w:r>
        <w:r w:rsidR="00405DDC">
          <w:rPr>
            <w:noProof/>
            <w:webHidden/>
          </w:rPr>
          <w:fldChar w:fldCharType="end"/>
        </w:r>
      </w:hyperlink>
    </w:p>
    <w:p w14:paraId="533F90EE" w14:textId="7F78435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3090912" w:history="1">
        <w:r w:rsidR="00405DDC" w:rsidRPr="00460559">
          <w:rPr>
            <w:rStyle w:val="Hipervnculo"/>
            <w:noProof/>
          </w:rPr>
          <w:t>Figura  5</w:t>
        </w:r>
        <w:r w:rsidR="00405DDC" w:rsidRPr="00460559">
          <w:rPr>
            <w:rStyle w:val="Hipervnculo"/>
            <w:noProof/>
          </w:rPr>
          <w:noBreakHyphen/>
          <w:t>3 Predicción del filtro de kalman, los recuadros blancos son las detecciones, y los negros la predicción (en esa misma ventana de la predicción es donde se realiza la detección parcial para buscar el vehículo y hacer la corrección.</w:t>
        </w:r>
        <w:r w:rsidR="00405DDC">
          <w:rPr>
            <w:noProof/>
            <w:webHidden/>
          </w:rPr>
          <w:tab/>
        </w:r>
        <w:r w:rsidR="00405DDC">
          <w:rPr>
            <w:noProof/>
            <w:webHidden/>
          </w:rPr>
          <w:fldChar w:fldCharType="begin"/>
        </w:r>
        <w:r w:rsidR="00405DDC">
          <w:rPr>
            <w:noProof/>
            <w:webHidden/>
          </w:rPr>
          <w:instrText xml:space="preserve"> PAGEREF _Toc143090912 \h </w:instrText>
        </w:r>
        <w:r w:rsidR="00405DDC">
          <w:rPr>
            <w:noProof/>
            <w:webHidden/>
          </w:rPr>
        </w:r>
        <w:r w:rsidR="00405DDC">
          <w:rPr>
            <w:noProof/>
            <w:webHidden/>
          </w:rPr>
          <w:fldChar w:fldCharType="separate"/>
        </w:r>
        <w:r w:rsidR="00405DDC">
          <w:rPr>
            <w:noProof/>
            <w:webHidden/>
          </w:rPr>
          <w:t>96</w:t>
        </w:r>
        <w:r w:rsidR="00405DDC">
          <w:rPr>
            <w:noProof/>
            <w:webHidden/>
          </w:rPr>
          <w:fldChar w:fldCharType="end"/>
        </w:r>
      </w:hyperlink>
    </w:p>
    <w:p w14:paraId="48A7DCEB" w14:textId="0D7EAFB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3" w:history="1">
        <w:r w:rsidR="00405DDC" w:rsidRPr="00460559">
          <w:rPr>
            <w:rStyle w:val="Hipervnculo"/>
            <w:noProof/>
          </w:rPr>
          <w:t>Figura  5</w:t>
        </w:r>
        <w:r w:rsidR="00405DDC" w:rsidRPr="00460559">
          <w:rPr>
            <w:rStyle w:val="Hipervnculo"/>
            <w:noProof/>
          </w:rPr>
          <w:noBreakHyphen/>
          <w:t>4 Imagen del simulador desde gazebo, mapa con dos coches</w:t>
        </w:r>
        <w:r w:rsidR="00405DDC">
          <w:rPr>
            <w:noProof/>
            <w:webHidden/>
          </w:rPr>
          <w:tab/>
        </w:r>
        <w:r w:rsidR="00405DDC">
          <w:rPr>
            <w:noProof/>
            <w:webHidden/>
          </w:rPr>
          <w:fldChar w:fldCharType="begin"/>
        </w:r>
        <w:r w:rsidR="00405DDC">
          <w:rPr>
            <w:noProof/>
            <w:webHidden/>
          </w:rPr>
          <w:instrText xml:space="preserve"> PAGEREF _Toc143090913 \h </w:instrText>
        </w:r>
        <w:r w:rsidR="00405DDC">
          <w:rPr>
            <w:noProof/>
            <w:webHidden/>
          </w:rPr>
        </w:r>
        <w:r w:rsidR="00405DDC">
          <w:rPr>
            <w:noProof/>
            <w:webHidden/>
          </w:rPr>
          <w:fldChar w:fldCharType="separate"/>
        </w:r>
        <w:r w:rsidR="00405DDC">
          <w:rPr>
            <w:noProof/>
            <w:webHidden/>
          </w:rPr>
          <w:t>98</w:t>
        </w:r>
        <w:r w:rsidR="00405DDC">
          <w:rPr>
            <w:noProof/>
            <w:webHidden/>
          </w:rPr>
          <w:fldChar w:fldCharType="end"/>
        </w:r>
      </w:hyperlink>
    </w:p>
    <w:p w14:paraId="6AD2F0C5" w14:textId="41F076A4"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4" w:history="1">
        <w:r w:rsidR="00405DDC" w:rsidRPr="00460559">
          <w:rPr>
            <w:rStyle w:val="Hipervnculo"/>
            <w:noProof/>
          </w:rPr>
          <w:t>Figura  5</w:t>
        </w:r>
        <w:r w:rsidR="00405DDC" w:rsidRPr="00460559">
          <w:rPr>
            <w:rStyle w:val="Hipervnculo"/>
            <w:noProof/>
          </w:rPr>
          <w:noBreakHyphen/>
          <w:t>5 Ejemplo de detecciones en el simulador, arriba se muestra la detección, abajo la predicción</w:t>
        </w:r>
        <w:r w:rsidR="00405DDC">
          <w:rPr>
            <w:noProof/>
            <w:webHidden/>
          </w:rPr>
          <w:tab/>
        </w:r>
        <w:r w:rsidR="00405DDC">
          <w:rPr>
            <w:noProof/>
            <w:webHidden/>
          </w:rPr>
          <w:fldChar w:fldCharType="begin"/>
        </w:r>
        <w:r w:rsidR="00405DDC">
          <w:rPr>
            <w:noProof/>
            <w:webHidden/>
          </w:rPr>
          <w:instrText xml:space="preserve"> PAGEREF _Toc143090914 \h </w:instrText>
        </w:r>
        <w:r w:rsidR="00405DDC">
          <w:rPr>
            <w:noProof/>
            <w:webHidden/>
          </w:rPr>
        </w:r>
        <w:r w:rsidR="00405DDC">
          <w:rPr>
            <w:noProof/>
            <w:webHidden/>
          </w:rPr>
          <w:fldChar w:fldCharType="separate"/>
        </w:r>
        <w:r w:rsidR="00405DDC">
          <w:rPr>
            <w:noProof/>
            <w:webHidden/>
          </w:rPr>
          <w:t>99</w:t>
        </w:r>
        <w:r w:rsidR="00405DDC">
          <w:rPr>
            <w:noProof/>
            <w:webHidden/>
          </w:rPr>
          <w:fldChar w:fldCharType="end"/>
        </w:r>
      </w:hyperlink>
    </w:p>
    <w:p w14:paraId="396BA7C2" w14:textId="5E2E4D6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5" w:history="1">
        <w:r w:rsidR="00405DDC" w:rsidRPr="00460559">
          <w:rPr>
            <w:rStyle w:val="Hipervnculo"/>
            <w:noProof/>
          </w:rPr>
          <w:t>Figura  6</w:t>
        </w:r>
        <w:r w:rsidR="00405DDC" w:rsidRPr="00460559">
          <w:rPr>
            <w:rStyle w:val="Hipervnculo"/>
            <w:noProof/>
          </w:rPr>
          <w:noBreakHyphen/>
          <w:t>1 Fuente: (Hartenstein y Laberteaux, 2010) algunas aplicaciones y su modelo sugerido</w:t>
        </w:r>
        <w:r w:rsidR="00405DDC">
          <w:rPr>
            <w:noProof/>
            <w:webHidden/>
          </w:rPr>
          <w:tab/>
        </w:r>
        <w:r w:rsidR="00405DDC">
          <w:rPr>
            <w:noProof/>
            <w:webHidden/>
          </w:rPr>
          <w:fldChar w:fldCharType="begin"/>
        </w:r>
        <w:r w:rsidR="00405DDC">
          <w:rPr>
            <w:noProof/>
            <w:webHidden/>
          </w:rPr>
          <w:instrText xml:space="preserve"> PAGEREF _Toc143090915 \h </w:instrText>
        </w:r>
        <w:r w:rsidR="00405DDC">
          <w:rPr>
            <w:noProof/>
            <w:webHidden/>
          </w:rPr>
        </w:r>
        <w:r w:rsidR="00405DDC">
          <w:rPr>
            <w:noProof/>
            <w:webHidden/>
          </w:rPr>
          <w:fldChar w:fldCharType="separate"/>
        </w:r>
        <w:r w:rsidR="00405DDC">
          <w:rPr>
            <w:noProof/>
            <w:webHidden/>
          </w:rPr>
          <w:t>108</w:t>
        </w:r>
        <w:r w:rsidR="00405DDC">
          <w:rPr>
            <w:noProof/>
            <w:webHidden/>
          </w:rPr>
          <w:fldChar w:fldCharType="end"/>
        </w:r>
      </w:hyperlink>
    </w:p>
    <w:p w14:paraId="720F906B" w14:textId="6F20E43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6" w:history="1">
        <w:r w:rsidR="00405DDC" w:rsidRPr="00460559">
          <w:rPr>
            <w:rStyle w:val="Hipervnculo"/>
            <w:noProof/>
          </w:rPr>
          <w:t>Figura  6</w:t>
        </w:r>
        <w:r w:rsidR="00405DDC" w:rsidRPr="00460559">
          <w:rPr>
            <w:rStyle w:val="Hipervnculo"/>
            <w:noProof/>
          </w:rPr>
          <w:noBreakHyphen/>
          <w:t>2 Fuente: (Hartenstein y Laberteaux 2010) capas del estándar DSRC, se compone de dos partes principales, el estándar IEEE 802.11p e IEEE 1609 o wave</w:t>
        </w:r>
        <w:r w:rsidR="00405DDC">
          <w:rPr>
            <w:noProof/>
            <w:webHidden/>
          </w:rPr>
          <w:tab/>
        </w:r>
        <w:r w:rsidR="00405DDC">
          <w:rPr>
            <w:noProof/>
            <w:webHidden/>
          </w:rPr>
          <w:fldChar w:fldCharType="begin"/>
        </w:r>
        <w:r w:rsidR="00405DDC">
          <w:rPr>
            <w:noProof/>
            <w:webHidden/>
          </w:rPr>
          <w:instrText xml:space="preserve"> PAGEREF _Toc143090916 \h </w:instrText>
        </w:r>
        <w:r w:rsidR="00405DDC">
          <w:rPr>
            <w:noProof/>
            <w:webHidden/>
          </w:rPr>
        </w:r>
        <w:r w:rsidR="00405DDC">
          <w:rPr>
            <w:noProof/>
            <w:webHidden/>
          </w:rPr>
          <w:fldChar w:fldCharType="separate"/>
        </w:r>
        <w:r w:rsidR="00405DDC">
          <w:rPr>
            <w:noProof/>
            <w:webHidden/>
          </w:rPr>
          <w:t>109</w:t>
        </w:r>
        <w:r w:rsidR="00405DDC">
          <w:rPr>
            <w:noProof/>
            <w:webHidden/>
          </w:rPr>
          <w:fldChar w:fldCharType="end"/>
        </w:r>
      </w:hyperlink>
    </w:p>
    <w:p w14:paraId="5A245BFF" w14:textId="46D3EB34"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3090917" w:history="1">
        <w:r w:rsidR="00405DDC" w:rsidRPr="00460559">
          <w:rPr>
            <w:rStyle w:val="Hipervnculo"/>
            <w:noProof/>
          </w:rPr>
          <w:t>Figura  6</w:t>
        </w:r>
        <w:r w:rsidR="00405DDC" w:rsidRPr="00460559">
          <w:rPr>
            <w:rStyle w:val="Hipervnculo"/>
            <w:noProof/>
          </w:rPr>
          <w:noBreakHyphen/>
          <w:t>3 Características de la banda 5850-5925 mhz, fuente: (“identificación de necesidades de espectro para sistemas de transporte inteligente en la banda 5850-5925 mhz”, 2021)</w:t>
        </w:r>
        <w:r w:rsidR="00405DDC">
          <w:rPr>
            <w:noProof/>
            <w:webHidden/>
          </w:rPr>
          <w:tab/>
        </w:r>
        <w:r w:rsidR="00405DDC">
          <w:rPr>
            <w:noProof/>
            <w:webHidden/>
          </w:rPr>
          <w:fldChar w:fldCharType="begin"/>
        </w:r>
        <w:r w:rsidR="00405DDC">
          <w:rPr>
            <w:noProof/>
            <w:webHidden/>
          </w:rPr>
          <w:instrText xml:space="preserve"> PAGEREF _Toc143090917 \h </w:instrText>
        </w:r>
        <w:r w:rsidR="00405DDC">
          <w:rPr>
            <w:noProof/>
            <w:webHidden/>
          </w:rPr>
        </w:r>
        <w:r w:rsidR="00405DDC">
          <w:rPr>
            <w:noProof/>
            <w:webHidden/>
          </w:rPr>
          <w:fldChar w:fldCharType="separate"/>
        </w:r>
        <w:r w:rsidR="00405DDC">
          <w:rPr>
            <w:noProof/>
            <w:webHidden/>
          </w:rPr>
          <w:t>110</w:t>
        </w:r>
        <w:r w:rsidR="00405DDC">
          <w:rPr>
            <w:noProof/>
            <w:webHidden/>
          </w:rPr>
          <w:fldChar w:fldCharType="end"/>
        </w:r>
      </w:hyperlink>
    </w:p>
    <w:p w14:paraId="3FEA1AAE" w14:textId="51323AA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8" w:history="1">
        <w:r w:rsidR="00405DDC" w:rsidRPr="00460559">
          <w:rPr>
            <w:rStyle w:val="Hipervnculo"/>
            <w:noProof/>
          </w:rPr>
          <w:t>Figura  6</w:t>
        </w:r>
        <w:r w:rsidR="00405DDC" w:rsidRPr="00460559">
          <w:rPr>
            <w:rStyle w:val="Hipervnculo"/>
            <w:noProof/>
          </w:rPr>
          <w:noBreakHyphen/>
          <w:t>4 OFDM en el dominio de la frecuencia (Cabrera y Tarrés, s. f.)</w:t>
        </w:r>
        <w:r w:rsidR="00405DDC">
          <w:rPr>
            <w:noProof/>
            <w:webHidden/>
          </w:rPr>
          <w:tab/>
        </w:r>
        <w:r w:rsidR="00405DDC">
          <w:rPr>
            <w:noProof/>
            <w:webHidden/>
          </w:rPr>
          <w:fldChar w:fldCharType="begin"/>
        </w:r>
        <w:r w:rsidR="00405DDC">
          <w:rPr>
            <w:noProof/>
            <w:webHidden/>
          </w:rPr>
          <w:instrText xml:space="preserve"> PAGEREF _Toc143090918 \h </w:instrText>
        </w:r>
        <w:r w:rsidR="00405DDC">
          <w:rPr>
            <w:noProof/>
            <w:webHidden/>
          </w:rPr>
        </w:r>
        <w:r w:rsidR="00405DDC">
          <w:rPr>
            <w:noProof/>
            <w:webHidden/>
          </w:rPr>
          <w:fldChar w:fldCharType="separate"/>
        </w:r>
        <w:r w:rsidR="00405DDC">
          <w:rPr>
            <w:noProof/>
            <w:webHidden/>
          </w:rPr>
          <w:t>111</w:t>
        </w:r>
        <w:r w:rsidR="00405DDC">
          <w:rPr>
            <w:noProof/>
            <w:webHidden/>
          </w:rPr>
          <w:fldChar w:fldCharType="end"/>
        </w:r>
      </w:hyperlink>
    </w:p>
    <w:p w14:paraId="130E6546" w14:textId="401A267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19" w:history="1">
        <w:r w:rsidR="00405DDC" w:rsidRPr="00460559">
          <w:rPr>
            <w:rStyle w:val="Hipervnculo"/>
            <w:noProof/>
          </w:rPr>
          <w:t>Figura  6</w:t>
        </w:r>
        <w:r w:rsidR="00405DDC" w:rsidRPr="00460559">
          <w:rPr>
            <w:rStyle w:val="Hipervnculo"/>
            <w:noProof/>
          </w:rPr>
          <w:noBreakHyphen/>
          <w:t>5 Fuente: (Kenney 2011) encabezados de capa 2</w:t>
        </w:r>
        <w:r w:rsidR="00405DDC">
          <w:rPr>
            <w:noProof/>
            <w:webHidden/>
          </w:rPr>
          <w:tab/>
        </w:r>
        <w:r w:rsidR="00405DDC">
          <w:rPr>
            <w:noProof/>
            <w:webHidden/>
          </w:rPr>
          <w:fldChar w:fldCharType="begin"/>
        </w:r>
        <w:r w:rsidR="00405DDC">
          <w:rPr>
            <w:noProof/>
            <w:webHidden/>
          </w:rPr>
          <w:instrText xml:space="preserve"> PAGEREF _Toc143090919 \h </w:instrText>
        </w:r>
        <w:r w:rsidR="00405DDC">
          <w:rPr>
            <w:noProof/>
            <w:webHidden/>
          </w:rPr>
        </w:r>
        <w:r w:rsidR="00405DDC">
          <w:rPr>
            <w:noProof/>
            <w:webHidden/>
          </w:rPr>
          <w:fldChar w:fldCharType="separate"/>
        </w:r>
        <w:r w:rsidR="00405DDC">
          <w:rPr>
            <w:noProof/>
            <w:webHidden/>
          </w:rPr>
          <w:t>112</w:t>
        </w:r>
        <w:r w:rsidR="00405DDC">
          <w:rPr>
            <w:noProof/>
            <w:webHidden/>
          </w:rPr>
          <w:fldChar w:fldCharType="end"/>
        </w:r>
      </w:hyperlink>
    </w:p>
    <w:p w14:paraId="2A4FDCA9" w14:textId="5A4C3B2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0" w:history="1">
        <w:r w:rsidR="00405DDC" w:rsidRPr="00460559">
          <w:rPr>
            <w:rStyle w:val="Hipervnculo"/>
            <w:noProof/>
          </w:rPr>
          <w:t>Figura  6</w:t>
        </w:r>
        <w:r w:rsidR="00405DDC" w:rsidRPr="00460559">
          <w:rPr>
            <w:rStyle w:val="Hipervnculo"/>
            <w:noProof/>
          </w:rPr>
          <w:noBreakHyphen/>
          <w:t>6 Fuente: (Kenney 2011) encabezados de la subcapa llc y snap</w:t>
        </w:r>
        <w:r w:rsidR="00405DDC">
          <w:rPr>
            <w:noProof/>
            <w:webHidden/>
          </w:rPr>
          <w:tab/>
        </w:r>
        <w:r w:rsidR="00405DDC">
          <w:rPr>
            <w:noProof/>
            <w:webHidden/>
          </w:rPr>
          <w:fldChar w:fldCharType="begin"/>
        </w:r>
        <w:r w:rsidR="00405DDC">
          <w:rPr>
            <w:noProof/>
            <w:webHidden/>
          </w:rPr>
          <w:instrText xml:space="preserve"> PAGEREF _Toc143090920 \h </w:instrText>
        </w:r>
        <w:r w:rsidR="00405DDC">
          <w:rPr>
            <w:noProof/>
            <w:webHidden/>
          </w:rPr>
        </w:r>
        <w:r w:rsidR="00405DDC">
          <w:rPr>
            <w:noProof/>
            <w:webHidden/>
          </w:rPr>
          <w:fldChar w:fldCharType="separate"/>
        </w:r>
        <w:r w:rsidR="00405DDC">
          <w:rPr>
            <w:noProof/>
            <w:webHidden/>
          </w:rPr>
          <w:t>113</w:t>
        </w:r>
        <w:r w:rsidR="00405DDC">
          <w:rPr>
            <w:noProof/>
            <w:webHidden/>
          </w:rPr>
          <w:fldChar w:fldCharType="end"/>
        </w:r>
      </w:hyperlink>
    </w:p>
    <w:p w14:paraId="54D11C01" w14:textId="009C8BF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1" w:history="1">
        <w:r w:rsidR="00405DDC" w:rsidRPr="00460559">
          <w:rPr>
            <w:rStyle w:val="Hipervnculo"/>
            <w:noProof/>
          </w:rPr>
          <w:t>Figura  6</w:t>
        </w:r>
        <w:r w:rsidR="00405DDC" w:rsidRPr="00460559">
          <w:rPr>
            <w:rStyle w:val="Hipervnculo"/>
            <w:noProof/>
          </w:rPr>
          <w:noBreakHyphen/>
          <w:t>7 Fuente: (Kenney 2011) formato de wave short message</w:t>
        </w:r>
        <w:r w:rsidR="00405DDC">
          <w:rPr>
            <w:noProof/>
            <w:webHidden/>
          </w:rPr>
          <w:tab/>
        </w:r>
        <w:r w:rsidR="00405DDC">
          <w:rPr>
            <w:noProof/>
            <w:webHidden/>
          </w:rPr>
          <w:fldChar w:fldCharType="begin"/>
        </w:r>
        <w:r w:rsidR="00405DDC">
          <w:rPr>
            <w:noProof/>
            <w:webHidden/>
          </w:rPr>
          <w:instrText xml:space="preserve"> PAGEREF _Toc143090921 \h </w:instrText>
        </w:r>
        <w:r w:rsidR="00405DDC">
          <w:rPr>
            <w:noProof/>
            <w:webHidden/>
          </w:rPr>
        </w:r>
        <w:r w:rsidR="00405DDC">
          <w:rPr>
            <w:noProof/>
            <w:webHidden/>
          </w:rPr>
          <w:fldChar w:fldCharType="separate"/>
        </w:r>
        <w:r w:rsidR="00405DDC">
          <w:rPr>
            <w:noProof/>
            <w:webHidden/>
          </w:rPr>
          <w:t>114</w:t>
        </w:r>
        <w:r w:rsidR="00405DDC">
          <w:rPr>
            <w:noProof/>
            <w:webHidden/>
          </w:rPr>
          <w:fldChar w:fldCharType="end"/>
        </w:r>
      </w:hyperlink>
    </w:p>
    <w:p w14:paraId="752C3FAE" w14:textId="2EE310E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2" w:history="1">
        <w:r w:rsidR="00405DDC" w:rsidRPr="00460559">
          <w:rPr>
            <w:rStyle w:val="Hipervnculo"/>
            <w:noProof/>
          </w:rPr>
          <w:t>Figura  7</w:t>
        </w:r>
        <w:r w:rsidR="00405DDC" w:rsidRPr="00460559">
          <w:rPr>
            <w:rStyle w:val="Hipervnculo"/>
            <w:noProof/>
          </w:rPr>
          <w:noBreakHyphen/>
          <w:t>1 Ventana de diseño para un archivo .ned</w:t>
        </w:r>
        <w:r w:rsidR="00405DDC">
          <w:rPr>
            <w:noProof/>
            <w:webHidden/>
          </w:rPr>
          <w:tab/>
        </w:r>
        <w:r w:rsidR="00405DDC">
          <w:rPr>
            <w:noProof/>
            <w:webHidden/>
          </w:rPr>
          <w:fldChar w:fldCharType="begin"/>
        </w:r>
        <w:r w:rsidR="00405DDC">
          <w:rPr>
            <w:noProof/>
            <w:webHidden/>
          </w:rPr>
          <w:instrText xml:space="preserve"> PAGEREF _Toc143090922 \h </w:instrText>
        </w:r>
        <w:r w:rsidR="00405DDC">
          <w:rPr>
            <w:noProof/>
            <w:webHidden/>
          </w:rPr>
        </w:r>
        <w:r w:rsidR="00405DDC">
          <w:rPr>
            <w:noProof/>
            <w:webHidden/>
          </w:rPr>
          <w:fldChar w:fldCharType="separate"/>
        </w:r>
        <w:r w:rsidR="00405DDC">
          <w:rPr>
            <w:noProof/>
            <w:webHidden/>
          </w:rPr>
          <w:t>118</w:t>
        </w:r>
        <w:r w:rsidR="00405DDC">
          <w:rPr>
            <w:noProof/>
            <w:webHidden/>
          </w:rPr>
          <w:fldChar w:fldCharType="end"/>
        </w:r>
      </w:hyperlink>
    </w:p>
    <w:p w14:paraId="3D93F6F0" w14:textId="130FCC3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3" w:history="1">
        <w:r w:rsidR="00405DDC" w:rsidRPr="00460559">
          <w:rPr>
            <w:rStyle w:val="Hipervnculo"/>
            <w:noProof/>
          </w:rPr>
          <w:t>Figura  7</w:t>
        </w:r>
        <w:r w:rsidR="00405DDC" w:rsidRPr="00460559">
          <w:rPr>
            <w:rStyle w:val="Hipervnculo"/>
            <w:noProof/>
          </w:rPr>
          <w:noBreakHyphen/>
          <w:t>2 Código del archivo .ned, son los módulos incluidos</w:t>
        </w:r>
        <w:r w:rsidR="00405DDC">
          <w:rPr>
            <w:noProof/>
            <w:webHidden/>
          </w:rPr>
          <w:tab/>
        </w:r>
        <w:r w:rsidR="00405DDC">
          <w:rPr>
            <w:noProof/>
            <w:webHidden/>
          </w:rPr>
          <w:fldChar w:fldCharType="begin"/>
        </w:r>
        <w:r w:rsidR="00405DDC">
          <w:rPr>
            <w:noProof/>
            <w:webHidden/>
          </w:rPr>
          <w:instrText xml:space="preserve"> PAGEREF _Toc143090923 \h </w:instrText>
        </w:r>
        <w:r w:rsidR="00405DDC">
          <w:rPr>
            <w:noProof/>
            <w:webHidden/>
          </w:rPr>
        </w:r>
        <w:r w:rsidR="00405DDC">
          <w:rPr>
            <w:noProof/>
            <w:webHidden/>
          </w:rPr>
          <w:fldChar w:fldCharType="separate"/>
        </w:r>
        <w:r w:rsidR="00405DDC">
          <w:rPr>
            <w:noProof/>
            <w:webHidden/>
          </w:rPr>
          <w:t>119</w:t>
        </w:r>
        <w:r w:rsidR="00405DDC">
          <w:rPr>
            <w:noProof/>
            <w:webHidden/>
          </w:rPr>
          <w:fldChar w:fldCharType="end"/>
        </w:r>
      </w:hyperlink>
    </w:p>
    <w:p w14:paraId="7075316C" w14:textId="4010E71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4" w:history="1">
        <w:r w:rsidR="00405DDC" w:rsidRPr="00460559">
          <w:rPr>
            <w:rStyle w:val="Hipervnculo"/>
            <w:noProof/>
          </w:rPr>
          <w:t>Figura  7</w:t>
        </w:r>
        <w:r w:rsidR="00405DDC" w:rsidRPr="00460559">
          <w:rPr>
            <w:rStyle w:val="Hipervnculo"/>
            <w:noProof/>
          </w:rPr>
          <w:noBreakHyphen/>
          <w:t>3 Imagen de la simulación de AODV</w:t>
        </w:r>
        <w:r w:rsidR="00405DDC">
          <w:rPr>
            <w:noProof/>
            <w:webHidden/>
          </w:rPr>
          <w:tab/>
        </w:r>
        <w:r w:rsidR="00405DDC">
          <w:rPr>
            <w:noProof/>
            <w:webHidden/>
          </w:rPr>
          <w:fldChar w:fldCharType="begin"/>
        </w:r>
        <w:r w:rsidR="00405DDC">
          <w:rPr>
            <w:noProof/>
            <w:webHidden/>
          </w:rPr>
          <w:instrText xml:space="preserve"> PAGEREF _Toc143090924 \h </w:instrText>
        </w:r>
        <w:r w:rsidR="00405DDC">
          <w:rPr>
            <w:noProof/>
            <w:webHidden/>
          </w:rPr>
        </w:r>
        <w:r w:rsidR="00405DDC">
          <w:rPr>
            <w:noProof/>
            <w:webHidden/>
          </w:rPr>
          <w:fldChar w:fldCharType="separate"/>
        </w:r>
        <w:r w:rsidR="00405DDC">
          <w:rPr>
            <w:noProof/>
            <w:webHidden/>
          </w:rPr>
          <w:t>122</w:t>
        </w:r>
        <w:r w:rsidR="00405DDC">
          <w:rPr>
            <w:noProof/>
            <w:webHidden/>
          </w:rPr>
          <w:fldChar w:fldCharType="end"/>
        </w:r>
      </w:hyperlink>
    </w:p>
    <w:p w14:paraId="5AF5ED13" w14:textId="3B3D4A8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5" w:history="1">
        <w:r w:rsidR="00405DDC" w:rsidRPr="00460559">
          <w:rPr>
            <w:rStyle w:val="Hipervnculo"/>
            <w:noProof/>
          </w:rPr>
          <w:t>Figura  7</w:t>
        </w:r>
        <w:r w:rsidR="00405DDC" w:rsidRPr="00460559">
          <w:rPr>
            <w:rStyle w:val="Hipervnculo"/>
            <w:noProof/>
          </w:rPr>
          <w:noBreakHyphen/>
          <w:t>4 Imagen del editor de una red en sumo</w:t>
        </w:r>
        <w:r w:rsidR="00405DDC">
          <w:rPr>
            <w:noProof/>
            <w:webHidden/>
          </w:rPr>
          <w:tab/>
        </w:r>
        <w:r w:rsidR="00405DDC">
          <w:rPr>
            <w:noProof/>
            <w:webHidden/>
          </w:rPr>
          <w:fldChar w:fldCharType="begin"/>
        </w:r>
        <w:r w:rsidR="00405DDC">
          <w:rPr>
            <w:noProof/>
            <w:webHidden/>
          </w:rPr>
          <w:instrText xml:space="preserve"> PAGEREF _Toc143090925 \h </w:instrText>
        </w:r>
        <w:r w:rsidR="00405DDC">
          <w:rPr>
            <w:noProof/>
            <w:webHidden/>
          </w:rPr>
        </w:r>
        <w:r w:rsidR="00405DDC">
          <w:rPr>
            <w:noProof/>
            <w:webHidden/>
          </w:rPr>
          <w:fldChar w:fldCharType="separate"/>
        </w:r>
        <w:r w:rsidR="00405DDC">
          <w:rPr>
            <w:noProof/>
            <w:webHidden/>
          </w:rPr>
          <w:t>123</w:t>
        </w:r>
        <w:r w:rsidR="00405DDC">
          <w:rPr>
            <w:noProof/>
            <w:webHidden/>
          </w:rPr>
          <w:fldChar w:fldCharType="end"/>
        </w:r>
      </w:hyperlink>
    </w:p>
    <w:p w14:paraId="2794E106" w14:textId="5984C9A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3090926" w:history="1">
        <w:r w:rsidR="00405DDC" w:rsidRPr="00460559">
          <w:rPr>
            <w:rStyle w:val="Hipervnculo"/>
            <w:noProof/>
          </w:rPr>
          <w:t>Figura  7</w:t>
        </w:r>
        <w:r w:rsidR="00405DDC" w:rsidRPr="00460559">
          <w:rPr>
            <w:rStyle w:val="Hipervnculo"/>
            <w:noProof/>
          </w:rPr>
          <w:noBreakHyphen/>
          <w:t>5 Pestañas para crear construcciones (ala izquierda) y caminos (a la derecha)</w:t>
        </w:r>
        <w:r w:rsidR="00405DDC">
          <w:rPr>
            <w:noProof/>
            <w:webHidden/>
          </w:rPr>
          <w:tab/>
        </w:r>
        <w:r w:rsidR="00405DDC">
          <w:rPr>
            <w:noProof/>
            <w:webHidden/>
          </w:rPr>
          <w:fldChar w:fldCharType="begin"/>
        </w:r>
        <w:r w:rsidR="00405DDC">
          <w:rPr>
            <w:noProof/>
            <w:webHidden/>
          </w:rPr>
          <w:instrText xml:space="preserve"> PAGEREF _Toc143090926 \h </w:instrText>
        </w:r>
        <w:r w:rsidR="00405DDC">
          <w:rPr>
            <w:noProof/>
            <w:webHidden/>
          </w:rPr>
        </w:r>
        <w:r w:rsidR="00405DDC">
          <w:rPr>
            <w:noProof/>
            <w:webHidden/>
          </w:rPr>
          <w:fldChar w:fldCharType="separate"/>
        </w:r>
        <w:r w:rsidR="00405DDC">
          <w:rPr>
            <w:noProof/>
            <w:webHidden/>
          </w:rPr>
          <w:t>124</w:t>
        </w:r>
        <w:r w:rsidR="00405DDC">
          <w:rPr>
            <w:noProof/>
            <w:webHidden/>
          </w:rPr>
          <w:fldChar w:fldCharType="end"/>
        </w:r>
      </w:hyperlink>
    </w:p>
    <w:p w14:paraId="158964F8" w14:textId="04F2718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7" w:history="1">
        <w:r w:rsidR="00405DDC" w:rsidRPr="00460559">
          <w:rPr>
            <w:rStyle w:val="Hipervnculo"/>
            <w:noProof/>
          </w:rPr>
          <w:t>Figura  7</w:t>
        </w:r>
        <w:r w:rsidR="00405DDC" w:rsidRPr="00460559">
          <w:rPr>
            <w:rStyle w:val="Hipervnculo"/>
            <w:noProof/>
          </w:rPr>
          <w:noBreakHyphen/>
          <w:t>6 Ventana para crear rutas</w:t>
        </w:r>
        <w:r w:rsidR="00405DDC">
          <w:rPr>
            <w:noProof/>
            <w:webHidden/>
          </w:rPr>
          <w:tab/>
        </w:r>
        <w:r w:rsidR="00405DDC">
          <w:rPr>
            <w:noProof/>
            <w:webHidden/>
          </w:rPr>
          <w:fldChar w:fldCharType="begin"/>
        </w:r>
        <w:r w:rsidR="00405DDC">
          <w:rPr>
            <w:noProof/>
            <w:webHidden/>
          </w:rPr>
          <w:instrText xml:space="preserve"> PAGEREF _Toc143090927 \h </w:instrText>
        </w:r>
        <w:r w:rsidR="00405DDC">
          <w:rPr>
            <w:noProof/>
            <w:webHidden/>
          </w:rPr>
        </w:r>
        <w:r w:rsidR="00405DDC">
          <w:rPr>
            <w:noProof/>
            <w:webHidden/>
          </w:rPr>
          <w:fldChar w:fldCharType="separate"/>
        </w:r>
        <w:r w:rsidR="00405DDC">
          <w:rPr>
            <w:noProof/>
            <w:webHidden/>
          </w:rPr>
          <w:t>124</w:t>
        </w:r>
        <w:r w:rsidR="00405DDC">
          <w:rPr>
            <w:noProof/>
            <w:webHidden/>
          </w:rPr>
          <w:fldChar w:fldCharType="end"/>
        </w:r>
      </w:hyperlink>
    </w:p>
    <w:p w14:paraId="52F34400" w14:textId="3DCBBBC7"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8" w:history="1">
        <w:r w:rsidR="00405DDC" w:rsidRPr="00460559">
          <w:rPr>
            <w:rStyle w:val="Hipervnculo"/>
            <w:noProof/>
          </w:rPr>
          <w:t>Figura  7</w:t>
        </w:r>
        <w:r w:rsidR="00405DDC" w:rsidRPr="00460559">
          <w:rPr>
            <w:rStyle w:val="Hipervnculo"/>
            <w:noProof/>
          </w:rPr>
          <w:noBreakHyphen/>
          <w:t>7 Imagen final en sumo</w:t>
        </w:r>
        <w:r w:rsidR="00405DDC">
          <w:rPr>
            <w:noProof/>
            <w:webHidden/>
          </w:rPr>
          <w:tab/>
        </w:r>
        <w:r w:rsidR="00405DDC">
          <w:rPr>
            <w:noProof/>
            <w:webHidden/>
          </w:rPr>
          <w:fldChar w:fldCharType="begin"/>
        </w:r>
        <w:r w:rsidR="00405DDC">
          <w:rPr>
            <w:noProof/>
            <w:webHidden/>
          </w:rPr>
          <w:instrText xml:space="preserve"> PAGEREF _Toc143090928 \h </w:instrText>
        </w:r>
        <w:r w:rsidR="00405DDC">
          <w:rPr>
            <w:noProof/>
            <w:webHidden/>
          </w:rPr>
        </w:r>
        <w:r w:rsidR="00405DDC">
          <w:rPr>
            <w:noProof/>
            <w:webHidden/>
          </w:rPr>
          <w:fldChar w:fldCharType="separate"/>
        </w:r>
        <w:r w:rsidR="00405DDC">
          <w:rPr>
            <w:noProof/>
            <w:webHidden/>
          </w:rPr>
          <w:t>125</w:t>
        </w:r>
        <w:r w:rsidR="00405DDC">
          <w:rPr>
            <w:noProof/>
            <w:webHidden/>
          </w:rPr>
          <w:fldChar w:fldCharType="end"/>
        </w:r>
      </w:hyperlink>
    </w:p>
    <w:p w14:paraId="59849FE5" w14:textId="48BE603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29" w:history="1">
        <w:r w:rsidR="00405DDC" w:rsidRPr="00460559">
          <w:rPr>
            <w:rStyle w:val="Hipervnculo"/>
            <w:noProof/>
          </w:rPr>
          <w:t>Figura  7</w:t>
        </w:r>
        <w:r w:rsidR="00405DDC" w:rsidRPr="00460559">
          <w:rPr>
            <w:rStyle w:val="Hipervnculo"/>
            <w:noProof/>
          </w:rPr>
          <w:noBreakHyphen/>
          <w:t>8 Archivo .ned para la segunda simulación</w:t>
        </w:r>
        <w:r w:rsidR="00405DDC">
          <w:rPr>
            <w:noProof/>
            <w:webHidden/>
          </w:rPr>
          <w:tab/>
        </w:r>
        <w:r w:rsidR="00405DDC">
          <w:rPr>
            <w:noProof/>
            <w:webHidden/>
          </w:rPr>
          <w:fldChar w:fldCharType="begin"/>
        </w:r>
        <w:r w:rsidR="00405DDC">
          <w:rPr>
            <w:noProof/>
            <w:webHidden/>
          </w:rPr>
          <w:instrText xml:space="preserve"> PAGEREF _Toc143090929 \h </w:instrText>
        </w:r>
        <w:r w:rsidR="00405DDC">
          <w:rPr>
            <w:noProof/>
            <w:webHidden/>
          </w:rPr>
        </w:r>
        <w:r w:rsidR="00405DDC">
          <w:rPr>
            <w:noProof/>
            <w:webHidden/>
          </w:rPr>
          <w:fldChar w:fldCharType="separate"/>
        </w:r>
        <w:r w:rsidR="00405DDC">
          <w:rPr>
            <w:noProof/>
            <w:webHidden/>
          </w:rPr>
          <w:t>126</w:t>
        </w:r>
        <w:r w:rsidR="00405DDC">
          <w:rPr>
            <w:noProof/>
            <w:webHidden/>
          </w:rPr>
          <w:fldChar w:fldCharType="end"/>
        </w:r>
      </w:hyperlink>
    </w:p>
    <w:p w14:paraId="4FF7039C" w14:textId="60361D72"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0" w:history="1">
        <w:r w:rsidR="00405DDC" w:rsidRPr="00460559">
          <w:rPr>
            <w:rStyle w:val="Hipervnculo"/>
            <w:noProof/>
          </w:rPr>
          <w:t>Figura  7</w:t>
        </w:r>
        <w:r w:rsidR="00405DDC" w:rsidRPr="00460559">
          <w:rPr>
            <w:rStyle w:val="Hipervnculo"/>
            <w:noProof/>
          </w:rPr>
          <w:noBreakHyphen/>
          <w:t>9 Imagen de la simulación corriendo en omnet++, se observa un nodo retransmitiendo a todos un mensaje</w:t>
        </w:r>
        <w:r w:rsidR="00405DDC">
          <w:rPr>
            <w:noProof/>
            <w:webHidden/>
          </w:rPr>
          <w:tab/>
        </w:r>
        <w:r w:rsidR="00405DDC">
          <w:rPr>
            <w:noProof/>
            <w:webHidden/>
          </w:rPr>
          <w:fldChar w:fldCharType="begin"/>
        </w:r>
        <w:r w:rsidR="00405DDC">
          <w:rPr>
            <w:noProof/>
            <w:webHidden/>
          </w:rPr>
          <w:instrText xml:space="preserve"> PAGEREF _Toc143090930 \h </w:instrText>
        </w:r>
        <w:r w:rsidR="00405DDC">
          <w:rPr>
            <w:noProof/>
            <w:webHidden/>
          </w:rPr>
        </w:r>
        <w:r w:rsidR="00405DDC">
          <w:rPr>
            <w:noProof/>
            <w:webHidden/>
          </w:rPr>
          <w:fldChar w:fldCharType="separate"/>
        </w:r>
        <w:r w:rsidR="00405DDC">
          <w:rPr>
            <w:noProof/>
            <w:webHidden/>
          </w:rPr>
          <w:t>130</w:t>
        </w:r>
        <w:r w:rsidR="00405DDC">
          <w:rPr>
            <w:noProof/>
            <w:webHidden/>
          </w:rPr>
          <w:fldChar w:fldCharType="end"/>
        </w:r>
      </w:hyperlink>
    </w:p>
    <w:p w14:paraId="52525555" w14:textId="750CA2C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3090931" w:history="1">
        <w:r w:rsidR="00405DDC" w:rsidRPr="00460559">
          <w:rPr>
            <w:rStyle w:val="Hipervnculo"/>
            <w:noProof/>
          </w:rPr>
          <w:t>Figura  8</w:t>
        </w:r>
        <w:r w:rsidR="00405DDC" w:rsidRPr="00460559">
          <w:rPr>
            <w:rStyle w:val="Hipervnculo"/>
            <w:noProof/>
          </w:rPr>
          <w:noBreakHyphen/>
          <w:t>1 simulación 1, se experimenta el desempeño con diferente densidad de nodos</w:t>
        </w:r>
        <w:r w:rsidR="00405DDC">
          <w:rPr>
            <w:noProof/>
            <w:webHidden/>
          </w:rPr>
          <w:tab/>
        </w:r>
        <w:r w:rsidR="00405DDC">
          <w:rPr>
            <w:noProof/>
            <w:webHidden/>
          </w:rPr>
          <w:fldChar w:fldCharType="begin"/>
        </w:r>
        <w:r w:rsidR="00405DDC">
          <w:rPr>
            <w:noProof/>
            <w:webHidden/>
          </w:rPr>
          <w:instrText xml:space="preserve"> PAGEREF _Toc143090931 \h </w:instrText>
        </w:r>
        <w:r w:rsidR="00405DDC">
          <w:rPr>
            <w:noProof/>
            <w:webHidden/>
          </w:rPr>
        </w:r>
        <w:r w:rsidR="00405DDC">
          <w:rPr>
            <w:noProof/>
            <w:webHidden/>
          </w:rPr>
          <w:fldChar w:fldCharType="separate"/>
        </w:r>
        <w:r w:rsidR="00405DDC">
          <w:rPr>
            <w:noProof/>
            <w:webHidden/>
          </w:rPr>
          <w:t>131</w:t>
        </w:r>
        <w:r w:rsidR="00405DDC">
          <w:rPr>
            <w:noProof/>
            <w:webHidden/>
          </w:rPr>
          <w:fldChar w:fldCharType="end"/>
        </w:r>
      </w:hyperlink>
    </w:p>
    <w:p w14:paraId="3BA079AB" w14:textId="7AB39832"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3090932" w:history="1">
        <w:r w:rsidR="00405DDC" w:rsidRPr="00460559">
          <w:rPr>
            <w:rStyle w:val="Hipervnculo"/>
            <w:noProof/>
          </w:rPr>
          <w:t>Figura  8</w:t>
        </w:r>
        <w:r w:rsidR="00405DDC" w:rsidRPr="00460559">
          <w:rPr>
            <w:rStyle w:val="Hipervnculo"/>
            <w:noProof/>
          </w:rPr>
          <w:noBreakHyphen/>
          <w:t>2 A la izquierda la posición inicial, a la derecha la posición final</w:t>
        </w:r>
        <w:r w:rsidR="00405DDC">
          <w:rPr>
            <w:noProof/>
            <w:webHidden/>
          </w:rPr>
          <w:tab/>
        </w:r>
        <w:r w:rsidR="00405DDC">
          <w:rPr>
            <w:noProof/>
            <w:webHidden/>
          </w:rPr>
          <w:fldChar w:fldCharType="begin"/>
        </w:r>
        <w:r w:rsidR="00405DDC">
          <w:rPr>
            <w:noProof/>
            <w:webHidden/>
          </w:rPr>
          <w:instrText xml:space="preserve"> PAGEREF _Toc143090932 \h </w:instrText>
        </w:r>
        <w:r w:rsidR="00405DDC">
          <w:rPr>
            <w:noProof/>
            <w:webHidden/>
          </w:rPr>
        </w:r>
        <w:r w:rsidR="00405DDC">
          <w:rPr>
            <w:noProof/>
            <w:webHidden/>
          </w:rPr>
          <w:fldChar w:fldCharType="separate"/>
        </w:r>
        <w:r w:rsidR="00405DDC">
          <w:rPr>
            <w:noProof/>
            <w:webHidden/>
          </w:rPr>
          <w:t>134</w:t>
        </w:r>
        <w:r w:rsidR="00405DDC">
          <w:rPr>
            <w:noProof/>
            <w:webHidden/>
          </w:rPr>
          <w:fldChar w:fldCharType="end"/>
        </w:r>
      </w:hyperlink>
    </w:p>
    <w:p w14:paraId="16685C28" w14:textId="4410EF13"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3090933" w:history="1">
        <w:r w:rsidR="00405DDC" w:rsidRPr="00460559">
          <w:rPr>
            <w:rStyle w:val="Hipervnculo"/>
            <w:noProof/>
          </w:rPr>
          <w:t>Figura  8</w:t>
        </w:r>
        <w:r w:rsidR="00405DDC" w:rsidRPr="00460559">
          <w:rPr>
            <w:rStyle w:val="Hipervnculo"/>
            <w:noProof/>
          </w:rPr>
          <w:noBreakHyphen/>
          <w:t>3 resultados de la simulación 1</w:t>
        </w:r>
        <w:r w:rsidR="00405DDC">
          <w:rPr>
            <w:noProof/>
            <w:webHidden/>
          </w:rPr>
          <w:tab/>
        </w:r>
        <w:r w:rsidR="00405DDC">
          <w:rPr>
            <w:noProof/>
            <w:webHidden/>
          </w:rPr>
          <w:fldChar w:fldCharType="begin"/>
        </w:r>
        <w:r w:rsidR="00405DDC">
          <w:rPr>
            <w:noProof/>
            <w:webHidden/>
          </w:rPr>
          <w:instrText xml:space="preserve"> PAGEREF _Toc143090933 \h </w:instrText>
        </w:r>
        <w:r w:rsidR="00405DDC">
          <w:rPr>
            <w:noProof/>
            <w:webHidden/>
          </w:rPr>
        </w:r>
        <w:r w:rsidR="00405DDC">
          <w:rPr>
            <w:noProof/>
            <w:webHidden/>
          </w:rPr>
          <w:fldChar w:fldCharType="separate"/>
        </w:r>
        <w:r w:rsidR="00405DDC">
          <w:rPr>
            <w:noProof/>
            <w:webHidden/>
          </w:rPr>
          <w:t>135</w:t>
        </w:r>
        <w:r w:rsidR="00405DDC">
          <w:rPr>
            <w:noProof/>
            <w:webHidden/>
          </w:rPr>
          <w:fldChar w:fldCharType="end"/>
        </w:r>
      </w:hyperlink>
    </w:p>
    <w:p w14:paraId="3CA42580" w14:textId="390C881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3090934" w:history="1">
        <w:r w:rsidR="00405DDC" w:rsidRPr="00460559">
          <w:rPr>
            <w:rStyle w:val="Hipervnculo"/>
            <w:noProof/>
          </w:rPr>
          <w:t>Figura  8</w:t>
        </w:r>
        <w:r w:rsidR="00405DDC" w:rsidRPr="00460559">
          <w:rPr>
            <w:rStyle w:val="Hipervnculo"/>
            <w:noProof/>
          </w:rPr>
          <w:noBreakHyphen/>
          <w:t>4 a la izquierda "in progress frames" a la derecha "pending queue"</w:t>
        </w:r>
        <w:r w:rsidR="00405DDC">
          <w:rPr>
            <w:noProof/>
            <w:webHidden/>
          </w:rPr>
          <w:tab/>
        </w:r>
        <w:r w:rsidR="00405DDC">
          <w:rPr>
            <w:noProof/>
            <w:webHidden/>
          </w:rPr>
          <w:fldChar w:fldCharType="begin"/>
        </w:r>
        <w:r w:rsidR="00405DDC">
          <w:rPr>
            <w:noProof/>
            <w:webHidden/>
          </w:rPr>
          <w:instrText xml:space="preserve"> PAGEREF _Toc143090934 \h </w:instrText>
        </w:r>
        <w:r w:rsidR="00405DDC">
          <w:rPr>
            <w:noProof/>
            <w:webHidden/>
          </w:rPr>
        </w:r>
        <w:r w:rsidR="00405DDC">
          <w:rPr>
            <w:noProof/>
            <w:webHidden/>
          </w:rPr>
          <w:fldChar w:fldCharType="separate"/>
        </w:r>
        <w:r w:rsidR="00405DDC">
          <w:rPr>
            <w:noProof/>
            <w:webHidden/>
          </w:rPr>
          <w:t>135</w:t>
        </w:r>
        <w:r w:rsidR="00405DDC">
          <w:rPr>
            <w:noProof/>
            <w:webHidden/>
          </w:rPr>
          <w:fldChar w:fldCharType="end"/>
        </w:r>
      </w:hyperlink>
    </w:p>
    <w:p w14:paraId="003F7778" w14:textId="0D2F7D3E"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3090935" w:history="1">
        <w:r w:rsidR="00405DDC" w:rsidRPr="00460559">
          <w:rPr>
            <w:rStyle w:val="Hipervnculo"/>
            <w:noProof/>
          </w:rPr>
          <w:t>Figura  8</w:t>
        </w:r>
        <w:r w:rsidR="00405DDC" w:rsidRPr="00460559">
          <w:rPr>
            <w:rStyle w:val="Hipervnculo"/>
            <w:noProof/>
          </w:rPr>
          <w:noBreakHyphen/>
          <w:t>5 Rutas formadas por el protocolo AODV</w:t>
        </w:r>
        <w:r w:rsidR="00405DDC">
          <w:rPr>
            <w:noProof/>
            <w:webHidden/>
          </w:rPr>
          <w:tab/>
        </w:r>
        <w:r w:rsidR="00405DDC">
          <w:rPr>
            <w:noProof/>
            <w:webHidden/>
          </w:rPr>
          <w:fldChar w:fldCharType="begin"/>
        </w:r>
        <w:r w:rsidR="00405DDC">
          <w:rPr>
            <w:noProof/>
            <w:webHidden/>
          </w:rPr>
          <w:instrText xml:space="preserve"> PAGEREF _Toc143090935 \h </w:instrText>
        </w:r>
        <w:r w:rsidR="00405DDC">
          <w:rPr>
            <w:noProof/>
            <w:webHidden/>
          </w:rPr>
        </w:r>
        <w:r w:rsidR="00405DDC">
          <w:rPr>
            <w:noProof/>
            <w:webHidden/>
          </w:rPr>
          <w:fldChar w:fldCharType="separate"/>
        </w:r>
        <w:r w:rsidR="00405DDC">
          <w:rPr>
            <w:noProof/>
            <w:webHidden/>
          </w:rPr>
          <w:t>136</w:t>
        </w:r>
        <w:r w:rsidR="00405DDC">
          <w:rPr>
            <w:noProof/>
            <w:webHidden/>
          </w:rPr>
          <w:fldChar w:fldCharType="end"/>
        </w:r>
      </w:hyperlink>
    </w:p>
    <w:p w14:paraId="1DD6F383" w14:textId="6A10F07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6" w:history="1">
        <w:r w:rsidR="00405DDC" w:rsidRPr="00460559">
          <w:rPr>
            <w:rStyle w:val="Hipervnculo"/>
            <w:noProof/>
          </w:rPr>
          <w:t>Figura  8</w:t>
        </w:r>
        <w:r w:rsidR="00405DDC" w:rsidRPr="00460559">
          <w:rPr>
            <w:rStyle w:val="Hipervnculo"/>
            <w:noProof/>
          </w:rPr>
          <w:noBreakHyphen/>
          <w:t>6 El nodo 6 en rojo quiere transmitir</w:t>
        </w:r>
        <w:r w:rsidR="00405DDC">
          <w:rPr>
            <w:noProof/>
            <w:webHidden/>
          </w:rPr>
          <w:tab/>
        </w:r>
        <w:r w:rsidR="00405DDC">
          <w:rPr>
            <w:noProof/>
            <w:webHidden/>
          </w:rPr>
          <w:fldChar w:fldCharType="begin"/>
        </w:r>
        <w:r w:rsidR="00405DDC">
          <w:rPr>
            <w:noProof/>
            <w:webHidden/>
          </w:rPr>
          <w:instrText xml:space="preserve"> PAGEREF _Toc143090936 \h </w:instrText>
        </w:r>
        <w:r w:rsidR="00405DDC">
          <w:rPr>
            <w:noProof/>
            <w:webHidden/>
          </w:rPr>
        </w:r>
        <w:r w:rsidR="00405DDC">
          <w:rPr>
            <w:noProof/>
            <w:webHidden/>
          </w:rPr>
          <w:fldChar w:fldCharType="separate"/>
        </w:r>
        <w:r w:rsidR="00405DDC">
          <w:rPr>
            <w:noProof/>
            <w:webHidden/>
          </w:rPr>
          <w:t>152</w:t>
        </w:r>
        <w:r w:rsidR="00405DDC">
          <w:rPr>
            <w:noProof/>
            <w:webHidden/>
          </w:rPr>
          <w:fldChar w:fldCharType="end"/>
        </w:r>
      </w:hyperlink>
    </w:p>
    <w:p w14:paraId="5A48B5EB" w14:textId="10EF3DF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7" w:history="1">
        <w:r w:rsidR="00405DDC" w:rsidRPr="00460559">
          <w:rPr>
            <w:rStyle w:val="Hipervnculo"/>
            <w:noProof/>
          </w:rPr>
          <w:t>Figura  8</w:t>
        </w:r>
        <w:r w:rsidR="00405DDC" w:rsidRPr="00460559">
          <w:rPr>
            <w:rStyle w:val="Hipervnculo"/>
            <w:noProof/>
          </w:rPr>
          <w:noBreakHyphen/>
          <w:t>7 El nodo 6 transmite el mensaje, y los demás nodos al recibirlo retransmiten una vez, el nodo 7 y 4 no son vistos por el nodo 6, con las retransmisiones quedan informados.</w:t>
        </w:r>
        <w:r w:rsidR="00405DDC">
          <w:rPr>
            <w:noProof/>
            <w:webHidden/>
          </w:rPr>
          <w:tab/>
        </w:r>
        <w:r w:rsidR="00405DDC">
          <w:rPr>
            <w:noProof/>
            <w:webHidden/>
          </w:rPr>
          <w:fldChar w:fldCharType="begin"/>
        </w:r>
        <w:r w:rsidR="00405DDC">
          <w:rPr>
            <w:noProof/>
            <w:webHidden/>
          </w:rPr>
          <w:instrText xml:space="preserve"> PAGEREF _Toc143090937 \h </w:instrText>
        </w:r>
        <w:r w:rsidR="00405DDC">
          <w:rPr>
            <w:noProof/>
            <w:webHidden/>
          </w:rPr>
        </w:r>
        <w:r w:rsidR="00405DDC">
          <w:rPr>
            <w:noProof/>
            <w:webHidden/>
          </w:rPr>
          <w:fldChar w:fldCharType="separate"/>
        </w:r>
        <w:r w:rsidR="00405DDC">
          <w:rPr>
            <w:noProof/>
            <w:webHidden/>
          </w:rPr>
          <w:t>153</w:t>
        </w:r>
        <w:r w:rsidR="00405DDC">
          <w:rPr>
            <w:noProof/>
            <w:webHidden/>
          </w:rPr>
          <w:fldChar w:fldCharType="end"/>
        </w:r>
      </w:hyperlink>
    </w:p>
    <w:p w14:paraId="3277CB9E" w14:textId="723FA428"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8" w:history="1">
        <w:r w:rsidR="00405DDC" w:rsidRPr="00460559">
          <w:rPr>
            <w:rStyle w:val="Hipervnculo"/>
            <w:noProof/>
          </w:rPr>
          <w:t>Figura  8</w:t>
        </w:r>
        <w:r w:rsidR="00405DDC" w:rsidRPr="00460559">
          <w:rPr>
            <w:rStyle w:val="Hipervnculo"/>
            <w:noProof/>
          </w:rPr>
          <w:noBreakHyphen/>
          <w:t>8 Los nodos cercanos 5, 11 y 7 bajan su velocidad y permiten que el nodo 6 se incorpore, el nodo 4 no baja su velocidad</w:t>
        </w:r>
        <w:r w:rsidR="00405DDC">
          <w:rPr>
            <w:noProof/>
            <w:webHidden/>
          </w:rPr>
          <w:tab/>
        </w:r>
        <w:r w:rsidR="00405DDC">
          <w:rPr>
            <w:noProof/>
            <w:webHidden/>
          </w:rPr>
          <w:fldChar w:fldCharType="begin"/>
        </w:r>
        <w:r w:rsidR="00405DDC">
          <w:rPr>
            <w:noProof/>
            <w:webHidden/>
          </w:rPr>
          <w:instrText xml:space="preserve"> PAGEREF _Toc143090938 \h </w:instrText>
        </w:r>
        <w:r w:rsidR="00405DDC">
          <w:rPr>
            <w:noProof/>
            <w:webHidden/>
          </w:rPr>
        </w:r>
        <w:r w:rsidR="00405DDC">
          <w:rPr>
            <w:noProof/>
            <w:webHidden/>
          </w:rPr>
          <w:fldChar w:fldCharType="separate"/>
        </w:r>
        <w:r w:rsidR="00405DDC">
          <w:rPr>
            <w:noProof/>
            <w:webHidden/>
          </w:rPr>
          <w:t>153</w:t>
        </w:r>
        <w:r w:rsidR="00405DDC">
          <w:rPr>
            <w:noProof/>
            <w:webHidden/>
          </w:rPr>
          <w:fldChar w:fldCharType="end"/>
        </w:r>
      </w:hyperlink>
    </w:p>
    <w:p w14:paraId="38CB3EAC" w14:textId="50337A02"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39" w:history="1">
        <w:r w:rsidR="00405DDC" w:rsidRPr="00460559">
          <w:rPr>
            <w:rStyle w:val="Hipervnculo"/>
            <w:noProof/>
          </w:rPr>
          <w:t>Figura  8</w:t>
        </w:r>
        <w:r w:rsidR="00405DDC" w:rsidRPr="00460559">
          <w:rPr>
            <w:rStyle w:val="Hipervnculo"/>
            <w:noProof/>
          </w:rPr>
          <w:noBreakHyphen/>
          <w:t>9 Posición final, el nodo 6 se incorpora</w:t>
        </w:r>
        <w:r w:rsidR="00405DDC">
          <w:rPr>
            <w:noProof/>
            <w:webHidden/>
          </w:rPr>
          <w:tab/>
        </w:r>
        <w:r w:rsidR="00405DDC">
          <w:rPr>
            <w:noProof/>
            <w:webHidden/>
          </w:rPr>
          <w:fldChar w:fldCharType="begin"/>
        </w:r>
        <w:r w:rsidR="00405DDC">
          <w:rPr>
            <w:noProof/>
            <w:webHidden/>
          </w:rPr>
          <w:instrText xml:space="preserve"> PAGEREF _Toc143090939 \h </w:instrText>
        </w:r>
        <w:r w:rsidR="00405DDC">
          <w:rPr>
            <w:noProof/>
            <w:webHidden/>
          </w:rPr>
        </w:r>
        <w:r w:rsidR="00405DDC">
          <w:rPr>
            <w:noProof/>
            <w:webHidden/>
          </w:rPr>
          <w:fldChar w:fldCharType="separate"/>
        </w:r>
        <w:r w:rsidR="00405DDC">
          <w:rPr>
            <w:noProof/>
            <w:webHidden/>
          </w:rPr>
          <w:t>153</w:t>
        </w:r>
        <w:r w:rsidR="00405DDC">
          <w:rPr>
            <w:noProof/>
            <w:webHidden/>
          </w:rPr>
          <w:fldChar w:fldCharType="end"/>
        </w:r>
      </w:hyperlink>
    </w:p>
    <w:p w14:paraId="683010E4" w14:textId="6E4CB25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3090940" w:history="1">
        <w:r w:rsidR="00405DDC" w:rsidRPr="00460559">
          <w:rPr>
            <w:rStyle w:val="Hipervnculo"/>
            <w:noProof/>
          </w:rPr>
          <w:t>Figura  8</w:t>
        </w:r>
        <w:r w:rsidR="00405DDC" w:rsidRPr="00460559">
          <w:rPr>
            <w:rStyle w:val="Hipervnculo"/>
            <w:noProof/>
          </w:rPr>
          <w:noBreakHyphen/>
          <w:t>10 A la izquierda se observa la posición de partida de los nodos, a la derecha la posición final</w:t>
        </w:r>
        <w:r w:rsidR="00405DDC">
          <w:rPr>
            <w:noProof/>
            <w:webHidden/>
          </w:rPr>
          <w:tab/>
        </w:r>
        <w:r w:rsidR="00405DDC">
          <w:rPr>
            <w:noProof/>
            <w:webHidden/>
          </w:rPr>
          <w:fldChar w:fldCharType="begin"/>
        </w:r>
        <w:r w:rsidR="00405DDC">
          <w:rPr>
            <w:noProof/>
            <w:webHidden/>
          </w:rPr>
          <w:instrText xml:space="preserve"> PAGEREF _Toc143090940 \h </w:instrText>
        </w:r>
        <w:r w:rsidR="00405DDC">
          <w:rPr>
            <w:noProof/>
            <w:webHidden/>
          </w:rPr>
        </w:r>
        <w:r w:rsidR="00405DDC">
          <w:rPr>
            <w:noProof/>
            <w:webHidden/>
          </w:rPr>
          <w:fldChar w:fldCharType="separate"/>
        </w:r>
        <w:r w:rsidR="00405DDC">
          <w:rPr>
            <w:noProof/>
            <w:webHidden/>
          </w:rPr>
          <w:t>154</w:t>
        </w:r>
        <w:r w:rsidR="00405DDC">
          <w:rPr>
            <w:noProof/>
            <w:webHidden/>
          </w:rPr>
          <w:fldChar w:fldCharType="end"/>
        </w:r>
      </w:hyperlink>
    </w:p>
    <w:p w14:paraId="1704F4D0" w14:textId="0FBE54CF"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43090941" w:history="1">
        <w:r w:rsidR="00405DDC" w:rsidRPr="00460559">
          <w:rPr>
            <w:rStyle w:val="Hipervnculo"/>
            <w:noProof/>
          </w:rPr>
          <w:t>Figura  10</w:t>
        </w:r>
        <w:r w:rsidR="00405DDC" w:rsidRPr="00460559">
          <w:rPr>
            <w:rStyle w:val="Hipervnculo"/>
            <w:noProof/>
          </w:rPr>
          <w:noBreakHyphen/>
          <w:t>1 A la izquierda módulos y conexiones del modelo 1, a la derecha el modelo 2, fuente: (“hardware (autonomos model v2) · automodelcar/automodelcarwiki wiki · github” s. f.)</w:t>
        </w:r>
        <w:r w:rsidR="00405DDC">
          <w:rPr>
            <w:noProof/>
            <w:webHidden/>
          </w:rPr>
          <w:tab/>
        </w:r>
        <w:r w:rsidR="00405DDC">
          <w:rPr>
            <w:noProof/>
            <w:webHidden/>
          </w:rPr>
          <w:fldChar w:fldCharType="begin"/>
        </w:r>
        <w:r w:rsidR="00405DDC">
          <w:rPr>
            <w:noProof/>
            <w:webHidden/>
          </w:rPr>
          <w:instrText xml:space="preserve"> PAGEREF _Toc143090941 \h </w:instrText>
        </w:r>
        <w:r w:rsidR="00405DDC">
          <w:rPr>
            <w:noProof/>
            <w:webHidden/>
          </w:rPr>
        </w:r>
        <w:r w:rsidR="00405DDC">
          <w:rPr>
            <w:noProof/>
            <w:webHidden/>
          </w:rPr>
          <w:fldChar w:fldCharType="separate"/>
        </w:r>
        <w:r w:rsidR="00405DDC">
          <w:rPr>
            <w:noProof/>
            <w:webHidden/>
          </w:rPr>
          <w:t>164</w:t>
        </w:r>
        <w:r w:rsidR="00405DDC">
          <w:rPr>
            <w:noProof/>
            <w:webHidden/>
          </w:rPr>
          <w:fldChar w:fldCharType="end"/>
        </w:r>
      </w:hyperlink>
    </w:p>
    <w:p w14:paraId="34309E50" w14:textId="4B5C730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2" w:history="1">
        <w:r w:rsidR="00405DDC" w:rsidRPr="00460559">
          <w:rPr>
            <w:rStyle w:val="Hipervnculo"/>
            <w:noProof/>
          </w:rPr>
          <w:t>Figura  11</w:t>
        </w:r>
        <w:r w:rsidR="00405DDC" w:rsidRPr="00460559">
          <w:rPr>
            <w:rStyle w:val="Hipervnculo"/>
            <w:noProof/>
          </w:rPr>
          <w:noBreakHyphen/>
          <w:t>1 Ejemplo de roslaunch correspondiente a manual_control</w:t>
        </w:r>
        <w:r w:rsidR="00405DDC">
          <w:rPr>
            <w:noProof/>
            <w:webHidden/>
          </w:rPr>
          <w:tab/>
        </w:r>
        <w:r w:rsidR="00405DDC">
          <w:rPr>
            <w:noProof/>
            <w:webHidden/>
          </w:rPr>
          <w:fldChar w:fldCharType="begin"/>
        </w:r>
        <w:r w:rsidR="00405DDC">
          <w:rPr>
            <w:noProof/>
            <w:webHidden/>
          </w:rPr>
          <w:instrText xml:space="preserve"> PAGEREF _Toc143090942 \h </w:instrText>
        </w:r>
        <w:r w:rsidR="00405DDC">
          <w:rPr>
            <w:noProof/>
            <w:webHidden/>
          </w:rPr>
        </w:r>
        <w:r w:rsidR="00405DDC">
          <w:rPr>
            <w:noProof/>
            <w:webHidden/>
          </w:rPr>
          <w:fldChar w:fldCharType="separate"/>
        </w:r>
        <w:r w:rsidR="00405DDC">
          <w:rPr>
            <w:noProof/>
            <w:webHidden/>
          </w:rPr>
          <w:t>198</w:t>
        </w:r>
        <w:r w:rsidR="00405DDC">
          <w:rPr>
            <w:noProof/>
            <w:webHidden/>
          </w:rPr>
          <w:fldChar w:fldCharType="end"/>
        </w:r>
      </w:hyperlink>
    </w:p>
    <w:p w14:paraId="4836393B" w14:textId="6797C2E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3" w:history="1">
        <w:r w:rsidR="00405DDC" w:rsidRPr="00460559">
          <w:rPr>
            <w:rStyle w:val="Hipervnculo"/>
            <w:noProof/>
          </w:rPr>
          <w:t>Figura  11</w:t>
        </w:r>
        <w:r w:rsidR="00405DDC" w:rsidRPr="00460559">
          <w:rPr>
            <w:rStyle w:val="Hipervnculo"/>
            <w:noProof/>
          </w:rPr>
          <w:noBreakHyphen/>
          <w:t>2 Se muestran algunos tópicos relacionados a la cámara del carro, al correr manual_control</w:t>
        </w:r>
        <w:r w:rsidR="00405DDC">
          <w:rPr>
            <w:noProof/>
            <w:webHidden/>
          </w:rPr>
          <w:tab/>
        </w:r>
        <w:r w:rsidR="00405DDC">
          <w:rPr>
            <w:noProof/>
            <w:webHidden/>
          </w:rPr>
          <w:fldChar w:fldCharType="begin"/>
        </w:r>
        <w:r w:rsidR="00405DDC">
          <w:rPr>
            <w:noProof/>
            <w:webHidden/>
          </w:rPr>
          <w:instrText xml:space="preserve"> PAGEREF _Toc143090943 \h </w:instrText>
        </w:r>
        <w:r w:rsidR="00405DDC">
          <w:rPr>
            <w:noProof/>
            <w:webHidden/>
          </w:rPr>
        </w:r>
        <w:r w:rsidR="00405DDC">
          <w:rPr>
            <w:noProof/>
            <w:webHidden/>
          </w:rPr>
          <w:fldChar w:fldCharType="separate"/>
        </w:r>
        <w:r w:rsidR="00405DDC">
          <w:rPr>
            <w:noProof/>
            <w:webHidden/>
          </w:rPr>
          <w:t>200</w:t>
        </w:r>
        <w:r w:rsidR="00405DDC">
          <w:rPr>
            <w:noProof/>
            <w:webHidden/>
          </w:rPr>
          <w:fldChar w:fldCharType="end"/>
        </w:r>
      </w:hyperlink>
    </w:p>
    <w:p w14:paraId="633E61ED" w14:textId="33ECA82C"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4" w:history="1">
        <w:r w:rsidR="00405DDC" w:rsidRPr="00460559">
          <w:rPr>
            <w:rStyle w:val="Hipervnculo"/>
            <w:noProof/>
          </w:rPr>
          <w:t>Figura  11</w:t>
        </w:r>
        <w:r w:rsidR="00405DDC" w:rsidRPr="00460559">
          <w:rPr>
            <w:rStyle w:val="Hipervnculo"/>
            <w:noProof/>
          </w:rPr>
          <w:noBreakHyphen/>
          <w:t>3 Mensaje publicado en el tópico /scan relacionado al lidar</w:t>
        </w:r>
        <w:r w:rsidR="00405DDC">
          <w:rPr>
            <w:noProof/>
            <w:webHidden/>
          </w:rPr>
          <w:tab/>
        </w:r>
        <w:r w:rsidR="00405DDC">
          <w:rPr>
            <w:noProof/>
            <w:webHidden/>
          </w:rPr>
          <w:fldChar w:fldCharType="begin"/>
        </w:r>
        <w:r w:rsidR="00405DDC">
          <w:rPr>
            <w:noProof/>
            <w:webHidden/>
          </w:rPr>
          <w:instrText xml:space="preserve"> PAGEREF _Toc143090944 \h </w:instrText>
        </w:r>
        <w:r w:rsidR="00405DDC">
          <w:rPr>
            <w:noProof/>
            <w:webHidden/>
          </w:rPr>
        </w:r>
        <w:r w:rsidR="00405DDC">
          <w:rPr>
            <w:noProof/>
            <w:webHidden/>
          </w:rPr>
          <w:fldChar w:fldCharType="separate"/>
        </w:r>
        <w:r w:rsidR="00405DDC">
          <w:rPr>
            <w:noProof/>
            <w:webHidden/>
          </w:rPr>
          <w:t>201</w:t>
        </w:r>
        <w:r w:rsidR="00405DDC">
          <w:rPr>
            <w:noProof/>
            <w:webHidden/>
          </w:rPr>
          <w:fldChar w:fldCharType="end"/>
        </w:r>
      </w:hyperlink>
    </w:p>
    <w:p w14:paraId="6B3FA49A" w14:textId="14A0BE0B"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5" w:history="1">
        <w:r w:rsidR="00405DDC" w:rsidRPr="00460559">
          <w:rPr>
            <w:rStyle w:val="Hipervnculo"/>
            <w:noProof/>
          </w:rPr>
          <w:t>Figura  11</w:t>
        </w:r>
        <w:r w:rsidR="00405DDC" w:rsidRPr="00460559">
          <w:rPr>
            <w:rStyle w:val="Hipervnculo"/>
            <w:noProof/>
          </w:rPr>
          <w:noBreakHyphen/>
          <w:t>4 El tópico /app/camera/rgb/image_raw corresponde a la imagen a color publicada por el nodo de la cámara, se lee para la detección</w:t>
        </w:r>
        <w:r w:rsidR="00405DDC">
          <w:rPr>
            <w:noProof/>
            <w:webHidden/>
          </w:rPr>
          <w:tab/>
        </w:r>
        <w:r w:rsidR="00405DDC">
          <w:rPr>
            <w:noProof/>
            <w:webHidden/>
          </w:rPr>
          <w:fldChar w:fldCharType="begin"/>
        </w:r>
        <w:r w:rsidR="00405DDC">
          <w:rPr>
            <w:noProof/>
            <w:webHidden/>
          </w:rPr>
          <w:instrText xml:space="preserve"> PAGEREF _Toc143090945 \h </w:instrText>
        </w:r>
        <w:r w:rsidR="00405DDC">
          <w:rPr>
            <w:noProof/>
            <w:webHidden/>
          </w:rPr>
        </w:r>
        <w:r w:rsidR="00405DDC">
          <w:rPr>
            <w:noProof/>
            <w:webHidden/>
          </w:rPr>
          <w:fldChar w:fldCharType="separate"/>
        </w:r>
        <w:r w:rsidR="00405DDC">
          <w:rPr>
            <w:noProof/>
            <w:webHidden/>
          </w:rPr>
          <w:t>201</w:t>
        </w:r>
        <w:r w:rsidR="00405DDC">
          <w:rPr>
            <w:noProof/>
            <w:webHidden/>
          </w:rPr>
          <w:fldChar w:fldCharType="end"/>
        </w:r>
      </w:hyperlink>
    </w:p>
    <w:p w14:paraId="039A8A2E" w14:textId="3C31546A"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6" w:history="1">
        <w:r w:rsidR="00405DDC" w:rsidRPr="00460559">
          <w:rPr>
            <w:rStyle w:val="Hipervnculo"/>
            <w:noProof/>
          </w:rPr>
          <w:t>Figura  11</w:t>
        </w:r>
        <w:r w:rsidR="00405DDC" w:rsidRPr="00460559">
          <w:rPr>
            <w:rStyle w:val="Hipervnculo"/>
            <w:noProof/>
          </w:rPr>
          <w:noBreakHyphen/>
          <w:t>5 Composición del mensaje tipo laserscan para el lidar</w:t>
        </w:r>
        <w:r w:rsidR="00405DDC">
          <w:rPr>
            <w:noProof/>
            <w:webHidden/>
          </w:rPr>
          <w:tab/>
        </w:r>
        <w:r w:rsidR="00405DDC">
          <w:rPr>
            <w:noProof/>
            <w:webHidden/>
          </w:rPr>
          <w:fldChar w:fldCharType="begin"/>
        </w:r>
        <w:r w:rsidR="00405DDC">
          <w:rPr>
            <w:noProof/>
            <w:webHidden/>
          </w:rPr>
          <w:instrText xml:space="preserve"> PAGEREF _Toc143090946 \h </w:instrText>
        </w:r>
        <w:r w:rsidR="00405DDC">
          <w:rPr>
            <w:noProof/>
            <w:webHidden/>
          </w:rPr>
        </w:r>
        <w:r w:rsidR="00405DDC">
          <w:rPr>
            <w:noProof/>
            <w:webHidden/>
          </w:rPr>
          <w:fldChar w:fldCharType="separate"/>
        </w:r>
        <w:r w:rsidR="00405DDC">
          <w:rPr>
            <w:noProof/>
            <w:webHidden/>
          </w:rPr>
          <w:t>203</w:t>
        </w:r>
        <w:r w:rsidR="00405DDC">
          <w:rPr>
            <w:noProof/>
            <w:webHidden/>
          </w:rPr>
          <w:fldChar w:fldCharType="end"/>
        </w:r>
      </w:hyperlink>
    </w:p>
    <w:p w14:paraId="5AB3BF48" w14:textId="0AA800C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7" w:history="1">
        <w:r w:rsidR="00405DDC" w:rsidRPr="00460559">
          <w:rPr>
            <w:rStyle w:val="Hipervnculo"/>
            <w:noProof/>
          </w:rPr>
          <w:t>Figura  11</w:t>
        </w:r>
        <w:r w:rsidR="00405DDC" w:rsidRPr="00460559">
          <w:rPr>
            <w:rStyle w:val="Hipervnculo"/>
            <w:noProof/>
          </w:rPr>
          <w:noBreakHyphen/>
          <w:t>6 Conexión con transformaciones de las coordenadas de la cámara con el vehículo. fuente (“access the tf transformation tree in ros - matlab &amp; simulink - mathworks américa latina” s. f.)</w:t>
        </w:r>
        <w:r w:rsidR="00405DDC">
          <w:rPr>
            <w:noProof/>
            <w:webHidden/>
          </w:rPr>
          <w:tab/>
        </w:r>
        <w:r w:rsidR="00405DDC">
          <w:rPr>
            <w:noProof/>
            <w:webHidden/>
          </w:rPr>
          <w:fldChar w:fldCharType="begin"/>
        </w:r>
        <w:r w:rsidR="00405DDC">
          <w:rPr>
            <w:noProof/>
            <w:webHidden/>
          </w:rPr>
          <w:instrText xml:space="preserve"> PAGEREF _Toc143090947 \h </w:instrText>
        </w:r>
        <w:r w:rsidR="00405DDC">
          <w:rPr>
            <w:noProof/>
            <w:webHidden/>
          </w:rPr>
        </w:r>
        <w:r w:rsidR="00405DDC">
          <w:rPr>
            <w:noProof/>
            <w:webHidden/>
          </w:rPr>
          <w:fldChar w:fldCharType="separate"/>
        </w:r>
        <w:r w:rsidR="00405DDC">
          <w:rPr>
            <w:noProof/>
            <w:webHidden/>
          </w:rPr>
          <w:t>211</w:t>
        </w:r>
        <w:r w:rsidR="00405DDC">
          <w:rPr>
            <w:noProof/>
            <w:webHidden/>
          </w:rPr>
          <w:fldChar w:fldCharType="end"/>
        </w:r>
      </w:hyperlink>
    </w:p>
    <w:p w14:paraId="3CBE0C51" w14:textId="377E7DD9"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8" w:history="1">
        <w:r w:rsidR="00405DDC" w:rsidRPr="00460559">
          <w:rPr>
            <w:rStyle w:val="Hipervnculo"/>
            <w:noProof/>
          </w:rPr>
          <w:t>Figura  11</w:t>
        </w:r>
        <w:r w:rsidR="00405DDC" w:rsidRPr="00460559">
          <w:rPr>
            <w:rStyle w:val="Hipervnculo"/>
            <w:noProof/>
          </w:rPr>
          <w:noBreakHyphen/>
          <w:t>7 Resultado de la conexión de los frames. fuente (“setting up transformations — navigation 2 1.0.0 documentation” s. f.)</w:t>
        </w:r>
        <w:r w:rsidR="00405DDC">
          <w:rPr>
            <w:noProof/>
            <w:webHidden/>
          </w:rPr>
          <w:tab/>
        </w:r>
        <w:r w:rsidR="00405DDC">
          <w:rPr>
            <w:noProof/>
            <w:webHidden/>
          </w:rPr>
          <w:fldChar w:fldCharType="begin"/>
        </w:r>
        <w:r w:rsidR="00405DDC">
          <w:rPr>
            <w:noProof/>
            <w:webHidden/>
          </w:rPr>
          <w:instrText xml:space="preserve"> PAGEREF _Toc143090948 \h </w:instrText>
        </w:r>
        <w:r w:rsidR="00405DDC">
          <w:rPr>
            <w:noProof/>
            <w:webHidden/>
          </w:rPr>
        </w:r>
        <w:r w:rsidR="00405DDC">
          <w:rPr>
            <w:noProof/>
            <w:webHidden/>
          </w:rPr>
          <w:fldChar w:fldCharType="separate"/>
        </w:r>
        <w:r w:rsidR="00405DDC">
          <w:rPr>
            <w:noProof/>
            <w:webHidden/>
          </w:rPr>
          <w:t>215</w:t>
        </w:r>
        <w:r w:rsidR="00405DDC">
          <w:rPr>
            <w:noProof/>
            <w:webHidden/>
          </w:rPr>
          <w:fldChar w:fldCharType="end"/>
        </w:r>
      </w:hyperlink>
    </w:p>
    <w:p w14:paraId="3B586409" w14:textId="6D973648" w:rsidR="0042619D" w:rsidRPr="00F34A70" w:rsidRDefault="00405DDC" w:rsidP="00405DDC">
      <w:pPr>
        <w:pStyle w:val="FormatvorlageIndex"/>
        <w:rPr>
          <w:lang w:val="es-MX"/>
        </w:rPr>
      </w:pPr>
      <w:r>
        <w:rPr>
          <w:lang w:val="es-MX"/>
        </w:rPr>
        <w:lastRenderedPageBreak/>
        <w:fldChar w:fldCharType="end"/>
      </w:r>
      <w:bookmarkStart w:id="7" w:name="_Toc143090969"/>
      <w:r w:rsidR="0042619D" w:rsidRPr="00F34A70">
        <w:rPr>
          <w:lang w:val="es-MX"/>
        </w:rPr>
        <w:t>Í</w:t>
      </w:r>
      <w:r w:rsidR="00806293" w:rsidRPr="00F34A70">
        <w:rPr>
          <w:caps w:val="0"/>
          <w:lang w:val="es-MX"/>
        </w:rPr>
        <w:t>ndice de tablas</w:t>
      </w:r>
      <w:bookmarkEnd w:id="7"/>
    </w:p>
    <w:p w14:paraId="447921BF" w14:textId="77777777" w:rsidR="00405DDC" w:rsidRDefault="00E22EA3" w:rsidP="0012002E">
      <w:pPr>
        <w:pStyle w:val="Tabladeilustraciones"/>
        <w:tabs>
          <w:tab w:val="right" w:leader="dot" w:pos="8827"/>
        </w:tabs>
        <w:rPr>
          <w:noProof/>
        </w:rPr>
      </w:pPr>
      <w:fldSimple w:instr=" TOC \h \z \c &quot;Tabla&quot; "/>
      <w:bookmarkStart w:id="8" w:name="_Hlk132723319"/>
      <w:bookmarkStart w:id="9" w:name="_Hlk120532264"/>
      <w:r w:rsidR="00405DDC">
        <w:fldChar w:fldCharType="begin"/>
      </w:r>
      <w:r w:rsidR="00405DDC">
        <w:instrText xml:space="preserve"> TOC \h \z \c "Tabla" </w:instrText>
      </w:r>
      <w:r w:rsidR="00405DDC">
        <w:fldChar w:fldCharType="separate"/>
      </w:r>
    </w:p>
    <w:p w14:paraId="76106331" w14:textId="5BD3921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49" w:history="1">
        <w:r w:rsidR="00405DDC" w:rsidRPr="00EA3E21">
          <w:rPr>
            <w:rStyle w:val="Hipervnculo"/>
            <w:noProof/>
          </w:rPr>
          <w:t>Tabla 5</w:t>
        </w:r>
        <w:r w:rsidR="00405DDC" w:rsidRPr="00EA3E21">
          <w:rPr>
            <w:rStyle w:val="Hipervnculo"/>
            <w:noProof/>
          </w:rPr>
          <w:noBreakHyphen/>
          <w:t>1 Matriz de confusión para svm con imágenes de la parte trasera de coches</w:t>
        </w:r>
        <w:r w:rsidR="00405DDC">
          <w:rPr>
            <w:noProof/>
            <w:webHidden/>
          </w:rPr>
          <w:tab/>
        </w:r>
        <w:r w:rsidR="00405DDC">
          <w:rPr>
            <w:noProof/>
            <w:webHidden/>
          </w:rPr>
          <w:fldChar w:fldCharType="begin"/>
        </w:r>
        <w:r w:rsidR="00405DDC">
          <w:rPr>
            <w:noProof/>
            <w:webHidden/>
          </w:rPr>
          <w:instrText xml:space="preserve"> PAGEREF _Toc143090949 \h </w:instrText>
        </w:r>
        <w:r w:rsidR="00405DDC">
          <w:rPr>
            <w:noProof/>
            <w:webHidden/>
          </w:rPr>
        </w:r>
        <w:r w:rsidR="00405DDC">
          <w:rPr>
            <w:noProof/>
            <w:webHidden/>
          </w:rPr>
          <w:fldChar w:fldCharType="separate"/>
        </w:r>
        <w:r w:rsidR="00405DDC">
          <w:rPr>
            <w:noProof/>
            <w:webHidden/>
          </w:rPr>
          <w:t>91</w:t>
        </w:r>
        <w:r w:rsidR="00405DDC">
          <w:rPr>
            <w:noProof/>
            <w:webHidden/>
          </w:rPr>
          <w:fldChar w:fldCharType="end"/>
        </w:r>
      </w:hyperlink>
    </w:p>
    <w:p w14:paraId="6DBA4197" w14:textId="62561206"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0" w:history="1">
        <w:r w:rsidR="00405DDC" w:rsidRPr="00EA3E21">
          <w:rPr>
            <w:rStyle w:val="Hipervnculo"/>
            <w:noProof/>
          </w:rPr>
          <w:t>Tabla 5</w:t>
        </w:r>
        <w:r w:rsidR="00405DDC" w:rsidRPr="00EA3E21">
          <w:rPr>
            <w:rStyle w:val="Hipervnculo"/>
            <w:noProof/>
          </w:rPr>
          <w:noBreakHyphen/>
          <w:t>2 Matriz de confusión de svm con coches de lado</w:t>
        </w:r>
        <w:r w:rsidR="00405DDC">
          <w:rPr>
            <w:noProof/>
            <w:webHidden/>
          </w:rPr>
          <w:tab/>
        </w:r>
        <w:r w:rsidR="00405DDC">
          <w:rPr>
            <w:noProof/>
            <w:webHidden/>
          </w:rPr>
          <w:fldChar w:fldCharType="begin"/>
        </w:r>
        <w:r w:rsidR="00405DDC">
          <w:rPr>
            <w:noProof/>
            <w:webHidden/>
          </w:rPr>
          <w:instrText xml:space="preserve"> PAGEREF _Toc143090950 \h </w:instrText>
        </w:r>
        <w:r w:rsidR="00405DDC">
          <w:rPr>
            <w:noProof/>
            <w:webHidden/>
          </w:rPr>
        </w:r>
        <w:r w:rsidR="00405DDC">
          <w:rPr>
            <w:noProof/>
            <w:webHidden/>
          </w:rPr>
          <w:fldChar w:fldCharType="separate"/>
        </w:r>
        <w:r w:rsidR="00405DDC">
          <w:rPr>
            <w:noProof/>
            <w:webHidden/>
          </w:rPr>
          <w:t>92</w:t>
        </w:r>
        <w:r w:rsidR="00405DDC">
          <w:rPr>
            <w:noProof/>
            <w:webHidden/>
          </w:rPr>
          <w:fldChar w:fldCharType="end"/>
        </w:r>
      </w:hyperlink>
    </w:p>
    <w:p w14:paraId="1D732230" w14:textId="4F1D379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1" w:history="1">
        <w:r w:rsidR="00405DDC" w:rsidRPr="00EA3E21">
          <w:rPr>
            <w:rStyle w:val="Hipervnculo"/>
            <w:noProof/>
          </w:rPr>
          <w:t>Tabla 5</w:t>
        </w:r>
        <w:r w:rsidR="00405DDC" w:rsidRPr="00EA3E21">
          <w:rPr>
            <w:rStyle w:val="Hipervnculo"/>
            <w:noProof/>
          </w:rPr>
          <w:noBreakHyphen/>
          <w:t>3 Matriz de confusión resultante de juntar ambas svm</w:t>
        </w:r>
        <w:r w:rsidR="00405DDC">
          <w:rPr>
            <w:noProof/>
            <w:webHidden/>
          </w:rPr>
          <w:tab/>
        </w:r>
        <w:r w:rsidR="00405DDC">
          <w:rPr>
            <w:noProof/>
            <w:webHidden/>
          </w:rPr>
          <w:fldChar w:fldCharType="begin"/>
        </w:r>
        <w:r w:rsidR="00405DDC">
          <w:rPr>
            <w:noProof/>
            <w:webHidden/>
          </w:rPr>
          <w:instrText xml:space="preserve"> PAGEREF _Toc143090951 \h </w:instrText>
        </w:r>
        <w:r w:rsidR="00405DDC">
          <w:rPr>
            <w:noProof/>
            <w:webHidden/>
          </w:rPr>
        </w:r>
        <w:r w:rsidR="00405DDC">
          <w:rPr>
            <w:noProof/>
            <w:webHidden/>
          </w:rPr>
          <w:fldChar w:fldCharType="separate"/>
        </w:r>
        <w:r w:rsidR="00405DDC">
          <w:rPr>
            <w:noProof/>
            <w:webHidden/>
          </w:rPr>
          <w:t>92</w:t>
        </w:r>
        <w:r w:rsidR="00405DDC">
          <w:rPr>
            <w:noProof/>
            <w:webHidden/>
          </w:rPr>
          <w:fldChar w:fldCharType="end"/>
        </w:r>
      </w:hyperlink>
    </w:p>
    <w:p w14:paraId="64F3474E" w14:textId="7CE21DB0"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2" w:history="1">
        <w:r w:rsidR="00405DDC" w:rsidRPr="00EA3E21">
          <w:rPr>
            <w:rStyle w:val="Hipervnculo"/>
            <w:noProof/>
          </w:rPr>
          <w:t>Tabla 5</w:t>
        </w:r>
        <w:r w:rsidR="00405DDC" w:rsidRPr="00EA3E21">
          <w:rPr>
            <w:rStyle w:val="Hipervnculo"/>
            <w:noProof/>
          </w:rPr>
          <w:noBreakHyphen/>
          <w:t>4 Matriz de confusión de svm completa con la parte trasera de coches</w:t>
        </w:r>
        <w:r w:rsidR="00405DDC">
          <w:rPr>
            <w:noProof/>
            <w:webHidden/>
          </w:rPr>
          <w:tab/>
        </w:r>
        <w:r w:rsidR="00405DDC">
          <w:rPr>
            <w:noProof/>
            <w:webHidden/>
          </w:rPr>
          <w:fldChar w:fldCharType="begin"/>
        </w:r>
        <w:r w:rsidR="00405DDC">
          <w:rPr>
            <w:noProof/>
            <w:webHidden/>
          </w:rPr>
          <w:instrText xml:space="preserve"> PAGEREF _Toc143090952 \h </w:instrText>
        </w:r>
        <w:r w:rsidR="00405DDC">
          <w:rPr>
            <w:noProof/>
            <w:webHidden/>
          </w:rPr>
        </w:r>
        <w:r w:rsidR="00405DDC">
          <w:rPr>
            <w:noProof/>
            <w:webHidden/>
          </w:rPr>
          <w:fldChar w:fldCharType="separate"/>
        </w:r>
        <w:r w:rsidR="00405DDC">
          <w:rPr>
            <w:noProof/>
            <w:webHidden/>
          </w:rPr>
          <w:t>93</w:t>
        </w:r>
        <w:r w:rsidR="00405DDC">
          <w:rPr>
            <w:noProof/>
            <w:webHidden/>
          </w:rPr>
          <w:fldChar w:fldCharType="end"/>
        </w:r>
      </w:hyperlink>
    </w:p>
    <w:p w14:paraId="64035A31" w14:textId="7BB88EC5"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3" w:history="1">
        <w:r w:rsidR="00405DDC" w:rsidRPr="00EA3E21">
          <w:rPr>
            <w:rStyle w:val="Hipervnculo"/>
            <w:noProof/>
          </w:rPr>
          <w:t>Tabla 5</w:t>
        </w:r>
        <w:r w:rsidR="00405DDC" w:rsidRPr="00EA3E21">
          <w:rPr>
            <w:rStyle w:val="Hipervnculo"/>
            <w:noProof/>
          </w:rPr>
          <w:noBreakHyphen/>
          <w:t>5 Matriz de confusión de svm completa con coches de lado</w:t>
        </w:r>
        <w:r w:rsidR="00405DDC">
          <w:rPr>
            <w:noProof/>
            <w:webHidden/>
          </w:rPr>
          <w:tab/>
        </w:r>
        <w:r w:rsidR="00405DDC">
          <w:rPr>
            <w:noProof/>
            <w:webHidden/>
          </w:rPr>
          <w:fldChar w:fldCharType="begin"/>
        </w:r>
        <w:r w:rsidR="00405DDC">
          <w:rPr>
            <w:noProof/>
            <w:webHidden/>
          </w:rPr>
          <w:instrText xml:space="preserve"> PAGEREF _Toc143090953 \h </w:instrText>
        </w:r>
        <w:r w:rsidR="00405DDC">
          <w:rPr>
            <w:noProof/>
            <w:webHidden/>
          </w:rPr>
        </w:r>
        <w:r w:rsidR="00405DDC">
          <w:rPr>
            <w:noProof/>
            <w:webHidden/>
          </w:rPr>
          <w:fldChar w:fldCharType="separate"/>
        </w:r>
        <w:r w:rsidR="00405DDC">
          <w:rPr>
            <w:noProof/>
            <w:webHidden/>
          </w:rPr>
          <w:t>94</w:t>
        </w:r>
        <w:r w:rsidR="00405DDC">
          <w:rPr>
            <w:noProof/>
            <w:webHidden/>
          </w:rPr>
          <w:fldChar w:fldCharType="end"/>
        </w:r>
      </w:hyperlink>
    </w:p>
    <w:p w14:paraId="6FA8085A" w14:textId="3466D56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4" w:history="1">
        <w:r w:rsidR="00405DDC" w:rsidRPr="00EA3E21">
          <w:rPr>
            <w:rStyle w:val="Hipervnculo"/>
            <w:noProof/>
          </w:rPr>
          <w:t>Tabla 5</w:t>
        </w:r>
        <w:r w:rsidR="00405DDC" w:rsidRPr="00EA3E21">
          <w:rPr>
            <w:rStyle w:val="Hipervnculo"/>
            <w:noProof/>
          </w:rPr>
          <w:noBreakHyphen/>
          <w:t>6 Matriz de confusión de ambas svm completas</w:t>
        </w:r>
        <w:r w:rsidR="00405DDC">
          <w:rPr>
            <w:noProof/>
            <w:webHidden/>
          </w:rPr>
          <w:tab/>
        </w:r>
        <w:r w:rsidR="00405DDC">
          <w:rPr>
            <w:noProof/>
            <w:webHidden/>
          </w:rPr>
          <w:fldChar w:fldCharType="begin"/>
        </w:r>
        <w:r w:rsidR="00405DDC">
          <w:rPr>
            <w:noProof/>
            <w:webHidden/>
          </w:rPr>
          <w:instrText xml:space="preserve"> PAGEREF _Toc143090954 \h </w:instrText>
        </w:r>
        <w:r w:rsidR="00405DDC">
          <w:rPr>
            <w:noProof/>
            <w:webHidden/>
          </w:rPr>
        </w:r>
        <w:r w:rsidR="00405DDC">
          <w:rPr>
            <w:noProof/>
            <w:webHidden/>
          </w:rPr>
          <w:fldChar w:fldCharType="separate"/>
        </w:r>
        <w:r w:rsidR="00405DDC">
          <w:rPr>
            <w:noProof/>
            <w:webHidden/>
          </w:rPr>
          <w:t>94</w:t>
        </w:r>
        <w:r w:rsidR="00405DDC">
          <w:rPr>
            <w:noProof/>
            <w:webHidden/>
          </w:rPr>
          <w:fldChar w:fldCharType="end"/>
        </w:r>
      </w:hyperlink>
    </w:p>
    <w:p w14:paraId="1C555CE2" w14:textId="25ACA14D"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5" w:history="1">
        <w:r w:rsidR="00405DDC" w:rsidRPr="00EA3E21">
          <w:rPr>
            <w:rStyle w:val="Hipervnculo"/>
            <w:noProof/>
          </w:rPr>
          <w:t>Tabla 5</w:t>
        </w:r>
        <w:r w:rsidR="00405DDC" w:rsidRPr="00EA3E21">
          <w:rPr>
            <w:rStyle w:val="Hipervnculo"/>
            <w:noProof/>
          </w:rPr>
          <w:noBreakHyphen/>
          <w:t>7 Tiempos medidos de los detectores en los tres ambientes de pruebas</w:t>
        </w:r>
        <w:r w:rsidR="00405DDC">
          <w:rPr>
            <w:noProof/>
            <w:webHidden/>
          </w:rPr>
          <w:tab/>
        </w:r>
        <w:r w:rsidR="00405DDC">
          <w:rPr>
            <w:noProof/>
            <w:webHidden/>
          </w:rPr>
          <w:fldChar w:fldCharType="begin"/>
        </w:r>
        <w:r w:rsidR="00405DDC">
          <w:rPr>
            <w:noProof/>
            <w:webHidden/>
          </w:rPr>
          <w:instrText xml:space="preserve"> PAGEREF _Toc143090955 \h </w:instrText>
        </w:r>
        <w:r w:rsidR="00405DDC">
          <w:rPr>
            <w:noProof/>
            <w:webHidden/>
          </w:rPr>
        </w:r>
        <w:r w:rsidR="00405DDC">
          <w:rPr>
            <w:noProof/>
            <w:webHidden/>
          </w:rPr>
          <w:fldChar w:fldCharType="separate"/>
        </w:r>
        <w:r w:rsidR="00405DDC">
          <w:rPr>
            <w:noProof/>
            <w:webHidden/>
          </w:rPr>
          <w:t>99</w:t>
        </w:r>
        <w:r w:rsidR="00405DDC">
          <w:rPr>
            <w:noProof/>
            <w:webHidden/>
          </w:rPr>
          <w:fldChar w:fldCharType="end"/>
        </w:r>
      </w:hyperlink>
    </w:p>
    <w:p w14:paraId="11D90B11" w14:textId="0332A98E" w:rsidR="00405DDC"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3090956" w:history="1">
        <w:r w:rsidR="00405DDC" w:rsidRPr="00EA3E21">
          <w:rPr>
            <w:rStyle w:val="Hipervnculo"/>
            <w:noProof/>
          </w:rPr>
          <w:t>Tabla 6</w:t>
        </w:r>
        <w:r w:rsidR="00405DDC" w:rsidRPr="00EA3E21">
          <w:rPr>
            <w:rStyle w:val="Hipervnculo"/>
            <w:noProof/>
          </w:rPr>
          <w:noBreakHyphen/>
          <w:t>1 Comparación entre manet, vanet y fanet</w:t>
        </w:r>
        <w:r w:rsidR="00405DDC">
          <w:rPr>
            <w:noProof/>
            <w:webHidden/>
          </w:rPr>
          <w:tab/>
        </w:r>
        <w:r w:rsidR="00405DDC">
          <w:rPr>
            <w:noProof/>
            <w:webHidden/>
          </w:rPr>
          <w:fldChar w:fldCharType="begin"/>
        </w:r>
        <w:r w:rsidR="00405DDC">
          <w:rPr>
            <w:noProof/>
            <w:webHidden/>
          </w:rPr>
          <w:instrText xml:space="preserve"> PAGEREF _Toc143090956 \h </w:instrText>
        </w:r>
        <w:r w:rsidR="00405DDC">
          <w:rPr>
            <w:noProof/>
            <w:webHidden/>
          </w:rPr>
        </w:r>
        <w:r w:rsidR="00405DDC">
          <w:rPr>
            <w:noProof/>
            <w:webHidden/>
          </w:rPr>
          <w:fldChar w:fldCharType="separate"/>
        </w:r>
        <w:r w:rsidR="00405DDC">
          <w:rPr>
            <w:noProof/>
            <w:webHidden/>
          </w:rPr>
          <w:t>102</w:t>
        </w:r>
        <w:r w:rsidR="00405DDC">
          <w:rPr>
            <w:noProof/>
            <w:webHidden/>
          </w:rPr>
          <w:fldChar w:fldCharType="end"/>
        </w:r>
      </w:hyperlink>
    </w:p>
    <w:p w14:paraId="46BA41CF" w14:textId="1EDAA1AD" w:rsidR="006911C2" w:rsidRPr="00F34A70" w:rsidRDefault="00405DDC" w:rsidP="0012002E">
      <w:pPr>
        <w:pStyle w:val="Tabladeilustraciones"/>
        <w:tabs>
          <w:tab w:val="right" w:leader="dot" w:pos="8827"/>
        </w:tabs>
        <w:rPr>
          <w:rFonts w:ascii="Arial" w:hAnsi="Arial" w:cs="Arial"/>
          <w:szCs w:val="24"/>
        </w:rPr>
      </w:pPr>
      <w:r>
        <w:fldChar w:fldCharType="end"/>
      </w:r>
    </w:p>
    <w:bookmarkEnd w:id="8"/>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10" w:name="_Toc132493969"/>
      <w:bookmarkStart w:id="11" w:name="_Toc143090970"/>
      <w:bookmarkStart w:id="12" w:name="_Hlk142689256"/>
      <w:bookmarkStart w:id="13" w:name="_Hlk142769892"/>
      <w:r w:rsidRPr="00F34A70">
        <w:rPr>
          <w:szCs w:val="24"/>
          <w:lang w:val="es-MX"/>
        </w:rPr>
        <w:lastRenderedPageBreak/>
        <w:t>Introducción</w:t>
      </w:r>
      <w:bookmarkEnd w:id="10"/>
      <w:bookmarkEnd w:id="11"/>
    </w:p>
    <w:p w14:paraId="3D2E6C81" w14:textId="77777777" w:rsidR="00B57ECA" w:rsidRDefault="00B57ECA" w:rsidP="00B57ECA">
      <w:pPr>
        <w:rPr>
          <w:lang w:eastAsia="es-MX"/>
        </w:rPr>
      </w:pPr>
      <w:bookmarkStart w:id="14"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5" w:name="_Toc143090971"/>
      <w:r w:rsidRPr="00F34A70">
        <w:rPr>
          <w:szCs w:val="24"/>
          <w:lang w:val="es-MX"/>
        </w:rPr>
        <w:t>Contexto</w:t>
      </w:r>
      <w:bookmarkEnd w:id="14"/>
      <w:bookmarkEnd w:id="15"/>
    </w:p>
    <w:p w14:paraId="554BA82E" w14:textId="4C9473C5" w:rsidR="00B57ECA" w:rsidRDefault="00B57ECA" w:rsidP="00B57ECA">
      <w:pPr>
        <w:rPr>
          <w:lang w:eastAsia="es-MX"/>
        </w:rPr>
      </w:pPr>
      <w:bookmarkStart w:id="16" w:name="_Toc132493971"/>
      <w:r>
        <w:t xml:space="preserve">Los vehículos autónomos han recibido un gran impulso, facilitados gracias a avances tecnológicos. Algunos de ellos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w:t>
      </w:r>
      <w:r w:rsidR="00657AEC">
        <w:t>El</w:t>
      </w:r>
      <w:r>
        <w:t xml:space="preserve"> objetivo </w:t>
      </w:r>
      <w:r w:rsidR="00657AEC">
        <w:t>es</w:t>
      </w:r>
      <w:r>
        <w:t xml:space="preserve"> reducir accidentes, mejorar la movilidad, comodidad y agilizar el transporte.</w:t>
      </w:r>
    </w:p>
    <w:p w14:paraId="527FBCF5" w14:textId="650A14FB"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w:t>
      </w:r>
      <w:proofErr w:type="spellStart"/>
      <w:r>
        <w:t>Challenge</w:t>
      </w:r>
      <w:proofErr w:type="spellEnd"/>
      <w:r>
        <w:t xml:space="preserv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7" w:name="_Toc143090972"/>
      <w:r w:rsidRPr="00F34A70">
        <w:rPr>
          <w:szCs w:val="24"/>
          <w:lang w:val="es-MX"/>
        </w:rPr>
        <w:t xml:space="preserve">Identificación </w:t>
      </w:r>
      <w:r w:rsidR="00DD2C8A">
        <w:rPr>
          <w:szCs w:val="24"/>
          <w:lang w:val="es-MX"/>
        </w:rPr>
        <w:t xml:space="preserve">del </w:t>
      </w:r>
      <w:r w:rsidRPr="00F34A70">
        <w:rPr>
          <w:szCs w:val="24"/>
          <w:lang w:val="es-MX"/>
        </w:rPr>
        <w:t>problema</w:t>
      </w:r>
      <w:bookmarkEnd w:id="16"/>
      <w:bookmarkEnd w:id="17"/>
    </w:p>
    <w:p w14:paraId="0DE64E81" w14:textId="2E63E834" w:rsidR="00B57ECA" w:rsidRDefault="00B57ECA" w:rsidP="00B57ECA">
      <w:pPr>
        <w:rPr>
          <w:lang w:eastAsia="es-MX"/>
        </w:rPr>
      </w:pPr>
      <w:bookmarkStart w:id="18" w:name="_Toc132493972"/>
      <w:r>
        <w:t xml:space="preserve">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 cerca de 40 accidentes diarios, de los cuales el 17.8% resultaba en heridas, y el 1.1% era fatal. Cifras que comparadas con el año 2020 representaron un aumento del 12.8% </w:t>
      </w:r>
      <w:r w:rsidR="007D4E6B">
        <w:t>(</w:t>
      </w:r>
      <w:r>
        <w:t xml:space="preserve">“Estadísticas a propósito del día mundial </w:t>
      </w:r>
      <w:r>
        <w:lastRenderedPageBreak/>
        <w:t>en recuerdo de las víctimas de accidentes de tránsito”, 2022</w:t>
      </w:r>
      <w:r w:rsidR="007D4E6B">
        <w:t>)</w:t>
      </w:r>
      <w:r>
        <w:t>. Las investigaciones realizadas 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4C5F7747" w:rsidR="00B57ECA" w:rsidRDefault="00B57ECA" w:rsidP="00B57ECA">
      <w:r>
        <w:t>El modelo de coche autónomo, llamado AutoModelcar, contiene sensores y actuadores, como cámaras y un LiDAR. Cada uno de estos, es controlable de forma independiente, pero carece de módulos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19" w:name="_Toc143090973"/>
      <w:r w:rsidRPr="00F34A70">
        <w:rPr>
          <w:szCs w:val="24"/>
          <w:lang w:val="es-MX"/>
        </w:rPr>
        <w:lastRenderedPageBreak/>
        <w:t>Objetivos</w:t>
      </w:r>
      <w:bookmarkEnd w:id="18"/>
      <w:bookmarkEnd w:id="19"/>
    </w:p>
    <w:p w14:paraId="575EE37B" w14:textId="77777777" w:rsidR="00B57ECA" w:rsidRDefault="00B57ECA" w:rsidP="00B57ECA">
      <w:pPr>
        <w:rPr>
          <w:lang w:eastAsia="es-MX"/>
        </w:rPr>
      </w:pPr>
      <w:bookmarkStart w:id="20" w:name="_Toc132493973"/>
      <w:r>
        <w:t xml:space="preserve">El primer objetivo del trabajo es implementar sobre el modelo de carro autónomo, un conjunto de algoritmos que le permitan la detección y rastreo de otros autos. El uso de 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21" w:name="_Toc143090974"/>
      <w:r w:rsidRPr="00F34A70">
        <w:rPr>
          <w:szCs w:val="24"/>
          <w:lang w:val="es-MX"/>
        </w:rPr>
        <w:t>Metodología</w:t>
      </w:r>
      <w:bookmarkEnd w:id="21"/>
      <w:r w:rsidRPr="00F34A70">
        <w:rPr>
          <w:szCs w:val="24"/>
          <w:lang w:val="es-MX"/>
        </w:rPr>
        <w:t xml:space="preserve"> </w:t>
      </w:r>
      <w:bookmarkEnd w:id="20"/>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77777777" w:rsidR="00B57ECA" w:rsidRDefault="00B57ECA" w:rsidP="00B57ECA">
      <w:r>
        <w:t xml:space="preserve">La metodología de cierta forma favorece la adaptabilidad sobre la previsibilidad, mediante la división de un problema complejo en pequeñas etapas simples. Cada una de estas etapas </w:t>
      </w:r>
      <w:r>
        <w:lastRenderedPageBreak/>
        <w:t>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p>
    <w:p w14:paraId="729DD64E" w14:textId="77777777" w:rsidR="00B57ECA" w:rsidRDefault="00B57ECA" w:rsidP="00B57ECA">
      <w:r>
        <w:t>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En resumen, es aceptar cambios en un proceso de desarrollo con ciclos que duran pocos días.</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0"/>
                    <a:stretch>
                      <a:fillRect/>
                    </a:stretch>
                  </pic:blipFill>
                  <pic:spPr>
                    <a:xfrm>
                      <a:off x="0" y="0"/>
                      <a:ext cx="2764477" cy="2046230"/>
                    </a:xfrm>
                    <a:prstGeom prst="rect">
                      <a:avLst/>
                    </a:prstGeom>
                  </pic:spPr>
                </pic:pic>
              </a:graphicData>
            </a:graphic>
          </wp:inline>
        </w:drawing>
      </w:r>
    </w:p>
    <w:p w14:paraId="55B29F99" w14:textId="54888A4E" w:rsidR="00EE0911" w:rsidRPr="00755966" w:rsidRDefault="00925322" w:rsidP="00925322">
      <w:pPr>
        <w:pStyle w:val="Descripcin"/>
      </w:pPr>
      <w:bookmarkStart w:id="22" w:name="_Toc143090877"/>
      <w:r>
        <w:t>F</w:t>
      </w:r>
      <w:r>
        <w:rPr>
          <w:caps w:val="0"/>
        </w:rPr>
        <w:t>igura</w:t>
      </w:r>
      <w:r>
        <w:t xml:space="preserve">  </w:t>
      </w:r>
      <w:fldSimple w:instr=" STYLEREF 1 \s ">
        <w:r w:rsidR="00B6548A">
          <w:rPr>
            <w:noProof/>
          </w:rPr>
          <w:t>1</w:t>
        </w:r>
      </w:fldSimple>
      <w:r w:rsidR="00B6548A">
        <w:noBreakHyphen/>
      </w:r>
      <w:fldSimple w:instr=" SEQ Figura_ \* ARABIC \s 1 ">
        <w:r w:rsidR="00B6548A">
          <w:rPr>
            <w:noProof/>
          </w:rPr>
          <w:t>1</w:t>
        </w:r>
      </w:fldSimple>
      <w:r>
        <w:t xml:space="preserve"> </w:t>
      </w:r>
      <w:r w:rsidRPr="000A6D1B">
        <w:t>e</w:t>
      </w:r>
      <w:r w:rsidRPr="000A6D1B">
        <w:rPr>
          <w:caps w:val="0"/>
        </w:rPr>
        <w:t>tapas en la programación extrema</w:t>
      </w:r>
      <w:r w:rsidR="000227DE">
        <w:rPr>
          <w:caps w:val="0"/>
        </w:rPr>
        <w:t>. F</w:t>
      </w:r>
      <w:r w:rsidRPr="000A6D1B">
        <w:rPr>
          <w:caps w:val="0"/>
        </w:rPr>
        <w:t>uente: (</w:t>
      </w:r>
      <w:r>
        <w:rPr>
          <w:caps w:val="0"/>
        </w:rPr>
        <w:t>P</w:t>
      </w:r>
      <w:r w:rsidRPr="000A6D1B">
        <w:rPr>
          <w:caps w:val="0"/>
        </w:rPr>
        <w:t>ressman, 2010)</w:t>
      </w:r>
      <w:bookmarkEnd w:id="22"/>
    </w:p>
    <w:p w14:paraId="1FC48B1C" w14:textId="2DF67B25" w:rsidR="007749AE" w:rsidRDefault="007749AE" w:rsidP="007749AE">
      <w:pPr>
        <w:pStyle w:val="Ttulo2"/>
      </w:pPr>
      <w:bookmarkStart w:id="23" w:name="_Toc143090975"/>
      <w:r>
        <w:t>Organización del documento</w:t>
      </w:r>
      <w:bookmarkEnd w:id="23"/>
    </w:p>
    <w:bookmarkEnd w:id="12"/>
    <w:p w14:paraId="0F63CAC0" w14:textId="6A299094" w:rsidR="00B57ECA" w:rsidRDefault="00B57ECA" w:rsidP="00B57ECA">
      <w:pPr>
        <w:rPr>
          <w:lang w:eastAsia="es-MX"/>
        </w:rPr>
      </w:pPr>
      <w:r>
        <w:t xml:space="preserve">El presente trabajo se divide en 9 capítulos, los cuales abarcan dos problemáticas principales, la implementación sobre el modelo a escala de la detección y rastreo, y la simulación de la </w:t>
      </w:r>
      <w:r>
        <w:lastRenderedPageBreak/>
        <w:t xml:space="preserve">red vanet. En el capítulo 2 se presentan los requerimientos funcionales, no funcionales y restricciones, dadas principalmente por la plataforma sobre la que se trabaja. </w:t>
      </w:r>
      <w:r w:rsidR="00226841">
        <w:t xml:space="preserve">Posteriormente, se comenta el alcance del trabajo. </w:t>
      </w:r>
      <w:r>
        <w:t xml:space="preserve">Además, se presentan trabajos relacionados con los sistemas de detección, junto a las investigaciones que se llevan a cabo para la creación de modelos de redes vanets. </w:t>
      </w:r>
    </w:p>
    <w:p w14:paraId="0265DA41" w14:textId="7DF80853" w:rsidR="00B57ECA" w:rsidRDefault="00226841" w:rsidP="00B57ECA">
      <w:pPr>
        <w:spacing w:before="0" w:after="160"/>
      </w:pPr>
      <w:r>
        <w:t>El capítulo 3 presenta el diseño</w:t>
      </w:r>
      <w:r w:rsidR="00B57ECA">
        <w:t xml:space="preserve">. En </w:t>
      </w:r>
      <w:r w:rsidR="0013201A">
        <w:t>él</w:t>
      </w:r>
      <w:r>
        <w:t>,</w:t>
      </w:r>
      <w:r w:rsidR="00B57ECA">
        <w:t xml:space="preserve"> 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245F8051" w:rsidR="00B57ECA" w:rsidRDefault="00B57ECA" w:rsidP="00B57ECA">
      <w:pPr>
        <w:spacing w:before="0" w:after="160"/>
      </w:pPr>
      <w:r>
        <w:t xml:space="preserve">En el capítulo </w:t>
      </w:r>
      <w:r w:rsidR="0013201A">
        <w:t>4</w:t>
      </w:r>
      <w:r>
        <w:t xml:space="preserve"> abarca la implementación </w:t>
      </w:r>
      <w:r w:rsidR="0013201A">
        <w:t xml:space="preserve">o codificación </w:t>
      </w:r>
      <w:r>
        <w:t>de los algoritmos para rastreo y detección. Se describe con detalle desde el entrenamiento de los modelos, los pasos de preprocesamiento de imágenes, y se presentan los algoritmos en sí, tanto para usarse fuera como dentro del vehículo con ROS. Este capítulo cubre la codificación de los primeros ciclos, junto con las pruebas (se presentan los últimos resultados alcanzados para su aceptación).</w:t>
      </w:r>
    </w:p>
    <w:p w14:paraId="44B367E3" w14:textId="41C933F0" w:rsidR="0013201A" w:rsidRDefault="0013201A" w:rsidP="00B57ECA">
      <w:pPr>
        <w:spacing w:before="0" w:after="160"/>
      </w:pPr>
      <w:r>
        <w:t>Por último, en el capítulo 5 se comentan los resultados alcanzados. Para el nodo se miden tiempos y la precisión de los detectores.</w:t>
      </w:r>
    </w:p>
    <w:p w14:paraId="035A1ED7" w14:textId="78CEDD74" w:rsidR="00B57ECA" w:rsidRDefault="00B57ECA" w:rsidP="00B57ECA">
      <w:pPr>
        <w:spacing w:before="0" w:after="160"/>
      </w:pPr>
      <w:r>
        <w:t xml:space="preserve">A partir del capítulo </w:t>
      </w:r>
      <w:r w:rsidR="0013201A">
        <w:t xml:space="preserve">6 </w:t>
      </w:r>
      <w:r>
        <w:t xml:space="preserve">se desarrolla la segunda parte de este trabajo, las redes vanet. Este es otro capítulo de diseño que cubre un nuevo ciclo iterativo del proyecto. Aquí se plantean las problemáticas principales para el uso de redes vehiculares como la falta de infraestructura y </w:t>
      </w:r>
      <w:r>
        <w:lastRenderedPageBreak/>
        <w:t xml:space="preserve">la seguridad, se repasan los modelos principales, las tecnologías facilitadoras, junto a técnicas de enrutamiento. </w:t>
      </w:r>
    </w:p>
    <w:p w14:paraId="3066A207" w14:textId="0821FEF1" w:rsidR="0013201A" w:rsidRDefault="0013201A" w:rsidP="00B57ECA">
      <w:pPr>
        <w:spacing w:before="0" w:after="160"/>
      </w:pPr>
      <w:r>
        <w:t>E</w:t>
      </w:r>
      <w:r w:rsidR="00B57ECA">
        <w:t xml:space="preserve">n el capítulo </w:t>
      </w:r>
      <w:r>
        <w:t>7</w:t>
      </w:r>
      <w:r w:rsidR="00B57ECA">
        <w:t xml:space="preserve"> se presenta la arquitectura de una red vanet, junto con la estructura y formato de los mensajes que se transmitirían, así mismo se realiza la simulación de la red. Igual que con el capítulo </w:t>
      </w:r>
      <w:r>
        <w:t>4</w:t>
      </w:r>
      <w:r w:rsidR="00B57ECA">
        <w:t>, cubre los pasos de codificación.</w:t>
      </w:r>
      <w:r>
        <w:t xml:space="preserve"> Mientras que los resultados se presentan en el capítulo 8.</w:t>
      </w:r>
    </w:p>
    <w:p w14:paraId="3238278D" w14:textId="7A62E26D" w:rsidR="00B57ECA" w:rsidRDefault="00B57ECA" w:rsidP="00B57ECA">
      <w:pPr>
        <w:spacing w:before="0" w:after="160"/>
      </w:pPr>
      <w:r>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y OpenCV enfocado en la programación del AutoModelcar.</w:t>
      </w:r>
    </w:p>
    <w:bookmarkEnd w:id="13"/>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01B6982C" w:rsidR="006911C2" w:rsidRDefault="006911C2" w:rsidP="006B0B30">
      <w:pPr>
        <w:pStyle w:val="Ttulo1"/>
        <w:rPr>
          <w:szCs w:val="24"/>
          <w:lang w:val="es-MX"/>
        </w:rPr>
      </w:pPr>
      <w:bookmarkStart w:id="24" w:name="_Toc132493974"/>
      <w:bookmarkStart w:id="25" w:name="_Toc143090976"/>
      <w:bookmarkStart w:id="26" w:name="_Hlk142731406"/>
      <w:r w:rsidRPr="00F34A70">
        <w:rPr>
          <w:szCs w:val="24"/>
          <w:lang w:val="es-MX"/>
        </w:rPr>
        <w:lastRenderedPageBreak/>
        <w:t xml:space="preserve">Capítulo </w:t>
      </w:r>
      <w:bookmarkEnd w:id="24"/>
      <w:r w:rsidR="007749AE">
        <w:rPr>
          <w:szCs w:val="24"/>
          <w:lang w:val="es-MX"/>
        </w:rPr>
        <w:t>2: Análisis</w:t>
      </w:r>
      <w:bookmarkEnd w:id="25"/>
    </w:p>
    <w:p w14:paraId="02A45361" w14:textId="381A0878" w:rsidR="003C63D2"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vanet.</w:t>
      </w:r>
      <w:bookmarkStart w:id="28" w:name="_Toc132493977"/>
      <w:bookmarkEnd w:id="27"/>
    </w:p>
    <w:p w14:paraId="751F5F97" w14:textId="11312CB8" w:rsidR="003C63D2" w:rsidRDefault="003C63D2" w:rsidP="003C63D2">
      <w:pPr>
        <w:pStyle w:val="Ttulo2"/>
        <w:numPr>
          <w:ilvl w:val="0"/>
          <w:numId w:val="0"/>
        </w:numPr>
        <w:rPr>
          <w:szCs w:val="24"/>
          <w:lang w:val="es-MX"/>
        </w:rPr>
      </w:pPr>
      <w:bookmarkStart w:id="29" w:name="_Toc143090977"/>
      <w:r>
        <w:rPr>
          <w:szCs w:val="24"/>
          <w:lang w:val="es-MX"/>
        </w:rPr>
        <w:t>2.</w:t>
      </w:r>
      <w:r w:rsidR="0016792A">
        <w:rPr>
          <w:szCs w:val="24"/>
          <w:lang w:val="es-MX"/>
        </w:rPr>
        <w:t>1</w:t>
      </w:r>
      <w:r>
        <w:rPr>
          <w:szCs w:val="24"/>
          <w:lang w:val="es-MX"/>
        </w:rPr>
        <w:t xml:space="preserve"> </w:t>
      </w:r>
      <w:r w:rsidRPr="00F34A70">
        <w:rPr>
          <w:szCs w:val="24"/>
          <w:lang w:val="es-MX"/>
        </w:rPr>
        <w:t>Requerimientos funcionales</w:t>
      </w:r>
      <w:bookmarkEnd w:id="28"/>
      <w:bookmarkEnd w:id="29"/>
    </w:p>
    <w:p w14:paraId="4FA31C44" w14:textId="7A3FB433" w:rsidR="003C63D2" w:rsidRDefault="008B4C45" w:rsidP="003C63D2">
      <w:r>
        <w:t>Para la primera parte, el nodo de detección y rastreo debe ser capaz de identificar correctamente otros vehículos particulares</w:t>
      </w:r>
      <w:r w:rsidR="00A552E6">
        <w:t xml:space="preserve"> presentes en su campo de visión</w:t>
      </w:r>
      <w:r>
        <w:t xml:space="preserve">. </w:t>
      </w:r>
      <w:r w:rsidR="00A552E6">
        <w:t>El entrenamiento no se centra en un tipo de vehículo en particular, sin embargo, tanto la simulación, como en físico solo se tiene un tipo de diseño (y en físico solo se tiene otro carro)</w:t>
      </w:r>
      <w:r w:rsidR="003C63D2">
        <w:t xml:space="preserve">. </w:t>
      </w:r>
      <w:r w:rsidR="00A552E6">
        <w:t xml:space="preserve">Posteriormente, debe poder </w:t>
      </w:r>
      <w:r w:rsidR="003C63D2">
        <w:t>rastrear su movimiento, reconociendo entre dos frames a qué vehículo se refiere, aun cuando se oculten unos detrás de otros. Además, la solución presentada debe poder integrarse junto con el programa seguidor de línea que ya se tiene.</w:t>
      </w:r>
      <w:r w:rsidR="008A7B4D">
        <w:t xml:space="preserve"> </w:t>
      </w:r>
    </w:p>
    <w:p w14:paraId="47307E87" w14:textId="6FA183B7" w:rsidR="008A7B4D" w:rsidRDefault="00A552E6" w:rsidP="003C63D2">
      <w:r>
        <w:t xml:space="preserve">En el punto de redes vanet, se debe comprobar el funcionamiento y utilidad de protocolos como AODV y DSRC en la comunicación entre vehículos. Se deben poder identificar correctamente los requerimientos necesarios para alcanzar una comunicación entre nodos fiable. Estos requerimientos, como el intervalo entre transmisión, se deben verificar en </w:t>
      </w:r>
      <w:r>
        <w:lastRenderedPageBreak/>
        <w:t>entornos cambiantes al variar la densidad de nodos y la velocidad de estos. Para la primera simulación se experimenta la comunicación entre dos nodos, en dos escenarios con diferente densidad de nodos (en el primer escenario, hay momentos donde no hay una ruta entre los nodos). En ambos</w:t>
      </w:r>
      <w:r w:rsidR="00766B62">
        <w:t xml:space="preserve">, se experimenta con el intervalo entre transmisión, variando la velocidad entre 30, 50 y 80 km/h. Para la segunda simulación, 9 nodos se deben comunicar entre sí. Aquí igualmente se modifica el intervalo entre transmisión y se varían las velocidades. En la simulación de AODV se plantea la comunicación </w:t>
      </w:r>
      <w:proofErr w:type="spellStart"/>
      <w:r w:rsidR="00766B62">
        <w:t>unicast</w:t>
      </w:r>
      <w:proofErr w:type="spellEnd"/>
      <w:r w:rsidR="00766B62">
        <w:t xml:space="preserve"> entre dos nodos, con motivos para coordinarse y verificar información. Para la segunda simulación DSRC, se plantea simular que los nodos comparten las detecciones del paso previo entre sí, junto con mensajes de emergencia.</w:t>
      </w:r>
    </w:p>
    <w:p w14:paraId="2C560F3E" w14:textId="6096E772" w:rsidR="003C63D2" w:rsidRDefault="003C63D2">
      <w:pPr>
        <w:pStyle w:val="Ttulo2"/>
        <w:numPr>
          <w:ilvl w:val="1"/>
          <w:numId w:val="45"/>
        </w:numPr>
      </w:pPr>
      <w:bookmarkStart w:id="30" w:name="_Toc143090978"/>
      <w:r>
        <w:t>Requerimientos no funcionales</w:t>
      </w:r>
      <w:bookmarkEnd w:id="30"/>
    </w:p>
    <w:p w14:paraId="6413EB0B" w14:textId="77777777" w:rsidR="006951D8" w:rsidRDefault="006951D8" w:rsidP="003C63D2">
      <w:r>
        <w:t>Para verificar la implementación realizada sobre el carrito, deben cumplir con ser rápidas y de bajo poder computacional. Esto lo podemos medir según el tiempo que tarde en procesar tanto un frame completo, como solo regiones. Se busca obtener la mayor frecuencia posible para alcanzar resultados en tiempo real. Además, los detectores deben ser eficientes, mediante un set de validación, se evalúa su precisión y exactitud. Aquí sobre todo se busca conseguir la menor tasa posible de falsos positivos. Por último, la programación realizada debe funcionar tanto para el simulador, como el carro físico.</w:t>
      </w:r>
    </w:p>
    <w:p w14:paraId="02971203" w14:textId="64D634D7" w:rsidR="006951D8" w:rsidRDefault="006951D8" w:rsidP="003C63D2">
      <w:r>
        <w:t xml:space="preserve">Por el lado de la red vanet, su diseño debe estar basado en los estándares usados de AODV e IEEE 801.11p, al mismo tiempo que se verifica con la regulación de la IFT. Dado su objetivo </w:t>
      </w:r>
      <w:r>
        <w:lastRenderedPageBreak/>
        <w:t>para aplicaciones de seguridad, la comunicación debe ser fiable. Para ello se evalúan parámetros como RTT, tiempos de encolamiento, tasas de bit en error y % de paquetes perdidos. En la simulación 2, se complica un poco evaluar el RTT y % de pérdidas, lo que se evalúa es cuántos paquetes recibe y reenvía, para darnos una idea de cuantos mensajes ve del total.</w:t>
      </w:r>
    </w:p>
    <w:p w14:paraId="406872E7" w14:textId="77777777" w:rsidR="003C63D2" w:rsidRPr="00F34A70" w:rsidRDefault="003C63D2">
      <w:pPr>
        <w:pStyle w:val="Ttulo2"/>
        <w:numPr>
          <w:ilvl w:val="1"/>
          <w:numId w:val="44"/>
        </w:numPr>
        <w:ind w:left="792" w:hanging="432"/>
      </w:pPr>
      <w:bookmarkStart w:id="31" w:name="_Toc143090979"/>
      <w:r>
        <w:t>Restricciones</w:t>
      </w:r>
      <w:bookmarkEnd w:id="31"/>
    </w:p>
    <w:p w14:paraId="020CEA01" w14:textId="530832BF" w:rsidR="003C63D2" w:rsidRDefault="003C63D2" w:rsidP="003C63D2">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w:t>
      </w:r>
      <w:r w:rsidR="002866C0">
        <w:t>P</w:t>
      </w:r>
      <w:r>
        <w:t xml:space="preserve">ython. En el lado del simulador, se tienen más opciones para la versión de ROS, como </w:t>
      </w:r>
      <w:proofErr w:type="spellStart"/>
      <w:r>
        <w:t>Noetic</w:t>
      </w:r>
      <w:proofErr w:type="spellEnd"/>
      <w:r>
        <w:t>.</w:t>
      </w:r>
    </w:p>
    <w:p w14:paraId="57F8BCE8" w14:textId="5F9B937B" w:rsidR="00E02115" w:rsidRDefault="003C63D2" w:rsidP="003C63D2">
      <w:r>
        <w:t xml:space="preserve">Adicionalmente, tanto el carro, como el simulador nos limitan en cuanto a los sensores que podemos usar, el formato e información de los mensajes que nos proveen, como la cámara de profundidad. </w:t>
      </w:r>
      <w:r w:rsidR="00E02115">
        <w:t xml:space="preserve">Otra limitante se refiere a la versión de </w:t>
      </w:r>
      <w:r w:rsidR="002866C0">
        <w:t>O</w:t>
      </w:r>
      <w:r w:rsidR="00E02115">
        <w:t>pen</w:t>
      </w:r>
      <w:r w:rsidR="002866C0">
        <w:t>CV</w:t>
      </w:r>
      <w:r w:rsidR="00E02115">
        <w:t xml:space="preserve"> incluida, para el caso del carro se usa la versión de </w:t>
      </w:r>
      <w:r w:rsidR="002866C0">
        <w:t>O</w:t>
      </w:r>
      <w:r w:rsidR="00E02115">
        <w:t>pen</w:t>
      </w:r>
      <w:r w:rsidR="002866C0">
        <w:t>CV</w:t>
      </w:r>
      <w:r w:rsidR="00E02115">
        <w:t xml:space="preserve"> 2.4, y para el simulador la 4. Se tratan de librerías de visión por computadora, que se usarán para el procesamiento de imágenes, y para aplicar técnicas de aprendizaje de máquina. </w:t>
      </w:r>
    </w:p>
    <w:p w14:paraId="039AA153" w14:textId="5E2BADF7" w:rsidR="0016792A" w:rsidRPr="0016792A" w:rsidRDefault="0016792A" w:rsidP="0016792A">
      <w:pPr>
        <w:pStyle w:val="Ttulo2"/>
        <w:numPr>
          <w:ilvl w:val="0"/>
          <w:numId w:val="0"/>
        </w:numPr>
        <w:rPr>
          <w:szCs w:val="24"/>
          <w:lang w:val="es-MX"/>
        </w:rPr>
      </w:pPr>
      <w:bookmarkStart w:id="32" w:name="_Toc143090980"/>
      <w:r>
        <w:rPr>
          <w:szCs w:val="24"/>
          <w:lang w:val="es-MX"/>
        </w:rPr>
        <w:lastRenderedPageBreak/>
        <w:t xml:space="preserve">2.4 </w:t>
      </w:r>
      <w:r w:rsidRPr="00F34A70">
        <w:rPr>
          <w:szCs w:val="24"/>
          <w:lang w:val="es-MX"/>
        </w:rPr>
        <w:t>Alcance</w:t>
      </w:r>
      <w:bookmarkEnd w:id="32"/>
    </w:p>
    <w:p w14:paraId="44E10DBD" w14:textId="6C1E1B1E" w:rsidR="00167459" w:rsidRDefault="0016792A" w:rsidP="0016792A">
      <w:r>
        <w:t>Para este trabajo se presenta una implementación sobre la parte de percepción, para la identificación y rastreo de otros automóviles (no cuenta, por ejemplo, camiones o motocicletas). Mientras que también se aborda el problema de la comunicación entre vehículos. Para ello, se presenta</w:t>
      </w:r>
      <w:r w:rsidR="00167459">
        <w:t>n dos</w:t>
      </w:r>
      <w:r>
        <w:t xml:space="preserve"> simulaci</w:t>
      </w:r>
      <w:r w:rsidR="00167459">
        <w:t>o</w:t>
      </w:r>
      <w:r>
        <w:t>n</w:t>
      </w:r>
      <w:r w:rsidR="00167459">
        <w:t>es</w:t>
      </w:r>
      <w:r>
        <w:t xml:space="preserve"> para una red vehicular con aplicaciones de seguridad. Esta busca </w:t>
      </w:r>
      <w:r w:rsidR="00167459">
        <w:t xml:space="preserve">determinar los requisitos para una comunicación efectiva ante condiciones de tráfico cambiantes (diferente densidad de nodos y velocidades de 30, 50 y 80 km/h), partiendo de 9 nodos que se comunican entre sí. </w:t>
      </w:r>
    </w:p>
    <w:p w14:paraId="14B0DBC5" w14:textId="339002CC" w:rsidR="0016792A" w:rsidRDefault="00167459" w:rsidP="0016792A">
      <w:pPr>
        <w:rPr>
          <w:lang w:eastAsia="es-MX"/>
        </w:rPr>
      </w:pPr>
      <w:r>
        <w:t xml:space="preserve">En la primera simulación, un nodo que busca incorporarse a la vía recorre 110 metros (la simulación dura 12, 8 y 5 segundos). </w:t>
      </w:r>
      <w:r w:rsidR="00766B62">
        <w:t xml:space="preserve">Para la segunda simulación, </w:t>
      </w:r>
      <w:r>
        <w:t xml:space="preserve">9 nodos se comunican </w:t>
      </w:r>
      <w:r w:rsidR="00DB5758">
        <w:t>entre sí</w:t>
      </w:r>
      <w:r w:rsidR="00766B62">
        <w:t xml:space="preserve"> a lo largo de</w:t>
      </w:r>
      <w:r w:rsidR="00DB5758">
        <w:t xml:space="preserve"> un trayecto de 330 metros (40</w:t>
      </w:r>
      <w:r w:rsidR="00766B62">
        <w:t>,</w:t>
      </w:r>
      <w:r w:rsidR="00DB5758">
        <w:t xml:space="preserve"> 24</w:t>
      </w:r>
      <w:r w:rsidR="00766B62">
        <w:t xml:space="preserve"> y</w:t>
      </w:r>
      <w:r w:rsidR="00DB5758">
        <w:t xml:space="preserve"> 15 segundos)</w:t>
      </w:r>
      <w:r>
        <w:t>.</w:t>
      </w:r>
    </w:p>
    <w:p w14:paraId="5FEBCC3D" w14:textId="77777777" w:rsidR="0016792A" w:rsidRDefault="0016792A" w:rsidP="0016792A">
      <w:r>
        <w:t>Para la primera parte del problema, este involucra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7407186C" w14:textId="77777777" w:rsidR="0016792A" w:rsidRDefault="0016792A">
      <w:pPr>
        <w:numPr>
          <w:ilvl w:val="0"/>
          <w:numId w:val="40"/>
        </w:numPr>
        <w:spacing w:before="0" w:after="0"/>
        <w:rPr>
          <w:color w:val="000000"/>
        </w:rPr>
      </w:pPr>
      <w:r>
        <w:rPr>
          <w:color w:val="000000"/>
        </w:rPr>
        <w:t>Detección de objetos</w:t>
      </w:r>
    </w:p>
    <w:p w14:paraId="4F40E663" w14:textId="77777777" w:rsidR="0016792A" w:rsidRDefault="0016792A">
      <w:pPr>
        <w:numPr>
          <w:ilvl w:val="0"/>
          <w:numId w:val="40"/>
        </w:numPr>
        <w:spacing w:before="0" w:after="160"/>
        <w:rPr>
          <w:color w:val="000000"/>
        </w:rPr>
      </w:pPr>
      <w:r>
        <w:rPr>
          <w:color w:val="000000"/>
        </w:rPr>
        <w:t>Rastreo de los objetivos</w:t>
      </w:r>
    </w:p>
    <w:p w14:paraId="07D34740" w14:textId="77777777" w:rsidR="0016792A" w:rsidRDefault="0016792A" w:rsidP="0016792A">
      <w:bookmarkStart w:id="33" w:name="_Hlk142773271"/>
      <w:r>
        <w:t xml:space="preserve">Sobre el primer punto, detección de objetos, se tiene que lidiar con múltiples dificultades. Algunas de las cuales son vehículos a altas velocidades, a distancias lejanas, o condiciones </w:t>
      </w:r>
      <w:r>
        <w:lastRenderedPageBreak/>
        <w:t>del entorno diferentes como el clima y la iluminación, llamada oclusión. Para ello se emplean soluciones o técnicas de aprendizaje de máquina, gracias a que pueden manejar grandes volúmenes de datos.</w:t>
      </w:r>
    </w:p>
    <w:p w14:paraId="4F610936" w14:textId="77777777" w:rsidR="0016792A" w:rsidRDefault="0016792A" w:rsidP="0016792A">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p>
    <w:p w14:paraId="58AB47D7" w14:textId="77777777" w:rsidR="0016792A" w:rsidRDefault="0016792A" w:rsidP="0016792A">
      <w:bookmarkStart w:id="34" w:name="_Hlk142773441"/>
      <w:bookmarkEnd w:id="33"/>
      <w:r>
        <w:t xml:space="preserve">En el rastreo de los objetivos, el enfoque dominante en la mayoría de las aplicaciones y mismo que se utiliza en el presente trabajo, es tomarlo como un problema de inferencia bayesiana (Janai et al. 2021). </w:t>
      </w:r>
      <w:bookmarkStart w:id="35" w:name="_Hlk142773151"/>
      <w:bookmarkEnd w:id="34"/>
      <w:r>
        <w:t>Con el sistema de rastreo implementado se deben lidiar con algunos de los principales problemas. Como son poder identificar que un objeto es el mismo entre dos observaciones distintas, junto con lidiar con detecciones incorrectas u observaciones faltantes. Debido a que estos van acarreando errores en la predicción.</w:t>
      </w:r>
    </w:p>
    <w:p w14:paraId="3DEFDA2C" w14:textId="63A11AEE" w:rsidR="0016792A" w:rsidRDefault="0016792A" w:rsidP="0016792A">
      <w:r>
        <w:t xml:space="preserve">Por si solo un enfoque individual no es suficiente, se requiere de un ambiente cooperativo donde los vehículos se comuniquen entre sí, con la infraestructura, la nube y otros dispositivos, a estos se les llaman CAV (vehículos autónomos conectados). </w:t>
      </w:r>
      <w:bookmarkEnd w:id="35"/>
      <w:r>
        <w:t>Aquí se encuentran dos principales tendencias el estándar 802.11p y WAVE (“Wireless Access in Vehicular Environments”) diseñado por la IEEE, y 5G para redes móviles diseñado por el 3GPP. (Martínez-Díaz y Soriguera</w:t>
      </w:r>
      <w:r w:rsidR="00165066">
        <w:t>,</w:t>
      </w:r>
      <w:r>
        <w:t xml:space="preserve"> 2018).</w:t>
      </w:r>
    </w:p>
    <w:p w14:paraId="3591A65F" w14:textId="77777777" w:rsidR="0016792A" w:rsidRDefault="0016792A" w:rsidP="0016792A">
      <w:r>
        <w:lastRenderedPageBreak/>
        <w:t>Entre estas opciones, el acercamiento elegido para experimentar es el estándar 802.11p, del cual se presenta una simulación con tareas relacionadas a la seguridad. Además, se limita a la comunicación entre vehículos, no considera el uso de infraestructura. La red vanet debe poder soportar la comunicación simultanea de 9 nodos que emulan estar compartiendo sus detecciones. Esto busca sentar las bases para el modelo del carro, más no llega a implementarse.</w:t>
      </w:r>
    </w:p>
    <w:p w14:paraId="28111238" w14:textId="77777777" w:rsidR="0016792A" w:rsidRDefault="0016792A" w:rsidP="003C63D2"/>
    <w:p w14:paraId="109D882C" w14:textId="383B943A" w:rsidR="003C63D2" w:rsidRDefault="0016792A">
      <w:pPr>
        <w:pStyle w:val="Ttulo2"/>
        <w:numPr>
          <w:ilvl w:val="1"/>
          <w:numId w:val="46"/>
        </w:numPr>
      </w:pPr>
      <w:bookmarkStart w:id="36" w:name="_Toc143090981"/>
      <w:r>
        <w:t>Trabajos relacionados</w:t>
      </w:r>
      <w:bookmarkEnd w:id="36"/>
    </w:p>
    <w:p w14:paraId="067DC1B3" w14:textId="7E13A59A" w:rsidR="003C63D2" w:rsidRDefault="003C63D2" w:rsidP="003C63D2">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Cada una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w:t>
      </w:r>
      <w:r>
        <w:lastRenderedPageBreak/>
        <w:t xml:space="preserve">necesariamente más eficiente o rápido que el enfoque monolítico. Considerando que cada problema se ve de forma independiente. </w:t>
      </w:r>
      <w:r w:rsidR="00CF60DB">
        <w:t>(Janai et al. 2021)</w:t>
      </w:r>
    </w:p>
    <w:p w14:paraId="217CAEF8" w14:textId="77777777" w:rsidR="003C63D2" w:rsidRDefault="003C63D2" w:rsidP="003C63D2">
      <w:r>
        <w:t xml:space="preserve">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al ser baratas y fáciles de usar, (Janai et al. 2021). Como el coche de Intel </w:t>
      </w:r>
      <w:proofErr w:type="spellStart"/>
      <w:r>
        <w:t>Mobileye</w:t>
      </w:r>
      <w:proofErr w:type="spellEnd"/>
      <w:r>
        <w:t xml:space="preserve"> demos equipado solo con ellas.</w:t>
      </w:r>
    </w:p>
    <w:p w14:paraId="475129C0" w14:textId="77777777" w:rsidR="003C63D2" w:rsidRDefault="003C63D2" w:rsidP="003C63D2">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 uno de los </w:t>
      </w:r>
      <w:proofErr w:type="spellStart"/>
      <w:r>
        <w:rPr>
          <w:i/>
        </w:rPr>
        <w:t>benchmarks</w:t>
      </w:r>
      <w:proofErr w:type="spellEnd"/>
      <w:r>
        <w:t xml:space="preserve"> más famosos, u otros proyectos públicos como </w:t>
      </w:r>
      <w:proofErr w:type="spellStart"/>
      <w:r>
        <w:t>ApolloScape</w:t>
      </w:r>
      <w:proofErr w:type="spellEnd"/>
      <w:r>
        <w:t xml:space="preserve"> que proporcionan imágenes y anotaciones. </w:t>
      </w:r>
    </w:p>
    <w:p w14:paraId="0FBB736F" w14:textId="77777777" w:rsidR="003C63D2" w:rsidRDefault="003C63D2" w:rsidP="003C63D2">
      <w:r>
        <w:t xml:space="preserve">Para la clasificación, hay enfoques tradicionales de aprendizaje de máquina, en los que se proponen el uso de un conjunto de clasificadores de cascada, o HOG+SVM. Los cuales funcionan relativamente bien con pequeños </w:t>
      </w:r>
      <w:proofErr w:type="spellStart"/>
      <w:r>
        <w:rPr>
          <w:i/>
        </w:rPr>
        <w:t>datasets</w:t>
      </w:r>
      <w:proofErr w:type="spellEnd"/>
      <w:r>
        <w:t xml:space="preserve">,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w:t>
      </w:r>
      <w:r>
        <w:lastRenderedPageBreak/>
        <w:t xml:space="preserve">Un enfoque que aún parece ser insuficiente, en especial, al actuar en entornos nuevos, con diferentes condiciones de clima. </w:t>
      </w:r>
    </w:p>
    <w:p w14:paraId="249F85C1" w14:textId="5501B1A5" w:rsidR="00766B62" w:rsidRDefault="00766B62" w:rsidP="003C63D2">
      <w:bookmarkStart w:id="37" w:name="_Hlk142772392"/>
      <w:r>
        <w:t xml:space="preserve">De los métodos mencionados anteriormente, se toma un enfoque tradicional de aprendizaje de máquina. El trabajo parte de base y se sustenta en información propuesta en artículos como </w:t>
      </w:r>
      <w:bookmarkEnd w:id="37"/>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de </w:t>
      </w:r>
      <w:proofErr w:type="spellStart"/>
      <w:r>
        <w:t>Bougharriou</w:t>
      </w:r>
      <w:proofErr w:type="spellEnd"/>
      <w:r>
        <w:t xml:space="preserve">, et al, 2017; </w:t>
      </w:r>
      <w:proofErr w:type="spellStart"/>
      <w:r>
        <w:t>ó</w:t>
      </w:r>
      <w:proofErr w:type="spellEnd"/>
      <w:r>
        <w:t xml:space="preserve"> “A </w:t>
      </w:r>
      <w:proofErr w:type="spellStart"/>
      <w:r>
        <w:t>Two-Stage</w:t>
      </w:r>
      <w:proofErr w:type="spellEnd"/>
      <w:r>
        <w:t xml:space="preserve"> </w:t>
      </w:r>
      <w:proofErr w:type="spellStart"/>
      <w:r>
        <w:t>Approach</w:t>
      </w:r>
      <w:proofErr w:type="spellEnd"/>
      <w:r>
        <w:t xml:space="preserve"> </w:t>
      </w:r>
      <w:proofErr w:type="spellStart"/>
      <w:r>
        <w:t>to</w:t>
      </w:r>
      <w:proofErr w:type="spellEnd"/>
      <w:r>
        <w:t xml:space="preserve"> People and </w:t>
      </w:r>
      <w:proofErr w:type="spellStart"/>
      <w:r>
        <w:t>Vehicle</w:t>
      </w:r>
      <w:proofErr w:type="spellEnd"/>
      <w:r>
        <w:t xml:space="preserve"> </w:t>
      </w:r>
      <w:proofErr w:type="spellStart"/>
      <w:r>
        <w:t>Detection</w:t>
      </w:r>
      <w:proofErr w:type="spellEnd"/>
      <w:r>
        <w:t xml:space="preserve"> </w:t>
      </w:r>
      <w:proofErr w:type="spellStart"/>
      <w:r>
        <w:t>With</w:t>
      </w:r>
      <w:proofErr w:type="spellEnd"/>
      <w:r>
        <w:t xml:space="preserve"> HOG-</w:t>
      </w:r>
      <w:proofErr w:type="spellStart"/>
      <w:r>
        <w:t>Based</w:t>
      </w:r>
      <w:proofErr w:type="spellEnd"/>
      <w:r>
        <w:t xml:space="preserve"> SVM” de Feng Han et al, 2006. Quienes proponen el uso de hog con svm pensado principalmente como un algoritmo ligero y rápido.</w:t>
      </w:r>
    </w:p>
    <w:p w14:paraId="25482425" w14:textId="77777777" w:rsidR="003C63D2" w:rsidRDefault="003C63D2" w:rsidP="003C63D2">
      <w:r>
        <w:t xml:space="preserve">Con el objetivo también de mejorar la seguridad, el campo de las comunicaciones entre vehículos ha tenido un gran avance. Desde nuevos protocolos, tecnologías, y técnicas para 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5B9F6978" w14:textId="06F44253" w:rsidR="003C63D2" w:rsidRDefault="003C63D2" w:rsidP="003C63D2">
      <w:r>
        <w:t xml:space="preserve">En vehículo a vehículo se ha explorado desde la tercera generación de telefonía celular con la 3GPP. A manera de servicios que permiten a dispositivos comunicarse entre sí cuando están en proximidad (Tariq Islam y </w:t>
      </w:r>
      <w:proofErr w:type="spellStart"/>
      <w:r>
        <w:t>Cheolhyeon</w:t>
      </w:r>
      <w:proofErr w:type="spellEnd"/>
      <w:r>
        <w:t xml:space="preserve"> Kwon, 2022). El debate aquí viene desde usar bandas licenciadas (asignar nuevos espacios o reusarlas), o no licenciadas; qué técnicas de acceso y asignación de recursos usar; así como el uso de enfoques tradicionales o aquellos basados en aprendizaje de máquina.</w:t>
      </w:r>
    </w:p>
    <w:p w14:paraId="0D9E0C1F" w14:textId="61B8B45E" w:rsidR="003C63D2" w:rsidRDefault="003C63D2" w:rsidP="003C63D2">
      <w:r>
        <w:lastRenderedPageBreak/>
        <w:t>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MHz de los 75 en los 5.8 GHz para usuarios sin licencia.</w:t>
      </w:r>
      <w:r w:rsidR="00CF60DB">
        <w:t xml:space="preserve"> (</w:t>
      </w:r>
      <w:proofErr w:type="spellStart"/>
      <w:r w:rsidR="00CF60DB">
        <w:t>Jakubiak</w:t>
      </w:r>
      <w:proofErr w:type="spellEnd"/>
      <w:r w:rsidR="00CF60DB">
        <w:t xml:space="preserve"> y </w:t>
      </w:r>
      <w:proofErr w:type="spellStart"/>
      <w:r w:rsidR="00CF60DB">
        <w:t>Koucheryavy</w:t>
      </w:r>
      <w:proofErr w:type="spellEnd"/>
      <w:r w:rsidR="00CF60DB">
        <w:t>, 2008)</w:t>
      </w:r>
    </w:p>
    <w:p w14:paraId="0343A77B" w14:textId="77777777" w:rsidR="003C63D2" w:rsidRDefault="003C63D2" w:rsidP="003C63D2">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similar a radio FM, como banda ancha. Técnicas basadas en localización y </w:t>
      </w:r>
      <w:proofErr w:type="spellStart"/>
      <w:r>
        <w:rPr>
          <w:i/>
        </w:rPr>
        <w:t>clustering</w:t>
      </w:r>
      <w:proofErr w:type="spellEnd"/>
      <w:r>
        <w:t xml:space="preserve"> que se 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557CBF39" w14:textId="2D4A0920" w:rsidR="003C63D2" w:rsidRDefault="003C63D2" w:rsidP="003C63D2">
      <w:r>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2000, PROMOTE-</w:t>
      </w:r>
      <w:proofErr w:type="spellStart"/>
      <w:r>
        <w:t>Chauffeur</w:t>
      </w:r>
      <w:proofErr w:type="spellEnd"/>
      <w:r>
        <w:t xml:space="preserve"> e INVENT VLA. Igualmente, consorcios como Car2Car </w:t>
      </w:r>
      <w:r>
        <w:lastRenderedPageBreak/>
        <w:t>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rsidR="00167459">
        <w:t>,</w:t>
      </w:r>
      <w:r>
        <w:t xml:space="preserve"> 2008).</w:t>
      </w:r>
    </w:p>
    <w:p w14:paraId="492D1473" w14:textId="77777777" w:rsidR="0016792A" w:rsidRDefault="003C63D2" w:rsidP="003C63D2">
      <w:r>
        <w:t>Finalmente, ya hay vehículos en el mercado con capacidades para comunicarse de la forma V2X (vehículos a todo), como General Motors que usa DSRC, o Audi que usa una combinación entre DSRC y Celular.</w:t>
      </w:r>
    </w:p>
    <w:p w14:paraId="2CF9B8E5" w14:textId="05F5FE65" w:rsidR="006911C2" w:rsidRPr="00F34A70" w:rsidRDefault="006911C2" w:rsidP="003C63D2">
      <w:r w:rsidRPr="00F34A70">
        <w:br w:type="page"/>
      </w:r>
    </w:p>
    <w:p w14:paraId="05E4692F" w14:textId="7C2BB862" w:rsidR="00A66B06" w:rsidRDefault="00A66B06" w:rsidP="00A66B06">
      <w:pPr>
        <w:pStyle w:val="Ttulo1"/>
        <w:rPr>
          <w:szCs w:val="24"/>
          <w:lang w:val="es-MX"/>
        </w:rPr>
      </w:pPr>
      <w:bookmarkStart w:id="38" w:name="_Toc132493978"/>
      <w:bookmarkStart w:id="39" w:name="_Toc143090982"/>
      <w:bookmarkStart w:id="40" w:name="_Toc132493988"/>
      <w:bookmarkEnd w:id="26"/>
      <w:r w:rsidRPr="003A6F73">
        <w:rPr>
          <w:szCs w:val="24"/>
          <w:lang w:val="es-MX"/>
        </w:rPr>
        <w:lastRenderedPageBreak/>
        <w:t>Capítulo 3: D</w:t>
      </w:r>
      <w:bookmarkEnd w:id="38"/>
      <w:r w:rsidR="00FC4CC8">
        <w:rPr>
          <w:szCs w:val="24"/>
          <w:lang w:val="es-MX"/>
        </w:rPr>
        <w:t>iseño</w:t>
      </w:r>
      <w:bookmarkEnd w:id="39"/>
    </w:p>
    <w:p w14:paraId="2E5C7576" w14:textId="0215C03D" w:rsidR="00FC4CC8" w:rsidRP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este capítulo se aborda el tema de la detección de objetos, junto con algunos pasos previos para el preprocesamiento de imágenes. Se presentan algunas técnicas de detección usados en el trabajo y se comparan con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 y al recibir una nueva lectura se tiene una fase de corrección.</w:t>
      </w:r>
    </w:p>
    <w:p w14:paraId="26A3F490" w14:textId="7CE02F0B" w:rsidR="00A66B06" w:rsidRPr="003A6F73" w:rsidRDefault="00FC4CC8" w:rsidP="00A66B06">
      <w:pPr>
        <w:pStyle w:val="Ttulo2"/>
        <w:rPr>
          <w:szCs w:val="24"/>
          <w:lang w:val="es-MX"/>
        </w:rPr>
      </w:pPr>
      <w:bookmarkStart w:id="41" w:name="_Toc143090983"/>
      <w:bookmarkStart w:id="42" w:name="_Toc132493980"/>
      <w:r>
        <w:rPr>
          <w:szCs w:val="24"/>
          <w:lang w:val="es-MX"/>
        </w:rPr>
        <w:t>Detección de objetos</w:t>
      </w:r>
      <w:bookmarkEnd w:id="41"/>
    </w:p>
    <w:p w14:paraId="58A1BD1F" w14:textId="77777777" w:rsidR="00B57ECA" w:rsidRDefault="00B57ECA" w:rsidP="00B57ECA">
      <w:pPr>
        <w:rPr>
          <w:lang w:eastAsia="es-MX"/>
        </w:rPr>
      </w:pPr>
      <w:r>
        <w:t xml:space="preserve">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4FE120C2" w14:textId="77777777" w:rsidR="00B57ECA" w:rsidRDefault="00B57ECA" w:rsidP="00B57ECA">
      <w:r>
        <w:t xml:space="preserve">Dada la problemática y limitaciones del problema, donde se requiere realizar la detección desde una cámara en movimiento de objetos móviles y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Existen otras ideas como el uso de modelos que compensen el movimiento de las cámaras para usar técnicas tradicionales como </w:t>
      </w:r>
      <w:proofErr w:type="spellStart"/>
      <w:r>
        <w:t>optical</w:t>
      </w:r>
      <w:proofErr w:type="spellEnd"/>
      <w:r>
        <w:t xml:space="preserve"> </w:t>
      </w:r>
      <w:proofErr w:type="spellStart"/>
      <w:r>
        <w:t>flow</w:t>
      </w:r>
      <w:proofErr w:type="spellEnd"/>
      <w:r>
        <w:t xml:space="preserve">. Estas técnicas tienen que ser lo suficientemente </w:t>
      </w:r>
      <w:r>
        <w:lastRenderedPageBreak/>
        <w:t xml:space="preserve">precisas y robustas, pues errores en la clasificación pueden presentar un gran riesgo en la seguridad de las personas. Si bien ambos tipos de errores son importantes, nuestra prioridad sería reducir los falsos positivos. </w:t>
      </w:r>
    </w:p>
    <w:p w14:paraId="0AB28BCB" w14:textId="77777777" w:rsidR="00B57ECA" w:rsidRDefault="00B57ECA" w:rsidP="00B57ECA">
      <w:r>
        <w:t>A diferencia de los humanos que somos capaces de reconocer objetos parcialmente visibles, gracias a que nuestra mente compensa las partes faltantes e invisibles. Esto se convierten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6B40D198"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t>datasets</w:t>
      </w:r>
      <w:proofErr w:type="spellEnd"/>
      <w:r>
        <w:t xml:space="preserve"> para poder identificar la presencia de oclusión </w:t>
      </w:r>
      <w:r w:rsidR="007D4E6B">
        <w:t>(</w:t>
      </w:r>
      <w:r>
        <w:t xml:space="preserve">Saleh, </w:t>
      </w:r>
      <w:proofErr w:type="spellStart"/>
      <w:r>
        <w:t>Szénási</w:t>
      </w:r>
      <w:proofErr w:type="spellEnd"/>
      <w:r>
        <w:t xml:space="preserve">, y </w:t>
      </w:r>
      <w:proofErr w:type="spellStart"/>
      <w:r>
        <w:t>Vámossy</w:t>
      </w:r>
      <w:proofErr w:type="spellEnd"/>
      <w:r>
        <w:t>, s. f.</w:t>
      </w:r>
      <w:r w:rsidR="007D4E6B">
        <w:t>)</w:t>
      </w:r>
      <w:r>
        <w:t>.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F1EA03C" w14:textId="77777777" w:rsidR="00B57ECA" w:rsidRDefault="00B57ECA" w:rsidP="00B57ECA">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64F60FE9" w14:textId="77777777" w:rsidR="00B57ECA" w:rsidRDefault="00B57ECA" w:rsidP="00B57ECA">
      <w:pPr>
        <w:spacing w:before="0" w:after="0"/>
        <w:rPr>
          <w:color w:val="000000"/>
        </w:rPr>
      </w:pPr>
    </w:p>
    <w:p w14:paraId="4ECD4FFC" w14:textId="43FD1A65" w:rsidR="00B57ECA" w:rsidRDefault="00B57ECA" w:rsidP="00B57ECA">
      <w:pPr>
        <w:spacing w:before="0" w:after="0"/>
        <w:rPr>
          <w:color w:val="000000"/>
        </w:rPr>
      </w:pPr>
      <w:r>
        <w:rPr>
          <w:color w:val="000000"/>
        </w:rPr>
        <w:lastRenderedPageBreak/>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377D0B5D" w:rsidR="00B57ECA" w:rsidRDefault="00B57ECA" w:rsidP="00B57ECA">
      <w:r>
        <w:t xml:space="preserve">Para nuestro caso, la imagen primero se </w:t>
      </w:r>
      <w:proofErr w:type="spellStart"/>
      <w:r>
        <w:t>reescala</w:t>
      </w:r>
      <w:proofErr w:type="spellEnd"/>
      <w:r>
        <w:t xml:space="preserve"> para usarla en un clasificador. A continuación</w:t>
      </w:r>
      <w:r w:rsidR="00FC4CC8">
        <w:t>,</w:t>
      </w:r>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54F0C14"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difuminado ayuda a </w:t>
      </w:r>
      <w:r w:rsidR="00FC4CC8">
        <w:t>esto,</w:t>
      </w:r>
      <w:r>
        <w:t xml:space="preserve"> degrada la calidad de imagen y reduce también la necesidad de contar con </w:t>
      </w:r>
      <w:proofErr w:type="spellStart"/>
      <w:r>
        <w:t>datasets</w:t>
      </w:r>
      <w:proofErr w:type="spellEnd"/>
      <w:r>
        <w:t xml:space="preserve"> más grandes. </w:t>
      </w:r>
    </w:p>
    <w:p w14:paraId="7536A353" w14:textId="400F4409" w:rsidR="00B57ECA" w:rsidRDefault="00B57ECA" w:rsidP="00B57ECA">
      <w:r>
        <w:t xml:space="preserve">El difuminado en imágenes consiste en tomar píxeles vecinos y sacar un promedio de ellos, lo que reduce el detalle. </w:t>
      </w:r>
      <w:r w:rsidR="007D4E6B">
        <w:t>(</w:t>
      </w:r>
      <w:r>
        <w:t>Nelson J. 2020</w:t>
      </w:r>
      <w:r w:rsidR="007D4E6B">
        <w:t>)</w:t>
      </w:r>
      <w:r>
        <w:t xml:space="preserve"> En </w:t>
      </w:r>
      <w:proofErr w:type="spellStart"/>
      <w:r>
        <w:t>opencv</w:t>
      </w:r>
      <w:proofErr w:type="spellEnd"/>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pPr>
        <w:numPr>
          <w:ilvl w:val="0"/>
          <w:numId w:val="41"/>
        </w:numPr>
        <w:rPr>
          <w:color w:val="000000"/>
        </w:rPr>
      </w:pPr>
      <w:r>
        <w:rPr>
          <w:color w:val="000000"/>
        </w:rPr>
        <w:t>Promedio</w:t>
      </w:r>
    </w:p>
    <w:p w14:paraId="47F53BFF" w14:textId="3E505135" w:rsidR="00A66B06" w:rsidRDefault="00B57ECA" w:rsidP="00B57ECA">
      <w:pPr>
        <w:rPr>
          <w:szCs w:val="24"/>
        </w:rPr>
      </w:pPr>
      <w:r>
        <w:lastRenderedPageBreak/>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4"/>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6D3DC2A" w:rsidR="00B57ECA" w:rsidRDefault="00B57ECA" w:rsidP="00B57ECA">
      <w:pPr>
        <w:rPr>
          <w:lang w:eastAsia="es-MX"/>
        </w:rPr>
      </w:pPr>
      <w:r>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7D4E6B">
        <w:t>(</w:t>
      </w:r>
      <w:r w:rsidR="00C73052">
        <w:t>“</w:t>
      </w:r>
      <w:r>
        <w:t xml:space="preserve">OpenCV: </w:t>
      </w:r>
      <w:proofErr w:type="spellStart"/>
      <w:r>
        <w:t>Smoothing</w:t>
      </w:r>
      <w:proofErr w:type="spellEnd"/>
      <w:r>
        <w:t xml:space="preserve"> </w:t>
      </w:r>
      <w:proofErr w:type="spellStart"/>
      <w:r>
        <w:t>Images</w:t>
      </w:r>
      <w:proofErr w:type="spellEnd"/>
      <w:r w:rsidR="00C73052">
        <w:t>”</w:t>
      </w:r>
      <w:r>
        <w:t xml:space="preserve"> s. f.</w:t>
      </w:r>
      <w:r w:rsidR="007D4E6B">
        <w:t>)</w:t>
      </w:r>
    </w:p>
    <w:p w14:paraId="0DAB77EF" w14:textId="77777777" w:rsidR="00A66B06" w:rsidRPr="003A6F73" w:rsidRDefault="00A66B06">
      <w:pPr>
        <w:pStyle w:val="Prrafodelista"/>
        <w:numPr>
          <w:ilvl w:val="0"/>
          <w:numId w:val="24"/>
        </w:numPr>
        <w:rPr>
          <w:szCs w:val="24"/>
        </w:rPr>
      </w:pPr>
      <w:r w:rsidRPr="003A6F73">
        <w:rPr>
          <w:szCs w:val="24"/>
        </w:rPr>
        <w:t>Desenfoque de movimiento</w:t>
      </w:r>
    </w:p>
    <w:p w14:paraId="59480CC4" w14:textId="77777777" w:rsidR="00B57ECA" w:rsidRDefault="00B57ECA" w:rsidP="00B57ECA">
      <w:pPr>
        <w:rPr>
          <w:lang w:eastAsia="es-MX"/>
        </w:rPr>
      </w:pPr>
      <w:r>
        <w:lastRenderedPageBreak/>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6082737D" w14:textId="77777777"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2945A44"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Esto se comenta en el trabajo, pues permitiría dividir la imagen en regiones y según cada una aplicar un clasificador u otro.</w:t>
      </w:r>
    </w:p>
    <w:p w14:paraId="795419D6" w14:textId="77777777" w:rsidR="00A66B06" w:rsidRPr="003A6F73" w:rsidRDefault="00A66B06" w:rsidP="00FC4CC8">
      <w:pPr>
        <w:pStyle w:val="Ttulo3"/>
      </w:pPr>
      <w:bookmarkStart w:id="43" w:name="_Toc143090984"/>
      <w:r w:rsidRPr="003A6F73">
        <w:t>Técnicas de detección</w:t>
      </w:r>
      <w:bookmarkEnd w:id="42"/>
      <w:bookmarkEnd w:id="43"/>
    </w:p>
    <w:p w14:paraId="0EBDE7E9" w14:textId="77777777" w:rsidR="0065773F" w:rsidRDefault="00B57ECA" w:rsidP="00716E96">
      <w:pPr>
        <w:rPr>
          <w:color w:val="000000"/>
        </w:rPr>
      </w:pPr>
      <w:bookmarkStart w:id="44" w:name="_Toc132493981"/>
      <w:r>
        <w:rPr>
          <w:color w:val="000000"/>
        </w:rPr>
        <w:t xml:space="preserve">Algunos métodos populares experimentados desde el punto de vista clásico son los usados en el trabajo: clasificadores de cascada y máquinas de soporte vectorial (SVM) con histograma orientado por gradiente (HOG). En ellas, se ha observado que SVM con HOG trabaja mejor a más altas resoluciones, mientras presenta un mayor tiempo de procesamiento. </w:t>
      </w:r>
      <w:r>
        <w:lastRenderedPageBreak/>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r w:rsidR="0065773F">
        <w:rPr>
          <w:color w:val="000000"/>
        </w:rPr>
        <w:t xml:space="preserve"> </w:t>
      </w:r>
    </w:p>
    <w:p w14:paraId="776C1156" w14:textId="41A056B6" w:rsidR="00B57ECA" w:rsidRPr="0065773F" w:rsidRDefault="0065773F" w:rsidP="0065773F">
      <w:pPr>
        <w:rPr>
          <w:lang w:eastAsia="es-MX"/>
        </w:rPr>
      </w:pPr>
      <w:r>
        <w:rPr>
          <w:color w:val="000000"/>
        </w:rPr>
        <w:t xml:space="preserve">En </w:t>
      </w:r>
      <w:r>
        <w:t>l</w:t>
      </w:r>
      <w:r w:rsidR="00716E96">
        <w:t>as redes neuronales de preferencia trabajan con la imagen preprocesada, pero también acepta</w:t>
      </w:r>
      <w:r>
        <w:t>n</w:t>
      </w:r>
      <w:r w:rsidR="00716E96">
        <w:t xml:space="preserve"> el uso de imágenes raw.</w:t>
      </w:r>
      <w:r>
        <w:t xml:space="preserve"> Usar las imágenes preprocesadas puede ayudar a reducir sesgos y mejorar el rendimiento. Hay algunas redes que ya están diseñadas para aplicar algunos pasos como normalización.</w:t>
      </w:r>
    </w:p>
    <w:p w14:paraId="55F71A2D" w14:textId="34567B5D" w:rsidR="00E53419" w:rsidRDefault="0065773F"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las </w:t>
      </w:r>
      <w:r w:rsidR="00E53419">
        <w:t>técnicas presentada</w:t>
      </w:r>
      <w:r w:rsidR="00D806B5">
        <w:t>s se</w:t>
      </w:r>
      <w:r w:rsidR="00E53419">
        <w:t xml:space="preserve"> requieren extraer características de la imagen</w:t>
      </w:r>
      <w:r w:rsidR="00D806B5">
        <w:t>. P</w:t>
      </w:r>
      <w:r w:rsidR="00E53419">
        <w:t xml:space="preserve">ara cascada se usa local </w:t>
      </w:r>
      <w:proofErr w:type="spellStart"/>
      <w:r w:rsidR="00E53419">
        <w:t>binary</w:t>
      </w:r>
      <w:proofErr w:type="spellEnd"/>
      <w:r w:rsidR="00E53419">
        <w:t xml:space="preserve"> </w:t>
      </w:r>
      <w:proofErr w:type="spellStart"/>
      <w:r w:rsidR="00E53419">
        <w:t>patterns</w:t>
      </w:r>
      <w:proofErr w:type="spellEnd"/>
      <w:r w:rsidR="00E53419">
        <w:t xml:space="preserve"> que captura la intensidad de los píxeles vecinos alrededor de cada punto de una imagen. Con él se crea una un patrón binario que permite capturar características como bordes, esquinas y texturas. Para svm se usa histograma orientado por gradiente que calcula los gradientes de intensidad de una imagen dividida en celdas, al capturar vectores que permite de forma similar identificar bordes y texturas de una imagen. La diferencia, es que LBP captura características locales para describir una imagen completa, mientras hog ve la imagen global. Hog captura formas y contornos, LBP patrones repetitivos.</w:t>
      </w:r>
    </w:p>
    <w:p w14:paraId="03B41967" w14:textId="77777777"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calculan las características de una imagen y la pasan sobre un conjunto de funciones que evalúan sets características locales. Si las características están presentes y </w:t>
      </w:r>
      <w:r>
        <w:lastRenderedPageBreak/>
        <w:t>cumplen cierto margen, avanzan al siguiente filtro, de lo contrario se descarta. Estos sets de características contienen un histograma de píxeles que definen patrones sobre una región de la imagen.</w:t>
      </w:r>
    </w:p>
    <w:p w14:paraId="604FE694" w14:textId="7F31D266" w:rsidR="00E53419" w:rsidRDefault="00E53419"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Las máquinas de soporte vectorial encuentran el mejor hiperplano que separa los ejemplos positivos de los negativos. Al aplicar una nueva imagen para clasificar, se extraen sus características y se aplican sobre la función del hiperplano calculado. Según la distancia y un margen, predice si pertenece a la clase. La función de los </w:t>
      </w:r>
      <w:proofErr w:type="spellStart"/>
      <w:r>
        <w:t>kernel</w:t>
      </w:r>
      <w:proofErr w:type="spellEnd"/>
      <w:r>
        <w:t xml:space="preserve"> es transformar un problema a más altas dimensiones donde se pueda separar linealmente. Con Radial basis </w:t>
      </w:r>
      <w:proofErr w:type="spellStart"/>
      <w:r>
        <w:t>function</w:t>
      </w:r>
      <w:proofErr w:type="spellEnd"/>
      <w:r>
        <w:t xml:space="preserve"> permite introducir no linealidades a la función, que le permite encontrar fronteras más complejas</w:t>
      </w:r>
      <w:r w:rsidR="00716E96">
        <w:t xml:space="preserve"> (en este caso formas de elipsoides)</w:t>
      </w:r>
      <w:r>
        <w:t>, con las que aprender la forma del objeto.</w:t>
      </w:r>
    </w:p>
    <w:p w14:paraId="3AB532DA" w14:textId="3F894BED" w:rsidR="00D10C8C" w:rsidRPr="00E53419" w:rsidRDefault="00D10C8C" w:rsidP="00E534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 los métodos presentados, los filtros de cascada son clasificadores débiles, mientras svm es fuerte. Por débiles se refiere </w:t>
      </w:r>
      <w:r w:rsidR="00AD7CE1">
        <w:t>a clasificadores con capacidad y complejidad baja, con poca precisión</w:t>
      </w:r>
      <w:r>
        <w:t xml:space="preserve">. </w:t>
      </w:r>
      <w:r w:rsidR="00AD7CE1">
        <w:t xml:space="preserve">Con </w:t>
      </w:r>
      <w:proofErr w:type="spellStart"/>
      <w:r w:rsidR="00AD7CE1">
        <w:t>Adaboost</w:t>
      </w:r>
      <w:proofErr w:type="spellEnd"/>
      <w:r w:rsidR="00AD7CE1">
        <w:t>, s</w:t>
      </w:r>
      <w:r>
        <w:t xml:space="preserve">e </w:t>
      </w:r>
      <w:r w:rsidR="00AD7CE1">
        <w:t xml:space="preserve">suele </w:t>
      </w:r>
      <w:r>
        <w:t>usa</w:t>
      </w:r>
      <w:r w:rsidR="00AD7CE1">
        <w:t>r</w:t>
      </w:r>
      <w:r>
        <w:t xml:space="preserve"> una serie de clasificadores débiles de forma iterativa para alcanzar uno fuerte.</w:t>
      </w:r>
      <w:r w:rsidR="00AD7CE1">
        <w:t xml:space="preserve"> En cambio, un clasificador fuerte puede realizar predicciones de clases correctas por sí solo, tiene alta precisión.</w:t>
      </w:r>
    </w:p>
    <w:p w14:paraId="296AFC7E" w14:textId="66884430" w:rsidR="00A66B06" w:rsidRPr="003A6F73" w:rsidRDefault="00A66B06" w:rsidP="00FC4CC8">
      <w:pPr>
        <w:pStyle w:val="Ttulo3"/>
        <w:numPr>
          <w:ilvl w:val="2"/>
          <w:numId w:val="48"/>
        </w:numPr>
        <w:rPr>
          <w:szCs w:val="24"/>
        </w:rPr>
      </w:pPr>
      <w:bookmarkStart w:id="45" w:name="_Toc143090985"/>
      <w:r w:rsidRPr="003A6F73">
        <w:rPr>
          <w:szCs w:val="24"/>
        </w:rPr>
        <w:t>Clasificador de cascada</w:t>
      </w:r>
      <w:bookmarkEnd w:id="44"/>
      <w:bookmarkEnd w:id="45"/>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w:t>
      </w:r>
      <w:r>
        <w:lastRenderedPageBreak/>
        <w:t xml:space="preserve">evalúan algunas características (píxeles de la imagen) que determinan si el objeto puede o no pertenecer a una clase. Cada filtro evalúa solo una clase, y requiere ser entrenado por un gran set de imágenes positivas y negativas. </w:t>
      </w:r>
    </w:p>
    <w:p w14:paraId="7C037DAC" w14:textId="3C2F89FB" w:rsidR="00B57ECA" w:rsidRDefault="00B57ECA" w:rsidP="00B57ECA">
      <w:r>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que</w:t>
      </w:r>
      <w:r w:rsidR="00DD1651">
        <w:t>,</w:t>
      </w:r>
      <w:r>
        <w:t xml:space="preserve"> en lugar de trabajar con la imagen completa, se reduzca la complejidad del problema obteniendo solo información relevante como de los bordes. Por ejemplo, en </w:t>
      </w:r>
      <w:proofErr w:type="spellStart"/>
      <w:r>
        <w:t>haar</w:t>
      </w:r>
      <w:proofErr w:type="spellEnd"/>
      <w:r>
        <w:t xml:space="preserve"> las características se obtienen substrayendo la suma de pixeles del rectángulo blanco, de los pixeles en el rectángulo negro </w:t>
      </w:r>
      <w:r w:rsidR="007D4E6B">
        <w:t>(</w:t>
      </w:r>
      <w:proofErr w:type="spellStart"/>
      <w:r>
        <w:t>Shetty</w:t>
      </w:r>
      <w:proofErr w:type="spellEnd"/>
      <w:r>
        <w:t xml:space="preserve"> et al. 2021</w:t>
      </w:r>
      <w:r w:rsidR="007D4E6B">
        <w:t>)</w:t>
      </w:r>
      <w:r>
        <w:t xml:space="preserve"> </w:t>
      </w:r>
      <w:r w:rsidR="007D4E6B">
        <w:t>(</w:t>
      </w:r>
      <w:r w:rsidR="00C73052">
        <w:t>“</w:t>
      </w:r>
      <w:r>
        <w:t xml:space="preserve">OpenCV: Cascade </w:t>
      </w:r>
      <w:proofErr w:type="spellStart"/>
      <w:r>
        <w:t>Classifier</w:t>
      </w:r>
      <w:proofErr w:type="spellEnd"/>
      <w:r w:rsidR="00C73052">
        <w:t>”</w:t>
      </w:r>
      <w:r>
        <w:t xml:space="preserve"> s. f.</w:t>
      </w:r>
      <w:r w:rsidR="007D4E6B">
        <w:t>)</w:t>
      </w:r>
      <w:r>
        <w:t xml:space="preserve">. Como se observa en la imagen 3-1, se tratan de </w:t>
      </w:r>
      <w:proofErr w:type="spellStart"/>
      <w:r>
        <w:t>kernels</w:t>
      </w:r>
      <w:proofErr w:type="spellEnd"/>
      <w:r>
        <w:t xml:space="preserve"> que se aplican sobre la imagen para extraer los bordes o líneas, según el tipo.</w:t>
      </w:r>
    </w:p>
    <w:p w14:paraId="4C868A65" w14:textId="77777777" w:rsidR="00925322" w:rsidRDefault="00A66B06" w:rsidP="00925322">
      <w:pPr>
        <w:keepNext/>
        <w:jc w:val="center"/>
      </w:pPr>
      <w:r w:rsidRPr="003A6F73">
        <w:rPr>
          <w:noProof/>
          <w:szCs w:val="24"/>
        </w:rPr>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41"/>
                    <a:stretch>
                      <a:fillRect/>
                    </a:stretch>
                  </pic:blipFill>
                  <pic:spPr>
                    <a:xfrm>
                      <a:off x="0" y="0"/>
                      <a:ext cx="2185593" cy="1519900"/>
                    </a:xfrm>
                    <a:prstGeom prst="rect">
                      <a:avLst/>
                    </a:prstGeom>
                  </pic:spPr>
                </pic:pic>
              </a:graphicData>
            </a:graphic>
          </wp:inline>
        </w:drawing>
      </w:r>
    </w:p>
    <w:p w14:paraId="2EB89035" w14:textId="254B9618" w:rsidR="001439CC" w:rsidRDefault="00925322" w:rsidP="00925322">
      <w:pPr>
        <w:pStyle w:val="Descripcin"/>
      </w:pPr>
      <w:bookmarkStart w:id="46" w:name="_Toc143090878"/>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1</w:t>
        </w:r>
      </w:fldSimple>
      <w:r>
        <w:t xml:space="preserve"> </w:t>
      </w:r>
      <w:r w:rsidRPr="00EB508D">
        <w:t>D</w:t>
      </w:r>
      <w:r w:rsidRPr="00EB508D">
        <w:rPr>
          <w:caps w:val="0"/>
        </w:rPr>
        <w:t xml:space="preserve">iferentes </w:t>
      </w:r>
      <w:proofErr w:type="spellStart"/>
      <w:r w:rsidRPr="00EB508D">
        <w:rPr>
          <w:caps w:val="0"/>
        </w:rPr>
        <w:t>kernel</w:t>
      </w:r>
      <w:proofErr w:type="spellEnd"/>
      <w:r w:rsidRPr="00EB508D">
        <w:rPr>
          <w:caps w:val="0"/>
        </w:rPr>
        <w:t xml:space="preserve"> aplicables para la extracción de características </w:t>
      </w:r>
      <w:proofErr w:type="spellStart"/>
      <w:r w:rsidRPr="00EB508D">
        <w:rPr>
          <w:caps w:val="0"/>
        </w:rPr>
        <w:t>haar</w:t>
      </w:r>
      <w:proofErr w:type="spellEnd"/>
      <w:r>
        <w:rPr>
          <w:caps w:val="0"/>
        </w:rPr>
        <w:t>, fuente</w:t>
      </w:r>
      <w:r w:rsidRPr="00EB508D">
        <w:rPr>
          <w:caps w:val="0"/>
        </w:rPr>
        <w:t xml:space="preserve"> (</w:t>
      </w:r>
      <w:proofErr w:type="spellStart"/>
      <w:r>
        <w:rPr>
          <w:caps w:val="0"/>
        </w:rPr>
        <w:t>S</w:t>
      </w:r>
      <w:r w:rsidRPr="00EB508D">
        <w:rPr>
          <w:caps w:val="0"/>
        </w:rPr>
        <w:t>hetty</w:t>
      </w:r>
      <w:proofErr w:type="spellEnd"/>
      <w:r w:rsidRPr="00EB508D">
        <w:rPr>
          <w:caps w:val="0"/>
        </w:rPr>
        <w:t xml:space="preserve"> et al. 2021)</w:t>
      </w:r>
      <w:bookmarkEnd w:id="46"/>
    </w:p>
    <w:p w14:paraId="07387976" w14:textId="6A16FE87" w:rsidR="00B57ECA" w:rsidRDefault="00B57ECA" w:rsidP="00B57ECA">
      <w:pPr>
        <w:rPr>
          <w:lang w:eastAsia="es-MX"/>
        </w:rPr>
      </w:pPr>
      <w:r>
        <w:t xml:space="preserve">A continuación, se describe de forma más exhaustiva como obtener las características </w:t>
      </w:r>
      <w:proofErr w:type="spellStart"/>
      <w:r>
        <w:t>haar</w:t>
      </w:r>
      <w:proofErr w:type="spellEnd"/>
      <w:r>
        <w:t xml:space="preserve">. El primer paso es formar los </w:t>
      </w:r>
      <w:proofErr w:type="spellStart"/>
      <w:r>
        <w:t>kernel</w:t>
      </w:r>
      <w:proofErr w:type="spellEnd"/>
      <w:r>
        <w:t xml:space="preserve"> mostrados en la imagen según las características que se </w:t>
      </w:r>
      <w:r>
        <w:lastRenderedPageBreak/>
        <w:t xml:space="preserve">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rsidR="007D4E6B">
        <w:t>(</w:t>
      </w:r>
      <w:proofErr w:type="spellStart"/>
      <w:r>
        <w:t>Shetty</w:t>
      </w:r>
      <w:proofErr w:type="spellEnd"/>
      <w:r>
        <w:t xml:space="preserve"> et al. 2021</w:t>
      </w:r>
      <w:r w:rsidR="007D4E6B">
        <w:t>)</w:t>
      </w:r>
    </w:p>
    <w:p w14:paraId="5B7DFC0C" w14:textId="77777777" w:rsidR="00A66B06" w:rsidRPr="00DD1651"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539595E3" w14:textId="308D6A30" w:rsidR="00DD1651" w:rsidRPr="00DD1651" w:rsidRDefault="00DD1651" w:rsidP="00DD165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Con Haar estos sets de características resumen patrones como bordes o esquinas con arreglos de rectángulos de diferentes tamaños sobre una porción de la imagen. </w:t>
      </w:r>
    </w:p>
    <w:p w14:paraId="24E413F1" w14:textId="77777777" w:rsidR="00B57ECA" w:rsidRDefault="00B57ECA" w:rsidP="00B57ECA">
      <w:pPr>
        <w:rPr>
          <w:lang w:eastAsia="es-MX"/>
        </w:rPr>
      </w:pPr>
      <w:r>
        <w:t xml:space="preserve">Otro método usado para extraer las características es LBP o Local </w:t>
      </w:r>
      <w:proofErr w:type="spellStart"/>
      <w:r>
        <w:t>Binary</w:t>
      </w:r>
      <w:proofErr w:type="spellEnd"/>
      <w:r>
        <w:t xml:space="preserve"> </w:t>
      </w:r>
      <w:proofErr w:type="spellStart"/>
      <w:r>
        <w:t>Patterns</w:t>
      </w:r>
      <w:proofErr w:type="spellEnd"/>
      <w:r>
        <w:t xml:space="preserve">, mismo que se usa en el proyecto. Tiene la ventaja de que su entrenamiento es mucho más rápido que </w:t>
      </w:r>
      <w:proofErr w:type="spellStart"/>
      <w:r>
        <w:t>haar</w:t>
      </w:r>
      <w:proofErr w:type="spellEnd"/>
      <w:r>
        <w:t>, pero menos preciso. Presentado por Ojala et al. en 1996, en LBP, para cada píxel se toma una celda alrededor de 9 píxeles (3x3). Estos píxeles se comparan con el centro, y a los vecinos se les asigna un valor de 1 si la intensidad con respecto al centro es mayor o igual. En sentido de las manecillas del reloj, cada valor se multiplica por una potencia de 2. Esto nos permite promediar los alrededores asignando un valor entre 0-255.</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5AA2F11B"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w:t>
      </w:r>
      <w:r w:rsidR="00D10C8C">
        <w:t>, s función signo</w:t>
      </w:r>
      <w:r>
        <w:t xml:space="preserve">. Se asigna 1 si es mayor o igual, de lo contrario es 0. Para calcular el valor del centro, </w:t>
      </w:r>
      <w:r>
        <w:lastRenderedPageBreak/>
        <w:t xml:space="preserve">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r w:rsidR="007D4E6B">
        <w:t>(</w:t>
      </w:r>
      <w:proofErr w:type="spellStart"/>
      <w:r>
        <w:t>Pietikäinen</w:t>
      </w:r>
      <w:proofErr w:type="spellEnd"/>
      <w:r>
        <w:t xml:space="preserve"> 2010</w:t>
      </w:r>
      <w:r w:rsidR="007D4E6B">
        <w:t>)</w:t>
      </w:r>
      <w:r>
        <w:t xml:space="preserve"> </w:t>
      </w:r>
      <w:r w:rsidR="007D4E6B">
        <w:t>(</w:t>
      </w:r>
      <w:proofErr w:type="spellStart"/>
      <w:r>
        <w:t>Rosebrock</w:t>
      </w:r>
      <w:proofErr w:type="spellEnd"/>
      <w:r>
        <w:t xml:space="preserve"> 2015</w:t>
      </w:r>
      <w:r w:rsidR="007D4E6B">
        <w:t>)</w:t>
      </w:r>
    </w:p>
    <w:p w14:paraId="6DF99362" w14:textId="77777777" w:rsidR="00925322" w:rsidRDefault="00A66B06" w:rsidP="00925322">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2"/>
                    <a:stretch>
                      <a:fillRect/>
                    </a:stretch>
                  </pic:blipFill>
                  <pic:spPr>
                    <a:xfrm>
                      <a:off x="0" y="0"/>
                      <a:ext cx="2338860" cy="1188089"/>
                    </a:xfrm>
                    <a:prstGeom prst="rect">
                      <a:avLst/>
                    </a:prstGeom>
                  </pic:spPr>
                </pic:pic>
              </a:graphicData>
            </a:graphic>
          </wp:inline>
        </w:drawing>
      </w:r>
    </w:p>
    <w:p w14:paraId="72B6DDF8" w14:textId="5196396D" w:rsidR="001439CC" w:rsidRDefault="00925322" w:rsidP="00925322">
      <w:pPr>
        <w:pStyle w:val="Descripcin"/>
      </w:pPr>
      <w:bookmarkStart w:id="47" w:name="_Toc143090879"/>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2</w:t>
        </w:r>
      </w:fldSimple>
      <w:r>
        <w:t xml:space="preserve"> </w:t>
      </w:r>
      <w:r w:rsidRPr="002E2888">
        <w:t>E</w:t>
      </w:r>
      <w:r w:rsidRPr="002E2888">
        <w:rPr>
          <w:caps w:val="0"/>
        </w:rPr>
        <w:t xml:space="preserve">jemplo de la operación realizada en </w:t>
      </w:r>
      <w:proofErr w:type="spellStart"/>
      <w:r w:rsidRPr="002E2888">
        <w:rPr>
          <w:caps w:val="0"/>
        </w:rPr>
        <w:t>lbp</w:t>
      </w:r>
      <w:proofErr w:type="spellEnd"/>
      <w:r w:rsidRPr="002E2888">
        <w:rPr>
          <w:caps w:val="0"/>
        </w:rPr>
        <w:t>, primero si el valor del pixel es menor al centro se toma 1, a continuación, partiendo de la esquina superior derecha se le asigna como 2^0, de ahí se da una vuelta en sentido de las manecillas del reloj, aumenta</w:t>
      </w:r>
      <w:r>
        <w:rPr>
          <w:caps w:val="0"/>
        </w:rPr>
        <w:t>, fuente (</w:t>
      </w:r>
      <w:proofErr w:type="spellStart"/>
      <w:r>
        <w:rPr>
          <w:caps w:val="0"/>
        </w:rPr>
        <w:t>Rosebrock</w:t>
      </w:r>
      <w:proofErr w:type="spellEnd"/>
      <w:r>
        <w:rPr>
          <w:caps w:val="0"/>
        </w:rPr>
        <w:t xml:space="preserve"> 2015)</w:t>
      </w:r>
      <w:bookmarkEnd w:id="47"/>
    </w:p>
    <w:p w14:paraId="21649A73" w14:textId="77777777" w:rsidR="00925322" w:rsidRDefault="00A66B06" w:rsidP="00925322">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3"/>
                    <a:stretch>
                      <a:fillRect/>
                    </a:stretch>
                  </pic:blipFill>
                  <pic:spPr>
                    <a:xfrm>
                      <a:off x="0" y="0"/>
                      <a:ext cx="2125728" cy="1117319"/>
                    </a:xfrm>
                    <a:prstGeom prst="rect">
                      <a:avLst/>
                    </a:prstGeom>
                  </pic:spPr>
                </pic:pic>
              </a:graphicData>
            </a:graphic>
          </wp:inline>
        </w:drawing>
      </w:r>
    </w:p>
    <w:p w14:paraId="1A1CCF39" w14:textId="1AD83681" w:rsidR="001439CC" w:rsidRDefault="00925322" w:rsidP="00925322">
      <w:pPr>
        <w:pStyle w:val="Descripcin"/>
      </w:pPr>
      <w:bookmarkStart w:id="48" w:name="_Toc143090880"/>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3</w:t>
        </w:r>
      </w:fldSimple>
      <w:r>
        <w:t xml:space="preserve"> </w:t>
      </w:r>
      <w:r w:rsidRPr="003A72CF">
        <w:t>C</w:t>
      </w:r>
      <w:r w:rsidRPr="003A72CF">
        <w:rPr>
          <w:caps w:val="0"/>
        </w:rPr>
        <w:t xml:space="preserve">aracterísticas extraídas de una imagen con </w:t>
      </w:r>
      <w:proofErr w:type="spellStart"/>
      <w:r w:rsidRPr="003A72CF">
        <w:rPr>
          <w:caps w:val="0"/>
        </w:rPr>
        <w:t>lbp</w:t>
      </w:r>
      <w:proofErr w:type="spellEnd"/>
      <w:r w:rsidRPr="003A72CF">
        <w:rPr>
          <w:caps w:val="0"/>
        </w:rPr>
        <w:t xml:space="preserve"> (</w:t>
      </w:r>
      <w:proofErr w:type="spellStart"/>
      <w:r>
        <w:rPr>
          <w:caps w:val="0"/>
        </w:rPr>
        <w:t>R</w:t>
      </w:r>
      <w:r w:rsidRPr="003A72CF">
        <w:rPr>
          <w:caps w:val="0"/>
        </w:rPr>
        <w:t>osebrock</w:t>
      </w:r>
      <w:proofErr w:type="spellEnd"/>
      <w:r w:rsidRPr="003A72CF">
        <w:rPr>
          <w:caps w:val="0"/>
        </w:rPr>
        <w:t xml:space="preserve"> 2015)</w:t>
      </w:r>
      <w:bookmarkEnd w:id="48"/>
    </w:p>
    <w:p w14:paraId="44CFF4B8" w14:textId="77777777" w:rsidR="00B57ECA" w:rsidRDefault="00B57ECA" w:rsidP="00B57ECA">
      <w:pPr>
        <w:rPr>
          <w:lang w:eastAsia="es-MX"/>
        </w:rPr>
      </w:pPr>
      <w:r>
        <w:t xml:space="preserve">Calculadas las características, la mayoría resultan ser irrelevantes. Para elegir las mejores características se usa </w:t>
      </w:r>
      <w:proofErr w:type="spellStart"/>
      <w:r>
        <w:t>Adaboost</w:t>
      </w:r>
      <w:proofErr w:type="spellEnd"/>
      <w:r>
        <w:t xml:space="preserve">,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w:t>
      </w:r>
      <w:r>
        <w:lastRenderedPageBreak/>
        <w:t>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78EBFEB2" w14:textId="3EAA9929" w:rsidR="00B57ECA" w:rsidRDefault="00B57ECA" w:rsidP="00B57ECA">
      <w:r>
        <w:t xml:space="preserve">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7D4E6B">
        <w:t>(</w:t>
      </w:r>
      <w:r w:rsidR="00C73052">
        <w:t>“</w:t>
      </w:r>
      <w:r>
        <w:t xml:space="preserve">OpenCV: Cascade </w:t>
      </w:r>
      <w:proofErr w:type="spellStart"/>
      <w:r>
        <w:t>Classifier</w:t>
      </w:r>
      <w:proofErr w:type="spellEnd"/>
      <w:r w:rsidR="00C73052">
        <w:t>”</w:t>
      </w:r>
      <w:r>
        <w:t xml:space="preserve"> s. f.</w:t>
      </w:r>
      <w:r w:rsidR="007D4E6B">
        <w:t>)</w:t>
      </w:r>
    </w:p>
    <w:p w14:paraId="76C019C6" w14:textId="77777777" w:rsidR="00A66B06" w:rsidRPr="003A6F73" w:rsidRDefault="00A66B06" w:rsidP="00A66B06">
      <w:pPr>
        <w:rPr>
          <w:szCs w:val="24"/>
        </w:rPr>
      </w:pPr>
    </w:p>
    <w:p w14:paraId="42A9C866" w14:textId="02DFF85E" w:rsidR="00A66B06" w:rsidRPr="003A6F73" w:rsidRDefault="00A66B06" w:rsidP="00FC4CC8">
      <w:pPr>
        <w:pStyle w:val="Ttulo3"/>
        <w:numPr>
          <w:ilvl w:val="2"/>
          <w:numId w:val="48"/>
        </w:numPr>
        <w:rPr>
          <w:szCs w:val="24"/>
        </w:rPr>
      </w:pPr>
      <w:bookmarkStart w:id="49" w:name="_Toc132493982"/>
      <w:bookmarkStart w:id="50" w:name="_Toc143090986"/>
      <w:r w:rsidRPr="003A6F73">
        <w:rPr>
          <w:szCs w:val="24"/>
        </w:rPr>
        <w:t>Hog+svm</w:t>
      </w:r>
      <w:bookmarkEnd w:id="49"/>
      <w:bookmarkEnd w:id="50"/>
    </w:p>
    <w:p w14:paraId="782980CE" w14:textId="77777777" w:rsidR="00B57ECA" w:rsidRDefault="00B57ECA" w:rsidP="00B57ECA">
      <w:pPr>
        <w:rPr>
          <w:lang w:eastAsia="es-MX"/>
        </w:rPr>
      </w:pPr>
      <w:r>
        <w:t xml:space="preserve">Se trata de la combinación de dos técnicas, máquinas de soporte vectorial o svm que es un algoritmo de aprendizaje supervisado, y de histograma orientado por gradiente que permite extraer las características de la imagen. </w:t>
      </w:r>
    </w:p>
    <w:p w14:paraId="6B3F4BA1" w14:textId="77777777" w:rsidR="00B57ECA" w:rsidRDefault="00B57ECA" w:rsidP="00B57ECA">
      <w:r>
        <w:t xml:space="preserve">Para empezar, el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w:t>
      </w:r>
      <w:proofErr w:type="spellStart"/>
      <w:r w:rsidR="00AD7CE1">
        <w:t>Gx</w:t>
      </w:r>
      <w:proofErr w:type="spellEnd"/>
      <w:r w:rsidR="00AD7CE1">
        <w:t xml:space="preserve">) </w:t>
      </w:r>
      <w:r>
        <w:t xml:space="preserve">y vertical </w:t>
      </w:r>
      <w:r w:rsidR="00AD7CE1">
        <w:t xml:space="preserve">(Gy) </w:t>
      </w:r>
      <w:r>
        <w:t xml:space="preserve">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4"/>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0E4EC021" w:rsidR="00B57ECA" w:rsidRDefault="00B57ECA" w:rsidP="00B57ECA">
      <w:pPr>
        <w:rPr>
          <w:lang w:eastAsia="es-MX"/>
        </w:rPr>
      </w:pPr>
      <w:r>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compacta de la imagen. La contribución individual de las celdas que forman un bloque crea el histograma. </w:t>
      </w:r>
      <w:r w:rsidR="007D4E6B">
        <w:t>(</w:t>
      </w:r>
      <w:proofErr w:type="spellStart"/>
      <w:r>
        <w:t>Tyagi</w:t>
      </w:r>
      <w:proofErr w:type="spellEnd"/>
      <w:r>
        <w:t xml:space="preserve"> 2021</w:t>
      </w:r>
      <w:r w:rsidR="007D4E6B">
        <w:t>)</w:t>
      </w:r>
      <w:r>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w:t>
      </w:r>
      <w:r>
        <w:lastRenderedPageBreak/>
        <w:t xml:space="preserve">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5"/>
                    <a:stretch>
                      <a:fillRect/>
                    </a:stretch>
                  </pic:blipFill>
                  <pic:spPr>
                    <a:xfrm>
                      <a:off x="0" y="0"/>
                      <a:ext cx="1535285" cy="1409956"/>
                    </a:xfrm>
                    <a:prstGeom prst="rect">
                      <a:avLst/>
                    </a:prstGeom>
                  </pic:spPr>
                </pic:pic>
              </a:graphicData>
            </a:graphic>
          </wp:inline>
        </w:drawing>
      </w:r>
    </w:p>
    <w:p w14:paraId="5C5E1E8B" w14:textId="36543DBF" w:rsidR="001439CC" w:rsidRDefault="00925322" w:rsidP="00925322">
      <w:pPr>
        <w:pStyle w:val="Descripcin"/>
      </w:pPr>
      <w:bookmarkStart w:id="51" w:name="_Toc143090881"/>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4</w:t>
        </w:r>
      </w:fldSimple>
      <w:r>
        <w:t xml:space="preserve"> </w:t>
      </w:r>
      <w:r w:rsidRPr="00EA09BE">
        <w:t>E</w:t>
      </w:r>
      <w:r w:rsidRPr="00EA09BE">
        <w:rPr>
          <w:caps w:val="0"/>
        </w:rPr>
        <w:t>jemplo de la separación de dos variables por un margen de separación, se muestra la separación óptima que logra el mayor margen entre las dos variables</w:t>
      </w:r>
      <w:r>
        <w:rPr>
          <w:caps w:val="0"/>
        </w:rPr>
        <w:t>, fuente:</w:t>
      </w:r>
      <w:r w:rsidRPr="00EA09BE">
        <w:rPr>
          <w:caps w:val="0"/>
        </w:rPr>
        <w:t xml:space="preserve"> (“</w:t>
      </w:r>
      <w:proofErr w:type="spellStart"/>
      <w:r w:rsidRPr="00EA09BE">
        <w:rPr>
          <w:caps w:val="0"/>
        </w:rPr>
        <w:t>opencv</w:t>
      </w:r>
      <w:proofErr w:type="spellEnd"/>
      <w:r w:rsidRPr="00EA09BE">
        <w:rPr>
          <w:caps w:val="0"/>
        </w:rPr>
        <w:t xml:space="preserve">: </w:t>
      </w:r>
      <w:proofErr w:type="spellStart"/>
      <w:r w:rsidRPr="00EA09BE">
        <w:rPr>
          <w:caps w:val="0"/>
        </w:rPr>
        <w:t>introduction</w:t>
      </w:r>
      <w:proofErr w:type="spellEnd"/>
      <w:r w:rsidRPr="00EA09BE">
        <w:rPr>
          <w:caps w:val="0"/>
        </w:rPr>
        <w:t xml:space="preserve"> </w:t>
      </w:r>
      <w:proofErr w:type="spellStart"/>
      <w:r w:rsidRPr="00EA09BE">
        <w:rPr>
          <w:caps w:val="0"/>
        </w:rPr>
        <w:t>to</w:t>
      </w:r>
      <w:proofErr w:type="spellEnd"/>
      <w:r w:rsidRPr="00EA09BE">
        <w:rPr>
          <w:caps w:val="0"/>
        </w:rPr>
        <w:t xml:space="preserve"> </w:t>
      </w:r>
      <w:proofErr w:type="spellStart"/>
      <w:r w:rsidRPr="00EA09BE">
        <w:rPr>
          <w:caps w:val="0"/>
        </w:rPr>
        <w:t>support</w:t>
      </w:r>
      <w:proofErr w:type="spellEnd"/>
      <w:r w:rsidRPr="00EA09BE">
        <w:rPr>
          <w:caps w:val="0"/>
        </w:rPr>
        <w:t xml:space="preserve"> vector machines” s. f.)</w:t>
      </w:r>
      <w:bookmarkEnd w:id="51"/>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52"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52"/>
    <w:p w14:paraId="2CE9D301" w14:textId="04E01DFF" w:rsidR="00B57ECA" w:rsidRDefault="00B57ECA" w:rsidP="00B57ECA">
      <w:pPr>
        <w:rPr>
          <w:lang w:eastAsia="es-MX"/>
        </w:rPr>
      </w:pPr>
      <w:r>
        <w:t>Donde a son los pesos del vector, b el sesgo, y x los datos. Además</w:t>
      </w:r>
      <w:r w:rsidR="00AD7CE1">
        <w:t>,</w:t>
      </w:r>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684A2740" w:rsidR="00B57ECA" w:rsidRDefault="00B57ECA" w:rsidP="00B57ECA">
      <w:pPr>
        <w:spacing w:before="280" w:after="280"/>
        <w:rPr>
          <w:lang w:eastAsia="es-MX"/>
        </w:rPr>
      </w:pPr>
      <w:r>
        <w:t>Los ejemplos de entrenamiento más cercanos al hiperplano son los que definen el margen de separación y son llamados vectores de soporte.</w:t>
      </w:r>
    </w:p>
    <w:p w14:paraId="5359B206" w14:textId="257D807D"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Si la predicción es incorrecta la penalización es grande cuanto más lejos de</w:t>
      </w:r>
      <w:r w:rsidR="00EB3B69">
        <w:t xml:space="preserve">l margen </w:t>
      </w:r>
      <w:r>
        <w:t>está. Si la predicción es correcta y está cerca de</w:t>
      </w:r>
      <w:r w:rsidR="00EB3B69">
        <w:t>l margen</w:t>
      </w:r>
      <w:r>
        <w:t xml:space="preserve">,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w:lastRenderedPageBreak/>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39E78ECD" w:rsidR="00B57ECA" w:rsidRDefault="00B57ECA" w:rsidP="00B57ECA">
      <w:pPr>
        <w:rPr>
          <w:lang w:eastAsia="es-MX"/>
        </w:rPr>
      </w:pPr>
      <w:r>
        <w:t>La idea es tener el mayor margen posibl</w:t>
      </w:r>
      <w:r w:rsidR="00EB3B69">
        <w:t>e</w:t>
      </w:r>
      <w:r>
        <w:t>,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683A1661" w:rsidR="00B57ECA" w:rsidRDefault="00B57ECA" w:rsidP="00B57ECA">
      <w:pPr>
        <w:rPr>
          <w:lang w:eastAsia="es-MX"/>
        </w:rPr>
      </w:pPr>
      <w:r>
        <w:t xml:space="preserve">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7D4E6B">
        <w:t>(</w:t>
      </w:r>
      <w:r w:rsidR="00C73052">
        <w:t>“</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w:t>
      </w:r>
      <w:r w:rsidR="007D4E6B">
        <w:t>)</w:t>
      </w:r>
      <w:r>
        <w:t xml:space="preserve"> </w:t>
      </w:r>
      <w:r w:rsidR="007D4E6B">
        <w:t>(</w:t>
      </w:r>
      <w:proofErr w:type="spellStart"/>
      <w:r>
        <w:t>Kecman</w:t>
      </w:r>
      <w:proofErr w:type="spellEnd"/>
      <w:r>
        <w:t xml:space="preserve"> 2005</w:t>
      </w:r>
      <w:r w:rsidR="007D4E6B">
        <w:t>)</w:t>
      </w:r>
    </w:p>
    <w:p w14:paraId="5999A44F" w14:textId="4B21B18B" w:rsidR="00A66B06" w:rsidRPr="003A6F73" w:rsidRDefault="00036445" w:rsidP="00193302">
      <w:pPr>
        <w:keepNext/>
        <w:jc w:val="center"/>
        <w:rPr>
          <w:szCs w:val="24"/>
        </w:rPr>
      </w:pPr>
      <w:r>
        <w:rPr>
          <w:noProof/>
        </w:rPr>
        <w:lastRenderedPageBreak/>
        <mc:AlternateContent>
          <mc:Choice Requires="wps">
            <w:drawing>
              <wp:anchor distT="0" distB="0" distL="114300" distR="114300" simplePos="0" relativeHeight="252547072" behindDoc="1" locked="0" layoutInCell="1" allowOverlap="1" wp14:anchorId="66A4FC62" wp14:editId="50B0E139">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8839616" w14:textId="778CC64D" w:rsidR="00036445" w:rsidRPr="00642406" w:rsidRDefault="00036445" w:rsidP="00036445">
                            <w:pPr>
                              <w:pStyle w:val="Descripcin"/>
                              <w:rPr>
                                <w:noProof/>
                                <w:sz w:val="24"/>
                                <w:szCs w:val="24"/>
                              </w:rPr>
                            </w:pPr>
                            <w:bookmarkStart w:id="53" w:name="_Toc143090882"/>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5</w:t>
                              </w:r>
                            </w:fldSimple>
                            <w:r>
                              <w:t xml:space="preserve"> </w:t>
                            </w:r>
                            <w:r w:rsidRPr="00F703EE">
                              <w:t>T</w:t>
                            </w:r>
                            <w:r w:rsidRPr="00F703EE">
                              <w:rPr>
                                <w:caps w:val="0"/>
                              </w:rPr>
                              <w:t xml:space="preserve">abla de diferentes </w:t>
                            </w:r>
                            <w:proofErr w:type="spellStart"/>
                            <w:r w:rsidRPr="00F703EE">
                              <w:rPr>
                                <w:caps w:val="0"/>
                              </w:rPr>
                              <w:t>kernels</w:t>
                            </w:r>
                            <w:proofErr w:type="spellEnd"/>
                            <w:r w:rsidRPr="00F703EE">
                              <w:rPr>
                                <w:caps w:val="0"/>
                              </w:rPr>
                              <w:t xml:space="preserve"> para linealizar un problema</w:t>
                            </w:r>
                            <w:r>
                              <w:rPr>
                                <w:caps w:val="0"/>
                              </w:rPr>
                              <w:t>, fuente:(</w:t>
                            </w:r>
                            <w:proofErr w:type="spellStart"/>
                            <w:r>
                              <w:rPr>
                                <w:caps w:val="0"/>
                              </w:rPr>
                              <w:t>K</w:t>
                            </w:r>
                            <w:r w:rsidRPr="00F703EE">
                              <w:rPr>
                                <w:caps w:val="0"/>
                              </w:rPr>
                              <w:t>ecman</w:t>
                            </w:r>
                            <w:proofErr w:type="spellEnd"/>
                            <w:r w:rsidRPr="00F703EE">
                              <w:rPr>
                                <w:caps w:val="0"/>
                              </w:rPr>
                              <w:t xml:space="preserve"> 2005</w:t>
                            </w:r>
                            <w:r>
                              <w:rPr>
                                <w:caps w:val="0"/>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A4FC62"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6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58839616" w14:textId="778CC64D" w:rsidR="00036445" w:rsidRPr="00642406" w:rsidRDefault="00036445" w:rsidP="00036445">
                      <w:pPr>
                        <w:pStyle w:val="Descripcin"/>
                        <w:rPr>
                          <w:noProof/>
                          <w:sz w:val="24"/>
                          <w:szCs w:val="24"/>
                        </w:rPr>
                      </w:pPr>
                      <w:bookmarkStart w:id="54" w:name="_Toc143090882"/>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5</w:t>
                        </w:r>
                      </w:fldSimple>
                      <w:r>
                        <w:t xml:space="preserve"> </w:t>
                      </w:r>
                      <w:r w:rsidRPr="00F703EE">
                        <w:t>T</w:t>
                      </w:r>
                      <w:r w:rsidRPr="00F703EE">
                        <w:rPr>
                          <w:caps w:val="0"/>
                        </w:rPr>
                        <w:t xml:space="preserve">abla de diferentes </w:t>
                      </w:r>
                      <w:proofErr w:type="spellStart"/>
                      <w:r w:rsidRPr="00F703EE">
                        <w:rPr>
                          <w:caps w:val="0"/>
                        </w:rPr>
                        <w:t>kernels</w:t>
                      </w:r>
                      <w:proofErr w:type="spellEnd"/>
                      <w:r w:rsidRPr="00F703EE">
                        <w:rPr>
                          <w:caps w:val="0"/>
                        </w:rPr>
                        <w:t xml:space="preserve"> para linealizar un problema</w:t>
                      </w:r>
                      <w:r>
                        <w:rPr>
                          <w:caps w:val="0"/>
                        </w:rPr>
                        <w:t>, fuente:(</w:t>
                      </w:r>
                      <w:proofErr w:type="spellStart"/>
                      <w:r>
                        <w:rPr>
                          <w:caps w:val="0"/>
                        </w:rPr>
                        <w:t>K</w:t>
                      </w:r>
                      <w:r w:rsidRPr="00F703EE">
                        <w:rPr>
                          <w:caps w:val="0"/>
                        </w:rPr>
                        <w:t>ecman</w:t>
                      </w:r>
                      <w:proofErr w:type="spellEnd"/>
                      <w:r w:rsidRPr="00F703EE">
                        <w:rPr>
                          <w:caps w:val="0"/>
                        </w:rPr>
                        <w:t xml:space="preserve"> 2005</w:t>
                      </w:r>
                      <w:r>
                        <w:rPr>
                          <w:caps w:val="0"/>
                        </w:rPr>
                        <w:t>)</w:t>
                      </w:r>
                      <w:bookmarkEnd w:id="54"/>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4389281D">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FC4CC8">
      <w:pPr>
        <w:pStyle w:val="Ttulo3"/>
        <w:numPr>
          <w:ilvl w:val="2"/>
          <w:numId w:val="48"/>
        </w:numPr>
        <w:ind w:left="0"/>
        <w:rPr>
          <w:szCs w:val="24"/>
        </w:rPr>
      </w:pPr>
      <w:bookmarkStart w:id="55" w:name="_Toc132493983"/>
      <w:bookmarkStart w:id="56" w:name="_Toc143090987"/>
      <w:r w:rsidRPr="003A6F73">
        <w:rPr>
          <w:szCs w:val="24"/>
        </w:rPr>
        <w:t>Comparación con redes neuronales</w:t>
      </w:r>
      <w:bookmarkEnd w:id="55"/>
      <w:r w:rsidRPr="003A6F73">
        <w:rPr>
          <w:szCs w:val="24"/>
        </w:rPr>
        <w:t xml:space="preserve"> convolucionales</w:t>
      </w:r>
      <w:bookmarkEnd w:id="56"/>
    </w:p>
    <w:p w14:paraId="75B4BB43" w14:textId="1E5451A0" w:rsidR="00D10C8C" w:rsidRDefault="00D10C8C" w:rsidP="00A90FF8">
      <w:r>
        <w:t>Las redes neuronales en general crean filtros que aprenden características de la imagen. Al aplicar una nueva imagen, el filtro busca la forma (características) sobre ella y recibe una calificación de qué tan parecida es. Esto avanza hasta crear la imagen completa.</w:t>
      </w:r>
    </w:p>
    <w:p w14:paraId="53B04580" w14:textId="73D2B69E"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xml:space="preserve">” que conecta con otras neuronas. Con cada capa apilada permite identificar características más complejas, hasta llegar al objeto. </w:t>
      </w:r>
      <w:r w:rsidR="007D4E6B">
        <w:t>(</w:t>
      </w:r>
      <w:r w:rsidR="00C73052">
        <w:t>“</w:t>
      </w:r>
      <w:proofErr w:type="spellStart"/>
      <w:r>
        <w:t>What</w:t>
      </w:r>
      <w:proofErr w:type="spellEnd"/>
      <w:r>
        <w:t xml:space="preserve"> Are </w:t>
      </w:r>
      <w:proofErr w:type="spellStart"/>
      <w:r>
        <w:t>Convolutional</w:t>
      </w:r>
      <w:proofErr w:type="spellEnd"/>
      <w:r>
        <w:t xml:space="preserve">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w:t>
      </w:r>
      <w:r>
        <w:lastRenderedPageBreak/>
        <w:t xml:space="preserve">devuelve sets de propuestas de objetos sobre los que buscar. Esto ha permitido que ganen un impulso en su velocidad, con algoritmos rápidos como YOLO, SSD y </w:t>
      </w:r>
      <w:proofErr w:type="spellStart"/>
      <w:r>
        <w:t>Faster</w:t>
      </w:r>
      <w:proofErr w:type="spellEnd"/>
      <w:r>
        <w:t xml:space="preserve">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pPr>
        <w:numPr>
          <w:ilvl w:val="0"/>
          <w:numId w:val="41"/>
        </w:numPr>
        <w:spacing w:after="0"/>
        <w:rPr>
          <w:color w:val="000000"/>
        </w:rPr>
      </w:pPr>
      <w:r>
        <w:rPr>
          <w:color w:val="000000"/>
        </w:rPr>
        <w:t>Los datos se pueden modelar con un set de funciones de parámetros lineales</w:t>
      </w:r>
    </w:p>
    <w:p w14:paraId="1CC42FED" w14:textId="77777777" w:rsidR="00A90FF8" w:rsidRDefault="00A90FF8">
      <w:pPr>
        <w:numPr>
          <w:ilvl w:val="0"/>
          <w:numId w:val="41"/>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pPr>
        <w:numPr>
          <w:ilvl w:val="0"/>
          <w:numId w:val="4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15076C57" w:rsidR="00A90FF8" w:rsidRDefault="00A90FF8" w:rsidP="00A90FF8">
      <w:r>
        <w:t xml:space="preserve">Suposiciones que pueden ser inapropiadas. Por ejemplo, en problemas de altas dimensiones donde el mapeo a una forma lineal no es adecuado (maldición de la dimensionalidad). O cuando no sigue una distribución normal, por lo que se requiere construir de otro algoritmo más efectivo. </w:t>
      </w:r>
      <w:r w:rsidR="007D4E6B">
        <w:t>(</w:t>
      </w:r>
      <w:proofErr w:type="spellStart"/>
      <w:r>
        <w:t>Kecman</w:t>
      </w:r>
      <w:proofErr w:type="spellEnd"/>
      <w:r>
        <w:t xml:space="preserve"> 2005</w:t>
      </w:r>
      <w:r w:rsidR="007D4E6B">
        <w:t>)</w:t>
      </w:r>
      <w:r>
        <w:t xml:space="preserve"> </w:t>
      </w:r>
    </w:p>
    <w:p w14:paraId="71EB147E" w14:textId="06E64A86"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RCNN con región </w:t>
      </w:r>
      <w:proofErr w:type="spellStart"/>
      <w:r>
        <w:t>proposal</w:t>
      </w:r>
      <w:proofErr w:type="spellEnd"/>
      <w:r>
        <w:t xml:space="preserve"> alcanza 17 Hz, en cuanto a YOLO9000 alcanza 90 Hz en imágenes de 288 x 288 píxeles y 40 Hz en imágenes de 544 x 544 </w:t>
      </w:r>
      <w:r w:rsidR="007D4E6B">
        <w:t>(</w:t>
      </w:r>
      <w:r>
        <w:t>Janai et al. 2021</w:t>
      </w:r>
      <w:r w:rsidR="007D4E6B">
        <w:t>)</w:t>
      </w:r>
      <w:r w:rsidR="00EB3B69">
        <w:t xml:space="preserve">. Lograr </w:t>
      </w:r>
      <w:r w:rsidR="00EB3B69">
        <w:lastRenderedPageBreak/>
        <w:t>altas frecuencias en la detección de imagen es importante, pues en un auto en movimiento, la distancia que recorre un auto entre la detección en dos imágenes de la cámara puede ser bastante amplia, y representar serios problemas de seguridad.</w:t>
      </w:r>
    </w:p>
    <w:p w14:paraId="66A0F05A" w14:textId="4DE530DF" w:rsidR="00A66B06" w:rsidRPr="003A6F73" w:rsidRDefault="00A90FF8" w:rsidP="00A66B06">
      <w:pPr>
        <w:rPr>
          <w:rFonts w:ascii="Arial" w:hAnsi="Arial" w:cs="Arial"/>
          <w:szCs w:val="24"/>
        </w:rPr>
      </w:pPr>
      <w:r>
        <w:t>Por lo que, los métodos tradicionales, aunque puedan alcanzar niveles de precisión similares a redes neuronales, como SVM. Su uso va a ser limitado únicamente a casos con poco poder de cómputo, en aplicaciones cercanas a tiempo real. En general, en condiciones iguales, estos métodos son más rápidos que las redes neuronales, pero menos precisos.</w:t>
      </w:r>
    </w:p>
    <w:p w14:paraId="47319E36" w14:textId="164457A4" w:rsidR="00A66B06" w:rsidRDefault="00A66B06" w:rsidP="00FC4CC8">
      <w:pPr>
        <w:pStyle w:val="Ttulo2"/>
        <w:numPr>
          <w:ilvl w:val="1"/>
          <w:numId w:val="48"/>
        </w:numPr>
        <w:ind w:left="0"/>
      </w:pPr>
      <w:bookmarkStart w:id="57" w:name="_Toc132493984"/>
      <w:bookmarkStart w:id="58" w:name="_Toc143090988"/>
      <w:r w:rsidRPr="003A6F73">
        <w:t>Rastreo de objetos</w:t>
      </w:r>
      <w:bookmarkEnd w:id="57"/>
      <w:bookmarkEnd w:id="58"/>
    </w:p>
    <w:p w14:paraId="31631185" w14:textId="77777777" w:rsidR="008B18AA" w:rsidRDefault="008B18AA" w:rsidP="008B18AA">
      <w:pPr>
        <w:rPr>
          <w:lang w:eastAsia="es-MX"/>
        </w:rPr>
      </w:pPr>
      <w:r>
        <w:t>Dentro del problema de rastreo, una vez localizado el objeto en la imagen, lo que equivale a decir que tenemos su posición estimada. El siguiente paso es predecir su movimiento y verificarlo con el siguiente frame,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0E7E062D" w:rsidR="008B18AA" w:rsidRDefault="008B18AA" w:rsidP="008B18AA">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w:t>
      </w:r>
      <w:r w:rsidR="007D4E6B">
        <w:t>(</w:t>
      </w:r>
      <w:r>
        <w:t>Janai et al. 2021</w:t>
      </w:r>
      <w:r w:rsidR="007D4E6B">
        <w:t>)</w:t>
      </w:r>
    </w:p>
    <w:p w14:paraId="490E1C26" w14:textId="77777777" w:rsidR="00A66B06" w:rsidRPr="00EF1AF4" w:rsidRDefault="00A66B06" w:rsidP="00A66B06">
      <w:pPr>
        <w:rPr>
          <w:szCs w:val="24"/>
        </w:rPr>
      </w:pPr>
    </w:p>
    <w:p w14:paraId="3D5AB446" w14:textId="77777777" w:rsidR="00A66B06" w:rsidRPr="00EF1AF4" w:rsidRDefault="00A66B06" w:rsidP="00FC4CC8">
      <w:pPr>
        <w:pStyle w:val="Ttulo3"/>
        <w:numPr>
          <w:ilvl w:val="2"/>
          <w:numId w:val="49"/>
        </w:numPr>
        <w:ind w:left="0"/>
      </w:pPr>
      <w:bookmarkStart w:id="59" w:name="_Toc132493986"/>
      <w:bookmarkStart w:id="60" w:name="_Toc143090989"/>
      <w:r w:rsidRPr="00EF1AF4">
        <w:t>Técnicas</w:t>
      </w:r>
      <w:bookmarkEnd w:id="59"/>
      <w:bookmarkEnd w:id="60"/>
    </w:p>
    <w:p w14:paraId="435F4AE1" w14:textId="12F64185"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w:t>
      </w:r>
      <w:proofErr w:type="spellStart"/>
      <w:r>
        <w:t>retropropagación</w:t>
      </w:r>
      <w:proofErr w:type="spellEnd"/>
      <w:r>
        <w:t xml:space="preserve"> ajusta los pesos.</w:t>
      </w:r>
    </w:p>
    <w:p w14:paraId="39C8681D" w14:textId="3977526B" w:rsidR="008B18AA" w:rsidRDefault="008B18AA" w:rsidP="008B18AA">
      <w:r>
        <w:t xml:space="preserve">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77777777" w:rsidR="008B18AA" w:rsidRDefault="008B18AA" w:rsidP="008B18AA">
      <w:pPr>
        <w:rPr>
          <w:lang w:eastAsia="es-MX"/>
        </w:rPr>
      </w:pPr>
      <w:r>
        <w:t xml:space="preserve">La formulación del problema es similar al observador de </w:t>
      </w:r>
      <w:proofErr w:type="spellStart"/>
      <w:r>
        <w:t>Luenberger</w:t>
      </w:r>
      <w:proofErr w:type="spellEnd"/>
      <w:r>
        <w:t xml:space="preserve">, pero considera además la varianza del ruido para encontrar los valores k del controlador. En el caso de nuestro problema, el objetivo es predecir el movimiento de los coches sobre una imagen 2D, considerando la posición </w:t>
      </w:r>
      <w:proofErr w:type="spellStart"/>
      <w:r>
        <w:t>xy</w:t>
      </w:r>
      <w:proofErr w:type="spellEnd"/>
      <w:r>
        <w:t xml:space="preserve"> y las velocidades. Con este problema, el filtro de Kalman debería ser suficiente. Pero en casos de sistemas dinámicos no 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664E1595" w14:textId="77777777"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x tiempo se debe realizar la </w:t>
      </w:r>
      <w:r>
        <w:lastRenderedPageBreak/>
        <w:t>detección de un frame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FC4CC8">
      <w:pPr>
        <w:pStyle w:val="Ttulo3"/>
        <w:numPr>
          <w:ilvl w:val="2"/>
          <w:numId w:val="49"/>
        </w:numPr>
        <w:ind w:left="0"/>
      </w:pPr>
      <w:bookmarkStart w:id="61" w:name="_Toc132493987"/>
      <w:bookmarkStart w:id="62" w:name="_Toc143090990"/>
      <w:r w:rsidRPr="00EF1AF4">
        <w:t>Filtro de Kalman</w:t>
      </w:r>
      <w:bookmarkEnd w:id="61"/>
      <w:bookmarkEnd w:id="62"/>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3D4D98BC" w:rsidR="00A66B06" w:rsidRPr="005F47FF" w:rsidRDefault="00A66B06" w:rsidP="00A66B06">
      <w:pPr>
        <w:rPr>
          <w:szCs w:val="24"/>
        </w:rPr>
      </w:pPr>
      <w:r w:rsidRPr="005F47FF">
        <w:rPr>
          <w:szCs w:val="24"/>
        </w:rPr>
        <w:t xml:space="preserve">Los pasos se observan en la figura </w:t>
      </w:r>
      <w:r w:rsidR="00E40B78">
        <w:rPr>
          <w:szCs w:val="24"/>
        </w:rPr>
        <w:t>3</w:t>
      </w:r>
      <w:r w:rsidRPr="005F47FF">
        <w:rPr>
          <w:szCs w:val="24"/>
        </w:rPr>
        <w:t>-</w:t>
      </w:r>
      <w:r w:rsidR="00E40B78">
        <w:rPr>
          <w:szCs w:val="24"/>
        </w:rPr>
        <w:t>6</w:t>
      </w:r>
      <w:r w:rsidRPr="005F47FF">
        <w:rPr>
          <w:szCs w:val="24"/>
        </w:rPr>
        <w:t>:</w:t>
      </w:r>
    </w:p>
    <w:p w14:paraId="336147A2" w14:textId="77777777" w:rsidR="00036445" w:rsidRDefault="00A66B06" w:rsidP="00036445">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70A76106" w14:textId="7D034B80" w:rsidR="0049607A" w:rsidRDefault="00036445" w:rsidP="00036445">
      <w:pPr>
        <w:pStyle w:val="Descripcin"/>
      </w:pPr>
      <w:bookmarkStart w:id="63" w:name="_Toc143090883"/>
      <w:r>
        <w:t>F</w:t>
      </w:r>
      <w:r>
        <w:rPr>
          <w:caps w:val="0"/>
        </w:rPr>
        <w:t>igura</w:t>
      </w:r>
      <w:r>
        <w:t xml:space="preserve">  </w:t>
      </w:r>
      <w:fldSimple w:instr=" STYLEREF 1 \s ">
        <w:r w:rsidR="00B6548A">
          <w:rPr>
            <w:noProof/>
          </w:rPr>
          <w:t>3</w:t>
        </w:r>
      </w:fldSimple>
      <w:r w:rsidR="00B6548A">
        <w:noBreakHyphen/>
      </w:r>
      <w:fldSimple w:instr=" SEQ Figura_ \* ARABIC \s 1 ">
        <w:r w:rsidR="00B6548A">
          <w:rPr>
            <w:noProof/>
          </w:rPr>
          <w:t>6</w:t>
        </w:r>
      </w:fldSimple>
      <w:r>
        <w:t xml:space="preserve"> </w:t>
      </w:r>
      <w:r w:rsidRPr="004675EC">
        <w:t>P</w:t>
      </w:r>
      <w:r w:rsidRPr="004675EC">
        <w:rPr>
          <w:caps w:val="0"/>
        </w:rPr>
        <w:t xml:space="preserve">asos del filtro de </w:t>
      </w:r>
      <w:proofErr w:type="spellStart"/>
      <w:r w:rsidRPr="004675EC">
        <w:rPr>
          <w:caps w:val="0"/>
        </w:rPr>
        <w:t>kalman</w:t>
      </w:r>
      <w:proofErr w:type="spellEnd"/>
      <w:r w:rsidRPr="004675EC">
        <w:rPr>
          <w:caps w:val="0"/>
        </w:rPr>
        <w:t>, hay una inicialización a partir de la que se realiza la predicción, en el siguiente paso, sí se tienen las medidas se realiza la actualización, además, se puede agregar un paso de control</w:t>
      </w:r>
      <w:r>
        <w:rPr>
          <w:caps w:val="0"/>
        </w:rPr>
        <w:t xml:space="preserve">, fuente: </w:t>
      </w:r>
      <w:r w:rsidRPr="004675EC">
        <w:rPr>
          <w:caps w:val="0"/>
        </w:rPr>
        <w:t>(</w:t>
      </w:r>
      <w:r>
        <w:rPr>
          <w:caps w:val="0"/>
        </w:rPr>
        <w:t>B</w:t>
      </w:r>
      <w:r w:rsidRPr="004675EC">
        <w:rPr>
          <w:caps w:val="0"/>
        </w:rPr>
        <w:t>ecker s. f.)</w:t>
      </w:r>
      <w:bookmarkEnd w:id="63"/>
    </w:p>
    <w:p w14:paraId="0808C765" w14:textId="7FFA965C" w:rsidR="00A66B06" w:rsidRPr="005F47FF" w:rsidRDefault="00A66B06" w:rsidP="00755966">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0E57B3B1"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45C1876A" w14:textId="77777777" w:rsidR="00A66B06" w:rsidRPr="005F47FF" w:rsidRDefault="00A66B06" w:rsidP="00A66B06">
      <w:pPr>
        <w:rPr>
          <w:szCs w:val="24"/>
        </w:rPr>
      </w:pPr>
    </w:p>
    <w:p w14:paraId="2C74B5AA" w14:textId="52F03B59" w:rsidR="00A66B06" w:rsidRPr="005F47FF" w:rsidRDefault="00A66B06" w:rsidP="00FC4CC8">
      <w:pPr>
        <w:pStyle w:val="Ttulo3"/>
        <w:numPr>
          <w:ilvl w:val="2"/>
          <w:numId w:val="49"/>
        </w:numPr>
        <w:rPr>
          <w:szCs w:val="24"/>
        </w:rPr>
      </w:pPr>
      <w:bookmarkStart w:id="64" w:name="_Toc143090991"/>
      <w:r w:rsidRPr="005F47FF">
        <w:rPr>
          <w:szCs w:val="24"/>
        </w:rPr>
        <w:t>Caso multivariable</w:t>
      </w:r>
      <w:bookmarkEnd w:id="64"/>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w:t>
      </w:r>
      <w:r>
        <w:rPr>
          <w:color w:val="000000"/>
        </w:rPr>
        <w:lastRenderedPageBreak/>
        <w:t>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00984B84" w14:textId="7A0C98E8" w:rsidR="00A66B06" w:rsidRPr="00EF1AF4" w:rsidRDefault="00A66B06" w:rsidP="00FC4CC8">
      <w:pPr>
        <w:pStyle w:val="Ttulo3"/>
        <w:numPr>
          <w:ilvl w:val="2"/>
          <w:numId w:val="49"/>
        </w:numPr>
      </w:pPr>
      <w:bookmarkStart w:id="65" w:name="_Toc143090992"/>
      <w:r w:rsidRPr="00EF1AF4">
        <w:lastRenderedPageBreak/>
        <w:t>Forma general</w:t>
      </w:r>
      <w:bookmarkEnd w:id="65"/>
    </w:p>
    <w:p w14:paraId="6D95C8AA" w14:textId="77777777" w:rsidR="00A66B06" w:rsidRPr="00147B7F" w:rsidRDefault="00A66B06" w:rsidP="00A66B06">
      <w:pPr>
        <w:rPr>
          <w:vanish/>
          <w:szCs w:val="24"/>
        </w:rPr>
      </w:pPr>
    </w:p>
    <w:p w14:paraId="26FA2268" w14:textId="77777777" w:rsidR="008B18AA" w:rsidRDefault="008B18AA" w:rsidP="008B18AA">
      <w:pPr>
        <w:rPr>
          <w:lang w:eastAsia="es-MX"/>
        </w:rPr>
      </w:pPr>
      <w:r>
        <w:t xml:space="preserve">Para el caso de movimiento tenemos de forma directa la matriz de transición F. En otros casos, cuando no tenemos las matrices de transición F y de control G, se debe resolver el sistema dinámico. Esto involucra primero transformar la ecuación a su forma canónica de controlabilidad: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lastRenderedPageBreak/>
        <w:t>Entonces nuestras ecuaciones principales quedan como:</w:t>
      </w:r>
    </w:p>
    <w:p w14:paraId="19D17958" w14:textId="77777777" w:rsidR="00A66B06" w:rsidRPr="00147B7F" w:rsidRDefault="00A66B06">
      <w:pPr>
        <w:pStyle w:val="Prrafodelista"/>
        <w:numPr>
          <w:ilvl w:val="0"/>
          <w:numId w:val="26"/>
        </w:numPr>
        <w:rPr>
          <w:szCs w:val="24"/>
        </w:rPr>
      </w:pPr>
      <w:r w:rsidRPr="00147B7F">
        <w:rPr>
          <w:szCs w:val="24"/>
        </w:rPr>
        <w:t>Ecuación de predicción</w:t>
      </w:r>
    </w:p>
    <w:p w14:paraId="7FDEA9BE" w14:textId="7BC2FA90" w:rsidR="00A66B06" w:rsidRPr="008B18AA" w:rsidRDefault="00000000" w:rsidP="008B18AA">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1C22E858" w14:textId="77777777" w:rsidR="00A66B06" w:rsidRPr="00147B7F" w:rsidRDefault="00A66B06">
      <w:pPr>
        <w:pStyle w:val="Prrafodelista"/>
        <w:numPr>
          <w:ilvl w:val="0"/>
          <w:numId w:val="26"/>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t>Ambas corresponden a la predicción, mientras que para los pasos de corrección:</w:t>
      </w:r>
    </w:p>
    <w:p w14:paraId="79DF5C45" w14:textId="77777777" w:rsidR="00A66B06" w:rsidRPr="00147B7F" w:rsidRDefault="00A66B06">
      <w:pPr>
        <w:pStyle w:val="Prrafodelista"/>
        <w:numPr>
          <w:ilvl w:val="0"/>
          <w:numId w:val="26"/>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76BEEF1C" w14:textId="77777777" w:rsidR="008B18AA" w:rsidRDefault="008B18AA" w:rsidP="008B18AA">
      <w:pPr>
        <w:rPr>
          <w:lang w:eastAsia="es-MX"/>
        </w:rPr>
      </w:pPr>
      <w:r>
        <w:t>La ecuación actualiza el estado actual usando la predicción anterior, junto a la medición obtenida por el observador. En lugar de simplemente reemplazar con el valor medido, se usa una ganancia de Kalman que se actualiza con cada paso (</w:t>
      </w:r>
      <w:proofErr w:type="spellStart"/>
      <w:r>
        <w:t>Kn</w:t>
      </w:r>
      <w:proofErr w:type="spellEnd"/>
      <w:r>
        <w:t xml:space="preserve">). De esta forma se agrega solo una parte del error entre la medida y el valor predicho.  </w:t>
      </w:r>
    </w:p>
    <w:p w14:paraId="15E7FB30" w14:textId="77777777" w:rsidR="008B18AA" w:rsidRDefault="008B18AA" w:rsidP="008B18AA">
      <w: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26"/>
        </w:numPr>
        <w:rPr>
          <w:szCs w:val="24"/>
        </w:rPr>
      </w:pPr>
      <w:r w:rsidRPr="00147B7F">
        <w:rPr>
          <w:szCs w:val="24"/>
        </w:rPr>
        <w:lastRenderedPageBreak/>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26"/>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2C70DD62" w:rsidR="00A66B06" w:rsidRDefault="007D4E6B" w:rsidP="00A66B06">
      <w:pPr>
        <w:jc w:val="right"/>
      </w:pPr>
      <w:r>
        <w:t>(</w:t>
      </w:r>
      <w:r w:rsidR="00A66B06" w:rsidRPr="00147B7F">
        <w:t>Becker s. f.</w:t>
      </w:r>
      <w:r>
        <w:t>)</w:t>
      </w:r>
    </w:p>
    <w:p w14:paraId="24757AD8" w14:textId="77777777" w:rsidR="008B18AA" w:rsidRDefault="008B18AA" w:rsidP="008B18AA">
      <w:pPr>
        <w:rPr>
          <w:lang w:eastAsia="es-MX"/>
        </w:rPr>
      </w:pPr>
      <w:r>
        <w:t>El filtro de Kalman se aplica sobre un problema para dar seguimiento al movimiento de los vehículos en una imagen 2D. Un problema bien estudiado, que se puede resolver de forma rápida y eficiente. El uso de otros métodos, como Kalman extendido o filtro de partículas es innecesario, al agregarle mayor complejidad al problema, que implicaría un mayor costo en tiempo.</w:t>
      </w:r>
    </w:p>
    <w:p w14:paraId="49F67A33" w14:textId="1414E319" w:rsidR="008B18AA" w:rsidRDefault="008B18AA" w:rsidP="008B18AA">
      <w:r>
        <w:t>Como ventaja, el filtro de Kalman es resistente a la falta de información. Incluso nos ayuda a compensar los falsos negativos del paso de la detección, al permitir darle seguimiento al vehículo ante muestras faltantes o darnos regiones sobre los que buscar.</w:t>
      </w:r>
    </w:p>
    <w:p w14:paraId="4B3AE66C" w14:textId="1ECFBC8D" w:rsidR="00A66B06" w:rsidRPr="00FC4CC8" w:rsidRDefault="008B18AA" w:rsidP="00A66B06">
      <w:r>
        <w:t>Se trata de un método tradicional, basado en un sistema dinámico bien conocido. Sin embargo, se le hacen varias simplificaciones, no se puede conseguir mucha información solo de la imagen y además acarrear error por la imprecisión de los detectores. Sería interesante comparar contra una solución enteramente basada en redes neuronales.</w:t>
      </w:r>
    </w:p>
    <w:p w14:paraId="445E9370" w14:textId="6E3C0B14" w:rsidR="006911C2" w:rsidRDefault="006911C2" w:rsidP="00FC4CC8">
      <w:pPr>
        <w:pStyle w:val="Ttulo1"/>
        <w:numPr>
          <w:ilvl w:val="0"/>
          <w:numId w:val="49"/>
        </w:numPr>
        <w:rPr>
          <w:caps w:val="0"/>
          <w:szCs w:val="24"/>
          <w:lang w:val="es-MX"/>
        </w:rPr>
      </w:pPr>
      <w:bookmarkStart w:id="66" w:name="_Toc132493990"/>
      <w:bookmarkStart w:id="67" w:name="_Toc143090993"/>
      <w:bookmarkEnd w:id="40"/>
      <w:r w:rsidRPr="00F34A70">
        <w:rPr>
          <w:szCs w:val="24"/>
          <w:lang w:val="es-MX"/>
        </w:rPr>
        <w:lastRenderedPageBreak/>
        <w:t xml:space="preserve">Capítulo </w:t>
      </w:r>
      <w:bookmarkEnd w:id="66"/>
      <w:r w:rsidR="00FC4CC8">
        <w:rPr>
          <w:szCs w:val="24"/>
          <w:lang w:val="es-MX"/>
        </w:rPr>
        <w:t>4</w:t>
      </w:r>
      <w:r w:rsidR="00802616">
        <w:rPr>
          <w:szCs w:val="24"/>
          <w:lang w:val="es-MX"/>
        </w:rPr>
        <w:t xml:space="preserve">: </w:t>
      </w:r>
      <w:r w:rsidR="00BB4DB5">
        <w:rPr>
          <w:caps w:val="0"/>
          <w:szCs w:val="24"/>
          <w:lang w:val="es-MX"/>
        </w:rPr>
        <w:t>Codificación</w:t>
      </w:r>
      <w:bookmarkEnd w:id="67"/>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FC4CC8">
      <w:pPr>
        <w:pStyle w:val="Ttulo3"/>
        <w:numPr>
          <w:ilvl w:val="1"/>
          <w:numId w:val="50"/>
        </w:numPr>
        <w:rPr>
          <w:lang w:val="es-MX"/>
        </w:rPr>
      </w:pPr>
      <w:bookmarkStart w:id="68" w:name="_Toc143090994"/>
      <w:r w:rsidRPr="00F34A70">
        <w:rPr>
          <w:lang w:val="es-MX"/>
        </w:rPr>
        <w:t>Entrenamiento del filtro de cascada</w:t>
      </w:r>
      <w:bookmarkEnd w:id="68"/>
    </w:p>
    <w:p w14:paraId="565ACC73" w14:textId="6017980A"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48"/>
                    <a:stretch>
                      <a:fillRect/>
                    </a:stretch>
                  </pic:blipFill>
                  <pic:spPr>
                    <a:xfrm>
                      <a:off x="0" y="0"/>
                      <a:ext cx="2062934" cy="1304331"/>
                    </a:xfrm>
                    <a:prstGeom prst="rect">
                      <a:avLst/>
                    </a:prstGeom>
                  </pic:spPr>
                </pic:pic>
              </a:graphicData>
            </a:graphic>
          </wp:inline>
        </w:drawing>
      </w:r>
    </w:p>
    <w:p w14:paraId="4B8F32ED" w14:textId="3C6EC812" w:rsidR="00D06600" w:rsidRDefault="00036445" w:rsidP="00036445">
      <w:pPr>
        <w:pStyle w:val="Descripcin"/>
      </w:pPr>
      <w:bookmarkStart w:id="69" w:name="_Toc143090884"/>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w:t>
        </w:r>
      </w:fldSimple>
      <w:r>
        <w:t xml:space="preserve"> </w:t>
      </w:r>
      <w:r w:rsidRPr="000902BB">
        <w:t>E</w:t>
      </w:r>
      <w:r w:rsidRPr="000902BB">
        <w:rPr>
          <w:caps w:val="0"/>
        </w:rPr>
        <w:t>jemplos de vehículos</w:t>
      </w:r>
      <w:bookmarkEnd w:id="69"/>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49"/>
                    <a:stretch>
                      <a:fillRect/>
                    </a:stretch>
                  </pic:blipFill>
                  <pic:spPr>
                    <a:xfrm>
                      <a:off x="0" y="0"/>
                      <a:ext cx="1806672" cy="1488595"/>
                    </a:xfrm>
                    <a:prstGeom prst="rect">
                      <a:avLst/>
                    </a:prstGeom>
                  </pic:spPr>
                </pic:pic>
              </a:graphicData>
            </a:graphic>
          </wp:inline>
        </w:drawing>
      </w:r>
    </w:p>
    <w:p w14:paraId="41DFCAFE" w14:textId="38A6982D" w:rsidR="00D06600" w:rsidRDefault="00036445" w:rsidP="00036445">
      <w:pPr>
        <w:pStyle w:val="Descripcin"/>
      </w:pPr>
      <w:bookmarkStart w:id="70" w:name="_Toc143090885"/>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w:t>
        </w:r>
      </w:fldSimple>
      <w:r>
        <w:t xml:space="preserve"> </w:t>
      </w:r>
      <w:r w:rsidRPr="005B0B94">
        <w:t>E</w:t>
      </w:r>
      <w:r w:rsidRPr="005B0B94">
        <w:rPr>
          <w:caps w:val="0"/>
        </w:rPr>
        <w:t>jemplos de imágenes negativas para el entrenamiento</w:t>
      </w:r>
      <w:bookmarkEnd w:id="70"/>
    </w:p>
    <w:p w14:paraId="2C1936B3" w14:textId="2111F946" w:rsidR="00AE4503" w:rsidRDefault="00AE4503" w:rsidP="00AE4503">
      <w:pPr>
        <w:rPr>
          <w:lang w:eastAsia="es-MX"/>
        </w:rPr>
      </w:pPr>
      <w:r>
        <w:t xml:space="preserve">Entrenar un clasificador de cascada usando OpenCV es bastante directo. Siguiendo </w:t>
      </w:r>
      <w:r w:rsidR="007D4E6B">
        <w:t>(</w:t>
      </w:r>
      <w:r>
        <w:t xml:space="preserve">"OpenCV: Cascade </w:t>
      </w:r>
      <w:proofErr w:type="spellStart"/>
      <w:r>
        <w:t>Classifier</w:t>
      </w:r>
      <w:proofErr w:type="spellEnd"/>
      <w:r>
        <w:t xml:space="preserve"> Training" s. f.</w:t>
      </w:r>
      <w:r w:rsidR="007D4E6B">
        <w:t>)</w:t>
      </w:r>
      <w:r>
        <w:t xml:space="preserve">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77777777"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Opencv3.4.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t>Crea un archivo para las imágenes positivas .</w:t>
      </w:r>
      <w:proofErr w:type="spellStart"/>
      <w:r w:rsidRPr="00F34A70">
        <w:rPr>
          <w:i/>
          <w:iCs/>
          <w:szCs w:val="24"/>
        </w:rPr>
        <w:t>vec</w:t>
      </w:r>
      <w:proofErr w:type="spell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lastRenderedPageBreak/>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Indica cuándo se debe dejar de entrenar el modelo, se usó el ratio sugerido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lastRenderedPageBreak/>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7BA1215F" w:rsidR="006911C2" w:rsidRPr="00F34A70" w:rsidRDefault="006911C2" w:rsidP="00FC4CC8">
      <w:pPr>
        <w:pStyle w:val="Ttulo3"/>
        <w:numPr>
          <w:ilvl w:val="1"/>
          <w:numId w:val="50"/>
        </w:numPr>
        <w:rPr>
          <w:lang w:val="es-MX"/>
        </w:rPr>
      </w:pPr>
      <w:bookmarkStart w:id="71" w:name="_Toc143090995"/>
      <w:r w:rsidRPr="00F34A70">
        <w:rPr>
          <w:lang w:val="es-MX"/>
        </w:rPr>
        <w:t>Entrenamiento de svm</w:t>
      </w:r>
      <w:bookmarkEnd w:id="71"/>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35F1C7E2" w:rsidR="00AE4503" w:rsidRDefault="00AE4503" w:rsidP="006B0B30">
      <w:r w:rsidRPr="00AE4503">
        <w:t xml:space="preserve"> </w:t>
      </w:r>
      <w:r>
        <w:t>Para descartar los falsos positivos, se usan máquinas de soporte vectorial. Aquí con el fin de lograr una mejor precisión, reducir el tiempo de entrenamiento y el número de muestras requeridas, se parte el problema en dos máquinas. Una para identificar coches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24F69033" w:rsidR="00036445" w:rsidRDefault="00036445" w:rsidP="00AE4503">
      <w:r>
        <w:rPr>
          <w:noProof/>
        </w:rPr>
        <mc:AlternateContent>
          <mc:Choice Requires="wps">
            <w:drawing>
              <wp:anchor distT="0" distB="0" distL="114300" distR="114300" simplePos="0" relativeHeight="252551168" behindDoc="0" locked="0" layoutInCell="1" allowOverlap="1" wp14:anchorId="2206C514" wp14:editId="39C529A1">
                <wp:simplePos x="0" y="0"/>
                <wp:positionH relativeFrom="column">
                  <wp:posOffset>3354070</wp:posOffset>
                </wp:positionH>
                <wp:positionV relativeFrom="paragraph">
                  <wp:posOffset>1508125</wp:posOffset>
                </wp:positionV>
                <wp:extent cx="1873885" cy="635"/>
                <wp:effectExtent l="0" t="0" r="0" b="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A7FD40B" w14:textId="0B3C2130" w:rsidR="00036445" w:rsidRPr="005246CB" w:rsidRDefault="00036445" w:rsidP="00036445">
                            <w:pPr>
                              <w:pStyle w:val="Descripcin"/>
                              <w:rPr>
                                <w:noProof/>
                                <w:sz w:val="24"/>
                              </w:rPr>
                            </w:pPr>
                            <w:bookmarkStart w:id="72" w:name="_Toc14309088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3</w:t>
                              </w:r>
                            </w:fldSimple>
                            <w:r>
                              <w:t xml:space="preserve"> </w:t>
                            </w:r>
                            <w:r w:rsidRPr="001403F7">
                              <w:t>I</w:t>
                            </w:r>
                            <w:r w:rsidRPr="001403F7">
                              <w:rPr>
                                <w:caps w:val="0"/>
                              </w:rPr>
                              <w:t>mágenes de vehículos de lado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C514" id="_x0000_s1027" type="#_x0000_t202" style="position:absolute;left:0;text-align:left;margin-left:264.1pt;margin-top:118.75pt;width:147.5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" stroked="f">
                <v:textbox style="mso-fit-shape-to-text:t" inset="0,0,0,0">
                  <w:txbxContent>
                    <w:p w14:paraId="4A7FD40B" w14:textId="0B3C2130" w:rsidR="00036445" w:rsidRPr="005246CB" w:rsidRDefault="00036445" w:rsidP="00036445">
                      <w:pPr>
                        <w:pStyle w:val="Descripcin"/>
                        <w:rPr>
                          <w:noProof/>
                          <w:sz w:val="24"/>
                        </w:rPr>
                      </w:pPr>
                      <w:bookmarkStart w:id="73" w:name="_Toc14309088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3</w:t>
                        </w:r>
                      </w:fldSimple>
                      <w:r>
                        <w:t xml:space="preserve"> </w:t>
                      </w:r>
                      <w:r w:rsidRPr="001403F7">
                        <w:t>I</w:t>
                      </w:r>
                      <w:r w:rsidRPr="001403F7">
                        <w:rPr>
                          <w:caps w:val="0"/>
                        </w:rPr>
                        <w:t>mágenes de vehículos de lado</w:t>
                      </w:r>
                      <w:bookmarkEnd w:id="73"/>
                    </w:p>
                  </w:txbxContent>
                </v:textbox>
                <w10:wrap type="square"/>
              </v:shape>
            </w:pict>
          </mc:Fallback>
        </mc:AlternateContent>
      </w:r>
      <w:r w:rsidRPr="00F34A70">
        <w:rPr>
          <w:noProof/>
        </w:rPr>
        <w:drawing>
          <wp:anchor distT="0" distB="0" distL="114300" distR="114300" simplePos="0" relativeHeight="251572224" behindDoc="0" locked="0" layoutInCell="1" allowOverlap="1" wp14:anchorId="679750A5" wp14:editId="4C8942C6">
            <wp:simplePos x="0" y="0"/>
            <wp:positionH relativeFrom="margin">
              <wp:posOffset>3354277</wp:posOffset>
            </wp:positionH>
            <wp:positionV relativeFrom="page">
              <wp:posOffset>6349631</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49120" behindDoc="0" locked="0" layoutInCell="1" allowOverlap="1" wp14:anchorId="0829EB05" wp14:editId="77A1D11C">
                <wp:simplePos x="0" y="0"/>
                <wp:positionH relativeFrom="column">
                  <wp:posOffset>292100</wp:posOffset>
                </wp:positionH>
                <wp:positionV relativeFrom="paragraph">
                  <wp:posOffset>1641475</wp:posOffset>
                </wp:positionV>
                <wp:extent cx="1844675" cy="635"/>
                <wp:effectExtent l="0" t="0" r="0" b="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7AD83B5" w14:textId="2620D077" w:rsidR="00036445" w:rsidRPr="002C5E50" w:rsidRDefault="00036445" w:rsidP="00036445">
                            <w:pPr>
                              <w:pStyle w:val="Descripcin"/>
                              <w:rPr>
                                <w:noProof/>
                                <w:sz w:val="24"/>
                              </w:rPr>
                            </w:pPr>
                            <w:bookmarkStart w:id="74" w:name="_Toc14309088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4</w:t>
                              </w:r>
                            </w:fldSimple>
                            <w:r>
                              <w:t xml:space="preserve"> </w:t>
                            </w:r>
                            <w:r w:rsidRPr="00026D42">
                              <w:t>I</w:t>
                            </w:r>
                            <w:r w:rsidRPr="00026D42">
                              <w:rPr>
                                <w:caps w:val="0"/>
                              </w:rPr>
                              <w:t>mágenes de la parte trasera de vehículos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9EB05" id="_x0000_s1028" type="#_x0000_t202" style="position:absolute;left:0;text-align:left;margin-left:23pt;margin-top:129.25pt;width:145.2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SoGgIAAD8EAAAOAAAAZHJzL2Uyb0RvYy54bWysU8GO2jAQvVfqP1i+lwDd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dzc3s0y1nknKzj7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" stroked="f">
                <v:textbox style="mso-fit-shape-to-text:t" inset="0,0,0,0">
                  <w:txbxContent>
                    <w:p w14:paraId="47AD83B5" w14:textId="2620D077" w:rsidR="00036445" w:rsidRPr="002C5E50" w:rsidRDefault="00036445" w:rsidP="00036445">
                      <w:pPr>
                        <w:pStyle w:val="Descripcin"/>
                        <w:rPr>
                          <w:noProof/>
                          <w:sz w:val="24"/>
                        </w:rPr>
                      </w:pPr>
                      <w:bookmarkStart w:id="75" w:name="_Toc14309088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4</w:t>
                        </w:r>
                      </w:fldSimple>
                      <w:r>
                        <w:t xml:space="preserve"> </w:t>
                      </w:r>
                      <w:r w:rsidRPr="00026D42">
                        <w:t>I</w:t>
                      </w:r>
                      <w:r w:rsidRPr="00026D42">
                        <w:rPr>
                          <w:caps w:val="0"/>
                        </w:rPr>
                        <w:t>mágenes de la parte trasera de vehículos</w:t>
                      </w:r>
                      <w:bookmarkEnd w:id="75"/>
                    </w:p>
                  </w:txbxContent>
                </v:textbox>
                <w10:wrap type="square"/>
              </v:shape>
            </w:pict>
          </mc:Fallback>
        </mc:AlternateContent>
      </w:r>
      <w:r w:rsidRPr="00F34A70">
        <w:rPr>
          <w:noProof/>
        </w:rPr>
        <w:drawing>
          <wp:anchor distT="0" distB="0" distL="114300" distR="114300" simplePos="0" relativeHeight="251571200" behindDoc="0" locked="0" layoutInCell="1" allowOverlap="1" wp14:anchorId="69342678" wp14:editId="223187E5">
            <wp:simplePos x="0" y="0"/>
            <wp:positionH relativeFrom="margin">
              <wp:posOffset>292100</wp:posOffset>
            </wp:positionH>
            <wp:positionV relativeFrom="page">
              <wp:posOffset>6229350</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06752561" w:rsidR="00036445" w:rsidRDefault="00036445" w:rsidP="00AE4503"/>
    <w:p w14:paraId="4F81B6C1" w14:textId="6757EB22" w:rsidR="00036445" w:rsidRDefault="00036445" w:rsidP="00AE4503"/>
    <w:p w14:paraId="31FA520B" w14:textId="77777777" w:rsidR="00036445" w:rsidRDefault="00036445" w:rsidP="00AE4503"/>
    <w:p w14:paraId="6BFE74FE" w14:textId="483D180C" w:rsidR="00AE4503" w:rsidRDefault="00AE4503" w:rsidP="00AE4503">
      <w:pPr>
        <w:rPr>
          <w:lang w:eastAsia="es-MX"/>
        </w:rPr>
      </w:pPr>
      <w:r>
        <w:lastRenderedPageBreak/>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2E21AAA9"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2"/>
                    <a:stretch>
                      <a:fillRect/>
                    </a:stretch>
                  </pic:blipFill>
                  <pic:spPr>
                    <a:xfrm>
                      <a:off x="0" y="0"/>
                      <a:ext cx="4632281" cy="1916231"/>
                    </a:xfrm>
                    <a:prstGeom prst="rect">
                      <a:avLst/>
                    </a:prstGeom>
                  </pic:spPr>
                </pic:pic>
              </a:graphicData>
            </a:graphic>
          </wp:inline>
        </w:drawing>
      </w:r>
    </w:p>
    <w:p w14:paraId="3B373FF7" w14:textId="0B251264" w:rsidR="00D06600" w:rsidRDefault="00036445" w:rsidP="00036445">
      <w:pPr>
        <w:pStyle w:val="Descripcin"/>
      </w:pPr>
      <w:bookmarkStart w:id="76" w:name="_Toc143090888"/>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5</w:t>
        </w:r>
      </w:fldSimple>
      <w:r>
        <w:t xml:space="preserve"> </w:t>
      </w:r>
      <w:r w:rsidRPr="00D66CA4">
        <w:t>F</w:t>
      </w:r>
      <w:r w:rsidRPr="00D66CA4">
        <w:rPr>
          <w:caps w:val="0"/>
        </w:rPr>
        <w:t xml:space="preserve">unción </w:t>
      </w:r>
      <w:proofErr w:type="spellStart"/>
      <w:r w:rsidRPr="00D66CA4">
        <w:rPr>
          <w:caps w:val="0"/>
        </w:rPr>
        <w:t>load_images</w:t>
      </w:r>
      <w:bookmarkEnd w:id="76"/>
      <w:proofErr w:type="spellEnd"/>
    </w:p>
    <w:p w14:paraId="4D9E522C" w14:textId="39D26A07" w:rsidR="006911C2" w:rsidRPr="00F34A70" w:rsidRDefault="006911C2" w:rsidP="006B0B30">
      <w:pPr>
        <w:rPr>
          <w:szCs w:val="24"/>
        </w:rPr>
      </w:pPr>
      <w:r w:rsidRPr="00F34A70">
        <w:rPr>
          <w:szCs w:val="24"/>
        </w:rPr>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lastRenderedPageBreak/>
        <w:t>blockSize</w:t>
      </w:r>
      <w:proofErr w:type="spellEnd"/>
    </w:p>
    <w:p w14:paraId="639F8AEC"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3"/>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pPr>
        <w:numPr>
          <w:ilvl w:val="0"/>
          <w:numId w:val="42"/>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pPr>
        <w:numPr>
          <w:ilvl w:val="0"/>
          <w:numId w:val="42"/>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pPr>
        <w:numPr>
          <w:ilvl w:val="0"/>
          <w:numId w:val="42"/>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308660FB" w:rsidR="006911C2" w:rsidRPr="00F34A70" w:rsidRDefault="00764440" w:rsidP="006B0B30">
      <w:pPr>
        <w:rPr>
          <w:szCs w:val="24"/>
        </w:rPr>
      </w:pPr>
      <w:r>
        <w:t xml:space="preserve">Usando la implementación de </w:t>
      </w:r>
      <w:proofErr w:type="spellStart"/>
      <w:r>
        <w:t>HOGImage</w:t>
      </w:r>
      <w:proofErr w:type="spellEnd"/>
      <w:r>
        <w:t xml:space="preserv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lastRenderedPageBreak/>
        <w:drawing>
          <wp:anchor distT="0" distB="0" distL="114300" distR="114300" simplePos="0" relativeHeight="251685888" behindDoc="0" locked="0" layoutInCell="1" allowOverlap="1" wp14:anchorId="2C0CEA70" wp14:editId="1170C211">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79AB0445">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54"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77" w:name="_Toc137213690"/>
    </w:p>
    <w:p w14:paraId="61C42312" w14:textId="77777777" w:rsidR="00975E08" w:rsidRDefault="00975E08" w:rsidP="005B0719">
      <w:pPr>
        <w:pStyle w:val="figuresTables"/>
      </w:pPr>
    </w:p>
    <w:p w14:paraId="6CCFCCDD" w14:textId="3A6B5DC3" w:rsidR="00975E08" w:rsidRDefault="00036445" w:rsidP="005B0719">
      <w:pPr>
        <w:pStyle w:val="figuresTables"/>
      </w:pPr>
      <w:r>
        <w:rPr>
          <w:noProof/>
        </w:rPr>
        <mc:AlternateContent>
          <mc:Choice Requires="wps">
            <w:drawing>
              <wp:anchor distT="0" distB="0" distL="114300" distR="114300" simplePos="0" relativeHeight="252555264" behindDoc="0" locked="0" layoutInCell="1" allowOverlap="1" wp14:anchorId="0037C3E1" wp14:editId="3AA9BDE1">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43645CCD" w:rsidR="00036445" w:rsidRPr="0091037C" w:rsidRDefault="00036445" w:rsidP="00036445">
                            <w:pPr>
                              <w:pStyle w:val="Descripcin"/>
                              <w:rPr>
                                <w:rFonts w:ascii="Arial" w:hAnsi="Arial" w:cs="Arial"/>
                                <w:noProof/>
                                <w:sz w:val="24"/>
                                <w:szCs w:val="24"/>
                              </w:rPr>
                            </w:pPr>
                            <w:bookmarkStart w:id="78" w:name="_Toc143090889"/>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6</w:t>
                              </w:r>
                            </w:fldSimple>
                            <w:r>
                              <w:t xml:space="preserve"> </w:t>
                            </w:r>
                            <w:r w:rsidRPr="00FC152F">
                              <w:t>C</w:t>
                            </w:r>
                            <w:r w:rsidRPr="00FC152F">
                              <w:rPr>
                                <w:caps w:val="0"/>
                              </w:rPr>
                              <w:t xml:space="preserve">on </w:t>
                            </w:r>
                            <w:proofErr w:type="spellStart"/>
                            <w:r w:rsidRPr="00FC152F">
                              <w:rPr>
                                <w:caps w:val="0"/>
                              </w:rPr>
                              <w:t>blocksize</w:t>
                            </w:r>
                            <w:proofErr w:type="spellEnd"/>
                            <w:r w:rsidRPr="00FC152F">
                              <w:rPr>
                                <w:caps w:val="0"/>
                              </w:rPr>
                              <w:t xml:space="preserve"> (64,64), </w:t>
                            </w:r>
                            <w:proofErr w:type="spellStart"/>
                            <w:r w:rsidRPr="00FC152F">
                              <w:rPr>
                                <w:caps w:val="0"/>
                              </w:rPr>
                              <w:t>cellsize</w:t>
                            </w:r>
                            <w:proofErr w:type="spellEnd"/>
                            <w:r w:rsidRPr="00FC152F">
                              <w:rPr>
                                <w:caps w:val="0"/>
                              </w:rPr>
                              <w:t xml:space="preserve"> y </w:t>
                            </w:r>
                            <w:proofErr w:type="spellStart"/>
                            <w:r w:rsidRPr="00FC152F">
                              <w:rPr>
                                <w:caps w:val="0"/>
                              </w:rPr>
                              <w:t>blockstride</w:t>
                            </w:r>
                            <w:proofErr w:type="spellEnd"/>
                            <w:r w:rsidRPr="00FC152F">
                              <w:rPr>
                                <w:caps w:val="0"/>
                              </w:rPr>
                              <w:t xml:space="preserve"> de (4,4).</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29" type="#_x0000_t202" style="position:absolute;left:0;text-align:left;margin-left:252.35pt;margin-top:21.8pt;width:169.95pt;height:.05pt;z-index:25255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KuGgIAAD8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" stroked="f">
                <v:textbox style="mso-fit-shape-to-text:t" inset="0,0,0,0">
                  <w:txbxContent>
                    <w:p w14:paraId="55263E7D" w14:textId="43645CCD" w:rsidR="00036445" w:rsidRPr="0091037C" w:rsidRDefault="00036445" w:rsidP="00036445">
                      <w:pPr>
                        <w:pStyle w:val="Descripcin"/>
                        <w:rPr>
                          <w:rFonts w:ascii="Arial" w:hAnsi="Arial" w:cs="Arial"/>
                          <w:noProof/>
                          <w:sz w:val="24"/>
                          <w:szCs w:val="24"/>
                        </w:rPr>
                      </w:pPr>
                      <w:bookmarkStart w:id="79" w:name="_Toc143090889"/>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6</w:t>
                        </w:r>
                      </w:fldSimple>
                      <w:r>
                        <w:t xml:space="preserve"> </w:t>
                      </w:r>
                      <w:r w:rsidRPr="00FC152F">
                        <w:t>C</w:t>
                      </w:r>
                      <w:r w:rsidRPr="00FC152F">
                        <w:rPr>
                          <w:caps w:val="0"/>
                        </w:rPr>
                        <w:t xml:space="preserve">on </w:t>
                      </w:r>
                      <w:proofErr w:type="spellStart"/>
                      <w:r w:rsidRPr="00FC152F">
                        <w:rPr>
                          <w:caps w:val="0"/>
                        </w:rPr>
                        <w:t>blocksize</w:t>
                      </w:r>
                      <w:proofErr w:type="spellEnd"/>
                      <w:r w:rsidRPr="00FC152F">
                        <w:rPr>
                          <w:caps w:val="0"/>
                        </w:rPr>
                        <w:t xml:space="preserve"> (64,64), </w:t>
                      </w:r>
                      <w:proofErr w:type="spellStart"/>
                      <w:r w:rsidRPr="00FC152F">
                        <w:rPr>
                          <w:caps w:val="0"/>
                        </w:rPr>
                        <w:t>cellsize</w:t>
                      </w:r>
                      <w:proofErr w:type="spellEnd"/>
                      <w:r w:rsidRPr="00FC152F">
                        <w:rPr>
                          <w:caps w:val="0"/>
                        </w:rPr>
                        <w:t xml:space="preserve"> y </w:t>
                      </w:r>
                      <w:proofErr w:type="spellStart"/>
                      <w:r w:rsidRPr="00FC152F">
                        <w:rPr>
                          <w:caps w:val="0"/>
                        </w:rPr>
                        <w:t>blockstride</w:t>
                      </w:r>
                      <w:proofErr w:type="spellEnd"/>
                      <w:r w:rsidRPr="00FC152F">
                        <w:rPr>
                          <w:caps w:val="0"/>
                        </w:rPr>
                        <w:t xml:space="preserve"> de (4,4).</w:t>
                      </w:r>
                      <w:bookmarkEnd w:id="79"/>
                    </w:p>
                  </w:txbxContent>
                </v:textbox>
                <w10:wrap type="square"/>
              </v:shape>
            </w:pict>
          </mc:Fallback>
        </mc:AlternateContent>
      </w:r>
      <w:r>
        <w:rPr>
          <w:noProof/>
        </w:rPr>
        <mc:AlternateContent>
          <mc:Choice Requires="wps">
            <w:drawing>
              <wp:anchor distT="0" distB="0" distL="114300" distR="114300" simplePos="0" relativeHeight="252553216" behindDoc="0" locked="0" layoutInCell="1" allowOverlap="1" wp14:anchorId="2D821F47" wp14:editId="34050B8C">
                <wp:simplePos x="0" y="0"/>
                <wp:positionH relativeFrom="margin">
                  <wp:align>left</wp:align>
                </wp:positionH>
                <wp:positionV relativeFrom="paragraph">
                  <wp:posOffset>276860</wp:posOffset>
                </wp:positionV>
                <wp:extent cx="2423795" cy="635"/>
                <wp:effectExtent l="0" t="0" r="0" b="0"/>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2424224" cy="635"/>
                        </a:xfrm>
                        <a:prstGeom prst="rect">
                          <a:avLst/>
                        </a:prstGeom>
                        <a:solidFill>
                          <a:prstClr val="white"/>
                        </a:solidFill>
                        <a:ln>
                          <a:noFill/>
                        </a:ln>
                      </wps:spPr>
                      <wps:txbx>
                        <w:txbxContent>
                          <w:p w14:paraId="6885C32D" w14:textId="43948E1F" w:rsidR="00036445" w:rsidRPr="00A64356" w:rsidRDefault="00036445" w:rsidP="00036445">
                            <w:pPr>
                              <w:pStyle w:val="Descripcin"/>
                              <w:rPr>
                                <w:rFonts w:ascii="Arial" w:hAnsi="Arial" w:cs="Arial"/>
                                <w:noProof/>
                                <w:sz w:val="24"/>
                                <w:szCs w:val="24"/>
                              </w:rPr>
                            </w:pPr>
                            <w:bookmarkStart w:id="80" w:name="_Toc143090890"/>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7</w:t>
                              </w:r>
                            </w:fldSimple>
                            <w:r>
                              <w:t xml:space="preserve"> </w:t>
                            </w:r>
                            <w:r w:rsidRPr="005F57CF">
                              <w:t>C</w:t>
                            </w:r>
                            <w:r w:rsidRPr="005F57CF">
                              <w:rPr>
                                <w:caps w:val="0"/>
                              </w:rPr>
                              <w:t xml:space="preserve">on </w:t>
                            </w:r>
                            <w:proofErr w:type="spellStart"/>
                            <w:r w:rsidRPr="005F57CF">
                              <w:rPr>
                                <w:caps w:val="0"/>
                              </w:rPr>
                              <w:t>blocksize</w:t>
                            </w:r>
                            <w:proofErr w:type="spellEnd"/>
                            <w:r w:rsidRPr="005F57CF">
                              <w:rPr>
                                <w:caps w:val="0"/>
                              </w:rPr>
                              <w:t xml:space="preserve"> (64,64), </w:t>
                            </w:r>
                            <w:proofErr w:type="spellStart"/>
                            <w:r w:rsidRPr="005F57CF">
                              <w:rPr>
                                <w:caps w:val="0"/>
                              </w:rPr>
                              <w:t>cellsize</w:t>
                            </w:r>
                            <w:proofErr w:type="spellEnd"/>
                            <w:r w:rsidRPr="005F57CF">
                              <w:rPr>
                                <w:caps w:val="0"/>
                              </w:rPr>
                              <w:t xml:space="preserve"> y </w:t>
                            </w:r>
                            <w:proofErr w:type="spellStart"/>
                            <w:r w:rsidRPr="005F57CF">
                              <w:rPr>
                                <w:caps w:val="0"/>
                              </w:rPr>
                              <w:t>blockstride</w:t>
                            </w:r>
                            <w:proofErr w:type="spellEnd"/>
                            <w:r w:rsidRPr="005F57CF">
                              <w:rPr>
                                <w:caps w:val="0"/>
                              </w:rPr>
                              <w:t xml:space="preserve"> (8,8), con solo 8x8 celdas no es suficiente para extraer las características de la imagen, por lo que el resultado es muy pobre.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0" type="#_x0000_t202" style="position:absolute;left:0;text-align:left;margin-left:0;margin-top:21.8pt;width:190.85pt;height:.05pt;z-index:252553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" stroked="f">
                <v:textbox style="mso-fit-shape-to-text:t" inset="0,0,0,0">
                  <w:txbxContent>
                    <w:p w14:paraId="6885C32D" w14:textId="43948E1F" w:rsidR="00036445" w:rsidRPr="00A64356" w:rsidRDefault="00036445" w:rsidP="00036445">
                      <w:pPr>
                        <w:pStyle w:val="Descripcin"/>
                        <w:rPr>
                          <w:rFonts w:ascii="Arial" w:hAnsi="Arial" w:cs="Arial"/>
                          <w:noProof/>
                          <w:sz w:val="24"/>
                          <w:szCs w:val="24"/>
                        </w:rPr>
                      </w:pPr>
                      <w:bookmarkStart w:id="81" w:name="_Toc143090890"/>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7</w:t>
                        </w:r>
                      </w:fldSimple>
                      <w:r>
                        <w:t xml:space="preserve"> </w:t>
                      </w:r>
                      <w:r w:rsidRPr="005F57CF">
                        <w:t>C</w:t>
                      </w:r>
                      <w:r w:rsidRPr="005F57CF">
                        <w:rPr>
                          <w:caps w:val="0"/>
                        </w:rPr>
                        <w:t xml:space="preserve">on </w:t>
                      </w:r>
                      <w:proofErr w:type="spellStart"/>
                      <w:r w:rsidRPr="005F57CF">
                        <w:rPr>
                          <w:caps w:val="0"/>
                        </w:rPr>
                        <w:t>blocksize</w:t>
                      </w:r>
                      <w:proofErr w:type="spellEnd"/>
                      <w:r w:rsidRPr="005F57CF">
                        <w:rPr>
                          <w:caps w:val="0"/>
                        </w:rPr>
                        <w:t xml:space="preserve"> (64,64), </w:t>
                      </w:r>
                      <w:proofErr w:type="spellStart"/>
                      <w:r w:rsidRPr="005F57CF">
                        <w:rPr>
                          <w:caps w:val="0"/>
                        </w:rPr>
                        <w:t>cellsize</w:t>
                      </w:r>
                      <w:proofErr w:type="spellEnd"/>
                      <w:r w:rsidRPr="005F57CF">
                        <w:rPr>
                          <w:caps w:val="0"/>
                        </w:rPr>
                        <w:t xml:space="preserve"> y </w:t>
                      </w:r>
                      <w:proofErr w:type="spellStart"/>
                      <w:r w:rsidRPr="005F57CF">
                        <w:rPr>
                          <w:caps w:val="0"/>
                        </w:rPr>
                        <w:t>blockstride</w:t>
                      </w:r>
                      <w:proofErr w:type="spellEnd"/>
                      <w:r w:rsidRPr="005F57CF">
                        <w:rPr>
                          <w:caps w:val="0"/>
                        </w:rPr>
                        <w:t xml:space="preserve"> (8,8), con solo 8x8 celdas no es suficiente para extraer las características de la imagen, por lo que el resultado es muy pobre.</w:t>
                      </w:r>
                      <w:bookmarkEnd w:id="81"/>
                    </w:p>
                  </w:txbxContent>
                </v:textbox>
                <w10:wrap type="square" anchorx="margin"/>
              </v:shape>
            </w:pict>
          </mc:Fallback>
        </mc:AlternateContent>
      </w:r>
    </w:p>
    <w:bookmarkEnd w:id="77"/>
    <w:p w14:paraId="3A4F0121" w14:textId="38376A96"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44950BDE">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5B0906F5">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82" w:name="_Toc137213692"/>
    </w:p>
    <w:p w14:paraId="1D182774" w14:textId="29B3DC8E" w:rsidR="00975E08" w:rsidRDefault="00975E08" w:rsidP="005B0719">
      <w:pPr>
        <w:pStyle w:val="figuresTables"/>
      </w:pPr>
    </w:p>
    <w:bookmarkEnd w:id="82"/>
    <w:p w14:paraId="71964F1F" w14:textId="0CDFED1B" w:rsidR="006911C2" w:rsidRPr="00F34A70" w:rsidRDefault="006911C2" w:rsidP="005B0719">
      <w:pPr>
        <w:pStyle w:val="figuresTables"/>
      </w:pPr>
    </w:p>
    <w:p w14:paraId="3D40435E" w14:textId="4100CD44" w:rsidR="00975E08" w:rsidRDefault="00036445" w:rsidP="006B0B30">
      <w:pPr>
        <w:rPr>
          <w:szCs w:val="24"/>
        </w:rPr>
      </w:pPr>
      <w:r>
        <w:rPr>
          <w:noProof/>
        </w:rPr>
        <mc:AlternateContent>
          <mc:Choice Requires="wps">
            <w:drawing>
              <wp:anchor distT="0" distB="0" distL="114300" distR="114300" simplePos="0" relativeHeight="252559360" behindDoc="0" locked="0" layoutInCell="1" allowOverlap="1" wp14:anchorId="06E55C8C" wp14:editId="159836ED">
                <wp:simplePos x="0" y="0"/>
                <wp:positionH relativeFrom="column">
                  <wp:posOffset>3268980</wp:posOffset>
                </wp:positionH>
                <wp:positionV relativeFrom="paragraph">
                  <wp:posOffset>193040</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7379B005" w:rsidR="00036445" w:rsidRPr="00596D6B" w:rsidRDefault="00036445" w:rsidP="00036445">
                            <w:pPr>
                              <w:pStyle w:val="Descripcin"/>
                              <w:rPr>
                                <w:noProof/>
                                <w:sz w:val="24"/>
                              </w:rPr>
                            </w:pPr>
                            <w:bookmarkStart w:id="83" w:name="_Toc143090891"/>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8</w:t>
                              </w:r>
                            </w:fldSimple>
                            <w:r>
                              <w:t xml:space="preserve"> </w:t>
                            </w:r>
                            <w:r w:rsidRPr="00EC6C05">
                              <w:t>I</w:t>
                            </w:r>
                            <w:r w:rsidRPr="00EC6C05">
                              <w:rPr>
                                <w:caps w:val="0"/>
                              </w:rPr>
                              <w:t>magen del vehículo del simulador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1" type="#_x0000_t202" style="position:absolute;left:0;text-align:left;margin-left:257.4pt;margin-top:15.2pt;width:178.3pt;height:.05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lpGAIAAD8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d8fntzM6OQpNjtx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" stroked="f">
                <v:textbox style="mso-fit-shape-to-text:t" inset="0,0,0,0">
                  <w:txbxContent>
                    <w:p w14:paraId="2AF9C83B" w14:textId="7379B005" w:rsidR="00036445" w:rsidRPr="00596D6B" w:rsidRDefault="00036445" w:rsidP="00036445">
                      <w:pPr>
                        <w:pStyle w:val="Descripcin"/>
                        <w:rPr>
                          <w:noProof/>
                          <w:sz w:val="24"/>
                        </w:rPr>
                      </w:pPr>
                      <w:bookmarkStart w:id="84" w:name="_Toc143090891"/>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8</w:t>
                        </w:r>
                      </w:fldSimple>
                      <w:r>
                        <w:t xml:space="preserve"> </w:t>
                      </w:r>
                      <w:r w:rsidRPr="00EC6C05">
                        <w:t>I</w:t>
                      </w:r>
                      <w:r w:rsidRPr="00EC6C05">
                        <w:rPr>
                          <w:caps w:val="0"/>
                        </w:rPr>
                        <w:t>magen del vehículo del simulador</w:t>
                      </w:r>
                      <w:bookmarkEnd w:id="84"/>
                    </w:p>
                  </w:txbxContent>
                </v:textbox>
                <w10:wrap type="square"/>
              </v:shape>
            </w:pict>
          </mc:Fallback>
        </mc:AlternateContent>
      </w:r>
      <w:r>
        <w:rPr>
          <w:noProof/>
        </w:rPr>
        <mc:AlternateContent>
          <mc:Choice Requires="wps">
            <w:drawing>
              <wp:anchor distT="0" distB="0" distL="114300" distR="114300" simplePos="0" relativeHeight="252557312" behindDoc="0" locked="0" layoutInCell="1" allowOverlap="1" wp14:anchorId="29EB42A5" wp14:editId="0D2D121F">
                <wp:simplePos x="0" y="0"/>
                <wp:positionH relativeFrom="column">
                  <wp:posOffset>89535</wp:posOffset>
                </wp:positionH>
                <wp:positionV relativeFrom="paragraph">
                  <wp:posOffset>54610</wp:posOffset>
                </wp:positionV>
                <wp:extent cx="2221865" cy="635"/>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3B3AFA7" w14:textId="3C5902F6" w:rsidR="00036445" w:rsidRPr="0028768D" w:rsidRDefault="00036445" w:rsidP="00036445">
                            <w:pPr>
                              <w:pStyle w:val="Descripcin"/>
                              <w:rPr>
                                <w:noProof/>
                                <w:sz w:val="24"/>
                              </w:rPr>
                            </w:pPr>
                            <w:bookmarkStart w:id="85" w:name="_Toc143090892"/>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9</w:t>
                              </w:r>
                            </w:fldSimple>
                            <w:r>
                              <w:t xml:space="preserve"> </w:t>
                            </w:r>
                            <w:r w:rsidRPr="00FD63C9">
                              <w:t>C</w:t>
                            </w:r>
                            <w:r w:rsidRPr="00FD63C9">
                              <w:rPr>
                                <w:caps w:val="0"/>
                              </w:rPr>
                              <w:t>on filtro gaussiano (5,5)</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EB42A5" id="_x0000_s1032" type="#_x0000_t202" style="position:absolute;left:0;text-align:left;margin-left:7.05pt;margin-top:4.3pt;width:174.95pt;height:.05pt;z-index:2525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lCGg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Pp/dLm44k+RbfL6J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" stroked="f">
                <v:textbox style="mso-fit-shape-to-text:t" inset="0,0,0,0">
                  <w:txbxContent>
                    <w:p w14:paraId="73B3AFA7" w14:textId="3C5902F6" w:rsidR="00036445" w:rsidRPr="0028768D" w:rsidRDefault="00036445" w:rsidP="00036445">
                      <w:pPr>
                        <w:pStyle w:val="Descripcin"/>
                        <w:rPr>
                          <w:noProof/>
                          <w:sz w:val="24"/>
                        </w:rPr>
                      </w:pPr>
                      <w:bookmarkStart w:id="86" w:name="_Toc143090892"/>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9</w:t>
                        </w:r>
                      </w:fldSimple>
                      <w:r>
                        <w:t xml:space="preserve"> </w:t>
                      </w:r>
                      <w:r w:rsidRPr="00FD63C9">
                        <w:t>C</w:t>
                      </w:r>
                      <w:r w:rsidRPr="00FD63C9">
                        <w:rPr>
                          <w:caps w:val="0"/>
                        </w:rPr>
                        <w:t>on filtro gaussiano (5,5)</w:t>
                      </w:r>
                      <w:bookmarkEnd w:id="86"/>
                    </w:p>
                  </w:txbxContent>
                </v:textbox>
                <w10:wrap type="square"/>
              </v:shape>
            </w:pict>
          </mc:Fallback>
        </mc:AlternateContent>
      </w:r>
    </w:p>
    <w:p w14:paraId="5741AC04" w14:textId="203C5C68" w:rsidR="006911C2" w:rsidRPr="00F34A70" w:rsidRDefault="006911C2" w:rsidP="006B0B30">
      <w:pPr>
        <w:rPr>
          <w:szCs w:val="24"/>
        </w:rPr>
      </w:pPr>
      <w:r w:rsidRPr="00F34A70">
        <w:rPr>
          <w:szCs w:val="24"/>
        </w:rPr>
        <w:t>Ejemplo de imágenes negativas</w:t>
      </w:r>
    </w:p>
    <w:p w14:paraId="3A94D0DF" w14:textId="16954227" w:rsidR="00036445" w:rsidRDefault="00036445" w:rsidP="00036445">
      <w:pPr>
        <w:keepNext/>
        <w:ind w:firstLine="720"/>
      </w:pPr>
      <w:r>
        <w:rPr>
          <w:noProof/>
        </w:rPr>
        <mc:AlternateContent>
          <mc:Choice Requires="wps">
            <w:drawing>
              <wp:anchor distT="0" distB="0" distL="114300" distR="114300" simplePos="0" relativeHeight="252561408" behindDoc="0" locked="0" layoutInCell="1" allowOverlap="1" wp14:anchorId="7717985F" wp14:editId="0F7E6506">
                <wp:simplePos x="0" y="0"/>
                <wp:positionH relativeFrom="column">
                  <wp:posOffset>3321685</wp:posOffset>
                </wp:positionH>
                <wp:positionV relativeFrom="paragraph">
                  <wp:posOffset>1313180</wp:posOffset>
                </wp:positionV>
                <wp:extent cx="2221230" cy="635"/>
                <wp:effectExtent l="0" t="0" r="7620" b="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72ADF4CD" w14:textId="48353199" w:rsidR="00036445" w:rsidRPr="000943CC" w:rsidRDefault="00036445" w:rsidP="00036445">
                            <w:pPr>
                              <w:pStyle w:val="Descripcin"/>
                              <w:rPr>
                                <w:rFonts w:ascii="Arial" w:hAnsi="Arial" w:cs="Arial"/>
                                <w:noProof/>
                                <w:sz w:val="24"/>
                                <w:szCs w:val="24"/>
                              </w:rPr>
                            </w:pPr>
                            <w:bookmarkStart w:id="87" w:name="_Toc143090893"/>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10</w:t>
                              </w:r>
                            </w:fldSimple>
                            <w:r>
                              <w:t xml:space="preserve"> </w:t>
                            </w:r>
                            <w:r w:rsidRPr="006609D4">
                              <w:t xml:space="preserve">HOG </w:t>
                            </w:r>
                            <w:proofErr w:type="spellStart"/>
                            <w:r w:rsidRPr="006609D4">
                              <w:rPr>
                                <w:caps w:val="0"/>
                              </w:rPr>
                              <w:t>features</w:t>
                            </w:r>
                            <w:proofErr w:type="spellEnd"/>
                            <w:r w:rsidRPr="006609D4">
                              <w:rPr>
                                <w:caps w:val="0"/>
                              </w:rPr>
                              <w:t xml:space="preserve"> de la carretera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3" type="#_x0000_t202" style="position:absolute;left:0;text-align:left;margin-left:261.55pt;margin-top:103.4pt;width:174.9pt;height:.05pt;z-index:25256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" stroked="f">
                <v:textbox style="mso-fit-shape-to-text:t" inset="0,0,0,0">
                  <w:txbxContent>
                    <w:p w14:paraId="72ADF4CD" w14:textId="48353199" w:rsidR="00036445" w:rsidRPr="000943CC" w:rsidRDefault="00036445" w:rsidP="00036445">
                      <w:pPr>
                        <w:pStyle w:val="Descripcin"/>
                        <w:rPr>
                          <w:rFonts w:ascii="Arial" w:hAnsi="Arial" w:cs="Arial"/>
                          <w:noProof/>
                          <w:sz w:val="24"/>
                          <w:szCs w:val="24"/>
                        </w:rPr>
                      </w:pPr>
                      <w:bookmarkStart w:id="88" w:name="_Toc143090893"/>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10</w:t>
                        </w:r>
                      </w:fldSimple>
                      <w:r>
                        <w:t xml:space="preserve"> </w:t>
                      </w:r>
                      <w:r w:rsidRPr="006609D4">
                        <w:t xml:space="preserve">HOG </w:t>
                      </w:r>
                      <w:proofErr w:type="spellStart"/>
                      <w:r w:rsidRPr="006609D4">
                        <w:rPr>
                          <w:caps w:val="0"/>
                        </w:rPr>
                        <w:t>features</w:t>
                      </w:r>
                      <w:proofErr w:type="spellEnd"/>
                      <w:r w:rsidRPr="006609D4">
                        <w:rPr>
                          <w:caps w:val="0"/>
                        </w:rPr>
                        <w:t xml:space="preserve"> de la carretera</w:t>
                      </w:r>
                      <w:bookmarkEnd w:id="88"/>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41244C77">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58"/>
                    <a:stretch>
                      <a:fillRect/>
                    </a:stretch>
                  </pic:blipFill>
                  <pic:spPr>
                    <a:xfrm>
                      <a:off x="0" y="0"/>
                      <a:ext cx="1177430" cy="1181098"/>
                    </a:xfrm>
                    <a:prstGeom prst="rect">
                      <a:avLst/>
                    </a:prstGeom>
                  </pic:spPr>
                </pic:pic>
              </a:graphicData>
            </a:graphic>
          </wp:inline>
        </w:drawing>
      </w:r>
    </w:p>
    <w:p w14:paraId="44918E37" w14:textId="0131178C" w:rsidR="00D81C8A" w:rsidRDefault="00036445" w:rsidP="00036445">
      <w:pPr>
        <w:pStyle w:val="Descripcin"/>
        <w:jc w:val="both"/>
      </w:pPr>
      <w:bookmarkStart w:id="89" w:name="_Toc143090894"/>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11</w:t>
        </w:r>
      </w:fldSimple>
      <w:r>
        <w:t xml:space="preserve"> </w:t>
      </w:r>
      <w:r w:rsidRPr="00034B30">
        <w:t xml:space="preserve">HOG </w:t>
      </w:r>
      <w:proofErr w:type="spellStart"/>
      <w:r w:rsidRPr="00034B30">
        <w:rPr>
          <w:caps w:val="0"/>
        </w:rPr>
        <w:t>features</w:t>
      </w:r>
      <w:proofErr w:type="spellEnd"/>
      <w:r w:rsidRPr="00034B30">
        <w:rPr>
          <w:caps w:val="0"/>
        </w:rPr>
        <w:t xml:space="preserve"> de un árbol</w:t>
      </w:r>
      <w:bookmarkEnd w:id="89"/>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lastRenderedPageBreak/>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59"/>
                    <a:stretch>
                      <a:fillRect/>
                    </a:stretch>
                  </pic:blipFill>
                  <pic:spPr>
                    <a:xfrm>
                      <a:off x="0" y="0"/>
                      <a:ext cx="4675327" cy="2595287"/>
                    </a:xfrm>
                    <a:prstGeom prst="rect">
                      <a:avLst/>
                    </a:prstGeom>
                  </pic:spPr>
                </pic:pic>
              </a:graphicData>
            </a:graphic>
          </wp:inline>
        </w:drawing>
      </w:r>
    </w:p>
    <w:p w14:paraId="5F8333E1" w14:textId="23042966" w:rsidR="00D81C8A" w:rsidRDefault="001B0C0D" w:rsidP="001B0C0D">
      <w:pPr>
        <w:pStyle w:val="Descripcin"/>
        <w:jc w:val="both"/>
      </w:pPr>
      <w:bookmarkStart w:id="90" w:name="_Toc143090895"/>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12</w:t>
        </w:r>
      </w:fldSimple>
      <w:r>
        <w:t xml:space="preserve"> </w:t>
      </w:r>
      <w:r w:rsidRPr="003A6A30">
        <w:t>F</w:t>
      </w:r>
      <w:r w:rsidRPr="003A6A30">
        <w:rPr>
          <w:caps w:val="0"/>
        </w:rPr>
        <w:t xml:space="preserve">unción </w:t>
      </w:r>
      <w:proofErr w:type="spellStart"/>
      <w:r w:rsidRPr="003A6A30">
        <w:rPr>
          <w:caps w:val="0"/>
        </w:rPr>
        <w:t>computehogs</w:t>
      </w:r>
      <w:proofErr w:type="spellEnd"/>
      <w:r w:rsidRPr="003A6A30">
        <w:rPr>
          <w:caps w:val="0"/>
        </w:rPr>
        <w:t>, extrae los descriptores de todas las imágenes</w:t>
      </w:r>
      <w:bookmarkEnd w:id="90"/>
    </w:p>
    <w:p w14:paraId="391BF775" w14:textId="4DA22AA3" w:rsidR="00764440" w:rsidRDefault="00764440" w:rsidP="00764440">
      <w:pPr>
        <w:rPr>
          <w:lang w:eastAsia="es-MX"/>
        </w:rPr>
      </w:pPr>
      <w:r>
        <w:t xml:space="preserve">Para extraer HOG se usa la función </w:t>
      </w:r>
      <w:proofErr w:type="spellStart"/>
      <w:r>
        <w:t>computeHOGs</w:t>
      </w:r>
      <w:proofErr w:type="spellEnd"/>
      <w:r>
        <w:t xml:space="preserve">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hog.compute</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63C95B70" w14:textId="77777777" w:rsidR="001B0C0D" w:rsidRDefault="006911C2" w:rsidP="001B0C0D">
      <w:pPr>
        <w:keepNext/>
      </w:pPr>
      <w:r w:rsidRPr="00F34A70">
        <w:rPr>
          <w:noProof/>
        </w:rPr>
        <w:lastRenderedPageBreak/>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0"/>
                    <a:stretch>
                      <a:fillRect/>
                    </a:stretch>
                  </pic:blipFill>
                  <pic:spPr>
                    <a:xfrm>
                      <a:off x="0" y="0"/>
                      <a:ext cx="4530180" cy="2467047"/>
                    </a:xfrm>
                    <a:prstGeom prst="rect">
                      <a:avLst/>
                    </a:prstGeom>
                  </pic:spPr>
                </pic:pic>
              </a:graphicData>
            </a:graphic>
          </wp:inline>
        </w:drawing>
      </w:r>
    </w:p>
    <w:p w14:paraId="5BD0A63D" w14:textId="15B387BF" w:rsidR="00D81C8A" w:rsidRDefault="001B0C0D" w:rsidP="001B0C0D">
      <w:pPr>
        <w:pStyle w:val="Descripcin"/>
        <w:jc w:val="both"/>
      </w:pPr>
      <w:bookmarkStart w:id="91" w:name="_Toc14309089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13</w:t>
        </w:r>
      </w:fldSimple>
      <w:r>
        <w:t xml:space="preserve"> </w:t>
      </w:r>
      <w:r w:rsidRPr="005D6E27">
        <w:t>C</w:t>
      </w:r>
      <w:r w:rsidRPr="005D6E27">
        <w:rPr>
          <w:caps w:val="0"/>
        </w:rPr>
        <w:t xml:space="preserve">ódigo de la función </w:t>
      </w:r>
      <w:proofErr w:type="spellStart"/>
      <w:r w:rsidRPr="005D6E27">
        <w:rPr>
          <w:caps w:val="0"/>
        </w:rPr>
        <w:t>convert_to_ml</w:t>
      </w:r>
      <w:proofErr w:type="spellEnd"/>
      <w:r w:rsidRPr="005D6E27">
        <w:rPr>
          <w:caps w:val="0"/>
        </w:rPr>
        <w:t xml:space="preserve">, mismo propuesto en los ejemplos de </w:t>
      </w:r>
      <w:proofErr w:type="spellStart"/>
      <w:r w:rsidRPr="005D6E27">
        <w:rPr>
          <w:caps w:val="0"/>
        </w:rPr>
        <w:t>opencv</w:t>
      </w:r>
      <w:bookmarkEnd w:id="91"/>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t>labelsC.data</w:t>
      </w:r>
      <w:proofErr w:type="spellEnd"/>
      <w:r w:rsidRPr="00F34A70">
        <w:rPr>
          <w:rFonts w:ascii="Courier New" w:hAnsi="Courier New" w:cs="Courier New"/>
          <w:sz w:val="22"/>
          <w:szCs w:val="22"/>
        </w:rPr>
        <w:t>()</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1"/>
                    <a:stretch>
                      <a:fillRect/>
                    </a:stretch>
                  </pic:blipFill>
                  <pic:spPr>
                    <a:xfrm>
                      <a:off x="0" y="0"/>
                      <a:ext cx="4994759" cy="2891286"/>
                    </a:xfrm>
                    <a:prstGeom prst="rect">
                      <a:avLst/>
                    </a:prstGeom>
                  </pic:spPr>
                </pic:pic>
              </a:graphicData>
            </a:graphic>
          </wp:inline>
        </w:drawing>
      </w:r>
    </w:p>
    <w:p w14:paraId="6BA9C910" w14:textId="04DCE3F8" w:rsidR="00D81C8A" w:rsidRDefault="001B0C0D" w:rsidP="001B0C0D">
      <w:pPr>
        <w:pStyle w:val="Descripcin"/>
        <w:jc w:val="both"/>
      </w:pPr>
      <w:bookmarkStart w:id="92" w:name="_Toc14309089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14</w:t>
        </w:r>
      </w:fldSimple>
      <w:r>
        <w:t xml:space="preserve"> </w:t>
      </w:r>
      <w:r w:rsidRPr="00C309CB">
        <w:t>E</w:t>
      </w:r>
      <w:r w:rsidRPr="00C309CB">
        <w:rPr>
          <w:caps w:val="0"/>
        </w:rPr>
        <w:t xml:space="preserve">ntrenamiento de svm con </w:t>
      </w:r>
      <w:proofErr w:type="spellStart"/>
      <w:r w:rsidRPr="00C309CB">
        <w:rPr>
          <w:caps w:val="0"/>
        </w:rPr>
        <w:t>trainauto</w:t>
      </w:r>
      <w:bookmarkEnd w:id="92"/>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setType</w:t>
      </w:r>
      <w:proofErr w:type="spell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setKernel</w:t>
      </w:r>
      <w:proofErr w:type="spellEnd"/>
      <w:r w:rsidRPr="00F34A70">
        <w:rPr>
          <w:rFonts w:ascii="Courier New" w:hAnsi="Courier New" w:cs="Courier New"/>
          <w:sz w:val="22"/>
          <w:szCs w:val="18"/>
        </w:rPr>
        <w:t>(SVM::RBF);</w:t>
      </w:r>
    </w:p>
    <w:p w14:paraId="5AF34F81" w14:textId="77777777" w:rsidR="00764440" w:rsidRDefault="00764440" w:rsidP="00764440">
      <w:pPr>
        <w:rPr>
          <w:lang w:eastAsia="es-MX"/>
        </w:rPr>
      </w:pPr>
      <w:r>
        <w:lastRenderedPageBreak/>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proofErr w:type="spellStart"/>
      <w:r>
        <w:t>opencv</w:t>
      </w:r>
      <w:proofErr w:type="spellEnd"/>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w:t>
      </w:r>
      <w:proofErr w:type="spellStart"/>
      <w:r>
        <w:rPr>
          <w:rFonts w:ascii="Courier New" w:eastAsia="Courier New" w:hAnsi="Courier New" w:cs="Courier New"/>
          <w:sz w:val="22"/>
          <w:szCs w:val="22"/>
        </w:rPr>
        <w:t>int</w:t>
      </w:r>
      <w:proofErr w:type="spellEnd"/>
      <w:r>
        <w:rPr>
          <w:rFonts w:ascii="Courier New" w:eastAsia="Courier New" w:hAnsi="Courier New" w:cs="Courier New"/>
          <w:sz w:val="22"/>
          <w:szCs w:val="22"/>
        </w:rPr>
        <w:t>)1e8, 1e-6));</w:t>
      </w:r>
    </w:p>
    <w:p w14:paraId="1283BB3C" w14:textId="58120547" w:rsidR="00764440" w:rsidRDefault="00764440" w:rsidP="00764440">
      <w:pPr>
        <w:rPr>
          <w:rFonts w:ascii="Arial" w:eastAsia="Arial" w:hAnsi="Arial" w:cs="Arial"/>
          <w:szCs w:val="24"/>
        </w:rPr>
      </w:pPr>
      <w:r>
        <w:t xml:space="preserve">Opcionalmente se pueden poner </w:t>
      </w:r>
      <w:proofErr w:type="spellStart"/>
      <w:r>
        <w:t>class</w:t>
      </w:r>
      <w:proofErr w:type="spellEnd"/>
      <w:r>
        <w:t xml:space="preserve"> </w:t>
      </w:r>
      <w:proofErr w:type="spellStart"/>
      <w:r>
        <w:t>weights</w:t>
      </w:r>
      <w:proofErr w:type="spellEnd"/>
      <w:r>
        <w:t xml:space="preserve">,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264FE687">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2"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63"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6B13F8"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64"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65"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63456" behindDoc="0" locked="0" layoutInCell="1" allowOverlap="1" wp14:anchorId="7746399A" wp14:editId="40820BB3">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1A6B003F" w:rsidR="001B0C0D" w:rsidRPr="00A41AA5" w:rsidRDefault="001B0C0D" w:rsidP="001B0C0D">
                            <w:pPr>
                              <w:pStyle w:val="Descripcin"/>
                              <w:rPr>
                                <w:noProof/>
                                <w:sz w:val="24"/>
                              </w:rPr>
                            </w:pPr>
                            <w:bookmarkStart w:id="93" w:name="_Toc143090898"/>
                            <w:r>
                              <w:t>F</w:t>
                            </w:r>
                            <w:r>
                              <w:rPr>
                                <w:caps w:val="0"/>
                              </w:rPr>
                              <w:t xml:space="preserve">igura </w:t>
                            </w:r>
                            <w:r>
                              <w:t xml:space="preserve"> </w:t>
                            </w:r>
                            <w:fldSimple w:instr=" STYLEREF 1 \s ">
                              <w:r w:rsidR="00B6548A">
                                <w:rPr>
                                  <w:noProof/>
                                </w:rPr>
                                <w:t>4</w:t>
                              </w:r>
                            </w:fldSimple>
                            <w:r w:rsidR="00B6548A">
                              <w:noBreakHyphen/>
                            </w:r>
                            <w:fldSimple w:instr=" SEQ Figura_ \* ARABIC \s 1 ">
                              <w:r w:rsidR="00B6548A">
                                <w:rPr>
                                  <w:noProof/>
                                </w:rPr>
                                <w:t>15</w:t>
                              </w:r>
                            </w:fldSimple>
                            <w:r>
                              <w:t xml:space="preserve"> </w:t>
                            </w:r>
                            <w:r w:rsidRPr="009A2DE8">
                              <w:t>S</w:t>
                            </w:r>
                            <w:r w:rsidRPr="009A2DE8">
                              <w:rPr>
                                <w:caps w:val="0"/>
                              </w:rPr>
                              <w:t>e observa el impacto de establecer pesos para el valor de c, a la izquierda la clasificación normal, a la derecha con un peso de 0.9 sobre la clase de verde</w:t>
                            </w:r>
                            <w:r>
                              <w:rPr>
                                <w:caps w:val="0"/>
                              </w:rPr>
                              <w:t>,</w:t>
                            </w:r>
                            <w:r w:rsidRPr="009A2DE8">
                              <w:rPr>
                                <w:caps w:val="0"/>
                              </w:rPr>
                              <w:t xml:space="preserve"> fuente</w:t>
                            </w:r>
                            <w:r>
                              <w:rPr>
                                <w:caps w:val="0"/>
                              </w:rPr>
                              <w:t>:</w:t>
                            </w:r>
                            <w:r w:rsidRPr="009A2DE8">
                              <w:rPr>
                                <w:caps w:val="0"/>
                              </w:rPr>
                              <w:t xml:space="preserve"> (“svm </w:t>
                            </w:r>
                            <w:proofErr w:type="spellStart"/>
                            <w:r w:rsidRPr="009A2DE8">
                              <w:rPr>
                                <w:caps w:val="0"/>
                              </w:rPr>
                              <w:t>bias</w:t>
                            </w:r>
                            <w:proofErr w:type="spellEnd"/>
                            <w:r w:rsidRPr="009A2DE8">
                              <w:rPr>
                                <w:caps w:val="0"/>
                              </w:rPr>
                              <w:t xml:space="preserve"> </w:t>
                            </w:r>
                            <w:proofErr w:type="spellStart"/>
                            <w:r w:rsidRPr="009A2DE8">
                              <w:rPr>
                                <w:caps w:val="0"/>
                              </w:rPr>
                              <w:t>on</w:t>
                            </w:r>
                            <w:proofErr w:type="spellEnd"/>
                            <w:r w:rsidRPr="009A2DE8">
                              <w:rPr>
                                <w:caps w:val="0"/>
                              </w:rPr>
                              <w:t xml:space="preserve"> </w:t>
                            </w:r>
                            <w:proofErr w:type="spellStart"/>
                            <w:r w:rsidRPr="009A2DE8">
                              <w:rPr>
                                <w:caps w:val="0"/>
                              </w:rPr>
                              <w:t>weights</w:t>
                            </w:r>
                            <w:proofErr w:type="spellEnd"/>
                            <w:r w:rsidRPr="009A2DE8">
                              <w:rPr>
                                <w:caps w:val="0"/>
                              </w:rPr>
                              <w:t xml:space="preserve"> </w:t>
                            </w:r>
                            <w:proofErr w:type="spellStart"/>
                            <w:r w:rsidRPr="009A2DE8">
                              <w:rPr>
                                <w:caps w:val="0"/>
                              </w:rPr>
                              <w:t>of</w:t>
                            </w:r>
                            <w:proofErr w:type="spellEnd"/>
                            <w:r w:rsidRPr="009A2DE8">
                              <w:rPr>
                                <w:caps w:val="0"/>
                              </w:rPr>
                              <w:t xml:space="preserve"> positives and negatives - </w:t>
                            </w:r>
                            <w:proofErr w:type="spellStart"/>
                            <w:r w:rsidRPr="009A2DE8">
                              <w:rPr>
                                <w:caps w:val="0"/>
                              </w:rPr>
                              <w:t>opencv</w:t>
                            </w:r>
                            <w:proofErr w:type="spellEnd"/>
                            <w:r w:rsidRPr="009A2DE8">
                              <w:rPr>
                                <w:caps w:val="0"/>
                              </w:rPr>
                              <w:t xml:space="preserve"> </w:t>
                            </w:r>
                            <w:proofErr w:type="spellStart"/>
                            <w:r w:rsidRPr="009A2DE8">
                              <w:rPr>
                                <w:caps w:val="0"/>
                              </w:rPr>
                              <w:t>q&amp;a</w:t>
                            </w:r>
                            <w:proofErr w:type="spellEnd"/>
                            <w:r w:rsidRPr="009A2DE8">
                              <w:rPr>
                                <w:caps w:val="0"/>
                              </w:rPr>
                              <w:t xml:space="preserve"> </w:t>
                            </w:r>
                            <w:proofErr w:type="spellStart"/>
                            <w:r w:rsidRPr="009A2DE8">
                              <w:rPr>
                                <w:caps w:val="0"/>
                              </w:rPr>
                              <w:t>forum</w:t>
                            </w:r>
                            <w:proofErr w:type="spellEnd"/>
                            <w:r w:rsidRPr="009A2DE8">
                              <w:rPr>
                                <w:caps w:val="0"/>
                              </w:rPr>
                              <w:t>» s. f.)</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4" type="#_x0000_t202" style="position:absolute;left:0;text-align:left;margin-left:385.8pt;margin-top:48.25pt;width:437pt;height:.05pt;z-index:252563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ZDwGgIAAD8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afb2y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CccTAL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" stroked="f">
                <v:textbox style="mso-fit-shape-to-text:t" inset="0,0,0,0">
                  <w:txbxContent>
                    <w:p w14:paraId="25F53F22" w14:textId="1A6B003F" w:rsidR="001B0C0D" w:rsidRPr="00A41AA5" w:rsidRDefault="001B0C0D" w:rsidP="001B0C0D">
                      <w:pPr>
                        <w:pStyle w:val="Descripcin"/>
                        <w:rPr>
                          <w:noProof/>
                          <w:sz w:val="24"/>
                        </w:rPr>
                      </w:pPr>
                      <w:bookmarkStart w:id="94" w:name="_Toc143090898"/>
                      <w:r>
                        <w:t>F</w:t>
                      </w:r>
                      <w:r>
                        <w:rPr>
                          <w:caps w:val="0"/>
                        </w:rPr>
                        <w:t xml:space="preserve">igura </w:t>
                      </w:r>
                      <w:r>
                        <w:t xml:space="preserve"> </w:t>
                      </w:r>
                      <w:fldSimple w:instr=" STYLEREF 1 \s ">
                        <w:r w:rsidR="00B6548A">
                          <w:rPr>
                            <w:noProof/>
                          </w:rPr>
                          <w:t>4</w:t>
                        </w:r>
                      </w:fldSimple>
                      <w:r w:rsidR="00B6548A">
                        <w:noBreakHyphen/>
                      </w:r>
                      <w:fldSimple w:instr=" SEQ Figura_ \* ARABIC \s 1 ">
                        <w:r w:rsidR="00B6548A">
                          <w:rPr>
                            <w:noProof/>
                          </w:rPr>
                          <w:t>15</w:t>
                        </w:r>
                      </w:fldSimple>
                      <w:r>
                        <w:t xml:space="preserve"> </w:t>
                      </w:r>
                      <w:r w:rsidRPr="009A2DE8">
                        <w:t>S</w:t>
                      </w:r>
                      <w:r w:rsidRPr="009A2DE8">
                        <w:rPr>
                          <w:caps w:val="0"/>
                        </w:rPr>
                        <w:t>e observa el impacto de establecer pesos para el valor de c, a la izquierda la clasificación normal, a la derecha con un peso de 0.9 sobre la clase de verde</w:t>
                      </w:r>
                      <w:r>
                        <w:rPr>
                          <w:caps w:val="0"/>
                        </w:rPr>
                        <w:t>,</w:t>
                      </w:r>
                      <w:r w:rsidRPr="009A2DE8">
                        <w:rPr>
                          <w:caps w:val="0"/>
                        </w:rPr>
                        <w:t xml:space="preserve"> fuente</w:t>
                      </w:r>
                      <w:r>
                        <w:rPr>
                          <w:caps w:val="0"/>
                        </w:rPr>
                        <w:t>:</w:t>
                      </w:r>
                      <w:r w:rsidRPr="009A2DE8">
                        <w:rPr>
                          <w:caps w:val="0"/>
                        </w:rPr>
                        <w:t xml:space="preserve"> (“svm </w:t>
                      </w:r>
                      <w:proofErr w:type="spellStart"/>
                      <w:r w:rsidRPr="009A2DE8">
                        <w:rPr>
                          <w:caps w:val="0"/>
                        </w:rPr>
                        <w:t>bias</w:t>
                      </w:r>
                      <w:proofErr w:type="spellEnd"/>
                      <w:r w:rsidRPr="009A2DE8">
                        <w:rPr>
                          <w:caps w:val="0"/>
                        </w:rPr>
                        <w:t xml:space="preserve"> </w:t>
                      </w:r>
                      <w:proofErr w:type="spellStart"/>
                      <w:r w:rsidRPr="009A2DE8">
                        <w:rPr>
                          <w:caps w:val="0"/>
                        </w:rPr>
                        <w:t>on</w:t>
                      </w:r>
                      <w:proofErr w:type="spellEnd"/>
                      <w:r w:rsidRPr="009A2DE8">
                        <w:rPr>
                          <w:caps w:val="0"/>
                        </w:rPr>
                        <w:t xml:space="preserve"> </w:t>
                      </w:r>
                      <w:proofErr w:type="spellStart"/>
                      <w:r w:rsidRPr="009A2DE8">
                        <w:rPr>
                          <w:caps w:val="0"/>
                        </w:rPr>
                        <w:t>weights</w:t>
                      </w:r>
                      <w:proofErr w:type="spellEnd"/>
                      <w:r w:rsidRPr="009A2DE8">
                        <w:rPr>
                          <w:caps w:val="0"/>
                        </w:rPr>
                        <w:t xml:space="preserve"> </w:t>
                      </w:r>
                      <w:proofErr w:type="spellStart"/>
                      <w:r w:rsidRPr="009A2DE8">
                        <w:rPr>
                          <w:caps w:val="0"/>
                        </w:rPr>
                        <w:t>of</w:t>
                      </w:r>
                      <w:proofErr w:type="spellEnd"/>
                      <w:r w:rsidRPr="009A2DE8">
                        <w:rPr>
                          <w:caps w:val="0"/>
                        </w:rPr>
                        <w:t xml:space="preserve"> positives and negatives - </w:t>
                      </w:r>
                      <w:proofErr w:type="spellStart"/>
                      <w:r w:rsidRPr="009A2DE8">
                        <w:rPr>
                          <w:caps w:val="0"/>
                        </w:rPr>
                        <w:t>opencv</w:t>
                      </w:r>
                      <w:proofErr w:type="spellEnd"/>
                      <w:r w:rsidRPr="009A2DE8">
                        <w:rPr>
                          <w:caps w:val="0"/>
                        </w:rPr>
                        <w:t xml:space="preserve"> </w:t>
                      </w:r>
                      <w:proofErr w:type="spellStart"/>
                      <w:r w:rsidRPr="009A2DE8">
                        <w:rPr>
                          <w:caps w:val="0"/>
                        </w:rPr>
                        <w:t>q&amp;a</w:t>
                      </w:r>
                      <w:proofErr w:type="spellEnd"/>
                      <w:r w:rsidRPr="009A2DE8">
                        <w:rPr>
                          <w:caps w:val="0"/>
                        </w:rPr>
                        <w:t xml:space="preserve"> </w:t>
                      </w:r>
                      <w:proofErr w:type="spellStart"/>
                      <w:r w:rsidRPr="009A2DE8">
                        <w:rPr>
                          <w:caps w:val="0"/>
                        </w:rPr>
                        <w:t>forum</w:t>
                      </w:r>
                      <w:proofErr w:type="spellEnd"/>
                      <w:r w:rsidRPr="009A2DE8">
                        <w:rPr>
                          <w:caps w:val="0"/>
                        </w:rPr>
                        <w:t>» s. f.)</w:t>
                      </w:r>
                      <w:bookmarkEnd w:id="94"/>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cv</w:t>
      </w:r>
      <w:proofErr w:type="spell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trainAuto</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0C91C2D8"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OpenCV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train</w:t>
      </w:r>
      <w:proofErr w:type="spell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ml::ROW_SAMPLE,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66"/>
                    <a:stretch>
                      <a:fillRect/>
                    </a:stretch>
                  </pic:blipFill>
                  <pic:spPr>
                    <a:xfrm>
                      <a:off x="0" y="0"/>
                      <a:ext cx="4170002" cy="3337229"/>
                    </a:xfrm>
                    <a:prstGeom prst="rect">
                      <a:avLst/>
                    </a:prstGeom>
                  </pic:spPr>
                </pic:pic>
              </a:graphicData>
            </a:graphic>
          </wp:inline>
        </w:drawing>
      </w:r>
    </w:p>
    <w:p w14:paraId="76229A82" w14:textId="4B77E750" w:rsidR="00D81C8A" w:rsidRDefault="001B0C0D" w:rsidP="001B0C0D">
      <w:pPr>
        <w:pStyle w:val="Descripcin"/>
        <w:jc w:val="both"/>
      </w:pPr>
      <w:bookmarkStart w:id="95" w:name="_Toc143090899"/>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16</w:t>
        </w:r>
      </w:fldSimple>
      <w:r>
        <w:t xml:space="preserve"> </w:t>
      </w:r>
      <w:r w:rsidRPr="00540667">
        <w:t>I</w:t>
      </w:r>
      <w:r w:rsidRPr="00540667">
        <w:rPr>
          <w:caps w:val="0"/>
        </w:rPr>
        <w:t xml:space="preserve">magen de la parte de entrenamiento en </w:t>
      </w:r>
      <w:proofErr w:type="spellStart"/>
      <w:r w:rsidRPr="00540667">
        <w:rPr>
          <w:caps w:val="0"/>
        </w:rPr>
        <w:t>opencv</w:t>
      </w:r>
      <w:proofErr w:type="spellEnd"/>
      <w:r w:rsidRPr="00540667">
        <w:rPr>
          <w:caps w:val="0"/>
        </w:rPr>
        <w:t xml:space="preserve"> 2.4 usando </w:t>
      </w:r>
      <w:proofErr w:type="spellStart"/>
      <w:r w:rsidRPr="00540667">
        <w:rPr>
          <w:caps w:val="0"/>
        </w:rPr>
        <w:t>train</w:t>
      </w:r>
      <w:bookmarkEnd w:id="95"/>
      <w:proofErr w:type="spellEnd"/>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7777777" w:rsidR="00764440" w:rsidRDefault="00764440" w:rsidP="00764440">
      <w:r>
        <w:t>En el caso de Opencv2.4 la máquina se guarda en formato .</w:t>
      </w:r>
      <w:proofErr w:type="spellStart"/>
      <w:r>
        <w:t>xml</w:t>
      </w:r>
      <w:proofErr w:type="spellEnd"/>
      <w:r>
        <w:t>, mientras que Opencv4 en .</w:t>
      </w:r>
      <w:proofErr w:type="spellStart"/>
      <w:r>
        <w:t>yml</w:t>
      </w:r>
      <w:proofErr w:type="spell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438B4139" w:rsidR="006911C2" w:rsidRPr="005B0719" w:rsidRDefault="006911C2" w:rsidP="00FC4CC8">
      <w:pPr>
        <w:pStyle w:val="Ttulo3"/>
        <w:numPr>
          <w:ilvl w:val="1"/>
          <w:numId w:val="50"/>
        </w:numPr>
        <w:rPr>
          <w:lang w:val="es-MX"/>
        </w:rPr>
      </w:pPr>
      <w:bookmarkStart w:id="96" w:name="_Toc143090996"/>
      <w:r w:rsidRPr="00F34A70">
        <w:rPr>
          <w:lang w:val="es-MX"/>
        </w:rPr>
        <w:t xml:space="preserve">Detección y nodo para el </w:t>
      </w:r>
      <w:r w:rsidR="00B52EDA">
        <w:rPr>
          <w:lang w:val="es-MX"/>
        </w:rPr>
        <w:t>vehículo</w:t>
      </w:r>
      <w:bookmarkEnd w:id="96"/>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lastRenderedPageBreak/>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r w:rsidRPr="00F34A70">
        <w:rPr>
          <w:rFonts w:ascii="Courier New" w:hAnsi="Courier New" w:cs="Courier New"/>
          <w:sz w:val="22"/>
          <w:szCs w:val="18"/>
        </w:rPr>
        <w:t>StatModel</w:t>
      </w:r>
      <w:proofErr w:type="spell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w:t>
      </w:r>
      <w:proofErr w:type="spellStart"/>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frame en que apareció y de filtros de Kalman. Con ello nos permite seguir múltiples objetos sin que tengan que aparecer en el frame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w:t>
      </w:r>
      <w:proofErr w:type="spellStart"/>
      <w:r>
        <w:t>main</w:t>
      </w:r>
      <w:proofErr w:type="spellEnd"/>
      <w:r>
        <w:t xml:space="preserve">,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nh.subscribe</w:t>
      </w:r>
      <w:proofErr w:type="spell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sensor_msgs</w:t>
      </w:r>
      <w:proofErr w:type="spellEnd"/>
      <w:r>
        <w:t>::</w:t>
      </w:r>
      <w:proofErr w:type="spellStart"/>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r>
        <w:t>nh.ok</w:t>
      </w:r>
      <w:proofErr w:type="spell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image.clone</w:t>
      </w:r>
      <w:proofErr w:type="spell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65504" behindDoc="0" locked="0" layoutInCell="1" allowOverlap="1" wp14:anchorId="13292B7C" wp14:editId="580B2780">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6264DE13" w:rsidR="001B0C0D" w:rsidRPr="00BF6876" w:rsidRDefault="001B0C0D" w:rsidP="001B0C0D">
                            <w:pPr>
                              <w:pStyle w:val="Descripcin"/>
                              <w:rPr>
                                <w:noProof/>
                                <w:sz w:val="24"/>
                              </w:rPr>
                            </w:pPr>
                            <w:bookmarkStart w:id="97" w:name="_Toc143090900"/>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17</w:t>
                              </w:r>
                            </w:fldSimple>
                            <w:r>
                              <w:t xml:space="preserve"> </w:t>
                            </w:r>
                            <w:r w:rsidRPr="007E03F7">
                              <w:t>I</w:t>
                            </w:r>
                            <w:r w:rsidRPr="007E03F7">
                              <w:rPr>
                                <w:caps w:val="0"/>
                              </w:rPr>
                              <w:t xml:space="preserve">magen de la función </w:t>
                            </w:r>
                            <w:proofErr w:type="spellStart"/>
                            <w:r w:rsidRPr="007E03F7">
                              <w:rPr>
                                <w:caps w:val="0"/>
                              </w:rPr>
                              <w:t>main</w:t>
                            </w:r>
                            <w:proofErr w:type="spellEnd"/>
                            <w:r w:rsidRPr="007E03F7">
                              <w:rPr>
                                <w:caps w:val="0"/>
                              </w:rPr>
                              <w:t>, la configuración inicial, hasta el inicio del ciclo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5" type="#_x0000_t202" style="position:absolute;left:0;text-align:left;margin-left:-22.05pt;margin-top:475.95pt;width:485.4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DagGg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bP7p+oZ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" stroked="f">
                <v:textbox style="mso-fit-shape-to-text:t" inset="0,0,0,0">
                  <w:txbxContent>
                    <w:p w14:paraId="5048A32B" w14:textId="6264DE13" w:rsidR="001B0C0D" w:rsidRPr="00BF6876" w:rsidRDefault="001B0C0D" w:rsidP="001B0C0D">
                      <w:pPr>
                        <w:pStyle w:val="Descripcin"/>
                        <w:rPr>
                          <w:noProof/>
                          <w:sz w:val="24"/>
                        </w:rPr>
                      </w:pPr>
                      <w:bookmarkStart w:id="98" w:name="_Toc143090900"/>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17</w:t>
                        </w:r>
                      </w:fldSimple>
                      <w:r>
                        <w:t xml:space="preserve"> </w:t>
                      </w:r>
                      <w:r w:rsidRPr="007E03F7">
                        <w:t>I</w:t>
                      </w:r>
                      <w:r w:rsidRPr="007E03F7">
                        <w:rPr>
                          <w:caps w:val="0"/>
                        </w:rPr>
                        <w:t xml:space="preserve">magen de la función </w:t>
                      </w:r>
                      <w:proofErr w:type="spellStart"/>
                      <w:r w:rsidRPr="007E03F7">
                        <w:rPr>
                          <w:caps w:val="0"/>
                        </w:rPr>
                        <w:t>main</w:t>
                      </w:r>
                      <w:proofErr w:type="spellEnd"/>
                      <w:r w:rsidRPr="007E03F7">
                        <w:rPr>
                          <w:caps w:val="0"/>
                        </w:rPr>
                        <w:t>, la configuración inicial, hasta el inicio del ciclo</w:t>
                      </w:r>
                      <w:bookmarkEnd w:id="98"/>
                    </w:p>
                  </w:txbxContent>
                </v:textbox>
                <w10:wrap type="square"/>
              </v:shape>
            </w:pict>
          </mc:Fallback>
        </mc:AlternateContent>
      </w:r>
      <w:r w:rsidR="007C16E2"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8E66E6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755966">
                      <w:pPr>
                        <w:pStyle w:val="Descripcin"/>
                        <w:rPr>
                          <w:noProof/>
                        </w:rPr>
                      </w:pPr>
                    </w:p>
                  </w:txbxContent>
                </v:textbox>
                <w10:wrap type="square"/>
              </v:shape>
            </w:pict>
          </mc:Fallback>
        </mc:AlternateContent>
      </w:r>
      <w:r w:rsidR="006911C2" w:rsidRPr="00F34A70">
        <w:rPr>
          <w:rFonts w:ascii="Courier New" w:hAnsi="Courier New" w:cs="Courier New"/>
          <w:sz w:val="22"/>
          <w:szCs w:val="18"/>
        </w:rPr>
        <w:t>ros::</w:t>
      </w:r>
      <w:proofErr w:type="spellStart"/>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t>Dentro del ciclo se hace primero la detección y después el rastreo. En el caso de la detección puede hacerse tomando el frame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lastRenderedPageBreak/>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detecVentana</w:t>
      </w:r>
      <w:proofErr w:type="spell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Función que cada 5 frames realiza la detección completa del frame.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hog.cellSize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hog.blockStride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hog.nbins</w:t>
      </w:r>
      <w:proofErr w:type="spell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hog.derivAperture</w:t>
      </w:r>
      <w:proofErr w:type="spell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hog.winSigma</w:t>
      </w:r>
      <w:proofErr w:type="spell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hog.histogramNormType</w:t>
      </w:r>
      <w:proofErr w:type="spell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hog.gammaCorrection</w:t>
      </w:r>
      <w:proofErr w:type="spell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hog.nlevels</w:t>
      </w:r>
      <w:proofErr w:type="spell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r w:rsidRPr="00F34A70">
        <w:rPr>
          <w:rFonts w:ascii="Courier New" w:hAnsi="Courier New" w:cs="Courier New"/>
          <w:sz w:val="22"/>
          <w:szCs w:val="18"/>
        </w:rPr>
        <w:lastRenderedPageBreak/>
        <w:t>Size</w:t>
      </w:r>
      <w:proofErr w:type="spell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proofErr w:type="spellStart"/>
      <w:r w:rsidRPr="00F34A70">
        <w:rPr>
          <w:szCs w:val="24"/>
        </w:rPr>
        <w:t>Size</w:t>
      </w:r>
      <w:proofErr w:type="spellEnd"/>
      <w:r w:rsidRPr="00F34A70">
        <w:rPr>
          <w:szCs w:val="24"/>
        </w:rPr>
        <w:t>(40,40) tamaño inicial de la ventana</w:t>
      </w:r>
    </w:p>
    <w:p w14:paraId="355A7CFC" w14:textId="77777777" w:rsidR="006911C2" w:rsidRPr="00F34A70" w:rsidRDefault="006911C2">
      <w:pPr>
        <w:pStyle w:val="Prrafodelista"/>
        <w:numPr>
          <w:ilvl w:val="0"/>
          <w:numId w:val="18"/>
        </w:numPr>
        <w:rPr>
          <w:szCs w:val="24"/>
        </w:rPr>
      </w:pPr>
      <w:proofErr w:type="spellStart"/>
      <w:r w:rsidRPr="00F34A70">
        <w:rPr>
          <w:szCs w:val="24"/>
        </w:rPr>
        <w:t>Size</w:t>
      </w:r>
      <w:proofErr w:type="spell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hog.compute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r w:rsidRPr="00F34A70">
        <w:rPr>
          <w:szCs w:val="24"/>
        </w:rPr>
        <w:t>size</w:t>
      </w:r>
      <w:proofErr w:type="spell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Mat(1,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141DA77A" w:rsidR="00764440" w:rsidRDefault="00764440" w:rsidP="00764440">
      <w:pPr>
        <w:rPr>
          <w:lang w:eastAsia="es-MX"/>
        </w:rPr>
      </w:pPr>
      <w:r>
        <w:t xml:space="preserve">El problema se puede visualizar en la figura </w:t>
      </w:r>
      <w:r w:rsidR="00E40B78">
        <w:t>4</w:t>
      </w:r>
      <w:r>
        <w:t>-18, donde a la hora de detectar autos que van apareciendo en las esquinas, ninguno de los dos detectores lo ven hasta que el auto no esté completo.</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7B83E852" w:rsidR="00D81C8A" w:rsidRDefault="001B0C0D" w:rsidP="001B0C0D">
      <w:pPr>
        <w:pStyle w:val="Descripcin"/>
        <w:ind w:left="2160" w:firstLine="720"/>
        <w:jc w:val="both"/>
      </w:pPr>
      <w:bookmarkStart w:id="99" w:name="_Toc143090901"/>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18</w:t>
        </w:r>
      </w:fldSimple>
      <w:r>
        <w:t xml:space="preserve"> </w:t>
      </w:r>
      <w:r w:rsidRPr="00C366C1">
        <w:t>E</w:t>
      </w:r>
      <w:r w:rsidRPr="00C366C1">
        <w:rPr>
          <w:caps w:val="0"/>
        </w:rPr>
        <w:t>jemplos de falsos negativos</w:t>
      </w:r>
      <w:bookmarkEnd w:id="99"/>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detecRegion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*0.4,height*0.4),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235032CE" w:rsidR="006911C2" w:rsidRPr="001D2468" w:rsidRDefault="001B0C0D" w:rsidP="006B0B30">
      <w:pPr>
        <w:rPr>
          <w:rFonts w:ascii="Courier New" w:hAnsi="Courier New" w:cs="Courier New"/>
        </w:rPr>
      </w:pPr>
      <w:r>
        <w:rPr>
          <w:noProof/>
        </w:rPr>
        <w:lastRenderedPageBreak/>
        <mc:AlternateContent>
          <mc:Choice Requires="wps">
            <w:drawing>
              <wp:anchor distT="0" distB="0" distL="114300" distR="114300" simplePos="0" relativeHeight="252567552" behindDoc="0" locked="0" layoutInCell="1" allowOverlap="1" wp14:anchorId="56B9D32A" wp14:editId="320F5715">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3B8485D3" w:rsidR="001B0C0D" w:rsidRPr="00834B41" w:rsidRDefault="001B0C0D" w:rsidP="001B0C0D">
                            <w:pPr>
                              <w:pStyle w:val="Descripcin"/>
                              <w:rPr>
                                <w:noProof/>
                                <w:sz w:val="24"/>
                              </w:rPr>
                            </w:pPr>
                            <w:bookmarkStart w:id="100" w:name="_Toc143090902"/>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19</w:t>
                              </w:r>
                            </w:fldSimple>
                            <w:r>
                              <w:t xml:space="preserve"> </w:t>
                            </w:r>
                            <w:r w:rsidRPr="00776BB5">
                              <w:t>F</w:t>
                            </w:r>
                            <w:r w:rsidRPr="00776BB5">
                              <w:rPr>
                                <w:caps w:val="0"/>
                              </w:rPr>
                              <w:t>ragmento del código para detectar sobre una región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7" type="#_x0000_t202" style="position:absolute;left:0;text-align:left;margin-left:-27.3pt;margin-top:219pt;width:495.8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" stroked="f">
                <v:textbox style="mso-fit-shape-to-text:t" inset="0,0,0,0">
                  <w:txbxContent>
                    <w:p w14:paraId="5C4A23E7" w14:textId="3B8485D3" w:rsidR="001B0C0D" w:rsidRPr="00834B41" w:rsidRDefault="001B0C0D" w:rsidP="001B0C0D">
                      <w:pPr>
                        <w:pStyle w:val="Descripcin"/>
                        <w:rPr>
                          <w:noProof/>
                          <w:sz w:val="24"/>
                        </w:rPr>
                      </w:pPr>
                      <w:bookmarkStart w:id="101" w:name="_Toc143090902"/>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19</w:t>
                        </w:r>
                      </w:fldSimple>
                      <w:r>
                        <w:t xml:space="preserve"> </w:t>
                      </w:r>
                      <w:r w:rsidRPr="00776BB5">
                        <w:t>F</w:t>
                      </w:r>
                      <w:r w:rsidRPr="00776BB5">
                        <w:rPr>
                          <w:caps w:val="0"/>
                        </w:rPr>
                        <w:t>ragmento del código para detectar sobre una región</w:t>
                      </w:r>
                      <w:bookmarkEnd w:id="101"/>
                    </w:p>
                  </w:txbxContent>
                </v:textbox>
                <w10:wrap type="square"/>
              </v:shape>
            </w:pict>
          </mc:Fallback>
        </mc:AlternateContent>
      </w:r>
      <w:r w:rsidR="006911C2" w:rsidRPr="00F34A70">
        <w:rPr>
          <w:noProof/>
        </w:rPr>
        <w:drawing>
          <wp:anchor distT="0" distB="0" distL="114300" distR="114300" simplePos="0" relativeHeight="251583488" behindDoc="0" locked="0" layoutInCell="1" allowOverlap="1" wp14:anchorId="55A7C744" wp14:editId="3EF3E852">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FC4CC8">
      <w:pPr>
        <w:pStyle w:val="Ttulo3"/>
        <w:numPr>
          <w:ilvl w:val="1"/>
          <w:numId w:val="50"/>
        </w:numPr>
        <w:rPr>
          <w:lang w:val="es-MX"/>
        </w:rPr>
      </w:pPr>
      <w:bookmarkStart w:id="102" w:name="_Toc143090997"/>
      <w:r w:rsidRPr="00F34A70">
        <w:rPr>
          <w:lang w:val="es-MX"/>
        </w:rPr>
        <w:t>Rastreo</w:t>
      </w:r>
      <w:bookmarkEnd w:id="102"/>
    </w:p>
    <w:p w14:paraId="4F3A512C" w14:textId="6A35A733" w:rsidR="00764440" w:rsidRDefault="006911C2" w:rsidP="00764440">
      <w:pPr>
        <w:rPr>
          <w:lang w:eastAsia="es-MX"/>
        </w:rPr>
      </w:pPr>
      <w:r w:rsidRPr="00F34A70">
        <w:rPr>
          <w:szCs w:val="24"/>
        </w:rPr>
        <w:t>E</w:t>
      </w:r>
      <w:r w:rsidR="00764440">
        <w:t xml:space="preserve">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lastRenderedPageBreak/>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z_x,z_y,z_w,z_h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kf.statePre.setTo</w:t>
      </w:r>
      <w:proofErr w:type="spell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kf.statePost.setTo</w:t>
      </w:r>
      <w:proofErr w:type="spell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r w:rsidRPr="00F34A70">
        <w:rPr>
          <w:szCs w:val="24"/>
        </w:rPr>
        <w:t>1  0  1  0  0  0</w:t>
      </w:r>
    </w:p>
    <w:p w14:paraId="55BA17B7" w14:textId="77777777" w:rsidR="006911C2" w:rsidRPr="00F34A70" w:rsidRDefault="006911C2" w:rsidP="005B0719">
      <w:pPr>
        <w:spacing w:line="240" w:lineRule="auto"/>
        <w:rPr>
          <w:szCs w:val="24"/>
        </w:rPr>
      </w:pPr>
      <w:r w:rsidRPr="00F34A70">
        <w:rPr>
          <w:szCs w:val="24"/>
        </w:rPr>
        <w:t>0  1  0  1  0  0</w:t>
      </w:r>
    </w:p>
    <w:p w14:paraId="5F2CAD3B" w14:textId="77777777" w:rsidR="006911C2" w:rsidRPr="00F34A70" w:rsidRDefault="006911C2" w:rsidP="005B0719">
      <w:pPr>
        <w:spacing w:line="240" w:lineRule="auto"/>
        <w:rPr>
          <w:szCs w:val="24"/>
        </w:rPr>
      </w:pPr>
      <w:r w:rsidRPr="00F34A70">
        <w:rPr>
          <w:szCs w:val="24"/>
        </w:rPr>
        <w:t>0  0  1  0  0  0</w:t>
      </w:r>
    </w:p>
    <w:p w14:paraId="4FFEA3E6" w14:textId="77777777" w:rsidR="006911C2" w:rsidRPr="00F34A70" w:rsidRDefault="006911C2" w:rsidP="005B0719">
      <w:pPr>
        <w:spacing w:line="240" w:lineRule="auto"/>
        <w:rPr>
          <w:szCs w:val="24"/>
        </w:rPr>
      </w:pPr>
      <w:r w:rsidRPr="00F34A70">
        <w:rPr>
          <w:szCs w:val="24"/>
        </w:rPr>
        <w:t>0  0  0  1  0  0</w:t>
      </w:r>
    </w:p>
    <w:p w14:paraId="76E284DE" w14:textId="77777777" w:rsidR="006911C2" w:rsidRPr="00F34A70" w:rsidRDefault="006911C2" w:rsidP="005B0719">
      <w:pPr>
        <w:spacing w:line="240" w:lineRule="auto"/>
        <w:rPr>
          <w:szCs w:val="24"/>
        </w:rPr>
      </w:pPr>
      <w:r w:rsidRPr="00F34A70">
        <w:rPr>
          <w:szCs w:val="24"/>
        </w:rPr>
        <w:t>0  0  0  0  1  0</w:t>
      </w:r>
    </w:p>
    <w:p w14:paraId="6B104270" w14:textId="77777777" w:rsidR="006911C2" w:rsidRPr="00F34A70" w:rsidRDefault="006911C2" w:rsidP="005B0719">
      <w:pPr>
        <w:spacing w:line="240" w:lineRule="auto"/>
        <w:rPr>
          <w:szCs w:val="24"/>
        </w:rPr>
      </w:pPr>
      <w:r w:rsidRPr="00F34A70">
        <w:rPr>
          <w:szCs w:val="24"/>
        </w:rPr>
        <w:t>0  0  0  0  0  1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kf.transitionMatrix</w:t>
      </w:r>
      <w:proofErr w:type="spell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77777777" w:rsidR="006911C2" w:rsidRPr="00F34A70" w:rsidRDefault="006911C2" w:rsidP="005B0719">
      <w:pPr>
        <w:spacing w:line="240" w:lineRule="auto"/>
        <w:ind w:left="708"/>
        <w:rPr>
          <w:szCs w:val="24"/>
        </w:rPr>
      </w:pPr>
      <w:r w:rsidRPr="00F34A70">
        <w:rPr>
          <w:szCs w:val="24"/>
        </w:rPr>
        <w:t>1  0  0  0  0  0</w:t>
      </w:r>
    </w:p>
    <w:p w14:paraId="1197C8BB" w14:textId="77777777" w:rsidR="006911C2" w:rsidRPr="00F34A70" w:rsidRDefault="006911C2" w:rsidP="005B0719">
      <w:pPr>
        <w:spacing w:line="240" w:lineRule="auto"/>
        <w:ind w:left="708"/>
        <w:rPr>
          <w:szCs w:val="24"/>
        </w:rPr>
      </w:pPr>
      <w:r w:rsidRPr="00F34A70">
        <w:rPr>
          <w:szCs w:val="24"/>
        </w:rPr>
        <w:t>0  1  0  0  0  0</w:t>
      </w:r>
    </w:p>
    <w:p w14:paraId="06FC56B3" w14:textId="77777777" w:rsidR="006911C2" w:rsidRPr="00F34A70" w:rsidRDefault="006911C2" w:rsidP="005B0719">
      <w:pPr>
        <w:spacing w:line="240" w:lineRule="auto"/>
        <w:ind w:left="708"/>
        <w:rPr>
          <w:szCs w:val="24"/>
        </w:rPr>
      </w:pPr>
      <w:r w:rsidRPr="00F34A70">
        <w:rPr>
          <w:szCs w:val="24"/>
        </w:rPr>
        <w:t>0  0  0  0  1  0</w:t>
      </w:r>
    </w:p>
    <w:p w14:paraId="1996BD50" w14:textId="77777777" w:rsidR="006911C2" w:rsidRPr="00F34A70" w:rsidRDefault="006911C2" w:rsidP="005B0719">
      <w:pPr>
        <w:spacing w:line="240" w:lineRule="auto"/>
        <w:ind w:left="708"/>
        <w:rPr>
          <w:szCs w:val="24"/>
        </w:rPr>
      </w:pPr>
      <w:r w:rsidRPr="00F34A70">
        <w:rPr>
          <w:szCs w:val="24"/>
        </w:rPr>
        <w:t>0  0  0  0  0  1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kf.measurementMatrix</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12792B39" w:rsidR="00764440" w:rsidRDefault="001B0C0D" w:rsidP="006B0B30">
      <w:r>
        <w:rPr>
          <w:noProof/>
        </w:rPr>
        <w:lastRenderedPageBreak/>
        <mc:AlternateContent>
          <mc:Choice Requires="wps">
            <w:drawing>
              <wp:anchor distT="0" distB="0" distL="114300" distR="114300" simplePos="0" relativeHeight="252571648" behindDoc="0" locked="0" layoutInCell="1" allowOverlap="1" wp14:anchorId="4D7BE367" wp14:editId="03F79EB3">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394089DE" w:rsidR="001B0C0D" w:rsidRPr="001D3D48" w:rsidRDefault="001B0C0D" w:rsidP="001B0C0D">
                            <w:pPr>
                              <w:pStyle w:val="Descripcin"/>
                              <w:rPr>
                                <w:noProof/>
                                <w:sz w:val="24"/>
                              </w:rPr>
                            </w:pPr>
                            <w:bookmarkStart w:id="103" w:name="_Toc143090903"/>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20</w:t>
                              </w:r>
                            </w:fldSimple>
                            <w:r>
                              <w:t xml:space="preserve"> </w:t>
                            </w:r>
                            <w:proofErr w:type="spellStart"/>
                            <w:r w:rsidRPr="00236E30">
                              <w:t>m</w:t>
                            </w:r>
                            <w:r w:rsidRPr="00236E30">
                              <w:rPr>
                                <w:caps w:val="0"/>
                              </w:rPr>
                              <w:t>easurementnoisecov</w:t>
                            </w:r>
                            <w:proofErr w:type="spellEnd"/>
                            <w:r w:rsidRPr="00236E30">
                              <w:rPr>
                                <w:caps w:val="0"/>
                              </w:rPr>
                              <w:t xml:space="preserve"> de 0.01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38" type="#_x0000_t202" style="position:absolute;left:0;text-align:left;margin-left:227.25pt;margin-top:327.4pt;width:214.6pt;height:.05pt;z-index:25257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VORVIRoCAABABAAADgAAAAAAAAAAAAAAAAAuAgAAZHJzL2Uyb0RvYy54bWxQSwEC&#10;LQAUAAYACAAAACEAUpOm8+EAAAALAQAADwAAAAAAAAAAAAAAAAB0BAAAZHJzL2Rvd25yZXYueG1s&#10;UEsFBgAAAAAEAAQA8wAAAIIFAAAAAA==&#10;" stroked="f">
                <v:textbox style="mso-fit-shape-to-text:t" inset="0,0,0,0">
                  <w:txbxContent>
                    <w:p w14:paraId="25A05211" w14:textId="394089DE" w:rsidR="001B0C0D" w:rsidRPr="001D3D48" w:rsidRDefault="001B0C0D" w:rsidP="001B0C0D">
                      <w:pPr>
                        <w:pStyle w:val="Descripcin"/>
                        <w:rPr>
                          <w:noProof/>
                          <w:sz w:val="24"/>
                        </w:rPr>
                      </w:pPr>
                      <w:bookmarkStart w:id="104" w:name="_Toc143090903"/>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20</w:t>
                        </w:r>
                      </w:fldSimple>
                      <w:r>
                        <w:t xml:space="preserve"> </w:t>
                      </w:r>
                      <w:proofErr w:type="spellStart"/>
                      <w:r w:rsidRPr="00236E30">
                        <w:t>m</w:t>
                      </w:r>
                      <w:r w:rsidRPr="00236E30">
                        <w:rPr>
                          <w:caps w:val="0"/>
                        </w:rPr>
                        <w:t>easurementnoisecov</w:t>
                      </w:r>
                      <w:proofErr w:type="spellEnd"/>
                      <w:r w:rsidRPr="00236E30">
                        <w:rPr>
                          <w:caps w:val="0"/>
                        </w:rPr>
                        <w:t xml:space="preserve"> de 0.01</w:t>
                      </w:r>
                      <w:bookmarkEnd w:id="104"/>
                    </w:p>
                  </w:txbxContent>
                </v:textbox>
                <w10:wrap type="square"/>
              </v:shape>
            </w:pict>
          </mc:Fallback>
        </mc:AlternateContent>
      </w:r>
      <w:r w:rsidR="007C16E2"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73">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69600" behindDoc="0" locked="0" layoutInCell="1" allowOverlap="1" wp14:anchorId="3757E34F" wp14:editId="3C74DBDC">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4E5B1F7F" w:rsidR="001B0C0D" w:rsidRPr="00D02865" w:rsidRDefault="001B0C0D" w:rsidP="001B0C0D">
                            <w:pPr>
                              <w:pStyle w:val="Descripcin"/>
                              <w:rPr>
                                <w:noProof/>
                                <w:sz w:val="24"/>
                              </w:rPr>
                            </w:pPr>
                            <w:bookmarkStart w:id="105" w:name="_Toc143090904"/>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21</w:t>
                              </w:r>
                            </w:fldSimple>
                            <w:r>
                              <w:t xml:space="preserve"> </w:t>
                            </w:r>
                            <w:proofErr w:type="spellStart"/>
                            <w:r w:rsidRPr="00F77814">
                              <w:t>m</w:t>
                            </w:r>
                            <w:r w:rsidRPr="00F77814">
                              <w:rPr>
                                <w:caps w:val="0"/>
                              </w:rPr>
                              <w:t>esasurementnoisecov</w:t>
                            </w:r>
                            <w:proofErr w:type="spellEnd"/>
                            <w:r w:rsidRPr="00F77814">
                              <w:rPr>
                                <w:caps w:val="0"/>
                              </w:rPr>
                              <w:t xml:space="preserve"> de 0.1</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39" type="#_x0000_t202" style="position:absolute;left:0;text-align:left;margin-left:0;margin-top:325.15pt;width:226.5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4GgIAAEAEAAAOAAAAZHJzL2Uyb0RvYy54bWysU8Fu2zAMvQ/YPwi6L05SJCu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" stroked="f">
                <v:textbox style="mso-fit-shape-to-text:t" inset="0,0,0,0">
                  <w:txbxContent>
                    <w:p w14:paraId="7A40388E" w14:textId="4E5B1F7F" w:rsidR="001B0C0D" w:rsidRPr="00D02865" w:rsidRDefault="001B0C0D" w:rsidP="001B0C0D">
                      <w:pPr>
                        <w:pStyle w:val="Descripcin"/>
                        <w:rPr>
                          <w:noProof/>
                          <w:sz w:val="24"/>
                        </w:rPr>
                      </w:pPr>
                      <w:bookmarkStart w:id="106" w:name="_Toc143090904"/>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21</w:t>
                        </w:r>
                      </w:fldSimple>
                      <w:r>
                        <w:t xml:space="preserve"> </w:t>
                      </w:r>
                      <w:proofErr w:type="spellStart"/>
                      <w:r w:rsidRPr="00F77814">
                        <w:t>m</w:t>
                      </w:r>
                      <w:r w:rsidRPr="00F77814">
                        <w:rPr>
                          <w:caps w:val="0"/>
                        </w:rPr>
                        <w:t>esasurementnoisecov</w:t>
                      </w:r>
                      <w:proofErr w:type="spellEnd"/>
                      <w:r w:rsidRPr="00F77814">
                        <w:rPr>
                          <w:caps w:val="0"/>
                        </w:rPr>
                        <w:t xml:space="preserve"> de 0.1</w:t>
                      </w:r>
                      <w:bookmarkEnd w:id="106"/>
                    </w:p>
                  </w:txbxContent>
                </v:textbox>
                <w10:wrap type="square"/>
              </v:shape>
            </w:pict>
          </mc:Fallback>
        </mc:AlternateContent>
      </w:r>
      <w:r w:rsidR="007C16E2"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74">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w:t>
      </w:r>
      <w:proofErr w:type="spellStart"/>
      <w:r>
        <w:t>measurementNoiseCov</w:t>
      </w:r>
      <w:proofErr w:type="spellEnd"/>
      <w:r>
        <w:t>”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4CEF3C38" w:rsidR="001D2468" w:rsidRDefault="001B0C0D" w:rsidP="001B0C0D">
      <w:pPr>
        <w:pStyle w:val="Descripcin"/>
      </w:pPr>
      <w:bookmarkStart w:id="107" w:name="_Toc143090905"/>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22</w:t>
        </w:r>
      </w:fldSimple>
      <w:r>
        <w:t xml:space="preserve"> </w:t>
      </w:r>
      <w:proofErr w:type="spellStart"/>
      <w:r w:rsidRPr="00B00ADD">
        <w:t>m</w:t>
      </w:r>
      <w:r w:rsidRPr="00B00ADD">
        <w:rPr>
          <w:caps w:val="0"/>
        </w:rPr>
        <w:t>easurementnoisecov</w:t>
      </w:r>
      <w:proofErr w:type="spellEnd"/>
      <w:r w:rsidRPr="00B00ADD">
        <w:rPr>
          <w:caps w:val="0"/>
        </w:rPr>
        <w:t xml:space="preserve"> de 0.001</w:t>
      </w:r>
      <w:bookmarkEnd w:id="107"/>
    </w:p>
    <w:p w14:paraId="2A59AFE7" w14:textId="75A8464C"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6F8C4CB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73696" behindDoc="0" locked="0" layoutInCell="1" allowOverlap="1" wp14:anchorId="2F714FEA" wp14:editId="1B4BB7B8">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76DE0958" w:rsidR="001B0C0D" w:rsidRPr="00856E97" w:rsidRDefault="001B0C0D" w:rsidP="001B0C0D">
                            <w:pPr>
                              <w:pStyle w:val="Descripcin"/>
                              <w:rPr>
                                <w:noProof/>
                                <w:sz w:val="24"/>
                              </w:rPr>
                            </w:pPr>
                            <w:bookmarkStart w:id="108" w:name="_Toc14309090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23</w:t>
                              </w:r>
                            </w:fldSimple>
                            <w:r>
                              <w:t xml:space="preserve"> </w:t>
                            </w:r>
                            <w:r w:rsidRPr="006C4C97">
                              <w:t>C</w:t>
                            </w:r>
                            <w:r w:rsidRPr="006C4C97">
                              <w:rPr>
                                <w:caps w:val="0"/>
                              </w:rPr>
                              <w:t xml:space="preserve">on </w:t>
                            </w:r>
                            <w:proofErr w:type="spellStart"/>
                            <w:r w:rsidRPr="006C4C97">
                              <w:rPr>
                                <w:caps w:val="0"/>
                              </w:rPr>
                              <w:t>processnoisecov</w:t>
                            </w:r>
                            <w:proofErr w:type="spellEnd"/>
                            <w:r w:rsidRPr="006C4C97">
                              <w:rPr>
                                <w:caps w:val="0"/>
                              </w:rPr>
                              <w:t xml:space="preserve"> de 0.00005, los puntos azules reaccionan más lento a los cambios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0" type="#_x0000_t202" style="position:absolute;left:0;text-align:left;margin-left:8.95pt;margin-top:196.6pt;width:155.9pt;height:.05pt;z-index:25257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BC2lw+GgIAAEAEAAAOAAAAAAAAAAAAAAAAAC4CAABkcnMvZTJvRG9jLnhtbFBLAQIt&#10;ABQABgAIAAAAIQCScjfb4AAAAAoBAAAPAAAAAAAAAAAAAAAAAHQEAABkcnMvZG93bnJldi54bWxQ&#10;SwUGAAAAAAQABADzAAAAgQUAAAAA&#10;" stroked="f">
                <v:textbox style="mso-fit-shape-to-text:t" inset="0,0,0,0">
                  <w:txbxContent>
                    <w:p w14:paraId="6E86D625" w14:textId="76DE0958" w:rsidR="001B0C0D" w:rsidRPr="00856E97" w:rsidRDefault="001B0C0D" w:rsidP="001B0C0D">
                      <w:pPr>
                        <w:pStyle w:val="Descripcin"/>
                        <w:rPr>
                          <w:noProof/>
                          <w:sz w:val="24"/>
                        </w:rPr>
                      </w:pPr>
                      <w:bookmarkStart w:id="109" w:name="_Toc143090906"/>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23</w:t>
                        </w:r>
                      </w:fldSimple>
                      <w:r>
                        <w:t xml:space="preserve"> </w:t>
                      </w:r>
                      <w:r w:rsidRPr="006C4C97">
                        <w:t>C</w:t>
                      </w:r>
                      <w:r w:rsidRPr="006C4C97">
                        <w:rPr>
                          <w:caps w:val="0"/>
                        </w:rPr>
                        <w:t xml:space="preserve">on </w:t>
                      </w:r>
                      <w:proofErr w:type="spellStart"/>
                      <w:r w:rsidRPr="006C4C97">
                        <w:rPr>
                          <w:caps w:val="0"/>
                        </w:rPr>
                        <w:t>processnoisecov</w:t>
                      </w:r>
                      <w:proofErr w:type="spellEnd"/>
                      <w:r w:rsidRPr="006C4C97">
                        <w:rPr>
                          <w:caps w:val="0"/>
                        </w:rPr>
                        <w:t xml:space="preserve"> de 0.00005, los puntos azules reaccionan más lento a los cambios</w:t>
                      </w:r>
                      <w:bookmarkEnd w:id="109"/>
                    </w:p>
                  </w:txbxContent>
                </v:textbox>
                <w10:wrap type="square"/>
              </v:shape>
            </w:pict>
          </mc:Fallback>
        </mc:AlternateContent>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 xml:space="preserve">-24,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75744" behindDoc="0" locked="0" layoutInCell="1" allowOverlap="1" wp14:anchorId="16614DFF" wp14:editId="40371913">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02498B69" w:rsidR="001B0C0D" w:rsidRPr="00690F13" w:rsidRDefault="001B0C0D" w:rsidP="001B0C0D">
                            <w:pPr>
                              <w:pStyle w:val="Descripcin"/>
                              <w:rPr>
                                <w:noProof/>
                                <w:sz w:val="24"/>
                              </w:rPr>
                            </w:pPr>
                            <w:bookmarkStart w:id="110" w:name="_Toc14309090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24</w:t>
                              </w:r>
                            </w:fldSimple>
                            <w:r>
                              <w:t xml:space="preserve"> </w:t>
                            </w:r>
                            <w:r w:rsidRPr="003A7A33">
                              <w:t>C</w:t>
                            </w:r>
                            <w:r w:rsidRPr="003A7A33">
                              <w:rPr>
                                <w:caps w:val="0"/>
                              </w:rPr>
                              <w:t xml:space="preserve">on </w:t>
                            </w:r>
                            <w:proofErr w:type="spellStart"/>
                            <w:r w:rsidRPr="003A7A33">
                              <w:rPr>
                                <w:caps w:val="0"/>
                              </w:rPr>
                              <w:t>processnoisecov</w:t>
                            </w:r>
                            <w:proofErr w:type="spellEnd"/>
                            <w:r w:rsidRPr="003A7A33">
                              <w:rPr>
                                <w:caps w:val="0"/>
                              </w:rPr>
                              <w:t xml:space="preserve"> de 0.5, los puntos azules reaccionan más rápido y como consecuencia se disparan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1" type="#_x0000_t202" style="position:absolute;left:0;text-align:left;margin-left:232.25pt;margin-top:25.65pt;width:164pt;height:.05pt;z-index:25257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" stroked="f">
                <v:textbox style="mso-fit-shape-to-text:t" inset="0,0,0,0">
                  <w:txbxContent>
                    <w:p w14:paraId="231A4419" w14:textId="02498B69" w:rsidR="001B0C0D" w:rsidRPr="00690F13" w:rsidRDefault="001B0C0D" w:rsidP="001B0C0D">
                      <w:pPr>
                        <w:pStyle w:val="Descripcin"/>
                        <w:rPr>
                          <w:noProof/>
                          <w:sz w:val="24"/>
                        </w:rPr>
                      </w:pPr>
                      <w:bookmarkStart w:id="111" w:name="_Toc143090907"/>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24</w:t>
                        </w:r>
                      </w:fldSimple>
                      <w:r>
                        <w:t xml:space="preserve"> </w:t>
                      </w:r>
                      <w:r w:rsidRPr="003A7A33">
                        <w:t>C</w:t>
                      </w:r>
                      <w:r w:rsidRPr="003A7A33">
                        <w:rPr>
                          <w:caps w:val="0"/>
                        </w:rPr>
                        <w:t xml:space="preserve">on </w:t>
                      </w:r>
                      <w:proofErr w:type="spellStart"/>
                      <w:r w:rsidRPr="003A7A33">
                        <w:rPr>
                          <w:caps w:val="0"/>
                        </w:rPr>
                        <w:t>processnoisecov</w:t>
                      </w:r>
                      <w:proofErr w:type="spellEnd"/>
                      <w:r w:rsidRPr="003A7A33">
                        <w:rPr>
                          <w:caps w:val="0"/>
                        </w:rPr>
                        <w:t xml:space="preserve"> de 0.5, los puntos azules reaccionan más rápido y como consecuencia se disparan</w:t>
                      </w:r>
                      <w:bookmarkEnd w:id="111"/>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77792" behindDoc="0" locked="0" layoutInCell="1" allowOverlap="1" wp14:anchorId="314445D3" wp14:editId="464DEDA9">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2370D1D1" w:rsidR="001B0C0D" w:rsidRPr="00703F0D" w:rsidRDefault="001B0C0D" w:rsidP="001B0C0D">
                            <w:pPr>
                              <w:pStyle w:val="Descripcin"/>
                              <w:rPr>
                                <w:noProof/>
                                <w:sz w:val="24"/>
                              </w:rPr>
                            </w:pPr>
                            <w:bookmarkStart w:id="112" w:name="_Toc143090908"/>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25</w:t>
                              </w:r>
                            </w:fldSimple>
                            <w:r>
                              <w:t xml:space="preserve"> </w:t>
                            </w:r>
                            <w:r w:rsidRPr="00E46BFF">
                              <w:t>C</w:t>
                            </w:r>
                            <w:r w:rsidRPr="00E46BFF">
                              <w:rPr>
                                <w:caps w:val="0"/>
                              </w:rPr>
                              <w:t xml:space="preserve">ódigo completo para crear el filtro de </w:t>
                            </w:r>
                            <w:r>
                              <w:rPr>
                                <w:caps w:val="0"/>
                              </w:rPr>
                              <w:t>K</w:t>
                            </w:r>
                            <w:r w:rsidRPr="00E46BFF">
                              <w:rPr>
                                <w:caps w:val="0"/>
                              </w:rPr>
                              <w:t>alman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2" type="#_x0000_t202" style="position:absolute;left:0;text-align:left;margin-left:-22.5pt;margin-top:152.9pt;width:413.6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B+vGw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B9sB+vGwIAAEAEAAAOAAAAAAAAAAAAAAAAAC4CAABkcnMvZTJvRG9jLnhtbFBL&#10;AQItABQABgAIAAAAIQB/rPSO4gAAAAsBAAAPAAAAAAAAAAAAAAAAAHUEAABkcnMvZG93bnJldi54&#10;bWxQSwUGAAAAAAQABADzAAAAhAUAAAAA&#10;" stroked="f">
                <v:textbox style="mso-fit-shape-to-text:t" inset="0,0,0,0">
                  <w:txbxContent>
                    <w:p w14:paraId="57DFF579" w14:textId="2370D1D1" w:rsidR="001B0C0D" w:rsidRPr="00703F0D" w:rsidRDefault="001B0C0D" w:rsidP="001B0C0D">
                      <w:pPr>
                        <w:pStyle w:val="Descripcin"/>
                        <w:rPr>
                          <w:noProof/>
                          <w:sz w:val="24"/>
                        </w:rPr>
                      </w:pPr>
                      <w:bookmarkStart w:id="113" w:name="_Toc143090908"/>
                      <w:r>
                        <w:t>F</w:t>
                      </w:r>
                      <w:r>
                        <w:rPr>
                          <w:caps w:val="0"/>
                        </w:rPr>
                        <w:t>igura</w:t>
                      </w:r>
                      <w:r>
                        <w:t xml:space="preserve">  </w:t>
                      </w:r>
                      <w:fldSimple w:instr=" STYLEREF 1 \s ">
                        <w:r w:rsidR="00B6548A">
                          <w:rPr>
                            <w:noProof/>
                          </w:rPr>
                          <w:t>4</w:t>
                        </w:r>
                      </w:fldSimple>
                      <w:r w:rsidR="00B6548A">
                        <w:noBreakHyphen/>
                      </w:r>
                      <w:fldSimple w:instr=" SEQ Figura_ \* ARABIC \s 1 ">
                        <w:r w:rsidR="00B6548A">
                          <w:rPr>
                            <w:noProof/>
                          </w:rPr>
                          <w:t>25</w:t>
                        </w:r>
                      </w:fldSimple>
                      <w:r>
                        <w:t xml:space="preserve"> </w:t>
                      </w:r>
                      <w:r w:rsidRPr="00E46BFF">
                        <w:t>C</w:t>
                      </w:r>
                      <w:r w:rsidRPr="00E46BFF">
                        <w:rPr>
                          <w:caps w:val="0"/>
                        </w:rPr>
                        <w:t xml:space="preserve">ódigo completo para crear el filtro de </w:t>
                      </w:r>
                      <w:r>
                        <w:rPr>
                          <w:caps w:val="0"/>
                        </w:rPr>
                        <w:t>K</w:t>
                      </w:r>
                      <w:r w:rsidRPr="00E46BFF">
                        <w:rPr>
                          <w:caps w:val="0"/>
                        </w:rPr>
                        <w:t>alman</w:t>
                      </w:r>
                      <w:bookmarkEnd w:id="113"/>
                    </w:p>
                  </w:txbxContent>
                </v:textbox>
                <w10:wrap type="square"/>
              </v:shape>
            </w:pict>
          </mc:Fallback>
        </mc:AlternateContent>
      </w:r>
      <w:r w:rsidR="004B1E11"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79">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634690F5" w:rsidR="00764440" w:rsidRDefault="00764440" w:rsidP="00764440">
      <w:pPr>
        <w:rPr>
          <w:b/>
          <w:lang w:eastAsia="es-MX"/>
        </w:rPr>
      </w:pPr>
      <w:r>
        <w:t xml:space="preserve">Para la actualización, figura </w:t>
      </w:r>
      <w:r w:rsidR="00E40B78">
        <w:t>4</w:t>
      </w:r>
      <w:r>
        <w:t>-26, se tiene la siguiente función que recibe el filtro y lo devuelve actualizado. Recibe la imagen, si hubo una detección en el frame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w:t>
      </w:r>
      <w:proofErr w:type="spellStart"/>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r w:rsidRPr="00F34A70">
        <w:rPr>
          <w:rFonts w:ascii="Courier New" w:hAnsi="Courier New" w:cs="Courier New"/>
          <w:sz w:val="22"/>
          <w:szCs w:val="18"/>
        </w:rPr>
        <w:t>nh.advertise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r w:rsidRPr="00AE28DB">
        <w:rPr>
          <w:rFonts w:ascii="Courier New" w:hAnsi="Courier New" w:cs="Courier New"/>
          <w:sz w:val="22"/>
          <w:szCs w:val="22"/>
        </w:rPr>
        <w:t>kf.transitionMatrix</w:t>
      </w:r>
      <w:proofErr w:type="spell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kf.predict</w:t>
      </w:r>
      <w:proofErr w:type="spell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&gt;(3)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kf.correct</w:t>
      </w:r>
      <w:proofErr w:type="spell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0"/>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1"/>
                    <a:stretch>
                      <a:fillRect/>
                    </a:stretch>
                  </pic:blipFill>
                  <pic:spPr>
                    <a:xfrm>
                      <a:off x="0" y="0"/>
                      <a:ext cx="2869558" cy="2540382"/>
                    </a:xfrm>
                    <a:prstGeom prst="rect">
                      <a:avLst/>
                    </a:prstGeom>
                  </pic:spPr>
                </pic:pic>
              </a:graphicData>
            </a:graphic>
          </wp:inline>
        </w:drawing>
      </w:r>
    </w:p>
    <w:p w14:paraId="6376FB8B" w14:textId="60A66DF9" w:rsidR="001D2468" w:rsidRDefault="001B0C0D" w:rsidP="001B0C0D">
      <w:pPr>
        <w:pStyle w:val="Descripcin"/>
      </w:pPr>
      <w:bookmarkStart w:id="114" w:name="_Toc143090909"/>
      <w:r>
        <w:t>F</w:t>
      </w:r>
      <w:r>
        <w:rPr>
          <w:caps w:val="0"/>
        </w:rPr>
        <w:t xml:space="preserve">igura </w:t>
      </w:r>
      <w:r>
        <w:t xml:space="preserve"> </w:t>
      </w:r>
      <w:fldSimple w:instr=" STYLEREF 1 \s ">
        <w:r w:rsidR="00B6548A">
          <w:rPr>
            <w:noProof/>
          </w:rPr>
          <w:t>4</w:t>
        </w:r>
      </w:fldSimple>
      <w:r w:rsidR="00B6548A">
        <w:noBreakHyphen/>
      </w:r>
      <w:fldSimple w:instr=" SEQ Figura_ \* ARABIC \s 1 ">
        <w:r w:rsidR="00B6548A">
          <w:rPr>
            <w:noProof/>
          </w:rPr>
          <w:t>26</w:t>
        </w:r>
      </w:fldSimple>
      <w:r>
        <w:t xml:space="preserve"> </w:t>
      </w:r>
      <w:r w:rsidRPr="00857BE6">
        <w:t>C</w:t>
      </w:r>
      <w:r w:rsidRPr="00857BE6">
        <w:rPr>
          <w:caps w:val="0"/>
        </w:rPr>
        <w:t>ódigo para hacer la predicción y corrección</w:t>
      </w:r>
      <w:bookmarkEnd w:id="114"/>
    </w:p>
    <w:p w14:paraId="4F313BC7" w14:textId="77777777" w:rsidR="006911C2" w:rsidRPr="00F34A70" w:rsidRDefault="006911C2" w:rsidP="006B0B30">
      <w:pPr>
        <w:ind w:left="708"/>
        <w:rPr>
          <w:rFonts w:ascii="Arial" w:hAnsi="Arial" w:cs="Arial"/>
          <w:szCs w:val="24"/>
        </w:rPr>
      </w:pPr>
    </w:p>
    <w:p w14:paraId="2ECF0DDF" w14:textId="270E5CD1" w:rsidR="006911C2" w:rsidRPr="00F34A70" w:rsidRDefault="00E40B78" w:rsidP="00FC4CC8">
      <w:pPr>
        <w:pStyle w:val="Ttulo1"/>
        <w:numPr>
          <w:ilvl w:val="0"/>
          <w:numId w:val="50"/>
        </w:numPr>
      </w:pPr>
      <w:bookmarkStart w:id="115" w:name="_Toc132493992"/>
      <w:bookmarkStart w:id="116" w:name="_Toc143090998"/>
      <w:r>
        <w:lastRenderedPageBreak/>
        <w:t xml:space="preserve">Capítulo 5: </w:t>
      </w:r>
      <w:r w:rsidR="006911C2" w:rsidRPr="00F34A70">
        <w:t>Resultados</w:t>
      </w:r>
      <w:bookmarkEnd w:id="115"/>
      <w:bookmarkEnd w:id="116"/>
    </w:p>
    <w:p w14:paraId="4FB27146" w14:textId="77777777" w:rsidR="00764440" w:rsidRDefault="00764440" w:rsidP="00764440">
      <w:pPr>
        <w:rPr>
          <w:color w:val="000000"/>
          <w:lang w:eastAsia="es-MX"/>
        </w:rPr>
      </w:pPr>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7430759C" w14:textId="0AC36A0E" w:rsidR="00DB32FC" w:rsidRDefault="00E255B7" w:rsidP="001B0C0D">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2977EB8F" w14:textId="5DAF4C9D" w:rsidR="001B0C0D" w:rsidRDefault="001B0C0D" w:rsidP="001B0C0D">
      <w:pPr>
        <w:pStyle w:val="Descripcin"/>
        <w:keepNext/>
      </w:pPr>
      <w:bookmarkStart w:id="117" w:name="_Toc143090949"/>
      <w:r>
        <w:t>T</w:t>
      </w:r>
      <w:r>
        <w:rPr>
          <w:caps w:val="0"/>
        </w:rPr>
        <w:t>abla</w:t>
      </w:r>
      <w:r>
        <w:t xml:space="preserve"> </w:t>
      </w:r>
      <w:fldSimple w:instr=" STYLEREF 1 \s ">
        <w:r w:rsidR="004A0EAE">
          <w:rPr>
            <w:noProof/>
          </w:rPr>
          <w:t>5</w:t>
        </w:r>
      </w:fldSimple>
      <w:r w:rsidR="004A0EAE">
        <w:noBreakHyphen/>
      </w:r>
      <w:fldSimple w:instr=" SEQ Tabla \* ARABIC \s 1 ">
        <w:r w:rsidR="004A0EAE">
          <w:rPr>
            <w:noProof/>
          </w:rPr>
          <w:t>1</w:t>
        </w:r>
      </w:fldSimple>
      <w:r>
        <w:t xml:space="preserve"> M</w:t>
      </w:r>
      <w:r>
        <w:rPr>
          <w:caps w:val="0"/>
        </w:rPr>
        <w:t>atriz de confusión para svm con imágenes de la parte trasera de coches</w:t>
      </w:r>
      <w:bookmarkEnd w:id="117"/>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lastRenderedPageBreak/>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08499798" w:rsidR="00DB32FC" w:rsidRDefault="00DB32FC" w:rsidP="001B0C0D">
      <w:pPr>
        <w:pStyle w:val="Descripcin"/>
        <w:jc w:val="both"/>
      </w:pPr>
    </w:p>
    <w:p w14:paraId="46B6AA06" w14:textId="14CEEE33" w:rsidR="001B0C0D" w:rsidRDefault="001B0C0D" w:rsidP="001B0C0D">
      <w:pPr>
        <w:pStyle w:val="Descripcin"/>
        <w:keepNext/>
      </w:pPr>
      <w:bookmarkStart w:id="118" w:name="_Toc143090950"/>
      <w:r>
        <w:t>T</w:t>
      </w:r>
      <w:r>
        <w:rPr>
          <w:caps w:val="0"/>
        </w:rPr>
        <w:t>abla</w:t>
      </w:r>
      <w:r>
        <w:t xml:space="preserve"> </w:t>
      </w:r>
      <w:fldSimple w:instr=" STYLEREF 1 \s ">
        <w:r w:rsidR="004A0EAE">
          <w:rPr>
            <w:noProof/>
          </w:rPr>
          <w:t>5</w:t>
        </w:r>
      </w:fldSimple>
      <w:r w:rsidR="004A0EAE">
        <w:noBreakHyphen/>
      </w:r>
      <w:fldSimple w:instr=" SEQ Tabla \* ARABIC \s 1 ">
        <w:r w:rsidR="004A0EAE">
          <w:rPr>
            <w:noProof/>
          </w:rPr>
          <w:t>2</w:t>
        </w:r>
      </w:fldSimple>
      <w:r>
        <w:t xml:space="preserve"> </w:t>
      </w:r>
      <w:r w:rsidRPr="0052090C">
        <w:t>M</w:t>
      </w:r>
      <w:r w:rsidRPr="0052090C">
        <w:rPr>
          <w:caps w:val="0"/>
        </w:rPr>
        <w:t>atriz de confusión de svm con coches de lado</w:t>
      </w:r>
      <w:bookmarkEnd w:id="118"/>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251B37E6" w:rsidR="00DB32FC" w:rsidRDefault="00DB32FC" w:rsidP="00755966">
      <w:pPr>
        <w:pStyle w:val="Descripcin"/>
      </w:pPr>
    </w:p>
    <w:p w14:paraId="302787B9" w14:textId="2822F11B" w:rsidR="001B0C0D" w:rsidRDefault="001B0C0D" w:rsidP="001B0C0D">
      <w:pPr>
        <w:pStyle w:val="Descripcin"/>
        <w:keepNext/>
      </w:pPr>
      <w:bookmarkStart w:id="119" w:name="_Toc143090951"/>
      <w:r>
        <w:t>T</w:t>
      </w:r>
      <w:r>
        <w:rPr>
          <w:caps w:val="0"/>
        </w:rPr>
        <w:t xml:space="preserve">abla </w:t>
      </w:r>
      <w:r w:rsidR="004A0EAE">
        <w:rPr>
          <w:caps w:val="0"/>
        </w:rPr>
        <w:fldChar w:fldCharType="begin"/>
      </w:r>
      <w:r w:rsidR="004A0EAE">
        <w:rPr>
          <w:caps w:val="0"/>
        </w:rPr>
        <w:instrText xml:space="preserve"> STYLEREF 1 \s </w:instrText>
      </w:r>
      <w:r w:rsidR="004A0EAE">
        <w:rPr>
          <w:caps w:val="0"/>
        </w:rPr>
        <w:fldChar w:fldCharType="separate"/>
      </w:r>
      <w:r w:rsidR="004A0EAE">
        <w:rPr>
          <w:caps w:val="0"/>
          <w:noProof/>
        </w:rPr>
        <w:t>5</w:t>
      </w:r>
      <w:r w:rsidR="004A0EAE">
        <w:rPr>
          <w:caps w:val="0"/>
        </w:rPr>
        <w:fldChar w:fldCharType="end"/>
      </w:r>
      <w:r w:rsidR="004A0EAE">
        <w:rPr>
          <w:caps w:val="0"/>
        </w:rPr>
        <w:noBreakHyphen/>
      </w:r>
      <w:r w:rsidR="004A0EAE">
        <w:rPr>
          <w:caps w:val="0"/>
        </w:rPr>
        <w:fldChar w:fldCharType="begin"/>
      </w:r>
      <w:r w:rsidR="004A0EAE">
        <w:rPr>
          <w:caps w:val="0"/>
        </w:rPr>
        <w:instrText xml:space="preserve"> SEQ Tabla \* ARABIC \s 1 </w:instrText>
      </w:r>
      <w:r w:rsidR="004A0EAE">
        <w:rPr>
          <w:caps w:val="0"/>
        </w:rPr>
        <w:fldChar w:fldCharType="separate"/>
      </w:r>
      <w:r w:rsidR="004A0EAE">
        <w:rPr>
          <w:caps w:val="0"/>
          <w:noProof/>
        </w:rPr>
        <w:t>3</w:t>
      </w:r>
      <w:r w:rsidR="004A0EAE">
        <w:rPr>
          <w:caps w:val="0"/>
        </w:rPr>
        <w:fldChar w:fldCharType="end"/>
      </w:r>
      <w:r>
        <w:t xml:space="preserve"> </w:t>
      </w:r>
      <w:r w:rsidRPr="00D5006F">
        <w:t>M</w:t>
      </w:r>
      <w:r w:rsidRPr="00D5006F">
        <w:rPr>
          <w:caps w:val="0"/>
        </w:rPr>
        <w:t>atriz de confusión resultante de juntar ambas svm</w:t>
      </w:r>
      <w:bookmarkEnd w:id="119"/>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lastRenderedPageBreak/>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1AAB359D" w:rsidR="00DB32FC" w:rsidRDefault="00DB32FC" w:rsidP="00755966">
      <w:pPr>
        <w:pStyle w:val="Descripcin"/>
      </w:pPr>
    </w:p>
    <w:p w14:paraId="4E19360C" w14:textId="1D531658" w:rsidR="004A0EAE" w:rsidRDefault="004A0EAE" w:rsidP="004A0EAE">
      <w:pPr>
        <w:pStyle w:val="Descripcin"/>
        <w:keepNext/>
      </w:pPr>
      <w:bookmarkStart w:id="120" w:name="_Toc143090952"/>
      <w:r>
        <w:t>T</w:t>
      </w:r>
      <w:r>
        <w:rPr>
          <w:caps w:val="0"/>
        </w:rPr>
        <w:t xml:space="preserve">abla </w:t>
      </w:r>
      <w:r>
        <w:rPr>
          <w:caps w:val="0"/>
        </w:rPr>
        <w:fldChar w:fldCharType="begin"/>
      </w:r>
      <w:r>
        <w:rPr>
          <w:caps w:val="0"/>
        </w:rPr>
        <w:instrText xml:space="preserve"> STYLEREF 1 \s </w:instrText>
      </w:r>
      <w:r>
        <w:rPr>
          <w:caps w:val="0"/>
        </w:rPr>
        <w:fldChar w:fldCharType="separate"/>
      </w:r>
      <w:r>
        <w:rPr>
          <w:caps w:val="0"/>
          <w:noProof/>
        </w:rPr>
        <w:t>5</w:t>
      </w:r>
      <w:r>
        <w:rPr>
          <w:caps w:val="0"/>
        </w:rPr>
        <w:fldChar w:fldCharType="end"/>
      </w:r>
      <w:r>
        <w:rPr>
          <w:caps w:val="0"/>
        </w:rPr>
        <w:noBreakHyphen/>
      </w:r>
      <w:r>
        <w:rPr>
          <w:caps w:val="0"/>
        </w:rPr>
        <w:fldChar w:fldCharType="begin"/>
      </w:r>
      <w:r>
        <w:rPr>
          <w:caps w:val="0"/>
        </w:rPr>
        <w:instrText xml:space="preserve"> SEQ Tabla \* ARABIC \s 1 </w:instrText>
      </w:r>
      <w:r>
        <w:rPr>
          <w:caps w:val="0"/>
        </w:rPr>
        <w:fldChar w:fldCharType="separate"/>
      </w:r>
      <w:r>
        <w:rPr>
          <w:caps w:val="0"/>
          <w:noProof/>
        </w:rPr>
        <w:t>4</w:t>
      </w:r>
      <w:r>
        <w:rPr>
          <w:caps w:val="0"/>
        </w:rPr>
        <w:fldChar w:fldCharType="end"/>
      </w:r>
      <w:r>
        <w:t xml:space="preserve"> M</w:t>
      </w:r>
      <w:r w:rsidRPr="0049683C">
        <w:rPr>
          <w:caps w:val="0"/>
        </w:rPr>
        <w:t>atriz de confusión de svm completa con la parte trasera de coches</w:t>
      </w:r>
      <w:bookmarkEnd w:id="120"/>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23002F1F" w:rsidR="00DB32FC" w:rsidRDefault="00DB32FC" w:rsidP="00755966">
      <w:pPr>
        <w:pStyle w:val="Descripcin"/>
      </w:pPr>
    </w:p>
    <w:p w14:paraId="54933EEE" w14:textId="63B73559" w:rsidR="004A0EAE" w:rsidRDefault="004A0EAE" w:rsidP="004A0EAE">
      <w:pPr>
        <w:pStyle w:val="Descripcin"/>
        <w:keepNext/>
      </w:pPr>
      <w:bookmarkStart w:id="121" w:name="_Toc143090953"/>
      <w:r>
        <w:t>T</w:t>
      </w:r>
      <w:r>
        <w:rPr>
          <w:caps w:val="0"/>
        </w:rPr>
        <w:t>abla</w:t>
      </w:r>
      <w:r>
        <w:t xml:space="preserve"> </w:t>
      </w:r>
      <w:fldSimple w:instr=" STYLEREF 1 \s ">
        <w:r>
          <w:rPr>
            <w:noProof/>
          </w:rPr>
          <w:t>5</w:t>
        </w:r>
      </w:fldSimple>
      <w:r>
        <w:noBreakHyphen/>
      </w:r>
      <w:fldSimple w:instr=" SEQ Tabla \* ARABIC \s 1 ">
        <w:r>
          <w:rPr>
            <w:noProof/>
          </w:rPr>
          <w:t>5</w:t>
        </w:r>
      </w:fldSimple>
      <w:r>
        <w:t xml:space="preserve"> </w:t>
      </w:r>
      <w:r w:rsidRPr="00BB29A4">
        <w:t>M</w:t>
      </w:r>
      <w:r w:rsidRPr="00BB29A4">
        <w:rPr>
          <w:caps w:val="0"/>
        </w:rPr>
        <w:t>atriz de confusión de svm completa con coches de lado</w:t>
      </w:r>
      <w:bookmarkEnd w:id="121"/>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6D304639" w:rsidR="00DB32FC" w:rsidRDefault="00DB32FC" w:rsidP="00755966">
      <w:pPr>
        <w:pStyle w:val="Descripcin"/>
      </w:pPr>
    </w:p>
    <w:p w14:paraId="4A8DFA63" w14:textId="4FECAB8C" w:rsidR="004A0EAE" w:rsidRDefault="004A0EAE" w:rsidP="004A0EAE">
      <w:pPr>
        <w:pStyle w:val="Descripcin"/>
        <w:keepNext/>
      </w:pPr>
      <w:bookmarkStart w:id="122" w:name="_Toc143090954"/>
      <w:r>
        <w:t>T</w:t>
      </w:r>
      <w:r>
        <w:rPr>
          <w:caps w:val="0"/>
        </w:rPr>
        <w:t>abla</w:t>
      </w:r>
      <w:r>
        <w:t xml:space="preserve"> </w:t>
      </w:r>
      <w:fldSimple w:instr=" STYLEREF 1 \s ">
        <w:r>
          <w:rPr>
            <w:noProof/>
          </w:rPr>
          <w:t>5</w:t>
        </w:r>
      </w:fldSimple>
      <w:r>
        <w:noBreakHyphen/>
      </w:r>
      <w:fldSimple w:instr=" SEQ Tabla \* ARABIC \s 1 ">
        <w:r>
          <w:rPr>
            <w:noProof/>
          </w:rPr>
          <w:t>6</w:t>
        </w:r>
      </w:fldSimple>
      <w:r>
        <w:t xml:space="preserve"> M</w:t>
      </w:r>
      <w:r w:rsidRPr="0004460E">
        <w:rPr>
          <w:caps w:val="0"/>
        </w:rPr>
        <w:t>atriz de confusión de ambas svm completas</w:t>
      </w:r>
      <w:bookmarkEnd w:id="122"/>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0B4C5EE9" w14:textId="77777777" w:rsidR="00764440" w:rsidRDefault="00764440" w:rsidP="00764440">
      <w:pPr>
        <w:rPr>
          <w:lang w:eastAsia="es-MX"/>
        </w:rPr>
      </w:pPr>
      <w:r>
        <w:lastRenderedPageBreak/>
        <w:t>Como se observa, las mejoras entre usar solo la máquina 1 y ambas son ligeras. Aun así, en las pruebas en un escenario real los resultados empeoran, siendo el mayor problema la oclusión ambiental. Debido a ella, cuando se presentan pequeños cambios en la iluminación o sombras, una detección puede no aparecer en el siguiente frame. A esto se le suma que la detección no siempre es igual. El área que detecta como vehículo o el centro puede variar ligeramente entre frames, lo que entorpece principalmente al filtro de Kalman.</w:t>
      </w:r>
    </w:p>
    <w:p w14:paraId="7FB76F63" w14:textId="5AAFE395" w:rsidR="004E17AB" w:rsidRDefault="00764440" w:rsidP="00764440">
      <w:pPr>
        <w:rPr>
          <w:szCs w:val="24"/>
        </w:rPr>
      </w:pPr>
      <w:r>
        <w:t xml:space="preserve">Para empezar, en la prueba de un caso real con un video. El filtro de cascada arroja por frame entre 7 y 11 detecciones o candidatos para SVM, como se ven en la figura </w:t>
      </w:r>
      <w:r w:rsidR="00E40B78">
        <w:t>5</w:t>
      </w:r>
      <w:r>
        <w:t>-</w:t>
      </w:r>
      <w:r w:rsidR="00E40B78">
        <w:t>1</w:t>
      </w:r>
      <w:r>
        <w:t xml:space="preserve">, pese a tener una tasa muy alta de falsos positivos, la idea es que encuentre la mayoría de los vehículos. En la figura </w:t>
      </w:r>
      <w:r w:rsidR="00E40B78">
        <w:t>5</w:t>
      </w:r>
      <w:r>
        <w:t xml:space="preserve">-2 se observa el resultado de juntar las máquinas de soporte vectorial para filtrar los candidatos. El mayor problema es la presencia de falsos positivos. Pues en el caso de falsos negativos, se tiene la ventaja de que se sigue realizando el seguimiento entre frames con el filtro de </w:t>
      </w:r>
      <w:proofErr w:type="spellStart"/>
      <w:r>
        <w:t>kalman</w:t>
      </w:r>
      <w:proofErr w:type="spellEnd"/>
      <w:r>
        <w:t xml:space="preserve">. Siempre y cuando se hayan tenido suficientes muestras para hacer el seguimiento de forma correcta. El siguiente paso, en la figura </w:t>
      </w:r>
      <w:r w:rsidR="00E40B78">
        <w:t>5</w:t>
      </w:r>
      <w:r>
        <w:t>-</w:t>
      </w:r>
      <w:r w:rsidR="00E40B78">
        <w:t>3</w:t>
      </w:r>
      <w:r>
        <w:t xml:space="preserve"> se observa la predicción Kalman.</w:t>
      </w:r>
    </w:p>
    <w:p w14:paraId="16E9D121" w14:textId="4802D29F" w:rsidR="004E17AB" w:rsidRDefault="004A0EAE" w:rsidP="006B0B30">
      <w:pPr>
        <w:rPr>
          <w:szCs w:val="24"/>
        </w:rPr>
      </w:pPr>
      <w:r>
        <w:rPr>
          <w:noProof/>
        </w:rPr>
        <w:lastRenderedPageBreak/>
        <mc:AlternateContent>
          <mc:Choice Requires="wps">
            <w:drawing>
              <wp:anchor distT="0" distB="0" distL="114300" distR="114300" simplePos="0" relativeHeight="252579840" behindDoc="1" locked="0" layoutInCell="1" allowOverlap="1" wp14:anchorId="2F570218" wp14:editId="14293116">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26BA7903" w:rsidR="004A0EAE" w:rsidRPr="00F26D26" w:rsidRDefault="004A0EAE" w:rsidP="004A0EAE">
                            <w:pPr>
                              <w:pStyle w:val="Descripcin"/>
                              <w:rPr>
                                <w:noProof/>
                                <w:sz w:val="24"/>
                                <w:szCs w:val="24"/>
                              </w:rPr>
                            </w:pPr>
                            <w:bookmarkStart w:id="123" w:name="_Toc143090910"/>
                            <w:r>
                              <w:t>F</w:t>
                            </w:r>
                            <w:r>
                              <w:rPr>
                                <w:caps w:val="0"/>
                              </w:rPr>
                              <w:t xml:space="preserve">igura </w:t>
                            </w:r>
                            <w:r>
                              <w:t xml:space="preserve"> </w:t>
                            </w:r>
                            <w:fldSimple w:instr=" STYLEREF 1 \s ">
                              <w:r w:rsidR="00B6548A">
                                <w:rPr>
                                  <w:noProof/>
                                </w:rPr>
                                <w:t>5</w:t>
                              </w:r>
                            </w:fldSimple>
                            <w:r w:rsidR="00B6548A">
                              <w:noBreakHyphen/>
                            </w:r>
                            <w:fldSimple w:instr=" SEQ Figura_ \* ARABIC \s 1 ">
                              <w:r w:rsidR="00B6548A">
                                <w:rPr>
                                  <w:noProof/>
                                </w:rPr>
                                <w:t>1</w:t>
                              </w:r>
                            </w:fldSimple>
                            <w:r>
                              <w:t xml:space="preserve"> C</w:t>
                            </w:r>
                            <w:r>
                              <w:rPr>
                                <w:caps w:val="0"/>
                              </w:rPr>
                              <w:t>andidatos arrojados por el filtro de cascada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3" type="#_x0000_t202" style="position:absolute;left:0;text-align:left;margin-left:50.7pt;margin-top:162.25pt;width:339.8pt;height:.05pt;z-index:-25073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qFEGg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" stroked="f">
                <v:textbox style="mso-fit-shape-to-text:t" inset="0,0,0,0">
                  <w:txbxContent>
                    <w:p w14:paraId="12BF17DA" w14:textId="26BA7903" w:rsidR="004A0EAE" w:rsidRPr="00F26D26" w:rsidRDefault="004A0EAE" w:rsidP="004A0EAE">
                      <w:pPr>
                        <w:pStyle w:val="Descripcin"/>
                        <w:rPr>
                          <w:noProof/>
                          <w:sz w:val="24"/>
                          <w:szCs w:val="24"/>
                        </w:rPr>
                      </w:pPr>
                      <w:bookmarkStart w:id="124" w:name="_Toc143090910"/>
                      <w:r>
                        <w:t>F</w:t>
                      </w:r>
                      <w:r>
                        <w:rPr>
                          <w:caps w:val="0"/>
                        </w:rPr>
                        <w:t xml:space="preserve">igura </w:t>
                      </w:r>
                      <w:r>
                        <w:t xml:space="preserve"> </w:t>
                      </w:r>
                      <w:fldSimple w:instr=" STYLEREF 1 \s ">
                        <w:r w:rsidR="00B6548A">
                          <w:rPr>
                            <w:noProof/>
                          </w:rPr>
                          <w:t>5</w:t>
                        </w:r>
                      </w:fldSimple>
                      <w:r w:rsidR="00B6548A">
                        <w:noBreakHyphen/>
                      </w:r>
                      <w:fldSimple w:instr=" SEQ Figura_ \* ARABIC \s 1 ">
                        <w:r w:rsidR="00B6548A">
                          <w:rPr>
                            <w:noProof/>
                          </w:rPr>
                          <w:t>1</w:t>
                        </w:r>
                      </w:fldSimple>
                      <w:r>
                        <w:t xml:space="preserve"> C</w:t>
                      </w:r>
                      <w:r>
                        <w:rPr>
                          <w:caps w:val="0"/>
                        </w:rPr>
                        <w:t>andidatos arrojados por el filtro de cascada</w:t>
                      </w:r>
                      <w:bookmarkEnd w:id="124"/>
                    </w:p>
                  </w:txbxContent>
                </v:textbox>
                <w10:wrap type="tight"/>
              </v:shape>
            </w:pict>
          </mc:Fallback>
        </mc:AlternateContent>
      </w:r>
      <w:r w:rsidR="007C16E2">
        <w:rPr>
          <w:noProof/>
          <w:szCs w:val="24"/>
        </w:rPr>
        <mc:AlternateContent>
          <mc:Choice Requires="wpg">
            <w:drawing>
              <wp:anchor distT="0" distB="0" distL="114300" distR="114300" simplePos="0" relativeHeight="251619328" behindDoc="1" locked="0" layoutInCell="1" allowOverlap="1" wp14:anchorId="61AFC771" wp14:editId="624CD047">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2">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83">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AA6D91"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84"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85" o:title="" croptop="14061f" cropbottom="2528f" cropleft="33929f"/>
                </v:shape>
                <w10:wrap type="tight" anchorx="margin"/>
              </v:group>
            </w:pict>
          </mc:Fallback>
        </mc:AlternateContent>
      </w:r>
    </w:p>
    <w:p w14:paraId="435835BE" w14:textId="3CF1D125" w:rsidR="004E17AB" w:rsidRDefault="004E17AB" w:rsidP="006B0B30">
      <w:pPr>
        <w:rPr>
          <w:szCs w:val="24"/>
        </w:rPr>
      </w:pPr>
    </w:p>
    <w:p w14:paraId="5FC33B08" w14:textId="6C23A80C" w:rsidR="00E40B78" w:rsidRDefault="00E40B78" w:rsidP="00E40B78">
      <w:pPr>
        <w:spacing w:before="0" w:after="0" w:line="240" w:lineRule="auto"/>
        <w:jc w:val="left"/>
        <w:rPr>
          <w:szCs w:val="24"/>
        </w:rPr>
      </w:pPr>
    </w:p>
    <w:p w14:paraId="5EA48BE2" w14:textId="3763E0F6" w:rsidR="00E40B78" w:rsidRDefault="00E40B78" w:rsidP="00E40B78">
      <w:pPr>
        <w:spacing w:before="0" w:after="0" w:line="240" w:lineRule="auto"/>
        <w:jc w:val="left"/>
        <w:rPr>
          <w:szCs w:val="24"/>
        </w:rPr>
      </w:pPr>
    </w:p>
    <w:p w14:paraId="6A76BDF6" w14:textId="47C9998E" w:rsidR="00E40B78" w:rsidRDefault="00E40B78" w:rsidP="00E40B78">
      <w:pPr>
        <w:spacing w:before="0" w:after="0" w:line="240" w:lineRule="auto"/>
        <w:jc w:val="left"/>
        <w:rPr>
          <w:szCs w:val="24"/>
        </w:rPr>
      </w:pPr>
    </w:p>
    <w:p w14:paraId="22DD8E3C" w14:textId="22FCAA00"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1D817C9A"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25472" behindDoc="0" locked="0" layoutInCell="1" allowOverlap="1" wp14:anchorId="706A6D81" wp14:editId="47E468FC">
                <wp:simplePos x="0" y="0"/>
                <wp:positionH relativeFrom="page">
                  <wp:align>center</wp:align>
                </wp:positionH>
                <wp:positionV relativeFrom="margin">
                  <wp:posOffset>2367664</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DC83100" id="Grupo 78" o:spid="_x0000_s1026" style="position:absolute;margin-left:0;margin-top:186.45pt;width:294.5pt;height:168.55pt;z-index:251625472;mso-position-horizontal:center;mso-position-horizontal-relative:page;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JQZ2Sj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89"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0"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1" o:title="Imagen en blanco y negro de una carretera&#10;&#10;Descripción generada automáticamente"/>
                </v:shape>
                <w10:wrap type="square" anchorx="page" anchory="margin"/>
              </v:group>
            </w:pict>
          </mc:Fallback>
        </mc:AlternateContent>
      </w:r>
    </w:p>
    <w:p w14:paraId="46FE8073" w14:textId="77777777" w:rsidR="00E40B78" w:rsidRDefault="00E40B78" w:rsidP="00E40B78">
      <w:pPr>
        <w:spacing w:before="0" w:after="0" w:line="240" w:lineRule="auto"/>
        <w:jc w:val="left"/>
        <w:rPr>
          <w:szCs w:val="24"/>
        </w:rPr>
      </w:pPr>
    </w:p>
    <w:p w14:paraId="0FAD92A0" w14:textId="77777777" w:rsidR="00E40B78" w:rsidRDefault="00E40B78" w:rsidP="00E40B78">
      <w:pPr>
        <w:spacing w:before="0" w:after="0" w:line="240" w:lineRule="auto"/>
        <w:jc w:val="left"/>
        <w:rPr>
          <w:szCs w:val="24"/>
        </w:rPr>
      </w:pPr>
    </w:p>
    <w:p w14:paraId="4A282CC6" w14:textId="77777777" w:rsidR="00E40B78" w:rsidRDefault="00E40B78" w:rsidP="00E40B78">
      <w:pPr>
        <w:spacing w:before="0" w:after="0" w:line="240" w:lineRule="auto"/>
        <w:jc w:val="left"/>
        <w:rPr>
          <w:szCs w:val="24"/>
        </w:rPr>
      </w:pPr>
    </w:p>
    <w:p w14:paraId="7FDFAE8B" w14:textId="77777777" w:rsidR="00E40B78" w:rsidRDefault="00E40B78" w:rsidP="00E40B78">
      <w:pPr>
        <w:spacing w:before="0" w:after="0" w:line="240" w:lineRule="auto"/>
        <w:jc w:val="left"/>
        <w:rPr>
          <w:szCs w:val="24"/>
        </w:rPr>
      </w:pPr>
    </w:p>
    <w:p w14:paraId="59808C5F" w14:textId="77777777" w:rsidR="00E40B78" w:rsidRDefault="00E40B78" w:rsidP="00E40B78">
      <w:pPr>
        <w:spacing w:before="0" w:after="0" w:line="240" w:lineRule="auto"/>
        <w:jc w:val="left"/>
        <w:rPr>
          <w:szCs w:val="24"/>
        </w:rPr>
      </w:pPr>
    </w:p>
    <w:p w14:paraId="1C8D40B4" w14:textId="77777777" w:rsidR="00E40B78" w:rsidRDefault="00E40B78" w:rsidP="00E40B78">
      <w:pPr>
        <w:spacing w:before="0" w:after="0" w:line="240" w:lineRule="auto"/>
        <w:jc w:val="left"/>
        <w:rPr>
          <w:szCs w:val="24"/>
        </w:rPr>
      </w:pPr>
    </w:p>
    <w:p w14:paraId="512C9C77" w14:textId="77777777" w:rsidR="00E40B78" w:rsidRDefault="00E40B78" w:rsidP="00E40B78">
      <w:pPr>
        <w:spacing w:before="0" w:after="0" w:line="240" w:lineRule="auto"/>
        <w:jc w:val="left"/>
        <w:rPr>
          <w:szCs w:val="24"/>
        </w:rPr>
      </w:pPr>
    </w:p>
    <w:p w14:paraId="11701E14" w14:textId="77777777" w:rsidR="00E40B78" w:rsidRDefault="00E40B78" w:rsidP="00E40B78">
      <w:pPr>
        <w:spacing w:before="0" w:after="0" w:line="240" w:lineRule="auto"/>
        <w:jc w:val="left"/>
        <w:rPr>
          <w:szCs w:val="24"/>
        </w:rPr>
      </w:pPr>
    </w:p>
    <w:p w14:paraId="1D87C1EC" w14:textId="77777777" w:rsidR="00E40B78" w:rsidRDefault="00E40B78" w:rsidP="00E40B78">
      <w:pPr>
        <w:spacing w:before="0" w:after="0" w:line="240" w:lineRule="auto"/>
        <w:jc w:val="left"/>
        <w:rPr>
          <w:szCs w:val="24"/>
        </w:rPr>
      </w:pPr>
    </w:p>
    <w:p w14:paraId="081E8888" w14:textId="5C2D8923"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2991528E" w:rsidR="00E40B78" w:rsidRDefault="00E40B78" w:rsidP="00E40B78">
      <w:pPr>
        <w:spacing w:before="0" w:after="0" w:line="240" w:lineRule="auto"/>
        <w:jc w:val="left"/>
        <w:rPr>
          <w:szCs w:val="24"/>
        </w:rPr>
      </w:pPr>
    </w:p>
    <w:p w14:paraId="241BE312" w14:textId="092BAA4D" w:rsidR="004A0EAE" w:rsidRDefault="004A0EAE" w:rsidP="00E40B78">
      <w:pPr>
        <w:spacing w:before="0" w:after="0" w:line="240" w:lineRule="auto"/>
        <w:jc w:val="left"/>
        <w:rPr>
          <w:szCs w:val="24"/>
        </w:rPr>
      </w:pPr>
    </w:p>
    <w:p w14:paraId="60B0503A" w14:textId="26C9D2EF" w:rsidR="004A0EAE" w:rsidRDefault="004A0EAE" w:rsidP="00E40B78">
      <w:pPr>
        <w:spacing w:before="0" w:after="0" w:line="240" w:lineRule="auto"/>
        <w:jc w:val="left"/>
        <w:rPr>
          <w:szCs w:val="24"/>
        </w:rPr>
      </w:pPr>
      <w:r>
        <w:rPr>
          <w:noProof/>
        </w:rPr>
        <mc:AlternateContent>
          <mc:Choice Requires="wps">
            <w:drawing>
              <wp:anchor distT="0" distB="0" distL="114300" distR="114300" simplePos="0" relativeHeight="252581888" behindDoc="0" locked="0" layoutInCell="1" allowOverlap="1" wp14:anchorId="256AECC9" wp14:editId="27ADDE7C">
                <wp:simplePos x="0" y="0"/>
                <wp:positionH relativeFrom="margin">
                  <wp:align>right</wp:align>
                </wp:positionH>
                <wp:positionV relativeFrom="paragraph">
                  <wp:posOffset>305435</wp:posOffset>
                </wp:positionV>
                <wp:extent cx="5603240" cy="635"/>
                <wp:effectExtent l="0" t="0" r="0" b="635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52A7E38A" w14:textId="2BC2A717" w:rsidR="004A0EAE" w:rsidRPr="00611C86" w:rsidRDefault="004A0EAE" w:rsidP="004A0EAE">
                            <w:pPr>
                              <w:pStyle w:val="Descripcin"/>
                              <w:rPr>
                                <w:noProof/>
                                <w:sz w:val="24"/>
                                <w:szCs w:val="24"/>
                              </w:rPr>
                            </w:pPr>
                            <w:bookmarkStart w:id="125" w:name="_Toc143090911"/>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2</w:t>
                              </w:r>
                            </w:fldSimple>
                            <w:r>
                              <w:t xml:space="preserve"> </w:t>
                            </w:r>
                            <w:r w:rsidRPr="003A2EBD">
                              <w:t>E</w:t>
                            </w:r>
                            <w:r w:rsidRPr="003A2EBD">
                              <w:rPr>
                                <w:caps w:val="0"/>
                              </w:rPr>
                              <w:t>jemplos de detecciones sobre frames, en la primera imagen se identifican correctamente los dos vehículos, en el segundo por el cambio de iluminación no detecta uno de los vehículos, en la tercera imagen se muestra un falso positivo.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4" type="#_x0000_t202" style="position:absolute;margin-left:390pt;margin-top:24.05pt;width:441.2pt;height:.05pt;z-index:252581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EO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2Nr6ZfqaQpNjs5j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" stroked="f">
                <v:textbox style="mso-fit-shape-to-text:t" inset="0,0,0,0">
                  <w:txbxContent>
                    <w:p w14:paraId="52A7E38A" w14:textId="2BC2A717" w:rsidR="004A0EAE" w:rsidRPr="00611C86" w:rsidRDefault="004A0EAE" w:rsidP="004A0EAE">
                      <w:pPr>
                        <w:pStyle w:val="Descripcin"/>
                        <w:rPr>
                          <w:noProof/>
                          <w:sz w:val="24"/>
                          <w:szCs w:val="24"/>
                        </w:rPr>
                      </w:pPr>
                      <w:bookmarkStart w:id="126" w:name="_Toc143090911"/>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2</w:t>
                        </w:r>
                      </w:fldSimple>
                      <w:r>
                        <w:t xml:space="preserve"> </w:t>
                      </w:r>
                      <w:r w:rsidRPr="003A2EBD">
                        <w:t>E</w:t>
                      </w:r>
                      <w:r w:rsidRPr="003A2EBD">
                        <w:rPr>
                          <w:caps w:val="0"/>
                        </w:rPr>
                        <w:t>jemplos de detecciones sobre frames, en la primera imagen se identifican correctamente los dos vehículos, en el segundo por el cambio de iluminación no detecta uno de los vehículos, en la tercera imagen se muestra un falso positivo.</w:t>
                      </w:r>
                      <w:bookmarkEnd w:id="126"/>
                    </w:p>
                  </w:txbxContent>
                </v:textbox>
                <w10:wrap type="square" anchorx="margin"/>
              </v:shape>
            </w:pict>
          </mc:Fallback>
        </mc:AlternateContent>
      </w:r>
    </w:p>
    <w:p w14:paraId="6EC91717" w14:textId="65591D67" w:rsidR="004A0EAE" w:rsidRDefault="004A0EAE" w:rsidP="00E40B78">
      <w:pPr>
        <w:spacing w:before="0" w:after="0" w:line="240" w:lineRule="auto"/>
        <w:jc w:val="left"/>
        <w:rPr>
          <w:szCs w:val="24"/>
        </w:rPr>
      </w:pPr>
    </w:p>
    <w:p w14:paraId="0CFD0A31" w14:textId="6DB8147F" w:rsidR="00E40B78" w:rsidRDefault="004A0EAE" w:rsidP="00E40B78">
      <w:pPr>
        <w:spacing w:before="0" w:after="0" w:line="240" w:lineRule="auto"/>
        <w:jc w:val="left"/>
        <w:rPr>
          <w:szCs w:val="24"/>
        </w:rPr>
      </w:pPr>
      <w:r>
        <w:rPr>
          <w:noProof/>
          <w:szCs w:val="24"/>
        </w:rPr>
        <mc:AlternateContent>
          <mc:Choice Requires="wpg">
            <w:drawing>
              <wp:anchor distT="0" distB="0" distL="114300" distR="114300" simplePos="0" relativeHeight="251630592" behindDoc="0" locked="0" layoutInCell="1" allowOverlap="1" wp14:anchorId="65F60EFA" wp14:editId="6748588E">
                <wp:simplePos x="0" y="0"/>
                <wp:positionH relativeFrom="page">
                  <wp:align>center</wp:align>
                </wp:positionH>
                <wp:positionV relativeFrom="paragraph">
                  <wp:posOffset>4667</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C93CF6" id="Grupo 80" o:spid="_x0000_s1026" style="position:absolute;margin-left:0;margin-top:.35pt;width:365.25pt;height:107.6pt;z-index:251630592;mso-position-horizontal:center;mso-position-horizontal-relative:page;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94"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95" o:title="Imagen en blanco y negro de una carretera&#10;&#10;Descripción generada automáticamente"/>
                </v:shape>
                <w10:wrap type="square" anchorx="page"/>
              </v:group>
            </w:pict>
          </mc:Fallback>
        </mc:AlternateContent>
      </w:r>
    </w:p>
    <w:p w14:paraId="67044C73" w14:textId="394DFE44" w:rsidR="00E40B78" w:rsidRDefault="00E40B78" w:rsidP="00E40B78">
      <w:pPr>
        <w:spacing w:before="0" w:after="0" w:line="240" w:lineRule="auto"/>
        <w:jc w:val="left"/>
        <w:rPr>
          <w:szCs w:val="24"/>
        </w:rPr>
      </w:pPr>
    </w:p>
    <w:p w14:paraId="32E77B51" w14:textId="77777777"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77777777" w:rsidR="004A0EAE" w:rsidRDefault="004A0EAE" w:rsidP="00E40B78">
      <w:pPr>
        <w:spacing w:before="0" w:after="0" w:line="240" w:lineRule="auto"/>
        <w:jc w:val="left"/>
      </w:pPr>
    </w:p>
    <w:p w14:paraId="26EDDF21" w14:textId="77777777" w:rsidR="004A0EAE" w:rsidRDefault="004A0EAE" w:rsidP="00E40B78">
      <w:pPr>
        <w:spacing w:before="0" w:after="0" w:line="240" w:lineRule="auto"/>
        <w:jc w:val="left"/>
      </w:pPr>
    </w:p>
    <w:p w14:paraId="5B067A98" w14:textId="77777777" w:rsidR="004A0EAE" w:rsidRDefault="004A0EAE" w:rsidP="00E40B78">
      <w:pPr>
        <w:spacing w:before="0" w:after="0" w:line="240" w:lineRule="auto"/>
        <w:jc w:val="left"/>
      </w:pPr>
      <w:r>
        <w:rPr>
          <w:noProof/>
        </w:rPr>
        <mc:AlternateContent>
          <mc:Choice Requires="wps">
            <w:drawing>
              <wp:anchor distT="0" distB="0" distL="114300" distR="114300" simplePos="0" relativeHeight="252583936" behindDoc="0" locked="0" layoutInCell="1" allowOverlap="1" wp14:anchorId="6AED3F33" wp14:editId="1803C9F6">
                <wp:simplePos x="0" y="0"/>
                <wp:positionH relativeFrom="column">
                  <wp:posOffset>46990</wp:posOffset>
                </wp:positionH>
                <wp:positionV relativeFrom="paragraph">
                  <wp:posOffset>360045</wp:posOffset>
                </wp:positionV>
                <wp:extent cx="5113655" cy="635"/>
                <wp:effectExtent l="0" t="0" r="0" b="635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B7D5BB2" w14:textId="2D2C0A59" w:rsidR="004A0EAE" w:rsidRPr="00CE7C48" w:rsidRDefault="004A0EAE" w:rsidP="004A0EAE">
                            <w:pPr>
                              <w:pStyle w:val="Descripcin"/>
                              <w:rPr>
                                <w:noProof/>
                                <w:sz w:val="24"/>
                                <w:szCs w:val="24"/>
                              </w:rPr>
                            </w:pPr>
                            <w:bookmarkStart w:id="127" w:name="_Toc143090912"/>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3</w:t>
                              </w:r>
                            </w:fldSimple>
                            <w:r>
                              <w:t xml:space="preserve"> </w:t>
                            </w:r>
                            <w:r w:rsidRPr="0046439C">
                              <w:t>P</w:t>
                            </w:r>
                            <w:r w:rsidRPr="0046439C">
                              <w:rPr>
                                <w:caps w:val="0"/>
                              </w:rPr>
                              <w:t xml:space="preserve">redicción del filtro de </w:t>
                            </w:r>
                            <w:proofErr w:type="spellStart"/>
                            <w:r w:rsidRPr="0046439C">
                              <w:rPr>
                                <w:caps w:val="0"/>
                              </w:rPr>
                              <w:t>kalman</w:t>
                            </w:r>
                            <w:proofErr w:type="spellEnd"/>
                            <w:r w:rsidRPr="0046439C">
                              <w:rPr>
                                <w:caps w:val="0"/>
                              </w:rPr>
                              <w:t>, los recuadros blancos son las detecciones, y los negros la predicción (en esa misma ventana de la predicción es donde se realiza la detección parcial para buscar el vehículo y hacer la corrección</w:t>
                            </w:r>
                            <w:r>
                              <w:rPr>
                                <w:caps w:val="0"/>
                              </w:rPr>
                              <w: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5" type="#_x0000_t202" style="position:absolute;margin-left:3.7pt;margin-top:28.35pt;width:402.65pt;height:.05pt;z-index:25258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GMGwIAAEAEAAAOAAAAZHJzL2Uyb0RvYy54bWysU8Fu2zAMvQ/YPwi6L05aJ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" stroked="f">
                <v:textbox style="mso-fit-shape-to-text:t" inset="0,0,0,0">
                  <w:txbxContent>
                    <w:p w14:paraId="2B7D5BB2" w14:textId="2D2C0A59" w:rsidR="004A0EAE" w:rsidRPr="00CE7C48" w:rsidRDefault="004A0EAE" w:rsidP="004A0EAE">
                      <w:pPr>
                        <w:pStyle w:val="Descripcin"/>
                        <w:rPr>
                          <w:noProof/>
                          <w:sz w:val="24"/>
                          <w:szCs w:val="24"/>
                        </w:rPr>
                      </w:pPr>
                      <w:bookmarkStart w:id="128" w:name="_Toc143090912"/>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3</w:t>
                        </w:r>
                      </w:fldSimple>
                      <w:r>
                        <w:t xml:space="preserve"> </w:t>
                      </w:r>
                      <w:r w:rsidRPr="0046439C">
                        <w:t>P</w:t>
                      </w:r>
                      <w:r w:rsidRPr="0046439C">
                        <w:rPr>
                          <w:caps w:val="0"/>
                        </w:rPr>
                        <w:t xml:space="preserve">redicción del filtro de </w:t>
                      </w:r>
                      <w:proofErr w:type="spellStart"/>
                      <w:r w:rsidRPr="0046439C">
                        <w:rPr>
                          <w:caps w:val="0"/>
                        </w:rPr>
                        <w:t>kalman</w:t>
                      </w:r>
                      <w:proofErr w:type="spellEnd"/>
                      <w:r w:rsidRPr="0046439C">
                        <w:rPr>
                          <w:caps w:val="0"/>
                        </w:rPr>
                        <w:t>, los recuadros blancos son las detecciones, y los negros la predicción (en esa misma ventana de la predicción es donde se realiza la detección parcial para buscar el vehículo y hacer la corrección</w:t>
                      </w:r>
                      <w:r>
                        <w:rPr>
                          <w:caps w:val="0"/>
                        </w:rPr>
                        <w:t>.</w:t>
                      </w:r>
                      <w:bookmarkEnd w:id="128"/>
                    </w:p>
                  </w:txbxContent>
                </v:textbox>
                <w10:wrap type="square"/>
              </v:shape>
            </w:pict>
          </mc:Fallback>
        </mc:AlternateContent>
      </w:r>
      <w:r>
        <w:t xml:space="preserve"> </w:t>
      </w:r>
    </w:p>
    <w:p w14:paraId="3A7ED7AC" w14:textId="7B8C9393" w:rsidR="00C73052" w:rsidRPr="00E40B78" w:rsidRDefault="00C73052" w:rsidP="00E40B78">
      <w:pPr>
        <w:spacing w:before="0" w:after="0" w:line="240" w:lineRule="auto"/>
        <w:jc w:val="left"/>
        <w:rPr>
          <w:szCs w:val="24"/>
        </w:rPr>
      </w:pPr>
      <w:r>
        <w:lastRenderedPageBreak/>
        <w:t>La solución presentada no es óptima, ni se puede trasladar a cualquier problema. Según las especificaciones se requiere de optimizar algunos puntos, entre ellos:</w:t>
      </w:r>
    </w:p>
    <w:p w14:paraId="2F24AF90" w14:textId="77777777" w:rsidR="00C73052" w:rsidRDefault="00C73052">
      <w:pPr>
        <w:numPr>
          <w:ilvl w:val="0"/>
          <w:numId w:val="4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e pueden tener distintos zooms según el ángulo de visión, con los que las imágenes pueden ser más grandes o pequeñas a una misma distancia.</w:t>
      </w:r>
    </w:p>
    <w:p w14:paraId="2D6FE521" w14:textId="77777777" w:rsidR="00C73052" w:rsidRDefault="00C73052">
      <w:pPr>
        <w:numPr>
          <w:ilvl w:val="0"/>
          <w:numId w:val="4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7777777" w:rsidR="00C73052" w:rsidRDefault="00C73052">
      <w:pPr>
        <w:numPr>
          <w:ilvl w:val="0"/>
          <w:numId w:val="43"/>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taza u otra para hacer el procesamiento de las imágenes</w:t>
      </w:r>
      <w:r>
        <w:t>. P</w:t>
      </w:r>
      <w:r>
        <w:rPr>
          <w:color w:val="000000"/>
        </w:rPr>
        <w:t>or lo que entre frames se pueden esperar mayores o menores cambios según la frecuencia.</w:t>
      </w:r>
    </w:p>
    <w:p w14:paraId="37D98C63" w14:textId="77777777" w:rsidR="00C73052" w:rsidRDefault="00C73052">
      <w:pPr>
        <w:numPr>
          <w:ilvl w:val="0"/>
          <w:numId w:val="43"/>
        </w:numPr>
        <w:spacing w:before="0" w:after="0"/>
        <w:rPr>
          <w:color w:val="000000"/>
        </w:rPr>
      </w:pPr>
      <w:r>
        <w:rPr>
          <w:color w:val="000000"/>
        </w:rPr>
        <w:t xml:space="preserve">Mismo razonamiento, para el máximo movimiento esperado de un vehículo entre dos frames, para poder asociar una detección como correspondiente al filtro de Kalman </w:t>
      </w:r>
    </w:p>
    <w:p w14:paraId="2FEB8D87" w14:textId="77777777" w:rsidR="00C73052" w:rsidRDefault="00C73052">
      <w:pPr>
        <w:numPr>
          <w:ilvl w:val="0"/>
          <w:numId w:val="43"/>
        </w:numPr>
        <w:spacing w:before="0" w:after="0"/>
        <w:rPr>
          <w:color w:val="000000"/>
        </w:rPr>
      </w:pPr>
      <w:r>
        <w:rPr>
          <w:color w:val="000000"/>
        </w:rPr>
        <w:t xml:space="preserve">Según la taza,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pPr>
        <w:numPr>
          <w:ilvl w:val="0"/>
          <w:numId w:val="43"/>
        </w:numPr>
        <w:spacing w:before="0"/>
        <w:rPr>
          <w:color w:val="000000"/>
        </w:rPr>
      </w:pPr>
      <w:r>
        <w:rPr>
          <w:color w:val="000000"/>
        </w:rPr>
        <w:lastRenderedPageBreak/>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curved_road.launch</w:t>
      </w:r>
      <w:proofErr w:type="spellEnd"/>
      <w:r>
        <w:t xml:space="preserve"> (figura 6-30). El cual se ha modificado para que aparezcan dos vehículos. Por medio de 3 terminales se corre:</w:t>
      </w:r>
    </w:p>
    <w:p w14:paraId="79A51B49" w14:textId="77777777" w:rsidR="00C73052" w:rsidRDefault="00C73052">
      <w:pPr>
        <w:numPr>
          <w:ilvl w:val="0"/>
          <w:numId w:val="43"/>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pPr>
        <w:numPr>
          <w:ilvl w:val="0"/>
          <w:numId w:val="43"/>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curved_road.launch</w:t>
      </w:r>
      <w:proofErr w:type="spellEnd"/>
    </w:p>
    <w:p w14:paraId="0A4BADB8" w14:textId="77777777" w:rsidR="00C73052" w:rsidRDefault="00C73052">
      <w:pPr>
        <w:numPr>
          <w:ilvl w:val="0"/>
          <w:numId w:val="43"/>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4D9FF0E1" w:rsidR="00C73052" w:rsidRDefault="00C73052" w:rsidP="00C73052">
      <w:pPr>
        <w:rPr>
          <w:szCs w:val="24"/>
        </w:rPr>
      </w:pPr>
      <w:r>
        <w:t xml:space="preserve">Para pruebas le damos velocidades a los coches, con los cuales se ajustaron los valores de la covarianza para el filtro de Kalman, algunos resultados se observan en la figura </w:t>
      </w:r>
      <w:r w:rsidR="00E40B78">
        <w:t>5</w:t>
      </w:r>
      <w:r>
        <w:t>-</w:t>
      </w:r>
      <w:r w:rsidR="00E40B78">
        <w:t>5</w:t>
      </w:r>
      <w:r>
        <w:t>.</w:t>
      </w:r>
    </w:p>
    <w:p w14:paraId="71CBBE9F" w14:textId="77777777" w:rsidR="004A0EAE" w:rsidRDefault="002C06F2" w:rsidP="004A0EAE">
      <w:pPr>
        <w:keepNext/>
        <w:jc w:val="center"/>
      </w:pPr>
      <w:r>
        <w:rPr>
          <w:noProof/>
        </w:rPr>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50B25D71" w14:textId="16004DAB" w:rsidR="002C06F2" w:rsidRDefault="004A0EAE" w:rsidP="004A0EAE">
      <w:pPr>
        <w:pStyle w:val="Descripcin"/>
      </w:pPr>
      <w:bookmarkStart w:id="129" w:name="_Toc143090913"/>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4</w:t>
        </w:r>
      </w:fldSimple>
      <w:r>
        <w:t xml:space="preserve"> </w:t>
      </w:r>
      <w:r w:rsidRPr="0076546B">
        <w:t>I</w:t>
      </w:r>
      <w:r w:rsidRPr="0076546B">
        <w:rPr>
          <w:caps w:val="0"/>
        </w:rPr>
        <w:t>magen del simulador desde gazebo, mapa con dos coches</w:t>
      </w:r>
      <w:bookmarkEnd w:id="129"/>
    </w:p>
    <w:p w14:paraId="4580CE4C" w14:textId="77777777" w:rsidR="004A0EAE" w:rsidRDefault="00E67D1C" w:rsidP="004A0EAE">
      <w:pPr>
        <w:keepNext/>
        <w:jc w:val="center"/>
      </w:pPr>
      <w:r>
        <w:rPr>
          <w:noProof/>
        </w:rPr>
        <w:lastRenderedPageBreak/>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98">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7"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8" o:title="Imagen que contiene Diagrama&#10;&#10;Descripción generada automáticamente" croptop="2197f" cropbottom="1074f" cropleft="2570f" cropright="3862f"/>
                </v:shape>
                <w10:anchorlock/>
              </v:group>
            </w:pict>
          </mc:Fallback>
        </mc:AlternateContent>
      </w:r>
    </w:p>
    <w:p w14:paraId="3EA85F5E" w14:textId="05917CA2" w:rsidR="00E67D1C" w:rsidRDefault="004A0EAE" w:rsidP="004A0EAE">
      <w:pPr>
        <w:pStyle w:val="Descripcin"/>
      </w:pPr>
      <w:bookmarkStart w:id="130" w:name="_Toc143090914"/>
      <w:r>
        <w:t>F</w:t>
      </w:r>
      <w:r>
        <w:rPr>
          <w:caps w:val="0"/>
        </w:rPr>
        <w:t>igura</w:t>
      </w:r>
      <w:r>
        <w:t xml:space="preserve">  </w:t>
      </w:r>
      <w:fldSimple w:instr=" STYLEREF 1 \s ">
        <w:r w:rsidR="00B6548A">
          <w:rPr>
            <w:noProof/>
          </w:rPr>
          <w:t>5</w:t>
        </w:r>
      </w:fldSimple>
      <w:r w:rsidR="00B6548A">
        <w:noBreakHyphen/>
      </w:r>
      <w:fldSimple w:instr=" SEQ Figura_ \* ARABIC \s 1 ">
        <w:r w:rsidR="00B6548A">
          <w:rPr>
            <w:noProof/>
          </w:rPr>
          <w:t>5</w:t>
        </w:r>
      </w:fldSimple>
      <w:r>
        <w:t xml:space="preserve"> </w:t>
      </w:r>
      <w:r w:rsidRPr="00F82D8F">
        <w:t>E</w:t>
      </w:r>
      <w:r w:rsidRPr="00F82D8F">
        <w:rPr>
          <w:caps w:val="0"/>
        </w:rPr>
        <w:t>jemplo de detecciones en el simulador, arriba se muestra la detección, abajo la predicción</w:t>
      </w:r>
      <w:bookmarkEnd w:id="130"/>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manual_odroid.launch</w:t>
      </w:r>
      <w:proofErr w:type="spellEnd"/>
    </w:p>
    <w:p w14:paraId="18C8A37A" w14:textId="26098443" w:rsidR="00BB7D96" w:rsidRPr="00E67D1C" w:rsidRDefault="00BB7D96">
      <w:pPr>
        <w:pStyle w:val="Prrafodelista"/>
        <w:numPr>
          <w:ilvl w:val="0"/>
          <w:numId w:val="23"/>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DA7E592" w14:textId="217FC234" w:rsidR="00F55A7F" w:rsidRDefault="00F55A7F" w:rsidP="004A0EAE">
      <w:pPr>
        <w:pStyle w:val="Descripcin"/>
        <w:jc w:val="both"/>
      </w:pPr>
    </w:p>
    <w:p w14:paraId="6A982F71" w14:textId="0EFE047C" w:rsidR="004A0EAE" w:rsidRDefault="004A0EAE" w:rsidP="004A0EAE">
      <w:pPr>
        <w:pStyle w:val="Descripcin"/>
        <w:keepNext/>
      </w:pPr>
      <w:bookmarkStart w:id="131" w:name="_Toc143090955"/>
      <w:r>
        <w:t>T</w:t>
      </w:r>
      <w:r>
        <w:rPr>
          <w:caps w:val="0"/>
        </w:rPr>
        <w:t>abla</w:t>
      </w:r>
      <w:r>
        <w:t xml:space="preserve"> </w:t>
      </w:r>
      <w:fldSimple w:instr=" STYLEREF 1 \s ">
        <w:r>
          <w:rPr>
            <w:noProof/>
          </w:rPr>
          <w:t>5</w:t>
        </w:r>
      </w:fldSimple>
      <w:r>
        <w:noBreakHyphen/>
      </w:r>
      <w:fldSimple w:instr=" SEQ Tabla \* ARABIC \s 1 ">
        <w:r>
          <w:rPr>
            <w:noProof/>
          </w:rPr>
          <w:t>7</w:t>
        </w:r>
      </w:fldSimple>
      <w:r>
        <w:t xml:space="preserve"> </w:t>
      </w:r>
      <w:r w:rsidRPr="00407F9C">
        <w:t>T</w:t>
      </w:r>
      <w:r w:rsidRPr="00407F9C">
        <w:rPr>
          <w:caps w:val="0"/>
        </w:rPr>
        <w:t>iempos medidos de los detectores en los tres ambientes de pruebas</w:t>
      </w:r>
      <w:bookmarkEnd w:id="131"/>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lastRenderedPageBreak/>
              <w:t>Tiempo para la detección de un frame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frame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t>Tiempo total en detección solo de regiones en un frame</w:t>
            </w:r>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296BBC60" w14:textId="77777777" w:rsidR="00C73052" w:rsidRDefault="00C73052" w:rsidP="00C73052">
      <w:pPr>
        <w:rPr>
          <w:lang w:eastAsia="es-MX"/>
        </w:rPr>
      </w:pPr>
      <w:bookmarkStart w:id="132" w:name="_Toc132493993"/>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w:t>
      </w:r>
      <w:r>
        <w:lastRenderedPageBreak/>
        <w:t>le toma procesar cada frame, en el simulador se pudo haber tomado una taza ligeramente más alta que 5 Hz.</w:t>
      </w:r>
    </w:p>
    <w:p w14:paraId="25267383" w14:textId="77777777" w:rsidR="00C73052"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p>
    <w:p w14:paraId="760627B1" w14:textId="0BE8C062" w:rsidR="006911C2" w:rsidRDefault="006911C2" w:rsidP="00FC4CC8">
      <w:pPr>
        <w:pStyle w:val="Ttulo1"/>
        <w:numPr>
          <w:ilvl w:val="0"/>
          <w:numId w:val="50"/>
        </w:numPr>
        <w:rPr>
          <w:szCs w:val="24"/>
          <w:lang w:val="es-MX"/>
        </w:rPr>
      </w:pPr>
      <w:bookmarkStart w:id="133" w:name="_Toc143090999"/>
      <w:r w:rsidRPr="00F34A70">
        <w:rPr>
          <w:szCs w:val="24"/>
          <w:lang w:val="es-MX"/>
        </w:rPr>
        <w:lastRenderedPageBreak/>
        <w:t xml:space="preserve">Capítulo </w:t>
      </w:r>
      <w:r w:rsidR="00FC4CC8">
        <w:rPr>
          <w:szCs w:val="24"/>
          <w:lang w:val="es-MX"/>
        </w:rPr>
        <w:t>6</w:t>
      </w:r>
      <w:r w:rsidR="00E40B78">
        <w:rPr>
          <w:szCs w:val="24"/>
          <w:lang w:val="es-MX"/>
        </w:rPr>
        <w:t>:</w:t>
      </w:r>
      <w:r w:rsidR="00FC4CC8">
        <w:rPr>
          <w:szCs w:val="24"/>
          <w:lang w:val="es-MX"/>
        </w:rPr>
        <w:t xml:space="preserve"> Diseño de la</w:t>
      </w:r>
      <w:r w:rsidRPr="00F34A70">
        <w:rPr>
          <w:szCs w:val="24"/>
          <w:lang w:val="es-MX"/>
        </w:rPr>
        <w:t xml:space="preserve"> Red vanet</w:t>
      </w:r>
      <w:bookmarkEnd w:id="132"/>
      <w:bookmarkEnd w:id="133"/>
    </w:p>
    <w:p w14:paraId="6CE2B351" w14:textId="236E85F9" w:rsidR="00C73052" w:rsidRP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cubre el tema de redes vanet, primero se analizan las problemáticas que involucra la comunicación entre vehículos y se menciona ligeramente sobre el problema de localización. Después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652DAC1B" w14:textId="5E3A4020" w:rsidR="006911C2" w:rsidRDefault="006911C2" w:rsidP="00FC4CC8">
      <w:pPr>
        <w:pStyle w:val="Ttulo2"/>
        <w:numPr>
          <w:ilvl w:val="1"/>
          <w:numId w:val="50"/>
        </w:numPr>
        <w:ind w:left="0"/>
        <w:rPr>
          <w:szCs w:val="24"/>
          <w:lang w:val="es-MX"/>
        </w:rPr>
      </w:pPr>
      <w:bookmarkStart w:id="134" w:name="_Toc132493994"/>
      <w:bookmarkStart w:id="135" w:name="_Toc143091000"/>
      <w:r w:rsidRPr="00F34A70">
        <w:rPr>
          <w:szCs w:val="24"/>
          <w:lang w:val="es-MX"/>
        </w:rPr>
        <w:t>Descripción</w:t>
      </w:r>
      <w:bookmarkEnd w:id="134"/>
      <w:bookmarkEnd w:id="135"/>
    </w:p>
    <w:p w14:paraId="18646F0C" w14:textId="511BCA55" w:rsidR="00134D23" w:rsidRDefault="00C73052" w:rsidP="004A0EAE">
      <w:pPr>
        <w:rPr>
          <w:lang w:eastAsia="es-MX"/>
        </w:rPr>
      </w:pPr>
      <w:bookmarkStart w:id="136" w:name="_Toc139908769"/>
      <w:r>
        <w:t xml:space="preserve">Dentro de las redes móviles ad hoc llamadas Manet, un tipo específico son las redes vehiculares ad hoc donde los nodos son vehículos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w:t>
      </w:r>
      <w:r w:rsidR="004A0EAE">
        <w:t>6</w:t>
      </w:r>
      <w:r>
        <w:t>-1 se inicia mostrando una comparativa contra redes móviles y para vehículos aéreos no tripulados (</w:t>
      </w:r>
      <w:proofErr w:type="spellStart"/>
      <w:r>
        <w:t>fanet</w:t>
      </w:r>
      <w:proofErr w:type="spellEnd"/>
      <w:r>
        <w:t>), que nos sirve para presentar la problemática inicial en una red vanet.</w:t>
      </w:r>
      <w:bookmarkEnd w:id="136"/>
    </w:p>
    <w:p w14:paraId="459DC637" w14:textId="723E0A3D" w:rsidR="004A0EAE" w:rsidRDefault="004A0EAE" w:rsidP="004A0EAE">
      <w:pPr>
        <w:pStyle w:val="Descripcin"/>
        <w:keepNext/>
      </w:pPr>
      <w:bookmarkStart w:id="137" w:name="_Toc143090956"/>
      <w:r>
        <w:t>T</w:t>
      </w:r>
      <w:r>
        <w:rPr>
          <w:caps w:val="0"/>
        </w:rPr>
        <w:t>abla</w:t>
      </w:r>
      <w:r>
        <w:t xml:space="preserve"> </w:t>
      </w:r>
      <w:fldSimple w:instr=" STYLEREF 1 \s ">
        <w:r>
          <w:rPr>
            <w:noProof/>
          </w:rPr>
          <w:t>6</w:t>
        </w:r>
      </w:fldSimple>
      <w:r>
        <w:noBreakHyphen/>
      </w:r>
      <w:fldSimple w:instr=" SEQ Tabla \* ARABIC \s 1 ">
        <w:r>
          <w:rPr>
            <w:noProof/>
          </w:rPr>
          <w:t>1</w:t>
        </w:r>
      </w:fldSimple>
      <w:r>
        <w:t xml:space="preserve"> </w:t>
      </w:r>
      <w:r w:rsidRPr="007A6ECC">
        <w:t>C</w:t>
      </w:r>
      <w:r w:rsidRPr="007A6ECC">
        <w:rPr>
          <w:caps w:val="0"/>
        </w:rPr>
        <w:t xml:space="preserve">omparación entre </w:t>
      </w:r>
      <w:proofErr w:type="spellStart"/>
      <w:r w:rsidRPr="007A6ECC">
        <w:rPr>
          <w:caps w:val="0"/>
        </w:rPr>
        <w:t>manet</w:t>
      </w:r>
      <w:proofErr w:type="spellEnd"/>
      <w:r w:rsidRPr="007A6ECC">
        <w:rPr>
          <w:caps w:val="0"/>
        </w:rPr>
        <w:t xml:space="preserve">, vanet y </w:t>
      </w:r>
      <w:proofErr w:type="spellStart"/>
      <w:r w:rsidRPr="007A6ECC">
        <w:rPr>
          <w:caps w:val="0"/>
        </w:rPr>
        <w:t>fanet</w:t>
      </w:r>
      <w:bookmarkEnd w:id="137"/>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lastRenderedPageBreak/>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lastRenderedPageBreak/>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6A1B8F07"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3ECC712A" w14:textId="77777777" w:rsidR="00660A90" w:rsidRPr="00660A90" w:rsidRDefault="001E3B0A" w:rsidP="00FC4CC8">
      <w:pPr>
        <w:pStyle w:val="Ttulo2"/>
        <w:numPr>
          <w:ilvl w:val="1"/>
          <w:numId w:val="50"/>
        </w:numPr>
        <w:ind w:left="0"/>
      </w:pPr>
      <w:bookmarkStart w:id="138" w:name="_Toc143091001"/>
      <w:r w:rsidRPr="00660A90">
        <w:t>Patrones de comunicación</w:t>
      </w:r>
      <w:bookmarkEnd w:id="13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lastRenderedPageBreak/>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28"/>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28"/>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28"/>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5CA426AE"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7D4E6B">
        <w:t>(</w:t>
      </w:r>
      <w:proofErr w:type="spellStart"/>
      <w:r w:rsidR="005E5BA1">
        <w:t>Hartenstein</w:t>
      </w:r>
      <w:proofErr w:type="spellEnd"/>
      <w:r w:rsidR="005E5BA1">
        <w:t xml:space="preserve"> y </w:t>
      </w:r>
      <w:proofErr w:type="spellStart"/>
      <w:r w:rsidR="005E5BA1">
        <w:t>Laberteaux</w:t>
      </w:r>
      <w:proofErr w:type="spellEnd"/>
      <w:r w:rsidR="005E5BA1">
        <w:t xml:space="preserve"> 2010</w:t>
      </w:r>
      <w:r w:rsidR="007D4E6B">
        <w:t>)</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w:t>
      </w:r>
      <w:r w:rsidR="003614FE">
        <w:lastRenderedPageBreak/>
        <w:t xml:space="preserve">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r w:rsidR="003614FE">
        <w:t>clusters</w:t>
      </w:r>
      <w:proofErr w:type="spell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23325482" w:rsidR="00A93F54" w:rsidRDefault="00A93F54" w:rsidP="001E3B0A">
      <w:r>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150C74F3"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29"/>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29"/>
        </w:numPr>
      </w:pPr>
      <w:r>
        <w:t>RREP es la respuesta de algún nodo con la ruta, ya sea el nodo objetivo o un intermediario.</w:t>
      </w:r>
    </w:p>
    <w:p w14:paraId="1C2FD905" w14:textId="08F15523" w:rsidR="001110FC" w:rsidRDefault="001110FC">
      <w:pPr>
        <w:pStyle w:val="Prrafodelista"/>
        <w:numPr>
          <w:ilvl w:val="0"/>
          <w:numId w:val="29"/>
        </w:numPr>
      </w:pPr>
      <w:r>
        <w:lastRenderedPageBreak/>
        <w:t xml:space="preserve">RERR mensajes de error para avisar que una ruta ya no es válida porque un nodo ya no está activo. </w:t>
      </w:r>
      <w:r w:rsidR="007D4E6B">
        <w:t>(</w:t>
      </w:r>
      <w:proofErr w:type="spellStart"/>
      <w:r>
        <w:t>Aswathy</w:t>
      </w:r>
      <w:proofErr w:type="spellEnd"/>
      <w:r>
        <w:t xml:space="preserve"> 2012</w:t>
      </w:r>
      <w:r w:rsidR="007D4E6B">
        <w:t>)</w:t>
      </w:r>
    </w:p>
    <w:p w14:paraId="17DA0E51" w14:textId="35E75A4D"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 xml:space="preserve">Janne </w:t>
      </w:r>
      <w:proofErr w:type="spellStart"/>
      <w:r>
        <w:t>Salmi</w:t>
      </w:r>
      <w:proofErr w:type="spellEnd"/>
      <w:r>
        <w:t xml:space="preserve"> 2000</w:t>
      </w:r>
      <w:r w:rsidR="007D4E6B">
        <w:t>)</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FC4CC8">
      <w:pPr>
        <w:pStyle w:val="Ttulo2"/>
        <w:numPr>
          <w:ilvl w:val="1"/>
          <w:numId w:val="50"/>
        </w:numPr>
        <w:ind w:left="0"/>
      </w:pPr>
      <w:bookmarkStart w:id="139" w:name="_Toc143091002"/>
      <w:r>
        <w:t xml:space="preserve">Modelos </w:t>
      </w:r>
      <w:r w:rsidR="002D4451">
        <w:t>v2x</w:t>
      </w:r>
      <w:r w:rsidR="001D06D4">
        <w:t>,</w:t>
      </w:r>
      <w:r w:rsidR="002D4451">
        <w:t xml:space="preserve"> v2i </w:t>
      </w:r>
      <w:r w:rsidR="001D06D4">
        <w:t xml:space="preserve">y </w:t>
      </w:r>
      <w:r w:rsidR="002D4451">
        <w:t>v2v</w:t>
      </w:r>
      <w:bookmarkEnd w:id="139"/>
    </w:p>
    <w:p w14:paraId="7737A651" w14:textId="73842FD3" w:rsidR="001D06D4" w:rsidRDefault="001D06D4" w:rsidP="001E3B0A">
      <w:r>
        <w:t xml:space="preserve">Dentro de la comunicación vehicular se presentan diferentes modelos con diferentes aplicaciones, el primero es v2i o comunicación de vehículos con infraestructura, la cual </w:t>
      </w:r>
      <w:r>
        <w:lastRenderedPageBreak/>
        <w:t xml:space="preserve">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w:t>
      </w:r>
      <w:r w:rsidR="00E40B78">
        <w:t>6</w:t>
      </w:r>
      <w:r>
        <w:t>-1 se presentan algunos ejemplos de las aplicaciones que se pueden usar y el tipo de comunicación que requerirían.</w:t>
      </w:r>
    </w:p>
    <w:p w14:paraId="72E432CE" w14:textId="77777777" w:rsidR="004A0EAE" w:rsidRDefault="004E4AD1" w:rsidP="004A0EAE">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9"/>
                    <a:stretch>
                      <a:fillRect/>
                    </a:stretch>
                  </pic:blipFill>
                  <pic:spPr>
                    <a:xfrm rot="5400000">
                      <a:off x="0" y="0"/>
                      <a:ext cx="2886235" cy="3900873"/>
                    </a:xfrm>
                    <a:prstGeom prst="rect">
                      <a:avLst/>
                    </a:prstGeom>
                  </pic:spPr>
                </pic:pic>
              </a:graphicData>
            </a:graphic>
          </wp:inline>
        </w:drawing>
      </w:r>
    </w:p>
    <w:p w14:paraId="59FE0A3C" w14:textId="308226E7" w:rsidR="005E5BA1" w:rsidRDefault="004A0EAE" w:rsidP="004A0EAE">
      <w:pPr>
        <w:pStyle w:val="Descripcin"/>
      </w:pPr>
      <w:bookmarkStart w:id="140" w:name="_Toc143090915"/>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1</w:t>
        </w:r>
      </w:fldSimple>
      <w:r>
        <w:t xml:space="preserve"> F</w:t>
      </w:r>
      <w:r>
        <w:rPr>
          <w:caps w:val="0"/>
        </w:rPr>
        <w:t xml:space="preserve">uente: </w:t>
      </w:r>
      <w:r w:rsidRPr="00162A16">
        <w:rPr>
          <w:caps w:val="0"/>
        </w:rPr>
        <w:t>(</w:t>
      </w:r>
      <w:proofErr w:type="spellStart"/>
      <w:r>
        <w:rPr>
          <w:caps w:val="0"/>
        </w:rPr>
        <w:t>H</w:t>
      </w:r>
      <w:r w:rsidRPr="00162A16">
        <w:rPr>
          <w:caps w:val="0"/>
        </w:rPr>
        <w:t>artenstein</w:t>
      </w:r>
      <w:proofErr w:type="spellEnd"/>
      <w:r w:rsidRPr="00162A16">
        <w:rPr>
          <w:caps w:val="0"/>
        </w:rPr>
        <w:t xml:space="preserve"> y </w:t>
      </w:r>
      <w:proofErr w:type="spellStart"/>
      <w:r>
        <w:rPr>
          <w:caps w:val="0"/>
        </w:rPr>
        <w:t>L</w:t>
      </w:r>
      <w:r w:rsidRPr="00162A16">
        <w:rPr>
          <w:caps w:val="0"/>
        </w:rPr>
        <w:t>aberteaux</w:t>
      </w:r>
      <w:proofErr w:type="spellEnd"/>
      <w:r>
        <w:rPr>
          <w:caps w:val="0"/>
        </w:rPr>
        <w:t>,</w:t>
      </w:r>
      <w:r w:rsidRPr="00162A16">
        <w:rPr>
          <w:caps w:val="0"/>
        </w:rPr>
        <w:t xml:space="preserve"> 2010) algunas aplicaciones y su modelo sugerido</w:t>
      </w:r>
      <w:bookmarkEnd w:id="140"/>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FC4CC8">
      <w:pPr>
        <w:pStyle w:val="Ttulo2"/>
        <w:numPr>
          <w:ilvl w:val="1"/>
          <w:numId w:val="50"/>
        </w:numPr>
        <w:ind w:left="0"/>
      </w:pPr>
      <w:bookmarkStart w:id="141" w:name="_Toc143091003"/>
      <w:r>
        <w:lastRenderedPageBreak/>
        <w:t>DSRC</w:t>
      </w:r>
      <w:bookmarkEnd w:id="141"/>
    </w:p>
    <w:p w14:paraId="4F745850" w14:textId="77777777" w:rsidR="004A0EAE" w:rsidRDefault="002910C7" w:rsidP="004A0EAE">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0"/>
                    <a:stretch>
                      <a:fillRect/>
                    </a:stretch>
                  </pic:blipFill>
                  <pic:spPr>
                    <a:xfrm>
                      <a:off x="0" y="0"/>
                      <a:ext cx="3417566" cy="2766994"/>
                    </a:xfrm>
                    <a:prstGeom prst="rect">
                      <a:avLst/>
                    </a:prstGeom>
                  </pic:spPr>
                </pic:pic>
              </a:graphicData>
            </a:graphic>
          </wp:inline>
        </w:drawing>
      </w:r>
    </w:p>
    <w:p w14:paraId="0DF4DEAC" w14:textId="5222BA94" w:rsidR="008E1B0B" w:rsidRDefault="004A0EAE" w:rsidP="004A0EAE">
      <w:pPr>
        <w:pStyle w:val="Descripcin"/>
      </w:pPr>
      <w:bookmarkStart w:id="142" w:name="_Toc143090916"/>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2</w:t>
        </w:r>
      </w:fldSimple>
      <w:r>
        <w:t xml:space="preserve"> F</w:t>
      </w:r>
      <w:r>
        <w:rPr>
          <w:caps w:val="0"/>
        </w:rPr>
        <w:t xml:space="preserve">uente: </w:t>
      </w:r>
      <w:r w:rsidRPr="00DD0FF8">
        <w:rPr>
          <w:caps w:val="0"/>
        </w:rPr>
        <w:t>(</w:t>
      </w:r>
      <w:proofErr w:type="spellStart"/>
      <w:r>
        <w:rPr>
          <w:caps w:val="0"/>
        </w:rPr>
        <w:t>H</w:t>
      </w:r>
      <w:r w:rsidRPr="00DD0FF8">
        <w:rPr>
          <w:caps w:val="0"/>
        </w:rPr>
        <w:t>artenstein</w:t>
      </w:r>
      <w:proofErr w:type="spellEnd"/>
      <w:r w:rsidRPr="00DD0FF8">
        <w:rPr>
          <w:caps w:val="0"/>
        </w:rPr>
        <w:t xml:space="preserve"> y </w:t>
      </w:r>
      <w:proofErr w:type="spellStart"/>
      <w:r>
        <w:rPr>
          <w:caps w:val="0"/>
        </w:rPr>
        <w:t>L</w:t>
      </w:r>
      <w:r w:rsidRPr="00DD0FF8">
        <w:rPr>
          <w:caps w:val="0"/>
        </w:rPr>
        <w:t>aberteaux</w:t>
      </w:r>
      <w:proofErr w:type="spellEnd"/>
      <w:r w:rsidRPr="00DD0FF8">
        <w:rPr>
          <w:caps w:val="0"/>
        </w:rPr>
        <w:t xml:space="preserve"> 2010) capas del estándar </w:t>
      </w:r>
      <w:r>
        <w:rPr>
          <w:caps w:val="0"/>
        </w:rPr>
        <w:t>DSRC</w:t>
      </w:r>
      <w:r w:rsidRPr="00DD0FF8">
        <w:rPr>
          <w:caps w:val="0"/>
        </w:rPr>
        <w:t xml:space="preserve">, se compone de dos partes principales, el estándar </w:t>
      </w:r>
      <w:r>
        <w:rPr>
          <w:caps w:val="0"/>
        </w:rPr>
        <w:t>IEEE</w:t>
      </w:r>
      <w:r w:rsidRPr="00DD0FF8">
        <w:rPr>
          <w:caps w:val="0"/>
        </w:rPr>
        <w:t xml:space="preserve"> 802.11p e </w:t>
      </w:r>
      <w:r>
        <w:rPr>
          <w:caps w:val="0"/>
        </w:rPr>
        <w:t>IEEE</w:t>
      </w:r>
      <w:r w:rsidRPr="00DD0FF8">
        <w:rPr>
          <w:caps w:val="0"/>
        </w:rPr>
        <w:t xml:space="preserve"> 1609 o wave</w:t>
      </w:r>
      <w:bookmarkEnd w:id="142"/>
    </w:p>
    <w:p w14:paraId="11A9D79D" w14:textId="632AA443" w:rsidR="00E82621" w:rsidRDefault="00FC4CC8" w:rsidP="00FC4CC8">
      <w:pPr>
        <w:pStyle w:val="Ttulo3"/>
        <w:numPr>
          <w:ilvl w:val="0"/>
          <w:numId w:val="0"/>
        </w:numPr>
        <w:ind w:left="1440"/>
      </w:pPr>
      <w:bookmarkStart w:id="143" w:name="_Toc143091004"/>
      <w:r>
        <w:t>6.4.1</w:t>
      </w:r>
      <w:r w:rsidR="00E82621">
        <w:t>Capa física</w:t>
      </w:r>
      <w:bookmarkEnd w:id="143"/>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1F36A82" w:rsidR="00407851" w:rsidRDefault="00A232B8" w:rsidP="00E82621">
      <w:r>
        <w:rPr>
          <w:noProof/>
        </w:rPr>
        <w:lastRenderedPageBreak/>
        <mc:AlternateContent>
          <mc:Choice Requires="wps">
            <w:drawing>
              <wp:anchor distT="0" distB="0" distL="114300" distR="114300" simplePos="0" relativeHeight="252585984" behindDoc="0" locked="0" layoutInCell="1" allowOverlap="1" wp14:anchorId="7249BCD7" wp14:editId="7CC6E6B3">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00D54284" w:rsidR="00A232B8" w:rsidRPr="00A05701" w:rsidRDefault="00A232B8" w:rsidP="00A232B8">
                            <w:pPr>
                              <w:pStyle w:val="Descripcin"/>
                              <w:rPr>
                                <w:noProof/>
                                <w:sz w:val="24"/>
                              </w:rPr>
                            </w:pPr>
                            <w:bookmarkStart w:id="144" w:name="_Toc143090917"/>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3</w:t>
                              </w:r>
                            </w:fldSimple>
                            <w:r>
                              <w:t xml:space="preserve"> C</w:t>
                            </w:r>
                            <w:r>
                              <w:rPr>
                                <w:caps w:val="0"/>
                              </w:rPr>
                              <w:t xml:space="preserve">aracterísticas de la banda 5850-5925 </w:t>
                            </w:r>
                            <w:proofErr w:type="spellStart"/>
                            <w:r>
                              <w:rPr>
                                <w:caps w:val="0"/>
                              </w:rPr>
                              <w:t>mhz</w:t>
                            </w:r>
                            <w:proofErr w:type="spellEnd"/>
                            <w:r>
                              <w:rPr>
                                <w:caps w:val="0"/>
                              </w:rPr>
                              <w:t>, fuente: (</w:t>
                            </w:r>
                            <w:r w:rsidRPr="00126E3C">
                              <w:rPr>
                                <w:caps w:val="0"/>
                              </w:rPr>
                              <w:t xml:space="preserve">“identificación de necesidades de espectro para sistemas de transporte inteligente en la banda 5850-5925 </w:t>
                            </w:r>
                            <w:proofErr w:type="spellStart"/>
                            <w:r w:rsidRPr="00126E3C">
                              <w:rPr>
                                <w:caps w:val="0"/>
                              </w:rPr>
                              <w:t>mhz</w:t>
                            </w:r>
                            <w:proofErr w:type="spellEnd"/>
                            <w:r>
                              <w:rPr>
                                <w:caps w:val="0"/>
                              </w:rPr>
                              <w:t>”,</w:t>
                            </w:r>
                            <w:r w:rsidRPr="00126E3C">
                              <w:rPr>
                                <w:caps w:val="0"/>
                              </w:rPr>
                              <w:t xml:space="preserve"> 2021</w:t>
                            </w:r>
                            <w:r>
                              <w:rPr>
                                <w:caps w:val="0"/>
                              </w:rPr>
                              <w: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46" type="#_x0000_t202" style="position:absolute;left:0;text-align:left;margin-left:-5.7pt;margin-top:260.35pt;width:441.8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" stroked="f">
                <v:textbox style="mso-fit-shape-to-text:t" inset="0,0,0,0">
                  <w:txbxContent>
                    <w:p w14:paraId="025B41AE" w14:textId="00D54284" w:rsidR="00A232B8" w:rsidRPr="00A05701" w:rsidRDefault="00A232B8" w:rsidP="00A232B8">
                      <w:pPr>
                        <w:pStyle w:val="Descripcin"/>
                        <w:rPr>
                          <w:noProof/>
                          <w:sz w:val="24"/>
                        </w:rPr>
                      </w:pPr>
                      <w:bookmarkStart w:id="145" w:name="_Toc143090917"/>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3</w:t>
                        </w:r>
                      </w:fldSimple>
                      <w:r>
                        <w:t xml:space="preserve"> C</w:t>
                      </w:r>
                      <w:r>
                        <w:rPr>
                          <w:caps w:val="0"/>
                        </w:rPr>
                        <w:t xml:space="preserve">aracterísticas de la banda 5850-5925 </w:t>
                      </w:r>
                      <w:proofErr w:type="spellStart"/>
                      <w:r>
                        <w:rPr>
                          <w:caps w:val="0"/>
                        </w:rPr>
                        <w:t>mhz</w:t>
                      </w:r>
                      <w:proofErr w:type="spellEnd"/>
                      <w:r>
                        <w:rPr>
                          <w:caps w:val="0"/>
                        </w:rPr>
                        <w:t>, fuente: (</w:t>
                      </w:r>
                      <w:r w:rsidRPr="00126E3C">
                        <w:rPr>
                          <w:caps w:val="0"/>
                        </w:rPr>
                        <w:t xml:space="preserve">“identificación de necesidades de espectro para sistemas de transporte inteligente en la banda 5850-5925 </w:t>
                      </w:r>
                      <w:proofErr w:type="spellStart"/>
                      <w:r w:rsidRPr="00126E3C">
                        <w:rPr>
                          <w:caps w:val="0"/>
                        </w:rPr>
                        <w:t>mhz</w:t>
                      </w:r>
                      <w:proofErr w:type="spellEnd"/>
                      <w:r>
                        <w:rPr>
                          <w:caps w:val="0"/>
                        </w:rPr>
                        <w:t>”,</w:t>
                      </w:r>
                      <w:r w:rsidRPr="00126E3C">
                        <w:rPr>
                          <w:caps w:val="0"/>
                        </w:rPr>
                        <w:t xml:space="preserve"> 2021</w:t>
                      </w:r>
                      <w:r>
                        <w:rPr>
                          <w:caps w:val="0"/>
                        </w:rPr>
                        <w:t>)</w:t>
                      </w:r>
                      <w:bookmarkEnd w:id="145"/>
                    </w:p>
                  </w:txbxContent>
                </v:textbox>
                <w10:wrap type="square"/>
              </v:shape>
            </w:pict>
          </mc:Fallback>
        </mc:AlternateContent>
      </w:r>
      <w:r w:rsidR="00023641">
        <w:rPr>
          <w:noProof/>
        </w:rPr>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1">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2">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3"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4"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2910C7">
        <w:t>IDENTIFICACIÓN DE NECESIDADES DE ESPECTRO PARA SISTEMAS DE TRANSPORTE INTELIGENTE EN LA BANDA 5850-5925 MHz</w:t>
      </w:r>
      <w:r w:rsidR="00C73052">
        <w:t>”</w:t>
      </w:r>
      <w:r w:rsidR="002910C7">
        <w:t xml:space="preserve"> 2021</w:t>
      </w:r>
      <w:r w:rsidR="007D4E6B">
        <w:t>)</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3500E752" w:rsidR="00E45C55" w:rsidRDefault="00E45C55" w:rsidP="001E3B0A">
      <w:r>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5"/>
                    <a:stretch>
                      <a:fillRect/>
                    </a:stretch>
                  </pic:blipFill>
                  <pic:spPr>
                    <a:xfrm>
                      <a:off x="0" y="0"/>
                      <a:ext cx="3347533" cy="1384770"/>
                    </a:xfrm>
                    <a:prstGeom prst="rect">
                      <a:avLst/>
                    </a:prstGeom>
                  </pic:spPr>
                </pic:pic>
              </a:graphicData>
            </a:graphic>
          </wp:inline>
        </w:drawing>
      </w:r>
    </w:p>
    <w:p w14:paraId="7B2D884D" w14:textId="33028A84" w:rsidR="008E1B0B" w:rsidRDefault="00A232B8" w:rsidP="00A232B8">
      <w:pPr>
        <w:pStyle w:val="Descripcin"/>
      </w:pPr>
      <w:bookmarkStart w:id="146" w:name="_Toc143090918"/>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4</w:t>
        </w:r>
      </w:fldSimple>
      <w:r>
        <w:t xml:space="preserve"> </w:t>
      </w:r>
      <w:r w:rsidRPr="00A95931">
        <w:t xml:space="preserve">OFDM </w:t>
      </w:r>
      <w:r w:rsidRPr="00A95931">
        <w:rPr>
          <w:caps w:val="0"/>
        </w:rPr>
        <w:t>en el dominio de la frecuencia (</w:t>
      </w:r>
      <w:r>
        <w:rPr>
          <w:caps w:val="0"/>
        </w:rPr>
        <w:t>C</w:t>
      </w:r>
      <w:r w:rsidRPr="00A95931">
        <w:rPr>
          <w:caps w:val="0"/>
        </w:rPr>
        <w:t xml:space="preserve">abrera y </w:t>
      </w:r>
      <w:r>
        <w:rPr>
          <w:caps w:val="0"/>
        </w:rPr>
        <w:t>T</w:t>
      </w:r>
      <w:r w:rsidRPr="00A95931">
        <w:rPr>
          <w:caps w:val="0"/>
        </w:rPr>
        <w:t>arrés, s. f.)</w:t>
      </w:r>
      <w:bookmarkEnd w:id="146"/>
    </w:p>
    <w:p w14:paraId="50E44B70" w14:textId="6D84C85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3CFB0585" w:rsidR="008E1B0B" w:rsidRDefault="00FF1212" w:rsidP="00FC4CC8">
      <w:pPr>
        <w:pStyle w:val="Ttulo3"/>
        <w:numPr>
          <w:ilvl w:val="2"/>
          <w:numId w:val="51"/>
        </w:numPr>
      </w:pPr>
      <w:bookmarkStart w:id="147" w:name="_Toc143091005"/>
      <w:r>
        <w:t>Capa MAC</w:t>
      </w:r>
      <w:bookmarkEnd w:id="147"/>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06E2003" w:rsidR="00F24923" w:rsidRDefault="007F6BD6" w:rsidP="001E3B0A">
      <w:r>
        <w:t>El e</w:t>
      </w:r>
      <w:r w:rsidR="00F24923">
        <w:t xml:space="preserve">ncabezado MAC como se ve en la figura </w:t>
      </w:r>
      <w:r w:rsidR="00E40B78">
        <w:t>6</w:t>
      </w:r>
      <w:r w:rsidR="00F24923">
        <w:t xml:space="preserve">-5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proofErr w:type="spellStart"/>
      <w:r w:rsidR="00134D23">
        <w:t>Kenney</w:t>
      </w:r>
      <w:proofErr w:type="spellEnd"/>
      <w:r w:rsidR="00134D23">
        <w:t xml:space="preserve"> 2011</w:t>
      </w:r>
      <w:r w:rsidR="007D4E6B">
        <w:t>)</w:t>
      </w:r>
    </w:p>
    <w:p w14:paraId="4E0CCEFE" w14:textId="77777777" w:rsidR="00A232B8" w:rsidRDefault="00F24923" w:rsidP="00A232B8">
      <w:pPr>
        <w:pStyle w:val="Descripcin"/>
        <w:keepNext/>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6"/>
                    <a:stretch>
                      <a:fillRect/>
                    </a:stretch>
                  </pic:blipFill>
                  <pic:spPr>
                    <a:xfrm>
                      <a:off x="0" y="0"/>
                      <a:ext cx="3299141" cy="917322"/>
                    </a:xfrm>
                    <a:prstGeom prst="rect">
                      <a:avLst/>
                    </a:prstGeom>
                  </pic:spPr>
                </pic:pic>
              </a:graphicData>
            </a:graphic>
          </wp:inline>
        </w:drawing>
      </w:r>
    </w:p>
    <w:p w14:paraId="695D9223" w14:textId="58CFD9FB" w:rsidR="00F24923" w:rsidRDefault="00A232B8" w:rsidP="00A232B8">
      <w:pPr>
        <w:pStyle w:val="Descripcin"/>
      </w:pPr>
      <w:bookmarkStart w:id="148" w:name="_Toc143090919"/>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5</w:t>
        </w:r>
      </w:fldSimple>
      <w:r>
        <w:t xml:space="preserve"> F</w:t>
      </w:r>
      <w:r>
        <w:rPr>
          <w:caps w:val="0"/>
        </w:rPr>
        <w:t xml:space="preserve">uente: </w:t>
      </w:r>
      <w:r w:rsidRPr="00390877">
        <w:rPr>
          <w:caps w:val="0"/>
        </w:rPr>
        <w:t>(</w:t>
      </w:r>
      <w:proofErr w:type="spellStart"/>
      <w:r>
        <w:rPr>
          <w:caps w:val="0"/>
        </w:rPr>
        <w:t>K</w:t>
      </w:r>
      <w:r w:rsidRPr="00390877">
        <w:rPr>
          <w:caps w:val="0"/>
        </w:rPr>
        <w:t>enney</w:t>
      </w:r>
      <w:proofErr w:type="spellEnd"/>
      <w:r w:rsidRPr="00390877">
        <w:rPr>
          <w:caps w:val="0"/>
        </w:rPr>
        <w:t xml:space="preserve"> 2011) encabezados de capa 2</w:t>
      </w:r>
      <w:bookmarkEnd w:id="148"/>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03D5D7F5" w:rsidR="000C7C0B" w:rsidRDefault="00F24923" w:rsidP="00FC4CC8">
      <w:pPr>
        <w:pStyle w:val="Ttulo3"/>
        <w:numPr>
          <w:ilvl w:val="2"/>
          <w:numId w:val="51"/>
        </w:numPr>
      </w:pPr>
      <w:bookmarkStart w:id="149" w:name="_Toc143091006"/>
      <w:r>
        <w:lastRenderedPageBreak/>
        <w:t>Capa lógica</w:t>
      </w:r>
      <w:bookmarkEnd w:id="149"/>
    </w:p>
    <w:p w14:paraId="3F95BA8F" w14:textId="3DABE964" w:rsidR="00F24923" w:rsidRDefault="00F24923" w:rsidP="006F7912">
      <w:r>
        <w:t xml:space="preserve">DSRC hace uso del estándar IEEE 802.2 control de enlace lógico, y se apoya del protocolo 802.3. Como se observa en la figura </w:t>
      </w:r>
      <w:r w:rsidR="00E40B78">
        <w:t>6</w:t>
      </w:r>
      <w:r>
        <w:t xml:space="preserve">-6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r w:rsidR="007D4E6B">
        <w:t>(</w:t>
      </w:r>
      <w:proofErr w:type="spellStart"/>
      <w:r w:rsidR="00134D23">
        <w:t>Kenney</w:t>
      </w:r>
      <w:proofErr w:type="spellEnd"/>
      <w:r w:rsidR="00134D23">
        <w:t xml:space="preserve"> 2011</w:t>
      </w:r>
      <w:r w:rsidR="007D4E6B">
        <w:t>)</w:t>
      </w:r>
    </w:p>
    <w:p w14:paraId="2D1D68D8" w14:textId="77777777" w:rsidR="00A232B8" w:rsidRDefault="00F24923" w:rsidP="00A232B8">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7"/>
                    <a:stretch>
                      <a:fillRect/>
                    </a:stretch>
                  </pic:blipFill>
                  <pic:spPr>
                    <a:xfrm>
                      <a:off x="0" y="0"/>
                      <a:ext cx="2975899" cy="1547468"/>
                    </a:xfrm>
                    <a:prstGeom prst="rect">
                      <a:avLst/>
                    </a:prstGeom>
                  </pic:spPr>
                </pic:pic>
              </a:graphicData>
            </a:graphic>
          </wp:inline>
        </w:drawing>
      </w:r>
    </w:p>
    <w:p w14:paraId="33805805" w14:textId="27A44FA9" w:rsidR="00134D23" w:rsidRDefault="00A232B8" w:rsidP="00A232B8">
      <w:pPr>
        <w:pStyle w:val="Descripcin"/>
      </w:pPr>
      <w:bookmarkStart w:id="150" w:name="_Toc143090920"/>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6</w:t>
        </w:r>
      </w:fldSimple>
      <w:r>
        <w:t xml:space="preserve"> F</w:t>
      </w:r>
      <w:r>
        <w:rPr>
          <w:caps w:val="0"/>
        </w:rPr>
        <w:t xml:space="preserve">uente: </w:t>
      </w:r>
      <w:r w:rsidRPr="002B4D14">
        <w:rPr>
          <w:caps w:val="0"/>
        </w:rPr>
        <w:t>(</w:t>
      </w:r>
      <w:proofErr w:type="spellStart"/>
      <w:r>
        <w:rPr>
          <w:caps w:val="0"/>
        </w:rPr>
        <w:t>K</w:t>
      </w:r>
      <w:r w:rsidRPr="002B4D14">
        <w:rPr>
          <w:caps w:val="0"/>
        </w:rPr>
        <w:t>enney</w:t>
      </w:r>
      <w:proofErr w:type="spellEnd"/>
      <w:r w:rsidRPr="002B4D14">
        <w:rPr>
          <w:caps w:val="0"/>
        </w:rPr>
        <w:t xml:space="preserve"> 2011) encabezados de la subcapa </w:t>
      </w:r>
      <w:proofErr w:type="spellStart"/>
      <w:r w:rsidRPr="002B4D14">
        <w:rPr>
          <w:caps w:val="0"/>
        </w:rPr>
        <w:t>llc</w:t>
      </w:r>
      <w:proofErr w:type="spellEnd"/>
      <w:r w:rsidRPr="002B4D14">
        <w:rPr>
          <w:caps w:val="0"/>
        </w:rPr>
        <w:t xml:space="preserve"> y </w:t>
      </w:r>
      <w:proofErr w:type="spellStart"/>
      <w:r w:rsidRPr="002B4D14">
        <w:rPr>
          <w:caps w:val="0"/>
        </w:rPr>
        <w:t>snap</w:t>
      </w:r>
      <w:bookmarkEnd w:id="150"/>
      <w:proofErr w:type="spellEnd"/>
    </w:p>
    <w:p w14:paraId="51AA643B" w14:textId="57DC400A" w:rsidR="00E15E17" w:rsidRDefault="002F4831" w:rsidP="00FC4CC8">
      <w:pPr>
        <w:pStyle w:val="Ttulo3"/>
        <w:numPr>
          <w:ilvl w:val="2"/>
          <w:numId w:val="51"/>
        </w:numPr>
      </w:pPr>
      <w:bookmarkStart w:id="151" w:name="_Toc143091007"/>
      <w:r>
        <w:t>Capas superiores</w:t>
      </w:r>
      <w:bookmarkEnd w:id="151"/>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0"/>
        </w:numPr>
      </w:pPr>
      <w:r>
        <w:t>IEEE 1609.4: para operación multicanal.</w:t>
      </w:r>
    </w:p>
    <w:p w14:paraId="1833D846" w14:textId="19210899" w:rsidR="002F4831" w:rsidRDefault="002F4831">
      <w:pPr>
        <w:pStyle w:val="Prrafodelista"/>
        <w:numPr>
          <w:ilvl w:val="0"/>
          <w:numId w:val="30"/>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transmisiones de un solo salto eficientes, el contenido se observa en la figura </w:t>
      </w:r>
      <w:r w:rsidR="00E40B78">
        <w:t>6</w:t>
      </w:r>
      <w:r w:rsidR="00BE1513">
        <w:t>-</w:t>
      </w:r>
      <w:r w:rsidR="0064667E">
        <w:t>7</w:t>
      </w:r>
      <w:r w:rsidR="00BE1513">
        <w:t xml:space="preserve">, </w:t>
      </w:r>
      <w:r w:rsidR="00BE1513">
        <w:lastRenderedPageBreak/>
        <w:t>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Default="00BE1513" w:rsidP="00A232B8">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8"/>
                    <a:stretch>
                      <a:fillRect/>
                    </a:stretch>
                  </pic:blipFill>
                  <pic:spPr>
                    <a:xfrm>
                      <a:off x="0" y="0"/>
                      <a:ext cx="3123213" cy="2261150"/>
                    </a:xfrm>
                    <a:prstGeom prst="rect">
                      <a:avLst/>
                    </a:prstGeom>
                  </pic:spPr>
                </pic:pic>
              </a:graphicData>
            </a:graphic>
          </wp:inline>
        </w:drawing>
      </w:r>
    </w:p>
    <w:p w14:paraId="096B614D" w14:textId="6687E86B" w:rsidR="00BE1513" w:rsidRDefault="00A232B8" w:rsidP="00A232B8">
      <w:pPr>
        <w:pStyle w:val="Descripcin"/>
      </w:pPr>
      <w:bookmarkStart w:id="152" w:name="_Toc143090921"/>
      <w:r>
        <w:t>F</w:t>
      </w:r>
      <w:r>
        <w:rPr>
          <w:caps w:val="0"/>
        </w:rPr>
        <w:t>igura</w:t>
      </w:r>
      <w:r>
        <w:t xml:space="preserve">  </w:t>
      </w:r>
      <w:fldSimple w:instr=" STYLEREF 1 \s ">
        <w:r w:rsidR="00B6548A">
          <w:rPr>
            <w:noProof/>
          </w:rPr>
          <w:t>6</w:t>
        </w:r>
      </w:fldSimple>
      <w:r w:rsidR="00B6548A">
        <w:noBreakHyphen/>
      </w:r>
      <w:fldSimple w:instr=" SEQ Figura_ \* ARABIC \s 1 ">
        <w:r w:rsidR="00B6548A">
          <w:rPr>
            <w:noProof/>
          </w:rPr>
          <w:t>7</w:t>
        </w:r>
      </w:fldSimple>
      <w:r>
        <w:t xml:space="preserve"> F</w:t>
      </w:r>
      <w:r>
        <w:rPr>
          <w:caps w:val="0"/>
        </w:rPr>
        <w:t xml:space="preserve">uente: </w:t>
      </w:r>
      <w:r w:rsidRPr="00017B82">
        <w:rPr>
          <w:caps w:val="0"/>
        </w:rPr>
        <w:t>(</w:t>
      </w:r>
      <w:proofErr w:type="spellStart"/>
      <w:r>
        <w:rPr>
          <w:caps w:val="0"/>
        </w:rPr>
        <w:t>K</w:t>
      </w:r>
      <w:r w:rsidRPr="00017B82">
        <w:rPr>
          <w:caps w:val="0"/>
        </w:rPr>
        <w:t>enney</w:t>
      </w:r>
      <w:proofErr w:type="spellEnd"/>
      <w:r w:rsidRPr="00017B82">
        <w:rPr>
          <w:caps w:val="0"/>
        </w:rPr>
        <w:t xml:space="preserve"> 2011) formato de wave short </w:t>
      </w:r>
      <w:proofErr w:type="spellStart"/>
      <w:r w:rsidRPr="00017B82">
        <w:rPr>
          <w:caps w:val="0"/>
        </w:rPr>
        <w:t>message</w:t>
      </w:r>
      <w:bookmarkEnd w:id="152"/>
      <w:proofErr w:type="spellEnd"/>
    </w:p>
    <w:p w14:paraId="46CF1680" w14:textId="67934938" w:rsidR="002F4831" w:rsidRDefault="002F4831">
      <w:pPr>
        <w:pStyle w:val="Prrafodelista"/>
        <w:numPr>
          <w:ilvl w:val="0"/>
          <w:numId w:val="30"/>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r w:rsidR="007D4E6B">
        <w:t>(</w:t>
      </w:r>
      <w:proofErr w:type="spellStart"/>
      <w:r w:rsidR="00134D23">
        <w:t>Kenney</w:t>
      </w:r>
      <w:proofErr w:type="spellEnd"/>
      <w:r w:rsidR="00134D23">
        <w:t xml:space="preserve"> 2011</w:t>
      </w:r>
      <w:r w:rsidR="007D4E6B">
        <w:t>)</w:t>
      </w:r>
    </w:p>
    <w:p w14:paraId="24844340" w14:textId="77777777" w:rsidR="00134D23" w:rsidRDefault="00134D23" w:rsidP="00134D23">
      <w:pPr>
        <w:ind w:left="360"/>
      </w:pPr>
    </w:p>
    <w:p w14:paraId="1B48FFA8" w14:textId="29FCB057" w:rsidR="00FF1212" w:rsidRDefault="00BE1513" w:rsidP="00FC4CC8">
      <w:pPr>
        <w:pStyle w:val="Ttulo2"/>
        <w:numPr>
          <w:ilvl w:val="1"/>
          <w:numId w:val="51"/>
        </w:numPr>
        <w:ind w:left="0"/>
      </w:pPr>
      <w:bookmarkStart w:id="153" w:name="_Toc143091008"/>
      <w:r>
        <w:lastRenderedPageBreak/>
        <w:t>Contenido de los m</w:t>
      </w:r>
      <w:r w:rsidR="00FF1212">
        <w:t>ensajes</w:t>
      </w:r>
      <w:bookmarkEnd w:id="153"/>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235396FF" w:rsidR="006911C2" w:rsidRDefault="006911C2" w:rsidP="00FC4CC8">
      <w:pPr>
        <w:pStyle w:val="Ttulo1"/>
        <w:numPr>
          <w:ilvl w:val="0"/>
          <w:numId w:val="51"/>
        </w:numPr>
        <w:rPr>
          <w:szCs w:val="24"/>
          <w:lang w:val="es-MX"/>
        </w:rPr>
      </w:pPr>
      <w:bookmarkStart w:id="154" w:name="_Toc132493999"/>
      <w:bookmarkStart w:id="155" w:name="_Toc143091009"/>
      <w:r w:rsidRPr="00F34A70">
        <w:rPr>
          <w:szCs w:val="24"/>
          <w:lang w:val="es-MX"/>
        </w:rPr>
        <w:lastRenderedPageBreak/>
        <w:t xml:space="preserve">Capítulo </w:t>
      </w:r>
      <w:bookmarkEnd w:id="154"/>
      <w:r w:rsidR="00FC4CC8">
        <w:rPr>
          <w:szCs w:val="24"/>
          <w:lang w:val="es-MX"/>
        </w:rPr>
        <w:t>7</w:t>
      </w:r>
      <w:r w:rsidR="0064667E">
        <w:rPr>
          <w:szCs w:val="24"/>
          <w:lang w:val="es-MX"/>
        </w:rPr>
        <w:t>:</w:t>
      </w:r>
      <w:r w:rsidR="00845FB9">
        <w:rPr>
          <w:szCs w:val="24"/>
          <w:lang w:val="es-MX"/>
        </w:rPr>
        <w:t xml:space="preserve"> I</w:t>
      </w:r>
      <w:r w:rsidR="00BB4DB5">
        <w:rPr>
          <w:caps w:val="0"/>
          <w:szCs w:val="24"/>
          <w:lang w:val="es-MX"/>
        </w:rPr>
        <w:t>mplementación de una red vanet</w:t>
      </w:r>
      <w:bookmarkEnd w:id="155"/>
    </w:p>
    <w:p w14:paraId="5038BF4B" w14:textId="249BAA60" w:rsidR="00B742EB" w:rsidRPr="00B742EB" w:rsidRDefault="00B742EB" w:rsidP="00B742EB">
      <w:r>
        <w:t xml:space="preserve">En este capítulo se describe a detalle </w:t>
      </w:r>
      <w:proofErr w:type="spellStart"/>
      <w:r>
        <w:t>como</w:t>
      </w:r>
      <w:proofErr w:type="spellEnd"/>
      <w:r>
        <w:t xml:space="preserve"> se implementa la simulación usando omnett para AODV, y para DSRC se añade el uso de </w:t>
      </w:r>
      <w:proofErr w:type="spellStart"/>
      <w:r>
        <w:t>veins</w:t>
      </w:r>
      <w:proofErr w:type="spellEnd"/>
      <w:r>
        <w:t xml:space="preserve"> y sumo. En la segunda parte se presentan los resultados alcanzados junto con gráficas.</w:t>
      </w:r>
    </w:p>
    <w:p w14:paraId="0BEEF9E3" w14:textId="0739872F" w:rsidR="006911C2" w:rsidRPr="00F34A70" w:rsidRDefault="001B7E9F" w:rsidP="00FC4CC8">
      <w:pPr>
        <w:pStyle w:val="Ttulo2"/>
        <w:numPr>
          <w:ilvl w:val="1"/>
          <w:numId w:val="52"/>
        </w:numPr>
        <w:rPr>
          <w:szCs w:val="24"/>
          <w:lang w:val="es-MX"/>
        </w:rPr>
      </w:pPr>
      <w:bookmarkStart w:id="156" w:name="_Toc132494000"/>
      <w:bookmarkStart w:id="157" w:name="_Toc143091010"/>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156"/>
      <w:bookmarkEnd w:id="157"/>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lastRenderedPageBreak/>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47D55302" w:rsidR="006B0B30" w:rsidRDefault="00EE3F52" w:rsidP="00FC4CC8">
      <w:pPr>
        <w:pStyle w:val="Ttulo2"/>
        <w:numPr>
          <w:ilvl w:val="1"/>
          <w:numId w:val="52"/>
        </w:numPr>
        <w:rPr>
          <w:szCs w:val="24"/>
          <w:lang w:val="es-MX"/>
        </w:rPr>
      </w:pPr>
      <w:bookmarkStart w:id="158" w:name="_Toc143091011"/>
      <w:bookmarkStart w:id="159" w:name="_Toc132494002"/>
      <w:r>
        <w:rPr>
          <w:szCs w:val="24"/>
          <w:lang w:val="es-MX"/>
        </w:rPr>
        <w:t>Implementación</w:t>
      </w:r>
      <w:bookmarkEnd w:id="158"/>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lastRenderedPageBreak/>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68C5C562" w:rsidR="0097470F" w:rsidRDefault="0097470F" w:rsidP="00FC4CC8">
      <w:pPr>
        <w:pStyle w:val="Ttulo3"/>
        <w:numPr>
          <w:ilvl w:val="2"/>
          <w:numId w:val="52"/>
        </w:numPr>
      </w:pPr>
      <w:bookmarkStart w:id="160" w:name="_Toc143091012"/>
      <w:r>
        <w:t>AODV</w:t>
      </w:r>
      <w:bookmarkEnd w:id="160"/>
    </w:p>
    <w:p w14:paraId="0FFC28B2" w14:textId="75E8B7B9"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un .NED,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9"/>
                    <a:stretch>
                      <a:fillRect/>
                    </a:stretch>
                  </pic:blipFill>
                  <pic:spPr>
                    <a:xfrm>
                      <a:off x="0" y="0"/>
                      <a:ext cx="3040847" cy="1979630"/>
                    </a:xfrm>
                    <a:prstGeom prst="rect">
                      <a:avLst/>
                    </a:prstGeom>
                  </pic:spPr>
                </pic:pic>
              </a:graphicData>
            </a:graphic>
          </wp:inline>
        </w:drawing>
      </w:r>
    </w:p>
    <w:p w14:paraId="792A189C" w14:textId="5651CE18" w:rsidR="00AA473B" w:rsidRDefault="00A232B8" w:rsidP="00A232B8">
      <w:pPr>
        <w:pStyle w:val="Descripcin"/>
      </w:pPr>
      <w:bookmarkStart w:id="161" w:name="_Toc143090922"/>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1</w:t>
        </w:r>
      </w:fldSimple>
      <w:r>
        <w:t xml:space="preserve"> </w:t>
      </w:r>
      <w:r w:rsidRPr="00902CA5">
        <w:t>V</w:t>
      </w:r>
      <w:r w:rsidRPr="00902CA5">
        <w:rPr>
          <w:caps w:val="0"/>
        </w:rPr>
        <w:t>entana de diseño para un archivo .</w:t>
      </w:r>
      <w:proofErr w:type="spellStart"/>
      <w:r w:rsidRPr="00902CA5">
        <w:rPr>
          <w:caps w:val="0"/>
        </w:rPr>
        <w:t>ned</w:t>
      </w:r>
      <w:bookmarkEnd w:id="161"/>
      <w:proofErr w:type="spellEnd"/>
    </w:p>
    <w:p w14:paraId="5E801A96" w14:textId="77777777" w:rsidR="00A232B8" w:rsidRDefault="003455D1" w:rsidP="00A232B8">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0"/>
                    <a:stretch>
                      <a:fillRect/>
                    </a:stretch>
                  </pic:blipFill>
                  <pic:spPr>
                    <a:xfrm>
                      <a:off x="0" y="0"/>
                      <a:ext cx="4415155" cy="2568053"/>
                    </a:xfrm>
                    <a:prstGeom prst="rect">
                      <a:avLst/>
                    </a:prstGeom>
                  </pic:spPr>
                </pic:pic>
              </a:graphicData>
            </a:graphic>
          </wp:inline>
        </w:drawing>
      </w:r>
    </w:p>
    <w:p w14:paraId="5882245F" w14:textId="74DC2F5B" w:rsidR="00AA473B" w:rsidRDefault="00A232B8" w:rsidP="00A232B8">
      <w:pPr>
        <w:pStyle w:val="Descripcin"/>
      </w:pPr>
      <w:bookmarkStart w:id="162" w:name="_Toc143090923"/>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2</w:t>
        </w:r>
      </w:fldSimple>
      <w:r>
        <w:t xml:space="preserve"> </w:t>
      </w:r>
      <w:r w:rsidRPr="00C4360D">
        <w:t>C</w:t>
      </w:r>
      <w:r w:rsidRPr="00C4360D">
        <w:rPr>
          <w:caps w:val="0"/>
        </w:rPr>
        <w:t>ódigo del archivo .</w:t>
      </w:r>
      <w:proofErr w:type="spellStart"/>
      <w:r w:rsidRPr="00C4360D">
        <w:rPr>
          <w:caps w:val="0"/>
        </w:rPr>
        <w:t>ned</w:t>
      </w:r>
      <w:proofErr w:type="spellEnd"/>
      <w:r w:rsidRPr="00C4360D">
        <w:rPr>
          <w:caps w:val="0"/>
        </w:rPr>
        <w:t>, son los módulos incluidos</w:t>
      </w:r>
      <w:bookmarkEnd w:id="162"/>
    </w:p>
    <w:p w14:paraId="6E9CF8CB" w14:textId="621A8FA8" w:rsidR="003455D1" w:rsidRDefault="003455D1" w:rsidP="00893787">
      <w:pPr>
        <w:jc w:val="center"/>
        <w:rPr>
          <w:lang w:val="es-ES_tradnl"/>
        </w:rPr>
      </w:pPr>
      <w:r>
        <w:rPr>
          <w:lang w:val="es-ES_tradnl"/>
        </w:rPr>
        <w:t xml:space="preserve">En el archivo .NED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0"/>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0"/>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0"/>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links formados.</w:t>
      </w:r>
    </w:p>
    <w:p w14:paraId="45ECF1A4" w14:textId="51AE6929" w:rsidR="003C53AF" w:rsidRDefault="003C53AF">
      <w:pPr>
        <w:pStyle w:val="Prrafodelista"/>
        <w:numPr>
          <w:ilvl w:val="0"/>
          <w:numId w:val="30"/>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source.numApps</w:t>
      </w:r>
      <w:proofErr w:type="spellEnd"/>
      <w:r w:rsidRPr="00B43DF8">
        <w:rPr>
          <w:rFonts w:ascii="Courier New" w:hAnsi="Courier New" w:cs="Courier New"/>
          <w:sz w:val="22"/>
          <w:szCs w:val="22"/>
          <w:lang w:val="es-ES_tradnl"/>
        </w:rPr>
        <w:t xml:space="preserve">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*.node1.mobility.initialMovementHeading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 xml:space="preserve">*.node5.mobility.initialMovementHeading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lastRenderedPageBreak/>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r w:rsidRPr="00893787">
        <w:rPr>
          <w:rFonts w:ascii="Courier New" w:hAnsi="Courier New" w:cs="Courier New"/>
          <w:sz w:val="22"/>
          <w:szCs w:val="22"/>
          <w:lang w:val="es-ES_tradnl"/>
        </w:rPr>
        <w:t xml:space="preserve"> = 0.1s</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1"/>
                    <a:stretch>
                      <a:fillRect/>
                    </a:stretch>
                  </pic:blipFill>
                  <pic:spPr>
                    <a:xfrm>
                      <a:off x="0" y="0"/>
                      <a:ext cx="3980977" cy="2261458"/>
                    </a:xfrm>
                    <a:prstGeom prst="rect">
                      <a:avLst/>
                    </a:prstGeom>
                  </pic:spPr>
                </pic:pic>
              </a:graphicData>
            </a:graphic>
          </wp:inline>
        </w:drawing>
      </w:r>
    </w:p>
    <w:p w14:paraId="000A4507" w14:textId="56FBF8D4" w:rsidR="00AA473B" w:rsidRDefault="00A232B8" w:rsidP="00A232B8">
      <w:pPr>
        <w:pStyle w:val="Descripcin"/>
      </w:pPr>
      <w:bookmarkStart w:id="163" w:name="_Toc143090924"/>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3</w:t>
        </w:r>
      </w:fldSimple>
      <w:r>
        <w:t xml:space="preserve"> </w:t>
      </w:r>
      <w:r w:rsidRPr="00CD60F3">
        <w:t>I</w:t>
      </w:r>
      <w:r w:rsidRPr="00CD60F3">
        <w:rPr>
          <w:caps w:val="0"/>
        </w:rPr>
        <w:t xml:space="preserve">magen de la simulación de </w:t>
      </w:r>
      <w:r w:rsidRPr="00CD60F3">
        <w:t>AODV</w:t>
      </w:r>
      <w:bookmarkEnd w:id="163"/>
    </w:p>
    <w:p w14:paraId="64B94CFA" w14:textId="5F20253D" w:rsidR="00893787" w:rsidRDefault="00893787" w:rsidP="00FC4CC8">
      <w:pPr>
        <w:pStyle w:val="Ttulo3"/>
        <w:numPr>
          <w:ilvl w:val="2"/>
          <w:numId w:val="52"/>
        </w:numPr>
      </w:pPr>
      <w:bookmarkStart w:id="164" w:name="_Toc143091013"/>
      <w:r>
        <w:t>IEEE 802.11p</w:t>
      </w:r>
      <w:bookmarkEnd w:id="164"/>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4B007111" w14:textId="77777777" w:rsidR="00A232B8" w:rsidRDefault="00100A2A" w:rsidP="00A232B8">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08B06D55" w:rsidR="00AA473B" w:rsidRDefault="00A232B8" w:rsidP="00A232B8">
      <w:pPr>
        <w:pStyle w:val="Descripcin"/>
      </w:pPr>
      <w:bookmarkStart w:id="165" w:name="_Toc143090925"/>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4</w:t>
        </w:r>
      </w:fldSimple>
      <w:r>
        <w:t xml:space="preserve"> </w:t>
      </w:r>
      <w:r w:rsidRPr="00B779F9">
        <w:t>I</w:t>
      </w:r>
      <w:r w:rsidRPr="00B779F9">
        <w:rPr>
          <w:caps w:val="0"/>
        </w:rPr>
        <w:t>magen del editor de una red en sumo</w:t>
      </w:r>
      <w:bookmarkEnd w:id="165"/>
    </w:p>
    <w:p w14:paraId="442889E8" w14:textId="0C2A38DE" w:rsidR="00FA463F" w:rsidRDefault="00FA463F" w:rsidP="00FA463F">
      <w:pPr>
        <w:rPr>
          <w:lang w:val="es-ES_tradnl"/>
        </w:rPr>
      </w:pPr>
      <w:r>
        <w:rPr>
          <w:lang w:val="es-ES_tradnl"/>
        </w:rPr>
        <w:t>Se escribe un archivo .</w:t>
      </w:r>
      <w:proofErr w:type="spellStart"/>
      <w:r>
        <w:rPr>
          <w:lang w:val="es-ES_tradnl"/>
        </w:rPr>
        <w:t>launch</w:t>
      </w:r>
      <w:proofErr w:type="spell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w:t>
      </w:r>
      <w:r w:rsidR="0064667E">
        <w:rPr>
          <w:lang w:val="es-ES_tradnl"/>
        </w:rPr>
        <w:t>7</w:t>
      </w:r>
      <w:r w:rsidR="00AA473B">
        <w:rPr>
          <w:lang w:val="es-ES_tradnl"/>
        </w:rPr>
        <w:t xml:space="preserve">-6)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w:t>
      </w:r>
      <w:r w:rsidR="0064667E">
        <w:rPr>
          <w:lang w:val="es-ES_tradnl"/>
        </w:rPr>
        <w:t>7</w:t>
      </w:r>
      <w:r w:rsidR="00AA473B">
        <w:rPr>
          <w:lang w:val="es-ES_tradnl"/>
        </w:rPr>
        <w:t>-5)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755966">
      <w:pPr>
        <w:pStyle w:val="Descripcin"/>
      </w:pPr>
    </w:p>
    <w:p w14:paraId="683CDEFD" w14:textId="2762D496" w:rsidR="00AA473B" w:rsidRDefault="00AA473B" w:rsidP="00755966">
      <w:pPr>
        <w:pStyle w:val="Descripcin"/>
      </w:pPr>
    </w:p>
    <w:p w14:paraId="74390300" w14:textId="58CB0E7C" w:rsidR="00AA473B" w:rsidRDefault="00643D90" w:rsidP="00755966">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1E11957F">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6BA725"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5"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6" o:title="Interfaz de usuario gráfica, Aplicación&#10;&#10;Descripción generada automáticamente"/>
                </v:shape>
                <w10:wrap type="square" anchorx="margin"/>
              </v:group>
            </w:pict>
          </mc:Fallback>
        </mc:AlternateContent>
      </w:r>
    </w:p>
    <w:p w14:paraId="6DB77D61" w14:textId="4660751A" w:rsidR="00AA473B" w:rsidRDefault="00AA473B" w:rsidP="00755966">
      <w:pPr>
        <w:pStyle w:val="Descripcin"/>
      </w:pPr>
    </w:p>
    <w:p w14:paraId="67BAE2CC" w14:textId="091DAA59" w:rsidR="00AA473B" w:rsidRDefault="00AA473B" w:rsidP="00755966">
      <w:pPr>
        <w:pStyle w:val="Descripcin"/>
      </w:pPr>
    </w:p>
    <w:p w14:paraId="432323AD" w14:textId="77777777" w:rsidR="00AA473B" w:rsidRDefault="00AA473B" w:rsidP="00755966">
      <w:pPr>
        <w:pStyle w:val="Descripcin"/>
      </w:pPr>
    </w:p>
    <w:p w14:paraId="7D4563A9" w14:textId="28AF3EA8" w:rsidR="00AA473B" w:rsidRDefault="00AA473B" w:rsidP="00755966">
      <w:pPr>
        <w:pStyle w:val="Descripcin"/>
      </w:pPr>
    </w:p>
    <w:p w14:paraId="4686A6C0" w14:textId="56D49E1B" w:rsidR="00643D90" w:rsidRDefault="00643D90" w:rsidP="00755966">
      <w:pPr>
        <w:pStyle w:val="Descripcin"/>
      </w:pPr>
    </w:p>
    <w:p w14:paraId="470903B6" w14:textId="0759C7EA" w:rsidR="00643D90" w:rsidRDefault="00643D90" w:rsidP="00755966">
      <w:pPr>
        <w:pStyle w:val="Descripcin"/>
      </w:pPr>
    </w:p>
    <w:p w14:paraId="181941A3" w14:textId="00F78C88" w:rsidR="00643D90" w:rsidRDefault="00A232B8" w:rsidP="00755966">
      <w:pPr>
        <w:pStyle w:val="Descripcin"/>
      </w:pPr>
      <w:r>
        <w:rPr>
          <w:noProof/>
        </w:rPr>
        <mc:AlternateContent>
          <mc:Choice Requires="wps">
            <w:drawing>
              <wp:anchor distT="0" distB="0" distL="114300" distR="114300" simplePos="0" relativeHeight="252588032" behindDoc="0" locked="0" layoutInCell="1" allowOverlap="1" wp14:anchorId="2B6C5E4F" wp14:editId="665766F7">
                <wp:simplePos x="0" y="0"/>
                <wp:positionH relativeFrom="column">
                  <wp:posOffset>589280</wp:posOffset>
                </wp:positionH>
                <wp:positionV relativeFrom="paragraph">
                  <wp:posOffset>58420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4A573CC6" w:rsidR="00A232B8" w:rsidRPr="00110267" w:rsidRDefault="00A232B8" w:rsidP="00A232B8">
                            <w:pPr>
                              <w:pStyle w:val="Descripcin"/>
                              <w:rPr>
                                <w:noProof/>
                              </w:rPr>
                            </w:pPr>
                            <w:bookmarkStart w:id="166" w:name="_Toc143090926"/>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5</w:t>
                              </w:r>
                            </w:fldSimple>
                            <w:r>
                              <w:t xml:space="preserve"> </w:t>
                            </w:r>
                            <w:r w:rsidRPr="0006261E">
                              <w:t>P</w:t>
                            </w:r>
                            <w:r w:rsidRPr="0006261E">
                              <w:rPr>
                                <w:caps w:val="0"/>
                              </w:rPr>
                              <w:t>estañas para crear construcciones (ala izquierda) y caminos (a la derecha)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47" type="#_x0000_t202" style="position:absolute;left:0;text-align:left;margin-left:46.4pt;margin-top:4.6pt;width:354.1pt;height:.05pt;z-index:25258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X4GgIAAEAEAAAOAAAAZHJzL2Uyb0RvYy54bWysU8Fu2zAMvQ/YPwi6L06yrt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" stroked="f">
                <v:textbox style="mso-fit-shape-to-text:t" inset="0,0,0,0">
                  <w:txbxContent>
                    <w:p w14:paraId="2DC56E30" w14:textId="4A573CC6" w:rsidR="00A232B8" w:rsidRPr="00110267" w:rsidRDefault="00A232B8" w:rsidP="00A232B8">
                      <w:pPr>
                        <w:pStyle w:val="Descripcin"/>
                        <w:rPr>
                          <w:noProof/>
                        </w:rPr>
                      </w:pPr>
                      <w:bookmarkStart w:id="167" w:name="_Toc143090926"/>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5</w:t>
                        </w:r>
                      </w:fldSimple>
                      <w:r>
                        <w:t xml:space="preserve"> </w:t>
                      </w:r>
                      <w:r w:rsidRPr="0006261E">
                        <w:t>P</w:t>
                      </w:r>
                      <w:r w:rsidRPr="0006261E">
                        <w:rPr>
                          <w:caps w:val="0"/>
                        </w:rPr>
                        <w:t>estañas para crear construcciones (ala izquierda) y caminos (a la derecha)</w:t>
                      </w:r>
                      <w:bookmarkEnd w:id="167"/>
                    </w:p>
                  </w:txbxContent>
                </v:textbox>
                <w10:wrap type="square"/>
              </v:shape>
            </w:pict>
          </mc:Fallback>
        </mc:AlternateContent>
      </w:r>
    </w:p>
    <w:p w14:paraId="2DF55143" w14:textId="77777777" w:rsidR="00A232B8" w:rsidRPr="00A232B8" w:rsidRDefault="00A232B8" w:rsidP="00A232B8"/>
    <w:p w14:paraId="639BCF16" w14:textId="77777777" w:rsidR="00A232B8" w:rsidRDefault="0007501D" w:rsidP="00A232B8">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7"/>
                    <a:stretch>
                      <a:fillRect/>
                    </a:stretch>
                  </pic:blipFill>
                  <pic:spPr>
                    <a:xfrm>
                      <a:off x="0" y="0"/>
                      <a:ext cx="3419321" cy="1931180"/>
                    </a:xfrm>
                    <a:prstGeom prst="rect">
                      <a:avLst/>
                    </a:prstGeom>
                  </pic:spPr>
                </pic:pic>
              </a:graphicData>
            </a:graphic>
          </wp:inline>
        </w:drawing>
      </w:r>
    </w:p>
    <w:p w14:paraId="70B3022B" w14:textId="5511B1D6" w:rsidR="00AA473B" w:rsidRDefault="00A232B8" w:rsidP="00A232B8">
      <w:pPr>
        <w:pStyle w:val="Descripcin"/>
      </w:pPr>
      <w:bookmarkStart w:id="168" w:name="_Toc143090927"/>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6</w:t>
        </w:r>
      </w:fldSimple>
      <w:r>
        <w:t xml:space="preserve"> </w:t>
      </w:r>
      <w:r w:rsidRPr="008351DC">
        <w:t>V</w:t>
      </w:r>
      <w:r w:rsidRPr="008351DC">
        <w:rPr>
          <w:caps w:val="0"/>
        </w:rPr>
        <w:t>entana para crear rutas</w:t>
      </w:r>
      <w:bookmarkEnd w:id="168"/>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4D4516CF"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se observa la simulación corriendo en SUMO</w:t>
      </w:r>
      <w:r w:rsidR="00BD75CA">
        <w:rPr>
          <w:lang w:val="es-ES_tradnl"/>
        </w:rPr>
        <w:t>, los puntos amarillos son los vehículos</w:t>
      </w:r>
      <w:r>
        <w:rPr>
          <w:lang w:val="es-ES_tradnl"/>
        </w:rPr>
        <w:t>.</w:t>
      </w:r>
    </w:p>
    <w:p w14:paraId="4BD89A00" w14:textId="77777777" w:rsidR="00A232B8" w:rsidRDefault="00FA463F" w:rsidP="00A232B8">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8"/>
                    <a:stretch>
                      <a:fillRect/>
                    </a:stretch>
                  </pic:blipFill>
                  <pic:spPr>
                    <a:xfrm>
                      <a:off x="0" y="0"/>
                      <a:ext cx="3533032" cy="1636381"/>
                    </a:xfrm>
                    <a:prstGeom prst="rect">
                      <a:avLst/>
                    </a:prstGeom>
                  </pic:spPr>
                </pic:pic>
              </a:graphicData>
            </a:graphic>
          </wp:inline>
        </w:drawing>
      </w:r>
    </w:p>
    <w:p w14:paraId="404C903F" w14:textId="02B2430F" w:rsidR="00025472" w:rsidRDefault="00A232B8" w:rsidP="00A232B8">
      <w:pPr>
        <w:pStyle w:val="Descripcin"/>
      </w:pPr>
      <w:bookmarkStart w:id="169" w:name="_Toc143090928"/>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7</w:t>
        </w:r>
      </w:fldSimple>
      <w:r>
        <w:t xml:space="preserve"> </w:t>
      </w:r>
      <w:r w:rsidRPr="00EB486E">
        <w:t>I</w:t>
      </w:r>
      <w:r w:rsidRPr="00EB486E">
        <w:rPr>
          <w:caps w:val="0"/>
        </w:rPr>
        <w:t>magen final en sumo</w:t>
      </w:r>
      <w:bookmarkEnd w:id="169"/>
    </w:p>
    <w:p w14:paraId="0B8AFAA5" w14:textId="367456DC"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r>
        <w:rPr>
          <w:lang w:val="es-ES_tradnl"/>
        </w:rPr>
        <w:t>el</w:t>
      </w:r>
      <w:proofErr w:type="spellEnd"/>
      <w:r>
        <w:rPr>
          <w:lang w:val="es-ES_tradnl"/>
        </w:rPr>
        <w:t xml:space="preserve"> .</w:t>
      </w:r>
      <w:proofErr w:type="spellStart"/>
      <w:r>
        <w:rPr>
          <w:lang w:val="es-ES_tradnl"/>
        </w:rPr>
        <w:t>ned</w:t>
      </w:r>
      <w:proofErr w:type="spellEnd"/>
      <w:r>
        <w:rPr>
          <w:lang w:val="es-ES_tradnl"/>
        </w:rPr>
        <w:t xml:space="preserve"> para que funcionen, o incluirlo como en la primera simulación. El archivo .NED </w:t>
      </w:r>
      <w:r w:rsidR="00025472">
        <w:rPr>
          <w:lang w:val="es-ES_tradnl"/>
        </w:rPr>
        <w:t xml:space="preserve">que se muestra en la figura </w:t>
      </w:r>
      <w:r w:rsidR="0064667E">
        <w:rPr>
          <w:lang w:val="es-ES_tradnl"/>
        </w:rPr>
        <w:t>7</w:t>
      </w:r>
      <w:r w:rsidR="00025472">
        <w:rPr>
          <w:lang w:val="es-ES_tradnl"/>
        </w:rPr>
        <w:t xml:space="preserve">-8,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6FE97BC3" w14:textId="77777777" w:rsidR="00A232B8" w:rsidRDefault="00100A2A" w:rsidP="00A232B8">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9"/>
                    <a:stretch>
                      <a:fillRect/>
                    </a:stretch>
                  </pic:blipFill>
                  <pic:spPr>
                    <a:xfrm>
                      <a:off x="0" y="0"/>
                      <a:ext cx="2925041" cy="2954059"/>
                    </a:xfrm>
                    <a:prstGeom prst="rect">
                      <a:avLst/>
                    </a:prstGeom>
                  </pic:spPr>
                </pic:pic>
              </a:graphicData>
            </a:graphic>
          </wp:inline>
        </w:drawing>
      </w:r>
    </w:p>
    <w:p w14:paraId="2E6C7344" w14:textId="1CBCD315" w:rsidR="00025472" w:rsidRDefault="00A232B8" w:rsidP="00A232B8">
      <w:pPr>
        <w:pStyle w:val="Descripcin"/>
      </w:pPr>
      <w:bookmarkStart w:id="170" w:name="_Toc143090929"/>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8</w:t>
        </w:r>
      </w:fldSimple>
      <w:r>
        <w:t xml:space="preserve"> </w:t>
      </w:r>
      <w:r w:rsidRPr="00A4014D">
        <w:t>A</w:t>
      </w:r>
      <w:r w:rsidRPr="00A4014D">
        <w:rPr>
          <w:caps w:val="0"/>
        </w:rPr>
        <w:t>rchivo .</w:t>
      </w:r>
      <w:proofErr w:type="spellStart"/>
      <w:r w:rsidRPr="00A4014D">
        <w:rPr>
          <w:caps w:val="0"/>
        </w:rPr>
        <w:t>ned</w:t>
      </w:r>
      <w:proofErr w:type="spellEnd"/>
      <w:r w:rsidRPr="00A4014D">
        <w:rPr>
          <w:caps w:val="0"/>
        </w:rPr>
        <w:t xml:space="preserve"> para la segunda simulación</w:t>
      </w:r>
      <w:bookmarkEnd w:id="170"/>
    </w:p>
    <w:p w14:paraId="400679BC" w14:textId="18256136" w:rsidR="00893787" w:rsidRDefault="00893787" w:rsidP="00755966">
      <w:pPr>
        <w:pStyle w:val="Descripcin"/>
        <w:rPr>
          <w:lang w:val="es-ES_tradnl"/>
        </w:rPr>
      </w:pPr>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w:t>
      </w:r>
      <w:proofErr w:type="spellStart"/>
      <w:r w:rsidR="00E82C2B" w:rsidRPr="00B86D81">
        <w:rPr>
          <w:szCs w:val="24"/>
          <w:lang w:val="es-ES_tradnl"/>
        </w:rPr>
        <w:t>ned</w:t>
      </w:r>
      <w:proofErr w:type="spell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"org.car2x.veins.subprojects.veins_inet.VeinsInetSampleApplication"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w:t>
      </w:r>
      <w:proofErr w:type="spellStart"/>
      <w:r w:rsidRPr="00AA473B">
        <w:rPr>
          <w:rFonts w:ascii="Courier New" w:hAnsi="Courier New" w:cs="Courier New"/>
          <w:color w:val="000000" w:themeColor="text1"/>
          <w:sz w:val="22"/>
          <w:szCs w:val="22"/>
          <w:lang w:eastAsia="es-MX"/>
        </w:rPr>
        <w:t>manager.updateInterval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r w:rsidR="001A534D" w:rsidRPr="00B86D81">
        <w:rPr>
          <w:szCs w:val="24"/>
          <w:lang w:eastAsia="es-MX"/>
        </w:rPr>
        <w:t>startApplication</w:t>
      </w:r>
      <w:proofErr w:type="spell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r w:rsidRPr="00B86D81">
        <w:rPr>
          <w:color w:val="000000" w:themeColor="text1"/>
          <w:szCs w:val="24"/>
          <w:lang w:eastAsia="es-MX"/>
        </w:rPr>
        <w:t>getIndex</w:t>
      </w:r>
      <w:proofErr w:type="spell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r w:rsidRPr="00B86D81">
        <w:rPr>
          <w:rFonts w:ascii="Courier New" w:hAnsi="Courier New" w:cs="Courier New"/>
          <w:color w:val="000000" w:themeColor="text1"/>
          <w:sz w:val="22"/>
          <w:szCs w:val="22"/>
          <w:lang w:eastAsia="es-MX"/>
        </w:rPr>
        <w:t>&gt;();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(B(100));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c_str</w:t>
      </w:r>
      <w:proofErr w:type="spell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r w:rsidRPr="00AA473B">
        <w:rPr>
          <w:rFonts w:ascii="Courier New" w:hAnsi="Courier New" w:cs="Courier New"/>
          <w:color w:val="000000" w:themeColor="text1"/>
          <w:sz w:val="22"/>
          <w:szCs w:val="22"/>
          <w:lang w:eastAsia="es-MX"/>
        </w:rPr>
        <w:t>&gt;();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r w:rsidRPr="00AA473B">
        <w:rPr>
          <w:color w:val="000000" w:themeColor="text1"/>
          <w:szCs w:val="24"/>
          <w:lang w:eastAsia="es-MX"/>
        </w:rPr>
        <w:t>getRoadId</w:t>
      </w:r>
      <w:proofErr w:type="spell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64976B1B"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0"/>
                    <a:stretch>
                      <a:fillRect/>
                    </a:stretch>
                  </pic:blipFill>
                  <pic:spPr>
                    <a:xfrm>
                      <a:off x="0" y="0"/>
                      <a:ext cx="3987980" cy="1899446"/>
                    </a:xfrm>
                    <a:prstGeom prst="rect">
                      <a:avLst/>
                    </a:prstGeom>
                  </pic:spPr>
                </pic:pic>
              </a:graphicData>
            </a:graphic>
          </wp:inline>
        </w:drawing>
      </w:r>
    </w:p>
    <w:p w14:paraId="6DA6E735" w14:textId="67957B1D" w:rsidR="00025472" w:rsidRDefault="00A232B8" w:rsidP="00A232B8">
      <w:pPr>
        <w:pStyle w:val="Descripcin"/>
      </w:pPr>
      <w:bookmarkStart w:id="171" w:name="_Toc143090930"/>
      <w:r>
        <w:t>F</w:t>
      </w:r>
      <w:r>
        <w:rPr>
          <w:caps w:val="0"/>
        </w:rPr>
        <w:t>igura</w:t>
      </w:r>
      <w:r>
        <w:t xml:space="preserve">  </w:t>
      </w:r>
      <w:fldSimple w:instr=" STYLEREF 1 \s ">
        <w:r w:rsidR="00B6548A">
          <w:rPr>
            <w:noProof/>
          </w:rPr>
          <w:t>7</w:t>
        </w:r>
      </w:fldSimple>
      <w:r w:rsidR="00B6548A">
        <w:noBreakHyphen/>
      </w:r>
      <w:fldSimple w:instr=" SEQ Figura_ \* ARABIC \s 1 ">
        <w:r w:rsidR="00B6548A">
          <w:rPr>
            <w:noProof/>
          </w:rPr>
          <w:t>9</w:t>
        </w:r>
      </w:fldSimple>
      <w:r>
        <w:t xml:space="preserve"> </w:t>
      </w:r>
      <w:r w:rsidRPr="00F551D4">
        <w:t>I</w:t>
      </w:r>
      <w:r w:rsidRPr="00F551D4">
        <w:rPr>
          <w:caps w:val="0"/>
        </w:rPr>
        <w:t xml:space="preserve">magen de la simulación corriendo en </w:t>
      </w:r>
      <w:proofErr w:type="spellStart"/>
      <w:r w:rsidRPr="00F551D4">
        <w:rPr>
          <w:caps w:val="0"/>
        </w:rPr>
        <w:t>omnet</w:t>
      </w:r>
      <w:proofErr w:type="spellEnd"/>
      <w:r w:rsidRPr="00F551D4">
        <w:rPr>
          <w:caps w:val="0"/>
        </w:rPr>
        <w:t>++, se observa un nodo retransmitiendo a todos un mensaje</w:t>
      </w:r>
      <w:bookmarkEnd w:id="171"/>
    </w:p>
    <w:p w14:paraId="1CD58A8E" w14:textId="5DF1ED4C" w:rsidR="00DA1247" w:rsidRDefault="00B53CB6" w:rsidP="00FC4CC8">
      <w:pPr>
        <w:pStyle w:val="Ttulo1"/>
        <w:numPr>
          <w:ilvl w:val="0"/>
          <w:numId w:val="52"/>
        </w:numPr>
      </w:pPr>
      <w:bookmarkStart w:id="172" w:name="_Toc143091014"/>
      <w:bookmarkEnd w:id="159"/>
      <w:r>
        <w:lastRenderedPageBreak/>
        <w:t>Resultados</w:t>
      </w:r>
      <w:bookmarkEnd w:id="172"/>
    </w:p>
    <w:p w14:paraId="3B355651" w14:textId="193F05B5" w:rsidR="00BB4DB5" w:rsidRPr="00BB4DB5" w:rsidRDefault="00BB4DB5" w:rsidP="00FC4CC8">
      <w:pPr>
        <w:pStyle w:val="Ttulo2"/>
        <w:numPr>
          <w:ilvl w:val="1"/>
          <w:numId w:val="52"/>
        </w:numPr>
        <w:ind w:left="0"/>
      </w:pPr>
      <w:bookmarkStart w:id="173" w:name="_Toc143091015"/>
      <w:r>
        <w:t>Simulación 1</w:t>
      </w:r>
      <w:bookmarkEnd w:id="173"/>
    </w:p>
    <w:p w14:paraId="024381AB" w14:textId="6F4595E2" w:rsidR="00DA1247" w:rsidRDefault="00B6548A" w:rsidP="00DA1247">
      <w:bookmarkStart w:id="174" w:name="_Hlk139731275"/>
      <w:r>
        <w:rPr>
          <w:noProof/>
        </w:rPr>
        <mc:AlternateContent>
          <mc:Choice Requires="wps">
            <w:drawing>
              <wp:anchor distT="0" distB="0" distL="114300" distR="114300" simplePos="0" relativeHeight="252590080" behindDoc="0" locked="0" layoutInCell="1" allowOverlap="1" wp14:anchorId="5B940107" wp14:editId="6FAC1944">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7380464D" w:rsidR="00B6548A" w:rsidRPr="00136356" w:rsidRDefault="00B6548A" w:rsidP="00B6548A">
                            <w:pPr>
                              <w:pStyle w:val="Descripcin"/>
                              <w:rPr>
                                <w:noProof/>
                                <w:sz w:val="24"/>
                              </w:rPr>
                            </w:pPr>
                            <w:bookmarkStart w:id="175" w:name="_Toc143090931"/>
                            <w:r>
                              <w:t>F</w:t>
                            </w:r>
                            <w:r>
                              <w:rPr>
                                <w:caps w:val="0"/>
                              </w:rPr>
                              <w:t>igura</w:t>
                            </w:r>
                            <w:r>
                              <w:t xml:space="preserve">  </w:t>
                            </w:r>
                            <w:fldSimple w:instr=" STYLEREF 1 \s ">
                              <w:r>
                                <w:rPr>
                                  <w:noProof/>
                                </w:rPr>
                                <w:t>8</w:t>
                              </w:r>
                            </w:fldSimple>
                            <w:r>
                              <w:noBreakHyphen/>
                            </w:r>
                            <w:fldSimple w:instr=" SEQ Figura_ \* ARABIC \s 1 ">
                              <w:r>
                                <w:rPr>
                                  <w:noProof/>
                                </w:rPr>
                                <w:t>1</w:t>
                              </w:r>
                            </w:fldSimple>
                            <w:r>
                              <w:t xml:space="preserve"> </w:t>
                            </w:r>
                            <w:r w:rsidRPr="009C0D40">
                              <w:t>s</w:t>
                            </w:r>
                            <w:r w:rsidRPr="009C0D40">
                              <w:rPr>
                                <w:caps w:val="0"/>
                              </w:rPr>
                              <w:t>imulación 1</w:t>
                            </w:r>
                            <w:r>
                              <w:rPr>
                                <w:caps w:val="0"/>
                              </w:rPr>
                              <w:t>, se experimenta el</w:t>
                            </w:r>
                            <w:r w:rsidRPr="009C0D40">
                              <w:rPr>
                                <w:caps w:val="0"/>
                              </w:rPr>
                              <w:t xml:space="preserve"> desempeño con diferente densidad de nodos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48" type="#_x0000_t202" style="position:absolute;left:0;text-align:left;margin-left:48.45pt;margin-top:259.95pt;width:344.35pt;height:.0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XjHA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i0RXjHAIAAEAEAAAOAAAAAAAAAAAAAAAAAC4CAABkcnMvZTJvRG9jLnhtbFBL&#10;AQItABQABgAIAAAAIQCNgRma4QAAAAoBAAAPAAAAAAAAAAAAAAAAAHYEAABkcnMvZG93bnJldi54&#10;bWxQSwUGAAAAAAQABADzAAAAhAUAAAAA&#10;" stroked="f">
                <v:textbox style="mso-fit-shape-to-text:t" inset="0,0,0,0">
                  <w:txbxContent>
                    <w:p w14:paraId="60CE8EB5" w14:textId="7380464D" w:rsidR="00B6548A" w:rsidRPr="00136356" w:rsidRDefault="00B6548A" w:rsidP="00B6548A">
                      <w:pPr>
                        <w:pStyle w:val="Descripcin"/>
                        <w:rPr>
                          <w:noProof/>
                          <w:sz w:val="24"/>
                        </w:rPr>
                      </w:pPr>
                      <w:bookmarkStart w:id="176" w:name="_Toc143090931"/>
                      <w:r>
                        <w:t>F</w:t>
                      </w:r>
                      <w:r>
                        <w:rPr>
                          <w:caps w:val="0"/>
                        </w:rPr>
                        <w:t>igura</w:t>
                      </w:r>
                      <w:r>
                        <w:t xml:space="preserve">  </w:t>
                      </w:r>
                      <w:fldSimple w:instr=" STYLEREF 1 \s ">
                        <w:r>
                          <w:rPr>
                            <w:noProof/>
                          </w:rPr>
                          <w:t>8</w:t>
                        </w:r>
                      </w:fldSimple>
                      <w:r>
                        <w:noBreakHyphen/>
                      </w:r>
                      <w:fldSimple w:instr=" SEQ Figura_ \* ARABIC \s 1 ">
                        <w:r>
                          <w:rPr>
                            <w:noProof/>
                          </w:rPr>
                          <w:t>1</w:t>
                        </w:r>
                      </w:fldSimple>
                      <w:r>
                        <w:t xml:space="preserve"> </w:t>
                      </w:r>
                      <w:r w:rsidRPr="009C0D40">
                        <w:t>s</w:t>
                      </w:r>
                      <w:r w:rsidRPr="009C0D40">
                        <w:rPr>
                          <w:caps w:val="0"/>
                        </w:rPr>
                        <w:t>imulación 1</w:t>
                      </w:r>
                      <w:r>
                        <w:rPr>
                          <w:caps w:val="0"/>
                        </w:rPr>
                        <w:t>, se experimenta el</w:t>
                      </w:r>
                      <w:r w:rsidRPr="009C0D40">
                        <w:rPr>
                          <w:caps w:val="0"/>
                        </w:rPr>
                        <w:t xml:space="preserve"> desempeño con diferente densidad de nodos</w:t>
                      </w:r>
                      <w:bookmarkEnd w:id="176"/>
                    </w:p>
                  </w:txbxContent>
                </v:textbox>
                <w10:wrap type="square"/>
              </v:shape>
            </w:pict>
          </mc:Fallback>
        </mc:AlternateContent>
      </w:r>
      <w:r w:rsidR="008565AE">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3"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4"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5AA22490" w:rsidR="00023641" w:rsidRDefault="00023641" w:rsidP="00DA1247"/>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xml:space="preserve">, distancia que parece ser más </w:t>
      </w:r>
      <w:r>
        <w:lastRenderedPageBreak/>
        <w:t>que suficiente para medidas de seguridad</w:t>
      </w:r>
      <w:r w:rsidR="008565AE">
        <w:t xml:space="preserve">. El </w:t>
      </w:r>
      <w:r>
        <w:t xml:space="preserve">problema </w:t>
      </w:r>
      <w:r w:rsidR="008565AE">
        <w:t xml:space="preserve">en cambio </w:t>
      </w:r>
      <w:r>
        <w:t xml:space="preserve">se encuentra con los 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174"/>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footerReference w:type="even" r:id="rId135"/>
          <w:footerReference w:type="default" r:id="rId136"/>
          <w:pgSz w:w="12240" w:h="15840"/>
          <w:pgMar w:top="1418" w:right="1418" w:bottom="1418" w:left="1985" w:header="720" w:footer="1009" w:gutter="0"/>
          <w:cols w:space="720"/>
          <w:docGrid w:linePitch="326"/>
        </w:sectPr>
      </w:pPr>
    </w:p>
    <w:p w14:paraId="3072EA57" w14:textId="6310D869" w:rsidR="00D95050" w:rsidRDefault="00D95050">
      <w:pPr>
        <w:pStyle w:val="Prrafodelista"/>
        <w:numPr>
          <w:ilvl w:val="0"/>
          <w:numId w:val="32"/>
        </w:numPr>
      </w:pPr>
      <w:r>
        <w:t xml:space="preserve">Potencia de transmisión 200 </w:t>
      </w:r>
      <w:proofErr w:type="spellStart"/>
      <w:r>
        <w:t>mW</w:t>
      </w:r>
      <w:proofErr w:type="spellEnd"/>
    </w:p>
    <w:p w14:paraId="38BD1814" w14:textId="016F5057" w:rsidR="00D95050" w:rsidRDefault="00D95050">
      <w:pPr>
        <w:pStyle w:val="Prrafodelista"/>
        <w:numPr>
          <w:ilvl w:val="0"/>
          <w:numId w:val="32"/>
        </w:numPr>
      </w:pPr>
      <w:r>
        <w:t>Sensibilidad del receptor -85 dBm</w:t>
      </w:r>
    </w:p>
    <w:p w14:paraId="745B424E" w14:textId="21F1F69E" w:rsidR="00D95050" w:rsidRDefault="00D95050">
      <w:pPr>
        <w:pStyle w:val="Prrafodelista"/>
        <w:numPr>
          <w:ilvl w:val="0"/>
          <w:numId w:val="32"/>
        </w:numPr>
      </w:pPr>
      <w:r>
        <w:t>Velocidad de los nodos 30 km/h</w:t>
      </w:r>
    </w:p>
    <w:p w14:paraId="319F24A7" w14:textId="55A9ECBB" w:rsidR="00D95050" w:rsidRDefault="00D95050">
      <w:pPr>
        <w:pStyle w:val="Prrafodelista"/>
        <w:numPr>
          <w:ilvl w:val="0"/>
          <w:numId w:val="32"/>
        </w:numPr>
      </w:pPr>
      <w:r>
        <w:t xml:space="preserve">Tasa de transmisión 6 </w:t>
      </w:r>
      <w:proofErr w:type="spellStart"/>
      <w:r>
        <w:t>mbps</w:t>
      </w:r>
      <w:proofErr w:type="spellEnd"/>
    </w:p>
    <w:p w14:paraId="5339D2CF" w14:textId="79CD7C1C" w:rsidR="00D95050" w:rsidRDefault="00D95050">
      <w:pPr>
        <w:pStyle w:val="Prrafodelista"/>
        <w:numPr>
          <w:ilvl w:val="0"/>
          <w:numId w:val="32"/>
        </w:numPr>
      </w:pPr>
      <w:r>
        <w:t>Densidad baja</w:t>
      </w:r>
    </w:p>
    <w:p w14:paraId="57752862" w14:textId="4625172B" w:rsidR="00D95050" w:rsidRDefault="00D95050">
      <w:pPr>
        <w:pStyle w:val="Prrafodelista"/>
        <w:numPr>
          <w:ilvl w:val="0"/>
          <w:numId w:val="32"/>
        </w:numPr>
      </w:pPr>
      <w:r>
        <w:t>Intervalo entre mensajes 1s</w:t>
      </w:r>
    </w:p>
    <w:p w14:paraId="6C542EED" w14:textId="13A45B1E" w:rsidR="00D95050" w:rsidRDefault="00D95050">
      <w:pPr>
        <w:pStyle w:val="Prrafodelista"/>
        <w:numPr>
          <w:ilvl w:val="0"/>
          <w:numId w:val="32"/>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177" w:name="_Hlk139731301"/>
    </w:p>
    <w:p w14:paraId="040EECE1" w14:textId="54EC6953" w:rsidR="00C2787E" w:rsidRDefault="00D95050" w:rsidP="00DA1247">
      <w:r>
        <w:t>En la figura 8-</w:t>
      </w:r>
      <w:r w:rsidR="0064667E">
        <w:t>2</w:t>
      </w:r>
      <w:r>
        <w:t xml:space="preserve">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link</w:t>
      </w:r>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6094B96C"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1557CF69">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E1A947"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39"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0"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92128" behindDoc="0" locked="0" layoutInCell="1" allowOverlap="1" wp14:anchorId="365AF4D9" wp14:editId="332EDD61">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6691ACAF" w:rsidR="00B6548A" w:rsidRPr="00695D7F" w:rsidRDefault="00B6548A" w:rsidP="00B6548A">
                            <w:pPr>
                              <w:pStyle w:val="Descripcin"/>
                              <w:rPr>
                                <w:noProof/>
                                <w:sz w:val="24"/>
                              </w:rPr>
                            </w:pPr>
                            <w:bookmarkStart w:id="178" w:name="_Toc143090932"/>
                            <w:r>
                              <w:t>F</w:t>
                            </w:r>
                            <w:r>
                              <w:rPr>
                                <w:caps w:val="0"/>
                              </w:rPr>
                              <w:t>igura</w:t>
                            </w:r>
                            <w:r>
                              <w:t xml:space="preserve">  </w:t>
                            </w:r>
                            <w:fldSimple w:instr=" STYLEREF 1 \s ">
                              <w:r>
                                <w:rPr>
                                  <w:noProof/>
                                </w:rPr>
                                <w:t>8</w:t>
                              </w:r>
                            </w:fldSimple>
                            <w:r>
                              <w:noBreakHyphen/>
                            </w:r>
                            <w:fldSimple w:instr=" SEQ Figura_ \* ARABIC \s 1 ">
                              <w:r>
                                <w:rPr>
                                  <w:noProof/>
                                </w:rPr>
                                <w:t>2</w:t>
                              </w:r>
                            </w:fldSimple>
                            <w:r>
                              <w:t xml:space="preserve"> </w:t>
                            </w:r>
                            <w:r w:rsidRPr="00270A1C">
                              <w:t xml:space="preserve">A </w:t>
                            </w:r>
                            <w:r w:rsidRPr="00270A1C">
                              <w:rPr>
                                <w:caps w:val="0"/>
                              </w:rPr>
                              <w:t>la izquierda la posición inicial, a la derecha la posición final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49" type="#_x0000_t202" style="position:absolute;left:0;text-align:left;margin-left:37.8pt;margin-top:35.6pt;width:355.2pt;height:.0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SG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" stroked="f">
                <v:textbox style="mso-fit-shape-to-text:t" inset="0,0,0,0">
                  <w:txbxContent>
                    <w:p w14:paraId="7EC8392B" w14:textId="6691ACAF" w:rsidR="00B6548A" w:rsidRPr="00695D7F" w:rsidRDefault="00B6548A" w:rsidP="00B6548A">
                      <w:pPr>
                        <w:pStyle w:val="Descripcin"/>
                        <w:rPr>
                          <w:noProof/>
                          <w:sz w:val="24"/>
                        </w:rPr>
                      </w:pPr>
                      <w:bookmarkStart w:id="179" w:name="_Toc143090932"/>
                      <w:r>
                        <w:t>F</w:t>
                      </w:r>
                      <w:r>
                        <w:rPr>
                          <w:caps w:val="0"/>
                        </w:rPr>
                        <w:t>igura</w:t>
                      </w:r>
                      <w:r>
                        <w:t xml:space="preserve">  </w:t>
                      </w:r>
                      <w:fldSimple w:instr=" STYLEREF 1 \s ">
                        <w:r>
                          <w:rPr>
                            <w:noProof/>
                          </w:rPr>
                          <w:t>8</w:t>
                        </w:r>
                      </w:fldSimple>
                      <w:r>
                        <w:noBreakHyphen/>
                      </w:r>
                      <w:fldSimple w:instr=" SEQ Figura_ \* ARABIC \s 1 ">
                        <w:r>
                          <w:rPr>
                            <w:noProof/>
                          </w:rPr>
                          <w:t>2</w:t>
                        </w:r>
                      </w:fldSimple>
                      <w:r>
                        <w:t xml:space="preserve"> </w:t>
                      </w:r>
                      <w:r w:rsidRPr="00270A1C">
                        <w:t xml:space="preserve">A </w:t>
                      </w:r>
                      <w:r w:rsidRPr="00270A1C">
                        <w:rPr>
                          <w:caps w:val="0"/>
                        </w:rPr>
                        <w:t>la izquierda la posición inicial, a la derecha la posición final</w:t>
                      </w:r>
                      <w:bookmarkEnd w:id="179"/>
                    </w:p>
                  </w:txbxContent>
                </v:textbox>
                <w10:wrap type="square"/>
              </v:shape>
            </w:pict>
          </mc:Fallback>
        </mc:AlternateContent>
      </w:r>
    </w:p>
    <w:p w14:paraId="7398CDF6" w14:textId="60BD264C" w:rsidR="009A3A51" w:rsidRDefault="00C2787E" w:rsidP="00DA1247">
      <w:bookmarkStart w:id="180" w:name="_Hlk1405038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177"/>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frame”, el primero considera desde la necesidad de mandar un paquete y esperar a que el canal esté libre, el nodo fuente tarda 1.3 ms, mientras la segunda cuenta después de crear el paquete y </w:t>
      </w:r>
      <w:r w:rsidR="000E5291">
        <w:lastRenderedPageBreak/>
        <w:t xml:space="preserve">que se transmita en el medio (junto a los tiempos de contención), que para </w:t>
      </w:r>
      <w:r w:rsidR="00B6548A">
        <w:rPr>
          <w:noProof/>
        </w:rPr>
        <mc:AlternateContent>
          <mc:Choice Requires="wps">
            <w:drawing>
              <wp:anchor distT="0" distB="0" distL="114300" distR="114300" simplePos="0" relativeHeight="252594176" behindDoc="0" locked="0" layoutInCell="1" allowOverlap="1" wp14:anchorId="53730F58" wp14:editId="5367BA28">
                <wp:simplePos x="0" y="0"/>
                <wp:positionH relativeFrom="column">
                  <wp:posOffset>-210185</wp:posOffset>
                </wp:positionH>
                <wp:positionV relativeFrom="paragraph">
                  <wp:posOffset>3813175</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08BAE9BA" w:rsidR="00B6548A" w:rsidRPr="002C0FF3" w:rsidRDefault="00B6548A" w:rsidP="00B6548A">
                            <w:pPr>
                              <w:pStyle w:val="Descripcin"/>
                              <w:rPr>
                                <w:sz w:val="24"/>
                              </w:rPr>
                            </w:pPr>
                            <w:bookmarkStart w:id="181" w:name="_Toc143090933"/>
                            <w:r>
                              <w:t>F</w:t>
                            </w:r>
                            <w:r>
                              <w:rPr>
                                <w:caps w:val="0"/>
                              </w:rPr>
                              <w:t xml:space="preserve">igura  </w:t>
                            </w:r>
                            <w:r>
                              <w:rPr>
                                <w:caps w:val="0"/>
                              </w:rPr>
                              <w:fldChar w:fldCharType="begin"/>
                            </w:r>
                            <w:r>
                              <w:rPr>
                                <w:caps w:val="0"/>
                              </w:rPr>
                              <w:instrText xml:space="preserve"> STYLEREF 1 \s </w:instrText>
                            </w:r>
                            <w:r>
                              <w:rPr>
                                <w:caps w:val="0"/>
                              </w:rPr>
                              <w:fldChar w:fldCharType="separate"/>
                            </w:r>
                            <w:r>
                              <w:rPr>
                                <w:caps w:val="0"/>
                                <w:noProof/>
                              </w:rPr>
                              <w:t>8</w:t>
                            </w:r>
                            <w:r>
                              <w:rPr>
                                <w:caps w:val="0"/>
                              </w:rPr>
                              <w:fldChar w:fldCharType="end"/>
                            </w:r>
                            <w:r>
                              <w:rPr>
                                <w:caps w:val="0"/>
                              </w:rPr>
                              <w:noBreakHyphen/>
                            </w:r>
                            <w:r>
                              <w:rPr>
                                <w:caps w:val="0"/>
                              </w:rPr>
                              <w:fldChar w:fldCharType="begin"/>
                            </w:r>
                            <w:r>
                              <w:rPr>
                                <w:caps w:val="0"/>
                              </w:rPr>
                              <w:instrText xml:space="preserve"> SEQ Figura_ \* ARABIC \s 1 </w:instrText>
                            </w:r>
                            <w:r>
                              <w:rPr>
                                <w:caps w:val="0"/>
                              </w:rPr>
                              <w:fldChar w:fldCharType="separate"/>
                            </w:r>
                            <w:r>
                              <w:rPr>
                                <w:caps w:val="0"/>
                                <w:noProof/>
                              </w:rPr>
                              <w:t>3</w:t>
                            </w:r>
                            <w:r>
                              <w:rPr>
                                <w:caps w:val="0"/>
                              </w:rPr>
                              <w:fldChar w:fldCharType="end"/>
                            </w:r>
                            <w:r>
                              <w:t xml:space="preserve"> </w:t>
                            </w:r>
                            <w:r w:rsidRPr="007720E8">
                              <w:t>r</w:t>
                            </w:r>
                            <w:r w:rsidRPr="007720E8">
                              <w:rPr>
                                <w:caps w:val="0"/>
                              </w:rPr>
                              <w:t>esultados de la simulación 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0" type="#_x0000_t202" style="position:absolute;left:0;text-align:left;margin-left:-16.55pt;margin-top:300.25pt;width:478.5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ne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DlBNneGwIAAEAEAAAOAAAAAAAAAAAAAAAAAC4CAABkcnMvZTJvRG9jLnhtbFBL&#10;AQItABQABgAIAAAAIQCQJzAp4gAAAAsBAAAPAAAAAAAAAAAAAAAAAHUEAABkcnMvZG93bnJldi54&#10;bWxQSwUGAAAAAAQABADzAAAAhAUAAAAA&#10;" stroked="f">
                <v:textbox style="mso-fit-shape-to-text:t" inset="0,0,0,0">
                  <w:txbxContent>
                    <w:p w14:paraId="7FC5C255" w14:textId="08BAE9BA" w:rsidR="00B6548A" w:rsidRPr="002C0FF3" w:rsidRDefault="00B6548A" w:rsidP="00B6548A">
                      <w:pPr>
                        <w:pStyle w:val="Descripcin"/>
                        <w:rPr>
                          <w:sz w:val="24"/>
                        </w:rPr>
                      </w:pPr>
                      <w:bookmarkStart w:id="182" w:name="_Toc143090933"/>
                      <w:r>
                        <w:t>F</w:t>
                      </w:r>
                      <w:r>
                        <w:rPr>
                          <w:caps w:val="0"/>
                        </w:rPr>
                        <w:t xml:space="preserve">igura  </w:t>
                      </w:r>
                      <w:r>
                        <w:rPr>
                          <w:caps w:val="0"/>
                        </w:rPr>
                        <w:fldChar w:fldCharType="begin"/>
                      </w:r>
                      <w:r>
                        <w:rPr>
                          <w:caps w:val="0"/>
                        </w:rPr>
                        <w:instrText xml:space="preserve"> STYLEREF 1 \s </w:instrText>
                      </w:r>
                      <w:r>
                        <w:rPr>
                          <w:caps w:val="0"/>
                        </w:rPr>
                        <w:fldChar w:fldCharType="separate"/>
                      </w:r>
                      <w:r>
                        <w:rPr>
                          <w:caps w:val="0"/>
                          <w:noProof/>
                        </w:rPr>
                        <w:t>8</w:t>
                      </w:r>
                      <w:r>
                        <w:rPr>
                          <w:caps w:val="0"/>
                        </w:rPr>
                        <w:fldChar w:fldCharType="end"/>
                      </w:r>
                      <w:r>
                        <w:rPr>
                          <w:caps w:val="0"/>
                        </w:rPr>
                        <w:noBreakHyphen/>
                      </w:r>
                      <w:r>
                        <w:rPr>
                          <w:caps w:val="0"/>
                        </w:rPr>
                        <w:fldChar w:fldCharType="begin"/>
                      </w:r>
                      <w:r>
                        <w:rPr>
                          <w:caps w:val="0"/>
                        </w:rPr>
                        <w:instrText xml:space="preserve"> SEQ Figura_ \* ARABIC \s 1 </w:instrText>
                      </w:r>
                      <w:r>
                        <w:rPr>
                          <w:caps w:val="0"/>
                        </w:rPr>
                        <w:fldChar w:fldCharType="separate"/>
                      </w:r>
                      <w:r>
                        <w:rPr>
                          <w:caps w:val="0"/>
                          <w:noProof/>
                        </w:rPr>
                        <w:t>3</w:t>
                      </w:r>
                      <w:r>
                        <w:rPr>
                          <w:caps w:val="0"/>
                        </w:rPr>
                        <w:fldChar w:fldCharType="end"/>
                      </w:r>
                      <w:r>
                        <w:t xml:space="preserve"> </w:t>
                      </w:r>
                      <w:r w:rsidRPr="007720E8">
                        <w:t>r</w:t>
                      </w:r>
                      <w:r w:rsidRPr="007720E8">
                        <w:rPr>
                          <w:caps w:val="0"/>
                        </w:rPr>
                        <w:t>esultados de la simulación 1</w:t>
                      </w:r>
                      <w:bookmarkEnd w:id="182"/>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73D1B44A">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3A2C6F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5"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6"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47"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48" o:title="Gráfico, Gráfico de barras&#10;&#10;Descripción generada automáticamente"/>
                </v:shape>
                <w10:wrap type="square"/>
              </v:group>
            </w:pict>
          </mc:Fallback>
        </mc:AlternateContent>
      </w:r>
      <w:r w:rsidR="000E5291">
        <w:t>el nodo fuente es 1 ms.</w:t>
      </w:r>
    </w:p>
    <w:p w14:paraId="5563AB5D" w14:textId="3C42FEC2" w:rsidR="009A3A51" w:rsidRDefault="00B6548A" w:rsidP="00DA1247">
      <w:bookmarkStart w:id="183" w:name="_Hlk139452110"/>
      <w:r>
        <w:rPr>
          <w:noProof/>
        </w:rPr>
        <mc:AlternateContent>
          <mc:Choice Requires="wps">
            <w:drawing>
              <wp:anchor distT="0" distB="0" distL="114300" distR="114300" simplePos="0" relativeHeight="252596224" behindDoc="0" locked="0" layoutInCell="1" allowOverlap="1" wp14:anchorId="71343CCE" wp14:editId="13557524">
                <wp:simplePos x="0" y="0"/>
                <wp:positionH relativeFrom="column">
                  <wp:posOffset>-456565</wp:posOffset>
                </wp:positionH>
                <wp:positionV relativeFrom="paragraph">
                  <wp:posOffset>5142230</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591A81A1" w:rsidR="00B6548A" w:rsidRPr="00B957F5" w:rsidRDefault="00B6548A" w:rsidP="00B6548A">
                            <w:pPr>
                              <w:pStyle w:val="Descripcin"/>
                              <w:rPr>
                                <w:noProof/>
                                <w:sz w:val="24"/>
                              </w:rPr>
                            </w:pPr>
                            <w:bookmarkStart w:id="184" w:name="_Toc143090934"/>
                            <w:r>
                              <w:t>F</w:t>
                            </w:r>
                            <w:r>
                              <w:rPr>
                                <w:caps w:val="0"/>
                              </w:rPr>
                              <w:t>igura</w:t>
                            </w:r>
                            <w:r>
                              <w:t xml:space="preserve">  </w:t>
                            </w:r>
                            <w:fldSimple w:instr=" STYLEREF 1 \s ">
                              <w:r>
                                <w:rPr>
                                  <w:noProof/>
                                </w:rPr>
                                <w:t>8</w:t>
                              </w:r>
                            </w:fldSimple>
                            <w:r>
                              <w:noBreakHyphen/>
                            </w:r>
                            <w:fldSimple w:instr=" SEQ Figura_ \* ARABIC \s 1 ">
                              <w:r>
                                <w:rPr>
                                  <w:noProof/>
                                </w:rPr>
                                <w:t>4</w:t>
                              </w:r>
                            </w:fldSimple>
                            <w:r>
                              <w:t xml:space="preserve"> </w:t>
                            </w:r>
                            <w:r w:rsidRPr="00FC37D5">
                              <w:t xml:space="preserve">a </w:t>
                            </w:r>
                            <w:r w:rsidRPr="00FC37D5">
                              <w:rPr>
                                <w:caps w:val="0"/>
                              </w:rPr>
                              <w:t xml:space="preserve">la izquierda "in </w:t>
                            </w:r>
                            <w:proofErr w:type="spellStart"/>
                            <w:r w:rsidRPr="00FC37D5">
                              <w:rPr>
                                <w:caps w:val="0"/>
                              </w:rPr>
                              <w:t>progress</w:t>
                            </w:r>
                            <w:proofErr w:type="spellEnd"/>
                            <w:r w:rsidRPr="00FC37D5">
                              <w:rPr>
                                <w:caps w:val="0"/>
                              </w:rPr>
                              <w:t xml:space="preserve"> frames" a la derecha "</w:t>
                            </w:r>
                            <w:proofErr w:type="spellStart"/>
                            <w:r w:rsidRPr="00FC37D5">
                              <w:rPr>
                                <w:caps w:val="0"/>
                              </w:rPr>
                              <w:t>pending</w:t>
                            </w:r>
                            <w:proofErr w:type="spellEnd"/>
                            <w:r w:rsidRPr="00FC37D5">
                              <w:rPr>
                                <w:caps w:val="0"/>
                              </w:rPr>
                              <w:t xml:space="preserve"> </w:t>
                            </w:r>
                            <w:proofErr w:type="spellStart"/>
                            <w:r w:rsidRPr="00FC37D5">
                              <w:rPr>
                                <w:caps w:val="0"/>
                              </w:rPr>
                              <w:t>queue</w:t>
                            </w:r>
                            <w:proofErr w:type="spellEnd"/>
                            <w:r w:rsidRPr="00FC37D5">
                              <w:rPr>
                                <w:caps w:val="0"/>
                              </w:rPr>
                              <w: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1" type="#_x0000_t202" style="position:absolute;left:0;text-align:left;margin-left:-35.95pt;margin-top:404.9pt;width:531.25pt;height:.05pt;z-index:25259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GwIAAEAEAAAOAAAAZHJzL2Uyb0RvYy54bWysU8Fu2zAMvQ/YPwi6L06yNS2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N2+2l2d3vDmaTY7ONN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" stroked="f">
                <v:textbox style="mso-fit-shape-to-text:t" inset="0,0,0,0">
                  <w:txbxContent>
                    <w:p w14:paraId="5E068C58" w14:textId="591A81A1" w:rsidR="00B6548A" w:rsidRPr="00B957F5" w:rsidRDefault="00B6548A" w:rsidP="00B6548A">
                      <w:pPr>
                        <w:pStyle w:val="Descripcin"/>
                        <w:rPr>
                          <w:noProof/>
                          <w:sz w:val="24"/>
                        </w:rPr>
                      </w:pPr>
                      <w:bookmarkStart w:id="185" w:name="_Toc143090934"/>
                      <w:r>
                        <w:t>F</w:t>
                      </w:r>
                      <w:r>
                        <w:rPr>
                          <w:caps w:val="0"/>
                        </w:rPr>
                        <w:t>igura</w:t>
                      </w:r>
                      <w:r>
                        <w:t xml:space="preserve">  </w:t>
                      </w:r>
                      <w:fldSimple w:instr=" STYLEREF 1 \s ">
                        <w:r>
                          <w:rPr>
                            <w:noProof/>
                          </w:rPr>
                          <w:t>8</w:t>
                        </w:r>
                      </w:fldSimple>
                      <w:r>
                        <w:noBreakHyphen/>
                      </w:r>
                      <w:fldSimple w:instr=" SEQ Figura_ \* ARABIC \s 1 ">
                        <w:r>
                          <w:rPr>
                            <w:noProof/>
                          </w:rPr>
                          <w:t>4</w:t>
                        </w:r>
                      </w:fldSimple>
                      <w:r>
                        <w:t xml:space="preserve"> </w:t>
                      </w:r>
                      <w:r w:rsidRPr="00FC37D5">
                        <w:t xml:space="preserve">a </w:t>
                      </w:r>
                      <w:r w:rsidRPr="00FC37D5">
                        <w:rPr>
                          <w:caps w:val="0"/>
                        </w:rPr>
                        <w:t xml:space="preserve">la izquierda "in </w:t>
                      </w:r>
                      <w:proofErr w:type="spellStart"/>
                      <w:r w:rsidRPr="00FC37D5">
                        <w:rPr>
                          <w:caps w:val="0"/>
                        </w:rPr>
                        <w:t>progress</w:t>
                      </w:r>
                      <w:proofErr w:type="spellEnd"/>
                      <w:r w:rsidRPr="00FC37D5">
                        <w:rPr>
                          <w:caps w:val="0"/>
                        </w:rPr>
                        <w:t xml:space="preserve"> frames" a la derecha "</w:t>
                      </w:r>
                      <w:proofErr w:type="spellStart"/>
                      <w:r w:rsidRPr="00FC37D5">
                        <w:rPr>
                          <w:caps w:val="0"/>
                        </w:rPr>
                        <w:t>pending</w:t>
                      </w:r>
                      <w:proofErr w:type="spellEnd"/>
                      <w:r w:rsidRPr="00FC37D5">
                        <w:rPr>
                          <w:caps w:val="0"/>
                        </w:rPr>
                        <w:t xml:space="preserve"> </w:t>
                      </w:r>
                      <w:proofErr w:type="spellStart"/>
                      <w:r w:rsidRPr="00FC37D5">
                        <w:rPr>
                          <w:caps w:val="0"/>
                        </w:rPr>
                        <w:t>queue</w:t>
                      </w:r>
                      <w:proofErr w:type="spellEnd"/>
                      <w:r w:rsidRPr="00FC37D5">
                        <w:rPr>
                          <w:caps w:val="0"/>
                        </w:rPr>
                        <w:t>"</w:t>
                      </w:r>
                      <w:bookmarkEnd w:id="185"/>
                    </w:p>
                  </w:txbxContent>
                </v:textbox>
                <w10:wrap type="square"/>
              </v:shape>
            </w:pict>
          </mc:Fallback>
        </mc:AlternateContent>
      </w:r>
      <w:r w:rsidR="005C1700">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49"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0"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5"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6"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7"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8"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9"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0"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1"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2"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2"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1"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0"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9"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8"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7"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3"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4"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5"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6"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7"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8"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9"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0"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1"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2"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3"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4"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5"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6"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7"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8"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9"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0"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1"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2"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3"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4"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7"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8"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9"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0"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1"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2"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3"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4"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5"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6"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7"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5"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9"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0"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1"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2"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6"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4" o:title=""/>
                  </v:shape>
                </v:group>
                <w10:wrap type="square"/>
              </v:group>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459C71D1">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755966">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2"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BNPmp1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755966">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51F199A5" w:rsidR="001F5FC2" w:rsidRDefault="00B6548A" w:rsidP="00D5223B">
      <w:r>
        <w:rPr>
          <w:noProof/>
        </w:rPr>
        <w:lastRenderedPageBreak/>
        <mc:AlternateContent>
          <mc:Choice Requires="wps">
            <w:drawing>
              <wp:anchor distT="0" distB="0" distL="114300" distR="114300" simplePos="0" relativeHeight="252598272" behindDoc="0" locked="0" layoutInCell="1" allowOverlap="1" wp14:anchorId="02A6096C" wp14:editId="785B580E">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03DFDFFF" w:rsidR="00B6548A" w:rsidRPr="004A5122" w:rsidRDefault="00B6548A" w:rsidP="00B6548A">
                            <w:pPr>
                              <w:pStyle w:val="Descripcin"/>
                              <w:rPr>
                                <w:noProof/>
                                <w:sz w:val="24"/>
                              </w:rPr>
                            </w:pPr>
                            <w:bookmarkStart w:id="186" w:name="_Toc143090935"/>
                            <w:r>
                              <w:t>F</w:t>
                            </w:r>
                            <w:r>
                              <w:rPr>
                                <w:caps w:val="0"/>
                              </w:rPr>
                              <w:t>igura</w:t>
                            </w:r>
                            <w:r>
                              <w:t xml:space="preserve">  </w:t>
                            </w:r>
                            <w:fldSimple w:instr=" STYLEREF 1 \s ">
                              <w:r>
                                <w:rPr>
                                  <w:noProof/>
                                </w:rPr>
                                <w:t>8</w:t>
                              </w:r>
                            </w:fldSimple>
                            <w:r>
                              <w:noBreakHyphen/>
                            </w:r>
                            <w:fldSimple w:instr=" SEQ Figura_ \* ARABIC \s 1 ">
                              <w:r>
                                <w:rPr>
                                  <w:noProof/>
                                </w:rPr>
                                <w:t>5</w:t>
                              </w:r>
                            </w:fldSimple>
                            <w:r>
                              <w:t xml:space="preserve"> </w:t>
                            </w:r>
                            <w:r w:rsidRPr="00165884">
                              <w:t>R</w:t>
                            </w:r>
                            <w:r w:rsidRPr="00165884">
                              <w:rPr>
                                <w:caps w:val="0"/>
                              </w:rPr>
                              <w:t xml:space="preserve">utas formadas por el protocolo </w:t>
                            </w:r>
                            <w:r>
                              <w:rPr>
                                <w:caps w:val="0"/>
                              </w:rPr>
                              <w:t>AODV</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3" type="#_x0000_t202" style="position:absolute;left:0;text-align:left;margin-left:0;margin-top:138.15pt;width:400.05pt;height:.05pt;z-index:252598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CEGgIAAEAEAAAOAAAAZHJzL2Uyb0RvYy54bWysU8Fu2zAMvQ/YPwi6L3Yyt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" stroked="f">
                <v:textbox style="mso-fit-shape-to-text:t" inset="0,0,0,0">
                  <w:txbxContent>
                    <w:p w14:paraId="21630C3E" w14:textId="03DFDFFF" w:rsidR="00B6548A" w:rsidRPr="004A5122" w:rsidRDefault="00B6548A" w:rsidP="00B6548A">
                      <w:pPr>
                        <w:pStyle w:val="Descripcin"/>
                        <w:rPr>
                          <w:noProof/>
                          <w:sz w:val="24"/>
                        </w:rPr>
                      </w:pPr>
                      <w:bookmarkStart w:id="187" w:name="_Toc143090935"/>
                      <w:r>
                        <w:t>F</w:t>
                      </w:r>
                      <w:r>
                        <w:rPr>
                          <w:caps w:val="0"/>
                        </w:rPr>
                        <w:t>igura</w:t>
                      </w:r>
                      <w:r>
                        <w:t xml:space="preserve">  </w:t>
                      </w:r>
                      <w:fldSimple w:instr=" STYLEREF 1 \s ">
                        <w:r>
                          <w:rPr>
                            <w:noProof/>
                          </w:rPr>
                          <w:t>8</w:t>
                        </w:r>
                      </w:fldSimple>
                      <w:r>
                        <w:noBreakHyphen/>
                      </w:r>
                      <w:fldSimple w:instr=" SEQ Figura_ \* ARABIC \s 1 ">
                        <w:r>
                          <w:rPr>
                            <w:noProof/>
                          </w:rPr>
                          <w:t>5</w:t>
                        </w:r>
                      </w:fldSimple>
                      <w:r>
                        <w:t xml:space="preserve"> </w:t>
                      </w:r>
                      <w:r w:rsidRPr="00165884">
                        <w:t>R</w:t>
                      </w:r>
                      <w:r w:rsidRPr="00165884">
                        <w:rPr>
                          <w:caps w:val="0"/>
                        </w:rPr>
                        <w:t xml:space="preserve">utas formadas por el protocolo </w:t>
                      </w:r>
                      <w:r>
                        <w:rPr>
                          <w:caps w:val="0"/>
                        </w:rPr>
                        <w:t>AODV</w:t>
                      </w:r>
                      <w:bookmarkEnd w:id="187"/>
                    </w:p>
                  </w:txbxContent>
                </v:textbox>
                <w10:wrap type="square" anchorx="margin"/>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7BF80831">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6834C8"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9"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0"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183"/>
    </w:p>
    <w:p w14:paraId="2AB9EE63" w14:textId="6E0BB37C"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p w14:paraId="258D564A" w14:textId="164CC442" w:rsidR="00BB4DB5" w:rsidRDefault="00BB4DB5" w:rsidP="00FC4CC8">
      <w:pPr>
        <w:pStyle w:val="Ttulo3"/>
        <w:numPr>
          <w:ilvl w:val="2"/>
          <w:numId w:val="52"/>
        </w:numPr>
        <w:ind w:left="0"/>
      </w:pPr>
      <w:bookmarkStart w:id="188" w:name="_Toc143091016"/>
      <w:r>
        <w:lastRenderedPageBreak/>
        <w:t>Escenario 1</w:t>
      </w:r>
      <w:bookmarkEnd w:id="188"/>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3C800A08"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los de mayor aumento en # mensajes, </w:t>
            </w:r>
            <w:r>
              <w:t xml:space="preserve">igualmente </w:t>
            </w:r>
            <w:r w:rsidR="00AF1241">
              <w:t xml:space="preserve">aumenta el número de colisiones y errores en paquetes, </w:t>
            </w:r>
            <w:r w:rsidR="00475E6D">
              <w:t>al igual que</w:t>
            </w:r>
            <w:r>
              <w:t xml:space="preserve"> </w:t>
            </w:r>
            <w:r w:rsidR="00AF1241">
              <w:t xml:space="preserve">el tiempo </w:t>
            </w:r>
            <w:r w:rsidR="00475E6D">
              <w:t>de</w:t>
            </w:r>
            <w:r w:rsidR="00AF1241">
              <w:t xml:space="preserve"> acceso al medio aumenta</w:t>
            </w:r>
            <w:r w:rsidR="00475E6D">
              <w:t>,</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2"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2"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2"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1"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90"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9"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8"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7"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3"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4"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3"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4"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2"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7"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5"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6"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7"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8"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9"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70"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1"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2"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3"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4"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5"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6"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3"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4"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7"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6"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8"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9"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80"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1"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2"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3"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4"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5"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6"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7"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8"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9"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90"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1"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2"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4"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3"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4"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5"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6"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7"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8"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9"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300"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1"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2"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66976B3E"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 xml:space="preserve">esto permite que el RTT y el tiempo de acceso al medio disminuyan bastante, para la fuente apenas </w:t>
            </w:r>
            <w:r w:rsidR="00475E6D">
              <w:t xml:space="preserve">requiere </w:t>
            </w:r>
            <w:r w:rsidR="00077F8C">
              <w:t>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Si bien logra reducir la tasa de paquetes perdidos, la cantidad de paquetes en la red es muy alta, lo que lleva a que el RTT crezca considerablemente hasta 2.8 segundos, esto se debe y como se verá más adelante a que al haber una baja densidad en la red, los links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8"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5"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6"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2"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1"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90"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9"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8"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7"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3"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7"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8"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9"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50"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1"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2"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3"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4"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5"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6"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1"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7"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8"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9"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60"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1"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2"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3"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4"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5"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6"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7"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8"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9"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70"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1"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2"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3"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1"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4"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3"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4"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5"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6"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7"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6"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7"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8"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9"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80"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1"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2"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755966">
      <w:pPr>
        <w:pStyle w:val="Descripcin"/>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6"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7"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8"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9"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2"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10"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1"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2"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3"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4"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9"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2"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10"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1"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2"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3"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4"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5"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6"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7"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8"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1"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2"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3"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4"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5"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6"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3"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4"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7"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6"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8"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9"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80"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1"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2"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3"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4"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5"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7"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9"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9"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200"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1"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2"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3"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4"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20"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6"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1"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2"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3"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4"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5"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6"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7"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8"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D5D5ED6" w:rsidR="0026678E" w:rsidRDefault="0026678E" w:rsidP="0026678E">
            <w:r>
              <w:t>A</w:t>
            </w:r>
            <w:r w:rsidR="00475E6D">
              <w:t>l</w:t>
            </w:r>
            <w:r>
              <w:t xml:space="preserve"> subir la velocidad a 80 km/h, nuevamente se observa un aumento en los mensajes inundando la red</w:t>
            </w:r>
            <w:r w:rsidR="005535C4">
              <w:t>.</w:t>
            </w:r>
            <w:r w:rsidR="008B5DA0">
              <w:t xml:space="preserve"> Aquí, el intervalo de tiempo es muy grande, y juntado con los problemas que presenta la velocidad de los móviles, hace que solo se reciban de ida y vuelta 2 mensajes de los 5 enviados, en un trayecto de 110 metros. Muestra lo costosa que puede ser la comunicación peer </w:t>
            </w:r>
            <w:proofErr w:type="spellStart"/>
            <w:r w:rsidR="008B5DA0">
              <w:t>to</w:t>
            </w:r>
            <w:proofErr w:type="spellEnd"/>
            <w:r w:rsidR="008B5DA0">
              <w:t xml:space="preserve"> peer, cuando se requiere descubrir la ruta bajo petición.</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lastRenderedPageBreak/>
              <w:t>En este caso no se lograron transmitir correctamente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26F71AAF"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205C73FC"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36DD2F33"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17D08513"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6C9F8C74" w:rsidR="00E24F5B" w:rsidRDefault="005535C4" w:rsidP="0083071A">
      <w:r>
        <w:t>Los resultados nos mostrarían que el escenario óptimo sería con un intervalo de 0.2 segundos entre mensaje</w:t>
      </w:r>
      <w:r w:rsidR="0087060A">
        <w:t>s</w:t>
      </w:r>
      <w:r>
        <w:t xml:space="preserve">, para aprovechar las rutas activas, sin inundar la red. </w:t>
      </w:r>
      <w:r w:rsidR="00D055CB">
        <w:t xml:space="preserve">Cambiando al escenario 2, en el que se aumenta la densidad de nodos de 16 a 22, esto significará no solo que siempre haya una ruta, sino que además puede ser óptima comparado con el escenario 1, la reducción </w:t>
      </w:r>
      <w:r w:rsidR="00D055CB">
        <w:lastRenderedPageBreak/>
        <w:t>en el intervalo entre mensajes a 0.1, puede ser posible debido a que es más fácil mantener las rutas, además, no todos serán partícipes en la comunicación y búsqueda de rutas.</w:t>
      </w:r>
    </w:p>
    <w:tbl>
      <w:tblPr>
        <w:tblStyle w:val="Tablaconcuadrcula"/>
        <w:tblpPr w:leftFromText="141" w:rightFromText="141" w:vertAnchor="text" w:horzAnchor="margin" w:tblpXSpec="center" w:tblpY="1101"/>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22F51B68" w14:textId="77777777" w:rsidTr="0064667E">
        <w:trPr>
          <w:trHeight w:val="1124"/>
        </w:trPr>
        <w:tc>
          <w:tcPr>
            <w:tcW w:w="1838" w:type="dxa"/>
          </w:tcPr>
          <w:p w14:paraId="58C270B1" w14:textId="77777777" w:rsidR="0064667E" w:rsidRDefault="0064667E" w:rsidP="0064667E">
            <w:r>
              <w:t>Velocidad de los nodos</w:t>
            </w:r>
          </w:p>
        </w:tc>
        <w:tc>
          <w:tcPr>
            <w:tcW w:w="1701" w:type="dxa"/>
          </w:tcPr>
          <w:p w14:paraId="366A2199" w14:textId="77777777" w:rsidR="0064667E" w:rsidRDefault="0064667E" w:rsidP="0064667E">
            <w:r>
              <w:t>Intervalo entre mensajes</w:t>
            </w:r>
          </w:p>
        </w:tc>
        <w:tc>
          <w:tcPr>
            <w:tcW w:w="1559" w:type="dxa"/>
          </w:tcPr>
          <w:p w14:paraId="2097C89F" w14:textId="77777777" w:rsidR="0064667E" w:rsidRDefault="0064667E" w:rsidP="0064667E">
            <w:r>
              <w:t>Mensajes transmitidos</w:t>
            </w:r>
          </w:p>
        </w:tc>
        <w:tc>
          <w:tcPr>
            <w:tcW w:w="1134" w:type="dxa"/>
          </w:tcPr>
          <w:p w14:paraId="79F82DA9" w14:textId="77777777" w:rsidR="0064667E" w:rsidRDefault="0064667E" w:rsidP="0064667E">
            <w:r>
              <w:t>Mensajes recibidos</w:t>
            </w:r>
          </w:p>
        </w:tc>
        <w:tc>
          <w:tcPr>
            <w:tcW w:w="1418" w:type="dxa"/>
          </w:tcPr>
          <w:p w14:paraId="40FCAB8C" w14:textId="77777777" w:rsidR="0064667E" w:rsidRDefault="0064667E" w:rsidP="0064667E">
            <w:r>
              <w:t>Porcentaje de pérdidas</w:t>
            </w:r>
          </w:p>
        </w:tc>
        <w:tc>
          <w:tcPr>
            <w:tcW w:w="1417" w:type="dxa"/>
          </w:tcPr>
          <w:p w14:paraId="384DFD24" w14:textId="77777777" w:rsidR="0064667E" w:rsidRDefault="0064667E" w:rsidP="0064667E">
            <w:r>
              <w:t>RTT</w:t>
            </w:r>
          </w:p>
        </w:tc>
      </w:tr>
      <w:tr w:rsidR="0064667E" w14:paraId="00A70A66" w14:textId="77777777" w:rsidTr="0064667E">
        <w:trPr>
          <w:trHeight w:val="644"/>
        </w:trPr>
        <w:tc>
          <w:tcPr>
            <w:tcW w:w="1838" w:type="dxa"/>
          </w:tcPr>
          <w:p w14:paraId="302929A4" w14:textId="77777777" w:rsidR="0064667E" w:rsidRDefault="0064667E" w:rsidP="0064667E">
            <w:r>
              <w:t>30 km/h</w:t>
            </w:r>
          </w:p>
        </w:tc>
        <w:tc>
          <w:tcPr>
            <w:tcW w:w="1701" w:type="dxa"/>
          </w:tcPr>
          <w:p w14:paraId="362F4FA5" w14:textId="77777777" w:rsidR="0064667E" w:rsidRDefault="0064667E" w:rsidP="0064667E">
            <w:r>
              <w:t>1s</w:t>
            </w:r>
          </w:p>
        </w:tc>
        <w:tc>
          <w:tcPr>
            <w:tcW w:w="1559" w:type="dxa"/>
          </w:tcPr>
          <w:p w14:paraId="500F4954" w14:textId="77777777" w:rsidR="0064667E" w:rsidRDefault="0064667E" w:rsidP="0064667E">
            <w:r>
              <w:t>12</w:t>
            </w:r>
          </w:p>
        </w:tc>
        <w:tc>
          <w:tcPr>
            <w:tcW w:w="1134" w:type="dxa"/>
          </w:tcPr>
          <w:p w14:paraId="757CF3EE" w14:textId="77777777" w:rsidR="0064667E" w:rsidRDefault="0064667E" w:rsidP="0064667E">
            <w:r>
              <w:t>11</w:t>
            </w:r>
          </w:p>
        </w:tc>
        <w:tc>
          <w:tcPr>
            <w:tcW w:w="1418" w:type="dxa"/>
          </w:tcPr>
          <w:p w14:paraId="55A6D830" w14:textId="77777777" w:rsidR="0064667E" w:rsidRDefault="0064667E" w:rsidP="0064667E">
            <w:r>
              <w:t>8.33%</w:t>
            </w:r>
          </w:p>
        </w:tc>
        <w:tc>
          <w:tcPr>
            <w:tcW w:w="1417" w:type="dxa"/>
          </w:tcPr>
          <w:p w14:paraId="7CC08479" w14:textId="77777777" w:rsidR="0064667E" w:rsidRDefault="0064667E" w:rsidP="0064667E">
            <w:r>
              <w:t>6.85 ms</w:t>
            </w:r>
          </w:p>
        </w:tc>
      </w:tr>
      <w:tr w:rsidR="0064667E" w14:paraId="694B61D9" w14:textId="77777777" w:rsidTr="0064667E">
        <w:tc>
          <w:tcPr>
            <w:tcW w:w="9067" w:type="dxa"/>
            <w:gridSpan w:val="6"/>
          </w:tcPr>
          <w:p w14:paraId="2346A906" w14:textId="77777777" w:rsidR="0064667E" w:rsidRDefault="0064667E" w:rsidP="0064667E">
            <w:r>
              <w:t>Comparando con el caso 1, los nodos envían menos mensajes y participan en menor medida en la red, lo que lleva a que no aumenten los mensajes recibidos. Además, se observa una disminución en la tasa de errores. El mayor cambio se da en los tiempos de encolamiento que disminuyen de forma considerable, junto al RTT.</w:t>
            </w:r>
          </w:p>
          <w:p w14:paraId="68CF06F9" w14:textId="77777777" w:rsidR="0064667E" w:rsidRDefault="0064667E" w:rsidP="0064667E">
            <w:r>
              <w:t xml:space="preserve"> </w:t>
            </w:r>
            <w:r>
              <w:rPr>
                <w:noProof/>
                <w:szCs w:val="24"/>
              </w:rPr>
              <w:drawing>
                <wp:inline distT="0" distB="0" distL="0" distR="0" wp14:anchorId="0BF5ACD5" wp14:editId="562D935C">
                  <wp:extent cx="2370204" cy="993149"/>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375205" cy="995244"/>
                          </a:xfrm>
                          <a:prstGeom prst="rect">
                            <a:avLst/>
                          </a:prstGeom>
                          <a:noFill/>
                        </pic:spPr>
                      </pic:pic>
                    </a:graphicData>
                  </a:graphic>
                </wp:inline>
              </w:drawing>
            </w:r>
            <w:r>
              <w:rPr>
                <w:noProof/>
                <w:szCs w:val="24"/>
              </w:rPr>
              <w:drawing>
                <wp:inline distT="0" distB="0" distL="0" distR="0" wp14:anchorId="33EA7BE2" wp14:editId="1B9568FB">
                  <wp:extent cx="2611377" cy="1012673"/>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636593" cy="1022452"/>
                          </a:xfrm>
                          <a:prstGeom prst="rect">
                            <a:avLst/>
                          </a:prstGeom>
                          <a:noFill/>
                        </pic:spPr>
                      </pic:pic>
                    </a:graphicData>
                  </a:graphic>
                </wp:inline>
              </w:drawing>
            </w:r>
            <w:r>
              <w:rPr>
                <w:noProof/>
                <w:szCs w:val="24"/>
              </w:rPr>
              <w:drawing>
                <wp:inline distT="0" distB="0" distL="0" distR="0" wp14:anchorId="0EE1015D" wp14:editId="326F8826">
                  <wp:extent cx="2571750" cy="1110089"/>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2612241" cy="1127567"/>
                          </a:xfrm>
                          <a:prstGeom prst="rect">
                            <a:avLst/>
                          </a:prstGeom>
                          <a:noFill/>
                        </pic:spPr>
                      </pic:pic>
                    </a:graphicData>
                  </a:graphic>
                </wp:inline>
              </w:drawing>
            </w:r>
            <w:r>
              <w:rPr>
                <w:noProof/>
                <w:szCs w:val="24"/>
              </w:rPr>
              <w:drawing>
                <wp:inline distT="0" distB="0" distL="0" distR="0" wp14:anchorId="75CF7FD1" wp14:editId="769C216A">
                  <wp:extent cx="2385558" cy="1123950"/>
                  <wp:effectExtent l="0" t="0" r="0"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09903" cy="1135420"/>
                          </a:xfrm>
                          <a:prstGeom prst="rect">
                            <a:avLst/>
                          </a:prstGeom>
                          <a:noFill/>
                        </pic:spPr>
                      </pic:pic>
                    </a:graphicData>
                  </a:graphic>
                </wp:inline>
              </w:drawing>
            </w:r>
          </w:p>
        </w:tc>
      </w:tr>
    </w:tbl>
    <w:p w14:paraId="568B22DF" w14:textId="659F8F99" w:rsidR="00BB4DB5" w:rsidRDefault="00BB4DB5" w:rsidP="0064667E">
      <w:pPr>
        <w:pStyle w:val="Ttulo3"/>
        <w:numPr>
          <w:ilvl w:val="2"/>
          <w:numId w:val="52"/>
        </w:numPr>
        <w:spacing w:line="240" w:lineRule="auto"/>
        <w:ind w:left="0"/>
      </w:pPr>
      <w:bookmarkStart w:id="189" w:name="_Toc143091017"/>
      <w:r>
        <w:t>Escenario 2</w:t>
      </w:r>
      <w:bookmarkEnd w:id="189"/>
    </w:p>
    <w:p w14:paraId="5E9C2B75" w14:textId="77777777" w:rsidR="0064667E" w:rsidRPr="0064667E" w:rsidRDefault="0064667E" w:rsidP="0064667E">
      <w:pPr>
        <w:rPr>
          <w:lang w:val="es-ES_tradnl"/>
        </w:rPr>
      </w:pPr>
    </w:p>
    <w:p w14:paraId="2B183D86" w14:textId="7D43A878" w:rsidR="0064667E" w:rsidRPr="0064667E" w:rsidRDefault="0064667E" w:rsidP="0064667E">
      <w:pPr>
        <w:rPr>
          <w:lang w:val="es-ES_tradnl"/>
        </w:rPr>
      </w:pPr>
      <w:r>
        <w:rPr>
          <w:noProof/>
        </w:rPr>
        <w:lastRenderedPageBreak/>
        <mc:AlternateContent>
          <mc:Choice Requires="wpg">
            <w:drawing>
              <wp:anchor distT="0" distB="0" distL="114300" distR="114300" simplePos="0" relativeHeight="252545024" behindDoc="0" locked="0" layoutInCell="1" allowOverlap="1" wp14:anchorId="2924BE07" wp14:editId="27A2F1D1">
                <wp:simplePos x="0" y="0"/>
                <wp:positionH relativeFrom="page">
                  <wp:align>center</wp:align>
                </wp:positionH>
                <wp:positionV relativeFrom="paragraph">
                  <wp:posOffset>292</wp:posOffset>
                </wp:positionV>
                <wp:extent cx="4860290" cy="1130935"/>
                <wp:effectExtent l="0" t="0" r="0" b="12065"/>
                <wp:wrapThrough wrapText="bothSides">
                  <wp:wrapPolygon edited="0">
                    <wp:start x="85" y="0"/>
                    <wp:lineTo x="0" y="5821"/>
                    <wp:lineTo x="0" y="16737"/>
                    <wp:lineTo x="423" y="17464"/>
                    <wp:lineTo x="762" y="21103"/>
                    <wp:lineTo x="11514" y="21467"/>
                    <wp:lineTo x="20657" y="21467"/>
                    <wp:lineTo x="21504" y="20011"/>
                    <wp:lineTo x="21504" y="0"/>
                    <wp:lineTo x="85" y="0"/>
                  </wp:wrapPolygon>
                </wp:wrapThrough>
                <wp:docPr id="1971391371" name="Grupo 62"/>
                <wp:cNvGraphicFramePr/>
                <a:graphic xmlns:a="http://schemas.openxmlformats.org/drawingml/2006/main">
                  <a:graphicData uri="http://schemas.microsoft.com/office/word/2010/wordprocessingGroup">
                    <wpg:wgp>
                      <wpg:cNvGrpSpPr/>
                      <wpg:grpSpPr>
                        <a:xfrm>
                          <a:off x="0" y="0"/>
                          <a:ext cx="4860290" cy="1130935"/>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41"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42"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6"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7"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3791CE4" id="Grupo 62" o:spid="_x0000_s1026" style="position:absolute;margin-left:0;margin-top:0;width:382.7pt;height:89.05pt;z-index:252545024;mso-position-horizontal:center;mso-position-horizontal-relative:page;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">
                        <v:imagedata r:id="rId489"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90"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4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92"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93"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94"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95"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4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92"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93"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94"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95"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6"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7"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8"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499"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500"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501"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502"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503"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504"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505"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506"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7"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8"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9"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10"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11"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12"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13"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14"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15"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16"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7"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8"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9"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20"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21"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22"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23"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24"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25"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502"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503"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504"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505"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26"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7"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7"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8"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9"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30"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12"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31"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14"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15"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32"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33"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34"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35"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36"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7"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22"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23"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8" o:title=""/>
                  </v:shape>
                </v:group>
                <w10:wrap type="through" anchorx="page"/>
              </v:group>
            </w:pict>
          </mc:Fallback>
        </mc:AlternateContent>
      </w:r>
    </w:p>
    <w:tbl>
      <w:tblPr>
        <w:tblStyle w:val="Tablaconcuadrcula"/>
        <w:tblpPr w:leftFromText="141" w:rightFromText="141" w:vertAnchor="page" w:horzAnchor="margin" w:tblpY="3904"/>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0E1F3203" w14:textId="77777777" w:rsidTr="0064667E">
        <w:tc>
          <w:tcPr>
            <w:tcW w:w="1838" w:type="dxa"/>
          </w:tcPr>
          <w:p w14:paraId="171A3E5C" w14:textId="77777777" w:rsidR="0064667E" w:rsidRDefault="0064667E" w:rsidP="0064667E">
            <w:r>
              <w:t>30 km/h</w:t>
            </w:r>
          </w:p>
        </w:tc>
        <w:tc>
          <w:tcPr>
            <w:tcW w:w="1701" w:type="dxa"/>
          </w:tcPr>
          <w:p w14:paraId="64D6FBA1" w14:textId="77777777" w:rsidR="0064667E" w:rsidRDefault="0064667E" w:rsidP="0064667E">
            <w:r>
              <w:t>0.5 s</w:t>
            </w:r>
          </w:p>
        </w:tc>
        <w:tc>
          <w:tcPr>
            <w:tcW w:w="1559" w:type="dxa"/>
          </w:tcPr>
          <w:p w14:paraId="26802FC6" w14:textId="77777777" w:rsidR="0064667E" w:rsidRDefault="0064667E" w:rsidP="0064667E">
            <w:r>
              <w:t xml:space="preserve">24 </w:t>
            </w:r>
          </w:p>
        </w:tc>
        <w:tc>
          <w:tcPr>
            <w:tcW w:w="1134" w:type="dxa"/>
          </w:tcPr>
          <w:p w14:paraId="1EB58211" w14:textId="77777777" w:rsidR="0064667E" w:rsidRDefault="0064667E" w:rsidP="0064667E">
            <w:r>
              <w:t>23</w:t>
            </w:r>
          </w:p>
        </w:tc>
        <w:tc>
          <w:tcPr>
            <w:tcW w:w="1418" w:type="dxa"/>
          </w:tcPr>
          <w:p w14:paraId="344B966D" w14:textId="77777777" w:rsidR="0064667E" w:rsidRDefault="0064667E" w:rsidP="0064667E">
            <w:r>
              <w:t>4.16%</w:t>
            </w:r>
          </w:p>
        </w:tc>
        <w:tc>
          <w:tcPr>
            <w:tcW w:w="1417" w:type="dxa"/>
          </w:tcPr>
          <w:p w14:paraId="52D69BAE" w14:textId="77777777" w:rsidR="0064667E" w:rsidRDefault="0064667E" w:rsidP="0064667E">
            <w:r>
              <w:t>48.01ms</w:t>
            </w:r>
          </w:p>
        </w:tc>
      </w:tr>
      <w:tr w:rsidR="0064667E" w14:paraId="647894AE" w14:textId="77777777" w:rsidTr="0064667E">
        <w:tc>
          <w:tcPr>
            <w:tcW w:w="9067" w:type="dxa"/>
            <w:gridSpan w:val="6"/>
          </w:tcPr>
          <w:p w14:paraId="5DCE61B9" w14:textId="77777777" w:rsidR="0064667E" w:rsidRDefault="0064667E" w:rsidP="0064667E">
            <w:pPr>
              <w:rPr>
                <w:noProof/>
                <w:szCs w:val="24"/>
              </w:rPr>
            </w:pPr>
            <w:r>
              <w:t>Igual que en el caso 1, las rutas no permanecen suficientemente tiempo activas, por lo que se requiere inundar la red con mensajes, lleva a una subida en los paquetes recibidos por nodo, un aumento en el RTT y que los tiempos promedios de encolamiento se dupliquen o hasta tripliquen.</w:t>
            </w:r>
            <w:r>
              <w:rPr>
                <w:noProof/>
                <w:szCs w:val="24"/>
              </w:rPr>
              <w:t xml:space="preserve"> </w:t>
            </w:r>
          </w:p>
          <w:p w14:paraId="5187DEBB" w14:textId="77777777" w:rsidR="0064667E" w:rsidRPr="00D055CB" w:rsidRDefault="0064667E" w:rsidP="0064667E">
            <w:pPr>
              <w:rPr>
                <w:noProof/>
                <w:szCs w:val="24"/>
              </w:rPr>
            </w:pPr>
            <w:r>
              <w:rPr>
                <w:noProof/>
                <w:szCs w:val="24"/>
              </w:rPr>
              <w:drawing>
                <wp:inline distT="0" distB="0" distL="0" distR="0" wp14:anchorId="00ECD4DF" wp14:editId="18AF1394">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0F8EE0D3" wp14:editId="7753A546">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0891A702" w14:textId="2DA247E3" w:rsidR="0026678E" w:rsidRDefault="0064667E">
      <w:pPr>
        <w:spacing w:before="0" w:after="0" w:line="240" w:lineRule="auto"/>
        <w:jc w:val="left"/>
      </w:pPr>
      <w:r>
        <w:rPr>
          <w:noProof/>
        </w:rPr>
        <mc:AlternateContent>
          <mc:Choice Requires="wpg">
            <w:drawing>
              <wp:anchor distT="0" distB="0" distL="114300" distR="114300" simplePos="0" relativeHeight="252470272" behindDoc="0" locked="0" layoutInCell="1" allowOverlap="1" wp14:anchorId="019E5219" wp14:editId="45AC9213">
                <wp:simplePos x="0" y="0"/>
                <wp:positionH relativeFrom="page">
                  <wp:align>center</wp:align>
                </wp:positionH>
                <wp:positionV relativeFrom="paragraph">
                  <wp:posOffset>5181800</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41"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6"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19E4FD5D" id="Grupo 61" o:spid="_x0000_s1026" style="position:absolute;margin-left:0;margin-top:408pt;width:440.2pt;height:102.95pt;z-index:252470272;mso-position-horizontal:center;mso-position-horizontal-relative:page"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8"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4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9"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600"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601"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602"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603"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604"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5"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6"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607"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608"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9"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610"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4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11"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12"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13"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14"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15"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16"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17"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8"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9"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20"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21"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22"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23"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24"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25"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26"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27"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8"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9"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30"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31"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32"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33"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34"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35"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36"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37"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8"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9"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40"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17"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41"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42"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43"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44"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45"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46"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47"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8"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9"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50"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51"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52"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53"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54"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55"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56"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57"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8"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9" o:title=""/>
                  </v:shape>
                </v:group>
                <w10:wrap anchorx="page"/>
              </v:group>
            </w:pict>
          </mc:Fallback>
        </mc:AlternateContent>
      </w:r>
      <w:r w:rsidR="0026678E">
        <w:br w:type="page"/>
      </w:r>
    </w:p>
    <w:tbl>
      <w:tblPr>
        <w:tblStyle w:val="Tablaconcuadrcula"/>
        <w:tblpPr w:leftFromText="141" w:rightFromText="141" w:vertAnchor="text" w:horzAnchor="margin" w:tblpY="151"/>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3053CA61" w14:textId="77777777" w:rsidTr="0064667E">
        <w:tc>
          <w:tcPr>
            <w:tcW w:w="1838" w:type="dxa"/>
          </w:tcPr>
          <w:p w14:paraId="36BFD599" w14:textId="77777777" w:rsidR="0064667E" w:rsidRDefault="0064667E" w:rsidP="0064667E">
            <w:r>
              <w:lastRenderedPageBreak/>
              <w:t>30 km/h</w:t>
            </w:r>
          </w:p>
        </w:tc>
        <w:tc>
          <w:tcPr>
            <w:tcW w:w="1701" w:type="dxa"/>
          </w:tcPr>
          <w:p w14:paraId="78721B75" w14:textId="77777777" w:rsidR="0064667E" w:rsidRDefault="0064667E" w:rsidP="0064667E">
            <w:r>
              <w:t>0.2 s</w:t>
            </w:r>
          </w:p>
        </w:tc>
        <w:tc>
          <w:tcPr>
            <w:tcW w:w="1559" w:type="dxa"/>
          </w:tcPr>
          <w:p w14:paraId="4C943F47" w14:textId="77777777" w:rsidR="0064667E" w:rsidRDefault="0064667E" w:rsidP="0064667E">
            <w:r>
              <w:t>60</w:t>
            </w:r>
          </w:p>
        </w:tc>
        <w:tc>
          <w:tcPr>
            <w:tcW w:w="1134" w:type="dxa"/>
          </w:tcPr>
          <w:p w14:paraId="6E4C76A9" w14:textId="77777777" w:rsidR="0064667E" w:rsidRDefault="0064667E" w:rsidP="0064667E">
            <w:r>
              <w:t>60</w:t>
            </w:r>
          </w:p>
        </w:tc>
        <w:tc>
          <w:tcPr>
            <w:tcW w:w="1418" w:type="dxa"/>
          </w:tcPr>
          <w:p w14:paraId="06711281" w14:textId="77777777" w:rsidR="0064667E" w:rsidRDefault="0064667E" w:rsidP="0064667E">
            <w:r>
              <w:t>0%</w:t>
            </w:r>
          </w:p>
        </w:tc>
        <w:tc>
          <w:tcPr>
            <w:tcW w:w="1417" w:type="dxa"/>
          </w:tcPr>
          <w:p w14:paraId="3ADFA1ED" w14:textId="77777777" w:rsidR="0064667E" w:rsidRDefault="0064667E" w:rsidP="0064667E">
            <w:r>
              <w:t>2.18 ms</w:t>
            </w:r>
          </w:p>
        </w:tc>
      </w:tr>
      <w:tr w:rsidR="0064667E" w14:paraId="25CAC57A" w14:textId="77777777" w:rsidTr="0064667E">
        <w:tc>
          <w:tcPr>
            <w:tcW w:w="9067" w:type="dxa"/>
            <w:gridSpan w:val="6"/>
          </w:tcPr>
          <w:p w14:paraId="1987B771" w14:textId="77777777" w:rsidR="0064667E" w:rsidRDefault="0064667E" w:rsidP="0064667E">
            <w:pPr>
              <w:rPr>
                <w:noProof/>
                <w:szCs w:val="24"/>
              </w:rPr>
            </w:pPr>
            <w:r>
              <w:t>Las rutas de los nodos se mantienen activas en todo momento, los nodos encuentran rápidamente una ruta optima, por lo que no requieren de transmitir muchos mensajes (algunos ni siquiera participan), las tasas de errores son bajas, y el tiempo de encolamiento es muy bajo.</w:t>
            </w:r>
            <w:r>
              <w:rPr>
                <w:noProof/>
                <w:szCs w:val="24"/>
              </w:rPr>
              <w:t xml:space="preserve"> </w:t>
            </w:r>
          </w:p>
          <w:p w14:paraId="0695397B" w14:textId="77777777" w:rsidR="0064667E" w:rsidRDefault="0064667E" w:rsidP="0064667E">
            <w:r>
              <w:rPr>
                <w:noProof/>
                <w:szCs w:val="24"/>
              </w:rPr>
              <w:drawing>
                <wp:inline distT="0" distB="0" distL="0" distR="0" wp14:anchorId="6F06B016" wp14:editId="6E9E22DE">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43AC87A0" wp14:editId="4CDBCB08">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30209CE6" w14:textId="7CD70FFD" w:rsidR="0026678E" w:rsidRDefault="0064667E" w:rsidP="0026678E">
      <w:r>
        <w:rPr>
          <w:noProof/>
        </w:rPr>
        <mc:AlternateContent>
          <mc:Choice Requires="wpg">
            <w:drawing>
              <wp:anchor distT="0" distB="0" distL="114300" distR="114300" simplePos="0" relativeHeight="252460032" behindDoc="0" locked="0" layoutInCell="1" allowOverlap="1" wp14:anchorId="2753143E" wp14:editId="618D46DB">
                <wp:simplePos x="0" y="0"/>
                <wp:positionH relativeFrom="margin">
                  <wp:align>right</wp:align>
                </wp:positionH>
                <wp:positionV relativeFrom="paragraph">
                  <wp:posOffset>4051266</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62"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63"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7"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70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70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70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703"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70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70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67BD936B" id="Grupo 59" o:spid="_x0000_s1026" style="position:absolute;margin-left:387.05pt;margin-top:319pt;width:438.25pt;height:100.9pt;z-index:252460032;mso-position-horizontal:right;mso-position-horizontal-relative:margin"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Fy5bA3wAA&#10;AAg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706"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707"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608"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610"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8"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9"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607"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608"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9"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610"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710"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4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4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11"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11"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12"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13"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14"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15"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16"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26"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17"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18"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9"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20"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30"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12"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31"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21"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22"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32"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23"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34"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35"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24"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7"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22"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25"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26"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27"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28"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9"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30"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31"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32"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33"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34"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35"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36"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37"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38"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9"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40"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41"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42"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43"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44"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45"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46"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47"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48"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9"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50" o:title=""/>
                  </v:shape>
                </v:group>
                <w10:wrap anchorx="margin"/>
              </v:group>
            </w:pict>
          </mc:Fallback>
        </mc:AlternateContent>
      </w:r>
    </w:p>
    <w:p w14:paraId="3F82243D" w14:textId="4509F097" w:rsidR="0026678E" w:rsidRDefault="0026678E" w:rsidP="0026678E"/>
    <w:p w14:paraId="580863A6" w14:textId="097E6C1F" w:rsidR="00301969" w:rsidRDefault="00301969" w:rsidP="0026678E"/>
    <w:p w14:paraId="37B1C1F0" w14:textId="5AE434F8" w:rsidR="00301969" w:rsidRDefault="00301969" w:rsidP="0026678E"/>
    <w:p w14:paraId="5B88B9F5" w14:textId="49A081D9" w:rsidR="00412663" w:rsidRDefault="00412663" w:rsidP="0026678E"/>
    <w:p w14:paraId="3E3FA7AA" w14:textId="4974397B" w:rsidR="0064667E" w:rsidRDefault="0064667E" w:rsidP="0026678E"/>
    <w:p w14:paraId="212B13CC" w14:textId="77777777" w:rsidR="0064667E" w:rsidRDefault="0064667E" w:rsidP="0026678E"/>
    <w:tbl>
      <w:tblPr>
        <w:tblStyle w:val="Tablaconcuadrcula"/>
        <w:tblpPr w:leftFromText="141" w:rightFromText="141" w:vertAnchor="text" w:horzAnchor="margin" w:tblpY="226"/>
        <w:tblW w:w="9067" w:type="dxa"/>
        <w:tblLayout w:type="fixed"/>
        <w:tblLook w:val="04A0" w:firstRow="1" w:lastRow="0" w:firstColumn="1" w:lastColumn="0" w:noHBand="0" w:noVBand="1"/>
      </w:tblPr>
      <w:tblGrid>
        <w:gridCol w:w="1838"/>
        <w:gridCol w:w="1701"/>
        <w:gridCol w:w="1559"/>
        <w:gridCol w:w="1134"/>
        <w:gridCol w:w="1418"/>
        <w:gridCol w:w="1417"/>
      </w:tblGrid>
      <w:tr w:rsidR="0064667E" w14:paraId="0A4FCDF7" w14:textId="77777777" w:rsidTr="0064667E">
        <w:tc>
          <w:tcPr>
            <w:tcW w:w="1838" w:type="dxa"/>
          </w:tcPr>
          <w:p w14:paraId="44E3E797" w14:textId="77777777" w:rsidR="0064667E" w:rsidRDefault="0064667E" w:rsidP="0064667E">
            <w:r>
              <w:lastRenderedPageBreak/>
              <w:t>30 km/h</w:t>
            </w:r>
          </w:p>
        </w:tc>
        <w:tc>
          <w:tcPr>
            <w:tcW w:w="1701" w:type="dxa"/>
          </w:tcPr>
          <w:p w14:paraId="763865D7" w14:textId="77777777" w:rsidR="0064667E" w:rsidRDefault="0064667E" w:rsidP="0064667E">
            <w:r>
              <w:t>0.1 s</w:t>
            </w:r>
          </w:p>
        </w:tc>
        <w:tc>
          <w:tcPr>
            <w:tcW w:w="1559" w:type="dxa"/>
          </w:tcPr>
          <w:p w14:paraId="6CA7EF13" w14:textId="77777777" w:rsidR="0064667E" w:rsidRDefault="0064667E" w:rsidP="0064667E">
            <w:r>
              <w:t>120</w:t>
            </w:r>
          </w:p>
        </w:tc>
        <w:tc>
          <w:tcPr>
            <w:tcW w:w="1134" w:type="dxa"/>
          </w:tcPr>
          <w:p w14:paraId="018BA36B" w14:textId="77777777" w:rsidR="0064667E" w:rsidRDefault="0064667E" w:rsidP="0064667E">
            <w:r>
              <w:t>120</w:t>
            </w:r>
          </w:p>
        </w:tc>
        <w:tc>
          <w:tcPr>
            <w:tcW w:w="1418" w:type="dxa"/>
          </w:tcPr>
          <w:p w14:paraId="6508E88E" w14:textId="77777777" w:rsidR="0064667E" w:rsidRDefault="0064667E" w:rsidP="0064667E">
            <w:r>
              <w:t>0%</w:t>
            </w:r>
          </w:p>
        </w:tc>
        <w:tc>
          <w:tcPr>
            <w:tcW w:w="1417" w:type="dxa"/>
          </w:tcPr>
          <w:p w14:paraId="21CE81A1" w14:textId="77777777" w:rsidR="0064667E" w:rsidRDefault="0064667E" w:rsidP="0064667E">
            <w:r>
              <w:t>2.05 ms</w:t>
            </w:r>
          </w:p>
        </w:tc>
      </w:tr>
      <w:tr w:rsidR="0064667E" w14:paraId="53C7ED7E" w14:textId="77777777" w:rsidTr="0064667E">
        <w:tc>
          <w:tcPr>
            <w:tcW w:w="9067" w:type="dxa"/>
            <w:gridSpan w:val="6"/>
          </w:tcPr>
          <w:p w14:paraId="329D335B" w14:textId="77777777" w:rsidR="0064667E" w:rsidRDefault="0064667E" w:rsidP="0064667E">
            <w:r>
              <w:t>Se repiten los resultados que el caso anterior, no aumenta el número de mensajes en la red, al mantenerse la ruta activa no hay colisiones ni altos tiempos.</w:t>
            </w:r>
          </w:p>
        </w:tc>
      </w:tr>
    </w:tbl>
    <w:p w14:paraId="214F2933" w14:textId="171676D6"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links, logra transmitir todos los mensajes</w:t>
            </w:r>
            <w:r w:rsidR="009A5A42">
              <w:t>.</w:t>
            </w:r>
            <w:r w:rsidR="00656959">
              <w:rPr>
                <w:noProof/>
              </w:rPr>
              <w:t xml:space="preserve"> </w:t>
            </w:r>
          </w:p>
        </w:tc>
      </w:tr>
    </w:tbl>
    <w:p w14:paraId="09107F75" w14:textId="31B4AAA1"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51"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52"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6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6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6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7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74"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75"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76"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9"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2"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10"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1"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2"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3"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4"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5"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6"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2"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10"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2"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4"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6"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77"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78"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9"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80"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781"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8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783"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784"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785"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786"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87"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788"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789"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790"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791"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792"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793"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794"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795"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796"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797"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798"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799"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800"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801"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802"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803"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804"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805"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806"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807"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808"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809"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810"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811"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812"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813"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814"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815"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816"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817"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818"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819"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820"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821"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822"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823"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824"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825"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826"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827"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828"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9"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82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lastRenderedPageBreak/>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2FEFDCCB" w:rsidR="0026678E" w:rsidRDefault="006E779F" w:rsidP="0016086C">
            <w:r>
              <w:t>No presenta el problema que el anterior, 0.2 es un buen intervalo entre mensajes para mantener las rutas activas y no requ</w:t>
            </w:r>
            <w:r w:rsidR="00475E6D">
              <w:t>iere</w:t>
            </w:r>
            <w:r>
              <w:t xml:space="preserve">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p w14:paraId="72D8B045" w14:textId="77777777" w:rsidR="0064667E" w:rsidRDefault="0064667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lastRenderedPageBreak/>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lastRenderedPageBreak/>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w:lastRenderedPageBreak/>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4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4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4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7"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4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4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2"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1"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90"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9"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8"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7"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4"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7"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846"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6"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7"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8"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2"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781"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8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783"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47"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785"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786"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87"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788"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789"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790"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791"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792"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793"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794"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795"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796"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797"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798"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799"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800"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801"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802"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48"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804"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781"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8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783"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47"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785"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786"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87"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788"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789"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790"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791"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792"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793"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794"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795"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796"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797"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798"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799"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800"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801"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802"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48"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804"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50"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6AFE3078" w14:textId="77777777" w:rsidR="00E01672"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w:t>
      </w:r>
      <w:r>
        <w:lastRenderedPageBreak/>
        <w:t xml:space="preserve">no es posible mantener intervalos </w:t>
      </w:r>
      <w:r w:rsidR="008B5DA0">
        <w:t xml:space="preserve">muy bajos como de 100 ms </w:t>
      </w:r>
      <w:r>
        <w:t xml:space="preserve">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 xml:space="preserve">tiempos de encolamiento, </w:t>
      </w:r>
      <w:r w:rsidR="00E01672">
        <w:t xml:space="preserve">que lleva a la necesidad de reducir la </w:t>
      </w:r>
      <w:r>
        <w:t>frecuencia con la que actualizan los nodos</w:t>
      </w:r>
      <w:r w:rsidR="00E01672">
        <w:t>, aún sin considerar</w:t>
      </w:r>
      <w:r>
        <w:t xml:space="preserve"> los tiempos de procesamiento de los mensajes.</w:t>
      </w:r>
      <w:r w:rsidR="008B5DA0">
        <w:t xml:space="preserve"> </w:t>
      </w:r>
    </w:p>
    <w:p w14:paraId="7E17F3FD" w14:textId="7E199C14" w:rsidR="00E01672" w:rsidRDefault="00E01672" w:rsidP="0026678E">
      <w:r>
        <w:t xml:space="preserve">El escenario 1 es más interesante y demostrativo de la problemática de AODV, con altas velocidades, el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w:t>
      </w:r>
      <w:r w:rsidR="00E02A79">
        <w:t>aumentar la inundación de mensajes en la red o el uso de protocolos de enrutamiento proactivo podrían funciones, sin embargo, como se verá en la simulación 2, no es ideal.</w:t>
      </w:r>
    </w:p>
    <w:p w14:paraId="08588DA9" w14:textId="19AA1B34" w:rsidR="00E01672" w:rsidRDefault="00E02A79" w:rsidP="0026678E">
      <w:r>
        <w:t xml:space="preserve">Con alta densidad de nodos, la comunicación peer </w:t>
      </w:r>
      <w:proofErr w:type="spellStart"/>
      <w:r>
        <w:t>to</w:t>
      </w:r>
      <w:proofErr w:type="spellEnd"/>
      <w:r>
        <w:t xml:space="preserve"> peer pareciera funcionar idealmente, lo difícil es al añadir más nodos comunicándose, por lo que, ideas como el uso de canales podría funcionar. </w:t>
      </w:r>
    </w:p>
    <w:p w14:paraId="4C0FFBEB" w14:textId="00AF0B3B" w:rsidR="00774C02" w:rsidRDefault="00774C02" w:rsidP="00FC4CC8">
      <w:pPr>
        <w:pStyle w:val="Ttulo2"/>
        <w:numPr>
          <w:ilvl w:val="1"/>
          <w:numId w:val="52"/>
        </w:numPr>
        <w:ind w:left="0"/>
      </w:pPr>
      <w:bookmarkStart w:id="190" w:name="_Toc143091018"/>
      <w:bookmarkEnd w:id="180"/>
      <w:r>
        <w:t>Sim</w:t>
      </w:r>
      <w:r w:rsidR="006C6B74">
        <w:t>ulación</w:t>
      </w:r>
      <w:r>
        <w:t xml:space="preserve"> 2</w:t>
      </w:r>
      <w:bookmarkEnd w:id="190"/>
    </w:p>
    <w:p w14:paraId="04719B7D" w14:textId="05BF0FE7" w:rsidR="002A19A4" w:rsidRDefault="002A19A4" w:rsidP="0026678E">
      <w:r>
        <w:t>Para la segunda simulación</w:t>
      </w:r>
      <w:r w:rsidR="006C6B74">
        <w:t xml:space="preserve"> consideramos el caso en el que </w:t>
      </w:r>
      <w:r>
        <w:t xml:space="preserve">todos los nodos intentan </w:t>
      </w:r>
      <w:r w:rsidR="006C6B74">
        <w:t xml:space="preserve">comunicarse entre sí (se compone de 9 nodos, 7 transmiten sus detecciones y todos </w:t>
      </w:r>
      <w:r w:rsidR="006C6B74">
        <w:lastRenderedPageBreak/>
        <w:t>retransmiten), con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18FEF2A3"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B6548A">
        <w:t>6</w:t>
      </w:r>
      <w:r>
        <w:t xml:space="preserve"> a la 8</w:t>
      </w:r>
      <w:r w:rsidR="00B6548A">
        <w:t>-9</w:t>
      </w:r>
      <w:r>
        <w:t>.</w:t>
      </w:r>
    </w:p>
    <w:p w14:paraId="21744354" w14:textId="77777777" w:rsidR="00B6548A" w:rsidRDefault="001A2ACC" w:rsidP="00B6548A">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53"/>
                    <a:stretch>
                      <a:fillRect/>
                    </a:stretch>
                  </pic:blipFill>
                  <pic:spPr>
                    <a:xfrm>
                      <a:off x="0" y="0"/>
                      <a:ext cx="2632600" cy="1351303"/>
                    </a:xfrm>
                    <a:prstGeom prst="rect">
                      <a:avLst/>
                    </a:prstGeom>
                  </pic:spPr>
                </pic:pic>
              </a:graphicData>
            </a:graphic>
          </wp:inline>
        </w:drawing>
      </w:r>
    </w:p>
    <w:p w14:paraId="4C555FBF" w14:textId="247554B8" w:rsidR="00BB36DF" w:rsidRDefault="00B6548A" w:rsidP="00B6548A">
      <w:pPr>
        <w:pStyle w:val="Descripcin"/>
      </w:pPr>
      <w:bookmarkStart w:id="191" w:name="_Toc143090936"/>
      <w:r>
        <w:t>F</w:t>
      </w:r>
      <w:r>
        <w:rPr>
          <w:caps w:val="0"/>
        </w:rPr>
        <w:t xml:space="preserve">igura </w:t>
      </w:r>
      <w:r>
        <w:t xml:space="preserve"> </w:t>
      </w:r>
      <w:fldSimple w:instr=" STYLEREF 1 \s ">
        <w:r>
          <w:rPr>
            <w:noProof/>
          </w:rPr>
          <w:t>8</w:t>
        </w:r>
      </w:fldSimple>
      <w:r>
        <w:noBreakHyphen/>
      </w:r>
      <w:fldSimple w:instr=" SEQ Figura_ \* ARABIC \s 1 ">
        <w:r>
          <w:rPr>
            <w:noProof/>
          </w:rPr>
          <w:t>6</w:t>
        </w:r>
      </w:fldSimple>
      <w:r>
        <w:t xml:space="preserve"> </w:t>
      </w:r>
      <w:r w:rsidRPr="00215357">
        <w:t>E</w:t>
      </w:r>
      <w:r w:rsidRPr="00215357">
        <w:rPr>
          <w:caps w:val="0"/>
        </w:rPr>
        <w:t>l nodo 6 en rojo quiere transmitir</w:t>
      </w:r>
      <w:bookmarkEnd w:id="191"/>
    </w:p>
    <w:p w14:paraId="59C9FFC8" w14:textId="77777777" w:rsidR="00B6548A" w:rsidRDefault="001A2ACC" w:rsidP="00B6548A">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54"/>
                    <a:stretch>
                      <a:fillRect/>
                    </a:stretch>
                  </pic:blipFill>
                  <pic:spPr>
                    <a:xfrm>
                      <a:off x="0" y="0"/>
                      <a:ext cx="2608565" cy="1546168"/>
                    </a:xfrm>
                    <a:prstGeom prst="rect">
                      <a:avLst/>
                    </a:prstGeom>
                  </pic:spPr>
                </pic:pic>
              </a:graphicData>
            </a:graphic>
          </wp:inline>
        </w:drawing>
      </w:r>
    </w:p>
    <w:p w14:paraId="22449D9E" w14:textId="59FC0880" w:rsidR="00BB36DF" w:rsidRDefault="00B6548A" w:rsidP="00B6548A">
      <w:pPr>
        <w:pStyle w:val="Descripcin"/>
      </w:pPr>
      <w:bookmarkStart w:id="192" w:name="_Toc143090937"/>
      <w:r>
        <w:t>F</w:t>
      </w:r>
      <w:r>
        <w:rPr>
          <w:caps w:val="0"/>
        </w:rPr>
        <w:t>igura</w:t>
      </w:r>
      <w:r>
        <w:t xml:space="preserve">  </w:t>
      </w:r>
      <w:fldSimple w:instr=" STYLEREF 1 \s ">
        <w:r>
          <w:rPr>
            <w:noProof/>
          </w:rPr>
          <w:t>8</w:t>
        </w:r>
      </w:fldSimple>
      <w:r>
        <w:noBreakHyphen/>
      </w:r>
      <w:fldSimple w:instr=" SEQ Figura_ \* ARABIC \s 1 ">
        <w:r>
          <w:rPr>
            <w:noProof/>
          </w:rPr>
          <w:t>7</w:t>
        </w:r>
      </w:fldSimple>
      <w:r>
        <w:t xml:space="preserve"> </w:t>
      </w:r>
      <w:r w:rsidRPr="003E65D7">
        <w:t>E</w:t>
      </w:r>
      <w:r w:rsidRPr="003E65D7">
        <w:rPr>
          <w:caps w:val="0"/>
        </w:rPr>
        <w:t>l nodo 6 transmite el mensaje, y los demás nodos al recibirlo retransmiten una vez, el nodo 7 y 4 no son vistos por el nodo 6, con las retransmisiones quedan informados.</w:t>
      </w:r>
      <w:bookmarkEnd w:id="192"/>
    </w:p>
    <w:p w14:paraId="7D3D9758" w14:textId="77777777" w:rsidR="00B6548A" w:rsidRDefault="001A2ACC" w:rsidP="00B6548A">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55"/>
                    <a:stretch>
                      <a:fillRect/>
                    </a:stretch>
                  </pic:blipFill>
                  <pic:spPr>
                    <a:xfrm>
                      <a:off x="0" y="0"/>
                      <a:ext cx="2421404" cy="1334524"/>
                    </a:xfrm>
                    <a:prstGeom prst="rect">
                      <a:avLst/>
                    </a:prstGeom>
                  </pic:spPr>
                </pic:pic>
              </a:graphicData>
            </a:graphic>
          </wp:inline>
        </w:drawing>
      </w:r>
    </w:p>
    <w:p w14:paraId="40F89691" w14:textId="5ACF0B39" w:rsidR="00BB36DF" w:rsidRDefault="00B6548A" w:rsidP="00B6548A">
      <w:pPr>
        <w:pStyle w:val="Descripcin"/>
      </w:pPr>
      <w:bookmarkStart w:id="193" w:name="_Toc143090938"/>
      <w:r>
        <w:t>F</w:t>
      </w:r>
      <w:r>
        <w:rPr>
          <w:caps w:val="0"/>
        </w:rPr>
        <w:t>igura</w:t>
      </w:r>
      <w:r>
        <w:t xml:space="preserve">  </w:t>
      </w:r>
      <w:fldSimple w:instr=" STYLEREF 1 \s ">
        <w:r>
          <w:rPr>
            <w:noProof/>
          </w:rPr>
          <w:t>8</w:t>
        </w:r>
      </w:fldSimple>
      <w:r>
        <w:noBreakHyphen/>
      </w:r>
      <w:fldSimple w:instr=" SEQ Figura_ \* ARABIC \s 1 ">
        <w:r>
          <w:rPr>
            <w:noProof/>
          </w:rPr>
          <w:t>8</w:t>
        </w:r>
      </w:fldSimple>
      <w:r>
        <w:t xml:space="preserve"> </w:t>
      </w:r>
      <w:r w:rsidRPr="00D36311">
        <w:t>L</w:t>
      </w:r>
      <w:r w:rsidRPr="00D36311">
        <w:rPr>
          <w:caps w:val="0"/>
        </w:rPr>
        <w:t>os nodos cercanos 5, 11 y 7 bajan su velocidad y permiten que el nodo 6 se incorpore, el nodo 4 no baja su velocidad</w:t>
      </w:r>
      <w:bookmarkEnd w:id="193"/>
    </w:p>
    <w:p w14:paraId="00F53965" w14:textId="77777777" w:rsidR="00B6548A" w:rsidRDefault="001A2ACC" w:rsidP="00B6548A">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56"/>
                    <a:stretch>
                      <a:fillRect/>
                    </a:stretch>
                  </pic:blipFill>
                  <pic:spPr>
                    <a:xfrm>
                      <a:off x="0" y="0"/>
                      <a:ext cx="2190744" cy="1287942"/>
                    </a:xfrm>
                    <a:prstGeom prst="rect">
                      <a:avLst/>
                    </a:prstGeom>
                  </pic:spPr>
                </pic:pic>
              </a:graphicData>
            </a:graphic>
          </wp:inline>
        </w:drawing>
      </w:r>
    </w:p>
    <w:p w14:paraId="75326EB8" w14:textId="48B4BC74" w:rsidR="00BB36DF" w:rsidRDefault="00B6548A" w:rsidP="00B6548A">
      <w:pPr>
        <w:pStyle w:val="Descripcin"/>
      </w:pPr>
      <w:bookmarkStart w:id="194" w:name="_Toc143090939"/>
      <w:r>
        <w:t>F</w:t>
      </w:r>
      <w:r>
        <w:rPr>
          <w:caps w:val="0"/>
        </w:rPr>
        <w:t>igura</w:t>
      </w:r>
      <w:r>
        <w:t xml:space="preserve">  </w:t>
      </w:r>
      <w:fldSimple w:instr=" STYLEREF 1 \s ">
        <w:r>
          <w:rPr>
            <w:noProof/>
          </w:rPr>
          <w:t>8</w:t>
        </w:r>
      </w:fldSimple>
      <w:r>
        <w:noBreakHyphen/>
      </w:r>
      <w:fldSimple w:instr=" SEQ Figura_ \* ARABIC \s 1 ">
        <w:r>
          <w:rPr>
            <w:noProof/>
          </w:rPr>
          <w:t>9</w:t>
        </w:r>
      </w:fldSimple>
      <w:r>
        <w:t xml:space="preserve"> </w:t>
      </w:r>
      <w:r w:rsidRPr="002B4271">
        <w:t>P</w:t>
      </w:r>
      <w:r w:rsidRPr="002B4271">
        <w:rPr>
          <w:caps w:val="0"/>
        </w:rPr>
        <w:t>osición final, el nodo 6 se incorpora</w:t>
      </w:r>
      <w:bookmarkEnd w:id="194"/>
    </w:p>
    <w:p w14:paraId="04EFF8A2" w14:textId="4B7805FE" w:rsidR="00165708" w:rsidRDefault="006C6B74" w:rsidP="0026678E">
      <w:r>
        <w:t>Para experimentar con la velocidad, y ver qué tantos mensajes pueden recibir al recorrer una misma distancia, como se observa en la figura 8-1</w:t>
      </w:r>
      <w:r w:rsidR="00B6548A">
        <w:t>0</w:t>
      </w:r>
      <w:r>
        <w:t>, los nodos parten de una posición inicial a una final.</w:t>
      </w:r>
    </w:p>
    <w:p w14:paraId="09F4E359" w14:textId="2CC915EF" w:rsidR="00774C02" w:rsidRDefault="00B6548A" w:rsidP="00DA1247">
      <w:r>
        <w:rPr>
          <w:noProof/>
        </w:rPr>
        <w:lastRenderedPageBreak/>
        <mc:AlternateContent>
          <mc:Choice Requires="wps">
            <w:drawing>
              <wp:anchor distT="0" distB="0" distL="114300" distR="114300" simplePos="0" relativeHeight="252600320" behindDoc="0" locked="0" layoutInCell="1" allowOverlap="1" wp14:anchorId="395B473E" wp14:editId="1C758297">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1C183B09" w:rsidR="00B6548A" w:rsidRPr="00C75E76" w:rsidRDefault="00B6548A" w:rsidP="00B6548A">
                            <w:pPr>
                              <w:pStyle w:val="Descripcin"/>
                              <w:rPr>
                                <w:noProof/>
                                <w:sz w:val="24"/>
                              </w:rPr>
                            </w:pPr>
                            <w:bookmarkStart w:id="195" w:name="_Toc143090940"/>
                            <w:r>
                              <w:t>F</w:t>
                            </w:r>
                            <w:r>
                              <w:rPr>
                                <w:caps w:val="0"/>
                              </w:rPr>
                              <w:t>igura</w:t>
                            </w:r>
                            <w:r>
                              <w:t xml:space="preserve">  </w:t>
                            </w:r>
                            <w:fldSimple w:instr=" STYLEREF 1 \s ">
                              <w:r>
                                <w:rPr>
                                  <w:noProof/>
                                </w:rPr>
                                <w:t>8</w:t>
                              </w:r>
                            </w:fldSimple>
                            <w:r>
                              <w:noBreakHyphen/>
                            </w:r>
                            <w:fldSimple w:instr=" SEQ Figura_ \* ARABIC \s 1 ">
                              <w:r>
                                <w:rPr>
                                  <w:noProof/>
                                </w:rPr>
                                <w:t>10</w:t>
                              </w:r>
                            </w:fldSimple>
                            <w:r>
                              <w:t xml:space="preserve"> </w:t>
                            </w:r>
                            <w:r w:rsidRPr="003F6288">
                              <w:t xml:space="preserve">A </w:t>
                            </w:r>
                            <w:r w:rsidRPr="003F6288">
                              <w:rPr>
                                <w:caps w:val="0"/>
                              </w:rPr>
                              <w:t>la izquierda se observa la posición de partida de los nodos, a la derecha la posición final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4" type="#_x0000_t202" style="position:absolute;left:0;text-align:left;margin-left:0;margin-top:112.05pt;width:431.5pt;height:.05pt;z-index:252600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" stroked="f">
                <v:textbox style="mso-fit-shape-to-text:t" inset="0,0,0,0">
                  <w:txbxContent>
                    <w:p w14:paraId="45035B0F" w14:textId="1C183B09" w:rsidR="00B6548A" w:rsidRPr="00C75E76" w:rsidRDefault="00B6548A" w:rsidP="00B6548A">
                      <w:pPr>
                        <w:pStyle w:val="Descripcin"/>
                        <w:rPr>
                          <w:noProof/>
                          <w:sz w:val="24"/>
                        </w:rPr>
                      </w:pPr>
                      <w:bookmarkStart w:id="196" w:name="_Toc143090940"/>
                      <w:r>
                        <w:t>F</w:t>
                      </w:r>
                      <w:r>
                        <w:rPr>
                          <w:caps w:val="0"/>
                        </w:rPr>
                        <w:t>igura</w:t>
                      </w:r>
                      <w:r>
                        <w:t xml:space="preserve">  </w:t>
                      </w:r>
                      <w:fldSimple w:instr=" STYLEREF 1 \s ">
                        <w:r>
                          <w:rPr>
                            <w:noProof/>
                          </w:rPr>
                          <w:t>8</w:t>
                        </w:r>
                      </w:fldSimple>
                      <w:r>
                        <w:noBreakHyphen/>
                      </w:r>
                      <w:fldSimple w:instr=" SEQ Figura_ \* ARABIC \s 1 ">
                        <w:r>
                          <w:rPr>
                            <w:noProof/>
                          </w:rPr>
                          <w:t>10</w:t>
                        </w:r>
                      </w:fldSimple>
                      <w:r>
                        <w:t xml:space="preserve"> </w:t>
                      </w:r>
                      <w:r w:rsidRPr="003F6288">
                        <w:t xml:space="preserve">A </w:t>
                      </w:r>
                      <w:r w:rsidRPr="003F6288">
                        <w:rPr>
                          <w:caps w:val="0"/>
                        </w:rPr>
                        <w:t>la izquierda se observa la posición de partida de los nodos, a la derecha la posición final</w:t>
                      </w:r>
                      <w:bookmarkEnd w:id="196"/>
                    </w:p>
                  </w:txbxContent>
                </v:textbox>
                <w10:wrap type="square" anchorx="margin"/>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5730394E">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6A34496"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59"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60"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47C65804"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52C3AD98" w:rsidR="00762B5A" w:rsidRDefault="0037148D" w:rsidP="00DA1247">
      <w:bookmarkStart w:id="197" w:name="_Hlk140503223"/>
      <w:r>
        <w:rPr>
          <w:noProof/>
        </w:rPr>
        <w:lastRenderedPageBreak/>
        <mc:AlternateContent>
          <mc:Choice Requires="wpg">
            <w:drawing>
              <wp:anchor distT="0" distB="0" distL="114300" distR="114300" simplePos="0" relativeHeight="252604416" behindDoc="0" locked="0" layoutInCell="1" allowOverlap="1" wp14:anchorId="39FD7AEF" wp14:editId="7A85DAF7">
                <wp:simplePos x="0" y="0"/>
                <wp:positionH relativeFrom="margin">
                  <wp:align>left</wp:align>
                </wp:positionH>
                <wp:positionV relativeFrom="paragraph">
                  <wp:posOffset>3976717</wp:posOffset>
                </wp:positionV>
                <wp:extent cx="5543141" cy="1118235"/>
                <wp:effectExtent l="0" t="0" r="635" b="5715"/>
                <wp:wrapSquare wrapText="bothSides"/>
                <wp:docPr id="692253774" name="Grupo 1"/>
                <wp:cNvGraphicFramePr/>
                <a:graphic xmlns:a="http://schemas.openxmlformats.org/drawingml/2006/main">
                  <a:graphicData uri="http://schemas.microsoft.com/office/word/2010/wordprocessingGroup">
                    <wpg:wgp>
                      <wpg:cNvGrpSpPr/>
                      <wpg:grpSpPr>
                        <a:xfrm>
                          <a:off x="0" y="0"/>
                          <a:ext cx="5543141" cy="1118235"/>
                          <a:chOff x="0" y="0"/>
                          <a:chExt cx="5543141" cy="1118235"/>
                        </a:xfrm>
                      </wpg:grpSpPr>
                      <pic:pic xmlns:pic="http://schemas.openxmlformats.org/drawingml/2006/picture">
                        <pic:nvPicPr>
                          <pic:cNvPr id="609729163" name="Imagen 2"/>
                          <pic:cNvPicPr>
                            <a:picLocks noChangeAspect="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2874645" cy="1114425"/>
                          </a:xfrm>
                          <a:prstGeom prst="rect">
                            <a:avLst/>
                          </a:prstGeom>
                          <a:noFill/>
                        </pic:spPr>
                      </pic:pic>
                      <pic:pic xmlns:pic="http://schemas.openxmlformats.org/drawingml/2006/picture">
                        <pic:nvPicPr>
                          <pic:cNvPr id="1996451312" name="Imagen 1"/>
                          <pic:cNvPicPr>
                            <a:picLocks noChangeAspect="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2866616" y="0"/>
                            <a:ext cx="2676525" cy="1118235"/>
                          </a:xfrm>
                          <a:prstGeom prst="rect">
                            <a:avLst/>
                          </a:prstGeom>
                          <a:noFill/>
                        </pic:spPr>
                      </pic:pic>
                    </wpg:wgp>
                  </a:graphicData>
                </a:graphic>
              </wp:anchor>
            </w:drawing>
          </mc:Choice>
          <mc:Fallback>
            <w:pict>
              <v:group w14:anchorId="5F60D1AC" id="Grupo 1" o:spid="_x0000_s1026" style="position:absolute;margin-left:0;margin-top:313.15pt;width:436.45pt;height:88.05pt;z-index:252604416;mso-position-horizontal:left;mso-position-horizontal-relative:margin" coordsize="55431,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pMd1XbQTFirSCQsV6YSFinTCQkU6YaEi&#10;nbBQkU5YuGiP9Liui3bCQkU6YaEinbBQkU5YqEgnLFSkExYq0gkLF+2RHtd10U5YqEgnLFSkExYq&#10;0gkLFemEhYp0wkJFOmHhoj3S47o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JAL99qBAOzgWJg&#10;NlAMzAaKgdlAMTAbKAZmA8XAbKA40Mu3GsHAbKAYmA0UA7OBYmA2UAzMBoqB2UAxMBsoDvTyrUY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8746;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">
                  <v:imagedata r:id="rId863" o:title=""/>
                </v:shape>
                <v:shape id="Imagen 1" o:spid="_x0000_s1028" type="#_x0000_t75" style="position:absolute;left:28666;width:2676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">
                  <v:imagedata r:id="rId864" o:title=""/>
                </v:shape>
                <w10:wrap type="square" anchorx="margin"/>
              </v:group>
            </w:pict>
          </mc:Fallback>
        </mc:AlternateContent>
      </w:r>
      <w:r w:rsidR="00762B5A">
        <w:t>Los nodos 1 y 6 no transmiten</w:t>
      </w:r>
      <w:r w:rsidR="00E02A79">
        <w:t xml:space="preserve"> y</w:t>
      </w:r>
      <w:r w:rsidR="00762B5A">
        <w:t xml:space="preserve"> no se cuentan en el promedio de mensajes enviados</w:t>
      </w:r>
      <w:r w:rsidR="00E63FE4">
        <w:t>.</w:t>
      </w:r>
      <w:r w:rsidR="00E02A79">
        <w:t xml:space="preserve"> </w:t>
      </w:r>
      <w:r>
        <w:t>En los casos presentados, todos los nodos logran transmitir todas sus detecciones. Se esperaría que al disminuir el intervalo o añadir más nodos, no siempre logre mandar todos sus mensajes</w:t>
      </w:r>
      <w:r w:rsidR="00E02A79">
        <w:t>, pueden ocurrir colisiones o que el medio esté ocupado, y que tengan que retrasarse en la cola.</w:t>
      </w:r>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418"/>
        <w:gridCol w:w="1843"/>
        <w:gridCol w:w="1417"/>
        <w:gridCol w:w="1276"/>
      </w:tblGrid>
      <w:tr w:rsidR="003713E3" w14:paraId="0AE58E55" w14:textId="77777777" w:rsidTr="003713E3">
        <w:trPr>
          <w:trHeight w:val="2028"/>
        </w:trPr>
        <w:tc>
          <w:tcPr>
            <w:tcW w:w="1271" w:type="dxa"/>
          </w:tcPr>
          <w:p w14:paraId="7D777F5A" w14:textId="77777777" w:rsidR="003713E3" w:rsidRDefault="003713E3" w:rsidP="003713E3">
            <w:r>
              <w:t xml:space="preserve">Velocidad </w:t>
            </w:r>
          </w:p>
        </w:tc>
        <w:tc>
          <w:tcPr>
            <w:tcW w:w="1418" w:type="dxa"/>
          </w:tcPr>
          <w:p w14:paraId="6C5DACC8" w14:textId="77777777" w:rsidR="003713E3" w:rsidRDefault="003713E3" w:rsidP="003713E3">
            <w:r>
              <w:t>Intervalo de transmisión</w:t>
            </w:r>
          </w:p>
        </w:tc>
        <w:tc>
          <w:tcPr>
            <w:tcW w:w="1275" w:type="dxa"/>
          </w:tcPr>
          <w:p w14:paraId="60BA760E" w14:textId="77777777" w:rsidR="003713E3" w:rsidRDefault="003713E3" w:rsidP="003713E3">
            <w:r>
              <w:t>Duración de la simulación</w:t>
            </w:r>
          </w:p>
        </w:tc>
        <w:tc>
          <w:tcPr>
            <w:tcW w:w="1418" w:type="dxa"/>
          </w:tcPr>
          <w:p w14:paraId="6C4FEB99" w14:textId="3BC3CFF2" w:rsidR="003713E3" w:rsidRDefault="003713E3" w:rsidP="003713E3">
            <w:r>
              <w:t>Detecciones transmitidas en promedio</w:t>
            </w:r>
          </w:p>
        </w:tc>
        <w:tc>
          <w:tcPr>
            <w:tcW w:w="1843" w:type="dxa"/>
          </w:tcPr>
          <w:p w14:paraId="510E37BB" w14:textId="77777777" w:rsidR="003713E3" w:rsidRDefault="003713E3" w:rsidP="003713E3">
            <w:r>
              <w:t>Retransmisiones en promedio</w:t>
            </w:r>
          </w:p>
        </w:tc>
        <w:tc>
          <w:tcPr>
            <w:tcW w:w="1417" w:type="dxa"/>
          </w:tcPr>
          <w:p w14:paraId="297CD12F" w14:textId="77777777" w:rsidR="003713E3" w:rsidRDefault="003713E3" w:rsidP="003713E3">
            <w:r>
              <w:t>Mensajes enviados por nodo en promedio</w:t>
            </w:r>
          </w:p>
        </w:tc>
        <w:tc>
          <w:tcPr>
            <w:tcW w:w="1276" w:type="dxa"/>
          </w:tcPr>
          <w:p w14:paraId="3471C028" w14:textId="77777777" w:rsidR="003713E3" w:rsidRDefault="003713E3" w:rsidP="003713E3">
            <w:r>
              <w:t>Mensajes recibidos promedio</w:t>
            </w:r>
          </w:p>
        </w:tc>
      </w:tr>
      <w:tr w:rsidR="003713E3" w14:paraId="3A667743" w14:textId="77777777" w:rsidTr="003713E3">
        <w:trPr>
          <w:trHeight w:val="723"/>
        </w:trPr>
        <w:tc>
          <w:tcPr>
            <w:tcW w:w="1271" w:type="dxa"/>
          </w:tcPr>
          <w:p w14:paraId="23921784" w14:textId="77777777" w:rsidR="003713E3" w:rsidRDefault="003713E3" w:rsidP="003713E3">
            <w:r>
              <w:t>30 km/h</w:t>
            </w:r>
          </w:p>
        </w:tc>
        <w:tc>
          <w:tcPr>
            <w:tcW w:w="1418" w:type="dxa"/>
          </w:tcPr>
          <w:p w14:paraId="369CE51E" w14:textId="77777777" w:rsidR="003713E3" w:rsidRDefault="003713E3" w:rsidP="003713E3">
            <w:r>
              <w:t>1s</w:t>
            </w:r>
          </w:p>
        </w:tc>
        <w:tc>
          <w:tcPr>
            <w:tcW w:w="1275" w:type="dxa"/>
          </w:tcPr>
          <w:p w14:paraId="3C0E7249" w14:textId="77777777" w:rsidR="003713E3" w:rsidRDefault="003713E3" w:rsidP="003713E3">
            <w:r>
              <w:t>40 s</w:t>
            </w:r>
          </w:p>
        </w:tc>
        <w:tc>
          <w:tcPr>
            <w:tcW w:w="1418" w:type="dxa"/>
          </w:tcPr>
          <w:p w14:paraId="114331D0" w14:textId="7C8C1745" w:rsidR="003713E3" w:rsidRDefault="003713E3" w:rsidP="003713E3">
            <w:r>
              <w:t>4</w:t>
            </w:r>
            <w:r w:rsidR="000E564D">
              <w:t>1</w:t>
            </w:r>
          </w:p>
        </w:tc>
        <w:tc>
          <w:tcPr>
            <w:tcW w:w="1843" w:type="dxa"/>
          </w:tcPr>
          <w:p w14:paraId="59DAC37D" w14:textId="5033CC31" w:rsidR="003713E3" w:rsidRDefault="000E564D" w:rsidP="003713E3">
            <w:r>
              <w:t>242</w:t>
            </w:r>
          </w:p>
        </w:tc>
        <w:tc>
          <w:tcPr>
            <w:tcW w:w="1417" w:type="dxa"/>
          </w:tcPr>
          <w:p w14:paraId="388A84D4" w14:textId="61B8263B" w:rsidR="003713E3" w:rsidRDefault="003713E3" w:rsidP="003713E3">
            <w:r>
              <w:t>288</w:t>
            </w:r>
          </w:p>
        </w:tc>
        <w:tc>
          <w:tcPr>
            <w:tcW w:w="1276" w:type="dxa"/>
          </w:tcPr>
          <w:p w14:paraId="35167A81" w14:textId="1219AB42" w:rsidR="003713E3" w:rsidRDefault="003713E3" w:rsidP="003713E3">
            <w:r>
              <w:t>985</w:t>
            </w:r>
          </w:p>
        </w:tc>
      </w:tr>
    </w:tbl>
    <w:p w14:paraId="2E053832" w14:textId="0FE4ACBE" w:rsidR="0007192F" w:rsidRDefault="0007192F" w:rsidP="00EA2932"/>
    <w:p w14:paraId="7F16D745" w14:textId="3D7F2627" w:rsidR="005E618A" w:rsidRDefault="0037148D" w:rsidP="00E63FE4">
      <w:pPr>
        <w:jc w:val="center"/>
      </w:pPr>
      <w:r>
        <w:rPr>
          <w:noProof/>
        </w:rPr>
        <mc:AlternateContent>
          <mc:Choice Requires="wpg">
            <w:drawing>
              <wp:anchor distT="0" distB="0" distL="114300" distR="114300" simplePos="0" relativeHeight="252388352" behindDoc="0" locked="0" layoutInCell="1" allowOverlap="1" wp14:anchorId="0C4F3F7E" wp14:editId="51E768DA">
                <wp:simplePos x="0" y="0"/>
                <wp:positionH relativeFrom="margin">
                  <wp:align>center</wp:align>
                </wp:positionH>
                <wp:positionV relativeFrom="paragraph">
                  <wp:posOffset>90450</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3450A7B3" id="Grupo 55" o:spid="_x0000_s1026" style="position:absolute;margin-left:0;margin-top:7.1pt;width:392.15pt;height:83.55pt;z-index:252388352;mso-position-horizontal:center;mso-position-horizontal-relative:margin"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73"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74"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875"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876"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877"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878"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878"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875"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876"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877"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879"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880"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881"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82"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83"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884"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885"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886"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887"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88"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89"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890"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891"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83"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884"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885"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886"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887"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88"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89"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890"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891"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92"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93" o:title=""/>
                </v:shape>
                <w10:wrap anchorx="margin"/>
              </v:group>
            </w:pict>
          </mc:Fallback>
        </mc:AlternateContent>
      </w:r>
    </w:p>
    <w:p w14:paraId="7992A276" w14:textId="0D2DBCD7" w:rsidR="005E618A" w:rsidRDefault="005E618A" w:rsidP="00E63FE4">
      <w:pPr>
        <w:jc w:val="center"/>
      </w:pPr>
    </w:p>
    <w:p w14:paraId="153DFCA2" w14:textId="62F78DE8" w:rsidR="005E618A" w:rsidRDefault="005E618A" w:rsidP="00E63FE4">
      <w:pPr>
        <w:jc w:val="center"/>
      </w:pPr>
    </w:p>
    <w:p w14:paraId="1F4F0C97" w14:textId="608F73CE" w:rsidR="00226758" w:rsidRDefault="00E63FE4" w:rsidP="005132F8">
      <w:r>
        <w:lastRenderedPageBreak/>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r w:rsidR="0016243C">
        <w:t xml:space="preserve"> Ya desde el primer caso, que sería el mejor con una velocidad de 30 km/h y un intervalo grande entre transmisiones, los nodos dejan de recibir muchos mensajes, si bien no todos los nodos se alcanzan entre sí durante todo el tiempo de la simulación, la mayoría se debe a colisiones a la hora de transmitir o retransmitir.</w:t>
      </w:r>
      <w:r w:rsidR="000E564D">
        <w:t xml:space="preserve"> Se podría decir que en la red se debían comunicar 287 mensajes en total de los 7 nodos que informa</w:t>
      </w:r>
      <w:r w:rsidR="0037148D">
        <w:t>n, de ellos, se recibieron en promedio 24</w:t>
      </w:r>
      <w:r w:rsidR="000E564D">
        <w:t>2</w:t>
      </w:r>
      <w:r w:rsidR="00CA3BCC">
        <w:t xml:space="preserve">, el </w:t>
      </w:r>
      <w:r w:rsidR="00265C1A">
        <w:t>84.32</w:t>
      </w:r>
      <w:r w:rsidR="00CA3BCC">
        <w:t>%.</w:t>
      </w:r>
    </w:p>
    <w:p w14:paraId="3355566E" w14:textId="79C1A2A7" w:rsidR="004D4240" w:rsidRDefault="00EA2932" w:rsidP="00E63FE4">
      <w:pPr>
        <w:jc w:val="center"/>
      </w:pPr>
      <w:r>
        <w:rPr>
          <w:noProof/>
        </w:rPr>
        <mc:AlternateContent>
          <mc:Choice Requires="wpg">
            <w:drawing>
              <wp:anchor distT="0" distB="0" distL="114300" distR="114300" simplePos="0" relativeHeight="252606464" behindDoc="0" locked="0" layoutInCell="1" allowOverlap="1" wp14:anchorId="37665C5A" wp14:editId="0328D848">
                <wp:simplePos x="0" y="0"/>
                <wp:positionH relativeFrom="margin">
                  <wp:posOffset>223658</wp:posOffset>
                </wp:positionH>
                <wp:positionV relativeFrom="paragraph">
                  <wp:posOffset>3428089</wp:posOffset>
                </wp:positionV>
                <wp:extent cx="5461000" cy="1116965"/>
                <wp:effectExtent l="0" t="0" r="6350" b="6985"/>
                <wp:wrapSquare wrapText="bothSides"/>
                <wp:docPr id="2106538974" name="Grupo 2"/>
                <wp:cNvGraphicFramePr/>
                <a:graphic xmlns:a="http://schemas.openxmlformats.org/drawingml/2006/main">
                  <a:graphicData uri="http://schemas.microsoft.com/office/word/2010/wordprocessingGroup">
                    <wpg:wgp>
                      <wpg:cNvGrpSpPr/>
                      <wpg:grpSpPr>
                        <a:xfrm>
                          <a:off x="0" y="0"/>
                          <a:ext cx="5461000" cy="1116965"/>
                          <a:chOff x="0" y="0"/>
                          <a:chExt cx="5946731" cy="1212850"/>
                        </a:xfrm>
                      </wpg:grpSpPr>
                      <pic:pic xmlns:pic="http://schemas.openxmlformats.org/drawingml/2006/picture">
                        <pic:nvPicPr>
                          <pic:cNvPr id="1421305233" name="Imagen 4"/>
                          <pic:cNvPicPr>
                            <a:picLocks noChangeAspect="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2902585" cy="1212850"/>
                          </a:xfrm>
                          <a:prstGeom prst="rect">
                            <a:avLst/>
                          </a:prstGeom>
                          <a:noFill/>
                        </pic:spPr>
                      </pic:pic>
                      <pic:pic xmlns:pic="http://schemas.openxmlformats.org/drawingml/2006/picture">
                        <pic:nvPicPr>
                          <pic:cNvPr id="1777068007" name="Imagen 3"/>
                          <pic:cNvPicPr>
                            <a:picLocks noChangeAspect="1"/>
                          </pic:cNvPicPr>
                        </pic:nvPicPr>
                        <pic:blipFill>
                          <a:blip r:embed="rId895" cstate="print">
                            <a:extLst>
                              <a:ext uri="{28A0092B-C50C-407E-A947-70E740481C1C}">
                                <a14:useLocalDpi xmlns:a14="http://schemas.microsoft.com/office/drawing/2010/main" val="0"/>
                              </a:ext>
                            </a:extLst>
                          </a:blip>
                          <a:srcRect/>
                          <a:stretch>
                            <a:fillRect/>
                          </a:stretch>
                        </pic:blipFill>
                        <pic:spPr bwMode="auto">
                          <a:xfrm>
                            <a:off x="2870791" y="10633"/>
                            <a:ext cx="3075940" cy="119253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135E1DA" id="Grupo 2" o:spid="_x0000_s1026" style="position:absolute;margin-left:17.6pt;margin-top:269.95pt;width:430pt;height:87.95pt;z-index:252606464;mso-position-horizontal-relative:margin;mso-width-relative:margin;mso-height-relative:margin" coordsize="59467,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&#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">
                <v:shape id="Imagen 4" o:spid="_x0000_s1027" type="#_x0000_t75" style="position:absolute;width:2902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">
                  <v:imagedata r:id="rId896" o:title=""/>
                </v:shape>
                <v:shape id="Imagen 3" o:spid="_x0000_s1028" type="#_x0000_t75" style="position:absolute;left:28707;top:106;width:30760;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">
                  <v:imagedata r:id="rId897" o:title=""/>
                </v:shape>
                <w10:wrap type="square" anchorx="margin"/>
              </v:group>
            </w:pict>
          </mc:Fallback>
        </mc:AlternateContent>
      </w:r>
      <w:r w:rsidR="004D4240">
        <w:rPr>
          <w:noProof/>
          <w14:ligatures w14:val="standardContextual"/>
        </w:rPr>
        <w:drawing>
          <wp:inline distT="0" distB="0" distL="0" distR="0" wp14:anchorId="64E8B376" wp14:editId="1A885FB6">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98"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9760" w:type="dxa"/>
        <w:tblLayout w:type="fixed"/>
        <w:tblLook w:val="04A0" w:firstRow="1" w:lastRow="0" w:firstColumn="1" w:lastColumn="0" w:noHBand="0" w:noVBand="1"/>
      </w:tblPr>
      <w:tblGrid>
        <w:gridCol w:w="1383"/>
        <w:gridCol w:w="1543"/>
        <w:gridCol w:w="1542"/>
        <w:gridCol w:w="1543"/>
        <w:gridCol w:w="1543"/>
        <w:gridCol w:w="1072"/>
        <w:gridCol w:w="1134"/>
      </w:tblGrid>
      <w:tr w:rsidR="000E564D" w14:paraId="6F280869" w14:textId="77777777" w:rsidTr="000E564D">
        <w:trPr>
          <w:trHeight w:val="737"/>
        </w:trPr>
        <w:tc>
          <w:tcPr>
            <w:tcW w:w="1383" w:type="dxa"/>
          </w:tcPr>
          <w:p w14:paraId="100C8F59" w14:textId="41B95567" w:rsidR="000E564D" w:rsidRDefault="000E564D" w:rsidP="00617EA9">
            <w:r>
              <w:t>30 km/h</w:t>
            </w:r>
          </w:p>
        </w:tc>
        <w:tc>
          <w:tcPr>
            <w:tcW w:w="1543" w:type="dxa"/>
          </w:tcPr>
          <w:p w14:paraId="4CE3F3D1" w14:textId="3E42DC59" w:rsidR="000E564D" w:rsidRDefault="000E564D" w:rsidP="00617EA9">
            <w:r>
              <w:t>0.5 s</w:t>
            </w:r>
          </w:p>
        </w:tc>
        <w:tc>
          <w:tcPr>
            <w:tcW w:w="1542" w:type="dxa"/>
          </w:tcPr>
          <w:p w14:paraId="600D7263" w14:textId="0A0D0183" w:rsidR="000E564D" w:rsidRDefault="000E564D" w:rsidP="00617EA9">
            <w:r>
              <w:t>40 s</w:t>
            </w:r>
          </w:p>
        </w:tc>
        <w:tc>
          <w:tcPr>
            <w:tcW w:w="1543" w:type="dxa"/>
          </w:tcPr>
          <w:p w14:paraId="5DCABAEB" w14:textId="59C0B6D5" w:rsidR="000E564D" w:rsidRDefault="00CC2DF4" w:rsidP="00617EA9">
            <w:r>
              <w:t>81</w:t>
            </w:r>
          </w:p>
        </w:tc>
        <w:tc>
          <w:tcPr>
            <w:tcW w:w="1543" w:type="dxa"/>
          </w:tcPr>
          <w:p w14:paraId="45B49F2D" w14:textId="2BB8AFEF" w:rsidR="000E564D" w:rsidRDefault="00C20578" w:rsidP="00617EA9">
            <w:r>
              <w:t>310</w:t>
            </w:r>
          </w:p>
        </w:tc>
        <w:tc>
          <w:tcPr>
            <w:tcW w:w="1072" w:type="dxa"/>
          </w:tcPr>
          <w:p w14:paraId="7EEA3B85" w14:textId="0037BCFC" w:rsidR="000E564D" w:rsidRDefault="00C20578" w:rsidP="00617EA9">
            <w:r>
              <w:t>392</w:t>
            </w:r>
          </w:p>
        </w:tc>
        <w:tc>
          <w:tcPr>
            <w:tcW w:w="1134" w:type="dxa"/>
          </w:tcPr>
          <w:p w14:paraId="7AFA4B4F" w14:textId="1B609A15" w:rsidR="000E564D" w:rsidRDefault="00C20578" w:rsidP="00617EA9">
            <w:r>
              <w:t>1175</w:t>
            </w:r>
          </w:p>
        </w:tc>
      </w:tr>
      <w:tr w:rsidR="000E564D" w14:paraId="1314D7F9" w14:textId="77777777" w:rsidTr="004C0C8A">
        <w:trPr>
          <w:trHeight w:val="737"/>
        </w:trPr>
        <w:tc>
          <w:tcPr>
            <w:tcW w:w="9760" w:type="dxa"/>
            <w:gridSpan w:val="7"/>
          </w:tcPr>
          <w:p w14:paraId="3099B07F" w14:textId="790EF373" w:rsidR="000E564D" w:rsidRDefault="000E564D" w:rsidP="00617EA9">
            <w:r>
              <w:t>Hay un pequeño aumento en la tasa de errores y en los tiempos de encolamiento</w:t>
            </w:r>
            <w:r w:rsidR="0037148D">
              <w:t>, junto al aumento en las colisiones, lleva a que los mensajes recibidos apenas aumenten 19.2% y no el doble</w:t>
            </w:r>
            <w:r>
              <w:rPr>
                <w:noProof/>
              </w:rPr>
              <w:t>.</w:t>
            </w:r>
            <w:r w:rsidR="00CC2DF4">
              <w:rPr>
                <w:noProof/>
              </w:rPr>
              <w:t xml:space="preserve"> De </w:t>
            </w:r>
            <w:r w:rsidR="00646D5F">
              <w:rPr>
                <w:noProof/>
              </w:rPr>
              <w:t>567</w:t>
            </w:r>
            <w:r w:rsidR="00CC2DF4">
              <w:rPr>
                <w:noProof/>
              </w:rPr>
              <w:t xml:space="preserve"> que debían recibir, solo reciben en promedio </w:t>
            </w:r>
            <w:r w:rsidR="00CA3BCC">
              <w:rPr>
                <w:noProof/>
              </w:rPr>
              <w:t>310 (</w:t>
            </w:r>
            <w:r w:rsidR="00265C1A">
              <w:rPr>
                <w:noProof/>
              </w:rPr>
              <w:t>54.67</w:t>
            </w:r>
            <w:r w:rsidR="00CA3BCC">
              <w:rPr>
                <w:noProof/>
              </w:rPr>
              <w:t>%).</w:t>
            </w:r>
          </w:p>
        </w:tc>
      </w:tr>
    </w:tbl>
    <w:p w14:paraId="369190B9" w14:textId="64CF24BF" w:rsidR="005E618A" w:rsidRDefault="005E618A" w:rsidP="00DA1247"/>
    <w:tbl>
      <w:tblPr>
        <w:tblStyle w:val="Tablaconcuadrcula"/>
        <w:tblW w:w="9994" w:type="dxa"/>
        <w:tblLayout w:type="fixed"/>
        <w:tblLook w:val="04A0" w:firstRow="1" w:lastRow="0" w:firstColumn="1" w:lastColumn="0" w:noHBand="0" w:noVBand="1"/>
      </w:tblPr>
      <w:tblGrid>
        <w:gridCol w:w="1415"/>
        <w:gridCol w:w="1578"/>
        <w:gridCol w:w="1577"/>
        <w:gridCol w:w="812"/>
        <w:gridCol w:w="1559"/>
        <w:gridCol w:w="1559"/>
        <w:gridCol w:w="1494"/>
      </w:tblGrid>
      <w:tr w:rsidR="00C20578" w14:paraId="4525943A" w14:textId="77777777" w:rsidTr="00C20578">
        <w:trPr>
          <w:trHeight w:val="719"/>
        </w:trPr>
        <w:tc>
          <w:tcPr>
            <w:tcW w:w="1415" w:type="dxa"/>
          </w:tcPr>
          <w:p w14:paraId="5032428B" w14:textId="1ED8B184" w:rsidR="00C20578" w:rsidRDefault="00C20578" w:rsidP="00617EA9">
            <w:r>
              <w:t>30 km/h</w:t>
            </w:r>
          </w:p>
        </w:tc>
        <w:tc>
          <w:tcPr>
            <w:tcW w:w="1578" w:type="dxa"/>
          </w:tcPr>
          <w:p w14:paraId="332FAF4E" w14:textId="0AAB4DBF" w:rsidR="00C20578" w:rsidRDefault="00C20578" w:rsidP="00617EA9">
            <w:r>
              <w:t>0.2 s</w:t>
            </w:r>
          </w:p>
        </w:tc>
        <w:tc>
          <w:tcPr>
            <w:tcW w:w="1577" w:type="dxa"/>
          </w:tcPr>
          <w:p w14:paraId="476510E3" w14:textId="68D25CA5" w:rsidR="00C20578" w:rsidRDefault="00C20578" w:rsidP="00617EA9">
            <w:r>
              <w:t>40 s</w:t>
            </w:r>
          </w:p>
        </w:tc>
        <w:tc>
          <w:tcPr>
            <w:tcW w:w="812" w:type="dxa"/>
          </w:tcPr>
          <w:p w14:paraId="7BAE21EA" w14:textId="2FBC5E58" w:rsidR="00C20578" w:rsidRDefault="00C20578" w:rsidP="00617EA9">
            <w:r>
              <w:t>201</w:t>
            </w:r>
          </w:p>
        </w:tc>
        <w:tc>
          <w:tcPr>
            <w:tcW w:w="1559" w:type="dxa"/>
          </w:tcPr>
          <w:p w14:paraId="0D05C047" w14:textId="0643B0E3" w:rsidR="00C20578" w:rsidRDefault="00C20578" w:rsidP="00617EA9">
            <w:r>
              <w:t>770</w:t>
            </w:r>
          </w:p>
        </w:tc>
        <w:tc>
          <w:tcPr>
            <w:tcW w:w="1559" w:type="dxa"/>
          </w:tcPr>
          <w:p w14:paraId="0B45AE3C" w14:textId="51C01D61" w:rsidR="00C20578" w:rsidRDefault="0037148D" w:rsidP="00617EA9">
            <w:r>
              <w:t>978</w:t>
            </w:r>
          </w:p>
        </w:tc>
        <w:tc>
          <w:tcPr>
            <w:tcW w:w="1494" w:type="dxa"/>
          </w:tcPr>
          <w:p w14:paraId="0B39D824" w14:textId="2F5311A7" w:rsidR="00C20578" w:rsidRDefault="0037148D" w:rsidP="00617EA9">
            <w:r>
              <w:t>3000</w:t>
            </w:r>
          </w:p>
        </w:tc>
      </w:tr>
      <w:tr w:rsidR="00C20578" w14:paraId="08E25FAB" w14:textId="77777777" w:rsidTr="00182188">
        <w:trPr>
          <w:trHeight w:val="719"/>
        </w:trPr>
        <w:tc>
          <w:tcPr>
            <w:tcW w:w="9994" w:type="dxa"/>
            <w:gridSpan w:val="7"/>
          </w:tcPr>
          <w:p w14:paraId="6B391B8A" w14:textId="50EB8571" w:rsidR="00C20578" w:rsidRDefault="0037148D" w:rsidP="00617EA9">
            <w:r>
              <w:t>Contrario a lo observado en el caso anterior, parece que el aumento en colisiones y que lleva a que los nodos deban retransmitir añade cierta redundancia</w:t>
            </w:r>
            <w:r w:rsidR="00646D5F">
              <w:t>. Esto se observa con el gran aumento en mensajes recibidos, de los cuales, apenas el 25% se retransmite. El resto son mensajes repetidos, tanto retransmisiones de otros nodos, como del original. Adicionalmente, se presenta como problema el acceso al medio, que lleva a que los tiempos de procesamiento en algunos casos se dupliquen.</w:t>
            </w:r>
            <w:r w:rsidR="00CA3BCC">
              <w:t xml:space="preserve"> De </w:t>
            </w:r>
            <w:r w:rsidR="00646D5F">
              <w:t>1407</w:t>
            </w:r>
            <w:r w:rsidR="00CA3BCC">
              <w:t xml:space="preserve"> mensajes </w:t>
            </w:r>
            <w:r w:rsidR="00646D5F">
              <w:t>transmitidos</w:t>
            </w:r>
            <w:r w:rsidR="00CA3BCC">
              <w:t>,</w:t>
            </w:r>
            <w:r w:rsidR="00646D5F">
              <w:t xml:space="preserve"> se</w:t>
            </w:r>
            <w:r w:rsidR="00CA3BCC">
              <w:t xml:space="preserve"> recibe</w:t>
            </w:r>
            <w:r w:rsidR="00646D5F">
              <w:t>n</w:t>
            </w:r>
            <w:r w:rsidR="00CA3BCC">
              <w:t xml:space="preserve"> 770, el </w:t>
            </w:r>
            <w:r w:rsidR="00265C1A">
              <w:t>54.73</w:t>
            </w:r>
            <w:r w:rsidR="00CA3BCC">
              <w:t>%.</w:t>
            </w:r>
            <w:r w:rsidR="00646D5F">
              <w:t xml:space="preserve"> La inundación observada en la red es considerable, en especial debido a que los nodos reciben muchos más mensajes que deben procesar.</w:t>
            </w:r>
          </w:p>
        </w:tc>
      </w:tr>
    </w:tbl>
    <w:p w14:paraId="5EA12A87" w14:textId="6B54B298" w:rsidR="001B01E2" w:rsidRDefault="00EA2932" w:rsidP="00226758">
      <w:pPr>
        <w:jc w:val="center"/>
      </w:pPr>
      <w:r>
        <w:rPr>
          <w:noProof/>
        </w:rPr>
        <mc:AlternateContent>
          <mc:Choice Requires="wpg">
            <w:drawing>
              <wp:anchor distT="0" distB="0" distL="114300" distR="114300" simplePos="0" relativeHeight="252319744" behindDoc="0" locked="0" layoutInCell="1" allowOverlap="1" wp14:anchorId="569846E1" wp14:editId="7EC33566">
                <wp:simplePos x="0" y="0"/>
                <wp:positionH relativeFrom="margin">
                  <wp:posOffset>1546225</wp:posOffset>
                </wp:positionH>
                <wp:positionV relativeFrom="paragraph">
                  <wp:posOffset>169545</wp:posOffset>
                </wp:positionV>
                <wp:extent cx="2724150" cy="1123950"/>
                <wp:effectExtent l="0" t="0" r="0" b="0"/>
                <wp:wrapNone/>
                <wp:docPr id="1528223845" name="Grupo 52"/>
                <wp:cNvGraphicFramePr/>
                <a:graphic xmlns:a="http://schemas.openxmlformats.org/drawingml/2006/main">
                  <a:graphicData uri="http://schemas.microsoft.com/office/word/2010/wordprocessingGroup">
                    <wpg:wgp>
                      <wpg:cNvGrpSpPr/>
                      <wpg:grpSpPr>
                        <a:xfrm>
                          <a:off x="0" y="0"/>
                          <a:ext cx="2724150" cy="1123950"/>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99"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901"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903"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905"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906"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C0D952" id="Grupo 52" o:spid="_x0000_s1026" style="position:absolute;margin-left:121.75pt;margin-top:13.35pt;width:214.5pt;height:88.5pt;z-index:252319744;mso-position-horizontal-relative:margin;mso-width-relative:margin;mso-height-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">
                      <v:imagedata r:id="rId907"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846"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4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908"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909"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">
                      <v:imagedata r:id="rId910"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911"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912"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913"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914"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915"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916"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917"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918"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">
                    <v:imagedata r:id="rId919"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">
                    <v:imagedata r:id="rId920"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921" o:title=""/>
                </v:shape>
                <w10:wrap anchorx="margin"/>
              </v:group>
            </w:pict>
          </mc:Fallback>
        </mc:AlternateContent>
      </w:r>
    </w:p>
    <w:p w14:paraId="7F85B8F3" w14:textId="196A44D5" w:rsidR="001B01E2" w:rsidRDefault="001B01E2" w:rsidP="00226758">
      <w:pPr>
        <w:jc w:val="center"/>
      </w:pPr>
    </w:p>
    <w:p w14:paraId="4E9BA2BB" w14:textId="1CDF522F" w:rsidR="00E625F8" w:rsidRDefault="0039518D" w:rsidP="00DA1247">
      <w:r>
        <w:rPr>
          <w:noProof/>
        </w:rPr>
        <mc:AlternateContent>
          <mc:Choice Requires="wpg">
            <w:drawing>
              <wp:anchor distT="0" distB="0" distL="114300" distR="114300" simplePos="0" relativeHeight="252608512" behindDoc="0" locked="0" layoutInCell="1" allowOverlap="1" wp14:anchorId="28A6FB32" wp14:editId="5017200D">
                <wp:simplePos x="0" y="0"/>
                <wp:positionH relativeFrom="margin">
                  <wp:align>left</wp:align>
                </wp:positionH>
                <wp:positionV relativeFrom="paragraph">
                  <wp:posOffset>309880</wp:posOffset>
                </wp:positionV>
                <wp:extent cx="5701030" cy="1120775"/>
                <wp:effectExtent l="0" t="0" r="0" b="3175"/>
                <wp:wrapSquare wrapText="bothSides"/>
                <wp:docPr id="56136966" name="Grupo 3"/>
                <wp:cNvGraphicFramePr/>
                <a:graphic xmlns:a="http://schemas.openxmlformats.org/drawingml/2006/main">
                  <a:graphicData uri="http://schemas.microsoft.com/office/word/2010/wordprocessingGroup">
                    <wpg:wgp>
                      <wpg:cNvGrpSpPr/>
                      <wpg:grpSpPr>
                        <a:xfrm>
                          <a:off x="0" y="0"/>
                          <a:ext cx="5701030" cy="1120775"/>
                          <a:chOff x="0" y="0"/>
                          <a:chExt cx="6060145" cy="1232845"/>
                        </a:xfrm>
                      </wpg:grpSpPr>
                      <pic:pic xmlns:pic="http://schemas.openxmlformats.org/drawingml/2006/picture">
                        <pic:nvPicPr>
                          <pic:cNvPr id="534938114" name="Imagen 6"/>
                          <pic:cNvPicPr>
                            <a:picLocks noChangeAspect="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0" y="21265"/>
                            <a:ext cx="3125470" cy="1211580"/>
                          </a:xfrm>
                          <a:prstGeom prst="rect">
                            <a:avLst/>
                          </a:prstGeom>
                          <a:noFill/>
                        </pic:spPr>
                      </pic:pic>
                      <pic:pic xmlns:pic="http://schemas.openxmlformats.org/drawingml/2006/picture">
                        <pic:nvPicPr>
                          <pic:cNvPr id="1823163717" name="Imagen 5"/>
                          <pic:cNvPicPr>
                            <a:picLocks noChangeAspect="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3136605" y="0"/>
                            <a:ext cx="2923540" cy="1221739"/>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53B8DCE" id="Grupo 3" o:spid="_x0000_s1026" style="position:absolute;margin-left:0;margin-top:24.4pt;width:448.9pt;height:88.25pt;z-index:252608512;mso-position-horizontal:left;mso-position-horizontal-relative:margin;mso-width-relative:margin;mso-height-relative:margin" coordsize="60601,1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">
                <v:shape id="Imagen 6" o:spid="_x0000_s1027" type="#_x0000_t75" style="position:absolute;top:212;width:31254;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">
                  <v:imagedata r:id="rId924" o:title=""/>
                </v:shape>
                <v:shape id="Imagen 5" o:spid="_x0000_s1028" type="#_x0000_t75" style="position:absolute;left:31366;width:29235;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">
                  <v:imagedata r:id="rId925" o:title=""/>
                </v:shape>
                <w10:wrap type="square" anchorx="margin"/>
              </v:group>
            </w:pict>
          </mc:Fallback>
        </mc:AlternateContent>
      </w:r>
    </w:p>
    <w:tbl>
      <w:tblPr>
        <w:tblStyle w:val="Tablaconcuadrcula"/>
        <w:tblW w:w="8784" w:type="dxa"/>
        <w:tblLayout w:type="fixed"/>
        <w:tblLook w:val="04A0" w:firstRow="1" w:lastRow="0" w:firstColumn="1" w:lastColumn="0" w:noHBand="0" w:noVBand="1"/>
      </w:tblPr>
      <w:tblGrid>
        <w:gridCol w:w="1369"/>
        <w:gridCol w:w="1526"/>
        <w:gridCol w:w="1526"/>
        <w:gridCol w:w="1244"/>
        <w:gridCol w:w="1134"/>
        <w:gridCol w:w="993"/>
        <w:gridCol w:w="992"/>
      </w:tblGrid>
      <w:tr w:rsidR="00C7599D" w14:paraId="5A404DFB" w14:textId="77777777" w:rsidTr="00C7599D">
        <w:trPr>
          <w:trHeight w:val="759"/>
        </w:trPr>
        <w:tc>
          <w:tcPr>
            <w:tcW w:w="1369" w:type="dxa"/>
          </w:tcPr>
          <w:p w14:paraId="1B1F39AE" w14:textId="77D16DB2" w:rsidR="00C7599D" w:rsidRDefault="00C7599D" w:rsidP="00617EA9">
            <w:r>
              <w:t>50 km/h</w:t>
            </w:r>
          </w:p>
        </w:tc>
        <w:tc>
          <w:tcPr>
            <w:tcW w:w="1526" w:type="dxa"/>
          </w:tcPr>
          <w:p w14:paraId="17F47758" w14:textId="21B7CB65" w:rsidR="00C7599D" w:rsidRDefault="00C7599D" w:rsidP="00617EA9">
            <w:r>
              <w:t>1 s</w:t>
            </w:r>
          </w:p>
        </w:tc>
        <w:tc>
          <w:tcPr>
            <w:tcW w:w="1526" w:type="dxa"/>
          </w:tcPr>
          <w:p w14:paraId="1893281D" w14:textId="3AD1AAA4" w:rsidR="00C7599D" w:rsidRDefault="00C7599D" w:rsidP="00617EA9">
            <w:r>
              <w:t>24 s</w:t>
            </w:r>
          </w:p>
        </w:tc>
        <w:tc>
          <w:tcPr>
            <w:tcW w:w="1244" w:type="dxa"/>
          </w:tcPr>
          <w:p w14:paraId="4CB13DF3" w14:textId="784452C1" w:rsidR="00C7599D" w:rsidRDefault="00C7599D" w:rsidP="00617EA9">
            <w:r>
              <w:t>25</w:t>
            </w:r>
          </w:p>
        </w:tc>
        <w:tc>
          <w:tcPr>
            <w:tcW w:w="1134" w:type="dxa"/>
          </w:tcPr>
          <w:p w14:paraId="12BB9C95" w14:textId="08670532" w:rsidR="00C7599D" w:rsidRDefault="00C7599D" w:rsidP="00617EA9">
            <w:r>
              <w:t>102</w:t>
            </w:r>
          </w:p>
        </w:tc>
        <w:tc>
          <w:tcPr>
            <w:tcW w:w="993" w:type="dxa"/>
          </w:tcPr>
          <w:p w14:paraId="60769C67" w14:textId="230BB215" w:rsidR="00C7599D" w:rsidRDefault="00C7599D" w:rsidP="00617EA9">
            <w:r>
              <w:t>128</w:t>
            </w:r>
          </w:p>
        </w:tc>
        <w:tc>
          <w:tcPr>
            <w:tcW w:w="992" w:type="dxa"/>
          </w:tcPr>
          <w:p w14:paraId="415AFA47" w14:textId="4F4009C1" w:rsidR="00C7599D" w:rsidRDefault="00C7599D" w:rsidP="00617EA9">
            <w:r>
              <w:t>413</w:t>
            </w:r>
          </w:p>
        </w:tc>
      </w:tr>
      <w:tr w:rsidR="00C7599D" w14:paraId="628B38DD" w14:textId="77777777" w:rsidTr="00CE195E">
        <w:trPr>
          <w:trHeight w:val="759"/>
        </w:trPr>
        <w:tc>
          <w:tcPr>
            <w:tcW w:w="8784" w:type="dxa"/>
            <w:gridSpan w:val="7"/>
          </w:tcPr>
          <w:p w14:paraId="5105B205" w14:textId="32305B5D" w:rsidR="00C7599D" w:rsidRDefault="00C7599D" w:rsidP="00617EA9">
            <w:r>
              <w:lastRenderedPageBreak/>
              <w:t>Al aumentar la velocidad, los tiempos y la tasa de errores se mantiene</w:t>
            </w:r>
            <w:r w:rsidR="00646D5F">
              <w:t>n.</w:t>
            </w:r>
            <w:r>
              <w:rPr>
                <w:noProof/>
              </w:rPr>
              <w:t xml:space="preserve"> </w:t>
            </w:r>
            <w:r w:rsidR="00646D5F">
              <w:rPr>
                <w:noProof/>
              </w:rPr>
              <w:t xml:space="preserve">En este caso el problema de las colisiones es mínimo, en cambio, las pérdidas se dan por el cambio en velocidad de los nodos. De modo que de 175 mensajes, se reciben 102, apenas el </w:t>
            </w:r>
            <w:r>
              <w:rPr>
                <w:noProof/>
              </w:rPr>
              <w:t>5</w:t>
            </w:r>
            <w:r w:rsidR="00265C1A">
              <w:rPr>
                <w:noProof/>
              </w:rPr>
              <w:t>8.28</w:t>
            </w:r>
            <w:r>
              <w:rPr>
                <w:noProof/>
              </w:rPr>
              <w:t>% de los mensajes</w:t>
            </w:r>
            <w:r w:rsidR="00646D5F">
              <w:rPr>
                <w:noProof/>
              </w:rPr>
              <w:t>, comparado con el 84% observado en el caso 1</w:t>
            </w:r>
            <w:r>
              <w:rPr>
                <w:noProof/>
              </w:rPr>
              <w:t>.</w:t>
            </w:r>
          </w:p>
        </w:tc>
      </w:tr>
    </w:tbl>
    <w:p w14:paraId="650EF145" w14:textId="2738C6D7" w:rsidR="008833F7" w:rsidRDefault="0039518D" w:rsidP="00DA1247">
      <w:r>
        <w:rPr>
          <w:noProof/>
        </w:rPr>
        <mc:AlternateContent>
          <mc:Choice Requires="wpg">
            <w:drawing>
              <wp:anchor distT="0" distB="0" distL="114300" distR="114300" simplePos="0" relativeHeight="252610560" behindDoc="0" locked="0" layoutInCell="1" allowOverlap="1" wp14:anchorId="4830FEAC" wp14:editId="4C20371E">
                <wp:simplePos x="0" y="0"/>
                <wp:positionH relativeFrom="page">
                  <wp:align>center</wp:align>
                </wp:positionH>
                <wp:positionV relativeFrom="paragraph">
                  <wp:posOffset>227965</wp:posOffset>
                </wp:positionV>
                <wp:extent cx="6217846" cy="1265231"/>
                <wp:effectExtent l="0" t="0" r="0" b="0"/>
                <wp:wrapSquare wrapText="bothSides"/>
                <wp:docPr id="1466528480" name="Grupo 4"/>
                <wp:cNvGraphicFramePr/>
                <a:graphic xmlns:a="http://schemas.openxmlformats.org/drawingml/2006/main">
                  <a:graphicData uri="http://schemas.microsoft.com/office/word/2010/wordprocessingGroup">
                    <wpg:wgp>
                      <wpg:cNvGrpSpPr/>
                      <wpg:grpSpPr>
                        <a:xfrm>
                          <a:off x="0" y="0"/>
                          <a:ext cx="6217846" cy="1265231"/>
                          <a:chOff x="0" y="0"/>
                          <a:chExt cx="6217846" cy="1265231"/>
                        </a:xfrm>
                      </wpg:grpSpPr>
                      <pic:pic xmlns:pic="http://schemas.openxmlformats.org/drawingml/2006/picture">
                        <pic:nvPicPr>
                          <pic:cNvPr id="508304330" name="Imagen 8"/>
                          <pic:cNvPicPr>
                            <a:picLocks noChangeAspect="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0" y="21266"/>
                            <a:ext cx="2976245" cy="1243965"/>
                          </a:xfrm>
                          <a:prstGeom prst="rect">
                            <a:avLst/>
                          </a:prstGeom>
                          <a:noFill/>
                        </pic:spPr>
                      </pic:pic>
                      <pic:pic xmlns:pic="http://schemas.openxmlformats.org/drawingml/2006/picture">
                        <pic:nvPicPr>
                          <pic:cNvPr id="1355243019" name="Imagen 7"/>
                          <pic:cNvPicPr>
                            <a:picLocks noChangeAspect="1"/>
                          </pic:cNvPicPr>
                        </pic:nvPicPr>
                        <pic:blipFill>
                          <a:blip r:embed="rId927" cstate="print">
                            <a:extLst>
                              <a:ext uri="{28A0092B-C50C-407E-A947-70E740481C1C}">
                                <a14:useLocalDpi xmlns:a14="http://schemas.microsoft.com/office/drawing/2010/main" val="0"/>
                              </a:ext>
                            </a:extLst>
                          </a:blip>
                          <a:srcRect/>
                          <a:stretch>
                            <a:fillRect/>
                          </a:stretch>
                        </pic:blipFill>
                        <pic:spPr bwMode="auto">
                          <a:xfrm>
                            <a:off x="2955851" y="0"/>
                            <a:ext cx="3261995" cy="1264920"/>
                          </a:xfrm>
                          <a:prstGeom prst="rect">
                            <a:avLst/>
                          </a:prstGeom>
                          <a:noFill/>
                        </pic:spPr>
                      </pic:pic>
                    </wpg:wgp>
                  </a:graphicData>
                </a:graphic>
              </wp:anchor>
            </w:drawing>
          </mc:Choice>
          <mc:Fallback>
            <w:pict>
              <v:group w14:anchorId="614229C2" id="Grupo 4" o:spid="_x0000_s1026" style="position:absolute;margin-left:0;margin-top:17.95pt;width:489.6pt;height:99.6pt;z-index:252610560;mso-position-horizontal:center;mso-position-horizontal-relative:page" coordsize="62178,12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&#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">
                <v:shape id="Imagen 8" o:spid="_x0000_s1027" type="#_x0000_t75" style="position:absolute;top:212;width:29762;height:1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">
                  <v:imagedata r:id="rId928" o:title=""/>
                </v:shape>
                <v:shape id="Imagen 7" o:spid="_x0000_s1028" type="#_x0000_t75" style="position:absolute;left:29558;width:32620;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">
                  <v:imagedata r:id="rId929" o:title=""/>
                </v:shape>
                <w10:wrap type="square" anchorx="page"/>
              </v:group>
            </w:pict>
          </mc:Fallback>
        </mc:AlternateContent>
      </w:r>
    </w:p>
    <w:p w14:paraId="1153C347" w14:textId="77777777" w:rsidR="005E618A" w:rsidRDefault="005E618A" w:rsidP="00DA1247"/>
    <w:p w14:paraId="125A1F30" w14:textId="5AB10B94" w:rsidR="00297B66" w:rsidRDefault="005E618A" w:rsidP="00DA1247">
      <w:r>
        <w:rPr>
          <w:noProof/>
        </w:rPr>
        <w:drawing>
          <wp:inline distT="0" distB="0" distL="0" distR="0" wp14:anchorId="064833BD" wp14:editId="55160DE9">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930"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926" w:type="dxa"/>
        <w:tblLayout w:type="fixed"/>
        <w:tblLook w:val="04A0" w:firstRow="1" w:lastRow="0" w:firstColumn="1" w:lastColumn="0" w:noHBand="0" w:noVBand="1"/>
      </w:tblPr>
      <w:tblGrid>
        <w:gridCol w:w="1369"/>
        <w:gridCol w:w="1526"/>
        <w:gridCol w:w="1526"/>
        <w:gridCol w:w="1244"/>
        <w:gridCol w:w="1134"/>
        <w:gridCol w:w="1134"/>
        <w:gridCol w:w="993"/>
      </w:tblGrid>
      <w:tr w:rsidR="00C7599D" w14:paraId="281E7087" w14:textId="77777777" w:rsidTr="00C7599D">
        <w:trPr>
          <w:trHeight w:val="759"/>
        </w:trPr>
        <w:tc>
          <w:tcPr>
            <w:tcW w:w="1369" w:type="dxa"/>
          </w:tcPr>
          <w:p w14:paraId="439F07B5" w14:textId="3BFAAF20" w:rsidR="00C7599D" w:rsidRDefault="00C7599D" w:rsidP="00617EA9">
            <w:r>
              <w:t>50 km/h</w:t>
            </w:r>
          </w:p>
        </w:tc>
        <w:tc>
          <w:tcPr>
            <w:tcW w:w="1526" w:type="dxa"/>
          </w:tcPr>
          <w:p w14:paraId="46F77322" w14:textId="2E2ABB54" w:rsidR="00C7599D" w:rsidRDefault="00C7599D" w:rsidP="00617EA9">
            <w:r>
              <w:t>0.5 s</w:t>
            </w:r>
          </w:p>
        </w:tc>
        <w:tc>
          <w:tcPr>
            <w:tcW w:w="1526" w:type="dxa"/>
          </w:tcPr>
          <w:p w14:paraId="1E08CB07" w14:textId="7A9738C9" w:rsidR="00C7599D" w:rsidRDefault="00C7599D" w:rsidP="00617EA9">
            <w:r>
              <w:t>24 s</w:t>
            </w:r>
          </w:p>
        </w:tc>
        <w:tc>
          <w:tcPr>
            <w:tcW w:w="1244" w:type="dxa"/>
          </w:tcPr>
          <w:p w14:paraId="52617FB1" w14:textId="565D42E7" w:rsidR="00C7599D" w:rsidRDefault="00C7599D" w:rsidP="00617EA9">
            <w:r>
              <w:t>49</w:t>
            </w:r>
          </w:p>
        </w:tc>
        <w:tc>
          <w:tcPr>
            <w:tcW w:w="1134" w:type="dxa"/>
          </w:tcPr>
          <w:p w14:paraId="3627410E" w14:textId="0F0AC11E" w:rsidR="00C7599D" w:rsidRDefault="00C7599D" w:rsidP="00617EA9">
            <w:r>
              <w:t>187</w:t>
            </w:r>
          </w:p>
        </w:tc>
        <w:tc>
          <w:tcPr>
            <w:tcW w:w="1134" w:type="dxa"/>
          </w:tcPr>
          <w:p w14:paraId="016C9354" w14:textId="1D508C68" w:rsidR="00C7599D" w:rsidRDefault="00C7599D" w:rsidP="00617EA9">
            <w:r>
              <w:t>239</w:t>
            </w:r>
          </w:p>
        </w:tc>
        <w:tc>
          <w:tcPr>
            <w:tcW w:w="993" w:type="dxa"/>
          </w:tcPr>
          <w:p w14:paraId="3D5CB1D1" w14:textId="31B7A0B5" w:rsidR="00C7599D" w:rsidRDefault="00C7599D" w:rsidP="00617EA9">
            <w:r>
              <w:t>715</w:t>
            </w:r>
          </w:p>
        </w:tc>
      </w:tr>
      <w:tr w:rsidR="00646D5F" w14:paraId="3A8EBFEF" w14:textId="77777777" w:rsidTr="005D4587">
        <w:trPr>
          <w:trHeight w:val="759"/>
        </w:trPr>
        <w:tc>
          <w:tcPr>
            <w:tcW w:w="8926" w:type="dxa"/>
            <w:gridSpan w:val="7"/>
          </w:tcPr>
          <w:p w14:paraId="11C12AAC" w14:textId="061BD634" w:rsidR="00646D5F" w:rsidRDefault="00646D5F" w:rsidP="00617EA9">
            <w:r>
              <w:t>Aquí sí se observa el aumento en mensajes recibidos contra el caso 1 (un 73%). En total, los nodos reciben en promedio el 54.51% de los mensajes.</w:t>
            </w:r>
          </w:p>
        </w:tc>
      </w:tr>
    </w:tbl>
    <w:p w14:paraId="59CD697B" w14:textId="2A09FC35" w:rsidR="00D14519" w:rsidRDefault="0039518D" w:rsidP="00DA1247">
      <w:r>
        <w:rPr>
          <w:noProof/>
        </w:rPr>
        <w:lastRenderedPageBreak/>
        <mc:AlternateContent>
          <mc:Choice Requires="wpg">
            <w:drawing>
              <wp:anchor distT="0" distB="0" distL="114300" distR="114300" simplePos="0" relativeHeight="252612608" behindDoc="0" locked="0" layoutInCell="1" allowOverlap="1" wp14:anchorId="5C1D578B" wp14:editId="18EE754A">
                <wp:simplePos x="0" y="0"/>
                <wp:positionH relativeFrom="margin">
                  <wp:align>left</wp:align>
                </wp:positionH>
                <wp:positionV relativeFrom="paragraph">
                  <wp:posOffset>1518285</wp:posOffset>
                </wp:positionV>
                <wp:extent cx="5505450" cy="1200150"/>
                <wp:effectExtent l="0" t="0" r="0" b="0"/>
                <wp:wrapSquare wrapText="bothSides"/>
                <wp:docPr id="480652987" name="Grupo 5"/>
                <wp:cNvGraphicFramePr/>
                <a:graphic xmlns:a="http://schemas.openxmlformats.org/drawingml/2006/main">
                  <a:graphicData uri="http://schemas.microsoft.com/office/word/2010/wordprocessingGroup">
                    <wpg:wgp>
                      <wpg:cNvGrpSpPr/>
                      <wpg:grpSpPr>
                        <a:xfrm>
                          <a:off x="0" y="0"/>
                          <a:ext cx="5505450" cy="1200150"/>
                          <a:chOff x="0" y="0"/>
                          <a:chExt cx="6386092" cy="1296670"/>
                        </a:xfrm>
                      </wpg:grpSpPr>
                      <pic:pic xmlns:pic="http://schemas.openxmlformats.org/drawingml/2006/picture">
                        <pic:nvPicPr>
                          <pic:cNvPr id="1549151233" name="Imagen 10"/>
                          <pic:cNvPicPr>
                            <a:picLocks noChangeAspect="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0" y="0"/>
                            <a:ext cx="3077845" cy="1286510"/>
                          </a:xfrm>
                          <a:prstGeom prst="rect">
                            <a:avLst/>
                          </a:prstGeom>
                          <a:noFill/>
                        </pic:spPr>
                      </pic:pic>
                      <pic:pic xmlns:pic="http://schemas.openxmlformats.org/drawingml/2006/picture">
                        <pic:nvPicPr>
                          <pic:cNvPr id="999445358" name="Imagen 9"/>
                          <pic:cNvPicPr>
                            <a:picLocks noChangeAspect="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3040912" y="0"/>
                            <a:ext cx="3345180" cy="129667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4B013E0" id="Grupo 5" o:spid="_x0000_s1026" style="position:absolute;margin-left:0;margin-top:119.55pt;width:433.5pt;height:94.5pt;z-index:252612608;mso-position-horizontal:left;mso-position-horizontal-relative:margin;mso-width-relative:margin;mso-height-relative:margin" coordsize="63860,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">
                <v:shape id="Imagen 10" o:spid="_x0000_s1027" type="#_x0000_t75" style="position:absolute;width:30778;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">
                  <v:imagedata r:id="rId933" o:title=""/>
                </v:shape>
                <v:shape id="Imagen 9" o:spid="_x0000_s1028" type="#_x0000_t75" style="position:absolute;left:30409;width:33451;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">
                  <v:imagedata r:id="rId934" o:title=""/>
                </v:shape>
                <w10:wrap type="square" anchorx="margin"/>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p w14:paraId="4004E165" w14:textId="3959AE4B" w:rsidR="00C7599D" w:rsidRDefault="00C7599D" w:rsidP="00DA1247"/>
    <w:tbl>
      <w:tblPr>
        <w:tblStyle w:val="Tablaconcuadrcula"/>
        <w:tblW w:w="8926" w:type="dxa"/>
        <w:tblLayout w:type="fixed"/>
        <w:tblLook w:val="04A0" w:firstRow="1" w:lastRow="0" w:firstColumn="1" w:lastColumn="0" w:noHBand="0" w:noVBand="1"/>
      </w:tblPr>
      <w:tblGrid>
        <w:gridCol w:w="1369"/>
        <w:gridCol w:w="1526"/>
        <w:gridCol w:w="1353"/>
        <w:gridCol w:w="1417"/>
        <w:gridCol w:w="993"/>
        <w:gridCol w:w="1134"/>
        <w:gridCol w:w="1134"/>
      </w:tblGrid>
      <w:tr w:rsidR="0006287D" w14:paraId="17D5E380" w14:textId="77777777" w:rsidTr="0006287D">
        <w:trPr>
          <w:trHeight w:val="759"/>
        </w:trPr>
        <w:tc>
          <w:tcPr>
            <w:tcW w:w="1369" w:type="dxa"/>
          </w:tcPr>
          <w:p w14:paraId="31C5B171" w14:textId="24F9E491" w:rsidR="0006287D" w:rsidRDefault="0006287D" w:rsidP="00617EA9">
            <w:r>
              <w:t>50 km/h</w:t>
            </w:r>
          </w:p>
        </w:tc>
        <w:tc>
          <w:tcPr>
            <w:tcW w:w="1526" w:type="dxa"/>
          </w:tcPr>
          <w:p w14:paraId="08350316" w14:textId="0C8E96AC" w:rsidR="0006287D" w:rsidRDefault="0006287D" w:rsidP="00617EA9">
            <w:r>
              <w:t>0.2 s</w:t>
            </w:r>
          </w:p>
        </w:tc>
        <w:tc>
          <w:tcPr>
            <w:tcW w:w="1353" w:type="dxa"/>
          </w:tcPr>
          <w:p w14:paraId="74C41DF5" w14:textId="4CFFD00F" w:rsidR="0006287D" w:rsidRDefault="0006287D" w:rsidP="00617EA9">
            <w:r>
              <w:t>24 s</w:t>
            </w:r>
          </w:p>
        </w:tc>
        <w:tc>
          <w:tcPr>
            <w:tcW w:w="1417" w:type="dxa"/>
          </w:tcPr>
          <w:p w14:paraId="22BE3E56" w14:textId="2F146DBF" w:rsidR="0006287D" w:rsidRDefault="0006287D" w:rsidP="00617EA9">
            <w:r>
              <w:t>121</w:t>
            </w:r>
          </w:p>
        </w:tc>
        <w:tc>
          <w:tcPr>
            <w:tcW w:w="993" w:type="dxa"/>
          </w:tcPr>
          <w:p w14:paraId="6B6DB4CB" w14:textId="57159B2D" w:rsidR="0006287D" w:rsidRDefault="0006287D" w:rsidP="00617EA9">
            <w:r>
              <w:t>509</w:t>
            </w:r>
          </w:p>
        </w:tc>
        <w:tc>
          <w:tcPr>
            <w:tcW w:w="1134" w:type="dxa"/>
          </w:tcPr>
          <w:p w14:paraId="776A264E" w14:textId="7969D06C" w:rsidR="0006287D" w:rsidRDefault="0006287D" w:rsidP="00617EA9">
            <w:r>
              <w:t>635</w:t>
            </w:r>
          </w:p>
        </w:tc>
        <w:tc>
          <w:tcPr>
            <w:tcW w:w="1134" w:type="dxa"/>
          </w:tcPr>
          <w:p w14:paraId="3E4C7FF6" w14:textId="3C6BD61C" w:rsidR="0006287D" w:rsidRDefault="0006287D" w:rsidP="00617EA9">
            <w:r>
              <w:t>2094</w:t>
            </w:r>
          </w:p>
        </w:tc>
      </w:tr>
      <w:tr w:rsidR="0006287D" w14:paraId="21F4854C" w14:textId="77777777" w:rsidTr="00373CC3">
        <w:trPr>
          <w:trHeight w:val="759"/>
        </w:trPr>
        <w:tc>
          <w:tcPr>
            <w:tcW w:w="8926" w:type="dxa"/>
            <w:gridSpan w:val="7"/>
          </w:tcPr>
          <w:p w14:paraId="3767BE19" w14:textId="50E56B81" w:rsidR="0006287D" w:rsidRDefault="0006287D" w:rsidP="00617EA9">
            <w:r>
              <w:t>Igual que a 30 km/h, los tiempos no solo de acceso al medio, también de procesamiento aumentan, y de forma más considerables aquí, igualmente la tasa de errores presenta un cambio importante.</w:t>
            </w:r>
            <w:r>
              <w:rPr>
                <w:noProof/>
              </w:rPr>
              <w:t xml:space="preserve"> Pese a eso, logra aumentar en mayor proporción la cantidad de mensajes recibido</w:t>
            </w:r>
            <w:r w:rsidR="000E32DA">
              <w:rPr>
                <w:noProof/>
              </w:rPr>
              <w:t>s</w:t>
            </w:r>
            <w:r>
              <w:rPr>
                <w:noProof/>
              </w:rPr>
              <w:t xml:space="preserve">, entre un intervalo de </w:t>
            </w:r>
            <w:r w:rsidR="000E32DA">
              <w:rPr>
                <w:noProof/>
              </w:rPr>
              <w:t>1</w:t>
            </w:r>
            <w:r>
              <w:rPr>
                <w:noProof/>
              </w:rPr>
              <w:t>s y 0.2s, comparado a cuando se tenía una menor velocidad.</w:t>
            </w:r>
            <w:r w:rsidR="000E32DA">
              <w:rPr>
                <w:noProof/>
              </w:rPr>
              <w:t xml:space="preserve"> Aquí si se obtienen 5 veces más mensajes, mientras en el caso 1, el aumento fue de 3. Los nodos presentan además una mejoría en mensajes únicos recibidos, en promedio reciben el 60.1%.</w:t>
            </w:r>
            <w:r>
              <w:rPr>
                <w:noProof/>
              </w:rPr>
              <w:t xml:space="preserve"> </w:t>
            </w:r>
          </w:p>
        </w:tc>
      </w:tr>
    </w:tbl>
    <w:p w14:paraId="1C191EAA" w14:textId="3156B539" w:rsidR="009F1280" w:rsidRDefault="0039518D" w:rsidP="00DA1247">
      <w:r>
        <w:rPr>
          <w:noProof/>
        </w:rPr>
        <w:lastRenderedPageBreak/>
        <mc:AlternateContent>
          <mc:Choice Requires="wpg">
            <w:drawing>
              <wp:anchor distT="0" distB="0" distL="114300" distR="114300" simplePos="0" relativeHeight="252614656" behindDoc="0" locked="0" layoutInCell="1" allowOverlap="1" wp14:anchorId="46F6E8D9" wp14:editId="6C667300">
                <wp:simplePos x="0" y="0"/>
                <wp:positionH relativeFrom="margin">
                  <wp:align>center</wp:align>
                </wp:positionH>
                <wp:positionV relativeFrom="paragraph">
                  <wp:posOffset>176985</wp:posOffset>
                </wp:positionV>
                <wp:extent cx="6049896" cy="1228090"/>
                <wp:effectExtent l="0" t="0" r="8255" b="0"/>
                <wp:wrapSquare wrapText="bothSides"/>
                <wp:docPr id="762507163" name="Grupo 6"/>
                <wp:cNvGraphicFramePr/>
                <a:graphic xmlns:a="http://schemas.openxmlformats.org/drawingml/2006/main">
                  <a:graphicData uri="http://schemas.microsoft.com/office/word/2010/wordprocessingGroup">
                    <wpg:wgp>
                      <wpg:cNvGrpSpPr/>
                      <wpg:grpSpPr>
                        <a:xfrm>
                          <a:off x="0" y="0"/>
                          <a:ext cx="6049896" cy="1228090"/>
                          <a:chOff x="0" y="0"/>
                          <a:chExt cx="6049896" cy="1228090"/>
                        </a:xfrm>
                      </wpg:grpSpPr>
                      <pic:pic xmlns:pic="http://schemas.openxmlformats.org/drawingml/2006/picture">
                        <pic:nvPicPr>
                          <pic:cNvPr id="85918963" name="Imagen 11"/>
                          <pic:cNvPicPr>
                            <a:picLocks noChangeAspect="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2939415" cy="1228090"/>
                          </a:xfrm>
                          <a:prstGeom prst="rect">
                            <a:avLst/>
                          </a:prstGeom>
                          <a:noFill/>
                        </pic:spPr>
                      </pic:pic>
                      <pic:pic xmlns:pic="http://schemas.openxmlformats.org/drawingml/2006/picture">
                        <pic:nvPicPr>
                          <pic:cNvPr id="1951804670" name="Imagen 12"/>
                          <pic:cNvPicPr>
                            <a:picLocks noChangeAspect="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2934586" y="0"/>
                            <a:ext cx="3115310" cy="1207770"/>
                          </a:xfrm>
                          <a:prstGeom prst="rect">
                            <a:avLst/>
                          </a:prstGeom>
                          <a:noFill/>
                        </pic:spPr>
                      </pic:pic>
                    </wpg:wgp>
                  </a:graphicData>
                </a:graphic>
              </wp:anchor>
            </w:drawing>
          </mc:Choice>
          <mc:Fallback>
            <w:pict>
              <v:group w14:anchorId="1B859FB9" id="Grupo 6" o:spid="_x0000_s1026" style="position:absolute;margin-left:0;margin-top:13.95pt;width:476.35pt;height:96.7pt;z-index:252614656;mso-position-horizontal:center;mso-position-horizontal-relative:margin" coordsize="60498,12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&#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">
                <v:shape id="Imagen 11" o:spid="_x0000_s1027" type="#_x0000_t75" style="position:absolute;width:29394;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">
                  <v:imagedata r:id="rId938" o:title=""/>
                </v:shape>
                <v:shape id="Imagen 12" o:spid="_x0000_s1028" type="#_x0000_t75" style="position:absolute;left:29345;width:31153;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">
                  <v:imagedata r:id="rId939" o:title=""/>
                </v:shape>
                <w10:wrap type="square" anchorx="margin"/>
              </v:group>
            </w:pict>
          </mc:Fallback>
        </mc:AlternateContent>
      </w:r>
      <w:r w:rsidR="009F1280">
        <w:rPr>
          <w:noProof/>
        </w:rPr>
        <mc:AlternateContent>
          <mc:Choice Requires="wpg">
            <w:drawing>
              <wp:anchor distT="0" distB="0" distL="114300" distR="114300" simplePos="0" relativeHeight="252262400" behindDoc="0" locked="0" layoutInCell="1" allowOverlap="1" wp14:anchorId="5A044F72" wp14:editId="0F54FC8F">
                <wp:simplePos x="0" y="0"/>
                <wp:positionH relativeFrom="margin">
                  <wp:align>left</wp:align>
                </wp:positionH>
                <wp:positionV relativeFrom="paragraph">
                  <wp:posOffset>1358348</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41"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42"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943"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943"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44"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39A96BCA" id="Grupo 48" o:spid="_x0000_s1026" style="position:absolute;margin-left:0;margin-top:106.95pt;width:422.35pt;height:90pt;z-index:252262400;mso-position-horizontal:left;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45"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46"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491"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947"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948"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949"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950"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608"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491"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947"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948"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949"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950"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608"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51"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912"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913"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914"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915"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916"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952"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953"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954"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955"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912"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913"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914"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915"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916"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952"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953"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954"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955"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56"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57"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9493" w:type="dxa"/>
        <w:tblLayout w:type="fixed"/>
        <w:tblLook w:val="04A0" w:firstRow="1" w:lastRow="0" w:firstColumn="1" w:lastColumn="0" w:noHBand="0" w:noVBand="1"/>
      </w:tblPr>
      <w:tblGrid>
        <w:gridCol w:w="1369"/>
        <w:gridCol w:w="1526"/>
        <w:gridCol w:w="1526"/>
        <w:gridCol w:w="1244"/>
        <w:gridCol w:w="1276"/>
        <w:gridCol w:w="1276"/>
        <w:gridCol w:w="1276"/>
      </w:tblGrid>
      <w:tr w:rsidR="00FF7709" w14:paraId="6AAA9F8F" w14:textId="77777777" w:rsidTr="00FF7709">
        <w:trPr>
          <w:trHeight w:val="759"/>
        </w:trPr>
        <w:tc>
          <w:tcPr>
            <w:tcW w:w="1369" w:type="dxa"/>
          </w:tcPr>
          <w:p w14:paraId="1751E0F9" w14:textId="75FC2674" w:rsidR="00FF7709" w:rsidRDefault="00FF7709" w:rsidP="00617EA9">
            <w:r>
              <w:t>80 km/h</w:t>
            </w:r>
          </w:p>
        </w:tc>
        <w:tc>
          <w:tcPr>
            <w:tcW w:w="1526" w:type="dxa"/>
          </w:tcPr>
          <w:p w14:paraId="3B307551" w14:textId="53E59FB4" w:rsidR="00FF7709" w:rsidRDefault="00FF7709" w:rsidP="00617EA9">
            <w:r>
              <w:t>1 s</w:t>
            </w:r>
          </w:p>
        </w:tc>
        <w:tc>
          <w:tcPr>
            <w:tcW w:w="1526" w:type="dxa"/>
          </w:tcPr>
          <w:p w14:paraId="4D117B7E" w14:textId="4B59AB1B" w:rsidR="00FF7709" w:rsidRDefault="00FF7709" w:rsidP="00617EA9">
            <w:r>
              <w:t>15 s</w:t>
            </w:r>
          </w:p>
        </w:tc>
        <w:tc>
          <w:tcPr>
            <w:tcW w:w="1244" w:type="dxa"/>
          </w:tcPr>
          <w:p w14:paraId="32BB6D29" w14:textId="21573C89" w:rsidR="00FF7709" w:rsidRDefault="00FF7709" w:rsidP="00617EA9">
            <w:r>
              <w:t>16</w:t>
            </w:r>
          </w:p>
        </w:tc>
        <w:tc>
          <w:tcPr>
            <w:tcW w:w="1276" w:type="dxa"/>
          </w:tcPr>
          <w:p w14:paraId="440CB2B3" w14:textId="7F5E7DF2" w:rsidR="00FF7709" w:rsidRDefault="00FF7709" w:rsidP="00617EA9">
            <w:r>
              <w:t>57.44</w:t>
            </w:r>
          </w:p>
        </w:tc>
        <w:tc>
          <w:tcPr>
            <w:tcW w:w="1276" w:type="dxa"/>
          </w:tcPr>
          <w:p w14:paraId="5B57964F" w14:textId="108E7434" w:rsidR="00FF7709" w:rsidRDefault="00FF7709" w:rsidP="00617EA9">
            <w:r>
              <w:t>74.5</w:t>
            </w:r>
          </w:p>
        </w:tc>
        <w:tc>
          <w:tcPr>
            <w:tcW w:w="1276" w:type="dxa"/>
          </w:tcPr>
          <w:p w14:paraId="4A2E3B6D" w14:textId="3433A0A1" w:rsidR="00FF7709" w:rsidRDefault="00FF7709" w:rsidP="00617EA9">
            <w:r>
              <w:t>200</w:t>
            </w:r>
          </w:p>
        </w:tc>
      </w:tr>
      <w:tr w:rsidR="00FF7709" w14:paraId="7B9AA63B" w14:textId="77777777" w:rsidTr="00490409">
        <w:trPr>
          <w:trHeight w:val="759"/>
        </w:trPr>
        <w:tc>
          <w:tcPr>
            <w:tcW w:w="9493" w:type="dxa"/>
            <w:gridSpan w:val="7"/>
          </w:tcPr>
          <w:p w14:paraId="0C3F833E" w14:textId="14D5DD4B" w:rsidR="00FF7709" w:rsidRDefault="00FF7709" w:rsidP="00617EA9">
            <w:r>
              <w:t>Se observa el cambio considerable en el número de mensajes recibidos por los nodos a mayor velocidad, muchas transmisiones terminan perdiéndose.</w:t>
            </w:r>
            <w:r w:rsidR="000E32DA">
              <w:rPr>
                <w:noProof/>
              </w:rPr>
              <w:t xml:space="preserve"> Mientras a 50 km/h recibían el 58% de los mensajes, aquí se reciben el </w:t>
            </w:r>
            <w:r>
              <w:rPr>
                <w:noProof/>
              </w:rPr>
              <w:t>5</w:t>
            </w:r>
            <w:r w:rsidR="003B4575">
              <w:rPr>
                <w:noProof/>
              </w:rPr>
              <w:t>1.28</w:t>
            </w:r>
            <w:r>
              <w:rPr>
                <w:noProof/>
              </w:rPr>
              <w:t>%</w:t>
            </w:r>
            <w:r w:rsidR="000E32DA">
              <w:rPr>
                <w:noProof/>
              </w:rPr>
              <w:t>.</w:t>
            </w:r>
          </w:p>
        </w:tc>
      </w:tr>
    </w:tbl>
    <w:p w14:paraId="11F16E0D" w14:textId="4C92C3DB" w:rsidR="00165708" w:rsidRDefault="0039518D" w:rsidP="00DA1247">
      <w:r>
        <w:rPr>
          <w:noProof/>
        </w:rPr>
        <w:lastRenderedPageBreak/>
        <mc:AlternateContent>
          <mc:Choice Requires="wpg">
            <w:drawing>
              <wp:anchor distT="0" distB="0" distL="114300" distR="114300" simplePos="0" relativeHeight="252616704" behindDoc="0" locked="0" layoutInCell="1" allowOverlap="1" wp14:anchorId="357085FF" wp14:editId="508D78FE">
                <wp:simplePos x="0" y="0"/>
                <wp:positionH relativeFrom="column">
                  <wp:posOffset>-40943</wp:posOffset>
                </wp:positionH>
                <wp:positionV relativeFrom="paragraph">
                  <wp:posOffset>193533</wp:posOffset>
                </wp:positionV>
                <wp:extent cx="6011102" cy="1215390"/>
                <wp:effectExtent l="0" t="0" r="8890" b="3810"/>
                <wp:wrapSquare wrapText="bothSides"/>
                <wp:docPr id="1062554228" name="Grupo 7"/>
                <wp:cNvGraphicFramePr/>
                <a:graphic xmlns:a="http://schemas.openxmlformats.org/drawingml/2006/main">
                  <a:graphicData uri="http://schemas.microsoft.com/office/word/2010/wordprocessingGroup">
                    <wpg:wgp>
                      <wpg:cNvGrpSpPr/>
                      <wpg:grpSpPr>
                        <a:xfrm>
                          <a:off x="0" y="0"/>
                          <a:ext cx="6011102" cy="1215390"/>
                          <a:chOff x="0" y="0"/>
                          <a:chExt cx="6011102" cy="1215390"/>
                        </a:xfrm>
                      </wpg:grpSpPr>
                      <pic:pic xmlns:pic="http://schemas.openxmlformats.org/drawingml/2006/picture">
                        <pic:nvPicPr>
                          <pic:cNvPr id="1491168610" name="Imagen 15"/>
                          <pic:cNvPicPr>
                            <a:picLocks noChangeAspect="1"/>
                          </pic:cNvPicPr>
                        </pic:nvPicPr>
                        <pic:blipFill>
                          <a:blip r:embed="rId958" cstate="print">
                            <a:extLst>
                              <a:ext uri="{28A0092B-C50C-407E-A947-70E740481C1C}">
                                <a14:useLocalDpi xmlns:a14="http://schemas.microsoft.com/office/drawing/2010/main" val="0"/>
                              </a:ext>
                            </a:extLst>
                          </a:blip>
                          <a:srcRect/>
                          <a:stretch>
                            <a:fillRect/>
                          </a:stretch>
                        </pic:blipFill>
                        <pic:spPr bwMode="auto">
                          <a:xfrm>
                            <a:off x="0" y="0"/>
                            <a:ext cx="3134360" cy="1215390"/>
                          </a:xfrm>
                          <a:prstGeom prst="rect">
                            <a:avLst/>
                          </a:prstGeom>
                          <a:noFill/>
                        </pic:spPr>
                      </pic:pic>
                      <pic:pic xmlns:pic="http://schemas.openxmlformats.org/drawingml/2006/picture">
                        <pic:nvPicPr>
                          <pic:cNvPr id="1973519353" name="Imagen 16"/>
                          <pic:cNvPicPr>
                            <a:picLocks noChangeAspect="1"/>
                          </pic:cNvPicPr>
                        </pic:nvPicPr>
                        <pic:blipFill>
                          <a:blip r:embed="rId959" cstate="print">
                            <a:extLst>
                              <a:ext uri="{28A0092B-C50C-407E-A947-70E740481C1C}">
                                <a14:useLocalDpi xmlns:a14="http://schemas.microsoft.com/office/drawing/2010/main" val="0"/>
                              </a:ext>
                            </a:extLst>
                          </a:blip>
                          <a:srcRect/>
                          <a:stretch>
                            <a:fillRect/>
                          </a:stretch>
                        </pic:blipFill>
                        <pic:spPr bwMode="auto">
                          <a:xfrm>
                            <a:off x="3104707" y="0"/>
                            <a:ext cx="2906395" cy="1214755"/>
                          </a:xfrm>
                          <a:prstGeom prst="rect">
                            <a:avLst/>
                          </a:prstGeom>
                          <a:noFill/>
                        </pic:spPr>
                      </pic:pic>
                    </wpg:wgp>
                  </a:graphicData>
                </a:graphic>
              </wp:anchor>
            </w:drawing>
          </mc:Choice>
          <mc:Fallback>
            <w:pict>
              <v:group w14:anchorId="637526A0" id="Grupo 7" o:spid="_x0000_s1026" style="position:absolute;margin-left:-3.2pt;margin-top:15.25pt;width:473.3pt;height:95.7pt;z-index:252616704" coordsize="60111,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">
                <v:shape id="Imagen 15" o:spid="_x0000_s1027" type="#_x0000_t75" style="position:absolute;width:31343;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">
                  <v:imagedata r:id="rId960" o:title=""/>
                </v:shape>
                <v:shape id="Imagen 16" o:spid="_x0000_s1028" type="#_x0000_t75" style="position:absolute;left:31047;width:29064;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">
                  <v:imagedata r:id="rId961"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71BCDC71">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62"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63"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64"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9351" w:type="dxa"/>
        <w:tblLayout w:type="fixed"/>
        <w:tblLook w:val="04A0" w:firstRow="1" w:lastRow="0" w:firstColumn="1" w:lastColumn="0" w:noHBand="0" w:noVBand="1"/>
      </w:tblPr>
      <w:tblGrid>
        <w:gridCol w:w="1369"/>
        <w:gridCol w:w="1526"/>
        <w:gridCol w:w="1526"/>
        <w:gridCol w:w="1244"/>
        <w:gridCol w:w="1276"/>
        <w:gridCol w:w="1276"/>
        <w:gridCol w:w="1134"/>
      </w:tblGrid>
      <w:tr w:rsidR="00FF7709" w14:paraId="6C0D64E3" w14:textId="77777777" w:rsidTr="00FF7709">
        <w:trPr>
          <w:trHeight w:val="759"/>
        </w:trPr>
        <w:tc>
          <w:tcPr>
            <w:tcW w:w="1369" w:type="dxa"/>
          </w:tcPr>
          <w:p w14:paraId="2378DAA6" w14:textId="5422F785" w:rsidR="00FF7709" w:rsidRDefault="00FF7709" w:rsidP="00617EA9">
            <w:r>
              <w:t>80 km/h</w:t>
            </w:r>
          </w:p>
        </w:tc>
        <w:tc>
          <w:tcPr>
            <w:tcW w:w="1526" w:type="dxa"/>
          </w:tcPr>
          <w:p w14:paraId="6E68C6C1" w14:textId="7E82AFCB" w:rsidR="00FF7709" w:rsidRDefault="00FF7709" w:rsidP="00617EA9">
            <w:r>
              <w:t>0.5 s</w:t>
            </w:r>
          </w:p>
        </w:tc>
        <w:tc>
          <w:tcPr>
            <w:tcW w:w="1526" w:type="dxa"/>
          </w:tcPr>
          <w:p w14:paraId="449DB9A6" w14:textId="769EED7D" w:rsidR="00FF7709" w:rsidRDefault="00FF7709" w:rsidP="00617EA9">
            <w:r>
              <w:t>15 s</w:t>
            </w:r>
          </w:p>
        </w:tc>
        <w:tc>
          <w:tcPr>
            <w:tcW w:w="1244" w:type="dxa"/>
          </w:tcPr>
          <w:p w14:paraId="71E7DF8E" w14:textId="02938FF5" w:rsidR="00FF7709" w:rsidRDefault="00FF7709" w:rsidP="00617EA9">
            <w:r>
              <w:t>31</w:t>
            </w:r>
          </w:p>
        </w:tc>
        <w:tc>
          <w:tcPr>
            <w:tcW w:w="1276" w:type="dxa"/>
          </w:tcPr>
          <w:p w14:paraId="4ADF702B" w14:textId="51838005" w:rsidR="00FF7709" w:rsidRDefault="00FF7709" w:rsidP="00617EA9">
            <w:r>
              <w:t>110.3</w:t>
            </w:r>
          </w:p>
        </w:tc>
        <w:tc>
          <w:tcPr>
            <w:tcW w:w="1276" w:type="dxa"/>
          </w:tcPr>
          <w:p w14:paraId="67784B03" w14:textId="04018F34" w:rsidR="00FF7709" w:rsidRDefault="00FF7709" w:rsidP="00617EA9">
            <w:r>
              <w:t>142.28</w:t>
            </w:r>
          </w:p>
        </w:tc>
        <w:tc>
          <w:tcPr>
            <w:tcW w:w="1134" w:type="dxa"/>
          </w:tcPr>
          <w:p w14:paraId="0CE298D2" w14:textId="7D24D4E1" w:rsidR="00FF7709" w:rsidRDefault="00FF7709" w:rsidP="00617EA9">
            <w:r>
              <w:t>394</w:t>
            </w:r>
          </w:p>
        </w:tc>
      </w:tr>
      <w:tr w:rsidR="00FF7709" w14:paraId="525F0F30" w14:textId="77777777" w:rsidTr="003E2797">
        <w:trPr>
          <w:trHeight w:val="759"/>
        </w:trPr>
        <w:tc>
          <w:tcPr>
            <w:tcW w:w="9351" w:type="dxa"/>
            <w:gridSpan w:val="7"/>
          </w:tcPr>
          <w:p w14:paraId="7994892A" w14:textId="5D492E9A" w:rsidR="00FF7709" w:rsidRDefault="00FF7709" w:rsidP="00617EA9">
            <w:r>
              <w:t>Se mantiene el caso anterior, a altas velocidades se pierden muchos mensajes y la tasa de error es alta.</w:t>
            </w:r>
            <w:r w:rsidR="003B4575">
              <w:t xml:space="preserve"> </w:t>
            </w:r>
            <w:r w:rsidR="000E32DA">
              <w:t xml:space="preserve">Reciben en promedio </w:t>
            </w:r>
            <w:r w:rsidR="003B4575">
              <w:t>50.8%</w:t>
            </w:r>
            <w:r w:rsidR="000E32DA">
              <w:t xml:space="preserve"> de los mensajes. Obviamente se reciben más mensajes y la actualización se puede dar antes, pero con un intervalo de 0.5 s no se observa que mejore, ni empeore el porcentaje en mensajes recibidos. </w:t>
            </w:r>
          </w:p>
        </w:tc>
      </w:tr>
    </w:tbl>
    <w:p w14:paraId="5BAD01DA" w14:textId="172CE69C" w:rsidR="0039518D" w:rsidRDefault="0039518D" w:rsidP="00DA1247">
      <w:r>
        <w:rPr>
          <w:noProof/>
        </w:rPr>
        <mc:AlternateContent>
          <mc:Choice Requires="wpg">
            <w:drawing>
              <wp:anchor distT="0" distB="0" distL="114300" distR="114300" simplePos="0" relativeHeight="252618752" behindDoc="0" locked="0" layoutInCell="1" allowOverlap="1" wp14:anchorId="30979D0E" wp14:editId="56D3258B">
                <wp:simplePos x="0" y="0"/>
                <wp:positionH relativeFrom="column">
                  <wp:posOffset>0</wp:posOffset>
                </wp:positionH>
                <wp:positionV relativeFrom="paragraph">
                  <wp:posOffset>389577</wp:posOffset>
                </wp:positionV>
                <wp:extent cx="6075695" cy="1243965"/>
                <wp:effectExtent l="0" t="0" r="1270" b="0"/>
                <wp:wrapSquare wrapText="bothSides"/>
                <wp:docPr id="1163966477" name="Grupo 8"/>
                <wp:cNvGraphicFramePr/>
                <a:graphic xmlns:a="http://schemas.openxmlformats.org/drawingml/2006/main">
                  <a:graphicData uri="http://schemas.microsoft.com/office/word/2010/wordprocessingGroup">
                    <wpg:wgp>
                      <wpg:cNvGrpSpPr/>
                      <wpg:grpSpPr>
                        <a:xfrm>
                          <a:off x="0" y="0"/>
                          <a:ext cx="6075695" cy="1243965"/>
                          <a:chOff x="0" y="0"/>
                          <a:chExt cx="6075695" cy="1243965"/>
                        </a:xfrm>
                      </wpg:grpSpPr>
                      <pic:pic xmlns:pic="http://schemas.openxmlformats.org/drawingml/2006/picture">
                        <pic:nvPicPr>
                          <pic:cNvPr id="128413719" name="Imagen 18"/>
                          <pic:cNvPicPr>
                            <a:picLocks noChangeAspect="1"/>
                          </pic:cNvPicPr>
                        </pic:nvPicPr>
                        <pic:blipFill>
                          <a:blip r:embed="rId965" cstate="print">
                            <a:extLst>
                              <a:ext uri="{28A0092B-C50C-407E-A947-70E740481C1C}">
                                <a14:useLocalDpi xmlns:a14="http://schemas.microsoft.com/office/drawing/2010/main" val="0"/>
                              </a:ext>
                            </a:extLst>
                          </a:blip>
                          <a:srcRect/>
                          <a:stretch>
                            <a:fillRect/>
                          </a:stretch>
                        </pic:blipFill>
                        <pic:spPr bwMode="auto">
                          <a:xfrm>
                            <a:off x="0" y="0"/>
                            <a:ext cx="3208655" cy="1243965"/>
                          </a:xfrm>
                          <a:prstGeom prst="rect">
                            <a:avLst/>
                          </a:prstGeom>
                          <a:noFill/>
                        </pic:spPr>
                      </pic:pic>
                      <pic:pic xmlns:pic="http://schemas.openxmlformats.org/drawingml/2006/picture">
                        <pic:nvPicPr>
                          <pic:cNvPr id="1406928053" name="Imagen 17"/>
                          <pic:cNvPicPr>
                            <a:picLocks noChangeAspect="1"/>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3157870" y="0"/>
                            <a:ext cx="2917825" cy="1219200"/>
                          </a:xfrm>
                          <a:prstGeom prst="rect">
                            <a:avLst/>
                          </a:prstGeom>
                          <a:noFill/>
                        </pic:spPr>
                      </pic:pic>
                    </wpg:wgp>
                  </a:graphicData>
                </a:graphic>
              </wp:anchor>
            </w:drawing>
          </mc:Choice>
          <mc:Fallback>
            <w:pict>
              <v:group w14:anchorId="24A2C387" id="Grupo 8" o:spid="_x0000_s1026" style="position:absolute;margin-left:0;margin-top:30.7pt;width:478.4pt;height:97.95pt;z-index:252618752" coordsize="60756,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">
                <v:shape id="Imagen 18" o:spid="_x0000_s1027" type="#_x0000_t75" style="position:absolute;width:32086;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">
                  <v:imagedata r:id="rId967" o:title=""/>
                </v:shape>
                <v:shape id="Imagen 17" o:spid="_x0000_s1028" type="#_x0000_t75" style="position:absolute;left:31578;width:291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">
                  <v:imagedata r:id="rId968" o:title=""/>
                </v:shape>
                <w10:wrap type="square"/>
              </v:group>
            </w:pict>
          </mc:Fallback>
        </mc:AlternateContent>
      </w:r>
    </w:p>
    <w:p w14:paraId="28AEFD65" w14:textId="1618C729" w:rsidR="00165708" w:rsidRDefault="0039518D" w:rsidP="00DA1247">
      <w:r>
        <w:rPr>
          <w:noProof/>
        </w:rPr>
        <w:lastRenderedPageBreak/>
        <mc:AlternateContent>
          <mc:Choice Requires="wpg">
            <w:drawing>
              <wp:anchor distT="0" distB="0" distL="114300" distR="114300" simplePos="0" relativeHeight="252620800" behindDoc="0" locked="0" layoutInCell="1" allowOverlap="1" wp14:anchorId="55C5E88C" wp14:editId="4F9D2D1C">
                <wp:simplePos x="0" y="0"/>
                <wp:positionH relativeFrom="margin">
                  <wp:align>left</wp:align>
                </wp:positionH>
                <wp:positionV relativeFrom="paragraph">
                  <wp:posOffset>3819345</wp:posOffset>
                </wp:positionV>
                <wp:extent cx="6075695" cy="1243965"/>
                <wp:effectExtent l="0" t="0" r="1270" b="0"/>
                <wp:wrapSquare wrapText="bothSides"/>
                <wp:docPr id="1624353294" name="Grupo 8"/>
                <wp:cNvGraphicFramePr/>
                <a:graphic xmlns:a="http://schemas.openxmlformats.org/drawingml/2006/main">
                  <a:graphicData uri="http://schemas.microsoft.com/office/word/2010/wordprocessingGroup">
                    <wpg:wgp>
                      <wpg:cNvGrpSpPr/>
                      <wpg:grpSpPr>
                        <a:xfrm>
                          <a:off x="0" y="0"/>
                          <a:ext cx="6075695" cy="1243965"/>
                          <a:chOff x="0" y="0"/>
                          <a:chExt cx="6075695" cy="1243965"/>
                        </a:xfrm>
                      </wpg:grpSpPr>
                      <pic:pic xmlns:pic="http://schemas.openxmlformats.org/drawingml/2006/picture">
                        <pic:nvPicPr>
                          <pic:cNvPr id="919556824" name="Imagen 18"/>
                          <pic:cNvPicPr>
                            <a:picLocks noChangeAspect="1"/>
                          </pic:cNvPicPr>
                        </pic:nvPicPr>
                        <pic:blipFill>
                          <a:blip r:embed="rId965" cstate="print">
                            <a:extLst>
                              <a:ext uri="{28A0092B-C50C-407E-A947-70E740481C1C}">
                                <a14:useLocalDpi xmlns:a14="http://schemas.microsoft.com/office/drawing/2010/main" val="0"/>
                              </a:ext>
                            </a:extLst>
                          </a:blip>
                          <a:srcRect/>
                          <a:stretch>
                            <a:fillRect/>
                          </a:stretch>
                        </pic:blipFill>
                        <pic:spPr bwMode="auto">
                          <a:xfrm>
                            <a:off x="0" y="0"/>
                            <a:ext cx="3208655" cy="1243965"/>
                          </a:xfrm>
                          <a:prstGeom prst="rect">
                            <a:avLst/>
                          </a:prstGeom>
                          <a:noFill/>
                        </pic:spPr>
                      </pic:pic>
                      <pic:pic xmlns:pic="http://schemas.openxmlformats.org/drawingml/2006/picture">
                        <pic:nvPicPr>
                          <pic:cNvPr id="411923779" name="Imagen 17"/>
                          <pic:cNvPicPr>
                            <a:picLocks noChangeAspect="1"/>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3157870" y="0"/>
                            <a:ext cx="2917825" cy="1219200"/>
                          </a:xfrm>
                          <a:prstGeom prst="rect">
                            <a:avLst/>
                          </a:prstGeom>
                          <a:noFill/>
                        </pic:spPr>
                      </pic:pic>
                    </wpg:wgp>
                  </a:graphicData>
                </a:graphic>
              </wp:anchor>
            </w:drawing>
          </mc:Choice>
          <mc:Fallback>
            <w:pict>
              <v:group w14:anchorId="32FFD930" id="Grupo 8" o:spid="_x0000_s1026" style="position:absolute;margin-left:0;margin-top:300.75pt;width:478.4pt;height:97.95pt;z-index:252620800;mso-position-horizontal:left;mso-position-horizontal-relative:margin" coordsize="60756,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">
                <v:shape id="Imagen 18" o:spid="_x0000_s1027" type="#_x0000_t75" style="position:absolute;width:32086;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">
                  <v:imagedata r:id="rId967" o:title=""/>
                </v:shape>
                <v:shape id="Imagen 17" o:spid="_x0000_s1028" type="#_x0000_t75" style="position:absolute;left:31578;width:291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">
                  <v:imagedata r:id="rId968" o:title=""/>
                </v:shape>
                <w10:wrap type="square" anchorx="margin"/>
              </v:group>
            </w:pict>
          </mc:Fallback>
        </mc:AlternateContent>
      </w:r>
      <w:r w:rsidR="00762B5A">
        <w:rPr>
          <w:noProof/>
        </w:rPr>
        <w:drawing>
          <wp:inline distT="0" distB="0" distL="0" distR="0" wp14:anchorId="7DEE41D1" wp14:editId="46EF9B5A">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9635" w:type="dxa"/>
        <w:tblLayout w:type="fixed"/>
        <w:tblLook w:val="04A0" w:firstRow="1" w:lastRow="0" w:firstColumn="1" w:lastColumn="0" w:noHBand="0" w:noVBand="1"/>
      </w:tblPr>
      <w:tblGrid>
        <w:gridCol w:w="1369"/>
        <w:gridCol w:w="1526"/>
        <w:gridCol w:w="1526"/>
        <w:gridCol w:w="1244"/>
        <w:gridCol w:w="1276"/>
        <w:gridCol w:w="1276"/>
        <w:gridCol w:w="1418"/>
      </w:tblGrid>
      <w:tr w:rsidR="003B4575" w14:paraId="38D2D1C3" w14:textId="77777777" w:rsidTr="003B4575">
        <w:trPr>
          <w:trHeight w:val="759"/>
        </w:trPr>
        <w:tc>
          <w:tcPr>
            <w:tcW w:w="1369" w:type="dxa"/>
          </w:tcPr>
          <w:p w14:paraId="278A37BF" w14:textId="4EB4C2C3" w:rsidR="003B4575" w:rsidRDefault="003B4575" w:rsidP="00617EA9">
            <w:r>
              <w:t>80 km/h</w:t>
            </w:r>
          </w:p>
        </w:tc>
        <w:tc>
          <w:tcPr>
            <w:tcW w:w="1526" w:type="dxa"/>
          </w:tcPr>
          <w:p w14:paraId="7C89611E" w14:textId="1DEEBB00" w:rsidR="003B4575" w:rsidRDefault="003B4575" w:rsidP="00617EA9">
            <w:r>
              <w:t>0.2 s</w:t>
            </w:r>
          </w:p>
        </w:tc>
        <w:tc>
          <w:tcPr>
            <w:tcW w:w="1526" w:type="dxa"/>
          </w:tcPr>
          <w:p w14:paraId="3D5FA7B9" w14:textId="297E5BAD" w:rsidR="003B4575" w:rsidRDefault="003B4575" w:rsidP="00617EA9">
            <w:r>
              <w:t>15 s</w:t>
            </w:r>
          </w:p>
        </w:tc>
        <w:tc>
          <w:tcPr>
            <w:tcW w:w="1244" w:type="dxa"/>
          </w:tcPr>
          <w:p w14:paraId="19B2265F" w14:textId="32735DED" w:rsidR="003B4575" w:rsidRDefault="003B4575" w:rsidP="00617EA9">
            <w:r>
              <w:t>76</w:t>
            </w:r>
          </w:p>
        </w:tc>
        <w:tc>
          <w:tcPr>
            <w:tcW w:w="1276" w:type="dxa"/>
          </w:tcPr>
          <w:p w14:paraId="0834936D" w14:textId="535B313F" w:rsidR="003B4575" w:rsidRDefault="003B4575" w:rsidP="00617EA9">
            <w:r>
              <w:t>281.89</w:t>
            </w:r>
          </w:p>
        </w:tc>
        <w:tc>
          <w:tcPr>
            <w:tcW w:w="1276" w:type="dxa"/>
          </w:tcPr>
          <w:p w14:paraId="6276CCE5" w14:textId="77656730" w:rsidR="003B4575" w:rsidRDefault="003B4575" w:rsidP="00617EA9">
            <w:r>
              <w:t>362</w:t>
            </w:r>
          </w:p>
        </w:tc>
        <w:tc>
          <w:tcPr>
            <w:tcW w:w="1418" w:type="dxa"/>
          </w:tcPr>
          <w:p w14:paraId="029F6ADA" w14:textId="325397CE" w:rsidR="003B4575" w:rsidRDefault="003B4575" w:rsidP="00617EA9">
            <w:r>
              <w:t>1000.55</w:t>
            </w:r>
          </w:p>
        </w:tc>
      </w:tr>
      <w:tr w:rsidR="003B4575" w14:paraId="293320CF" w14:textId="77777777" w:rsidTr="006E2676">
        <w:trPr>
          <w:trHeight w:val="759"/>
        </w:trPr>
        <w:tc>
          <w:tcPr>
            <w:tcW w:w="9635" w:type="dxa"/>
            <w:gridSpan w:val="7"/>
          </w:tcPr>
          <w:p w14:paraId="0165607C" w14:textId="24E4A8D9" w:rsidR="003B4575" w:rsidRDefault="003B4575" w:rsidP="00617EA9">
            <w:r>
              <w:t xml:space="preserve">En el caso de los tiempos de encolamiento, como es de esperarse al recibir pocos paquetes, disminuye, nuevamente aumenta en mayor proporción los mensajes recibidos con este intervalo, </w:t>
            </w:r>
            <w:r w:rsidR="000E32DA">
              <w:t>contrario a lo que ocurre con 0.5 segundos. Nuevamente, el porcentaje de mensajes recibidos en promedio es ligeramente mayor comparado con los otros intervalos, de</w:t>
            </w:r>
            <w:r>
              <w:t xml:space="preserve"> 52.98%</w:t>
            </w:r>
          </w:p>
        </w:tc>
      </w:tr>
    </w:tbl>
    <w:p w14:paraId="18458FF9" w14:textId="40EDFCC4" w:rsidR="00F5351E" w:rsidRDefault="0039518D" w:rsidP="00DA1247">
      <w:r>
        <w:rPr>
          <w:noProof/>
        </w:rPr>
        <mc:AlternateContent>
          <mc:Choice Requires="wpg">
            <w:drawing>
              <wp:anchor distT="0" distB="0" distL="114300" distR="114300" simplePos="0" relativeHeight="252194816" behindDoc="0" locked="0" layoutInCell="1" allowOverlap="1" wp14:anchorId="7EB8A858" wp14:editId="0506B9E2">
                <wp:simplePos x="0" y="0"/>
                <wp:positionH relativeFrom="margin">
                  <wp:align>left</wp:align>
                </wp:positionH>
                <wp:positionV relativeFrom="paragraph">
                  <wp:posOffset>1602058</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72"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42"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760972F8" id="Grupo 72" o:spid="_x0000_s1026" style="position:absolute;margin-left:0;margin-top:126.15pt;width:429pt;height:93.9pt;z-index:252194816;mso-position-horizontal:left;mso-position-horizontal-relative:margin"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973"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974"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4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975"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600"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976"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602"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949"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607"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603"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912"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77"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914"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915"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916"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952"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978"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954"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955"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951" o:title=""/>
                </v:shape>
                <w10:wrap anchorx="margin"/>
              </v:group>
            </w:pict>
          </mc:Fallback>
        </mc:AlternateContent>
      </w:r>
    </w:p>
    <w:p w14:paraId="7EE259BB" w14:textId="265C607A" w:rsidR="001E700D" w:rsidRDefault="001E700D" w:rsidP="00DA1247"/>
    <w:p w14:paraId="3047968A" w14:textId="5C7B90C3" w:rsidR="001E700D" w:rsidRDefault="001E700D" w:rsidP="00DA1247"/>
    <w:p w14:paraId="6A496D3A" w14:textId="03A1F755" w:rsidR="007F6BD6" w:rsidRDefault="001A2ACC" w:rsidP="00DA1247">
      <w:r>
        <w:t xml:space="preserve">Como se había adelantado en la simulación 1, tener intervalos bajos de actualización, en este caso para nosotros es informar de las detecciones de otros vehículos, dependerá como se </w:t>
      </w:r>
      <w:r>
        <w:lastRenderedPageBreak/>
        <w:t>había visto de la velocidad, pero también de la densidad de vehículos que intenten comunicarse.</w:t>
      </w:r>
      <w:r w:rsidR="007F6BD6">
        <w:t xml:space="preserve"> Con nueve nodos, un intervalo de comunicación de 200 ms parece </w:t>
      </w:r>
      <w:r w:rsidR="009F1280">
        <w:t>ser posible solo a altas velocidades</w:t>
      </w:r>
      <w:r w:rsidR="000E32DA">
        <w:t>, donde presenta pequeñas mejorías incluso. M</w:t>
      </w:r>
      <w:r w:rsidR="009F1280">
        <w:t>ientras que por ejemplo a 30 km/h</w:t>
      </w:r>
      <w:r w:rsidR="007F6BD6">
        <w:t xml:space="preserve">, </w:t>
      </w:r>
      <w:r w:rsidR="009F1280">
        <w:t xml:space="preserve">el óptimo pareciera ser un intervalo entre mensajes de </w:t>
      </w:r>
      <w:r w:rsidR="000E32DA">
        <w:t>1000</w:t>
      </w:r>
      <w:r w:rsidR="009F1280">
        <w:t xml:space="preserve"> ms.</w:t>
      </w:r>
      <w:r w:rsidR="000E32DA">
        <w:t xml:space="preserve"> </w:t>
      </w:r>
      <w:r w:rsidR="00E31A29">
        <w:t>La inundación de la red con mensajes no parece ser tan perjudicial al aumentar la velocidad en los nodos, razón de que solo halla una drástica reducción en los mensajes recibidos con 30 km/h.</w:t>
      </w:r>
      <w:r w:rsidR="009F1280">
        <w:t xml:space="preserve"> Se o</w:t>
      </w:r>
      <w:r w:rsidR="007F6BD6">
        <w:t>bserva</w:t>
      </w:r>
      <w:r w:rsidR="009F1280">
        <w:t>,</w:t>
      </w:r>
      <w:r w:rsidR="007F6BD6">
        <w:t xml:space="preserve"> </w:t>
      </w:r>
      <w:r w:rsidR="009F1280">
        <w:t xml:space="preserve">sobre todo, </w:t>
      </w:r>
      <w:r w:rsidR="007F6BD6">
        <w:t>la necesidad de un nodo para coordinar y evitar la colisión entre mensajes</w:t>
      </w:r>
      <w:r w:rsidR="009F1280">
        <w:t xml:space="preserve">, igualmente, puede experimentarse juntar comunicación peer </w:t>
      </w:r>
      <w:proofErr w:type="spellStart"/>
      <w:r w:rsidR="009F1280">
        <w:t>to</w:t>
      </w:r>
      <w:proofErr w:type="spellEnd"/>
      <w:r w:rsidR="009F1280">
        <w:t xml:space="preserve"> peer con el uso de canales, para dedicarlo a la comunicación de detecciones, y dejar el broadcast para otras aplicaciones de seguridad, como el caso 1 para cambiar de carril o avisar de frenado.</w:t>
      </w:r>
      <w:r w:rsidR="00E31A29">
        <w:t xml:space="preserve"> </w:t>
      </w:r>
    </w:p>
    <w:p w14:paraId="6A9C311D" w14:textId="77777777" w:rsidR="006911C2" w:rsidRPr="00F34A70" w:rsidRDefault="006911C2" w:rsidP="00FC4CC8">
      <w:pPr>
        <w:pStyle w:val="Ttulo1"/>
        <w:numPr>
          <w:ilvl w:val="0"/>
          <w:numId w:val="52"/>
        </w:numPr>
        <w:rPr>
          <w:szCs w:val="24"/>
          <w:lang w:val="es-MX"/>
        </w:rPr>
      </w:pPr>
      <w:bookmarkStart w:id="198" w:name="_Toc132494003"/>
      <w:bookmarkStart w:id="199" w:name="_Toc143091019"/>
      <w:bookmarkEnd w:id="197"/>
      <w:r w:rsidRPr="00F34A70">
        <w:rPr>
          <w:szCs w:val="24"/>
          <w:lang w:val="es-MX"/>
        </w:rPr>
        <w:lastRenderedPageBreak/>
        <w:t>Conclusiones</w:t>
      </w:r>
      <w:bookmarkEnd w:id="198"/>
      <w:bookmarkEnd w:id="199"/>
    </w:p>
    <w:p w14:paraId="05150D8A" w14:textId="390725C8" w:rsidR="006911C2" w:rsidRPr="00F34A70" w:rsidRDefault="006911C2">
      <w:pPr>
        <w:pStyle w:val="Ttulo2"/>
        <w:numPr>
          <w:ilvl w:val="1"/>
          <w:numId w:val="39"/>
        </w:numPr>
        <w:rPr>
          <w:szCs w:val="24"/>
          <w:lang w:val="es-MX"/>
        </w:rPr>
      </w:pPr>
      <w:r w:rsidRPr="00F34A70">
        <w:rPr>
          <w:szCs w:val="24"/>
          <w:lang w:val="es-MX"/>
        </w:rPr>
        <w:tab/>
      </w:r>
      <w:bookmarkStart w:id="200" w:name="_Toc132494004"/>
      <w:bookmarkStart w:id="201" w:name="_Toc143091020"/>
      <w:r w:rsidRPr="00F34A70">
        <w:rPr>
          <w:szCs w:val="24"/>
          <w:lang w:val="es-MX"/>
        </w:rPr>
        <w:t>Resultados</w:t>
      </w:r>
      <w:bookmarkEnd w:id="200"/>
      <w:bookmarkEnd w:id="201"/>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9"/>
        </w:numPr>
        <w:ind w:left="0"/>
        <w:rPr>
          <w:szCs w:val="24"/>
          <w:lang w:val="es-MX"/>
        </w:rPr>
      </w:pPr>
      <w:r w:rsidRPr="00F34A70">
        <w:rPr>
          <w:szCs w:val="24"/>
          <w:lang w:val="es-MX"/>
        </w:rPr>
        <w:tab/>
      </w:r>
      <w:bookmarkStart w:id="202" w:name="_Toc132494005"/>
      <w:bookmarkStart w:id="203" w:name="_Toc143091021"/>
      <w:r w:rsidRPr="00F34A70">
        <w:rPr>
          <w:szCs w:val="24"/>
          <w:lang w:val="es-MX"/>
        </w:rPr>
        <w:t>Discusión y mejoras</w:t>
      </w:r>
      <w:bookmarkEnd w:id="202"/>
      <w:bookmarkEnd w:id="203"/>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6F97B9A4" w:rsidR="006911C2" w:rsidRPr="00F34A70" w:rsidRDefault="006911C2">
      <w:pPr>
        <w:pStyle w:val="Ttulo1"/>
        <w:numPr>
          <w:ilvl w:val="0"/>
          <w:numId w:val="39"/>
        </w:numPr>
        <w:rPr>
          <w:szCs w:val="24"/>
          <w:lang w:val="es-MX"/>
        </w:rPr>
      </w:pPr>
      <w:bookmarkStart w:id="204" w:name="_Toc132494006"/>
      <w:bookmarkStart w:id="205" w:name="_Toc143091022"/>
      <w:r w:rsidRPr="00F34A70">
        <w:rPr>
          <w:szCs w:val="24"/>
          <w:lang w:val="es-MX"/>
        </w:rPr>
        <w:lastRenderedPageBreak/>
        <w:t>Apéndice</w:t>
      </w:r>
      <w:bookmarkEnd w:id="204"/>
      <w:r w:rsidRPr="00F34A70">
        <w:rPr>
          <w:szCs w:val="24"/>
          <w:lang w:val="es-MX"/>
        </w:rPr>
        <w:t xml:space="preserve"> </w:t>
      </w:r>
      <w:r w:rsidR="00BB4DB5">
        <w:rPr>
          <w:szCs w:val="24"/>
          <w:lang w:val="es-MX"/>
        </w:rPr>
        <w:t>1: documentación</w:t>
      </w:r>
      <w:bookmarkEnd w:id="205"/>
    </w:p>
    <w:p w14:paraId="64164632" w14:textId="7A3FC473" w:rsidR="006911C2" w:rsidRPr="00F34A70" w:rsidRDefault="007E7F27">
      <w:pPr>
        <w:pStyle w:val="Ttulo2"/>
        <w:numPr>
          <w:ilvl w:val="1"/>
          <w:numId w:val="33"/>
        </w:numPr>
        <w:rPr>
          <w:szCs w:val="24"/>
          <w:lang w:val="es-MX"/>
        </w:rPr>
      </w:pPr>
      <w:bookmarkStart w:id="206" w:name="_Toc132494007"/>
      <w:r>
        <w:rPr>
          <w:szCs w:val="24"/>
          <w:lang w:val="es-MX"/>
        </w:rPr>
        <w:t xml:space="preserve"> </w:t>
      </w:r>
      <w:bookmarkStart w:id="207" w:name="_Toc143091023"/>
      <w:r w:rsidR="006911C2" w:rsidRPr="00F34A70">
        <w:rPr>
          <w:szCs w:val="24"/>
          <w:lang w:val="es-MX"/>
        </w:rPr>
        <w:t>Documentación AutoModelCar</w:t>
      </w:r>
      <w:bookmarkEnd w:id="206"/>
      <w:bookmarkEnd w:id="207"/>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602368" behindDoc="0" locked="0" layoutInCell="1" allowOverlap="1" wp14:anchorId="1F7355B7" wp14:editId="627F1A9D">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60EF7B56" w:rsidR="00B6548A" w:rsidRPr="00544AAF" w:rsidRDefault="00B6548A" w:rsidP="00B6548A">
                            <w:pPr>
                              <w:pStyle w:val="Descripcin"/>
                              <w:rPr>
                                <w:noProof/>
                                <w:sz w:val="24"/>
                                <w:szCs w:val="24"/>
                              </w:rPr>
                            </w:pPr>
                            <w:bookmarkStart w:id="208" w:name="_Toc143090941"/>
                            <w:r>
                              <w:t>F</w:t>
                            </w:r>
                            <w:r>
                              <w:rPr>
                                <w:caps w:val="0"/>
                              </w:rPr>
                              <w:t>igura</w:t>
                            </w:r>
                            <w:r>
                              <w:t xml:space="preserve">  </w:t>
                            </w:r>
                            <w:fldSimple w:instr=" STYLEREF 1 \s ">
                              <w:r>
                                <w:rPr>
                                  <w:noProof/>
                                </w:rPr>
                                <w:t>10</w:t>
                              </w:r>
                            </w:fldSimple>
                            <w:r>
                              <w:noBreakHyphen/>
                            </w:r>
                            <w:fldSimple w:instr=" SEQ Figura_ \* ARABIC \s 1 ">
                              <w:r>
                                <w:rPr>
                                  <w:noProof/>
                                </w:rPr>
                                <w:t>1</w:t>
                              </w:r>
                            </w:fldSimple>
                            <w:r>
                              <w:t xml:space="preserve"> </w:t>
                            </w:r>
                            <w:r w:rsidRPr="001A2E1D">
                              <w:t xml:space="preserve">A </w:t>
                            </w:r>
                            <w:r w:rsidRPr="001A2E1D">
                              <w:rPr>
                                <w:caps w:val="0"/>
                              </w:rPr>
                              <w:t>la izquierda módulos y conexiones del modelo 1, a la derecha el modelo 2, fuente: (“hardware (</w:t>
                            </w:r>
                            <w:proofErr w:type="spellStart"/>
                            <w:r w:rsidRPr="001A2E1D">
                              <w:rPr>
                                <w:caps w:val="0"/>
                              </w:rPr>
                              <w:t>autonomos</w:t>
                            </w:r>
                            <w:proofErr w:type="spellEnd"/>
                            <w:r w:rsidRPr="001A2E1D">
                              <w:rPr>
                                <w:caps w:val="0"/>
                              </w:rPr>
                              <w:t xml:space="preserve"> </w:t>
                            </w:r>
                            <w:proofErr w:type="spellStart"/>
                            <w:r w:rsidRPr="001A2E1D">
                              <w:rPr>
                                <w:caps w:val="0"/>
                              </w:rPr>
                              <w:t>model</w:t>
                            </w:r>
                            <w:proofErr w:type="spellEnd"/>
                            <w:r w:rsidRPr="001A2E1D">
                              <w:rPr>
                                <w:caps w:val="0"/>
                              </w:rPr>
                              <w:t xml:space="preserve"> v2) · </w:t>
                            </w:r>
                            <w:proofErr w:type="spellStart"/>
                            <w:r w:rsidRPr="001A2E1D">
                              <w:rPr>
                                <w:caps w:val="0"/>
                              </w:rPr>
                              <w:t>automodelcar</w:t>
                            </w:r>
                            <w:proofErr w:type="spellEnd"/>
                            <w:r w:rsidRPr="001A2E1D">
                              <w:rPr>
                                <w:caps w:val="0"/>
                              </w:rPr>
                              <w:t>/</w:t>
                            </w:r>
                            <w:proofErr w:type="spellStart"/>
                            <w:r w:rsidRPr="001A2E1D">
                              <w:rPr>
                                <w:caps w:val="0"/>
                              </w:rPr>
                              <w:t>automodelcarwiki</w:t>
                            </w:r>
                            <w:proofErr w:type="spellEnd"/>
                            <w:r w:rsidRPr="001A2E1D">
                              <w:rPr>
                                <w:caps w:val="0"/>
                              </w:rPr>
                              <w:t xml:space="preserve"> wiki · </w:t>
                            </w:r>
                            <w:proofErr w:type="spellStart"/>
                            <w:r w:rsidRPr="001A2E1D">
                              <w:rPr>
                                <w:caps w:val="0"/>
                              </w:rPr>
                              <w:t>github</w:t>
                            </w:r>
                            <w:proofErr w:type="spellEnd"/>
                            <w:r w:rsidRPr="001A2E1D">
                              <w:rPr>
                                <w:caps w:val="0"/>
                              </w:rPr>
                              <w:t>” s. f.)</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55" type="#_x0000_t202" style="position:absolute;left:0;text-align:left;margin-left:.25pt;margin-top:245.75pt;width:441.65pt;height:.05pt;z-index:25260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" stroked="f">
                <v:textbox style="mso-fit-shape-to-text:t" inset="0,0,0,0">
                  <w:txbxContent>
                    <w:p w14:paraId="77280DF2" w14:textId="60EF7B56" w:rsidR="00B6548A" w:rsidRPr="00544AAF" w:rsidRDefault="00B6548A" w:rsidP="00B6548A">
                      <w:pPr>
                        <w:pStyle w:val="Descripcin"/>
                        <w:rPr>
                          <w:noProof/>
                          <w:sz w:val="24"/>
                          <w:szCs w:val="24"/>
                        </w:rPr>
                      </w:pPr>
                      <w:bookmarkStart w:id="209" w:name="_Toc143090941"/>
                      <w:r>
                        <w:t>F</w:t>
                      </w:r>
                      <w:r>
                        <w:rPr>
                          <w:caps w:val="0"/>
                        </w:rPr>
                        <w:t>igura</w:t>
                      </w:r>
                      <w:r>
                        <w:t xml:space="preserve">  </w:t>
                      </w:r>
                      <w:fldSimple w:instr=" STYLEREF 1 \s ">
                        <w:r>
                          <w:rPr>
                            <w:noProof/>
                          </w:rPr>
                          <w:t>10</w:t>
                        </w:r>
                      </w:fldSimple>
                      <w:r>
                        <w:noBreakHyphen/>
                      </w:r>
                      <w:fldSimple w:instr=" SEQ Figura_ \* ARABIC \s 1 ">
                        <w:r>
                          <w:rPr>
                            <w:noProof/>
                          </w:rPr>
                          <w:t>1</w:t>
                        </w:r>
                      </w:fldSimple>
                      <w:r>
                        <w:t xml:space="preserve"> </w:t>
                      </w:r>
                      <w:r w:rsidRPr="001A2E1D">
                        <w:t xml:space="preserve">A </w:t>
                      </w:r>
                      <w:r w:rsidRPr="001A2E1D">
                        <w:rPr>
                          <w:caps w:val="0"/>
                        </w:rPr>
                        <w:t>la izquierda módulos y conexiones del modelo 1, a la derecha el modelo 2, fuente: (“hardware (</w:t>
                      </w:r>
                      <w:proofErr w:type="spellStart"/>
                      <w:r w:rsidRPr="001A2E1D">
                        <w:rPr>
                          <w:caps w:val="0"/>
                        </w:rPr>
                        <w:t>autonomos</w:t>
                      </w:r>
                      <w:proofErr w:type="spellEnd"/>
                      <w:r w:rsidRPr="001A2E1D">
                        <w:rPr>
                          <w:caps w:val="0"/>
                        </w:rPr>
                        <w:t xml:space="preserve"> </w:t>
                      </w:r>
                      <w:proofErr w:type="spellStart"/>
                      <w:r w:rsidRPr="001A2E1D">
                        <w:rPr>
                          <w:caps w:val="0"/>
                        </w:rPr>
                        <w:t>model</w:t>
                      </w:r>
                      <w:proofErr w:type="spellEnd"/>
                      <w:r w:rsidRPr="001A2E1D">
                        <w:rPr>
                          <w:caps w:val="0"/>
                        </w:rPr>
                        <w:t xml:space="preserve"> v2) · </w:t>
                      </w:r>
                      <w:proofErr w:type="spellStart"/>
                      <w:r w:rsidRPr="001A2E1D">
                        <w:rPr>
                          <w:caps w:val="0"/>
                        </w:rPr>
                        <w:t>automodelcar</w:t>
                      </w:r>
                      <w:proofErr w:type="spellEnd"/>
                      <w:r w:rsidRPr="001A2E1D">
                        <w:rPr>
                          <w:caps w:val="0"/>
                        </w:rPr>
                        <w:t>/</w:t>
                      </w:r>
                      <w:proofErr w:type="spellStart"/>
                      <w:r w:rsidRPr="001A2E1D">
                        <w:rPr>
                          <w:caps w:val="0"/>
                        </w:rPr>
                        <w:t>automodelcarwiki</w:t>
                      </w:r>
                      <w:proofErr w:type="spellEnd"/>
                      <w:r w:rsidRPr="001A2E1D">
                        <w:rPr>
                          <w:caps w:val="0"/>
                        </w:rPr>
                        <w:t xml:space="preserve"> wiki · </w:t>
                      </w:r>
                      <w:proofErr w:type="spellStart"/>
                      <w:r w:rsidRPr="001A2E1D">
                        <w:rPr>
                          <w:caps w:val="0"/>
                        </w:rPr>
                        <w:t>github</w:t>
                      </w:r>
                      <w:proofErr w:type="spellEnd"/>
                      <w:r w:rsidRPr="001A2E1D">
                        <w:rPr>
                          <w:caps w:val="0"/>
                        </w:rPr>
                        <w:t>” s. f.)</w:t>
                      </w:r>
                      <w:bookmarkEnd w:id="209"/>
                    </w:p>
                  </w:txbxContent>
                </v:textbox>
                <w10:wrap type="square"/>
              </v:shape>
            </w:pict>
          </mc:Fallback>
        </mc:AlternateContent>
      </w:r>
      <w:r w:rsidR="00087271">
        <w:rPr>
          <w:noProof/>
          <w:szCs w:val="24"/>
        </w:rPr>
        <mc:AlternateContent>
          <mc:Choice Requires="wpg">
            <w:drawing>
              <wp:anchor distT="0" distB="0" distL="114300" distR="114300" simplePos="0" relativeHeight="251681792" behindDoc="0" locked="0" layoutInCell="1" allowOverlap="1" wp14:anchorId="2CF6F1C4" wp14:editId="30B49D93">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979">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980"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5E2D07A1"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981"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982"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83"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84"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85"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986"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987"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62F189"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hh:mm:ss</w:t>
      </w:r>
      <w:proofErr w:type="spell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r w:rsidRPr="00F34A70">
        <w:rPr>
          <w:szCs w:val="24"/>
        </w:rPr>
        <w:t>el</w:t>
      </w:r>
      <w:proofErr w:type="spellEnd"/>
      <w:r w:rsidRPr="00F34A70">
        <w:rPr>
          <w:szCs w:val="24"/>
        </w:rPr>
        <w:t xml:space="preserve"> .</w:t>
      </w:r>
      <w:proofErr w:type="spellStart"/>
      <w:r w:rsidRPr="00F34A70">
        <w:rPr>
          <w:szCs w:val="24"/>
        </w:rPr>
        <w:t>bashrc</w:t>
      </w:r>
      <w:proofErr w:type="spell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nodelet_manager</w:t>
      </w:r>
      <w:proofErr w:type="spell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lastRenderedPageBreak/>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manual_odroid.launch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auto.launch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r w:rsidRPr="00F34A70">
        <w:rPr>
          <w:szCs w:val="24"/>
        </w:rPr>
        <w:t>achivo</w:t>
      </w:r>
      <w:proofErr w:type="spellEnd"/>
      <w:r w:rsidRPr="00F34A70">
        <w:rPr>
          <w:szCs w:val="24"/>
        </w:rPr>
        <w:t xml:space="preserve"> .</w:t>
      </w:r>
      <w:proofErr w:type="spellStart"/>
      <w:r w:rsidRPr="00F34A70">
        <w:rPr>
          <w:szCs w:val="24"/>
        </w:rPr>
        <w:t>bashrc</w:t>
      </w:r>
      <w:proofErr w:type="spell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w:t>
      </w:r>
      <w:proofErr w:type="spellStart"/>
      <w:r w:rsidRPr="00F34A70">
        <w:rPr>
          <w:b/>
          <w:bCs/>
          <w:szCs w:val="24"/>
        </w:rPr>
        <w:t>bashrc</w:t>
      </w:r>
      <w:proofErr w:type="spell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r w:rsidRPr="00F34A70">
        <w:rPr>
          <w:rFonts w:ascii="Courier New" w:hAnsi="Courier New" w:cs="Courier New"/>
          <w:sz w:val="22"/>
          <w:szCs w:val="18"/>
        </w:rPr>
        <w:t xml:space="preserve"> ]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0 ;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Look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 xml:space="preserve">Ros Master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lastRenderedPageBreak/>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w:t>
      </w:r>
      <w:proofErr w:type="spellStart"/>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ifup</w:t>
      </w:r>
      <w:proofErr w:type="spell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 xml:space="preserve">-driver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lastRenderedPageBreak/>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r w:rsidRPr="00F34A70">
        <w:rPr>
          <w:szCs w:val="24"/>
        </w:rPr>
        <w:t>Master_URI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lastRenderedPageBreak/>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lastRenderedPageBreak/>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lastRenderedPageBreak/>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lastRenderedPageBreak/>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rsidRPr="00D33C83">
        <w:t>header</w:t>
      </w:r>
      <w:proofErr w:type="spell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r w:rsidRPr="00D33C83">
        <w:t>PointField</w:t>
      </w:r>
      <w:proofErr w:type="spell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lastRenderedPageBreak/>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child_frame_id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spellStart"/>
      <w:r>
        <w:t>double</w:t>
      </w:r>
      <w:proofErr w:type="spell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lastRenderedPageBreak/>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r>
      <w:proofErr w:type="spellStart"/>
      <w:r>
        <w:t>double</w:t>
      </w:r>
      <w:proofErr w:type="spellEnd"/>
      <w:r>
        <w:t xml:space="preserve"> x</w:t>
      </w:r>
    </w:p>
    <w:p w14:paraId="6EFCEA16" w14:textId="77777777" w:rsidR="00D40E65" w:rsidRDefault="00D40E65" w:rsidP="00D40E65">
      <w:pPr>
        <w:spacing w:line="276" w:lineRule="auto"/>
        <w:ind w:left="720" w:firstLine="720"/>
      </w:pPr>
      <w:proofErr w:type="spellStart"/>
      <w:r>
        <w:t>double</w:t>
      </w:r>
      <w:proofErr w:type="spellEnd"/>
      <w:r>
        <w:t xml:space="preserve"> y</w:t>
      </w:r>
    </w:p>
    <w:p w14:paraId="193D32F6" w14:textId="77AD2F3F" w:rsidR="00D40E65" w:rsidRDefault="00D40E65" w:rsidP="00D40E65">
      <w:pPr>
        <w:spacing w:line="276" w:lineRule="auto"/>
        <w:ind w:left="720" w:firstLine="720"/>
      </w:pPr>
      <w:proofErr w:type="spellStart"/>
      <w:r>
        <w:t>double</w:t>
      </w:r>
      <w:proofErr w:type="spellEnd"/>
      <w:r>
        <w:t xml:space="preserv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proofErr w:type="spellStart"/>
      <w:r>
        <w:t>double</w:t>
      </w:r>
      <w:proofErr w:type="spellEnd"/>
      <w:r>
        <w:t xml:space="preserve"> x=0.0</w:t>
      </w:r>
    </w:p>
    <w:p w14:paraId="3C09F2B9" w14:textId="77777777" w:rsidR="00D40E65" w:rsidRDefault="00D40E65" w:rsidP="00D40E65">
      <w:pPr>
        <w:spacing w:line="276" w:lineRule="auto"/>
        <w:ind w:left="1440"/>
      </w:pPr>
      <w:proofErr w:type="spellStart"/>
      <w:r>
        <w:t>double</w:t>
      </w:r>
      <w:proofErr w:type="spellEnd"/>
      <w:r>
        <w:t xml:space="preserve"> y=0.0</w:t>
      </w:r>
    </w:p>
    <w:p w14:paraId="748EB33B" w14:textId="77777777" w:rsidR="00D40E65" w:rsidRDefault="00D40E65" w:rsidP="00D40E65">
      <w:pPr>
        <w:spacing w:line="276" w:lineRule="auto"/>
        <w:ind w:left="1440"/>
      </w:pPr>
      <w:proofErr w:type="spellStart"/>
      <w:r>
        <w:t>double</w:t>
      </w:r>
      <w:proofErr w:type="spellEnd"/>
      <w:r>
        <w:t xml:space="preserve"> z=0.0</w:t>
      </w:r>
    </w:p>
    <w:p w14:paraId="2DF8E7F6" w14:textId="217EC58A" w:rsidR="00D40E65" w:rsidRDefault="00D40E65" w:rsidP="00D40E65">
      <w:pPr>
        <w:spacing w:line="276" w:lineRule="auto"/>
        <w:ind w:left="1440"/>
      </w:pPr>
      <w:proofErr w:type="spellStart"/>
      <w:r>
        <w:t>double</w:t>
      </w:r>
      <w:proofErr w:type="spellEnd"/>
      <w:r>
        <w:t xml:space="preserve"> w=1.0</w:t>
      </w:r>
    </w:p>
    <w:p w14:paraId="4948207B" w14:textId="2B191E9C" w:rsidR="00D40E65" w:rsidRDefault="00D40E65" w:rsidP="00D40E65">
      <w:pPr>
        <w:spacing w:line="276" w:lineRule="auto"/>
        <w:ind w:left="720"/>
      </w:pPr>
      <w:proofErr w:type="spellStart"/>
      <w:r>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spellStart"/>
      <w:r>
        <w:t>double</w:t>
      </w:r>
      <w:proofErr w:type="spell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proofErr w:type="spellStart"/>
      <w:r>
        <w:t>double</w:t>
      </w:r>
      <w:proofErr w:type="spellEnd"/>
      <w:r>
        <w:t xml:space="preserve"> x</w:t>
      </w:r>
    </w:p>
    <w:p w14:paraId="1060B8A2" w14:textId="77777777" w:rsidR="00D40E65" w:rsidRDefault="00D40E65" w:rsidP="00D40E65">
      <w:pPr>
        <w:spacing w:line="276" w:lineRule="auto"/>
        <w:ind w:left="720" w:firstLine="720"/>
      </w:pPr>
      <w:proofErr w:type="spellStart"/>
      <w:r>
        <w:t>double</w:t>
      </w:r>
      <w:proofErr w:type="spellEnd"/>
      <w:r>
        <w:t xml:space="preserve"> y</w:t>
      </w:r>
    </w:p>
    <w:p w14:paraId="0D307D96" w14:textId="6997C5E3" w:rsidR="00D40E65" w:rsidRDefault="00D40E65" w:rsidP="00D40E65">
      <w:pPr>
        <w:spacing w:line="276" w:lineRule="auto"/>
        <w:ind w:left="720" w:firstLine="720"/>
      </w:pPr>
      <w:proofErr w:type="spellStart"/>
      <w:r>
        <w:t>double</w:t>
      </w:r>
      <w:proofErr w:type="spellEnd"/>
      <w:r>
        <w:t xml:space="preserv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988"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empty_autonomos.launch</w:t>
      </w:r>
      <w:proofErr w:type="spell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lastRenderedPageBreak/>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w:t>
      </w:r>
      <w:proofErr w:type="spellStart"/>
      <w:r>
        <w:t>autonomos_gazebo_simulation</w:t>
      </w:r>
      <w:proofErr w:type="spellEnd"/>
      <w:r>
        <w:t xml:space="preserve">, donde al ejecutarse los </w:t>
      </w:r>
      <w:proofErr w:type="spellStart"/>
      <w:r>
        <w:t>launch</w:t>
      </w:r>
      <w:proofErr w:type="spellEnd"/>
      <w:r>
        <w:t xml:space="preserve">, lanzan también el programa de </w:t>
      </w:r>
      <w:proofErr w:type="spellStart"/>
      <w:r>
        <w:t>manual_control</w:t>
      </w:r>
      <w:proofErr w:type="spellEnd"/>
      <w:r>
        <w:t xml:space="preserve"> para el carro. Dentro de la carpeta, se encuentran tres folders. En </w:t>
      </w:r>
      <w:proofErr w:type="spellStart"/>
      <w:r w:rsidR="00C524E8">
        <w:t>l</w:t>
      </w:r>
      <w:r>
        <w:t>aunch</w:t>
      </w:r>
      <w:proofErr w:type="spellEnd"/>
      <w:r>
        <w:t xml:space="preserve"> son los archivos ejecutables, dentro de ellos se llama siempre a </w:t>
      </w:r>
      <w:proofErr w:type="spellStart"/>
      <w:r>
        <w:t>empty_world.launch</w:t>
      </w:r>
      <w:proofErr w:type="spellEnd"/>
      <w:r>
        <w:t xml:space="preserve"> y el .</w:t>
      </w:r>
      <w:proofErr w:type="spellStart"/>
      <w:r>
        <w:t>world</w:t>
      </w:r>
      <w:proofErr w:type="spellEnd"/>
      <w:r>
        <w:t xml:space="preserve"> respectivo. </w:t>
      </w:r>
      <w:r w:rsidR="00C524E8">
        <w:t xml:space="preserve">En </w:t>
      </w:r>
      <w:proofErr w:type="spellStart"/>
      <w:r w:rsidR="00C524E8">
        <w:t>models</w:t>
      </w:r>
      <w:proofErr w:type="spellEnd"/>
      <w:r w:rsidR="00C524E8">
        <w:t xml:space="preserve"> contienen los archivos para simular el carro y sus módulos, y las secciones de pista</w:t>
      </w:r>
      <w:r>
        <w:t xml:space="preserve">. </w:t>
      </w:r>
      <w:r w:rsidR="00C524E8">
        <w:t xml:space="preserve">Por último, en </w:t>
      </w:r>
      <w:proofErr w:type="spellStart"/>
      <w:r w:rsidR="00C524E8">
        <w:t>worlds</w:t>
      </w:r>
      <w:proofErr w:type="spellEnd"/>
      <w:r w:rsidR="00C524E8">
        <w:t xml:space="preserve"> a </w:t>
      </w:r>
      <w:proofErr w:type="spellStart"/>
      <w:r w:rsidR="00C524E8">
        <w:t>partr</w:t>
      </w:r>
      <w:proofErr w:type="spellEnd"/>
      <w:r w:rsidR="00C524E8">
        <w:t xml:space="preserve"> de los modelos, se crean las pistas y se agrega el modelo del carro</w:t>
      </w:r>
      <w:r>
        <w:t xml:space="preserve">. </w:t>
      </w:r>
    </w:p>
    <w:p w14:paraId="42002FD4" w14:textId="73C1EAF6" w:rsidR="00C524E8" w:rsidRDefault="00C524E8" w:rsidP="00C524E8">
      <w:r>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w:t>
      </w:r>
      <w:proofErr w:type="spellStart"/>
      <w:r w:rsidRPr="00C524E8">
        <w:t>name</w:t>
      </w:r>
      <w:proofErr w:type="spellEnd"/>
      <w:r w:rsidRPr="00C524E8">
        <w:t>&gt;a1&lt;/</w:t>
      </w:r>
      <w:proofErr w:type="spellStart"/>
      <w:r w:rsidRPr="00C524E8">
        <w:t>name</w:t>
      </w:r>
      <w:proofErr w:type="spellEnd"/>
      <w:r w:rsidRPr="00C524E8">
        <w:t>&gt;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&gt;a13&lt;/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lastRenderedPageBreak/>
        <w:t xml:space="preserve">      &lt;</w:t>
      </w:r>
      <w:proofErr w:type="spellStart"/>
      <w:r w:rsidRPr="00C524E8">
        <w:rPr>
          <w:rFonts w:ascii="Courier New" w:hAnsi="Courier New" w:cs="Courier New"/>
          <w:sz w:val="22"/>
          <w:szCs w:val="22"/>
        </w:rPr>
        <w:t>uri</w:t>
      </w:r>
      <w:proofErr w:type="spellEnd"/>
      <w:r w:rsidRPr="00C524E8">
        <w:rPr>
          <w:rFonts w:ascii="Courier New" w:hAnsi="Courier New" w:cs="Courier New"/>
          <w:sz w:val="22"/>
          <w:szCs w:val="22"/>
        </w:rPr>
        <w:t>&gt;model://AutoNOMOS_mini2&lt;/uri&gt;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&gt;a1&lt;/</w:t>
      </w:r>
      <w:proofErr w:type="spellStart"/>
      <w:r w:rsidRPr="00C524E8">
        <w:rPr>
          <w:rFonts w:ascii="Courier New" w:hAnsi="Courier New" w:cs="Courier New"/>
          <w:sz w:val="22"/>
          <w:szCs w:val="22"/>
        </w:rPr>
        <w:t>name</w:t>
      </w:r>
      <w:proofErr w:type="spellEnd"/>
      <w:r w:rsidRPr="00C524E8">
        <w:rPr>
          <w:rFonts w:ascii="Courier New" w:hAnsi="Courier New" w:cs="Courier New"/>
          <w:sz w:val="22"/>
          <w:szCs w:val="22"/>
        </w:rPr>
        <w:t>&gt;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w:t>
      </w:r>
      <w:proofErr w:type="spellStart"/>
      <w:r w:rsidRPr="00C524E8">
        <w:rPr>
          <w:rFonts w:ascii="Courier New" w:hAnsi="Courier New" w:cs="Courier New"/>
          <w:sz w:val="22"/>
          <w:szCs w:val="22"/>
        </w:rPr>
        <w:t>include</w:t>
      </w:r>
      <w:proofErr w:type="spellEnd"/>
      <w:r w:rsidRPr="00C524E8">
        <w:rPr>
          <w:rFonts w:ascii="Courier New" w:hAnsi="Courier New" w:cs="Courier New"/>
          <w:sz w:val="22"/>
          <w:szCs w:val="22"/>
        </w:rPr>
        <w:t>&gt;</w:t>
      </w:r>
    </w:p>
    <w:p w14:paraId="394C5FB3" w14:textId="49EF82E2" w:rsidR="00C524E8" w:rsidRDefault="00C524E8" w:rsidP="00E45194">
      <w:r>
        <w:t xml:space="preserve">Pero, como se observa, el modelo para el segundo vehículo se llama AutoNOMOS_mini2. Esto se debe a que </w:t>
      </w:r>
      <w:r w:rsidR="00920BB4">
        <w:t xml:space="preserve">los módulos de la cámara y el </w:t>
      </w:r>
      <w:proofErr w:type="spellStart"/>
      <w:r w:rsidR="00920BB4">
        <w:t>laser</w:t>
      </w:r>
      <w:proofErr w:type="spellEnd"/>
      <w:r w:rsidR="00920BB4">
        <w:t xml:space="preserve"> son independientes al carro, y no se duplicarían. Como solución, en </w:t>
      </w:r>
      <w:proofErr w:type="spellStart"/>
      <w:r w:rsidR="00920BB4">
        <w:t>models</w:t>
      </w:r>
      <w:proofErr w:type="spellEnd"/>
      <w:r w:rsidR="00920BB4">
        <w:t xml:space="preserve"> se copian los archivos de </w:t>
      </w:r>
      <w:proofErr w:type="spellStart"/>
      <w:r w:rsidR="00920BB4">
        <w:t>AutoNOMOS_mini</w:t>
      </w:r>
      <w:proofErr w:type="spellEnd"/>
      <w:r w:rsidR="00920BB4">
        <w:t xml:space="preserve">, y en </w:t>
      </w:r>
      <w:proofErr w:type="spellStart"/>
      <w:r w:rsidR="00920BB4">
        <w:t>model.sdf</w:t>
      </w:r>
      <w:proofErr w:type="spellEnd"/>
      <w:r w:rsidR="00920BB4">
        <w:t xml:space="preserve">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&gt;/scan2&lt;/</w:t>
      </w:r>
      <w:proofErr w:type="spellStart"/>
      <w:r w:rsidRPr="00920BB4">
        <w:rPr>
          <w:rFonts w:ascii="Courier New" w:hAnsi="Courier New" w:cs="Courier New"/>
          <w:sz w:val="22"/>
          <w:szCs w:val="22"/>
        </w:rPr>
        <w:t>topicName</w:t>
      </w:r>
      <w:proofErr w:type="spellEnd"/>
      <w:r w:rsidRPr="00920BB4">
        <w:rPr>
          <w:rFonts w:ascii="Courier New" w:hAnsi="Courier New" w:cs="Courier New"/>
          <w:sz w:val="22"/>
          <w:szCs w:val="22"/>
        </w:rPr>
        <w:t>&gt;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&gt;app2&lt;/</w:t>
      </w:r>
      <w:proofErr w:type="spellStart"/>
      <w:r w:rsidRPr="00920BB4">
        <w:rPr>
          <w:rFonts w:ascii="Courier New" w:hAnsi="Courier New" w:cs="Courier New"/>
          <w:sz w:val="22"/>
          <w:szCs w:val="22"/>
        </w:rPr>
        <w:t>cameraName</w:t>
      </w:r>
      <w:proofErr w:type="spellEnd"/>
      <w:r w:rsidRPr="00920BB4">
        <w:rPr>
          <w:rFonts w:ascii="Courier New" w:hAnsi="Courier New" w:cs="Courier New"/>
          <w:sz w:val="22"/>
          <w:szCs w:val="22"/>
        </w:rPr>
        <w:t>&gt;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rgb</w:t>
      </w:r>
      <w:proofErr w:type="spellEnd"/>
      <w:r w:rsidRPr="00920BB4">
        <w:rPr>
          <w:rFonts w:ascii="Courier New" w:hAnsi="Courier New" w:cs="Courier New"/>
          <w:sz w:val="22"/>
          <w:szCs w:val="22"/>
        </w:rPr>
        <w:t>/</w:t>
      </w:r>
      <w:proofErr w:type="spellStart"/>
      <w:r w:rsidRPr="00920BB4">
        <w:rPr>
          <w:rFonts w:ascii="Courier New" w:hAnsi="Courier New" w:cs="Courier New"/>
          <w:sz w:val="22"/>
          <w:szCs w:val="22"/>
        </w:rPr>
        <w:t>image_raw</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imageTopicName</w:t>
      </w:r>
      <w:proofErr w:type="spellEnd"/>
      <w:r w:rsidRPr="00920BB4">
        <w:rPr>
          <w:rFonts w:ascii="Courier New" w:hAnsi="Courier New" w:cs="Courier New"/>
          <w:sz w:val="22"/>
          <w:szCs w:val="22"/>
        </w:rPr>
        <w:t>&gt;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&gt;camera2/</w:t>
      </w:r>
      <w:proofErr w:type="spellStart"/>
      <w:r w:rsidRPr="00920BB4">
        <w:rPr>
          <w:rFonts w:ascii="Courier New" w:hAnsi="Courier New" w:cs="Courier New"/>
          <w:sz w:val="22"/>
          <w:szCs w:val="22"/>
        </w:rPr>
        <w:t>points</w:t>
      </w:r>
      <w:proofErr w:type="spellEnd"/>
      <w:r w:rsidRPr="00920BB4">
        <w:rPr>
          <w:rFonts w:ascii="Courier New" w:hAnsi="Courier New" w:cs="Courier New"/>
          <w:sz w:val="22"/>
          <w:szCs w:val="22"/>
        </w:rPr>
        <w:t>&lt;/</w:t>
      </w:r>
      <w:proofErr w:type="spellStart"/>
      <w:r w:rsidRPr="00920BB4">
        <w:rPr>
          <w:rFonts w:ascii="Courier New" w:hAnsi="Courier New" w:cs="Courier New"/>
          <w:sz w:val="22"/>
          <w:szCs w:val="22"/>
        </w:rPr>
        <w:t>pointCloudTopicName</w:t>
      </w:r>
      <w:proofErr w:type="spellEnd"/>
      <w:r w:rsidRPr="00920BB4">
        <w:rPr>
          <w:rFonts w:ascii="Courier New" w:hAnsi="Courier New" w:cs="Courier New"/>
          <w:sz w:val="22"/>
          <w:szCs w:val="22"/>
        </w:rPr>
        <w:t>&gt;</w:t>
      </w:r>
    </w:p>
    <w:p w14:paraId="4EBB16C8" w14:textId="3BC04BA2" w:rsidR="008F72A2" w:rsidRDefault="00920BB4" w:rsidP="00E45194">
      <w:r>
        <w:t xml:space="preserve">Esto modifica los tópicos. </w:t>
      </w:r>
      <w:r w:rsidR="008F72A2">
        <w:t xml:space="preserve">Para la cámara y laser se usan los nombres definidos anteriormente. Para el resto de tópicos, se </w:t>
      </w:r>
      <w:proofErr w:type="spellStart"/>
      <w:r w:rsidR="008F72A2">
        <w:t>añdae</w:t>
      </w:r>
      <w:proofErr w:type="spellEnd"/>
      <w:r w:rsidR="008F72A2">
        <w:t xml:space="preserve"> el identificador dado al modelo del carro en el archivo .</w:t>
      </w:r>
      <w:proofErr w:type="spellStart"/>
      <w:r w:rsidR="008F72A2">
        <w:t>world</w:t>
      </w:r>
      <w:proofErr w:type="spellEnd"/>
      <w:r w:rsidR="008F72A2">
        <w:t>, por ejemplo:</w:t>
      </w:r>
    </w:p>
    <w:p w14:paraId="3648C15F" w14:textId="4422F700" w:rsidR="006911C2" w:rsidRPr="008F72A2" w:rsidRDefault="00C524E8" w:rsidP="006B0B30">
      <w:r w:rsidRPr="008F72A2">
        <w:lastRenderedPageBreak/>
        <w:tab/>
        <w:t>/a1/</w:t>
      </w:r>
      <w:proofErr w:type="spellStart"/>
      <w:r w:rsidRPr="008F72A2">
        <w:t>manual_control</w:t>
      </w:r>
      <w:proofErr w:type="spellEnd"/>
      <w:r w:rsidRPr="008F72A2">
        <w:t>/</w:t>
      </w:r>
      <w:proofErr w:type="spellStart"/>
      <w:r w:rsidRPr="008F72A2">
        <w:t>speed</w:t>
      </w:r>
      <w:proofErr w:type="spellEnd"/>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base_link</w:t>
      </w:r>
      <w:proofErr w:type="spell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base_link</w:t>
      </w:r>
      <w:proofErr w:type="spell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pPr>
        <w:pStyle w:val="Ttulo2"/>
        <w:numPr>
          <w:ilvl w:val="1"/>
          <w:numId w:val="33"/>
        </w:numPr>
        <w:rPr>
          <w:lang w:val="es-MX"/>
        </w:rPr>
      </w:pPr>
      <w:bookmarkStart w:id="210" w:name="_Toc132494008"/>
      <w:r>
        <w:rPr>
          <w:lang w:val="es-MX"/>
        </w:rPr>
        <w:t xml:space="preserve"> </w:t>
      </w:r>
      <w:bookmarkStart w:id="211" w:name="_Toc143091024"/>
      <w:r w:rsidR="006911C2" w:rsidRPr="00F34A70">
        <w:rPr>
          <w:lang w:val="es-MX"/>
        </w:rPr>
        <w:t>Nodos Programados</w:t>
      </w:r>
      <w:bookmarkEnd w:id="210"/>
      <w:bookmarkEnd w:id="211"/>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lastRenderedPageBreak/>
        <w:t>add_executable</w:t>
      </w:r>
      <w:proofErr w:type="spell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target_link_libraries</w:t>
      </w:r>
      <w:proofErr w:type="spell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989"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7DB12E6C" w:rsidR="00961842" w:rsidRDefault="00961842" w:rsidP="00961842">
      <w:pPr>
        <w:spacing w:before="0" w:after="160"/>
        <w:rPr>
          <w:szCs w:val="24"/>
        </w:rPr>
      </w:pPr>
      <w:r>
        <w:rPr>
          <w:szCs w:val="24"/>
        </w:rPr>
        <w:lastRenderedPageBreak/>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18"/>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6D1F0C6" w14:textId="0AED5415" w:rsidR="00BB4DB5" w:rsidRPr="00F34A70" w:rsidRDefault="00BB4DB5" w:rsidP="00B6548A">
      <w:pPr>
        <w:pStyle w:val="Ttulo1"/>
        <w:numPr>
          <w:ilvl w:val="0"/>
          <w:numId w:val="33"/>
        </w:numPr>
        <w:rPr>
          <w:b w:val="0"/>
          <w:bCs/>
          <w:sz w:val="28"/>
          <w:szCs w:val="28"/>
          <w:lang w:val="es-MX"/>
        </w:rPr>
      </w:pPr>
      <w:bookmarkStart w:id="212" w:name="_Toc143091025"/>
      <w:r>
        <w:rPr>
          <w:bCs/>
          <w:sz w:val="28"/>
          <w:szCs w:val="28"/>
          <w:lang w:val="es-MX"/>
        </w:rPr>
        <w:lastRenderedPageBreak/>
        <w:t>Apéndice 2</w:t>
      </w:r>
      <w:r w:rsidRPr="00F34A70">
        <w:rPr>
          <w:bCs/>
          <w:sz w:val="28"/>
          <w:szCs w:val="28"/>
          <w:lang w:val="es-MX"/>
        </w:rPr>
        <w:t>: Tutorial AutoModelCar</w:t>
      </w:r>
      <w:bookmarkEnd w:id="212"/>
    </w:p>
    <w:p w14:paraId="0F0EACC8" w14:textId="77777777" w:rsidR="00BB4DB5" w:rsidRDefault="00BB4DB5" w:rsidP="00BB4DB5">
      <w:pPr>
        <w:rPr>
          <w:lang w:eastAsia="es-MX"/>
        </w:rPr>
      </w:pPr>
      <w:bookmarkStart w:id="213"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410727C2" w14:textId="77777777" w:rsidR="00BB4DB5" w:rsidRPr="00F34A70" w:rsidRDefault="00BB4DB5" w:rsidP="00B6548A">
      <w:pPr>
        <w:pStyle w:val="Ttulo2"/>
        <w:numPr>
          <w:ilvl w:val="1"/>
          <w:numId w:val="33"/>
        </w:numPr>
        <w:ind w:left="0"/>
        <w:rPr>
          <w:lang w:val="es-MX"/>
        </w:rPr>
      </w:pPr>
      <w:bookmarkStart w:id="214" w:name="_Toc143091026"/>
      <w:r w:rsidRPr="00F34A70">
        <w:rPr>
          <w:lang w:val="es-MX"/>
        </w:rPr>
        <w:t>Guía de ROS</w:t>
      </w:r>
      <w:bookmarkStart w:id="215" w:name="_Hlk111643494"/>
      <w:bookmarkEnd w:id="213"/>
      <w:bookmarkEnd w:id="214"/>
    </w:p>
    <w:p w14:paraId="4A8D12AB" w14:textId="77777777" w:rsidR="00BB4DB5" w:rsidRDefault="00BB4DB5" w:rsidP="00BB4DB5">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proofErr w:type="spellStart"/>
      <w:r>
        <w:t>O’Kane</w:t>
      </w:r>
      <w:proofErr w:type="spellEnd"/>
      <w:r>
        <w:t xml:space="preserve"> 2014). A continuación, se realiza una pequeña guía introductoria de ROS con los comandos principales, así como la descripción y estructura para lograr una mejor comprensión del programa.</w:t>
      </w:r>
    </w:p>
    <w:p w14:paraId="2112181E" w14:textId="77777777" w:rsidR="00BB4DB5" w:rsidRPr="00F34A70" w:rsidRDefault="00BB4DB5" w:rsidP="00BB4DB5">
      <w:pPr>
        <w:ind w:firstLine="708"/>
        <w:rPr>
          <w:b/>
          <w:bCs/>
          <w:szCs w:val="24"/>
        </w:rPr>
      </w:pPr>
      <w:r w:rsidRPr="00F34A70">
        <w:rPr>
          <w:b/>
          <w:bCs/>
          <w:szCs w:val="24"/>
        </w:rPr>
        <w:t>Librerías</w:t>
      </w:r>
    </w:p>
    <w:p w14:paraId="4E340340" w14:textId="77777777" w:rsidR="00BB4DB5" w:rsidRDefault="00BB4DB5" w:rsidP="00BB4DB5">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3C6D8B9C"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5191C5F3" w14:textId="77777777" w:rsidR="00BB4DB5" w:rsidRPr="00F34A70" w:rsidRDefault="00BB4DB5" w:rsidP="00BB4DB5">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6063D2CB" w14:textId="77777777" w:rsidR="00BB4DB5" w:rsidRDefault="00BB4DB5" w:rsidP="00BB4DB5">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proofErr w:type="spellStart"/>
      <w:r>
        <w:t>catkin</w:t>
      </w:r>
      <w:proofErr w:type="spellEnd"/>
      <w:r>
        <w:t>/</w:t>
      </w:r>
      <w:proofErr w:type="spellStart"/>
      <w:r>
        <w:t>workspaces</w:t>
      </w:r>
      <w:proofErr w:type="spellEnd"/>
      <w:r>
        <w:t xml:space="preserve"> - ROS Wiki”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709A9594" w14:textId="77777777" w:rsidR="00BB4DB5" w:rsidRPr="00F34A70" w:rsidRDefault="00BB4DB5" w:rsidP="00BB4DB5">
      <w:pPr>
        <w:ind w:firstLine="708"/>
        <w:rPr>
          <w:b/>
          <w:bCs/>
          <w:szCs w:val="24"/>
        </w:rPr>
      </w:pPr>
      <w:r w:rsidRPr="00F34A70">
        <w:rPr>
          <w:b/>
          <w:bCs/>
          <w:szCs w:val="24"/>
        </w:rPr>
        <w:t>Nodos</w:t>
      </w:r>
    </w:p>
    <w:p w14:paraId="756934D1" w14:textId="77777777" w:rsidR="00BB4DB5" w:rsidRDefault="00BB4DB5" w:rsidP="00BB4DB5">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601C1F0C" w14:textId="77777777" w:rsidR="00BB4DB5" w:rsidRPr="00F34A70" w:rsidRDefault="00BB4DB5" w:rsidP="00BB4DB5">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31E00992" w14:textId="77777777" w:rsidR="00BB4DB5" w:rsidRPr="00F34A70" w:rsidRDefault="00BB4DB5" w:rsidP="00BB4DB5">
      <w:pPr>
        <w:rPr>
          <w:szCs w:val="24"/>
        </w:rPr>
      </w:pPr>
      <w:r w:rsidRPr="00F34A70">
        <w:rPr>
          <w:szCs w:val="24"/>
        </w:rPr>
        <w:t>Mientras que los nodos se pueden arrancar de forma individual con:</w:t>
      </w:r>
    </w:p>
    <w:p w14:paraId="7ADBE354"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60ACFDAE" w14:textId="77777777" w:rsidR="00BB4DB5" w:rsidRPr="00F34A70" w:rsidRDefault="00BB4DB5" w:rsidP="00BB4DB5">
      <w:pPr>
        <w:rPr>
          <w:szCs w:val="24"/>
        </w:rPr>
      </w:pPr>
      <w:r w:rsidRPr="00F34A70">
        <w:rPr>
          <w:szCs w:val="24"/>
        </w:rPr>
        <w:lastRenderedPageBreak/>
        <w:t>Como para el programa hecho:</w:t>
      </w:r>
    </w:p>
    <w:p w14:paraId="678CF944"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643859D" w14:textId="77777777" w:rsidR="00BB4DB5" w:rsidRDefault="00BB4DB5" w:rsidP="00BB4DB5">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7699EB2" w14:textId="77777777" w:rsidR="00BB4DB5" w:rsidRPr="00F34A70" w:rsidRDefault="00BB4DB5" w:rsidP="00BB4DB5">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79F9D127" w14:textId="77777777" w:rsidR="00BB4DB5" w:rsidRPr="00F34A70" w:rsidRDefault="00BB4DB5" w:rsidP="00BB4DB5">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nombre_del_nodo</w:t>
      </w:r>
      <w:proofErr w:type="spellEnd"/>
    </w:p>
    <w:p w14:paraId="7FD9B1BC" w14:textId="76CFC5AC" w:rsidR="00BB4DB5" w:rsidRDefault="00BB4DB5" w:rsidP="00BB4DB5">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xml:space="preserve">, como en la figura </w:t>
      </w:r>
      <w:r w:rsidR="00B6548A">
        <w:rPr>
          <w:i/>
        </w:rPr>
        <w:t>11</w:t>
      </w:r>
      <w:r>
        <w:rPr>
          <w:i/>
        </w:rPr>
        <w:t>-1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proofErr w:type="spellStart"/>
      <w:r>
        <w:rPr>
          <w:i/>
        </w:rPr>
        <w:t>manual_control</w:t>
      </w:r>
      <w:proofErr w:type="spellEnd"/>
      <w:r>
        <w:t>:</w:t>
      </w:r>
    </w:p>
    <w:p w14:paraId="5D848124"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manual_odroid.launch</w:t>
      </w:r>
      <w:proofErr w:type="spellEnd"/>
    </w:p>
    <w:p w14:paraId="4698FF0B" w14:textId="77777777" w:rsidR="00B6548A" w:rsidRDefault="00BB4DB5" w:rsidP="00B6548A">
      <w:pPr>
        <w:keepNext/>
      </w:pPr>
      <w:r w:rsidRPr="00F34A70">
        <w:rPr>
          <w:noProof/>
        </w:rPr>
        <w:drawing>
          <wp:inline distT="0" distB="0" distL="0" distR="0" wp14:anchorId="5F7AD454" wp14:editId="06309075">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90"/>
                    <a:stretch>
                      <a:fillRect/>
                    </a:stretch>
                  </pic:blipFill>
                  <pic:spPr>
                    <a:xfrm>
                      <a:off x="0" y="0"/>
                      <a:ext cx="5380247" cy="1533474"/>
                    </a:xfrm>
                    <a:prstGeom prst="rect">
                      <a:avLst/>
                    </a:prstGeom>
                  </pic:spPr>
                </pic:pic>
              </a:graphicData>
            </a:graphic>
          </wp:inline>
        </w:drawing>
      </w:r>
    </w:p>
    <w:p w14:paraId="3F5B280E" w14:textId="1571F55F" w:rsidR="00BB4DB5" w:rsidRPr="00F34A70" w:rsidRDefault="00B6548A" w:rsidP="00B6548A">
      <w:pPr>
        <w:pStyle w:val="Descripcin"/>
        <w:jc w:val="both"/>
      </w:pPr>
      <w:bookmarkStart w:id="216" w:name="_Toc143090942"/>
      <w:r>
        <w:t>F</w:t>
      </w:r>
      <w:r>
        <w:rPr>
          <w:caps w:val="0"/>
        </w:rPr>
        <w:t>igura</w:t>
      </w:r>
      <w:r>
        <w:t xml:space="preserve">  </w:t>
      </w:r>
      <w:fldSimple w:instr=" STYLEREF 1 \s ">
        <w:r>
          <w:rPr>
            <w:noProof/>
          </w:rPr>
          <w:t>11</w:t>
        </w:r>
      </w:fldSimple>
      <w:r>
        <w:noBreakHyphen/>
      </w:r>
      <w:fldSimple w:instr=" SEQ Figura_ \* ARABIC \s 1 ">
        <w:r>
          <w:rPr>
            <w:noProof/>
          </w:rPr>
          <w:t>1</w:t>
        </w:r>
      </w:fldSimple>
      <w:r>
        <w:t xml:space="preserve"> </w:t>
      </w:r>
      <w:r w:rsidRPr="00D067C9">
        <w:t>E</w:t>
      </w:r>
      <w:r w:rsidRPr="00D067C9">
        <w:rPr>
          <w:caps w:val="0"/>
        </w:rPr>
        <w:t xml:space="preserve">jemplo de </w:t>
      </w:r>
      <w:proofErr w:type="spellStart"/>
      <w:r w:rsidRPr="00D067C9">
        <w:rPr>
          <w:caps w:val="0"/>
        </w:rPr>
        <w:t>roslaunch</w:t>
      </w:r>
      <w:proofErr w:type="spellEnd"/>
      <w:r w:rsidRPr="00D067C9">
        <w:rPr>
          <w:caps w:val="0"/>
        </w:rPr>
        <w:t xml:space="preserve"> correspondiente a </w:t>
      </w:r>
      <w:proofErr w:type="spellStart"/>
      <w:r w:rsidRPr="00D067C9">
        <w:rPr>
          <w:caps w:val="0"/>
        </w:rPr>
        <w:t>manual_control</w:t>
      </w:r>
      <w:bookmarkEnd w:id="216"/>
      <w:proofErr w:type="spellEnd"/>
    </w:p>
    <w:p w14:paraId="0BDDF9AD" w14:textId="77777777" w:rsidR="00BB4DB5" w:rsidRDefault="00BB4DB5" w:rsidP="00BB4DB5">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proofErr w:type="spellStart"/>
      <w:r>
        <w:rPr>
          <w:i/>
        </w:rPr>
        <w:t>steering</w:t>
      </w:r>
      <w:proofErr w:type="spellEnd"/>
      <w:r>
        <w:t xml:space="preserve">, así como el LiDAR, las cámaras, entre otros. Como se observa en la imagen, llama a buscar los paquetes dentro de la variable de </w:t>
      </w:r>
      <w:proofErr w:type="spellStart"/>
      <w:r>
        <w:rPr>
          <w:i/>
        </w:rPr>
        <w:t>path</w:t>
      </w:r>
      <w:proofErr w:type="spellEnd"/>
      <w:r>
        <w:t>, y arranca otros archivos .</w:t>
      </w:r>
      <w:proofErr w:type="spellStart"/>
      <w:r>
        <w:rPr>
          <w:i/>
        </w:rPr>
        <w:t>launch</w:t>
      </w:r>
      <w:proofErr w:type="spellEnd"/>
      <w:r>
        <w:t>, para llamar a los nodos.</w:t>
      </w:r>
    </w:p>
    <w:p w14:paraId="5DC02009" w14:textId="77777777" w:rsidR="00BB4DB5" w:rsidRDefault="00BB4DB5" w:rsidP="00BB4DB5">
      <w:r>
        <w:t xml:space="preserve">Para llamar a algún nodo, dentro de un archivo </w:t>
      </w:r>
      <w:proofErr w:type="spellStart"/>
      <w:r>
        <w:rPr>
          <w:i/>
        </w:rPr>
        <w:t>launch</w:t>
      </w:r>
      <w:proofErr w:type="spellEnd"/>
      <w:r>
        <w:t xml:space="preserve"> se escribe:</w:t>
      </w:r>
    </w:p>
    <w:p w14:paraId="2E99F055"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62A5B868" w14:textId="77777777" w:rsidR="00BB4DB5" w:rsidRPr="00F34A70" w:rsidRDefault="00BB4DB5" w:rsidP="00BB4DB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0AA04B38" w14:textId="77777777" w:rsidR="00BB4DB5" w:rsidRPr="00F34A70" w:rsidRDefault="00BB4DB5" w:rsidP="00BB4DB5">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42726A3A" w14:textId="77777777" w:rsidR="00BB4DB5" w:rsidRPr="00F34A70" w:rsidRDefault="00BB4DB5" w:rsidP="00BB4DB5">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3A620677" w14:textId="77777777" w:rsidR="00BB4DB5" w:rsidRPr="00F34A70" w:rsidRDefault="00BB4DB5" w:rsidP="00BB4DB5">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D9EE370" w14:textId="77777777" w:rsidR="00BB4DB5" w:rsidRPr="00F34A70" w:rsidRDefault="00BB4DB5" w:rsidP="00BB4DB5">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33882238"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089592B7" w14:textId="77777777" w:rsidR="00BB4DB5" w:rsidRPr="00F34A70" w:rsidRDefault="00BB4DB5" w:rsidP="00BB4DB5">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6D2A3E2F" w14:textId="77777777" w:rsidR="00BB4DB5" w:rsidRPr="00F34A70" w:rsidRDefault="00BB4DB5" w:rsidP="00BB4DB5">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08A08AC3" w14:textId="77777777" w:rsidR="00BB4DB5" w:rsidRPr="00F34A70" w:rsidRDefault="00BB4DB5" w:rsidP="00BB4DB5">
      <w:pPr>
        <w:rPr>
          <w:rFonts w:ascii="Arial" w:hAnsi="Arial" w:cs="Arial"/>
          <w:szCs w:val="24"/>
        </w:rPr>
      </w:pPr>
    </w:p>
    <w:p w14:paraId="11F80DB8" w14:textId="77777777" w:rsidR="00BB4DB5" w:rsidRPr="00F34A70" w:rsidRDefault="00BB4DB5" w:rsidP="00BB4DB5">
      <w:pPr>
        <w:ind w:firstLine="708"/>
        <w:rPr>
          <w:b/>
          <w:bCs/>
          <w:szCs w:val="24"/>
        </w:rPr>
      </w:pPr>
      <w:r w:rsidRPr="00F34A70">
        <w:rPr>
          <w:b/>
          <w:bCs/>
          <w:szCs w:val="24"/>
        </w:rPr>
        <w:t>Tópicos y mensajes</w:t>
      </w:r>
    </w:p>
    <w:p w14:paraId="74330C21" w14:textId="77777777" w:rsidR="00BB4DB5" w:rsidRDefault="00BB4DB5" w:rsidP="00BB4DB5">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5654858"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799549A2" w14:textId="2FA23CF3" w:rsidR="00BB4DB5" w:rsidRPr="00F34A70" w:rsidRDefault="00BB4DB5" w:rsidP="00BB4DB5">
      <w:pPr>
        <w:rPr>
          <w:szCs w:val="24"/>
        </w:rPr>
      </w:pPr>
      <w:r w:rsidRPr="00F34A70">
        <w:rPr>
          <w:szCs w:val="24"/>
        </w:rPr>
        <w:t>Para ver los nodos ejecutándose</w:t>
      </w:r>
      <w:r>
        <w:rPr>
          <w:szCs w:val="24"/>
        </w:rPr>
        <w:t xml:space="preserve">, como en la figura </w:t>
      </w:r>
      <w:r w:rsidR="00B6548A">
        <w:rPr>
          <w:szCs w:val="24"/>
        </w:rPr>
        <w:t>11</w:t>
      </w:r>
      <w:r>
        <w:rPr>
          <w:szCs w:val="24"/>
        </w:rPr>
        <w:t>-2, se usa el comando</w:t>
      </w:r>
      <w:r w:rsidRPr="00F34A70">
        <w:rPr>
          <w:szCs w:val="24"/>
        </w:rPr>
        <w:t>:</w:t>
      </w:r>
    </w:p>
    <w:p w14:paraId="6F36BABE" w14:textId="77777777" w:rsidR="00BB4DB5" w:rsidRPr="00F34A70" w:rsidRDefault="00BB4DB5" w:rsidP="00BB4DB5">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3814422E" w14:textId="77777777" w:rsidR="00B6548A" w:rsidRDefault="00BB4DB5" w:rsidP="00B6548A">
      <w:pPr>
        <w:keepNext/>
      </w:pPr>
      <w:r w:rsidRPr="00F34A70">
        <w:rPr>
          <w:rFonts w:ascii="Arial" w:hAnsi="Arial" w:cs="Arial"/>
          <w:noProof/>
          <w:szCs w:val="24"/>
        </w:rPr>
        <w:drawing>
          <wp:inline distT="0" distB="0" distL="0" distR="0" wp14:anchorId="1022883D" wp14:editId="17D13453">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991"/>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21A704A2" w14:textId="71FF9C0B" w:rsidR="00BB4DB5" w:rsidRDefault="00B6548A" w:rsidP="00B6548A">
      <w:pPr>
        <w:pStyle w:val="Descripcin"/>
        <w:jc w:val="both"/>
      </w:pPr>
      <w:bookmarkStart w:id="217" w:name="_Toc143090943"/>
      <w:r>
        <w:t>F</w:t>
      </w:r>
      <w:r>
        <w:rPr>
          <w:caps w:val="0"/>
        </w:rPr>
        <w:t>igura</w:t>
      </w:r>
      <w:r>
        <w:t xml:space="preserve">  </w:t>
      </w:r>
      <w:fldSimple w:instr=" STYLEREF 1 \s ">
        <w:r>
          <w:rPr>
            <w:noProof/>
          </w:rPr>
          <w:t>11</w:t>
        </w:r>
      </w:fldSimple>
      <w:r>
        <w:noBreakHyphen/>
      </w:r>
      <w:fldSimple w:instr=" SEQ Figura_ \* ARABIC \s 1 ">
        <w:r>
          <w:rPr>
            <w:noProof/>
          </w:rPr>
          <w:t>2</w:t>
        </w:r>
      </w:fldSimple>
      <w:r>
        <w:t xml:space="preserve"> </w:t>
      </w:r>
      <w:r w:rsidRPr="000108DD">
        <w:t>S</w:t>
      </w:r>
      <w:r w:rsidRPr="000108DD">
        <w:rPr>
          <w:caps w:val="0"/>
        </w:rPr>
        <w:t xml:space="preserve">e muestran algunos tópicos relacionados a la cámara del carro, al correr </w:t>
      </w:r>
      <w:proofErr w:type="spellStart"/>
      <w:r w:rsidRPr="000108DD">
        <w:rPr>
          <w:caps w:val="0"/>
        </w:rPr>
        <w:t>manual_control</w:t>
      </w:r>
      <w:bookmarkEnd w:id="217"/>
      <w:proofErr w:type="spellEnd"/>
    </w:p>
    <w:p w14:paraId="2F5AA8E8" w14:textId="08FD8C29" w:rsidR="00BB4DB5" w:rsidRDefault="00BB4DB5" w:rsidP="00BB4DB5">
      <w:pPr>
        <w:rPr>
          <w:lang w:eastAsia="es-MX"/>
        </w:rPr>
      </w:pPr>
      <w:r>
        <w:t xml:space="preserve">O se puede ver información específica de los mensajes, como en la figura </w:t>
      </w:r>
      <w:r w:rsidR="00B6548A">
        <w:t>11</w:t>
      </w:r>
      <w:r>
        <w:t xml:space="preserve">-3,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440E9BC8"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22B03371" w14:textId="77777777" w:rsidR="00B6548A" w:rsidRDefault="00BB4DB5" w:rsidP="00B6548A">
      <w:pPr>
        <w:keepNext/>
      </w:pPr>
      <w:r w:rsidRPr="00F34A70">
        <w:rPr>
          <w:noProof/>
        </w:rPr>
        <w:lastRenderedPageBreak/>
        <w:drawing>
          <wp:inline distT="0" distB="0" distL="0" distR="0" wp14:anchorId="4FD1156A" wp14:editId="232F655E">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7F7B16C7" w14:textId="65633049" w:rsidR="00BB4DB5" w:rsidRDefault="00B6548A" w:rsidP="00B6548A">
      <w:pPr>
        <w:pStyle w:val="Descripcin"/>
        <w:jc w:val="both"/>
      </w:pPr>
      <w:bookmarkStart w:id="218" w:name="_Toc143090944"/>
      <w:r>
        <w:t>F</w:t>
      </w:r>
      <w:r>
        <w:rPr>
          <w:caps w:val="0"/>
        </w:rPr>
        <w:t>igura</w:t>
      </w:r>
      <w:r>
        <w:t xml:space="preserve">  </w:t>
      </w:r>
      <w:fldSimple w:instr=" STYLEREF 1 \s ">
        <w:r>
          <w:rPr>
            <w:noProof/>
          </w:rPr>
          <w:t>11</w:t>
        </w:r>
      </w:fldSimple>
      <w:r>
        <w:noBreakHyphen/>
      </w:r>
      <w:fldSimple w:instr=" SEQ Figura_ \* ARABIC \s 1 ">
        <w:r>
          <w:rPr>
            <w:noProof/>
          </w:rPr>
          <w:t>3</w:t>
        </w:r>
      </w:fldSimple>
      <w:r>
        <w:t xml:space="preserve"> </w:t>
      </w:r>
      <w:r w:rsidRPr="006342A6">
        <w:t>M</w:t>
      </w:r>
      <w:r w:rsidRPr="006342A6">
        <w:rPr>
          <w:caps w:val="0"/>
        </w:rPr>
        <w:t>ensaje publicado en el tópico /</w:t>
      </w:r>
      <w:proofErr w:type="spellStart"/>
      <w:r w:rsidRPr="006342A6">
        <w:rPr>
          <w:caps w:val="0"/>
        </w:rPr>
        <w:t>scan</w:t>
      </w:r>
      <w:proofErr w:type="spellEnd"/>
      <w:r w:rsidRPr="006342A6">
        <w:rPr>
          <w:caps w:val="0"/>
        </w:rPr>
        <w:t xml:space="preserve"> relacionado al </w:t>
      </w:r>
      <w:proofErr w:type="spellStart"/>
      <w:r w:rsidRPr="006342A6">
        <w:rPr>
          <w:caps w:val="0"/>
        </w:rPr>
        <w:t>lidar</w:t>
      </w:r>
      <w:bookmarkEnd w:id="218"/>
      <w:proofErr w:type="spellEnd"/>
    </w:p>
    <w:p w14:paraId="34A8764D" w14:textId="77777777" w:rsidR="00BB4DB5" w:rsidRDefault="00BB4DB5" w:rsidP="00BB4DB5">
      <w:pPr>
        <w:rPr>
          <w:lang w:eastAsia="es-MX"/>
        </w:rPr>
      </w:pPr>
      <w:r>
        <w:t>Este comando descargará todos los mensajes publicados sobre la terminal.</w:t>
      </w:r>
    </w:p>
    <w:p w14:paraId="3DCF2DF5" w14:textId="447772B5" w:rsidR="00BB4DB5" w:rsidRDefault="00BB4DB5" w:rsidP="00BB4DB5">
      <w:r>
        <w:t xml:space="preserve">Para desplegar más información sobre un tópico se puede usar el comando </w:t>
      </w:r>
      <w:proofErr w:type="spellStart"/>
      <w:r>
        <w:rPr>
          <w:i/>
        </w:rPr>
        <w:t>info</w:t>
      </w:r>
      <w:proofErr w:type="spellEnd"/>
      <w:r>
        <w:t xml:space="preserve">. El cual devuelve el tipo de mensaje, quiénes son sus publicadores y quiénes son los suscriptores, así como la frecuencia a la que se publican, un ejemplo se muestra en la figura </w:t>
      </w:r>
      <w:r w:rsidR="00B6548A">
        <w:t>11</w:t>
      </w:r>
      <w:r>
        <w:t>-4:</w:t>
      </w:r>
    </w:p>
    <w:p w14:paraId="5022DC81"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A034AA5" w14:textId="77777777" w:rsidR="00B6548A" w:rsidRDefault="00BB4DB5" w:rsidP="00B6548A">
      <w:pPr>
        <w:keepNext/>
      </w:pPr>
      <w:r w:rsidRPr="00F34A70">
        <w:rPr>
          <w:noProof/>
        </w:rPr>
        <w:drawing>
          <wp:inline distT="0" distB="0" distL="0" distR="0" wp14:anchorId="6C50832A" wp14:editId="67C4CF0D">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64722C29" w14:textId="57313FA4" w:rsidR="00BB4DB5" w:rsidRDefault="00B6548A" w:rsidP="00B6548A">
      <w:pPr>
        <w:pStyle w:val="Descripcin"/>
        <w:jc w:val="both"/>
      </w:pPr>
      <w:bookmarkStart w:id="219" w:name="_Toc143090945"/>
      <w:r>
        <w:t>F</w:t>
      </w:r>
      <w:r>
        <w:rPr>
          <w:caps w:val="0"/>
        </w:rPr>
        <w:t>igura</w:t>
      </w:r>
      <w:r>
        <w:t xml:space="preserve">  </w:t>
      </w:r>
      <w:fldSimple w:instr=" STYLEREF 1 \s ">
        <w:r>
          <w:rPr>
            <w:noProof/>
          </w:rPr>
          <w:t>11</w:t>
        </w:r>
      </w:fldSimple>
      <w:r>
        <w:noBreakHyphen/>
      </w:r>
      <w:fldSimple w:instr=" SEQ Figura_ \* ARABIC \s 1 ">
        <w:r>
          <w:rPr>
            <w:noProof/>
          </w:rPr>
          <w:t>4</w:t>
        </w:r>
      </w:fldSimple>
      <w:r>
        <w:t xml:space="preserve"> </w:t>
      </w:r>
      <w:r w:rsidRPr="00754331">
        <w:t>E</w:t>
      </w:r>
      <w:r w:rsidRPr="00754331">
        <w:rPr>
          <w:caps w:val="0"/>
        </w:rPr>
        <w:t>l tópico /app/camera/</w:t>
      </w:r>
      <w:proofErr w:type="spellStart"/>
      <w:r w:rsidRPr="00754331">
        <w:rPr>
          <w:caps w:val="0"/>
        </w:rPr>
        <w:t>rgb</w:t>
      </w:r>
      <w:proofErr w:type="spellEnd"/>
      <w:r w:rsidRPr="00754331">
        <w:rPr>
          <w:caps w:val="0"/>
        </w:rPr>
        <w:t>/</w:t>
      </w:r>
      <w:proofErr w:type="spellStart"/>
      <w:r w:rsidRPr="00754331">
        <w:rPr>
          <w:caps w:val="0"/>
        </w:rPr>
        <w:t>image_raw</w:t>
      </w:r>
      <w:proofErr w:type="spellEnd"/>
      <w:r w:rsidRPr="00754331">
        <w:rPr>
          <w:caps w:val="0"/>
        </w:rPr>
        <w:t xml:space="preserve"> corresponde a la imagen a color publicada por el nodo de la cámara, se lee para la detección</w:t>
      </w:r>
      <w:bookmarkEnd w:id="219"/>
    </w:p>
    <w:p w14:paraId="3F84C8BA" w14:textId="77777777" w:rsidR="00BB4DB5" w:rsidRDefault="00BB4DB5" w:rsidP="00BB4DB5">
      <w:pPr>
        <w:rPr>
          <w:lang w:eastAsia="es-MX"/>
        </w:rPr>
      </w:pPr>
      <w:r>
        <w:t xml:space="preserve">Este comando, además, nos permite publicar de forma directa a algún tópico, aunque lo ideal sería realizarlo dentro de un nodo. </w:t>
      </w:r>
    </w:p>
    <w:p w14:paraId="6415605C" w14:textId="77777777" w:rsidR="00BB4DB5" w:rsidRPr="00F34A70" w:rsidRDefault="00BB4DB5" w:rsidP="00BB4DB5">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231E8CA1" w14:textId="77777777" w:rsidR="00BB4DB5" w:rsidRPr="00F34A70" w:rsidRDefault="00BB4DB5" w:rsidP="00BB4DB5">
      <w:pPr>
        <w:spacing w:line="240" w:lineRule="auto"/>
        <w:ind w:left="708" w:firstLine="708"/>
        <w:rPr>
          <w:rFonts w:ascii="Consolas" w:hAnsi="Consolas" w:cs="Courier New"/>
          <w:sz w:val="22"/>
          <w:szCs w:val="22"/>
        </w:rPr>
      </w:pPr>
      <w:r w:rsidRPr="00F34A70">
        <w:rPr>
          <w:rFonts w:ascii="Consolas" w:hAnsi="Consolas" w:cs="Courier New"/>
          <w:sz w:val="22"/>
          <w:szCs w:val="22"/>
        </w:rPr>
        <w:t>{contenido: }</w:t>
      </w:r>
    </w:p>
    <w:p w14:paraId="6605C2D8" w14:textId="77777777" w:rsidR="00BB4DB5" w:rsidRPr="00F34A70" w:rsidRDefault="00BB4DB5" w:rsidP="00BB4DB5">
      <w:pPr>
        <w:rPr>
          <w:szCs w:val="24"/>
        </w:rPr>
      </w:pPr>
      <w:r w:rsidRPr="00F34A70">
        <w:rPr>
          <w:szCs w:val="24"/>
        </w:rPr>
        <w:lastRenderedPageBreak/>
        <w:t>El cual repite el mensaje a una frecuencia dada. Por ejemplo, se puede mandar la velocidad al carro con el mensaje:</w:t>
      </w:r>
    </w:p>
    <w:p w14:paraId="0610C7D1" w14:textId="77777777" w:rsidR="00BB4DB5" w:rsidRPr="00F34A70" w:rsidRDefault="00BB4DB5" w:rsidP="00BB4DB5">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4CCE4D41" w14:textId="77777777" w:rsidR="00BB4DB5" w:rsidRPr="00F34A70" w:rsidRDefault="00BB4DB5" w:rsidP="00BB4DB5">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21769686" w14:textId="77777777" w:rsidR="00BB4DB5" w:rsidRDefault="00BB4DB5" w:rsidP="00BB4DB5">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5D795956"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show </w:t>
      </w:r>
      <w:proofErr w:type="spellStart"/>
      <w:r w:rsidRPr="00F34A70">
        <w:rPr>
          <w:rFonts w:ascii="Consolas" w:hAnsi="Consolas" w:cs="Courier New"/>
          <w:sz w:val="22"/>
          <w:szCs w:val="18"/>
        </w:rPr>
        <w:t>nombre_del_mensaje</w:t>
      </w:r>
      <w:proofErr w:type="spellEnd"/>
    </w:p>
    <w:p w14:paraId="13651D19" w14:textId="77777777" w:rsidR="00BB4DB5" w:rsidRDefault="00BB4DB5" w:rsidP="00BB4DB5">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291A0E4B" w14:textId="5931436C" w:rsidR="00BB4DB5" w:rsidRDefault="00BB4DB5" w:rsidP="00BB4DB5">
      <w:pPr>
        <w:rPr>
          <w:lang w:eastAsia="es-MX"/>
        </w:rPr>
      </w:pPr>
      <w:r>
        <w:t xml:space="preserve">Con </w:t>
      </w:r>
      <w:proofErr w:type="spellStart"/>
      <w:r>
        <w:rPr>
          <w:i/>
        </w:rPr>
        <w:t>rosmsg</w:t>
      </w:r>
      <w:proofErr w:type="spellEnd"/>
      <w:r>
        <w:t xml:space="preserve"> </w:t>
      </w:r>
      <w:r>
        <w:rPr>
          <w:i/>
        </w:rPr>
        <w:t>show</w:t>
      </w:r>
      <w:r>
        <w:t xml:space="preserve"> se visualiza como están compuestos los campos, junto a los tipos y su identación. Además, pueden contar con arreglos de longitud fija o variable, y constantes. Por ejemplo, en la figura </w:t>
      </w:r>
      <w:r w:rsidR="00B6548A">
        <w:t>11</w:t>
      </w:r>
      <w:r>
        <w:t xml:space="preserve">-5 se muestra el mensaje </w:t>
      </w:r>
      <w:proofErr w:type="spellStart"/>
      <w:r>
        <w:t>LaserScan</w:t>
      </w:r>
      <w:proofErr w:type="spellEnd"/>
      <w:r>
        <w:t>.</w:t>
      </w:r>
    </w:p>
    <w:p w14:paraId="00D83CAE" w14:textId="77777777" w:rsidR="00B6548A" w:rsidRDefault="00BB4DB5" w:rsidP="00B6548A">
      <w:pPr>
        <w:keepNext/>
      </w:pPr>
      <w:r w:rsidRPr="00F34A70">
        <w:rPr>
          <w:noProof/>
        </w:rPr>
        <w:lastRenderedPageBreak/>
        <w:drawing>
          <wp:inline distT="0" distB="0" distL="0" distR="0" wp14:anchorId="04481C0A" wp14:editId="5D6857D7">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67A30E4A" w14:textId="37235E74" w:rsidR="00BB4DB5" w:rsidRDefault="00B6548A" w:rsidP="00B6548A">
      <w:pPr>
        <w:pStyle w:val="Descripcin"/>
        <w:jc w:val="both"/>
      </w:pPr>
      <w:bookmarkStart w:id="220" w:name="_Toc143090946"/>
      <w:r>
        <w:t>F</w:t>
      </w:r>
      <w:r>
        <w:rPr>
          <w:caps w:val="0"/>
        </w:rPr>
        <w:t>igura</w:t>
      </w:r>
      <w:r>
        <w:t xml:space="preserve">  </w:t>
      </w:r>
      <w:fldSimple w:instr=" STYLEREF 1 \s ">
        <w:r>
          <w:rPr>
            <w:noProof/>
          </w:rPr>
          <w:t>11</w:t>
        </w:r>
      </w:fldSimple>
      <w:r>
        <w:noBreakHyphen/>
      </w:r>
      <w:fldSimple w:instr=" SEQ Figura_ \* ARABIC \s 1 ">
        <w:r>
          <w:rPr>
            <w:noProof/>
          </w:rPr>
          <w:t>5</w:t>
        </w:r>
      </w:fldSimple>
      <w:r>
        <w:t xml:space="preserve"> </w:t>
      </w:r>
      <w:r w:rsidRPr="004A03C8">
        <w:t>C</w:t>
      </w:r>
      <w:r w:rsidRPr="004A03C8">
        <w:rPr>
          <w:caps w:val="0"/>
        </w:rPr>
        <w:t xml:space="preserve">omposición del mensaje tipo </w:t>
      </w:r>
      <w:proofErr w:type="spellStart"/>
      <w:r w:rsidRPr="004A03C8">
        <w:rPr>
          <w:caps w:val="0"/>
        </w:rPr>
        <w:t>laserscan</w:t>
      </w:r>
      <w:proofErr w:type="spellEnd"/>
      <w:r w:rsidRPr="004A03C8">
        <w:rPr>
          <w:caps w:val="0"/>
        </w:rPr>
        <w:t xml:space="preserve"> para el </w:t>
      </w:r>
      <w:proofErr w:type="spellStart"/>
      <w:r w:rsidRPr="004A03C8">
        <w:rPr>
          <w:caps w:val="0"/>
        </w:rPr>
        <w:t>lidar</w:t>
      </w:r>
      <w:bookmarkEnd w:id="220"/>
      <w:proofErr w:type="spellEnd"/>
    </w:p>
    <w:p w14:paraId="339A3016" w14:textId="77777777" w:rsidR="00BB4DB5" w:rsidRPr="00F34A70" w:rsidRDefault="00BB4DB5" w:rsidP="00BB4DB5">
      <w:pPr>
        <w:rPr>
          <w:b/>
          <w:bCs/>
          <w:szCs w:val="24"/>
        </w:rPr>
      </w:pPr>
      <w:r w:rsidRPr="00F34A70">
        <w:rPr>
          <w:rFonts w:ascii="Arial" w:hAnsi="Arial" w:cs="Arial"/>
          <w:szCs w:val="24"/>
        </w:rPr>
        <w:tab/>
      </w:r>
      <w:r w:rsidRPr="00F34A70">
        <w:rPr>
          <w:b/>
          <w:bCs/>
          <w:szCs w:val="24"/>
        </w:rPr>
        <w:t>Creación de mensajes</w:t>
      </w:r>
    </w:p>
    <w:p w14:paraId="3D3389D8" w14:textId="77777777" w:rsidR="00BB4DB5" w:rsidRDefault="00BB4DB5" w:rsidP="00BB4DB5">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7D3BF2BD" w14:textId="77777777" w:rsidR="00BB4DB5" w:rsidRPr="00F34A70" w:rsidRDefault="00BB4DB5" w:rsidP="00BB4DB5">
      <w:pPr>
        <w:rPr>
          <w:sz w:val="20"/>
          <w:lang w:eastAsia="es-MX"/>
        </w:rPr>
        <w:sectPr w:rsidR="00BB4DB5" w:rsidRPr="00F34A70" w:rsidSect="00925322">
          <w:footerReference w:type="default" r:id="rId995"/>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BB4DB5" w:rsidRPr="00F34A70" w14:paraId="5CA5468D" w14:textId="77777777" w:rsidTr="005270F5">
        <w:trPr>
          <w:trHeight w:val="2400"/>
        </w:trPr>
        <w:tc>
          <w:tcPr>
            <w:tcW w:w="2552" w:type="dxa"/>
          </w:tcPr>
          <w:p w14:paraId="7FDC439A" w14:textId="77777777" w:rsidR="00BB4DB5" w:rsidRPr="00F34A70" w:rsidRDefault="00BB4DB5" w:rsidP="00527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1A7065"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156997F"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24B8FEE" w14:textId="77777777" w:rsidR="00BB4DB5" w:rsidRPr="00F34A70" w:rsidRDefault="00BB4DB5" w:rsidP="005270F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27DD5B6E" w14:textId="77777777" w:rsidR="00BB4DB5" w:rsidRPr="00F34A70" w:rsidRDefault="00BB4DB5" w:rsidP="005270F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720946C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detecTiempos.msg</w:t>
            </w:r>
          </w:p>
          <w:p w14:paraId="68EC4901" w14:textId="77777777" w:rsidR="00BB4DB5"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BB9A4F9" w14:textId="77777777" w:rsidR="00BB4DB5" w:rsidRPr="00F34A70" w:rsidRDefault="00BB4DB5" w:rsidP="005270F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2BFAB6BB" w14:textId="77777777" w:rsidR="00BB4DB5" w:rsidRPr="00F34A70" w:rsidRDefault="00BB4DB5" w:rsidP="005270F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C40E858" w14:textId="77777777" w:rsidR="00BB4DB5" w:rsidRPr="00F34A70" w:rsidRDefault="00BB4DB5" w:rsidP="005270F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711E4B96" w14:textId="77777777" w:rsidR="00BB4DB5" w:rsidRPr="00F34A70" w:rsidRDefault="00BB4DB5" w:rsidP="005270F5">
            <w:pPr>
              <w:spacing w:line="240" w:lineRule="auto"/>
              <w:ind w:left="708"/>
              <w:rPr>
                <w:rFonts w:ascii="Courier New" w:hAnsi="Courier New" w:cs="Courier New"/>
                <w:color w:val="000000" w:themeColor="text1"/>
                <w:sz w:val="22"/>
                <w:szCs w:val="18"/>
              </w:rPr>
            </w:pPr>
            <w:proofErr w:type="spell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 array</w:t>
            </w:r>
          </w:p>
          <w:p w14:paraId="3246AE9B" w14:textId="77777777" w:rsidR="00BB4DB5" w:rsidRPr="00F34A70" w:rsidRDefault="00BB4DB5" w:rsidP="005270F5">
            <w:pPr>
              <w:spacing w:line="240" w:lineRule="auto"/>
              <w:rPr>
                <w:rFonts w:ascii="Courier New" w:hAnsi="Courier New" w:cs="Courier New"/>
                <w:sz w:val="22"/>
                <w:szCs w:val="18"/>
              </w:rPr>
            </w:pPr>
          </w:p>
        </w:tc>
      </w:tr>
    </w:tbl>
    <w:p w14:paraId="4B906BAF" w14:textId="77777777" w:rsidR="00BB4DB5" w:rsidRPr="00F34A70" w:rsidRDefault="00BB4DB5" w:rsidP="00BB4DB5">
      <w:pPr>
        <w:rPr>
          <w:rFonts w:ascii="Arial" w:hAnsi="Arial" w:cs="Arial"/>
          <w:szCs w:val="24"/>
        </w:rPr>
        <w:sectPr w:rsidR="00BB4DB5" w:rsidRPr="00F34A70" w:rsidSect="00F044E6">
          <w:type w:val="continuous"/>
          <w:pgSz w:w="12240" w:h="15840"/>
          <w:pgMar w:top="1417" w:right="1701" w:bottom="1417" w:left="1701" w:header="708" w:footer="708" w:gutter="0"/>
          <w:cols w:num="2" w:space="708"/>
          <w:docGrid w:linePitch="360"/>
        </w:sectPr>
      </w:pPr>
    </w:p>
    <w:p w14:paraId="7E7FF7F4" w14:textId="77777777" w:rsidR="00BB4DB5" w:rsidRPr="00F34A70" w:rsidRDefault="00BB4DB5" w:rsidP="00BB4DB5">
      <w:pPr>
        <w:rPr>
          <w:szCs w:val="24"/>
        </w:rPr>
      </w:pPr>
      <w:r w:rsidRPr="00F34A70">
        <w:rPr>
          <w:szCs w:val="24"/>
        </w:rPr>
        <w:t>Para compilarlo en package.xml se agrega:</w:t>
      </w:r>
    </w:p>
    <w:p w14:paraId="0E58549D"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DB2C0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7D7CF6A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3E101EB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0B765009" w14:textId="77777777" w:rsidR="00BB4DB5" w:rsidRPr="00F34A70" w:rsidRDefault="00BB4DB5" w:rsidP="00BB4DB5">
      <w:pPr>
        <w:pStyle w:val="HTMLconformatoprevio"/>
        <w:ind w:left="708"/>
        <w:rPr>
          <w:sz w:val="22"/>
          <w:szCs w:val="22"/>
          <w:lang w:eastAsia="es-MX"/>
        </w:rPr>
      </w:pPr>
      <w:proofErr w:type="spellStart"/>
      <w:r w:rsidRPr="00F34A70">
        <w:rPr>
          <w:sz w:val="22"/>
          <w:szCs w:val="22"/>
          <w:lang w:eastAsia="es-MX"/>
        </w:rPr>
        <w:t>find_package</w:t>
      </w:r>
      <w:proofErr w:type="spellEnd"/>
      <w:r w:rsidRPr="00F34A70">
        <w:rPr>
          <w:sz w:val="22"/>
          <w:szCs w:val="22"/>
          <w:lang w:eastAsia="es-MX"/>
        </w:rPr>
        <w:t>(</w:t>
      </w:r>
      <w:proofErr w:type="spellStart"/>
      <w:r w:rsidRPr="00F34A70">
        <w:rPr>
          <w:sz w:val="22"/>
          <w:szCs w:val="22"/>
          <w:lang w:eastAsia="es-MX"/>
        </w:rPr>
        <w:t>catkin</w:t>
      </w:r>
      <w:proofErr w:type="spellEnd"/>
      <w:r w:rsidRPr="00F34A70">
        <w:rPr>
          <w:sz w:val="22"/>
          <w:szCs w:val="22"/>
          <w:lang w:eastAsia="es-MX"/>
        </w:rPr>
        <w:t xml:space="preserve"> REQUIRED COMPONENTS</w:t>
      </w:r>
    </w:p>
    <w:p w14:paraId="54E913A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0CA4CCB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94E151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add_message_files</w:t>
      </w:r>
      <w:proofErr w:type="spellEnd"/>
      <w:r w:rsidRPr="00F34A70">
        <w:rPr>
          <w:rFonts w:ascii="Courier New" w:hAnsi="Courier New" w:cs="Courier New"/>
          <w:sz w:val="22"/>
          <w:szCs w:val="22"/>
          <w:lang w:eastAsia="es-MX"/>
        </w:rPr>
        <w:t>(</w:t>
      </w:r>
    </w:p>
    <w:p w14:paraId="338B1ACC"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7A8FD3FB"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AC4362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45E3448"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3D089E5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0EAEACC6" w14:textId="77777777" w:rsidR="00BB4DB5" w:rsidRPr="00F34A70" w:rsidRDefault="00BB4DB5" w:rsidP="00BB4DB5">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5E26DA8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generate_messages</w:t>
      </w:r>
      <w:proofErr w:type="spellEnd"/>
      <w:r w:rsidRPr="00F34A70">
        <w:rPr>
          <w:rFonts w:ascii="Courier New" w:hAnsi="Courier New" w:cs="Courier New"/>
          <w:sz w:val="22"/>
          <w:szCs w:val="18"/>
          <w:lang w:eastAsia="es-MX"/>
        </w:rPr>
        <w:t>(</w:t>
      </w:r>
    </w:p>
    <w:p w14:paraId="13997802"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19DA2D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177D023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1CA2E2E"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catkin_package</w:t>
      </w:r>
      <w:proofErr w:type="spellEnd"/>
      <w:r w:rsidRPr="00F34A70">
        <w:rPr>
          <w:rFonts w:ascii="Courier New" w:hAnsi="Courier New" w:cs="Courier New"/>
          <w:sz w:val="22"/>
          <w:szCs w:val="18"/>
          <w:lang w:eastAsia="es-MX"/>
        </w:rPr>
        <w:t>(</w:t>
      </w:r>
    </w:p>
    <w:p w14:paraId="345A5CE9"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09AB2FB3"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0751A81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2A9D261"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7F8C3E5"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0D7FF286" w14:textId="77777777" w:rsidR="00BB4DB5" w:rsidRPr="00F34A70"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0087B95A" w14:textId="77777777" w:rsidR="00BB4DB5" w:rsidRPr="00F34A70" w:rsidRDefault="00BB4DB5" w:rsidP="00BB4DB5">
      <w:pPr>
        <w:rPr>
          <w:rFonts w:ascii="Arial" w:hAnsi="Arial" w:cs="Arial"/>
          <w:szCs w:val="24"/>
        </w:rPr>
      </w:pPr>
    </w:p>
    <w:p w14:paraId="71DE6DC9" w14:textId="77777777" w:rsidR="00BB4DB5" w:rsidRPr="00F34A70" w:rsidRDefault="00BB4DB5" w:rsidP="00BB4DB5">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7D26ABC8" w14:textId="77777777" w:rsidR="00BB4DB5" w:rsidRDefault="00BB4DB5" w:rsidP="00BB4DB5">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4F991576"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3ED928CF" w14:textId="77777777" w:rsidR="00BB4DB5" w:rsidRDefault="00BB4DB5" w:rsidP="00BB4DB5">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Además se agregan dos archivos de configuración.</w:t>
      </w:r>
    </w:p>
    <w:p w14:paraId="2BFF57FB"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7DDEF64C" w14:textId="77777777" w:rsidR="00BB4DB5" w:rsidRDefault="00BB4DB5" w:rsidP="00BB4DB5">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6D9BB1B3" w14:textId="77777777" w:rsidR="00BB4DB5" w:rsidRDefault="00BB4DB5" w:rsidP="00BB4DB5">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8FD160B"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0435AC4" w14:textId="77777777" w:rsidR="00BB4DB5" w:rsidRPr="00F34A70" w:rsidRDefault="00BB4DB5" w:rsidP="00BB4DB5">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2FE08F0"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6A9C3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79B301A0" w14:textId="77777777" w:rsidR="00BB4DB5" w:rsidRPr="00F34A70" w:rsidRDefault="00BB4DB5" w:rsidP="00BB4DB5">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63523F80" w14:textId="77777777" w:rsidR="00BB4DB5" w:rsidRPr="00F34A70" w:rsidRDefault="00BB4DB5" w:rsidP="00BB4DB5">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655AEC63" w14:textId="77777777" w:rsidR="00BB4DB5" w:rsidRPr="00F34A70" w:rsidRDefault="00BB4DB5" w:rsidP="00BB4DB5">
      <w:pPr>
        <w:pStyle w:val="HTMLconformatoprevio"/>
        <w:spacing w:line="480" w:lineRule="auto"/>
        <w:jc w:val="both"/>
        <w:rPr>
          <w:rFonts w:ascii="Arial" w:hAnsi="Arial" w:cs="Arial"/>
          <w:sz w:val="24"/>
          <w:szCs w:val="24"/>
        </w:rPr>
      </w:pPr>
    </w:p>
    <w:p w14:paraId="6C2B787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5AB959A7"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13B12F37" w14:textId="77777777" w:rsidR="00BB4DB5" w:rsidRPr="00F34A70" w:rsidRDefault="00BB4DB5" w:rsidP="00BB4DB5">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find_package</w:t>
      </w:r>
      <w:proofErr w:type="spellEnd"/>
      <w:r w:rsidRPr="00F34A70">
        <w:rPr>
          <w:sz w:val="22"/>
          <w:szCs w:val="22"/>
        </w:rPr>
        <w:t>(</w:t>
      </w:r>
    </w:p>
    <w:p w14:paraId="0F6D18C4"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675BCB20" w14:textId="77777777" w:rsidR="00BB4DB5" w:rsidRPr="00F34A70" w:rsidRDefault="00BB4DB5" w:rsidP="00BB4DB5">
      <w:pPr>
        <w:pStyle w:val="HTMLconformatoprevio"/>
        <w:spacing w:line="360" w:lineRule="auto"/>
        <w:jc w:val="both"/>
        <w:rPr>
          <w:sz w:val="22"/>
          <w:szCs w:val="22"/>
        </w:rPr>
      </w:pPr>
      <w:r w:rsidRPr="00F34A70">
        <w:rPr>
          <w:sz w:val="22"/>
          <w:szCs w:val="22"/>
        </w:rPr>
        <w:tab/>
        <w:t>)</w:t>
      </w:r>
    </w:p>
    <w:p w14:paraId="478C861B"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7501A0D5" w14:textId="77777777" w:rsidR="00BB4DB5" w:rsidRPr="00F34A70" w:rsidRDefault="00BB4DB5" w:rsidP="00BB4DB5">
      <w:pPr>
        <w:pStyle w:val="HTMLconformatoprevio"/>
        <w:spacing w:line="480" w:lineRule="auto"/>
        <w:jc w:val="right"/>
        <w:rPr>
          <w:rFonts w:ascii="Times New Roman" w:hAnsi="Times New Roman" w:cs="Times New Roman"/>
          <w:sz w:val="24"/>
          <w:szCs w:val="24"/>
        </w:rPr>
      </w:pPr>
    </w:p>
    <w:p w14:paraId="5A840237"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1555D51F"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18DDB146" w14:textId="77777777" w:rsidR="00BB4DB5" w:rsidRPr="00AE4503"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E687F3"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25FA2DA0"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init</w:t>
      </w:r>
      <w:proofErr w:type="spellEnd"/>
    </w:p>
    <w:p w14:paraId="09B51D62" w14:textId="77777777" w:rsidR="00BB4DB5" w:rsidRPr="00F34A70" w:rsidRDefault="00BB4DB5" w:rsidP="00BB4DB5">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0434EC4E" w14:textId="77777777" w:rsidR="00BB4DB5" w:rsidRPr="00F34A70" w:rsidRDefault="00BB4DB5" w:rsidP="00BB4DB5">
      <w:pPr>
        <w:pStyle w:val="HTMLconformatoprevio"/>
        <w:spacing w:line="480" w:lineRule="auto"/>
        <w:jc w:val="both"/>
        <w:rPr>
          <w:rFonts w:ascii="Arial" w:hAnsi="Arial" w:cs="Arial"/>
          <w:sz w:val="24"/>
          <w:szCs w:val="24"/>
        </w:rPr>
      </w:pPr>
    </w:p>
    <w:p w14:paraId="7D5A2C8C"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076BEA41"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lastRenderedPageBreak/>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52066899"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rospy.init_node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AE79D22" w14:textId="77777777" w:rsidR="00BB4DB5" w:rsidRPr="00F34A70" w:rsidRDefault="00BB4DB5" w:rsidP="00BB4DB5">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r w:rsidRPr="00F34A70">
        <w:rPr>
          <w:rStyle w:val="CdigoHTML"/>
          <w:rFonts w:eastAsiaTheme="minorHAnsi"/>
          <w:sz w:val="22"/>
          <w:szCs w:val="22"/>
        </w:rPr>
        <w:t>rospy.resolve_name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283F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1C7096AA"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2650BDD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28EE567"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3F03582A"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E5A227E" w14:textId="77777777" w:rsidR="00BB4DB5" w:rsidRPr="00F34A70" w:rsidRDefault="00BB4DB5" w:rsidP="00BB4DB5">
      <w:pPr>
        <w:pStyle w:val="HTMLconformatoprevio"/>
        <w:spacing w:line="360" w:lineRule="auto"/>
        <w:jc w:val="both"/>
        <w:rPr>
          <w:sz w:val="22"/>
          <w:szCs w:val="22"/>
        </w:rPr>
      </w:pPr>
      <w:r w:rsidRPr="00F34A70">
        <w:rPr>
          <w:sz w:val="22"/>
          <w:szCs w:val="22"/>
        </w:rPr>
        <w:tab/>
        <w:t>ros::</w:t>
      </w:r>
      <w:proofErr w:type="spellStart"/>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62EA2772"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nh.subscribe</w:t>
      </w:r>
      <w:proofErr w:type="spell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4BF81B01" w14:textId="77777777" w:rsidR="00BB4DB5" w:rsidRPr="00F34A70" w:rsidRDefault="00BB4DB5" w:rsidP="00BB4DB5">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0830BFFF" w14:textId="77777777" w:rsidR="00BB4DB5" w:rsidRPr="00F34A70" w:rsidRDefault="00BB4DB5" w:rsidP="00BB4DB5">
      <w:pPr>
        <w:pStyle w:val="HTMLconformatoprevio"/>
        <w:spacing w:line="480" w:lineRule="auto"/>
        <w:jc w:val="both"/>
        <w:rPr>
          <w:rFonts w:ascii="Arial" w:hAnsi="Arial" w:cs="Arial"/>
          <w:sz w:val="24"/>
          <w:szCs w:val="24"/>
        </w:rPr>
      </w:pPr>
    </w:p>
    <w:p w14:paraId="514249D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/app/camera/</w:t>
      </w:r>
      <w:proofErr w:type="spellStart"/>
      <w:r>
        <w:rPr>
          <w:i/>
          <w:color w:val="000000"/>
        </w:rPr>
        <w:t>rgb</w:t>
      </w:r>
      <w:proofErr w:type="spellEnd"/>
      <w:r>
        <w:rPr>
          <w:i/>
          <w:color w:val="000000"/>
        </w:rPr>
        <w:t>/</w:t>
      </w:r>
      <w:proofErr w:type="spellStart"/>
      <w:r>
        <w:rPr>
          <w:i/>
          <w:color w:val="000000"/>
        </w:rPr>
        <w:t>image_raw</w:t>
      </w:r>
      <w:proofErr w:type="spellEnd"/>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7716A8E5" w14:textId="77777777" w:rsidR="00BB4DB5" w:rsidRPr="00F34A70" w:rsidRDefault="00BB4DB5" w:rsidP="00BB4DB5">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r w:rsidRPr="00F34A70">
        <w:rPr>
          <w:sz w:val="22"/>
          <w:szCs w:val="22"/>
        </w:rPr>
        <w:t>camaraRGBCallback</w:t>
      </w:r>
      <w:proofErr w:type="spellEnd"/>
      <w:r w:rsidRPr="00F34A70">
        <w:rPr>
          <w:sz w:val="22"/>
          <w:szCs w:val="22"/>
        </w:rPr>
        <w:t>(</w:t>
      </w:r>
      <w:proofErr w:type="spellStart"/>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3B5A4E7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sensor_msgs</w:t>
      </w:r>
      <w:proofErr w:type="spellEnd"/>
      <w:r>
        <w:rPr>
          <w:i/>
          <w:color w:val="000000"/>
        </w:rPr>
        <w:t>::</w:t>
      </w:r>
      <w:proofErr w:type="spellStart"/>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12809C53"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6AF9CA02"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0BC78EDD"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w:t>
      </w:r>
      <w:proofErr w:type="spellStart"/>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01C06990" w14:textId="77777777" w:rsidR="00BB4DB5" w:rsidRPr="00F34A70" w:rsidRDefault="00BB4DB5" w:rsidP="00BB4DB5">
      <w:pPr>
        <w:pStyle w:val="HTMLconformatoprevio"/>
        <w:spacing w:line="480" w:lineRule="auto"/>
        <w:ind w:firstLine="708"/>
        <w:jc w:val="both"/>
        <w:rPr>
          <w:sz w:val="22"/>
          <w:szCs w:val="22"/>
        </w:rPr>
      </w:pPr>
      <w:r w:rsidRPr="00F34A70">
        <w:rPr>
          <w:sz w:val="22"/>
          <w:szCs w:val="22"/>
        </w:rPr>
        <w:t xml:space="preserve">ros::Publisher </w:t>
      </w:r>
      <w:proofErr w:type="spellStart"/>
      <w:r w:rsidRPr="00F34A70">
        <w:rPr>
          <w:sz w:val="22"/>
          <w:szCs w:val="22"/>
        </w:rPr>
        <w:t>detec_publisher</w:t>
      </w:r>
      <w:proofErr w:type="spellEnd"/>
      <w:r w:rsidRPr="00F34A70">
        <w:rPr>
          <w:sz w:val="22"/>
          <w:szCs w:val="22"/>
        </w:rPr>
        <w:t>;</w:t>
      </w:r>
    </w:p>
    <w:p w14:paraId="4D9E7268"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5297E95B"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ros::</w:t>
      </w:r>
      <w:proofErr w:type="spellStart"/>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28E03648"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3C8F230D" w14:textId="77777777" w:rsidR="00BB4DB5" w:rsidRDefault="00BB4DB5" w:rsidP="00BB4DB5">
      <w:pPr>
        <w:pStyle w:val="HTMLconformatoprevio"/>
        <w:spacing w:line="360" w:lineRule="auto"/>
        <w:ind w:left="708"/>
        <w:jc w:val="both"/>
        <w:rPr>
          <w:sz w:val="22"/>
          <w:szCs w:val="22"/>
        </w:rPr>
      </w:pPr>
      <w:r w:rsidRPr="00F34A70">
        <w:rPr>
          <w:sz w:val="22"/>
          <w:szCs w:val="22"/>
        </w:rPr>
        <w:tab/>
      </w:r>
      <w:proofErr w:type="spellStart"/>
      <w:r w:rsidRPr="00F34A70">
        <w:rPr>
          <w:sz w:val="22"/>
          <w:szCs w:val="22"/>
        </w:rPr>
        <w:t>nh.advertise</w:t>
      </w:r>
      <w:proofErr w:type="spell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5A407AB8" w14:textId="77777777" w:rsidR="00BB4DB5" w:rsidRPr="00F34A70" w:rsidRDefault="00BB4DB5" w:rsidP="00BB4DB5">
      <w:pPr>
        <w:pStyle w:val="HTMLconformatoprevio"/>
        <w:spacing w:line="276" w:lineRule="auto"/>
        <w:ind w:left="708"/>
        <w:jc w:val="both"/>
        <w:rPr>
          <w:rFonts w:ascii="Arial" w:hAnsi="Arial" w:cs="Arial"/>
          <w:sz w:val="24"/>
          <w:szCs w:val="24"/>
        </w:rPr>
      </w:pPr>
    </w:p>
    <w:p w14:paraId="76B0CC3E"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779859D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2ABB5590"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6FCE41A9"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56B9F41E" w14:textId="77777777" w:rsidR="00BB4DB5" w:rsidRPr="00F34A70" w:rsidRDefault="00BB4DB5" w:rsidP="00BB4DB5">
      <w:pPr>
        <w:pStyle w:val="HTMLconformatoprevio"/>
        <w:spacing w:line="480" w:lineRule="auto"/>
        <w:jc w:val="both"/>
        <w:rPr>
          <w:rFonts w:ascii="Arial" w:hAnsi="Arial" w:cs="Arial"/>
          <w:sz w:val="24"/>
          <w:szCs w:val="24"/>
        </w:rPr>
      </w:pPr>
    </w:p>
    <w:p w14:paraId="36D70954"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728D9A9A"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"opencv2/opencv.hpp"</w:t>
      </w:r>
    </w:p>
    <w:p w14:paraId="3D7103E6"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33AF756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6D38E5D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#include "opencv2/ml/ml.hpp"</w:t>
      </w:r>
    </w:p>
    <w:p w14:paraId="3AD70E27" w14:textId="77777777" w:rsidR="00BB4DB5" w:rsidRPr="00F34A70" w:rsidRDefault="00BB4DB5" w:rsidP="00BB4DB5">
      <w:pPr>
        <w:pStyle w:val="HTMLconformatoprevio"/>
        <w:spacing w:line="480" w:lineRule="auto"/>
        <w:ind w:left="708"/>
        <w:jc w:val="both"/>
        <w:rPr>
          <w:sz w:val="22"/>
          <w:szCs w:val="22"/>
        </w:rPr>
      </w:pPr>
    </w:p>
    <w:p w14:paraId="6746B0ED"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1DFE6E3C"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44D7AA1F"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lastRenderedPageBreak/>
        <w:t>cv_bridge</w:t>
      </w:r>
      <w:proofErr w:type="spellEnd"/>
      <w:r w:rsidRPr="00F34A70">
        <w:rPr>
          <w:sz w:val="22"/>
          <w:szCs w:val="22"/>
        </w:rPr>
        <w:t>::</w:t>
      </w:r>
      <w:proofErr w:type="spellStart"/>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20A63530"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cv_bridge</w:t>
      </w:r>
      <w:proofErr w:type="spellEnd"/>
      <w:r w:rsidRPr="00F34A70">
        <w:rPr>
          <w:sz w:val="22"/>
          <w:szCs w:val="22"/>
        </w:rPr>
        <w:t>::</w:t>
      </w:r>
      <w:proofErr w:type="spellStart"/>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235348AF"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::MONO8);</w:t>
      </w:r>
    </w:p>
    <w:p w14:paraId="4D1817AC"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r w:rsidRPr="00F34A70">
        <w:rPr>
          <w:sz w:val="22"/>
          <w:szCs w:val="22"/>
        </w:rPr>
        <w:t>image.clone</w:t>
      </w:r>
      <w:proofErr w:type="spellEnd"/>
      <w:r w:rsidRPr="00F34A70">
        <w:rPr>
          <w:sz w:val="22"/>
          <w:szCs w:val="22"/>
        </w:rPr>
        <w:t>();</w:t>
      </w:r>
    </w:p>
    <w:p w14:paraId="305100DF"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pixel con un valor de 8 bits (0 a 255).</w:t>
      </w:r>
    </w:p>
    <w:p w14:paraId="2E9B2741"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13DC3F4"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09932B3B"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6DEE23C3"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std_msgs</w:t>
      </w:r>
      <w:proofErr w:type="spellEnd"/>
      <w:r w:rsidRPr="00F34A70">
        <w:rPr>
          <w:sz w:val="22"/>
          <w:szCs w:val="22"/>
        </w:rPr>
        <w:t>::</w:t>
      </w:r>
      <w:proofErr w:type="spellStart"/>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63DEEBEB" w14:textId="77777777" w:rsidR="00BB4DB5" w:rsidRPr="00F34A70" w:rsidRDefault="00BB4DB5" w:rsidP="00BB4DB5">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7A0D8EC7"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header.stamp</w:t>
      </w:r>
      <w:proofErr w:type="spell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52B6485" w14:textId="77777777" w:rsidR="00BB4DB5" w:rsidRDefault="00BB4DB5" w:rsidP="00BB4DB5">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cv_bridge</w:t>
      </w:r>
      <w:proofErr w:type="spellEnd"/>
      <w:r w:rsidRPr="00F34A70">
        <w:rPr>
          <w:sz w:val="22"/>
          <w:szCs w:val="22"/>
        </w:rPr>
        <w:t>::</w:t>
      </w:r>
      <w:proofErr w:type="spellStart"/>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1CBC48D1" w14:textId="77777777" w:rsidR="00BB4DB5" w:rsidRPr="00F34A70" w:rsidRDefault="00BB4DB5" w:rsidP="00BB4DB5">
      <w:pPr>
        <w:pStyle w:val="HTMLconformatoprevio"/>
        <w:spacing w:line="360" w:lineRule="auto"/>
        <w:ind w:left="720"/>
        <w:jc w:val="both"/>
        <w:rPr>
          <w:sz w:val="22"/>
          <w:szCs w:val="22"/>
        </w:rPr>
      </w:pPr>
      <w:r>
        <w:rPr>
          <w:sz w:val="22"/>
          <w:szCs w:val="22"/>
        </w:rPr>
        <w:tab/>
        <w:t>E</w:t>
      </w:r>
      <w:r w:rsidRPr="00F34A70">
        <w:rPr>
          <w:sz w:val="22"/>
          <w:szCs w:val="22"/>
        </w:rPr>
        <w:t>_8UC1, img1);</w:t>
      </w:r>
    </w:p>
    <w:p w14:paraId="7E422F32" w14:textId="77777777" w:rsidR="00BB4DB5" w:rsidRPr="00F34A70" w:rsidRDefault="00BB4DB5" w:rsidP="00BB4DB5">
      <w:pPr>
        <w:pStyle w:val="HTMLconformatoprevio"/>
        <w:spacing w:line="360" w:lineRule="auto"/>
        <w:ind w:left="708"/>
        <w:jc w:val="both"/>
        <w:rPr>
          <w:sz w:val="22"/>
          <w:szCs w:val="22"/>
        </w:rPr>
      </w:pPr>
      <w:proofErr w:type="spellStart"/>
      <w:r w:rsidRPr="00F34A70">
        <w:rPr>
          <w:sz w:val="22"/>
          <w:szCs w:val="22"/>
        </w:rPr>
        <w:t>img_bridge.toImageMsg</w:t>
      </w:r>
      <w:proofErr w:type="spell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4C1996FC" w14:textId="77777777" w:rsidR="00BB4DB5" w:rsidRPr="00F34A70" w:rsidRDefault="00BB4DB5" w:rsidP="00BB4DB5">
      <w:pPr>
        <w:pStyle w:val="HTMLconformatoprevio"/>
        <w:spacing w:line="480" w:lineRule="auto"/>
        <w:ind w:left="708"/>
        <w:jc w:val="both"/>
        <w:rPr>
          <w:sz w:val="22"/>
          <w:szCs w:val="22"/>
        </w:rPr>
      </w:pPr>
      <w:proofErr w:type="spellStart"/>
      <w:r w:rsidRPr="00F34A70">
        <w:rPr>
          <w:sz w:val="22"/>
          <w:szCs w:val="22"/>
        </w:rPr>
        <w:t>detec_publisher.publish</w:t>
      </w:r>
      <w:proofErr w:type="spellEnd"/>
      <w:r w:rsidRPr="00F34A70">
        <w:rPr>
          <w:sz w:val="22"/>
          <w:szCs w:val="22"/>
        </w:rPr>
        <w:t>(</w:t>
      </w:r>
      <w:proofErr w:type="spellStart"/>
      <w:r w:rsidRPr="00F34A70">
        <w:rPr>
          <w:sz w:val="22"/>
          <w:szCs w:val="22"/>
        </w:rPr>
        <w:t>img_msg</w:t>
      </w:r>
      <w:proofErr w:type="spellEnd"/>
      <w:r w:rsidRPr="00F34A70">
        <w:rPr>
          <w:sz w:val="22"/>
          <w:szCs w:val="22"/>
        </w:rPr>
        <w:t>);</w:t>
      </w:r>
    </w:p>
    <w:p w14:paraId="0CC22B4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002DB3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58A0D56C" w14:textId="77777777" w:rsidR="00BB4DB5" w:rsidRPr="00F34A70" w:rsidRDefault="00BB4DB5" w:rsidP="00BB4DB5">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2D288786"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p>
    <w:p w14:paraId="06E3D9C1"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6E256BD2" w14:textId="77777777" w:rsidR="00BB4DB5" w:rsidRPr="00F34A70" w:rsidRDefault="00BB4DB5" w:rsidP="00BB4DB5">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2CA645A9" w14:textId="77777777" w:rsidR="00BB4DB5" w:rsidRPr="00F34A70" w:rsidRDefault="00BB4DB5" w:rsidP="00BB4DB5">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01CB2D4E" w14:textId="77777777" w:rsidR="00BB4DB5" w:rsidRPr="00F34A70" w:rsidRDefault="00BB4DB5" w:rsidP="00BB4DB5">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A95B2B2"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0BF53AB3" w14:textId="77777777" w:rsidR="00BB4DB5" w:rsidRDefault="00BB4DB5" w:rsidP="00BB4DB5">
      <w:r>
        <w:t xml:space="preserve">Por otro lado, si el nodo está escrito en C++, primero debe agregarse dentro de </w:t>
      </w:r>
      <w:proofErr w:type="spellStart"/>
      <w:r>
        <w:t>CMakeLists</w:t>
      </w:r>
      <w:proofErr w:type="spellEnd"/>
      <w:r>
        <w:t xml:space="preserve"> como un ejecutable:</w:t>
      </w:r>
    </w:p>
    <w:p w14:paraId="59D99BF3"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add_executable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C40989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target_link_libraries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252A8E22"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6C9B6772" w14:textId="77777777" w:rsidR="00BB4DB5" w:rsidRDefault="00BB4DB5" w:rsidP="00BB4DB5">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w:t>
      </w:r>
      <w:proofErr w:type="spellStart"/>
      <w:r>
        <w:t>opencv</w:t>
      </w:r>
      <w:proofErr w:type="spellEnd"/>
      <w:r>
        <w:t xml:space="preserve">, en </w:t>
      </w:r>
      <w:proofErr w:type="spellStart"/>
      <w:r>
        <w:t>build</w:t>
      </w:r>
      <w:proofErr w:type="spellEnd"/>
      <w:r>
        <w:t xml:space="preserve"> </w:t>
      </w:r>
      <w:proofErr w:type="spellStart"/>
      <w:r>
        <w:t>include</w:t>
      </w:r>
      <w:proofErr w:type="spellEnd"/>
      <w:r>
        <w:t xml:space="preserve"> directories se agrega:</w:t>
      </w:r>
    </w:p>
    <w:p w14:paraId="20DC69FE"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42DAE634" w14:textId="77777777" w:rsidR="00BB4DB5" w:rsidRPr="00F34A70" w:rsidRDefault="00BB4DB5" w:rsidP="00BB4DB5">
      <w:pPr>
        <w:rPr>
          <w:szCs w:val="24"/>
        </w:rPr>
      </w:pPr>
      <w:r w:rsidRPr="00F34A70">
        <w:rPr>
          <w:szCs w:val="24"/>
        </w:rPr>
        <w:t>Posteriormente se debe usar:</w:t>
      </w:r>
    </w:p>
    <w:p w14:paraId="62BE23D1" w14:textId="77777777" w:rsidR="00BB4DB5" w:rsidRPr="00F34A70" w:rsidRDefault="00BB4DB5" w:rsidP="00BB4DB5">
      <w:pPr>
        <w:ind w:firstLine="708"/>
        <w:rPr>
          <w:rFonts w:ascii="Consolas" w:hAnsi="Consolas" w:cs="Courier New"/>
          <w:sz w:val="22"/>
          <w:szCs w:val="18"/>
        </w:rPr>
      </w:pPr>
      <w:proofErr w:type="spellStart"/>
      <w:r w:rsidRPr="00F34A70">
        <w:rPr>
          <w:rFonts w:ascii="Consolas" w:hAnsi="Consolas" w:cs="Courier New"/>
          <w:sz w:val="22"/>
          <w:szCs w:val="18"/>
        </w:rPr>
        <w:t>catkin_make</w:t>
      </w:r>
      <w:proofErr w:type="spellEnd"/>
    </w:p>
    <w:p w14:paraId="3370FB58" w14:textId="77777777" w:rsidR="00BB4DB5" w:rsidRDefault="00BB4DB5" w:rsidP="00BB4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10672076" w14:textId="77777777" w:rsidR="00BB4DB5" w:rsidRPr="00F34A70" w:rsidRDefault="00BB4DB5" w:rsidP="00BB4DB5">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5F54F8E6" w14:textId="77777777" w:rsidR="00BB4DB5" w:rsidRDefault="00BB4DB5" w:rsidP="00BB4DB5">
      <w:pPr>
        <w:rPr>
          <w:lang w:eastAsia="es-MX"/>
        </w:rPr>
      </w:pPr>
      <w:r>
        <w:lastRenderedPageBreak/>
        <w:t xml:space="preserve">Aunque </w:t>
      </w:r>
      <w:proofErr w:type="spellStart"/>
      <w:r>
        <w:t>cmake</w:t>
      </w:r>
      <w:proofErr w:type="spellEnd"/>
      <w:r>
        <w:t xml:space="preserve"> falle, salvo que se deba a un error de código, se debe correr cuantas veces sea necesario hasta que finalice sin errores. Esto es para que agregue todos los paquetes.</w:t>
      </w:r>
    </w:p>
    <w:p w14:paraId="59DD8BEF" w14:textId="77777777" w:rsidR="00BB4DB5" w:rsidRDefault="00BB4DB5" w:rsidP="00BB4DB5">
      <w:r>
        <w:t>Al finalizar se debe usar también:</w:t>
      </w:r>
    </w:p>
    <w:p w14:paraId="234E3DBF" w14:textId="77777777" w:rsidR="00BB4DB5" w:rsidRPr="00F34A70" w:rsidRDefault="00BB4DB5" w:rsidP="00BB4DB5">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215"/>
      <w:proofErr w:type="spellEnd"/>
    </w:p>
    <w:p w14:paraId="0BA38DC6" w14:textId="77777777" w:rsidR="00BB4DB5" w:rsidRPr="00F34A70" w:rsidRDefault="00BB4DB5" w:rsidP="00BB4DB5">
      <w:pPr>
        <w:ind w:firstLine="708"/>
        <w:rPr>
          <w:rFonts w:ascii="Consolas" w:hAnsi="Consolas" w:cs="Arial"/>
        </w:rPr>
      </w:pPr>
    </w:p>
    <w:p w14:paraId="1C82A00D" w14:textId="2821DE8C" w:rsidR="00BB4DB5" w:rsidRPr="00F34A70" w:rsidRDefault="00B6548A" w:rsidP="00B6548A">
      <w:pPr>
        <w:pStyle w:val="Ttulo2"/>
        <w:numPr>
          <w:ilvl w:val="1"/>
          <w:numId w:val="33"/>
        </w:numPr>
        <w:ind w:left="0"/>
        <w:rPr>
          <w:lang w:val="es-MX"/>
        </w:rPr>
      </w:pPr>
      <w:r>
        <w:rPr>
          <w:lang w:val="es-MX"/>
        </w:rPr>
        <w:t xml:space="preserve"> </w:t>
      </w:r>
      <w:bookmarkStart w:id="221" w:name="_Toc143091027"/>
      <w:r w:rsidR="00BB4DB5" w:rsidRPr="00F34A70">
        <w:rPr>
          <w:lang w:val="es-MX"/>
        </w:rPr>
        <w:t>Transformaciones</w:t>
      </w:r>
      <w:bookmarkEnd w:id="221"/>
    </w:p>
    <w:p w14:paraId="5EBF651E" w14:textId="77777777" w:rsidR="00B6548A" w:rsidRDefault="00BB4DB5" w:rsidP="00B6548A">
      <w:pPr>
        <w:keepNext/>
        <w:jc w:val="center"/>
      </w:pPr>
      <w:r w:rsidRPr="00F34A70">
        <w:rPr>
          <w:noProof/>
        </w:rPr>
        <w:drawing>
          <wp:inline distT="0" distB="0" distL="0" distR="0" wp14:anchorId="06FEB364" wp14:editId="7434C67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5A42D243" w14:textId="62FA3D5F" w:rsidR="00BB4DB5" w:rsidRDefault="00B6548A" w:rsidP="00B6548A">
      <w:pPr>
        <w:pStyle w:val="Descripcin"/>
      </w:pPr>
      <w:bookmarkStart w:id="222" w:name="_Toc143090947"/>
      <w:r>
        <w:t>F</w:t>
      </w:r>
      <w:r>
        <w:rPr>
          <w:caps w:val="0"/>
        </w:rPr>
        <w:t>igura</w:t>
      </w:r>
      <w:r>
        <w:t xml:space="preserve">  </w:t>
      </w:r>
      <w:fldSimple w:instr=" STYLEREF 1 \s ">
        <w:r>
          <w:rPr>
            <w:noProof/>
          </w:rPr>
          <w:t>11</w:t>
        </w:r>
      </w:fldSimple>
      <w:r>
        <w:noBreakHyphen/>
      </w:r>
      <w:fldSimple w:instr=" SEQ Figura_ \* ARABIC \s 1 ">
        <w:r>
          <w:rPr>
            <w:noProof/>
          </w:rPr>
          <w:t>6</w:t>
        </w:r>
      </w:fldSimple>
      <w:r>
        <w:t xml:space="preserve"> </w:t>
      </w:r>
      <w:r w:rsidRPr="00446142">
        <w:t>C</w:t>
      </w:r>
      <w:r w:rsidRPr="00446142">
        <w:rPr>
          <w:caps w:val="0"/>
        </w:rPr>
        <w:t>onexión con transformaciones de las coordenadas de la cámara con el vehículo. fuente (“</w:t>
      </w:r>
      <w:proofErr w:type="spellStart"/>
      <w:r w:rsidRPr="00446142">
        <w:rPr>
          <w:caps w:val="0"/>
        </w:rPr>
        <w:t>access</w:t>
      </w:r>
      <w:proofErr w:type="spellEnd"/>
      <w:r w:rsidRPr="00446142">
        <w:rPr>
          <w:caps w:val="0"/>
        </w:rPr>
        <w:t xml:space="preserve"> </w:t>
      </w:r>
      <w:proofErr w:type="spellStart"/>
      <w:r w:rsidRPr="00446142">
        <w:rPr>
          <w:caps w:val="0"/>
        </w:rPr>
        <w:t>the</w:t>
      </w:r>
      <w:proofErr w:type="spellEnd"/>
      <w:r w:rsidRPr="00446142">
        <w:rPr>
          <w:caps w:val="0"/>
        </w:rPr>
        <w:t xml:space="preserve"> </w:t>
      </w:r>
      <w:proofErr w:type="spellStart"/>
      <w:r w:rsidRPr="00446142">
        <w:rPr>
          <w:caps w:val="0"/>
        </w:rPr>
        <w:t>tf</w:t>
      </w:r>
      <w:proofErr w:type="spellEnd"/>
      <w:r w:rsidRPr="00446142">
        <w:rPr>
          <w:caps w:val="0"/>
        </w:rPr>
        <w:t xml:space="preserve"> </w:t>
      </w:r>
      <w:proofErr w:type="spellStart"/>
      <w:r w:rsidRPr="00446142">
        <w:rPr>
          <w:caps w:val="0"/>
        </w:rPr>
        <w:t>transformation</w:t>
      </w:r>
      <w:proofErr w:type="spellEnd"/>
      <w:r w:rsidRPr="00446142">
        <w:rPr>
          <w:caps w:val="0"/>
        </w:rPr>
        <w:t xml:space="preserve"> </w:t>
      </w:r>
      <w:proofErr w:type="spellStart"/>
      <w:r w:rsidRPr="00446142">
        <w:rPr>
          <w:caps w:val="0"/>
        </w:rPr>
        <w:t>tree</w:t>
      </w:r>
      <w:proofErr w:type="spellEnd"/>
      <w:r w:rsidRPr="00446142">
        <w:rPr>
          <w:caps w:val="0"/>
        </w:rPr>
        <w:t xml:space="preserve"> in ros - </w:t>
      </w:r>
      <w:proofErr w:type="spellStart"/>
      <w:r w:rsidRPr="00446142">
        <w:rPr>
          <w:caps w:val="0"/>
        </w:rPr>
        <w:t>matlab</w:t>
      </w:r>
      <w:proofErr w:type="spellEnd"/>
      <w:r w:rsidRPr="00446142">
        <w:rPr>
          <w:caps w:val="0"/>
        </w:rPr>
        <w:t xml:space="preserve"> &amp; </w:t>
      </w:r>
      <w:proofErr w:type="spellStart"/>
      <w:r w:rsidRPr="00446142">
        <w:rPr>
          <w:caps w:val="0"/>
        </w:rPr>
        <w:t>simulink</w:t>
      </w:r>
      <w:proofErr w:type="spellEnd"/>
      <w:r w:rsidRPr="00446142">
        <w:rPr>
          <w:caps w:val="0"/>
        </w:rPr>
        <w:t xml:space="preserve"> - </w:t>
      </w:r>
      <w:proofErr w:type="spellStart"/>
      <w:r w:rsidRPr="00446142">
        <w:rPr>
          <w:caps w:val="0"/>
        </w:rPr>
        <w:t>mathworks</w:t>
      </w:r>
      <w:proofErr w:type="spellEnd"/>
      <w:r w:rsidRPr="00446142">
        <w:rPr>
          <w:caps w:val="0"/>
        </w:rPr>
        <w:t xml:space="preserve"> américa latina” s. f.)</w:t>
      </w:r>
      <w:bookmarkEnd w:id="222"/>
    </w:p>
    <w:p w14:paraId="39EB6A50" w14:textId="2CB646A7" w:rsidR="00BB4DB5" w:rsidRDefault="00BB4DB5" w:rsidP="00BB4DB5">
      <w:pPr>
        <w:rPr>
          <w:lang w:eastAsia="es-MX"/>
        </w:rPr>
      </w:pPr>
      <w:r>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xml:space="preserve">, como se observa en la figura </w:t>
      </w:r>
      <w:r w:rsidR="00B6548A">
        <w:t>11</w:t>
      </w:r>
      <w:r>
        <w:t>-6, se pueden relacionar entre sí mediante transformaciones que se componen de traslaciones y rotaciones.</w:t>
      </w:r>
    </w:p>
    <w:p w14:paraId="175A633F" w14:textId="77777777" w:rsidR="00BB4DB5" w:rsidRDefault="00BB4DB5" w:rsidP="00BB4DB5">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proofErr w:type="spellStart"/>
      <w:r>
        <w:rPr>
          <w:i/>
        </w:rPr>
        <w:t>base_link</w:t>
      </w:r>
      <w:proofErr w:type="spellEnd"/>
      <w:r>
        <w:t>.</w:t>
      </w:r>
    </w:p>
    <w:p w14:paraId="019E15BF" w14:textId="77777777" w:rsidR="00BB4DB5" w:rsidRDefault="00BB4DB5" w:rsidP="00BB4DB5">
      <w:r>
        <w:t xml:space="preserve">Los sensores al publicar mensajes de posición ya cuentan con sus propios </w:t>
      </w:r>
      <w:r>
        <w:rPr>
          <w:i/>
        </w:rPr>
        <w:t>frames</w:t>
      </w:r>
      <w:r>
        <w:t>:</w:t>
      </w:r>
    </w:p>
    <w:p w14:paraId="28B4FA28" w14:textId="77777777" w:rsidR="00BB4DB5" w:rsidRPr="00F34A70" w:rsidRDefault="00BB4DB5" w:rsidP="00BB4DB5">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41EDAC18" w14:textId="77777777" w:rsidR="00BB4DB5" w:rsidRPr="00F34A70" w:rsidRDefault="00BB4DB5" w:rsidP="00BB4DB5">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/SR300_depth_optical_frame</w:t>
      </w:r>
    </w:p>
    <w:p w14:paraId="55EFF8B6" w14:textId="77777777" w:rsidR="00BB4DB5" w:rsidRPr="00F34A70" w:rsidRDefault="00BB4DB5" w:rsidP="00BB4DB5">
      <w:pPr>
        <w:ind w:firstLine="708"/>
        <w:rPr>
          <w:szCs w:val="24"/>
        </w:rPr>
      </w:pPr>
      <w:r w:rsidRPr="00F34A70">
        <w:rPr>
          <w:szCs w:val="24"/>
        </w:rPr>
        <w:t>Li</w:t>
      </w:r>
      <w:r>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72253422" w14:textId="77777777" w:rsidR="00BB4DB5" w:rsidRDefault="00BB4DB5" w:rsidP="00BB4DB5">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r>
        <w:rPr>
          <w:i/>
        </w:rPr>
        <w:t>frame</w:t>
      </w:r>
      <w:r>
        <w:t xml:space="preserve"> global a cada uno y agregar el respectivo tópico que quiere visualizarse.</w:t>
      </w:r>
    </w:p>
    <w:p w14:paraId="184DEA46" w14:textId="77777777" w:rsidR="00BB4DB5" w:rsidRDefault="00BB4DB5" w:rsidP="00BB4DB5">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r>
        <w:rPr>
          <w:i/>
        </w:rPr>
        <w:t xml:space="preserve">frame </w:t>
      </w:r>
      <w:proofErr w:type="spellStart"/>
      <w:r>
        <w:rPr>
          <w:i/>
        </w:rPr>
        <w:t>base_link</w:t>
      </w:r>
      <w:proofErr w:type="spellEnd"/>
      <w:r>
        <w:t xml:space="preserve"> </w:t>
      </w:r>
    </w:p>
    <w:p w14:paraId="002144E4" w14:textId="77777777" w:rsidR="00BB4DB5" w:rsidRPr="00F34A70" w:rsidRDefault="00BB4DB5" w:rsidP="00BB4DB5">
      <w:r w:rsidRPr="00F34A70">
        <w:rPr>
          <w:szCs w:val="24"/>
        </w:rPr>
        <w:tab/>
      </w:r>
      <w:r w:rsidRPr="00F34A70">
        <w:t xml:space="preserve">Global </w:t>
      </w:r>
      <w:proofErr w:type="spellStart"/>
      <w:r w:rsidRPr="00F34A70">
        <w:t>options</w:t>
      </w:r>
      <w:proofErr w:type="spellEnd"/>
      <w:r w:rsidRPr="00F34A70">
        <w:t xml:space="preserve"> </w:t>
      </w:r>
    </w:p>
    <w:p w14:paraId="175CA0EB" w14:textId="77777777" w:rsidR="00BB4DB5" w:rsidRPr="00F34A70" w:rsidRDefault="00BB4DB5" w:rsidP="00BB4DB5">
      <w:r w:rsidRPr="00F34A70">
        <w:tab/>
      </w:r>
      <w:r w:rsidRPr="00F34A70">
        <w:tab/>
      </w:r>
      <w:proofErr w:type="spellStart"/>
      <w:r w:rsidRPr="00F34A70">
        <w:t>Fixed</w:t>
      </w:r>
      <w:proofErr w:type="spellEnd"/>
      <w:r w:rsidRPr="00F34A70">
        <w:t xml:space="preserve"> frame</w:t>
      </w:r>
    </w:p>
    <w:p w14:paraId="579612CA" w14:textId="77777777" w:rsidR="00BB4DB5" w:rsidRPr="00F34A70" w:rsidRDefault="00BB4DB5" w:rsidP="00BB4DB5">
      <w:r w:rsidRPr="00F34A70">
        <w:tab/>
      </w:r>
      <w:r w:rsidRPr="00F34A70">
        <w:tab/>
      </w:r>
      <w:r w:rsidRPr="00F34A70">
        <w:tab/>
        <w:t xml:space="preserve">Cambiar a </w:t>
      </w:r>
      <w:proofErr w:type="spellStart"/>
      <w:r w:rsidRPr="00F34A70">
        <w:t>base_link</w:t>
      </w:r>
      <w:proofErr w:type="spellEnd"/>
      <w:r w:rsidRPr="00F34A70">
        <w:t xml:space="preserve"> o </w:t>
      </w:r>
      <w:proofErr w:type="spellStart"/>
      <w:r w:rsidRPr="00F34A70">
        <w:t>odom</w:t>
      </w:r>
      <w:proofErr w:type="spellEnd"/>
    </w:p>
    <w:p w14:paraId="335BB92A" w14:textId="77777777" w:rsidR="00BB4DB5" w:rsidRPr="00F34A70" w:rsidRDefault="00BB4DB5" w:rsidP="00BB4DB5">
      <w:r w:rsidRPr="00F34A70">
        <w:tab/>
      </w:r>
      <w:r w:rsidRPr="00F34A70">
        <w:tab/>
      </w:r>
      <w:r w:rsidRPr="00F34A70">
        <w:tab/>
        <w:t xml:space="preserve">Cambiar a laser para ver </w:t>
      </w:r>
      <w:proofErr w:type="spellStart"/>
      <w:r w:rsidRPr="00F34A70">
        <w:t>laserscan</w:t>
      </w:r>
      <w:proofErr w:type="spellEnd"/>
    </w:p>
    <w:p w14:paraId="60DB4DE2" w14:textId="77777777" w:rsidR="00BB4DB5" w:rsidRPr="00F34A70" w:rsidRDefault="00BB4DB5" w:rsidP="00BB4DB5">
      <w:r w:rsidRPr="00F34A70">
        <w:tab/>
      </w:r>
      <w:r w:rsidRPr="00F34A70">
        <w:tab/>
      </w:r>
      <w:r w:rsidRPr="00F34A70">
        <w:tab/>
        <w:t xml:space="preserve">SR300_depth_optical_frame </w:t>
      </w:r>
    </w:p>
    <w:p w14:paraId="5847B7D5" w14:textId="77777777" w:rsidR="00BB4DB5" w:rsidRDefault="00BB4DB5" w:rsidP="00BB4DB5">
      <w:pPr>
        <w:rPr>
          <w:lang w:eastAsia="es-MX"/>
        </w:rPr>
      </w:pPr>
      <w:r>
        <w:lastRenderedPageBreak/>
        <w:t>Para ver la cámara en el espacio 3D</w:t>
      </w:r>
    </w:p>
    <w:p w14:paraId="52645353" w14:textId="77777777" w:rsidR="00BB4DB5" w:rsidRDefault="00BB4DB5" w:rsidP="00BB4DB5">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6DDD7509" w14:textId="77777777" w:rsidR="00BB4DB5" w:rsidRDefault="00BB4DB5" w:rsidP="00BB4DB5">
      <w:proofErr w:type="spellStart"/>
      <w:r w:rsidRPr="00AE4503">
        <w:rPr>
          <w:i/>
        </w:rPr>
        <w:t>base_link</w:t>
      </w:r>
      <w:proofErr w:type="spellEnd"/>
      <w:r w:rsidRPr="00AE4503">
        <w:rPr>
          <w:i/>
        </w:rPr>
        <w:t xml:space="preserve"> frame</w:t>
      </w:r>
      <w:r>
        <w:t>: Está unido al robot, tal que es fijo, la x apunta al frente del carro. Se encuentra centrado y se mueve con él.</w:t>
      </w:r>
    </w:p>
    <w:p w14:paraId="63DFCAF6" w14:textId="77777777" w:rsidR="00BB4DB5" w:rsidRDefault="00BB4DB5" w:rsidP="00BB4DB5">
      <w:r>
        <w:t>Frames de los sensores:</w:t>
      </w:r>
    </w:p>
    <w:p w14:paraId="1B7A2067" w14:textId="77777777" w:rsidR="00BB4DB5" w:rsidRDefault="00BB4DB5" w:rsidP="00BB4DB5">
      <w:pPr>
        <w:numPr>
          <w:ilvl w:val="0"/>
          <w:numId w:val="21"/>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3739CB83" w14:textId="77777777" w:rsidR="00BB4DB5" w:rsidRDefault="00BB4DB5" w:rsidP="00BB4DB5">
      <w:pPr>
        <w:numPr>
          <w:ilvl w:val="0"/>
          <w:numId w:val="21"/>
        </w:numPr>
        <w:spacing w:before="0" w:after="0"/>
        <w:rPr>
          <w:color w:val="000000"/>
        </w:rPr>
      </w:pPr>
      <w:proofErr w:type="spellStart"/>
      <w:r>
        <w:rPr>
          <w:i/>
          <w:color w:val="000000"/>
        </w:rPr>
        <w:t>Base_laser</w:t>
      </w:r>
      <w:proofErr w:type="spellEnd"/>
      <w:r>
        <w:rPr>
          <w:color w:val="000000"/>
        </w:rPr>
        <w:t>: Para el LiDAR, no requiere rotaciones, solo traslación. Por lo que se debe medir x, y, z respecto al centro del robot.</w:t>
      </w:r>
    </w:p>
    <w:p w14:paraId="3F412DFE" w14:textId="77777777" w:rsidR="00BB4DB5" w:rsidRDefault="00BB4DB5" w:rsidP="00BB4DB5">
      <w:pPr>
        <w:numPr>
          <w:ilvl w:val="0"/>
          <w:numId w:val="21"/>
        </w:numPr>
        <w:spacing w:before="0" w:after="160"/>
        <w:rPr>
          <w:color w:val="000000"/>
          <w:lang w:eastAsia="es-MX"/>
        </w:rPr>
      </w:pPr>
      <w:r>
        <w:rPr>
          <w:i/>
          <w:color w:val="000000"/>
        </w:rPr>
        <w:t>Odom</w:t>
      </w:r>
      <w:r>
        <w:rPr>
          <w:color w:val="000000"/>
        </w:rPr>
        <w:t>: frame que debe ser continuo y evolucionar junto a la pose, lo ideal es que se publique a altas frecuencias para evitar saltos discretos. Representa el inicio del movimiento.</w:t>
      </w:r>
    </w:p>
    <w:p w14:paraId="428E351A" w14:textId="77777777" w:rsidR="00BB4DB5" w:rsidRPr="00F34A70" w:rsidRDefault="00BB4DB5" w:rsidP="00BB4DB5">
      <w:pPr>
        <w:ind w:firstLine="360"/>
        <w:rPr>
          <w:b/>
          <w:bCs/>
          <w:szCs w:val="24"/>
        </w:rPr>
      </w:pPr>
      <w:r w:rsidRPr="00F34A70">
        <w:rPr>
          <w:b/>
          <w:bCs/>
          <w:szCs w:val="24"/>
        </w:rPr>
        <w:t>Estructura del programa de las transformadas</w:t>
      </w:r>
    </w:p>
    <w:p w14:paraId="6497F964" w14:textId="77777777" w:rsidR="00BB4DB5" w:rsidRPr="00F34A70" w:rsidRDefault="00BB4DB5" w:rsidP="00BB4DB5">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35474E17" w14:textId="77777777" w:rsidR="00BB4DB5" w:rsidRPr="00F34A70" w:rsidRDefault="00BB4DB5" w:rsidP="00BB4DB5">
      <w:pPr>
        <w:pStyle w:val="Prrafodelista"/>
        <w:numPr>
          <w:ilvl w:val="0"/>
          <w:numId w:val="16"/>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0B8B9D41" w14:textId="77777777" w:rsidR="00BB4DB5" w:rsidRPr="00F34A70" w:rsidRDefault="00BB4DB5" w:rsidP="00BB4DB5">
      <w:pPr>
        <w:pStyle w:val="Prrafodelista"/>
        <w:numPr>
          <w:ilvl w:val="0"/>
          <w:numId w:val="16"/>
        </w:numPr>
        <w:spacing w:before="0" w:after="160"/>
        <w:rPr>
          <w:szCs w:val="24"/>
        </w:rPr>
      </w:pPr>
      <w:r w:rsidRPr="00F34A70">
        <w:rPr>
          <w:szCs w:val="24"/>
        </w:rPr>
        <w:t>Un vector de tres dimensiones que representa la traslación (</w:t>
      </w:r>
      <w:proofErr w:type="spellStart"/>
      <w:r w:rsidRPr="00F34A70">
        <w:rPr>
          <w:szCs w:val="24"/>
        </w:rPr>
        <w:t>x,y,z</w:t>
      </w:r>
      <w:proofErr w:type="spellEnd"/>
      <w:r w:rsidRPr="00F34A70">
        <w:rPr>
          <w:szCs w:val="24"/>
        </w:rPr>
        <w:t>)</w:t>
      </w:r>
    </w:p>
    <w:p w14:paraId="061C7260" w14:textId="77777777" w:rsidR="00BB4DB5" w:rsidRPr="00F34A70" w:rsidRDefault="00BB4DB5" w:rsidP="00BB4DB5">
      <w:pPr>
        <w:pStyle w:val="Prrafodelista"/>
        <w:numPr>
          <w:ilvl w:val="0"/>
          <w:numId w:val="16"/>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0C5C835A" w14:textId="77777777" w:rsidR="00BB4DB5" w:rsidRPr="00F34A70" w:rsidRDefault="00BB4DB5" w:rsidP="00BB4DB5">
      <w:pPr>
        <w:pStyle w:val="Prrafodelista"/>
        <w:numPr>
          <w:ilvl w:val="0"/>
          <w:numId w:val="16"/>
        </w:numPr>
        <w:spacing w:before="0" w:after="160"/>
        <w:rPr>
          <w:szCs w:val="24"/>
        </w:rPr>
      </w:pPr>
      <w:r w:rsidRPr="00F34A70">
        <w:rPr>
          <w:szCs w:val="24"/>
        </w:rPr>
        <w:lastRenderedPageBreak/>
        <w:t>Nombre del frame padre, si es con respecto al carro: “</w:t>
      </w:r>
      <w:proofErr w:type="spellStart"/>
      <w:r w:rsidRPr="00F34A70">
        <w:rPr>
          <w:szCs w:val="24"/>
        </w:rPr>
        <w:t>base_link</w:t>
      </w:r>
      <w:proofErr w:type="spellEnd"/>
      <w:r w:rsidRPr="00F34A70">
        <w:rPr>
          <w:szCs w:val="24"/>
        </w:rPr>
        <w:t>”</w:t>
      </w:r>
    </w:p>
    <w:p w14:paraId="5427C931" w14:textId="77777777" w:rsidR="00BB4DB5" w:rsidRPr="00F34A70" w:rsidRDefault="00BB4DB5" w:rsidP="00BB4DB5">
      <w:pPr>
        <w:pStyle w:val="Prrafodelista"/>
        <w:numPr>
          <w:ilvl w:val="0"/>
          <w:numId w:val="16"/>
        </w:numPr>
        <w:spacing w:before="0" w:after="160"/>
        <w:rPr>
          <w:szCs w:val="24"/>
        </w:rPr>
      </w:pPr>
      <w:r w:rsidRPr="00F34A70">
        <w:rPr>
          <w:szCs w:val="24"/>
        </w:rPr>
        <w:t>Nombre del frame hijo que se crea, como “</w:t>
      </w:r>
      <w:proofErr w:type="spellStart"/>
      <w:r w:rsidRPr="00F34A70">
        <w:rPr>
          <w:szCs w:val="24"/>
        </w:rPr>
        <w:t>base_laser</w:t>
      </w:r>
      <w:proofErr w:type="spellEnd"/>
      <w:r w:rsidRPr="00F34A70">
        <w:rPr>
          <w:szCs w:val="24"/>
        </w:rPr>
        <w:t>” para el LiDAR</w:t>
      </w:r>
    </w:p>
    <w:p w14:paraId="155E512B" w14:textId="77777777" w:rsidR="00BB4DB5" w:rsidRPr="00F34A70" w:rsidRDefault="00BB4DB5" w:rsidP="00BB4DB5">
      <w:pPr>
        <w:rPr>
          <w:szCs w:val="24"/>
        </w:rPr>
      </w:pPr>
      <w:r w:rsidRPr="00F34A70">
        <w:rPr>
          <w:szCs w:val="24"/>
        </w:rPr>
        <w:t>Dentro de un programa:</w:t>
      </w:r>
    </w:p>
    <w:p w14:paraId="5E5C9578" w14:textId="77777777" w:rsidR="00BB4DB5" w:rsidRPr="00F34A70" w:rsidRDefault="00BB4DB5" w:rsidP="00BB4DB5">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20DEF4F0" w14:textId="77777777" w:rsidR="00BB4DB5" w:rsidRPr="00F34A70" w:rsidRDefault="00BB4DB5" w:rsidP="00BB4DB5">
      <w:pPr>
        <w:rPr>
          <w:szCs w:val="24"/>
        </w:rPr>
      </w:pPr>
      <w:r w:rsidRPr="00F34A70">
        <w:rPr>
          <w:szCs w:val="24"/>
        </w:rPr>
        <w:t>Se crea el mensaje</w:t>
      </w:r>
    </w:p>
    <w:p w14:paraId="2467549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B24B737" w14:textId="77777777" w:rsidR="00BB4DB5" w:rsidRPr="00F34A70" w:rsidRDefault="00BB4DB5" w:rsidP="00BB4DB5">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ros::Time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957FB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145154F1"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F3463A4" w14:textId="77777777" w:rsidR="00BB4DB5" w:rsidRPr="00F34A70" w:rsidRDefault="00BB4DB5" w:rsidP="00BB4DB5">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Quaternion</w:t>
      </w:r>
      <w:proofErr w:type="spellEnd"/>
    </w:p>
    <w:p w14:paraId="67DF45FF" w14:textId="77777777" w:rsidR="00BB4DB5" w:rsidRPr="00F34A70" w:rsidRDefault="00BB4DB5" w:rsidP="00BB4DB5">
      <w:pPr>
        <w:rPr>
          <w:szCs w:val="24"/>
        </w:rPr>
      </w:pPr>
      <w:r w:rsidRPr="00F34A70">
        <w:rPr>
          <w:szCs w:val="24"/>
        </w:rPr>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7B8D230C" w14:textId="77777777" w:rsidR="00BB4DB5" w:rsidRPr="00F34A70" w:rsidRDefault="00BB4DB5" w:rsidP="00BB4DB5">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70867446" w14:textId="77777777" w:rsidR="00BB4DB5" w:rsidRPr="00F34A70" w:rsidRDefault="00BB4DB5" w:rsidP="00BB4DB5">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71279770" w14:textId="77777777" w:rsidR="00BB4DB5" w:rsidRPr="00F34A70" w:rsidRDefault="00BB4DB5" w:rsidP="00BB4DB5">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16E9A731"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1CBFADE3"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007EA1F4"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laser_transf.child_frame_id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1517C1DE"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lastRenderedPageBreak/>
        <w:t>laser_transf.transform.translation.x</w:t>
      </w:r>
      <w:proofErr w:type="spellEnd"/>
      <w:r w:rsidRPr="00F34A70">
        <w:rPr>
          <w:rFonts w:ascii="Courier New" w:hAnsi="Courier New" w:cs="Courier New"/>
          <w:sz w:val="22"/>
          <w:szCs w:val="18"/>
        </w:rPr>
        <w:t xml:space="preserve"> = x; </w:t>
      </w:r>
    </w:p>
    <w:p w14:paraId="4B752C4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laser_transf.transform.translation.y</w:t>
      </w:r>
      <w:proofErr w:type="spellEnd"/>
      <w:r w:rsidRPr="00F34A70">
        <w:rPr>
          <w:rFonts w:ascii="Courier New" w:hAnsi="Courier New" w:cs="Courier New"/>
          <w:sz w:val="22"/>
          <w:szCs w:val="18"/>
        </w:rPr>
        <w:t xml:space="preserve"> = y;</w:t>
      </w:r>
    </w:p>
    <w:p w14:paraId="693081D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laser_transf.transform.translation.z</w:t>
      </w:r>
      <w:proofErr w:type="spellEnd"/>
      <w:r w:rsidRPr="00F34A70">
        <w:rPr>
          <w:rFonts w:ascii="Courier New" w:hAnsi="Courier New" w:cs="Courier New"/>
          <w:sz w:val="22"/>
          <w:szCs w:val="18"/>
        </w:rPr>
        <w:t xml:space="preserve"> = 0.0;</w:t>
      </w:r>
    </w:p>
    <w:p w14:paraId="04F1CF67"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laser_transf.transform.rotation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4BAE6208" w14:textId="77777777" w:rsidR="00BB4DB5" w:rsidRPr="00F34A70" w:rsidRDefault="00BB4DB5" w:rsidP="00BB4DB5">
      <w:pPr>
        <w:keepNext/>
        <w:jc w:val="center"/>
      </w:pPr>
      <w:r w:rsidRPr="00F34A70">
        <w:rPr>
          <w:noProof/>
        </w:rPr>
        <w:drawing>
          <wp:inline distT="0" distB="0" distL="0" distR="0" wp14:anchorId="27AE937B" wp14:editId="6F5C9DD6">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997"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5BB15F6A" w14:textId="77777777" w:rsidR="00B6548A" w:rsidRDefault="00BB4DB5" w:rsidP="00B6548A">
      <w:pPr>
        <w:keepNext/>
        <w:jc w:val="center"/>
      </w:pPr>
      <w:r w:rsidRPr="00F34A70">
        <w:rPr>
          <w:noProof/>
        </w:rPr>
        <w:drawing>
          <wp:inline distT="0" distB="0" distL="0" distR="0" wp14:anchorId="4F2017DF" wp14:editId="1D40AD0A">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7BF3AEE9" w14:textId="382BC359" w:rsidR="00BB4DB5" w:rsidRDefault="00B6548A" w:rsidP="00B6548A">
      <w:pPr>
        <w:pStyle w:val="Descripcin"/>
      </w:pPr>
      <w:bookmarkStart w:id="223" w:name="_Toc143090948"/>
      <w:r>
        <w:t>F</w:t>
      </w:r>
      <w:r>
        <w:rPr>
          <w:caps w:val="0"/>
        </w:rPr>
        <w:t>igura</w:t>
      </w:r>
      <w:r>
        <w:t xml:space="preserve">  </w:t>
      </w:r>
      <w:fldSimple w:instr=" STYLEREF 1 \s ">
        <w:r>
          <w:rPr>
            <w:noProof/>
          </w:rPr>
          <w:t>11</w:t>
        </w:r>
      </w:fldSimple>
      <w:r>
        <w:noBreakHyphen/>
      </w:r>
      <w:fldSimple w:instr=" SEQ Figura_ \* ARABIC \s 1 ">
        <w:r>
          <w:rPr>
            <w:noProof/>
          </w:rPr>
          <w:t>7</w:t>
        </w:r>
      </w:fldSimple>
      <w:r>
        <w:t xml:space="preserve"> </w:t>
      </w:r>
      <w:r w:rsidRPr="00C10DE9">
        <w:t>R</w:t>
      </w:r>
      <w:r w:rsidRPr="00C10DE9">
        <w:rPr>
          <w:caps w:val="0"/>
        </w:rPr>
        <w:t>esultado de la conexión de los frames. fuente (“</w:t>
      </w:r>
      <w:proofErr w:type="spellStart"/>
      <w:r w:rsidRPr="00C10DE9">
        <w:rPr>
          <w:caps w:val="0"/>
        </w:rPr>
        <w:t>setting</w:t>
      </w:r>
      <w:proofErr w:type="spellEnd"/>
      <w:r w:rsidRPr="00C10DE9">
        <w:rPr>
          <w:caps w:val="0"/>
        </w:rPr>
        <w:t xml:space="preserve"> up </w:t>
      </w:r>
      <w:proofErr w:type="spellStart"/>
      <w:r w:rsidRPr="00C10DE9">
        <w:rPr>
          <w:caps w:val="0"/>
        </w:rPr>
        <w:t>transformations</w:t>
      </w:r>
      <w:proofErr w:type="spellEnd"/>
      <w:r w:rsidRPr="00C10DE9">
        <w:rPr>
          <w:caps w:val="0"/>
        </w:rPr>
        <w:t xml:space="preserve"> — </w:t>
      </w:r>
      <w:proofErr w:type="spellStart"/>
      <w:r w:rsidRPr="00C10DE9">
        <w:rPr>
          <w:caps w:val="0"/>
        </w:rPr>
        <w:t>navigation</w:t>
      </w:r>
      <w:proofErr w:type="spellEnd"/>
      <w:r w:rsidRPr="00C10DE9">
        <w:rPr>
          <w:caps w:val="0"/>
        </w:rPr>
        <w:t xml:space="preserve"> 2 1.0.0 </w:t>
      </w:r>
      <w:proofErr w:type="spellStart"/>
      <w:r w:rsidRPr="00C10DE9">
        <w:rPr>
          <w:caps w:val="0"/>
        </w:rPr>
        <w:t>documentation</w:t>
      </w:r>
      <w:proofErr w:type="spellEnd"/>
      <w:r w:rsidRPr="00C10DE9">
        <w:rPr>
          <w:caps w:val="0"/>
        </w:rPr>
        <w:t>” s. f.)</w:t>
      </w:r>
      <w:bookmarkEnd w:id="223"/>
    </w:p>
    <w:p w14:paraId="21B99200" w14:textId="51902241" w:rsidR="00BB4DB5" w:rsidRPr="00F34A70" w:rsidRDefault="00BB4DB5" w:rsidP="00BB4DB5">
      <w:pPr>
        <w:rPr>
          <w:szCs w:val="24"/>
        </w:rPr>
      </w:pPr>
      <w:r>
        <w:rPr>
          <w:szCs w:val="24"/>
        </w:rPr>
        <w:t xml:space="preserve">Como en la figura </w:t>
      </w:r>
      <w:r w:rsidR="00B6548A">
        <w:rPr>
          <w:szCs w:val="24"/>
        </w:rPr>
        <w:t>11</w:t>
      </w:r>
      <w:r>
        <w:rPr>
          <w:szCs w:val="24"/>
        </w:rPr>
        <w:t>-7, s</w:t>
      </w:r>
      <w:r w:rsidRPr="00F34A70">
        <w:rPr>
          <w:szCs w:val="24"/>
        </w:rPr>
        <w:t xml:space="preserve">e le da los valores en </w:t>
      </w:r>
      <w:proofErr w:type="spellStart"/>
      <w:r w:rsidRPr="00F34A70">
        <w:rPr>
          <w:szCs w:val="24"/>
        </w:rPr>
        <w:t>xyz</w:t>
      </w:r>
      <w:proofErr w:type="spellEnd"/>
      <w:r w:rsidRPr="00F34A70">
        <w:rPr>
          <w:szCs w:val="24"/>
        </w:rPr>
        <w:t xml:space="preserve"> de la traslación, la rotación, el nombre del frame y el frame padre.</w:t>
      </w:r>
    </w:p>
    <w:p w14:paraId="6722BB4D" w14:textId="77777777" w:rsidR="00BB4DB5" w:rsidRPr="00F34A70" w:rsidRDefault="00BB4DB5" w:rsidP="00BB4DB5">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laser_broadcaster.sendTransform</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A7866BE" w14:textId="77777777" w:rsidR="00BB4DB5" w:rsidRDefault="00BB4DB5" w:rsidP="00BB4DB5">
      <w:pPr>
        <w:rPr>
          <w:lang w:eastAsia="es-MX"/>
        </w:rPr>
      </w:pPr>
      <w:r>
        <w:t xml:space="preserve">Esta es la transformada de un frame a otro. Falta entonces publicar el mensaje con la posición, esto se hace asociando el mensaje al frame. Como ventaja, los mensajes de ROS cuentan con un campo </w:t>
      </w:r>
      <w:proofErr w:type="spellStart"/>
      <w:r>
        <w:t>header</w:t>
      </w:r>
      <w:proofErr w:type="spellEnd"/>
      <w:r>
        <w:t xml:space="preserve"> en el cual se puede asociar. Por ejemplo, un mensaje de tipo laser, con </w:t>
      </w:r>
      <w:proofErr w:type="spellStart"/>
      <w:r>
        <w:t>frame_id</w:t>
      </w:r>
      <w:proofErr w:type="spellEnd"/>
      <w:r>
        <w:t xml:space="preserve"> al frame creado, el cual ya tiene una transformada para conectarlo al vehículo:</w:t>
      </w:r>
    </w:p>
    <w:p w14:paraId="380A64D6" w14:textId="77777777" w:rsidR="00BB4DB5" w:rsidRPr="00F34A70"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01CB291B" w14:textId="77777777" w:rsidR="00BB4DB5" w:rsidRDefault="00BB4DB5" w:rsidP="00BB4DB5">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tflaser.header.frame_id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69F4AF99" w14:textId="77777777" w:rsidR="00BB4DB5" w:rsidRPr="00F34A70" w:rsidRDefault="00BB4DB5" w:rsidP="00BB4DB5">
      <w:pPr>
        <w:spacing w:line="240" w:lineRule="auto"/>
        <w:ind w:firstLine="708"/>
        <w:rPr>
          <w:rFonts w:ascii="Courier New" w:hAnsi="Courier New" w:cs="Courier New"/>
          <w:sz w:val="22"/>
          <w:szCs w:val="18"/>
        </w:rPr>
      </w:pPr>
    </w:p>
    <w:p w14:paraId="6B0162AA" w14:textId="77777777" w:rsidR="00BB4DB5" w:rsidRPr="00F34A70" w:rsidRDefault="00BB4DB5" w:rsidP="00B6548A">
      <w:pPr>
        <w:pStyle w:val="Ttulo2"/>
        <w:numPr>
          <w:ilvl w:val="1"/>
          <w:numId w:val="33"/>
        </w:numPr>
        <w:ind w:left="0"/>
        <w:rPr>
          <w:lang w:val="es-MX"/>
        </w:rPr>
      </w:pPr>
      <w:bookmarkStart w:id="224" w:name="_Toc143091028"/>
      <w:r w:rsidRPr="00F34A70">
        <w:rPr>
          <w:lang w:val="es-MX"/>
        </w:rPr>
        <w:lastRenderedPageBreak/>
        <w:t>Cámara</w:t>
      </w:r>
      <w:bookmarkEnd w:id="224"/>
      <w:r w:rsidRPr="00F34A70">
        <w:rPr>
          <w:lang w:val="es-MX"/>
        </w:rPr>
        <w:t xml:space="preserve"> </w:t>
      </w:r>
    </w:p>
    <w:p w14:paraId="2F32FBAF" w14:textId="77777777" w:rsidR="00BB4DB5" w:rsidRDefault="00BB4DB5" w:rsidP="00BB4DB5">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51EE4004"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3C1AB252" w14:textId="77777777" w:rsidR="00BB4DB5" w:rsidRPr="00F34A70" w:rsidRDefault="00BB4DB5" w:rsidP="00BB4DB5">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737B799" w14:textId="77777777" w:rsidR="00BB4DB5" w:rsidRPr="00F34A70" w:rsidRDefault="00BB4DB5" w:rsidP="00BB4DB5">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F8B512E"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7EB6416D"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30F8EC22"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58879FCE" w14:textId="77777777" w:rsidR="00BB4DB5" w:rsidRPr="00F34A70" w:rsidRDefault="00BB4DB5" w:rsidP="00BB4DB5">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660A784D" w14:textId="77777777" w:rsidR="00BB4DB5" w:rsidRPr="00F34A70" w:rsidRDefault="00BB4DB5" w:rsidP="00BB4DB5">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AB61357"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7610C39F" w14:textId="77777777" w:rsidR="00BB4DB5" w:rsidRPr="00F34A70" w:rsidRDefault="00BB4DB5" w:rsidP="00BB4DB5">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7C2DB4DA" w14:textId="77777777" w:rsidR="00BB4DB5" w:rsidRDefault="00BB4DB5" w:rsidP="00BB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w:t>
      </w:r>
      <w:proofErr w:type="spellStart"/>
      <w:r>
        <w:rPr>
          <w:color w:val="000000"/>
        </w:rPr>
        <w:t>image_raw</w:t>
      </w:r>
      <w:proofErr w:type="spellEnd"/>
      <w:r>
        <w:rPr>
          <w:color w:val="000000"/>
        </w:rPr>
        <w:t xml:space="preserve">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00800669" w14:textId="77777777" w:rsidR="00BB4DB5" w:rsidRDefault="00BB4DB5" w:rsidP="00BB4DB5">
      <w:r>
        <w:lastRenderedPageBreak/>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r>
        <w:t>r,g,b</w:t>
      </w:r>
      <w:proofErr w:type="spellEnd"/>
      <w:r>
        <w:t xml:space="preserve"> tienen un valor de 96.</w:t>
      </w:r>
    </w:p>
    <w:p w14:paraId="4A829D52" w14:textId="77777777" w:rsidR="00BB4DB5" w:rsidRDefault="00BB4DB5" w:rsidP="00BB4DB5">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hacer la separación en C++ con </w:t>
      </w:r>
      <w:proofErr w:type="spellStart"/>
      <w:r>
        <w:t>reinterpret_cast</w:t>
      </w:r>
      <w:proofErr w:type="spellEnd"/>
      <w:r>
        <w:t xml:space="preserve"> que accede al lugar de memoria y lo maneja como si se tratara de otro tipo de variable.</w:t>
      </w:r>
    </w:p>
    <w:p w14:paraId="0FDA2EF5" w14:textId="77777777" w:rsidR="00BB4DB5" w:rsidRDefault="00BB4DB5" w:rsidP="00BB4DB5">
      <w:r>
        <w:t>Desafortunadamente no hay una mejor opción para realizar este proceso en python. En cambio, en C++ se pueden usar unas librerías:</w:t>
      </w:r>
    </w:p>
    <w:p w14:paraId="4048159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872131C"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3B53E24D"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1C1D889B" w14:textId="77777777" w:rsidR="00BB4DB5" w:rsidRPr="00F34A70" w:rsidRDefault="00BB4DB5" w:rsidP="00BB4DB5">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340E539D" w14:textId="77777777" w:rsidR="00BB4DB5" w:rsidRDefault="00BB4DB5" w:rsidP="00BB4DB5">
      <w:pPr>
        <w:rPr>
          <w:lang w:eastAsia="es-MX"/>
        </w:rPr>
      </w:pPr>
      <w:r>
        <w:t xml:space="preserve">Lo que se hace es cambiar del tipo de mensaje </w:t>
      </w:r>
      <w:proofErr w:type="spellStart"/>
      <w:r>
        <w:t>sensor_msgs</w:t>
      </w:r>
      <w:proofErr w:type="spell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24AA7572"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::PCLPointCloud2 pcl_pc2;</w:t>
      </w:r>
    </w:p>
    <w:p w14:paraId="3A684DDD"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4E7FDAA5"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19F3D119" w14:textId="77777777" w:rsidR="00BB4DB5" w:rsidRPr="00F34A70" w:rsidRDefault="00BB4DB5" w:rsidP="00BB4DB5">
      <w:pPr>
        <w:spacing w:line="240" w:lineRule="auto"/>
        <w:ind w:left="1416" w:firstLine="708"/>
        <w:rPr>
          <w:rFonts w:ascii="Courier New" w:hAnsi="Courier New" w:cs="Courier New"/>
          <w:sz w:val="22"/>
          <w:szCs w:val="18"/>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39A967CD" w14:textId="77777777" w:rsidR="00BB4DB5" w:rsidRPr="00F34A70" w:rsidRDefault="00BB4DB5" w:rsidP="00BB4DB5">
      <w:pPr>
        <w:spacing w:line="240" w:lineRule="auto"/>
        <w:ind w:left="708"/>
        <w:rPr>
          <w:rFonts w:ascii="Arial" w:hAnsi="Arial" w:cs="Arial"/>
          <w:sz w:val="22"/>
          <w:szCs w:val="22"/>
        </w:rPr>
      </w:pP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32FFF465" w14:textId="77777777" w:rsidR="00BB4DB5" w:rsidRPr="00F34A70" w:rsidRDefault="00BB4DB5" w:rsidP="00BB4DB5">
      <w:pPr>
        <w:rPr>
          <w:szCs w:val="24"/>
        </w:rPr>
      </w:pPr>
      <w:r w:rsidRPr="00F34A70">
        <w:rPr>
          <w:szCs w:val="24"/>
        </w:rPr>
        <w:t>Entonces por medio de un ciclo se puede acceder para cada punto de la imagen a su valor correspondiente:</w:t>
      </w:r>
    </w:p>
    <w:p w14:paraId="204FA72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2ACB47B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xA.push_back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538A6608"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yA.push_back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F793019"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zA.push_back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67371E33"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488E72C1"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1BD522FE"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5AAC2BAF" w14:textId="77777777" w:rsidR="00BB4DB5" w:rsidRPr="00F34A70" w:rsidRDefault="00BB4DB5" w:rsidP="00BB4DB5">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1A14C85F" w14:textId="77777777" w:rsidR="00BB4DB5" w:rsidRDefault="00BB4DB5" w:rsidP="00BB4DB5">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w:t>
      </w:r>
      <w:proofErr w:type="spellStart"/>
      <w:r>
        <w:rPr>
          <w:szCs w:val="24"/>
        </w:rPr>
        <w:t>opencv</w:t>
      </w:r>
      <w:proofErr w:type="spellEnd"/>
      <w:r>
        <w:rPr>
          <w:szCs w:val="24"/>
        </w:rPr>
        <w:t>:</w:t>
      </w:r>
    </w:p>
    <w:p w14:paraId="2A57984A"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7D7A161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4FAD5315" w14:textId="77777777" w:rsidR="00BB4DB5" w:rsidRPr="00F34A70" w:rsidRDefault="00BB4DB5" w:rsidP="00BB4DB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7591C6D" w14:textId="77777777" w:rsidR="00BB4DB5" w:rsidRPr="00F34A70" w:rsidRDefault="00BB4DB5" w:rsidP="00BB4DB5">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image.clone</w:t>
      </w:r>
      <w:proofErr w:type="spellEnd"/>
      <w:r w:rsidRPr="00F34A70">
        <w:rPr>
          <w:rFonts w:ascii="Courier New" w:hAnsi="Courier New" w:cs="Courier New"/>
          <w:sz w:val="22"/>
          <w:szCs w:val="18"/>
        </w:rPr>
        <w:t>();</w:t>
      </w:r>
    </w:p>
    <w:p w14:paraId="40A46C98" w14:textId="77777777" w:rsidR="00BB4DB5" w:rsidRDefault="00BB4DB5" w:rsidP="00BB4DB5">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7EE6EBBD" w14:textId="77777777" w:rsidR="00BB4DB5" w:rsidRDefault="00BB4DB5" w:rsidP="00BB4DB5">
      <w:pPr>
        <w:rPr>
          <w:szCs w:val="24"/>
        </w:rPr>
      </w:pPr>
      <w:r>
        <w:rPr>
          <w:szCs w:val="24"/>
        </w:rPr>
        <w:lastRenderedPageBreak/>
        <w:t>Para publicar una imagen se usa el camino inverso:</w:t>
      </w:r>
    </w:p>
    <w:p w14:paraId="7BEEC0C5"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11664360"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1B336C74"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header.stamp</w:t>
      </w:r>
      <w:proofErr w:type="spell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1ED468EC"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cv_bridge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55C9E3D9"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3D36EBED"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img_bridge.toImageMsg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7F05B2BE" w14:textId="77777777" w:rsidR="00BB4DB5" w:rsidRPr="00F34A70" w:rsidRDefault="00BB4DB5" w:rsidP="00BB4DB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detec_publisherk.publish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8A72673" w14:textId="77777777" w:rsidR="00BB4DB5" w:rsidRPr="000D4BF5" w:rsidRDefault="00BB4DB5" w:rsidP="00BB4DB5">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61858EF6" w14:textId="77777777" w:rsidR="00560CDB" w:rsidRPr="00560CDB" w:rsidRDefault="00560CDB" w:rsidP="00560CDB">
      <w:pPr>
        <w:spacing w:before="0" w:after="160"/>
        <w:rPr>
          <w:szCs w:val="24"/>
        </w:rPr>
      </w:pPr>
    </w:p>
    <w:p w14:paraId="1C362D00" w14:textId="0E9210A1" w:rsidR="006911C2" w:rsidRPr="00F34A70" w:rsidRDefault="006911C2">
      <w:pPr>
        <w:pStyle w:val="Prrafodelista"/>
        <w:numPr>
          <w:ilvl w:val="0"/>
          <w:numId w:val="18"/>
        </w:numPr>
        <w:spacing w:before="0" w:after="160"/>
        <w:rPr>
          <w:szCs w:val="24"/>
        </w:rPr>
      </w:pPr>
      <w:r w:rsidRPr="00F34A70">
        <w:rPr>
          <w:szCs w:val="24"/>
        </w:rPr>
        <w:br w:type="page"/>
      </w:r>
    </w:p>
    <w:p w14:paraId="656906EE" w14:textId="77777777" w:rsidR="006911C2" w:rsidRDefault="006911C2">
      <w:pPr>
        <w:pStyle w:val="Ttulo1"/>
        <w:numPr>
          <w:ilvl w:val="0"/>
          <w:numId w:val="33"/>
        </w:numPr>
        <w:rPr>
          <w:szCs w:val="24"/>
          <w:lang w:val="es-MX"/>
        </w:rPr>
      </w:pPr>
      <w:bookmarkStart w:id="225" w:name="_Toc132494009"/>
      <w:bookmarkStart w:id="226" w:name="_Toc143091029"/>
      <w:bookmarkStart w:id="227" w:name="_Hlk142731465"/>
      <w:bookmarkStart w:id="228" w:name="_Hlk142689497"/>
      <w:r w:rsidRPr="00F34A70">
        <w:rPr>
          <w:szCs w:val="24"/>
          <w:lang w:val="es-MX"/>
        </w:rPr>
        <w:lastRenderedPageBreak/>
        <w:t>Referencias</w:t>
      </w:r>
      <w:bookmarkEnd w:id="225"/>
      <w:bookmarkEnd w:id="226"/>
    </w:p>
    <w:p w14:paraId="7C0A3DFC" w14:textId="77777777" w:rsidR="00EB14D5" w:rsidRDefault="00EB14D5" w:rsidP="00EB14D5">
      <w:pPr>
        <w:spacing w:before="0" w:after="0" w:line="240" w:lineRule="auto"/>
        <w:ind w:hanging="480"/>
        <w:rPr>
          <w:lang w:eastAsia="es-MX"/>
        </w:rPr>
      </w:pPr>
      <w:bookmarkStart w:id="229" w:name="_Hlk130377887"/>
      <w:bookmarkEnd w:id="9"/>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999" w:history="1">
        <w:r w:rsidR="00EB14D5">
          <w:rPr>
            <w:rStyle w:val="Hipervnculo"/>
          </w:rPr>
          <w:t>https://la.mathworks.com/help/ros/ug/access-the-tf-transformation-tree-in-ros.html</w:t>
        </w:r>
      </w:hyperlink>
      <w:r w:rsidR="00EB14D5">
        <w:t xml:space="preserve">. </w:t>
      </w:r>
    </w:p>
    <w:bookmarkEnd w:id="229"/>
    <w:p w14:paraId="2043D5CD" w14:textId="77777777" w:rsidR="00EB14D5" w:rsidRDefault="00EB14D5" w:rsidP="00EB14D5">
      <w:pPr>
        <w:spacing w:before="0" w:after="0" w:line="240" w:lineRule="auto"/>
        <w:ind w:hanging="480"/>
      </w:pPr>
    </w:p>
    <w:p w14:paraId="52E06622" w14:textId="74A50211"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xml:space="preserve">, y Raquel Urtasun. 2013. </w:t>
      </w:r>
      <w:r w:rsidR="00C73052">
        <w:t>“</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 . </w:t>
      </w:r>
      <w:hyperlink r:id="rId1000"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w:t>
      </w:r>
      <w:r w:rsidR="00C73052">
        <w:t>“</w:t>
      </w:r>
      <w:r>
        <w:t xml:space="preserve">A </w:t>
      </w:r>
      <w:proofErr w:type="spellStart"/>
      <w:r>
        <w:t>Cluster</w:t>
      </w:r>
      <w:proofErr w:type="spell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01"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1002"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30"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30"/>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1003"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rPr>
          <w:lang w:eastAsia="es-MX"/>
        </w:rPr>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1004" w:history="1">
        <w:r w:rsidR="00EB14D5">
          <w:rPr>
            <w:rStyle w:val="Hipervnculo"/>
          </w:rPr>
          <w:t>http://wiki.ros.org/catkin/workspaces</w:t>
        </w:r>
      </w:hyperlink>
      <w:r w:rsidR="00EB14D5">
        <w:t xml:space="preserve">. </w:t>
      </w: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t>“</w:t>
      </w:r>
      <w:r w:rsidR="00EB14D5">
        <w:t>es - ROS Wiki</w:t>
      </w:r>
      <w:r>
        <w:t>”</w:t>
      </w:r>
      <w:r w:rsidR="00EB14D5">
        <w:t xml:space="preserve">. s. f. Accedido 12 de abril de 2023. </w:t>
      </w:r>
      <w:hyperlink r:id="rId1005"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06" w:history="1">
        <w:r>
          <w:rPr>
            <w:rStyle w:val="Hipervnculo"/>
          </w:rPr>
          <w:t>https://doi.org/10.5198/jtlu.2019.1405</w:t>
        </w:r>
      </w:hyperlink>
      <w:r>
        <w:t xml:space="preserve">. </w:t>
      </w:r>
    </w:p>
    <w:p w14:paraId="41C26E53" w14:textId="77777777" w:rsidR="00EB14D5" w:rsidRDefault="00EB14D5" w:rsidP="00EB14D5">
      <w:pPr>
        <w:spacing w:before="0" w:after="0" w:line="240" w:lineRule="auto"/>
        <w:ind w:hanging="480"/>
        <w:rPr>
          <w:szCs w:val="24"/>
          <w:lang w:eastAsia="es-MX"/>
        </w:rPr>
      </w:pPr>
    </w:p>
    <w:p w14:paraId="5F7799C1" w14:textId="3A7C699C"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1007"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08"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rPr>
          <w:lang w:eastAsia="es-MX"/>
        </w:rPr>
      </w:pPr>
      <w:r>
        <w:t>“</w:t>
      </w:r>
      <w:r w:rsidR="00560CDB">
        <w:t xml:space="preserve">Hardware (AutoNOMOS </w:t>
      </w:r>
      <w:proofErr w:type="spellStart"/>
      <w:r w:rsidR="00560CDB">
        <w:t>Model</w:t>
      </w:r>
      <w:proofErr w:type="spellEnd"/>
      <w:r w:rsidR="00560CDB">
        <w:t xml:space="preserve"> v2) · AutoModelCar/</w:t>
      </w:r>
      <w:proofErr w:type="spellStart"/>
      <w:r w:rsidR="00560CDB">
        <w:t>AutoModelCarWiki</w:t>
      </w:r>
      <w:proofErr w:type="spellEnd"/>
      <w:r w:rsidR="00560CDB">
        <w:t xml:space="preserve"> Wiki · GitHub</w:t>
      </w:r>
      <w:r>
        <w:t>”</w:t>
      </w:r>
      <w:r w:rsidR="00560CDB">
        <w:t xml:space="preserve">. s. f. Accedido 11 de julio de 2023. </w:t>
      </w:r>
      <w:hyperlink r:id="rId1009" w:history="1">
        <w:r w:rsidR="00560CDB">
          <w:rPr>
            <w:rStyle w:val="Hipervnculo"/>
          </w:rPr>
          <w:t>https://github.com/AutoModelCar/AutoModelCarWiki/wiki/Hardware-(AutoNOMOS-Model-v2)</w:t>
        </w:r>
      </w:hyperlink>
      <w:r w:rsidR="00560CDB">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rPr>
          <w:lang w:eastAsia="es-MX"/>
        </w:rPr>
      </w:pPr>
      <w:r>
        <w:t>“</w:t>
      </w:r>
      <w:r w:rsidR="002910C7">
        <w:t>IDENTIFICACIÓN DE NECESIDADES DE ESPECTRO PARA SISTEMAS DE TRANSPORTE INTELIGENTE EN LA BANDA 5850-5925 MHz</w:t>
      </w:r>
      <w:r>
        <w:t>”</w:t>
      </w:r>
      <w:r w:rsidR="002910C7">
        <w:t xml:space="preserve">. 2021. Instituto Federal de Telecomunicaciones. </w:t>
      </w:r>
      <w:hyperlink r:id="rId1010"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11"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1012"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13"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14"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rPr>
          <w:lang w:eastAsia="es-MX"/>
        </w:rPr>
      </w:pPr>
      <w:proofErr w:type="spellStart"/>
      <w:r>
        <w:lastRenderedPageBreak/>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of </w:t>
      </w:r>
      <w:proofErr w:type="spellStart"/>
      <w:r>
        <w:rPr>
          <w:i/>
          <w:iCs/>
        </w:rPr>
        <w:t>the</w:t>
      </w:r>
      <w:proofErr w:type="spellEnd"/>
      <w:r>
        <w:rPr>
          <w:i/>
          <w:iCs/>
        </w:rPr>
        <w:t xml:space="preserve"> IEEE</w:t>
      </w:r>
      <w:r>
        <w:t xml:space="preserve"> 99 (agosto): 1162-82. </w:t>
      </w:r>
      <w:hyperlink r:id="rId1015"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16"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1017"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159A5C71" w14:textId="77777777" w:rsidR="00AE3852" w:rsidRDefault="00AE3852" w:rsidP="00EB14D5">
      <w:pPr>
        <w:spacing w:before="0" w:after="0" w:line="240" w:lineRule="auto"/>
        <w:ind w:hanging="480"/>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 xml:space="preserve">OpenCV: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1018"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 xml:space="preserve">OpenCV: Cascade </w:t>
      </w:r>
      <w:proofErr w:type="spellStart"/>
      <w:r w:rsidR="00EB14D5">
        <w:t>Classifier</w:t>
      </w:r>
      <w:proofErr w:type="spellEnd"/>
      <w:r w:rsidR="00EB14D5">
        <w:t xml:space="preserve"> Training</w:t>
      </w:r>
      <w:r>
        <w:t>”</w:t>
      </w:r>
      <w:r w:rsidR="00EB14D5">
        <w:t xml:space="preserve">. s. f. Accedido 21 de abril de 2023. </w:t>
      </w:r>
      <w:hyperlink r:id="rId1019"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 xml:space="preserve">OpenCV: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1020"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rPr>
          <w:lang w:eastAsia="es-MX"/>
        </w:rPr>
      </w:pPr>
      <w:r>
        <w:t>“</w:t>
      </w:r>
      <w:r w:rsidR="00AE3852">
        <w:t xml:space="preserve">OpenCV: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1021" w:history="1">
        <w:r w:rsidR="00AE3852">
          <w:rPr>
            <w:rStyle w:val="Hipervnculo"/>
          </w:rPr>
          <w:t>https://docs.opencv.org/4.x/d4/d13/tutorial_py_filtering.html</w:t>
        </w:r>
      </w:hyperlink>
      <w:r w:rsidR="00AE3852">
        <w:t>.</w:t>
      </w:r>
    </w:p>
    <w:p w14:paraId="01FDB8F7" w14:textId="77777777" w:rsidR="00EB14D5" w:rsidRDefault="00EB14D5" w:rsidP="00EB14D5">
      <w:pPr>
        <w:spacing w:before="0" w:after="0" w:line="240" w:lineRule="auto"/>
        <w:ind w:hanging="480"/>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1022"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1023"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1024"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1025"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1026"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Haar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1027"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OpenCV Q&amp;A </w:t>
      </w:r>
      <w:proofErr w:type="spellStart"/>
      <w:r w:rsidRPr="00755966">
        <w:rPr>
          <w:i/>
          <w:iCs/>
        </w:rPr>
        <w:t>Forum</w:t>
      </w:r>
      <w:proofErr w:type="spellEnd"/>
      <w:r>
        <w:t xml:space="preserve">. s. f. Accedido 18 de abril de 2023. </w:t>
      </w:r>
      <w:hyperlink r:id="rId1028"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1029"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r w:rsidRPr="00755966">
        <w:rPr>
          <w:i/>
          <w:iCs/>
        </w:rPr>
        <w:t>HOG(</w:t>
      </w:r>
      <w:proofErr w:type="spellStart"/>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1030"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1031" w:history="1">
        <w:r>
          <w:rPr>
            <w:rStyle w:val="Hipervnculo"/>
          </w:rPr>
          <w:t>https://www.ibm.com/topics/convolutional-neural-networks</w:t>
        </w:r>
      </w:hyperlink>
      <w:r>
        <w:t>.</w:t>
      </w:r>
    </w:p>
    <w:p w14:paraId="6EB32569" w14:textId="77777777" w:rsidR="00EE0911" w:rsidRDefault="00EE0911" w:rsidP="005D1E4C">
      <w:pPr>
        <w:spacing w:before="0" w:after="0" w:line="240" w:lineRule="auto"/>
        <w:ind w:hanging="480"/>
        <w:jc w:val="left"/>
      </w:pPr>
    </w:p>
    <w:p w14:paraId="7C49A903" w14:textId="77777777" w:rsidR="00755966" w:rsidRPr="00572941" w:rsidRDefault="00755966" w:rsidP="00755966">
      <w:pPr>
        <w:spacing w:before="0" w:after="0" w:line="240" w:lineRule="auto"/>
        <w:ind w:hanging="480"/>
        <w:rPr>
          <w:lang w:eastAsia="es-MX"/>
        </w:rPr>
      </w:pPr>
      <w:r w:rsidRPr="00572941">
        <w:rPr>
          <w:szCs w:val="24"/>
        </w:rPr>
        <w:t xml:space="preserve">Pressman, R. 2010. </w:t>
      </w:r>
      <w:proofErr w:type="spellStart"/>
      <w:r w:rsidRPr="00572941">
        <w:rPr>
          <w:i/>
          <w:iCs/>
          <w:szCs w:val="24"/>
        </w:rPr>
        <w:t>Ingenieria</w:t>
      </w:r>
      <w:proofErr w:type="spellEnd"/>
      <w:r w:rsidRPr="00572941">
        <w:rPr>
          <w:i/>
          <w:iCs/>
          <w:szCs w:val="24"/>
        </w:rPr>
        <w:t xml:space="preserve"> del Software un Enfoque Practico</w:t>
      </w:r>
      <w:r w:rsidRPr="00572941">
        <w:rPr>
          <w:szCs w:val="24"/>
        </w:rPr>
        <w:t xml:space="preserve">. </w:t>
      </w:r>
      <w:proofErr w:type="spellStart"/>
      <w:r w:rsidRPr="00572941">
        <w:rPr>
          <w:szCs w:val="24"/>
        </w:rPr>
        <w:t>Mexico</w:t>
      </w:r>
      <w:proofErr w:type="spellEnd"/>
      <w:r w:rsidRPr="00572941">
        <w:rPr>
          <w:szCs w:val="24"/>
        </w:rPr>
        <w:t xml:space="preserve">, D.F: McGraw-Hill </w:t>
      </w:r>
    </w:p>
    <w:p w14:paraId="315B035E" w14:textId="77777777" w:rsidR="00EB14D5" w:rsidRDefault="00EB14D5" w:rsidP="00EB14D5">
      <w:pPr>
        <w:spacing w:before="0" w:after="0" w:line="240" w:lineRule="auto"/>
        <w:ind w:hanging="480"/>
      </w:pPr>
    </w:p>
    <w:p w14:paraId="4539A677" w14:textId="75C0CFF4" w:rsidR="00320029" w:rsidRDefault="00EB14D5" w:rsidP="00EB14D5">
      <w:pPr>
        <w:spacing w:before="0" w:after="0" w:line="240" w:lineRule="auto"/>
        <w:ind w:hanging="480"/>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OpenCV(C++)</w:t>
      </w:r>
      <w:r>
        <w:t>.</w:t>
      </w:r>
      <w:r w:rsidR="00755966">
        <w:t xml:space="preserve"> </w:t>
      </w:r>
      <w:proofErr w:type="spellStart"/>
      <w:r w:rsidR="00755966">
        <w:t>Github</w:t>
      </w:r>
      <w:proofErr w:type="spellEnd"/>
      <w:r>
        <w:t xml:space="preserve">. </w:t>
      </w:r>
      <w:hyperlink r:id="rId1032" w:history="1">
        <w:r>
          <w:rPr>
            <w:rStyle w:val="Hipervnculo"/>
          </w:rPr>
          <w:t>https://github.com/zhouzq-thu/HOGImage</w:t>
        </w:r>
      </w:hyperlink>
      <w:r>
        <w:t xml:space="preserve">. </w:t>
      </w:r>
    </w:p>
    <w:p w14:paraId="39D9DB5A" w14:textId="1786841F" w:rsidR="00EB14D5" w:rsidRDefault="00EB14D5" w:rsidP="00E40599">
      <w:pPr>
        <w:spacing w:before="0" w:after="0" w:line="240" w:lineRule="auto"/>
        <w:jc w:val="left"/>
      </w:pPr>
    </w:p>
    <w:bookmarkEnd w:id="227"/>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bookmarkEnd w:id="228"/>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52760" w14:textId="77777777" w:rsidR="00344FE8" w:rsidRDefault="00344FE8">
      <w:r>
        <w:separator/>
      </w:r>
    </w:p>
  </w:endnote>
  <w:endnote w:type="continuationSeparator" w:id="0">
    <w:p w14:paraId="761DDCE1" w14:textId="77777777" w:rsidR="00344FE8" w:rsidRDefault="00344F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EC40F" w14:textId="77777777" w:rsidR="00344FE8" w:rsidRDefault="00344FE8">
      <w:r>
        <w:separator/>
      </w:r>
    </w:p>
  </w:footnote>
  <w:footnote w:type="continuationSeparator" w:id="0">
    <w:p w14:paraId="20F0A458" w14:textId="77777777" w:rsidR="00344FE8" w:rsidRDefault="00344F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79082F"/>
    <w:multiLevelType w:val="multilevel"/>
    <w:tmpl w:val="68F4E020"/>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61FD5"/>
    <w:multiLevelType w:val="multilevel"/>
    <w:tmpl w:val="B6E2B2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8"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7"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8"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A33BFD"/>
    <w:multiLevelType w:val="multilevel"/>
    <w:tmpl w:val="2076BB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3"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2891B15"/>
    <w:multiLevelType w:val="multilevel"/>
    <w:tmpl w:val="381E4D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5"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8"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9"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0"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1"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3"/>
  </w:num>
  <w:num w:numId="2" w16cid:durableId="1432552244">
    <w:abstractNumId w:val="29"/>
  </w:num>
  <w:num w:numId="3" w16cid:durableId="60913039">
    <w:abstractNumId w:val="48"/>
  </w:num>
  <w:num w:numId="4" w16cid:durableId="331566172">
    <w:abstractNumId w:val="12"/>
  </w:num>
  <w:num w:numId="5" w16cid:durableId="1252087121">
    <w:abstractNumId w:val="32"/>
  </w:num>
  <w:num w:numId="6" w16cid:durableId="396511099">
    <w:abstractNumId w:val="16"/>
  </w:num>
  <w:num w:numId="7" w16cid:durableId="137501767">
    <w:abstractNumId w:val="28"/>
  </w:num>
  <w:num w:numId="8" w16cid:durableId="111753266">
    <w:abstractNumId w:val="1"/>
  </w:num>
  <w:num w:numId="9" w16cid:durableId="1836992323">
    <w:abstractNumId w:val="18"/>
  </w:num>
  <w:num w:numId="10" w16cid:durableId="536357025">
    <w:abstractNumId w:val="8"/>
  </w:num>
  <w:num w:numId="11" w16cid:durableId="2127236405">
    <w:abstractNumId w:val="49"/>
  </w:num>
  <w:num w:numId="12" w16cid:durableId="1586917280">
    <w:abstractNumId w:val="15"/>
  </w:num>
  <w:num w:numId="13" w16cid:durableId="744955688">
    <w:abstractNumId w:val="51"/>
  </w:num>
  <w:num w:numId="14" w16cid:durableId="511651214">
    <w:abstractNumId w:val="46"/>
  </w:num>
  <w:num w:numId="15" w16cid:durableId="1265070154">
    <w:abstractNumId w:val="26"/>
  </w:num>
  <w:num w:numId="16" w16cid:durableId="138544784">
    <w:abstractNumId w:val="14"/>
  </w:num>
  <w:num w:numId="17" w16cid:durableId="1858692242">
    <w:abstractNumId w:val="17"/>
  </w:num>
  <w:num w:numId="18" w16cid:durableId="1069113048">
    <w:abstractNumId w:val="27"/>
  </w:num>
  <w:num w:numId="19" w16cid:durableId="1308784804">
    <w:abstractNumId w:val="10"/>
  </w:num>
  <w:num w:numId="20" w16cid:durableId="176042852">
    <w:abstractNumId w:val="0"/>
  </w:num>
  <w:num w:numId="21" w16cid:durableId="893541266">
    <w:abstractNumId w:val="43"/>
  </w:num>
  <w:num w:numId="22" w16cid:durableId="1051029529">
    <w:abstractNumId w:val="34"/>
  </w:num>
  <w:num w:numId="23" w16cid:durableId="377749683">
    <w:abstractNumId w:val="47"/>
  </w:num>
  <w:num w:numId="24" w16cid:durableId="1015619541">
    <w:abstractNumId w:val="41"/>
  </w:num>
  <w:num w:numId="25" w16cid:durableId="602108549">
    <w:abstractNumId w:val="9"/>
  </w:num>
  <w:num w:numId="26" w16cid:durableId="1567258798">
    <w:abstractNumId w:val="13"/>
  </w:num>
  <w:num w:numId="27" w16cid:durableId="1930652289">
    <w:abstractNumId w:val="22"/>
  </w:num>
  <w:num w:numId="28" w16cid:durableId="1846627104">
    <w:abstractNumId w:val="36"/>
  </w:num>
  <w:num w:numId="29" w16cid:durableId="1188255979">
    <w:abstractNumId w:val="40"/>
  </w:num>
  <w:num w:numId="30" w16cid:durableId="1423329991">
    <w:abstractNumId w:val="6"/>
  </w:num>
  <w:num w:numId="31" w16cid:durableId="1151336465">
    <w:abstractNumId w:val="42"/>
  </w:num>
  <w:num w:numId="32" w16cid:durableId="1904025117">
    <w:abstractNumId w:val="39"/>
  </w:num>
  <w:num w:numId="33" w16cid:durableId="1079137331">
    <w:abstractNumId w:val="4"/>
  </w:num>
  <w:num w:numId="34" w16cid:durableId="1807888504">
    <w:abstractNumId w:val="21"/>
  </w:num>
  <w:num w:numId="35" w16cid:durableId="1190215097">
    <w:abstractNumId w:val="19"/>
  </w:num>
  <w:num w:numId="36" w16cid:durableId="1860390026">
    <w:abstractNumId w:val="38"/>
  </w:num>
  <w:num w:numId="37" w16cid:durableId="2013994660">
    <w:abstractNumId w:val="23"/>
  </w:num>
  <w:num w:numId="38" w16cid:durableId="324935385">
    <w:abstractNumId w:val="25"/>
  </w:num>
  <w:num w:numId="39" w16cid:durableId="1825467615">
    <w:abstractNumId w:val="11"/>
  </w:num>
  <w:num w:numId="40" w16cid:durableId="2003270934">
    <w:abstractNumId w:val="33"/>
  </w:num>
  <w:num w:numId="41" w16cid:durableId="1911378934">
    <w:abstractNumId w:val="31"/>
  </w:num>
  <w:num w:numId="42" w16cid:durableId="1800412329">
    <w:abstractNumId w:val="20"/>
  </w:num>
  <w:num w:numId="43" w16cid:durableId="1573541666">
    <w:abstractNumId w:val="7"/>
  </w:num>
  <w:num w:numId="44" w16cid:durableId="792480510">
    <w:abstractNumId w:val="5"/>
  </w:num>
  <w:num w:numId="45" w16cid:durableId="245191142">
    <w:abstractNumId w:val="35"/>
  </w:num>
  <w:num w:numId="46" w16cid:durableId="1977371970">
    <w:abstractNumId w:val="30"/>
  </w:num>
  <w:num w:numId="47" w16cid:durableId="1817144446">
    <w:abstractNumId w:val="2"/>
  </w:num>
  <w:num w:numId="48" w16cid:durableId="1575552541">
    <w:abstractNumId w:val="50"/>
  </w:num>
  <w:num w:numId="49" w16cid:durableId="1080252018">
    <w:abstractNumId w:val="24"/>
  </w:num>
  <w:num w:numId="50" w16cid:durableId="659117585">
    <w:abstractNumId w:val="44"/>
  </w:num>
  <w:num w:numId="51" w16cid:durableId="2144036292">
    <w:abstractNumId w:val="37"/>
  </w:num>
  <w:num w:numId="52" w16cid:durableId="1197889454">
    <w:abstractNumId w:val="4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24FB"/>
    <w:rsid w:val="000227DE"/>
    <w:rsid w:val="00023641"/>
    <w:rsid w:val="000239F0"/>
    <w:rsid w:val="000240BD"/>
    <w:rsid w:val="000242C4"/>
    <w:rsid w:val="00025472"/>
    <w:rsid w:val="00031B21"/>
    <w:rsid w:val="00034C9D"/>
    <w:rsid w:val="00036445"/>
    <w:rsid w:val="00040DFD"/>
    <w:rsid w:val="00061D19"/>
    <w:rsid w:val="0006287D"/>
    <w:rsid w:val="0007192F"/>
    <w:rsid w:val="00071B73"/>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4BF5"/>
    <w:rsid w:val="000D59A3"/>
    <w:rsid w:val="000D6219"/>
    <w:rsid w:val="000E2469"/>
    <w:rsid w:val="000E32DA"/>
    <w:rsid w:val="000E5291"/>
    <w:rsid w:val="000E564D"/>
    <w:rsid w:val="000F11B0"/>
    <w:rsid w:val="000F1545"/>
    <w:rsid w:val="000F1907"/>
    <w:rsid w:val="000F25C8"/>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201A"/>
    <w:rsid w:val="00134AF9"/>
    <w:rsid w:val="00134D23"/>
    <w:rsid w:val="00136CF4"/>
    <w:rsid w:val="001439CC"/>
    <w:rsid w:val="001560B5"/>
    <w:rsid w:val="00157A21"/>
    <w:rsid w:val="0016243C"/>
    <w:rsid w:val="001634FF"/>
    <w:rsid w:val="001642D9"/>
    <w:rsid w:val="0016444F"/>
    <w:rsid w:val="00165066"/>
    <w:rsid w:val="00165708"/>
    <w:rsid w:val="00167459"/>
    <w:rsid w:val="0016792A"/>
    <w:rsid w:val="00175D7F"/>
    <w:rsid w:val="00180A5A"/>
    <w:rsid w:val="00181526"/>
    <w:rsid w:val="00192878"/>
    <w:rsid w:val="00193302"/>
    <w:rsid w:val="001959C3"/>
    <w:rsid w:val="001A2ACC"/>
    <w:rsid w:val="001A4557"/>
    <w:rsid w:val="001A534D"/>
    <w:rsid w:val="001A5ADF"/>
    <w:rsid w:val="001B01E2"/>
    <w:rsid w:val="001B0C0D"/>
    <w:rsid w:val="001B7E9F"/>
    <w:rsid w:val="001C22BF"/>
    <w:rsid w:val="001C2E77"/>
    <w:rsid w:val="001C7293"/>
    <w:rsid w:val="001D06D4"/>
    <w:rsid w:val="001D2468"/>
    <w:rsid w:val="001E1BD9"/>
    <w:rsid w:val="001E3B0A"/>
    <w:rsid w:val="001E4C38"/>
    <w:rsid w:val="001E692E"/>
    <w:rsid w:val="001E700D"/>
    <w:rsid w:val="001E7560"/>
    <w:rsid w:val="001F5FC2"/>
    <w:rsid w:val="001F6C7E"/>
    <w:rsid w:val="001F7386"/>
    <w:rsid w:val="00203B18"/>
    <w:rsid w:val="0020485D"/>
    <w:rsid w:val="00213729"/>
    <w:rsid w:val="00221E3A"/>
    <w:rsid w:val="002235AE"/>
    <w:rsid w:val="00226758"/>
    <w:rsid w:val="00226841"/>
    <w:rsid w:val="0023183C"/>
    <w:rsid w:val="00231E70"/>
    <w:rsid w:val="00235F07"/>
    <w:rsid w:val="00235F2C"/>
    <w:rsid w:val="002417E7"/>
    <w:rsid w:val="002421BE"/>
    <w:rsid w:val="0024390C"/>
    <w:rsid w:val="002478AE"/>
    <w:rsid w:val="00250C12"/>
    <w:rsid w:val="002567FA"/>
    <w:rsid w:val="00261F25"/>
    <w:rsid w:val="00265C1A"/>
    <w:rsid w:val="002663B4"/>
    <w:rsid w:val="0026678E"/>
    <w:rsid w:val="00280A50"/>
    <w:rsid w:val="002866C0"/>
    <w:rsid w:val="0028760B"/>
    <w:rsid w:val="00287FDA"/>
    <w:rsid w:val="002910C7"/>
    <w:rsid w:val="00297B66"/>
    <w:rsid w:val="002A19A4"/>
    <w:rsid w:val="002A3070"/>
    <w:rsid w:val="002A335C"/>
    <w:rsid w:val="002B2D3C"/>
    <w:rsid w:val="002B33AB"/>
    <w:rsid w:val="002C06F2"/>
    <w:rsid w:val="002C0959"/>
    <w:rsid w:val="002C65B4"/>
    <w:rsid w:val="002D11DA"/>
    <w:rsid w:val="002D4451"/>
    <w:rsid w:val="002D50CD"/>
    <w:rsid w:val="002D6422"/>
    <w:rsid w:val="002E18B0"/>
    <w:rsid w:val="002E6904"/>
    <w:rsid w:val="002E6EDB"/>
    <w:rsid w:val="002F1C79"/>
    <w:rsid w:val="002F26AF"/>
    <w:rsid w:val="002F4831"/>
    <w:rsid w:val="003006DC"/>
    <w:rsid w:val="00301969"/>
    <w:rsid w:val="00305DFD"/>
    <w:rsid w:val="00311083"/>
    <w:rsid w:val="00311756"/>
    <w:rsid w:val="0031708C"/>
    <w:rsid w:val="00320029"/>
    <w:rsid w:val="00325A5C"/>
    <w:rsid w:val="00331E15"/>
    <w:rsid w:val="00336389"/>
    <w:rsid w:val="00336A2C"/>
    <w:rsid w:val="00336E33"/>
    <w:rsid w:val="00344FE8"/>
    <w:rsid w:val="003455D1"/>
    <w:rsid w:val="00350544"/>
    <w:rsid w:val="00351353"/>
    <w:rsid w:val="0035760D"/>
    <w:rsid w:val="003577ED"/>
    <w:rsid w:val="003614FE"/>
    <w:rsid w:val="003705D0"/>
    <w:rsid w:val="003713E3"/>
    <w:rsid w:val="0037148D"/>
    <w:rsid w:val="003757A2"/>
    <w:rsid w:val="00375C52"/>
    <w:rsid w:val="00377C12"/>
    <w:rsid w:val="00380900"/>
    <w:rsid w:val="00384316"/>
    <w:rsid w:val="0039518D"/>
    <w:rsid w:val="00397B02"/>
    <w:rsid w:val="003A2C20"/>
    <w:rsid w:val="003A64E9"/>
    <w:rsid w:val="003A6F73"/>
    <w:rsid w:val="003B4575"/>
    <w:rsid w:val="003C399D"/>
    <w:rsid w:val="003C53AF"/>
    <w:rsid w:val="003C63D2"/>
    <w:rsid w:val="003D0CA3"/>
    <w:rsid w:val="003D2119"/>
    <w:rsid w:val="003D2223"/>
    <w:rsid w:val="003D2FCC"/>
    <w:rsid w:val="003D3168"/>
    <w:rsid w:val="003D6CAC"/>
    <w:rsid w:val="003E002F"/>
    <w:rsid w:val="003E1A9A"/>
    <w:rsid w:val="003E3C16"/>
    <w:rsid w:val="003E4C1D"/>
    <w:rsid w:val="003E65EF"/>
    <w:rsid w:val="003F32A4"/>
    <w:rsid w:val="0040284F"/>
    <w:rsid w:val="0040396D"/>
    <w:rsid w:val="00405DDC"/>
    <w:rsid w:val="00407851"/>
    <w:rsid w:val="00410B36"/>
    <w:rsid w:val="00412663"/>
    <w:rsid w:val="00414709"/>
    <w:rsid w:val="00424A7A"/>
    <w:rsid w:val="0042619D"/>
    <w:rsid w:val="004364DB"/>
    <w:rsid w:val="0044129A"/>
    <w:rsid w:val="0045123A"/>
    <w:rsid w:val="00461C00"/>
    <w:rsid w:val="00466008"/>
    <w:rsid w:val="00471CE9"/>
    <w:rsid w:val="00474E9C"/>
    <w:rsid w:val="00475E6D"/>
    <w:rsid w:val="00477B01"/>
    <w:rsid w:val="004826D6"/>
    <w:rsid w:val="00483A84"/>
    <w:rsid w:val="00487A4E"/>
    <w:rsid w:val="00490FAE"/>
    <w:rsid w:val="004931B6"/>
    <w:rsid w:val="00495B77"/>
    <w:rsid w:val="00495EE4"/>
    <w:rsid w:val="0049607A"/>
    <w:rsid w:val="00496E9E"/>
    <w:rsid w:val="004A0EAE"/>
    <w:rsid w:val="004A311A"/>
    <w:rsid w:val="004B1E11"/>
    <w:rsid w:val="004B4368"/>
    <w:rsid w:val="004B4880"/>
    <w:rsid w:val="004B6F08"/>
    <w:rsid w:val="004C08CF"/>
    <w:rsid w:val="004C64F9"/>
    <w:rsid w:val="004D4240"/>
    <w:rsid w:val="004D61FD"/>
    <w:rsid w:val="004D6CBD"/>
    <w:rsid w:val="004E17AB"/>
    <w:rsid w:val="004E3FE2"/>
    <w:rsid w:val="004E4AD1"/>
    <w:rsid w:val="004F71D9"/>
    <w:rsid w:val="00503B99"/>
    <w:rsid w:val="00505CB4"/>
    <w:rsid w:val="00507AF8"/>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0728"/>
    <w:rsid w:val="005A2556"/>
    <w:rsid w:val="005A4FAB"/>
    <w:rsid w:val="005A7E7B"/>
    <w:rsid w:val="005B03F1"/>
    <w:rsid w:val="005B0719"/>
    <w:rsid w:val="005B1814"/>
    <w:rsid w:val="005B65CB"/>
    <w:rsid w:val="005C1700"/>
    <w:rsid w:val="005C3C72"/>
    <w:rsid w:val="005D1E4C"/>
    <w:rsid w:val="005D215C"/>
    <w:rsid w:val="005D6884"/>
    <w:rsid w:val="005E01AA"/>
    <w:rsid w:val="005E242B"/>
    <w:rsid w:val="005E36B5"/>
    <w:rsid w:val="005E48F8"/>
    <w:rsid w:val="005E5BA1"/>
    <w:rsid w:val="005E618A"/>
    <w:rsid w:val="005F1B58"/>
    <w:rsid w:val="005F4F54"/>
    <w:rsid w:val="00602146"/>
    <w:rsid w:val="00603609"/>
    <w:rsid w:val="00605833"/>
    <w:rsid w:val="00611F6C"/>
    <w:rsid w:val="006125D7"/>
    <w:rsid w:val="00631893"/>
    <w:rsid w:val="006367CA"/>
    <w:rsid w:val="00643D90"/>
    <w:rsid w:val="0064431F"/>
    <w:rsid w:val="0064573B"/>
    <w:rsid w:val="0064667E"/>
    <w:rsid w:val="00646D5F"/>
    <w:rsid w:val="00656959"/>
    <w:rsid w:val="0065773F"/>
    <w:rsid w:val="00657AEC"/>
    <w:rsid w:val="00660A90"/>
    <w:rsid w:val="00673088"/>
    <w:rsid w:val="0067356A"/>
    <w:rsid w:val="0067706E"/>
    <w:rsid w:val="0068487D"/>
    <w:rsid w:val="00685237"/>
    <w:rsid w:val="00685980"/>
    <w:rsid w:val="00687A38"/>
    <w:rsid w:val="006911C2"/>
    <w:rsid w:val="006951D8"/>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16E96"/>
    <w:rsid w:val="00720C4F"/>
    <w:rsid w:val="00722FFC"/>
    <w:rsid w:val="007259B3"/>
    <w:rsid w:val="007268F3"/>
    <w:rsid w:val="0072702E"/>
    <w:rsid w:val="00727CDE"/>
    <w:rsid w:val="00735BFF"/>
    <w:rsid w:val="0073798A"/>
    <w:rsid w:val="00743E20"/>
    <w:rsid w:val="00745CF5"/>
    <w:rsid w:val="00746234"/>
    <w:rsid w:val="00755966"/>
    <w:rsid w:val="0076137C"/>
    <w:rsid w:val="00762B5A"/>
    <w:rsid w:val="00764440"/>
    <w:rsid w:val="007653E3"/>
    <w:rsid w:val="00766624"/>
    <w:rsid w:val="00766B62"/>
    <w:rsid w:val="00767302"/>
    <w:rsid w:val="007676D0"/>
    <w:rsid w:val="00771306"/>
    <w:rsid w:val="007749AE"/>
    <w:rsid w:val="00774C02"/>
    <w:rsid w:val="007814E8"/>
    <w:rsid w:val="007974BC"/>
    <w:rsid w:val="007A0580"/>
    <w:rsid w:val="007A3FDC"/>
    <w:rsid w:val="007A4C61"/>
    <w:rsid w:val="007B298B"/>
    <w:rsid w:val="007B2A29"/>
    <w:rsid w:val="007B5BDE"/>
    <w:rsid w:val="007C16E2"/>
    <w:rsid w:val="007C6473"/>
    <w:rsid w:val="007C70D1"/>
    <w:rsid w:val="007D3503"/>
    <w:rsid w:val="007D4686"/>
    <w:rsid w:val="007D4E6B"/>
    <w:rsid w:val="007E7F27"/>
    <w:rsid w:val="007F4CFC"/>
    <w:rsid w:val="007F6BD6"/>
    <w:rsid w:val="0080004E"/>
    <w:rsid w:val="00801A5B"/>
    <w:rsid w:val="00801FC2"/>
    <w:rsid w:val="00802616"/>
    <w:rsid w:val="00806293"/>
    <w:rsid w:val="00806F59"/>
    <w:rsid w:val="00807E98"/>
    <w:rsid w:val="00813720"/>
    <w:rsid w:val="008143E6"/>
    <w:rsid w:val="0081644A"/>
    <w:rsid w:val="00817828"/>
    <w:rsid w:val="008228F4"/>
    <w:rsid w:val="00827C44"/>
    <w:rsid w:val="0083071A"/>
    <w:rsid w:val="008371FD"/>
    <w:rsid w:val="008400A9"/>
    <w:rsid w:val="00845FB9"/>
    <w:rsid w:val="008475C6"/>
    <w:rsid w:val="00851707"/>
    <w:rsid w:val="008517D6"/>
    <w:rsid w:val="00851F68"/>
    <w:rsid w:val="008523FF"/>
    <w:rsid w:val="008544EF"/>
    <w:rsid w:val="00854A6B"/>
    <w:rsid w:val="008553B4"/>
    <w:rsid w:val="008564B4"/>
    <w:rsid w:val="008565AE"/>
    <w:rsid w:val="00862A53"/>
    <w:rsid w:val="00865BAC"/>
    <w:rsid w:val="0086733C"/>
    <w:rsid w:val="0087060A"/>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338"/>
    <w:rsid w:val="008A7B4D"/>
    <w:rsid w:val="008A7C8F"/>
    <w:rsid w:val="008B0BF7"/>
    <w:rsid w:val="008B18AA"/>
    <w:rsid w:val="008B32E6"/>
    <w:rsid w:val="008B4C45"/>
    <w:rsid w:val="008B5DA0"/>
    <w:rsid w:val="008C15B8"/>
    <w:rsid w:val="008C4A5C"/>
    <w:rsid w:val="008C697E"/>
    <w:rsid w:val="008C6A8D"/>
    <w:rsid w:val="008E1589"/>
    <w:rsid w:val="008E1B0B"/>
    <w:rsid w:val="008E72F5"/>
    <w:rsid w:val="008F080B"/>
    <w:rsid w:val="008F22B3"/>
    <w:rsid w:val="008F3B8C"/>
    <w:rsid w:val="008F54F5"/>
    <w:rsid w:val="008F72A2"/>
    <w:rsid w:val="00902268"/>
    <w:rsid w:val="00903229"/>
    <w:rsid w:val="00903EA7"/>
    <w:rsid w:val="0090643B"/>
    <w:rsid w:val="00911114"/>
    <w:rsid w:val="00917F11"/>
    <w:rsid w:val="00920BB4"/>
    <w:rsid w:val="00925322"/>
    <w:rsid w:val="00925A34"/>
    <w:rsid w:val="00931343"/>
    <w:rsid w:val="00942951"/>
    <w:rsid w:val="0095019C"/>
    <w:rsid w:val="0095379C"/>
    <w:rsid w:val="00961842"/>
    <w:rsid w:val="00962E42"/>
    <w:rsid w:val="00973F0C"/>
    <w:rsid w:val="0097470F"/>
    <w:rsid w:val="00975E08"/>
    <w:rsid w:val="00990EDD"/>
    <w:rsid w:val="00995783"/>
    <w:rsid w:val="009A038D"/>
    <w:rsid w:val="009A3A51"/>
    <w:rsid w:val="009A5A42"/>
    <w:rsid w:val="009B5B09"/>
    <w:rsid w:val="009B6FD3"/>
    <w:rsid w:val="009C0A8C"/>
    <w:rsid w:val="009D2B8B"/>
    <w:rsid w:val="009D3C3E"/>
    <w:rsid w:val="009D40AE"/>
    <w:rsid w:val="009D569F"/>
    <w:rsid w:val="009D57FF"/>
    <w:rsid w:val="009E1797"/>
    <w:rsid w:val="009F119D"/>
    <w:rsid w:val="009F1280"/>
    <w:rsid w:val="009F1DA7"/>
    <w:rsid w:val="009F2B8E"/>
    <w:rsid w:val="009F36B8"/>
    <w:rsid w:val="009F4B29"/>
    <w:rsid w:val="009F70B1"/>
    <w:rsid w:val="00A0298A"/>
    <w:rsid w:val="00A04AB6"/>
    <w:rsid w:val="00A0588B"/>
    <w:rsid w:val="00A073FF"/>
    <w:rsid w:val="00A14DC9"/>
    <w:rsid w:val="00A15591"/>
    <w:rsid w:val="00A22F2C"/>
    <w:rsid w:val="00A232B8"/>
    <w:rsid w:val="00A31322"/>
    <w:rsid w:val="00A31EFE"/>
    <w:rsid w:val="00A3762C"/>
    <w:rsid w:val="00A428A9"/>
    <w:rsid w:val="00A47E89"/>
    <w:rsid w:val="00A50E0C"/>
    <w:rsid w:val="00A552E6"/>
    <w:rsid w:val="00A56BDA"/>
    <w:rsid w:val="00A56CD7"/>
    <w:rsid w:val="00A57B43"/>
    <w:rsid w:val="00A61C7C"/>
    <w:rsid w:val="00A66709"/>
    <w:rsid w:val="00A66B06"/>
    <w:rsid w:val="00A708E6"/>
    <w:rsid w:val="00A747F7"/>
    <w:rsid w:val="00A749F5"/>
    <w:rsid w:val="00A74B10"/>
    <w:rsid w:val="00A75D8B"/>
    <w:rsid w:val="00A76EE1"/>
    <w:rsid w:val="00A8340E"/>
    <w:rsid w:val="00A86E5F"/>
    <w:rsid w:val="00A90FF8"/>
    <w:rsid w:val="00A93F54"/>
    <w:rsid w:val="00AA0834"/>
    <w:rsid w:val="00AA1D20"/>
    <w:rsid w:val="00AA3A65"/>
    <w:rsid w:val="00AA473B"/>
    <w:rsid w:val="00AB3468"/>
    <w:rsid w:val="00AC2C8F"/>
    <w:rsid w:val="00AD13E0"/>
    <w:rsid w:val="00AD46B0"/>
    <w:rsid w:val="00AD7CE1"/>
    <w:rsid w:val="00AE0F0F"/>
    <w:rsid w:val="00AE28DB"/>
    <w:rsid w:val="00AE2DEE"/>
    <w:rsid w:val="00AE3852"/>
    <w:rsid w:val="00AE4503"/>
    <w:rsid w:val="00AE461E"/>
    <w:rsid w:val="00AF1241"/>
    <w:rsid w:val="00AF256C"/>
    <w:rsid w:val="00AF28F0"/>
    <w:rsid w:val="00AF342B"/>
    <w:rsid w:val="00B00141"/>
    <w:rsid w:val="00B008A4"/>
    <w:rsid w:val="00B03271"/>
    <w:rsid w:val="00B05795"/>
    <w:rsid w:val="00B05AFE"/>
    <w:rsid w:val="00B108EA"/>
    <w:rsid w:val="00B10B34"/>
    <w:rsid w:val="00B10C4C"/>
    <w:rsid w:val="00B164DA"/>
    <w:rsid w:val="00B16F15"/>
    <w:rsid w:val="00B20D8B"/>
    <w:rsid w:val="00B2472F"/>
    <w:rsid w:val="00B40DAA"/>
    <w:rsid w:val="00B43DF8"/>
    <w:rsid w:val="00B51503"/>
    <w:rsid w:val="00B52EDA"/>
    <w:rsid w:val="00B53CB6"/>
    <w:rsid w:val="00B57ECA"/>
    <w:rsid w:val="00B60AE1"/>
    <w:rsid w:val="00B6548A"/>
    <w:rsid w:val="00B67E71"/>
    <w:rsid w:val="00B70068"/>
    <w:rsid w:val="00B70C2C"/>
    <w:rsid w:val="00B742EB"/>
    <w:rsid w:val="00B7517F"/>
    <w:rsid w:val="00B77601"/>
    <w:rsid w:val="00B84DE3"/>
    <w:rsid w:val="00B86D81"/>
    <w:rsid w:val="00B87C8E"/>
    <w:rsid w:val="00BA0A1F"/>
    <w:rsid w:val="00BA519E"/>
    <w:rsid w:val="00BA7C69"/>
    <w:rsid w:val="00BB1A26"/>
    <w:rsid w:val="00BB36DF"/>
    <w:rsid w:val="00BB384E"/>
    <w:rsid w:val="00BB4DB5"/>
    <w:rsid w:val="00BB54D5"/>
    <w:rsid w:val="00BB7D96"/>
    <w:rsid w:val="00BC1B53"/>
    <w:rsid w:val="00BC36BC"/>
    <w:rsid w:val="00BC7041"/>
    <w:rsid w:val="00BD75CA"/>
    <w:rsid w:val="00BE1513"/>
    <w:rsid w:val="00BE3A1C"/>
    <w:rsid w:val="00BE4E95"/>
    <w:rsid w:val="00BE544B"/>
    <w:rsid w:val="00BE6BE1"/>
    <w:rsid w:val="00BF479B"/>
    <w:rsid w:val="00BF5A81"/>
    <w:rsid w:val="00BF7B28"/>
    <w:rsid w:val="00C055E4"/>
    <w:rsid w:val="00C13A0E"/>
    <w:rsid w:val="00C20578"/>
    <w:rsid w:val="00C2787E"/>
    <w:rsid w:val="00C303CD"/>
    <w:rsid w:val="00C33150"/>
    <w:rsid w:val="00C35292"/>
    <w:rsid w:val="00C40119"/>
    <w:rsid w:val="00C41D73"/>
    <w:rsid w:val="00C524E8"/>
    <w:rsid w:val="00C54DCE"/>
    <w:rsid w:val="00C67D8C"/>
    <w:rsid w:val="00C73052"/>
    <w:rsid w:val="00C74240"/>
    <w:rsid w:val="00C750CD"/>
    <w:rsid w:val="00C7599D"/>
    <w:rsid w:val="00C842D4"/>
    <w:rsid w:val="00C86A54"/>
    <w:rsid w:val="00C919F7"/>
    <w:rsid w:val="00CA3BCC"/>
    <w:rsid w:val="00CB0DC3"/>
    <w:rsid w:val="00CB189D"/>
    <w:rsid w:val="00CB1F0A"/>
    <w:rsid w:val="00CB4D29"/>
    <w:rsid w:val="00CC0DA0"/>
    <w:rsid w:val="00CC2DF4"/>
    <w:rsid w:val="00CD1D04"/>
    <w:rsid w:val="00CD6F42"/>
    <w:rsid w:val="00CE0338"/>
    <w:rsid w:val="00CE49E4"/>
    <w:rsid w:val="00CE7A24"/>
    <w:rsid w:val="00CF60DB"/>
    <w:rsid w:val="00CF7CEE"/>
    <w:rsid w:val="00D01438"/>
    <w:rsid w:val="00D046D9"/>
    <w:rsid w:val="00D055CB"/>
    <w:rsid w:val="00D05B13"/>
    <w:rsid w:val="00D06600"/>
    <w:rsid w:val="00D10C8C"/>
    <w:rsid w:val="00D135E2"/>
    <w:rsid w:val="00D14519"/>
    <w:rsid w:val="00D14EA0"/>
    <w:rsid w:val="00D15E24"/>
    <w:rsid w:val="00D20918"/>
    <w:rsid w:val="00D31E18"/>
    <w:rsid w:val="00D33C83"/>
    <w:rsid w:val="00D36BF9"/>
    <w:rsid w:val="00D40E65"/>
    <w:rsid w:val="00D46916"/>
    <w:rsid w:val="00D46B19"/>
    <w:rsid w:val="00D500CC"/>
    <w:rsid w:val="00D515A4"/>
    <w:rsid w:val="00D51839"/>
    <w:rsid w:val="00D5223B"/>
    <w:rsid w:val="00D56BC6"/>
    <w:rsid w:val="00D64895"/>
    <w:rsid w:val="00D74E29"/>
    <w:rsid w:val="00D806B5"/>
    <w:rsid w:val="00D81C8A"/>
    <w:rsid w:val="00D91CF1"/>
    <w:rsid w:val="00D92487"/>
    <w:rsid w:val="00D95050"/>
    <w:rsid w:val="00D95A01"/>
    <w:rsid w:val="00D96690"/>
    <w:rsid w:val="00D97AD5"/>
    <w:rsid w:val="00DA1247"/>
    <w:rsid w:val="00DA2AB5"/>
    <w:rsid w:val="00DA2D1D"/>
    <w:rsid w:val="00DA44D4"/>
    <w:rsid w:val="00DA75D4"/>
    <w:rsid w:val="00DB1CB9"/>
    <w:rsid w:val="00DB25D3"/>
    <w:rsid w:val="00DB32FC"/>
    <w:rsid w:val="00DB50DF"/>
    <w:rsid w:val="00DB5758"/>
    <w:rsid w:val="00DB64F7"/>
    <w:rsid w:val="00DC2B58"/>
    <w:rsid w:val="00DC39F1"/>
    <w:rsid w:val="00DD0DFD"/>
    <w:rsid w:val="00DD1651"/>
    <w:rsid w:val="00DD1D08"/>
    <w:rsid w:val="00DD27E5"/>
    <w:rsid w:val="00DD2C8A"/>
    <w:rsid w:val="00DD7192"/>
    <w:rsid w:val="00DE2352"/>
    <w:rsid w:val="00DE5742"/>
    <w:rsid w:val="00DE5A4C"/>
    <w:rsid w:val="00DF095F"/>
    <w:rsid w:val="00DF4001"/>
    <w:rsid w:val="00DF4380"/>
    <w:rsid w:val="00E001CF"/>
    <w:rsid w:val="00E014A2"/>
    <w:rsid w:val="00E01672"/>
    <w:rsid w:val="00E02115"/>
    <w:rsid w:val="00E02A79"/>
    <w:rsid w:val="00E03708"/>
    <w:rsid w:val="00E046C5"/>
    <w:rsid w:val="00E05E0F"/>
    <w:rsid w:val="00E06E3F"/>
    <w:rsid w:val="00E133D1"/>
    <w:rsid w:val="00E15E17"/>
    <w:rsid w:val="00E22EA3"/>
    <w:rsid w:val="00E2366C"/>
    <w:rsid w:val="00E24F5B"/>
    <w:rsid w:val="00E2546D"/>
    <w:rsid w:val="00E255B7"/>
    <w:rsid w:val="00E264DD"/>
    <w:rsid w:val="00E2717B"/>
    <w:rsid w:val="00E31A29"/>
    <w:rsid w:val="00E375A1"/>
    <w:rsid w:val="00E40599"/>
    <w:rsid w:val="00E40B78"/>
    <w:rsid w:val="00E45194"/>
    <w:rsid w:val="00E45C55"/>
    <w:rsid w:val="00E53419"/>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A2932"/>
    <w:rsid w:val="00EB14D5"/>
    <w:rsid w:val="00EB3B69"/>
    <w:rsid w:val="00EC2AF9"/>
    <w:rsid w:val="00EC2F8A"/>
    <w:rsid w:val="00ED2AF5"/>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73FF"/>
    <w:rsid w:val="00F0335C"/>
    <w:rsid w:val="00F16AC3"/>
    <w:rsid w:val="00F24923"/>
    <w:rsid w:val="00F3418D"/>
    <w:rsid w:val="00F34A70"/>
    <w:rsid w:val="00F34D36"/>
    <w:rsid w:val="00F53177"/>
    <w:rsid w:val="00F5351E"/>
    <w:rsid w:val="00F55A7F"/>
    <w:rsid w:val="00F6766E"/>
    <w:rsid w:val="00F71DFE"/>
    <w:rsid w:val="00F74888"/>
    <w:rsid w:val="00F7599E"/>
    <w:rsid w:val="00F75A10"/>
    <w:rsid w:val="00F77ABC"/>
    <w:rsid w:val="00F80601"/>
    <w:rsid w:val="00F8152F"/>
    <w:rsid w:val="00F83016"/>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C4CC8"/>
    <w:rsid w:val="00FD05A5"/>
    <w:rsid w:val="00FD59D5"/>
    <w:rsid w:val="00FD6B22"/>
    <w:rsid w:val="00FE07D0"/>
    <w:rsid w:val="00FE1655"/>
    <w:rsid w:val="00FE2533"/>
    <w:rsid w:val="00FE3280"/>
    <w:rsid w:val="00FE52F4"/>
    <w:rsid w:val="00FF1212"/>
    <w:rsid w:val="00FF35A5"/>
    <w:rsid w:val="00FF41DC"/>
    <w:rsid w:val="00FF5DBC"/>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755966"/>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671" Type="http://schemas.openxmlformats.org/officeDocument/2006/relationships/image" Target="media/image615.png"/><Relationship Id="rId769" Type="http://schemas.openxmlformats.org/officeDocument/2006/relationships/image" Target="media/image713.png"/><Relationship Id="rId976" Type="http://schemas.openxmlformats.org/officeDocument/2006/relationships/image" Target="media/image875.png"/><Relationship Id="rId21" Type="http://schemas.openxmlformats.org/officeDocument/2006/relationships/hyperlink" Target="file:///C:\Users\ifons\Desktop\mostrar\Rev3.docx" TargetMode="External"/><Relationship Id="rId324" Type="http://schemas.openxmlformats.org/officeDocument/2006/relationships/image" Target="media/image268.png"/><Relationship Id="rId531" Type="http://schemas.openxmlformats.org/officeDocument/2006/relationships/image" Target="media/image478.png"/><Relationship Id="rId629" Type="http://schemas.openxmlformats.org/officeDocument/2006/relationships/image" Target="media/image576.png"/><Relationship Id="rId170" Type="http://schemas.openxmlformats.org/officeDocument/2006/relationships/image" Target="media/image120.png"/><Relationship Id="rId836" Type="http://schemas.openxmlformats.org/officeDocument/2006/relationships/image" Target="media/image748.png"/><Relationship Id="rId1021" Type="http://schemas.openxmlformats.org/officeDocument/2006/relationships/hyperlink" Target="https://docs.opencv.org/4.x/d4/d13/tutorial_py_filtering.html" TargetMode="External"/><Relationship Id="rId268" Type="http://schemas.openxmlformats.org/officeDocument/2006/relationships/image" Target="media/image223.png"/><Relationship Id="rId475" Type="http://schemas.openxmlformats.org/officeDocument/2006/relationships/image" Target="media/image419.png"/><Relationship Id="rId682" Type="http://schemas.openxmlformats.org/officeDocument/2006/relationships/image" Target="media/image626.png"/><Relationship Id="rId903" Type="http://schemas.openxmlformats.org/officeDocument/2006/relationships/image" Target="media/image812.png"/><Relationship Id="rId32" Type="http://schemas.openxmlformats.org/officeDocument/2006/relationships/hyperlink" Target="file:///C:\Users\ifons\Desktop\mostrar\Rev3.docx" TargetMode="External"/><Relationship Id="rId128" Type="http://schemas.openxmlformats.org/officeDocument/2006/relationships/image" Target="media/image78.png"/><Relationship Id="rId335" Type="http://schemas.openxmlformats.org/officeDocument/2006/relationships/image" Target="media/image279.png"/><Relationship Id="rId542" Type="http://schemas.openxmlformats.org/officeDocument/2006/relationships/image" Target="media/image486.png"/><Relationship Id="rId987" Type="http://schemas.openxmlformats.org/officeDocument/2006/relationships/hyperlink" Target="mailto:root@192.168.1.199" TargetMode="External"/><Relationship Id="rId402" Type="http://schemas.openxmlformats.org/officeDocument/2006/relationships/image" Target="media/image346.png"/><Relationship Id="rId847" Type="http://schemas.openxmlformats.org/officeDocument/2006/relationships/image" Target="media/image761.png"/><Relationship Id="rId1032" Type="http://schemas.openxmlformats.org/officeDocument/2006/relationships/hyperlink" Target="https://github.com/zhouzq-thu/HOGImage" TargetMode="External"/><Relationship Id="rId279" Type="http://schemas.openxmlformats.org/officeDocument/2006/relationships/image" Target="media/image234.png"/><Relationship Id="rId486" Type="http://schemas.openxmlformats.org/officeDocument/2006/relationships/image" Target="media/image430.png"/><Relationship Id="rId693" Type="http://schemas.openxmlformats.org/officeDocument/2006/relationships/image" Target="media/image637.png"/><Relationship Id="rId707" Type="http://schemas.openxmlformats.org/officeDocument/2006/relationships/image" Target="media/image654.png"/><Relationship Id="rId914" Type="http://schemas.openxmlformats.org/officeDocument/2006/relationships/image" Target="media/image7930.png"/><Relationship Id="rId43" Type="http://schemas.openxmlformats.org/officeDocument/2006/relationships/image" Target="media/image5.png"/><Relationship Id="rId139" Type="http://schemas.openxmlformats.org/officeDocument/2006/relationships/image" Target="media/image89.png"/><Relationship Id="rId346" Type="http://schemas.openxmlformats.org/officeDocument/2006/relationships/image" Target="media/image300.png"/><Relationship Id="rId553" Type="http://schemas.openxmlformats.org/officeDocument/2006/relationships/image" Target="media/image497.png"/><Relationship Id="rId760" Type="http://schemas.openxmlformats.org/officeDocument/2006/relationships/image" Target="media/image704.png"/><Relationship Id="rId998" Type="http://schemas.openxmlformats.org/officeDocument/2006/relationships/image" Target="media/image889.png"/><Relationship Id="rId192" Type="http://schemas.openxmlformats.org/officeDocument/2006/relationships/image" Target="media/image147.png"/><Relationship Id="rId206" Type="http://schemas.openxmlformats.org/officeDocument/2006/relationships/image" Target="media/image161.png"/><Relationship Id="rId413" Type="http://schemas.openxmlformats.org/officeDocument/2006/relationships/image" Target="media/image367.png"/><Relationship Id="rId858" Type="http://schemas.openxmlformats.org/officeDocument/2006/relationships/image" Target="media/image769.png"/><Relationship Id="rId497" Type="http://schemas.openxmlformats.org/officeDocument/2006/relationships/image" Target="media/image444.png"/><Relationship Id="rId620" Type="http://schemas.openxmlformats.org/officeDocument/2006/relationships/image" Target="media/image567.png"/><Relationship Id="rId718" Type="http://schemas.openxmlformats.org/officeDocument/2006/relationships/image" Target="media/image665.png"/><Relationship Id="rId925" Type="http://schemas.openxmlformats.org/officeDocument/2006/relationships/image" Target="media/image826.png"/><Relationship Id="rId357" Type="http://schemas.openxmlformats.org/officeDocument/2006/relationships/image" Target="media/image311.png"/><Relationship Id="rId54" Type="http://schemas.openxmlformats.org/officeDocument/2006/relationships/image" Target="media/image16.jpeg"/><Relationship Id="rId217" Type="http://schemas.openxmlformats.org/officeDocument/2006/relationships/image" Target="media/image131.png"/><Relationship Id="rId564" Type="http://schemas.openxmlformats.org/officeDocument/2006/relationships/image" Target="media/image508.png"/><Relationship Id="rId771" Type="http://schemas.openxmlformats.org/officeDocument/2006/relationships/image" Target="media/image715.png"/><Relationship Id="rId869" Type="http://schemas.openxmlformats.org/officeDocument/2006/relationships/image" Target="media/image780.png"/><Relationship Id="rId424" Type="http://schemas.openxmlformats.org/officeDocument/2006/relationships/image" Target="media/image378.png"/><Relationship Id="rId631" Type="http://schemas.openxmlformats.org/officeDocument/2006/relationships/image" Target="media/image578.png"/><Relationship Id="rId729" Type="http://schemas.openxmlformats.org/officeDocument/2006/relationships/image" Target="media/image676.png"/><Relationship Id="rId270" Type="http://schemas.openxmlformats.org/officeDocument/2006/relationships/image" Target="media/image225.png"/><Relationship Id="rId936" Type="http://schemas.openxmlformats.org/officeDocument/2006/relationships/image" Target="media/image837.png"/><Relationship Id="rId65" Type="http://schemas.openxmlformats.org/officeDocument/2006/relationships/image" Target="media/image27.png"/><Relationship Id="rId130" Type="http://schemas.openxmlformats.org/officeDocument/2006/relationships/image" Target="media/image82.png"/><Relationship Id="rId368" Type="http://schemas.openxmlformats.org/officeDocument/2006/relationships/image" Target="media/image322.png"/><Relationship Id="rId575" Type="http://schemas.openxmlformats.org/officeDocument/2006/relationships/image" Target="media/image519.png"/><Relationship Id="rId782" Type="http://schemas.openxmlformats.org/officeDocument/2006/relationships/image" Target="media/image727.png"/><Relationship Id="rId228" Type="http://schemas.openxmlformats.org/officeDocument/2006/relationships/image" Target="media/image173.png"/><Relationship Id="rId435" Type="http://schemas.openxmlformats.org/officeDocument/2006/relationships/image" Target="media/image357.png"/><Relationship Id="rId642" Type="http://schemas.openxmlformats.org/officeDocument/2006/relationships/image" Target="media/image589.png"/><Relationship Id="rId281" Type="http://schemas.openxmlformats.org/officeDocument/2006/relationships/image" Target="media/image236.png"/><Relationship Id="rId502" Type="http://schemas.openxmlformats.org/officeDocument/2006/relationships/image" Target="media/image449.png"/><Relationship Id="rId947" Type="http://schemas.openxmlformats.org/officeDocument/2006/relationships/image" Target="media/image848.png"/><Relationship Id="rId76" Type="http://schemas.openxmlformats.org/officeDocument/2006/relationships/image" Target="media/image38.jpeg"/><Relationship Id="rId141" Type="http://schemas.openxmlformats.org/officeDocument/2006/relationships/image" Target="media/image87.png"/><Relationship Id="rId379" Type="http://schemas.openxmlformats.org/officeDocument/2006/relationships/image" Target="media/image333.png"/><Relationship Id="rId586" Type="http://schemas.openxmlformats.org/officeDocument/2006/relationships/image" Target="media/image530.png"/><Relationship Id="rId793" Type="http://schemas.openxmlformats.org/officeDocument/2006/relationships/image" Target="media/image5950.png"/><Relationship Id="rId807" Type="http://schemas.openxmlformats.org/officeDocument/2006/relationships/image" Target="media/image730.png"/><Relationship Id="rId7" Type="http://schemas.openxmlformats.org/officeDocument/2006/relationships/settings" Target="settings.xml"/><Relationship Id="rId239" Type="http://schemas.openxmlformats.org/officeDocument/2006/relationships/image" Target="media/image184.png"/><Relationship Id="rId446" Type="http://schemas.openxmlformats.org/officeDocument/2006/relationships/image" Target="media/image390.png"/><Relationship Id="rId653" Type="http://schemas.openxmlformats.org/officeDocument/2006/relationships/image" Target="media/image600.png"/><Relationship Id="rId292" Type="http://schemas.openxmlformats.org/officeDocument/2006/relationships/image" Target="media/image247.png"/><Relationship Id="rId306" Type="http://schemas.openxmlformats.org/officeDocument/2006/relationships/image" Target="media/image209.png"/><Relationship Id="rId860" Type="http://schemas.openxmlformats.org/officeDocument/2006/relationships/image" Target="media/image774.png"/><Relationship Id="rId958" Type="http://schemas.openxmlformats.org/officeDocument/2006/relationships/image" Target="media/image857.png"/><Relationship Id="rId87" Type="http://schemas.openxmlformats.org/officeDocument/2006/relationships/image" Target="media/image49.jpeg"/><Relationship Id="rId513" Type="http://schemas.openxmlformats.org/officeDocument/2006/relationships/image" Target="media/image460.png"/><Relationship Id="rId597" Type="http://schemas.openxmlformats.org/officeDocument/2006/relationships/image" Target="media/image541.png"/><Relationship Id="rId720" Type="http://schemas.openxmlformats.org/officeDocument/2006/relationships/image" Target="media/image667.png"/><Relationship Id="rId818" Type="http://schemas.openxmlformats.org/officeDocument/2006/relationships/image" Target="media/image737.png"/><Relationship Id="rId152" Type="http://schemas.openxmlformats.org/officeDocument/2006/relationships/image" Target="media/image102.png"/><Relationship Id="rId457" Type="http://schemas.openxmlformats.org/officeDocument/2006/relationships/image" Target="media/image401.png"/><Relationship Id="rId1003"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664" Type="http://schemas.openxmlformats.org/officeDocument/2006/relationships/image" Target="media/image608.png"/><Relationship Id="rId871" Type="http://schemas.openxmlformats.org/officeDocument/2006/relationships/image" Target="media/image782.png"/><Relationship Id="rId969" Type="http://schemas.openxmlformats.org/officeDocument/2006/relationships/image" Target="media/image868.png"/><Relationship Id="rId14" Type="http://schemas.openxmlformats.org/officeDocument/2006/relationships/hyperlink" Target="file:///C:\Users\ifons\Desktop\mostrar\Rev3.docx" TargetMode="External"/><Relationship Id="rId317" Type="http://schemas.openxmlformats.org/officeDocument/2006/relationships/image" Target="media/image261.png"/><Relationship Id="rId524" Type="http://schemas.openxmlformats.org/officeDocument/2006/relationships/image" Target="media/image471.png"/><Relationship Id="rId731" Type="http://schemas.openxmlformats.org/officeDocument/2006/relationships/image" Target="media/image678.png"/><Relationship Id="rId98" Type="http://schemas.openxmlformats.org/officeDocument/2006/relationships/image" Target="media/image58.png"/><Relationship Id="rId163" Type="http://schemas.openxmlformats.org/officeDocument/2006/relationships/image" Target="media/image113.png"/><Relationship Id="rId370" Type="http://schemas.openxmlformats.org/officeDocument/2006/relationships/image" Target="media/image324.png"/><Relationship Id="rId829" Type="http://schemas.openxmlformats.org/officeDocument/2006/relationships/image" Target="media/image744.png"/><Relationship Id="rId1014" Type="http://schemas.openxmlformats.org/officeDocument/2006/relationships/hyperlink" Target="https://doi.org/10.1007/10984697_1" TargetMode="External"/><Relationship Id="rId230" Type="http://schemas.openxmlformats.org/officeDocument/2006/relationships/image" Target="media/image175.png"/><Relationship Id="rId468" Type="http://schemas.openxmlformats.org/officeDocument/2006/relationships/image" Target="media/image412.png"/><Relationship Id="rId675" Type="http://schemas.openxmlformats.org/officeDocument/2006/relationships/image" Target="media/image619.png"/><Relationship Id="rId882" Type="http://schemas.openxmlformats.org/officeDocument/2006/relationships/image" Target="media/image793.png"/><Relationship Id="rId25" Type="http://schemas.openxmlformats.org/officeDocument/2006/relationships/hyperlink" Target="file:///C:\Users\ifons\Desktop\mostrar\Rev3.docx" TargetMode="External"/><Relationship Id="rId328" Type="http://schemas.openxmlformats.org/officeDocument/2006/relationships/image" Target="media/image272.png"/><Relationship Id="rId535" Type="http://schemas.openxmlformats.org/officeDocument/2006/relationships/image" Target="media/image482.png"/><Relationship Id="rId742" Type="http://schemas.openxmlformats.org/officeDocument/2006/relationships/image" Target="media/image689.png"/><Relationship Id="rId174" Type="http://schemas.openxmlformats.org/officeDocument/2006/relationships/image" Target="media/image124.png"/><Relationship Id="rId381" Type="http://schemas.openxmlformats.org/officeDocument/2006/relationships/image" Target="media/image335.png"/><Relationship Id="rId602" Type="http://schemas.openxmlformats.org/officeDocument/2006/relationships/image" Target="media/image549.png"/><Relationship Id="rId1025" Type="http://schemas.openxmlformats.org/officeDocument/2006/relationships/hyperlink" Target="https://pyimagesearch.com/2015/12/07/local-binary-patterns-with-python-opencv/" TargetMode="External"/><Relationship Id="rId241" Type="http://schemas.openxmlformats.org/officeDocument/2006/relationships/image" Target="media/image186.png"/><Relationship Id="rId479" Type="http://schemas.openxmlformats.org/officeDocument/2006/relationships/image" Target="media/image423.png"/><Relationship Id="rId686" Type="http://schemas.openxmlformats.org/officeDocument/2006/relationships/image" Target="media/image630.png"/><Relationship Id="rId893" Type="http://schemas.openxmlformats.org/officeDocument/2006/relationships/image" Target="media/image804.png"/><Relationship Id="rId907" Type="http://schemas.openxmlformats.org/officeDocument/2006/relationships/image" Target="media/image8150.png"/><Relationship Id="rId36" Type="http://schemas.openxmlformats.org/officeDocument/2006/relationships/hyperlink" Target="file:///C:\Users\ifons\Desktop\mostrar\Rev3.docx" TargetMode="External"/><Relationship Id="rId339" Type="http://schemas.openxmlformats.org/officeDocument/2006/relationships/image" Target="media/image283.png"/><Relationship Id="rId546" Type="http://schemas.openxmlformats.org/officeDocument/2006/relationships/image" Target="media/image490.png"/><Relationship Id="rId753" Type="http://schemas.openxmlformats.org/officeDocument/2006/relationships/image" Target="media/image652.png"/><Relationship Id="rId185" Type="http://schemas.openxmlformats.org/officeDocument/2006/relationships/image" Target="media/image140.png"/><Relationship Id="rId406" Type="http://schemas.openxmlformats.org/officeDocument/2006/relationships/image" Target="media/image350.png"/><Relationship Id="rId960" Type="http://schemas.openxmlformats.org/officeDocument/2006/relationships/image" Target="media/image859.png"/><Relationship Id="rId392" Type="http://schemas.openxmlformats.org/officeDocument/2006/relationships/image" Target="media/image298.png"/><Relationship Id="rId613" Type="http://schemas.openxmlformats.org/officeDocument/2006/relationships/image" Target="media/image560.png"/><Relationship Id="rId697" Type="http://schemas.openxmlformats.org/officeDocument/2006/relationships/image" Target="media/image641.png"/><Relationship Id="rId820" Type="http://schemas.openxmlformats.org/officeDocument/2006/relationships/image" Target="media/image4800.png"/><Relationship Id="rId918" Type="http://schemas.openxmlformats.org/officeDocument/2006/relationships/image" Target="media/image7970.png"/><Relationship Id="rId252" Type="http://schemas.openxmlformats.org/officeDocument/2006/relationships/image" Target="media/image197.png"/><Relationship Id="rId47" Type="http://schemas.openxmlformats.org/officeDocument/2006/relationships/image" Target="media/image9.png"/><Relationship Id="rId112" Type="http://schemas.openxmlformats.org/officeDocument/2006/relationships/image" Target="media/image62.png"/><Relationship Id="rId557" Type="http://schemas.openxmlformats.org/officeDocument/2006/relationships/image" Target="media/image501.png"/><Relationship Id="rId764" Type="http://schemas.openxmlformats.org/officeDocument/2006/relationships/image" Target="media/image708.png"/><Relationship Id="rId971" Type="http://schemas.openxmlformats.org/officeDocument/2006/relationships/image" Target="media/image870.png"/><Relationship Id="rId196" Type="http://schemas.openxmlformats.org/officeDocument/2006/relationships/image" Target="media/image151.png"/><Relationship Id="rId417" Type="http://schemas.openxmlformats.org/officeDocument/2006/relationships/image" Target="media/image371.png"/><Relationship Id="rId624" Type="http://schemas.openxmlformats.org/officeDocument/2006/relationships/image" Target="media/image571.png"/><Relationship Id="rId831" Type="http://schemas.openxmlformats.org/officeDocument/2006/relationships/image" Target="media/image720.png"/><Relationship Id="rId263" Type="http://schemas.openxmlformats.org/officeDocument/2006/relationships/image" Target="media/image218.png"/><Relationship Id="rId470" Type="http://schemas.openxmlformats.org/officeDocument/2006/relationships/image" Target="media/image414.png"/><Relationship Id="rId929" Type="http://schemas.openxmlformats.org/officeDocument/2006/relationships/image" Target="media/image830.png"/><Relationship Id="rId58" Type="http://schemas.openxmlformats.org/officeDocument/2006/relationships/image" Target="media/image20.png"/><Relationship Id="rId123" Type="http://schemas.openxmlformats.org/officeDocument/2006/relationships/image" Target="media/image73.png"/><Relationship Id="rId330" Type="http://schemas.openxmlformats.org/officeDocument/2006/relationships/image" Target="media/image274.png"/><Relationship Id="rId568" Type="http://schemas.openxmlformats.org/officeDocument/2006/relationships/image" Target="media/image512.png"/><Relationship Id="rId775" Type="http://schemas.openxmlformats.org/officeDocument/2006/relationships/image" Target="media/image7210.png"/><Relationship Id="rId982" Type="http://schemas.openxmlformats.org/officeDocument/2006/relationships/image" Target="media/image881.png"/><Relationship Id="rId428" Type="http://schemas.openxmlformats.org/officeDocument/2006/relationships/image" Target="media/image382.png"/><Relationship Id="rId635" Type="http://schemas.openxmlformats.org/officeDocument/2006/relationships/image" Target="media/image582.png"/><Relationship Id="rId842" Type="http://schemas.openxmlformats.org/officeDocument/2006/relationships/image" Target="media/image754.png"/><Relationship Id="rId274" Type="http://schemas.openxmlformats.org/officeDocument/2006/relationships/image" Target="media/image229.png"/><Relationship Id="rId481" Type="http://schemas.openxmlformats.org/officeDocument/2006/relationships/image" Target="media/image425.png"/><Relationship Id="rId702" Type="http://schemas.openxmlformats.org/officeDocument/2006/relationships/image" Target="media/image646.png"/><Relationship Id="rId69" Type="http://schemas.openxmlformats.org/officeDocument/2006/relationships/image" Target="media/image31.jpeg"/><Relationship Id="rId134" Type="http://schemas.openxmlformats.org/officeDocument/2006/relationships/image" Target="media/image95.png"/><Relationship Id="rId579" Type="http://schemas.openxmlformats.org/officeDocument/2006/relationships/image" Target="media/image523.png"/><Relationship Id="rId786" Type="http://schemas.openxmlformats.org/officeDocument/2006/relationships/image" Target="media/image5880.png"/><Relationship Id="rId993" Type="http://schemas.openxmlformats.org/officeDocument/2006/relationships/image" Target="media/image885.png"/><Relationship Id="rId341" Type="http://schemas.openxmlformats.org/officeDocument/2006/relationships/image" Target="media/image285.png"/><Relationship Id="rId439" Type="http://schemas.openxmlformats.org/officeDocument/2006/relationships/image" Target="media/image383.png"/><Relationship Id="rId646" Type="http://schemas.openxmlformats.org/officeDocument/2006/relationships/image" Target="media/image593.png"/><Relationship Id="rId201" Type="http://schemas.openxmlformats.org/officeDocument/2006/relationships/image" Target="media/image156.png"/><Relationship Id="rId285" Type="http://schemas.openxmlformats.org/officeDocument/2006/relationships/image" Target="media/image240.png"/><Relationship Id="rId506" Type="http://schemas.openxmlformats.org/officeDocument/2006/relationships/image" Target="media/image453.png"/><Relationship Id="rId853" Type="http://schemas.openxmlformats.org/officeDocument/2006/relationships/image" Target="media/image764.png"/><Relationship Id="rId492" Type="http://schemas.openxmlformats.org/officeDocument/2006/relationships/image" Target="media/image439.png"/><Relationship Id="rId713" Type="http://schemas.openxmlformats.org/officeDocument/2006/relationships/image" Target="media/image660.png"/><Relationship Id="rId797" Type="http://schemas.openxmlformats.org/officeDocument/2006/relationships/image" Target="media/image5990.png"/><Relationship Id="rId920" Type="http://schemas.openxmlformats.org/officeDocument/2006/relationships/image" Target="media/image821.png"/><Relationship Id="rId145" Type="http://schemas.openxmlformats.org/officeDocument/2006/relationships/image" Target="media/image97.png"/><Relationship Id="rId352" Type="http://schemas.openxmlformats.org/officeDocument/2006/relationships/image" Target="media/image306.png"/><Relationship Id="rId212" Type="http://schemas.openxmlformats.org/officeDocument/2006/relationships/image" Target="media/image167.png"/><Relationship Id="rId657" Type="http://schemas.openxmlformats.org/officeDocument/2006/relationships/image" Target="media/image604.png"/><Relationship Id="rId864" Type="http://schemas.openxmlformats.org/officeDocument/2006/relationships/image" Target="media/image775.png"/><Relationship Id="rId296" Type="http://schemas.openxmlformats.org/officeDocument/2006/relationships/image" Target="media/image251.png"/><Relationship Id="rId517" Type="http://schemas.openxmlformats.org/officeDocument/2006/relationships/image" Target="media/image464.png"/><Relationship Id="rId724" Type="http://schemas.openxmlformats.org/officeDocument/2006/relationships/image" Target="media/image671.png"/><Relationship Id="rId931" Type="http://schemas.openxmlformats.org/officeDocument/2006/relationships/image" Target="media/image832.png"/><Relationship Id="rId60" Type="http://schemas.openxmlformats.org/officeDocument/2006/relationships/image" Target="media/image22.png"/><Relationship Id="rId156" Type="http://schemas.openxmlformats.org/officeDocument/2006/relationships/image" Target="media/image106.png"/><Relationship Id="rId363" Type="http://schemas.openxmlformats.org/officeDocument/2006/relationships/image" Target="media/image317.png"/><Relationship Id="rId570" Type="http://schemas.openxmlformats.org/officeDocument/2006/relationships/image" Target="media/image514.png"/><Relationship Id="rId1007" Type="http://schemas.openxmlformats.org/officeDocument/2006/relationships/hyperlink" Target="https://www.sas.upenn.edu/~jesusfv/filters_format.pdf" TargetMode="External"/><Relationship Id="rId223" Type="http://schemas.openxmlformats.org/officeDocument/2006/relationships/image" Target="media/image136.png"/><Relationship Id="rId430" Type="http://schemas.openxmlformats.org/officeDocument/2006/relationships/image" Target="media/image352.png"/><Relationship Id="rId668" Type="http://schemas.openxmlformats.org/officeDocument/2006/relationships/image" Target="media/image612.png"/><Relationship Id="rId875" Type="http://schemas.openxmlformats.org/officeDocument/2006/relationships/image" Target="media/image786.png"/><Relationship Id="rId18" Type="http://schemas.openxmlformats.org/officeDocument/2006/relationships/hyperlink" Target="file:///C:\Users\ifons\Desktop\mostrar\Rev3.docx" TargetMode="External"/><Relationship Id="rId528" Type="http://schemas.openxmlformats.org/officeDocument/2006/relationships/image" Target="media/image475.png"/><Relationship Id="rId735" Type="http://schemas.openxmlformats.org/officeDocument/2006/relationships/image" Target="media/image682.png"/><Relationship Id="rId942" Type="http://schemas.openxmlformats.org/officeDocument/2006/relationships/image" Target="media/image843.png"/><Relationship Id="rId167" Type="http://schemas.openxmlformats.org/officeDocument/2006/relationships/image" Target="media/image117.png"/><Relationship Id="rId374" Type="http://schemas.openxmlformats.org/officeDocument/2006/relationships/image" Target="media/image328.png"/><Relationship Id="rId581" Type="http://schemas.openxmlformats.org/officeDocument/2006/relationships/image" Target="media/image525.png"/><Relationship Id="rId1018" Type="http://schemas.openxmlformats.org/officeDocument/2006/relationships/hyperlink" Target="https://docs.opencv.org/3.4/db/d28/tutorial_cascade_classifier.html" TargetMode="External"/><Relationship Id="rId71" Type="http://schemas.openxmlformats.org/officeDocument/2006/relationships/image" Target="media/image33.jpeg"/><Relationship Id="rId234" Type="http://schemas.openxmlformats.org/officeDocument/2006/relationships/image" Target="media/image179.png"/><Relationship Id="rId679" Type="http://schemas.openxmlformats.org/officeDocument/2006/relationships/image" Target="media/image623.png"/><Relationship Id="rId802" Type="http://schemas.openxmlformats.org/officeDocument/2006/relationships/image" Target="media/image6040.png"/><Relationship Id="rId886" Type="http://schemas.openxmlformats.org/officeDocument/2006/relationships/image" Target="media/image797.png"/><Relationship Id="rId2" Type="http://schemas.openxmlformats.org/officeDocument/2006/relationships/customXml" Target="../customXml/item2.xml"/><Relationship Id="rId29" Type="http://schemas.openxmlformats.org/officeDocument/2006/relationships/hyperlink" Target="file:///C:\Users\ifons\Desktop\mostrar\Rev3.docx" TargetMode="External"/><Relationship Id="rId441" Type="http://schemas.openxmlformats.org/officeDocument/2006/relationships/image" Target="media/image385.png"/><Relationship Id="rId539" Type="http://schemas.openxmlformats.org/officeDocument/2006/relationships/image" Target="media/image433.png"/><Relationship Id="rId746" Type="http://schemas.openxmlformats.org/officeDocument/2006/relationships/image" Target="media/image693.png"/><Relationship Id="rId178" Type="http://schemas.openxmlformats.org/officeDocument/2006/relationships/image" Target="media/image128.png"/><Relationship Id="rId301" Type="http://schemas.openxmlformats.org/officeDocument/2006/relationships/image" Target="media/image256.png"/><Relationship Id="rId953" Type="http://schemas.openxmlformats.org/officeDocument/2006/relationships/image" Target="media/image854.png"/><Relationship Id="rId1029" Type="http://schemas.openxmlformats.org/officeDocument/2006/relationships/hyperlink" Target="https://doi.org/10.1016/j.adhoc.2022.102978" TargetMode="External"/><Relationship Id="rId82" Type="http://schemas.openxmlformats.org/officeDocument/2006/relationships/image" Target="media/image44.jpeg"/><Relationship Id="rId385" Type="http://schemas.openxmlformats.org/officeDocument/2006/relationships/image" Target="media/image291.png"/><Relationship Id="rId592" Type="http://schemas.openxmlformats.org/officeDocument/2006/relationships/image" Target="media/image536.png"/><Relationship Id="rId606" Type="http://schemas.openxmlformats.org/officeDocument/2006/relationships/image" Target="media/image553.png"/><Relationship Id="rId813" Type="http://schemas.openxmlformats.org/officeDocument/2006/relationships/image" Target="media/image6650.png"/><Relationship Id="rId245" Type="http://schemas.openxmlformats.org/officeDocument/2006/relationships/image" Target="media/image190.png"/><Relationship Id="rId452" Type="http://schemas.openxmlformats.org/officeDocument/2006/relationships/image" Target="media/image396.png"/><Relationship Id="rId897" Type="http://schemas.openxmlformats.org/officeDocument/2006/relationships/image" Target="media/image8050.png"/><Relationship Id="rId312" Type="http://schemas.openxmlformats.org/officeDocument/2006/relationships/image" Target="media/image215.png"/><Relationship Id="rId757" Type="http://schemas.openxmlformats.org/officeDocument/2006/relationships/image" Target="media/image701.png"/><Relationship Id="rId964" Type="http://schemas.openxmlformats.org/officeDocument/2006/relationships/image" Target="media/image863.png"/><Relationship Id="rId93" Type="http://schemas.openxmlformats.org/officeDocument/2006/relationships/image" Target="media/image55.jpeg"/><Relationship Id="rId189" Type="http://schemas.openxmlformats.org/officeDocument/2006/relationships/image" Target="media/image144.png"/><Relationship Id="rId396" Type="http://schemas.openxmlformats.org/officeDocument/2006/relationships/image" Target="media/image340.png"/><Relationship Id="rId617" Type="http://schemas.openxmlformats.org/officeDocument/2006/relationships/image" Target="media/image564.png"/><Relationship Id="rId824" Type="http://schemas.openxmlformats.org/officeDocument/2006/relationships/image" Target="media/image6700.png"/><Relationship Id="rId256" Type="http://schemas.openxmlformats.org/officeDocument/2006/relationships/image" Target="media/image201.png"/><Relationship Id="rId463" Type="http://schemas.openxmlformats.org/officeDocument/2006/relationships/image" Target="media/image407.png"/><Relationship Id="rId670" Type="http://schemas.openxmlformats.org/officeDocument/2006/relationships/image" Target="media/image614.png"/><Relationship Id="rId116" Type="http://schemas.openxmlformats.org/officeDocument/2006/relationships/image" Target="media/image64.png"/><Relationship Id="rId323" Type="http://schemas.openxmlformats.org/officeDocument/2006/relationships/image" Target="media/image267.png"/><Relationship Id="rId530" Type="http://schemas.openxmlformats.org/officeDocument/2006/relationships/image" Target="media/image477.png"/><Relationship Id="rId768" Type="http://schemas.openxmlformats.org/officeDocument/2006/relationships/image" Target="media/image712.png"/><Relationship Id="rId975" Type="http://schemas.openxmlformats.org/officeDocument/2006/relationships/image" Target="media/image874.png"/><Relationship Id="rId20" Type="http://schemas.openxmlformats.org/officeDocument/2006/relationships/hyperlink" Target="file:///C:\Users\ifons\Desktop\mostrar\Rev3.docx" TargetMode="External"/><Relationship Id="rId628" Type="http://schemas.openxmlformats.org/officeDocument/2006/relationships/image" Target="media/image575.png"/><Relationship Id="rId835" Type="http://schemas.openxmlformats.org/officeDocument/2006/relationships/image" Target="media/image747.png"/><Relationship Id="rId267" Type="http://schemas.openxmlformats.org/officeDocument/2006/relationships/image" Target="media/image222.png"/><Relationship Id="rId474" Type="http://schemas.openxmlformats.org/officeDocument/2006/relationships/image" Target="media/image418.png"/><Relationship Id="rId1020" Type="http://schemas.openxmlformats.org/officeDocument/2006/relationships/hyperlink" Target="https://docs.opencv.org/4.x/d1/d73/tutorial_introduction_to_svm.html" TargetMode="External"/><Relationship Id="rId127" Type="http://schemas.openxmlformats.org/officeDocument/2006/relationships/image" Target="media/image77.png"/><Relationship Id="rId681" Type="http://schemas.openxmlformats.org/officeDocument/2006/relationships/image" Target="media/image625.png"/><Relationship Id="rId779" Type="http://schemas.openxmlformats.org/officeDocument/2006/relationships/image" Target="media/image725.png"/><Relationship Id="rId902" Type="http://schemas.openxmlformats.org/officeDocument/2006/relationships/image" Target="media/image811.png"/><Relationship Id="rId986" Type="http://schemas.openxmlformats.org/officeDocument/2006/relationships/hyperlink" Target="mailto:root@10.10.0.250" TargetMode="External"/><Relationship Id="rId31" Type="http://schemas.openxmlformats.org/officeDocument/2006/relationships/hyperlink" Target="file:///C:\Users\ifons\Desktop\mostrar\Rev3.docx" TargetMode="External"/><Relationship Id="rId334" Type="http://schemas.openxmlformats.org/officeDocument/2006/relationships/image" Target="media/image278.png"/><Relationship Id="rId541" Type="http://schemas.openxmlformats.org/officeDocument/2006/relationships/image" Target="media/image435.png"/><Relationship Id="rId639" Type="http://schemas.openxmlformats.org/officeDocument/2006/relationships/image" Target="media/image586.png"/><Relationship Id="rId180" Type="http://schemas.openxmlformats.org/officeDocument/2006/relationships/image" Target="media/image130.png"/><Relationship Id="rId278" Type="http://schemas.openxmlformats.org/officeDocument/2006/relationships/image" Target="media/image233.png"/><Relationship Id="rId401" Type="http://schemas.openxmlformats.org/officeDocument/2006/relationships/image" Target="media/image345.png"/><Relationship Id="rId846" Type="http://schemas.openxmlformats.org/officeDocument/2006/relationships/image" Target="media/image5570.png"/><Relationship Id="rId1031" Type="http://schemas.openxmlformats.org/officeDocument/2006/relationships/hyperlink" Target="https://www.ibm.com/topics/convolutional-neural-networks" TargetMode="External"/><Relationship Id="rId485" Type="http://schemas.openxmlformats.org/officeDocument/2006/relationships/image" Target="media/image429.png"/><Relationship Id="rId692" Type="http://schemas.openxmlformats.org/officeDocument/2006/relationships/image" Target="media/image636.png"/><Relationship Id="rId706" Type="http://schemas.openxmlformats.org/officeDocument/2006/relationships/image" Target="media/image653.png"/><Relationship Id="rId913" Type="http://schemas.openxmlformats.org/officeDocument/2006/relationships/image" Target="media/image7920.png"/><Relationship Id="rId42" Type="http://schemas.openxmlformats.org/officeDocument/2006/relationships/image" Target="media/image4.png"/><Relationship Id="rId138" Type="http://schemas.openxmlformats.org/officeDocument/2006/relationships/image" Target="media/image86.png"/><Relationship Id="rId345" Type="http://schemas.openxmlformats.org/officeDocument/2006/relationships/image" Target="media/image299.png"/><Relationship Id="rId552" Type="http://schemas.openxmlformats.org/officeDocument/2006/relationships/image" Target="media/image496.png"/><Relationship Id="rId997" Type="http://schemas.openxmlformats.org/officeDocument/2006/relationships/image" Target="media/image888.png"/><Relationship Id="rId191" Type="http://schemas.openxmlformats.org/officeDocument/2006/relationships/image" Target="media/image146.png"/><Relationship Id="rId205" Type="http://schemas.openxmlformats.org/officeDocument/2006/relationships/image" Target="media/image160.png"/><Relationship Id="rId412" Type="http://schemas.openxmlformats.org/officeDocument/2006/relationships/image" Target="media/image366.png"/><Relationship Id="rId857" Type="http://schemas.openxmlformats.org/officeDocument/2006/relationships/image" Target="media/image768.png"/><Relationship Id="rId289" Type="http://schemas.openxmlformats.org/officeDocument/2006/relationships/image" Target="media/image244.png"/><Relationship Id="rId496" Type="http://schemas.openxmlformats.org/officeDocument/2006/relationships/image" Target="media/image443.png"/><Relationship Id="rId717" Type="http://schemas.openxmlformats.org/officeDocument/2006/relationships/image" Target="media/image664.png"/><Relationship Id="rId924" Type="http://schemas.openxmlformats.org/officeDocument/2006/relationships/image" Target="media/image825.png"/><Relationship Id="rId53" Type="http://schemas.openxmlformats.org/officeDocument/2006/relationships/image" Target="media/image15.jpeg"/><Relationship Id="rId149" Type="http://schemas.openxmlformats.org/officeDocument/2006/relationships/image" Target="media/image93.png"/><Relationship Id="rId356" Type="http://schemas.openxmlformats.org/officeDocument/2006/relationships/image" Target="media/image310.png"/><Relationship Id="rId563" Type="http://schemas.openxmlformats.org/officeDocument/2006/relationships/image" Target="media/image507.png"/><Relationship Id="rId770" Type="http://schemas.openxmlformats.org/officeDocument/2006/relationships/image" Target="media/image714.png"/><Relationship Id="rId216" Type="http://schemas.openxmlformats.org/officeDocument/2006/relationships/image" Target="media/image171.png"/><Relationship Id="rId423" Type="http://schemas.openxmlformats.org/officeDocument/2006/relationships/image" Target="media/image377.png"/><Relationship Id="rId868" Type="http://schemas.openxmlformats.org/officeDocument/2006/relationships/image" Target="media/image779.png"/><Relationship Id="rId630" Type="http://schemas.openxmlformats.org/officeDocument/2006/relationships/image" Target="media/image577.png"/><Relationship Id="rId728" Type="http://schemas.openxmlformats.org/officeDocument/2006/relationships/image" Target="media/image675.png"/><Relationship Id="rId935" Type="http://schemas.openxmlformats.org/officeDocument/2006/relationships/image" Target="media/image836.png"/><Relationship Id="rId64" Type="http://schemas.openxmlformats.org/officeDocument/2006/relationships/image" Target="media/image26.png"/><Relationship Id="rId367" Type="http://schemas.openxmlformats.org/officeDocument/2006/relationships/image" Target="media/image321.png"/><Relationship Id="rId574" Type="http://schemas.openxmlformats.org/officeDocument/2006/relationships/image" Target="media/image518.png"/><Relationship Id="rId227" Type="http://schemas.openxmlformats.org/officeDocument/2006/relationships/image" Target="media/image172.png"/><Relationship Id="rId781" Type="http://schemas.openxmlformats.org/officeDocument/2006/relationships/image" Target="media/image5840.png"/><Relationship Id="rId879" Type="http://schemas.openxmlformats.org/officeDocument/2006/relationships/image" Target="media/image790.png"/><Relationship Id="rId434" Type="http://schemas.openxmlformats.org/officeDocument/2006/relationships/image" Target="media/image356.png"/><Relationship Id="rId641" Type="http://schemas.openxmlformats.org/officeDocument/2006/relationships/image" Target="media/image588.png"/><Relationship Id="rId739" Type="http://schemas.openxmlformats.org/officeDocument/2006/relationships/image" Target="media/image686.png"/><Relationship Id="rId280" Type="http://schemas.openxmlformats.org/officeDocument/2006/relationships/image" Target="media/image235.png"/><Relationship Id="rId501" Type="http://schemas.openxmlformats.org/officeDocument/2006/relationships/image" Target="media/image448.png"/><Relationship Id="rId946" Type="http://schemas.openxmlformats.org/officeDocument/2006/relationships/image" Target="media/image847.png"/><Relationship Id="rId75" Type="http://schemas.openxmlformats.org/officeDocument/2006/relationships/image" Target="media/image37.jpeg"/><Relationship Id="rId140" Type="http://schemas.openxmlformats.org/officeDocument/2006/relationships/image" Target="media/image90.png"/><Relationship Id="rId378" Type="http://schemas.openxmlformats.org/officeDocument/2006/relationships/image" Target="media/image332.png"/><Relationship Id="rId585" Type="http://schemas.openxmlformats.org/officeDocument/2006/relationships/image" Target="media/image529.png"/><Relationship Id="rId792" Type="http://schemas.openxmlformats.org/officeDocument/2006/relationships/image" Target="media/image5940.png"/><Relationship Id="rId806" Type="http://schemas.openxmlformats.org/officeDocument/2006/relationships/image" Target="media/image729.png"/><Relationship Id="rId6" Type="http://schemas.openxmlformats.org/officeDocument/2006/relationships/styles" Target="styles.xml"/><Relationship Id="rId238" Type="http://schemas.openxmlformats.org/officeDocument/2006/relationships/image" Target="media/image183.png"/><Relationship Id="rId445" Type="http://schemas.openxmlformats.org/officeDocument/2006/relationships/image" Target="media/image389.png"/><Relationship Id="rId652" Type="http://schemas.openxmlformats.org/officeDocument/2006/relationships/image" Target="media/image599.png"/><Relationship Id="rId291" Type="http://schemas.openxmlformats.org/officeDocument/2006/relationships/image" Target="media/image246.png"/><Relationship Id="rId305" Type="http://schemas.openxmlformats.org/officeDocument/2006/relationships/chart" Target="charts/chart1.xml"/><Relationship Id="rId512" Type="http://schemas.openxmlformats.org/officeDocument/2006/relationships/image" Target="media/image459.png"/><Relationship Id="rId957" Type="http://schemas.openxmlformats.org/officeDocument/2006/relationships/image" Target="media/image856.png"/><Relationship Id="rId86" Type="http://schemas.openxmlformats.org/officeDocument/2006/relationships/image" Target="media/image48.jpeg"/><Relationship Id="rId151" Type="http://schemas.openxmlformats.org/officeDocument/2006/relationships/image" Target="media/image101.png"/><Relationship Id="rId389" Type="http://schemas.openxmlformats.org/officeDocument/2006/relationships/image" Target="media/image295.png"/><Relationship Id="rId596" Type="http://schemas.openxmlformats.org/officeDocument/2006/relationships/image" Target="media/image540.png"/><Relationship Id="rId817" Type="http://schemas.openxmlformats.org/officeDocument/2006/relationships/image" Target="media/image4790.png"/><Relationship Id="rId1002" Type="http://schemas.openxmlformats.org/officeDocument/2006/relationships/hyperlink" Target="https://www.kalmanfilter.net/" TargetMode="External"/><Relationship Id="rId249" Type="http://schemas.openxmlformats.org/officeDocument/2006/relationships/image" Target="media/image194.png"/><Relationship Id="rId456" Type="http://schemas.openxmlformats.org/officeDocument/2006/relationships/image" Target="media/image400.png"/><Relationship Id="rId663" Type="http://schemas.openxmlformats.org/officeDocument/2006/relationships/image" Target="media/image607.png"/><Relationship Id="rId870" Type="http://schemas.openxmlformats.org/officeDocument/2006/relationships/image" Target="media/image781.png"/><Relationship Id="rId13" Type="http://schemas.openxmlformats.org/officeDocument/2006/relationships/hyperlink" Target="file:///C:\Users\ifons\Desktop\mostrar\Rev3.docx" TargetMode="External"/><Relationship Id="rId109" Type="http://schemas.openxmlformats.org/officeDocument/2006/relationships/image" Target="media/image59.png"/><Relationship Id="rId316" Type="http://schemas.openxmlformats.org/officeDocument/2006/relationships/image" Target="media/image260.png"/><Relationship Id="rId523" Type="http://schemas.openxmlformats.org/officeDocument/2006/relationships/image" Target="media/image470.png"/><Relationship Id="rId968" Type="http://schemas.openxmlformats.org/officeDocument/2006/relationships/image" Target="media/image867.png"/><Relationship Id="rId97" Type="http://schemas.openxmlformats.org/officeDocument/2006/relationships/image" Target="media/image57.png"/><Relationship Id="rId730" Type="http://schemas.openxmlformats.org/officeDocument/2006/relationships/image" Target="media/image677.png"/><Relationship Id="rId828" Type="http://schemas.openxmlformats.org/officeDocument/2006/relationships/image" Target="media/image6720.png"/><Relationship Id="rId1013" Type="http://schemas.openxmlformats.org/officeDocument/2006/relationships/hyperlink" Target="https://www.niksula.hut.fi/~janski/iwork/" TargetMode="External"/><Relationship Id="rId162" Type="http://schemas.openxmlformats.org/officeDocument/2006/relationships/image" Target="media/image112.png"/><Relationship Id="rId467" Type="http://schemas.openxmlformats.org/officeDocument/2006/relationships/image" Target="media/image411.png"/><Relationship Id="rId674" Type="http://schemas.openxmlformats.org/officeDocument/2006/relationships/image" Target="media/image618.png"/><Relationship Id="rId881" Type="http://schemas.openxmlformats.org/officeDocument/2006/relationships/image" Target="media/image792.png"/><Relationship Id="rId979" Type="http://schemas.openxmlformats.org/officeDocument/2006/relationships/image" Target="media/image878.png"/><Relationship Id="rId24" Type="http://schemas.openxmlformats.org/officeDocument/2006/relationships/hyperlink" Target="file:///C:\Users\ifons\Desktop\mostrar\Rev3.docx" TargetMode="External"/><Relationship Id="rId327" Type="http://schemas.openxmlformats.org/officeDocument/2006/relationships/image" Target="media/image271.png"/><Relationship Id="rId534" Type="http://schemas.openxmlformats.org/officeDocument/2006/relationships/image" Target="media/image481.png"/><Relationship Id="rId741" Type="http://schemas.openxmlformats.org/officeDocument/2006/relationships/image" Target="media/image688.png"/><Relationship Id="rId839" Type="http://schemas.openxmlformats.org/officeDocument/2006/relationships/image" Target="media/image751.png"/><Relationship Id="rId173" Type="http://schemas.openxmlformats.org/officeDocument/2006/relationships/image" Target="media/image123.png"/><Relationship Id="rId380" Type="http://schemas.openxmlformats.org/officeDocument/2006/relationships/image" Target="media/image334.png"/><Relationship Id="rId601" Type="http://schemas.openxmlformats.org/officeDocument/2006/relationships/image" Target="media/image548.png"/><Relationship Id="rId1024" Type="http://schemas.openxmlformats.org/officeDocument/2006/relationships/hyperlink" Target="http://arxiv.org/abs/1506.01497" TargetMode="External"/><Relationship Id="rId240" Type="http://schemas.openxmlformats.org/officeDocument/2006/relationships/image" Target="media/image185.png"/><Relationship Id="rId478" Type="http://schemas.openxmlformats.org/officeDocument/2006/relationships/image" Target="media/image422.png"/><Relationship Id="rId685" Type="http://schemas.openxmlformats.org/officeDocument/2006/relationships/image" Target="media/image629.png"/><Relationship Id="rId892" Type="http://schemas.openxmlformats.org/officeDocument/2006/relationships/image" Target="media/image803.png"/><Relationship Id="rId906" Type="http://schemas.openxmlformats.org/officeDocument/2006/relationships/image" Target="media/image815.png"/><Relationship Id="rId35" Type="http://schemas.openxmlformats.org/officeDocument/2006/relationships/hyperlink" Target="file:///C:\Users\ifons\Desktop\mostrar\Rev3.docx" TargetMode="External"/><Relationship Id="rId338" Type="http://schemas.openxmlformats.org/officeDocument/2006/relationships/image" Target="media/image282.png"/><Relationship Id="rId545" Type="http://schemas.openxmlformats.org/officeDocument/2006/relationships/image" Target="media/image489.png"/><Relationship Id="rId752" Type="http://schemas.openxmlformats.org/officeDocument/2006/relationships/image" Target="media/image651.png"/><Relationship Id="rId391" Type="http://schemas.openxmlformats.org/officeDocument/2006/relationships/image" Target="media/image297.png"/><Relationship Id="rId405" Type="http://schemas.openxmlformats.org/officeDocument/2006/relationships/image" Target="media/image349.png"/><Relationship Id="rId612" Type="http://schemas.openxmlformats.org/officeDocument/2006/relationships/image" Target="media/image559.png"/><Relationship Id="rId251" Type="http://schemas.openxmlformats.org/officeDocument/2006/relationships/image" Target="media/image196.png"/><Relationship Id="rId489" Type="http://schemas.openxmlformats.org/officeDocument/2006/relationships/image" Target="media/image436.png"/><Relationship Id="rId696" Type="http://schemas.openxmlformats.org/officeDocument/2006/relationships/image" Target="media/image640.png"/><Relationship Id="rId917" Type="http://schemas.openxmlformats.org/officeDocument/2006/relationships/image" Target="media/image7960.png"/><Relationship Id="rId46" Type="http://schemas.openxmlformats.org/officeDocument/2006/relationships/image" Target="media/image8.png"/><Relationship Id="rId349" Type="http://schemas.openxmlformats.org/officeDocument/2006/relationships/image" Target="media/image303.png"/><Relationship Id="rId556" Type="http://schemas.openxmlformats.org/officeDocument/2006/relationships/image" Target="media/image500.png"/><Relationship Id="rId763" Type="http://schemas.openxmlformats.org/officeDocument/2006/relationships/image" Target="media/image707.png"/><Relationship Id="rId111" Type="http://schemas.openxmlformats.org/officeDocument/2006/relationships/image" Target="media/image61.png"/><Relationship Id="rId195" Type="http://schemas.openxmlformats.org/officeDocument/2006/relationships/image" Target="media/image150.png"/><Relationship Id="rId209" Type="http://schemas.openxmlformats.org/officeDocument/2006/relationships/image" Target="media/image164.png"/><Relationship Id="rId416" Type="http://schemas.openxmlformats.org/officeDocument/2006/relationships/image" Target="media/image370.png"/><Relationship Id="rId970" Type="http://schemas.openxmlformats.org/officeDocument/2006/relationships/image" Target="media/image869.png"/><Relationship Id="rId623" Type="http://schemas.openxmlformats.org/officeDocument/2006/relationships/image" Target="media/image570.png"/><Relationship Id="rId830" Type="http://schemas.openxmlformats.org/officeDocument/2006/relationships/image" Target="media/image719.png"/><Relationship Id="rId928" Type="http://schemas.openxmlformats.org/officeDocument/2006/relationships/image" Target="media/image829.png"/><Relationship Id="rId57" Type="http://schemas.openxmlformats.org/officeDocument/2006/relationships/image" Target="media/image19.jpeg"/><Relationship Id="rId262" Type="http://schemas.openxmlformats.org/officeDocument/2006/relationships/image" Target="media/image217.png"/><Relationship Id="rId567" Type="http://schemas.openxmlformats.org/officeDocument/2006/relationships/image" Target="media/image511.png"/><Relationship Id="rId122" Type="http://schemas.openxmlformats.org/officeDocument/2006/relationships/image" Target="media/image72.png"/><Relationship Id="rId774" Type="http://schemas.openxmlformats.org/officeDocument/2006/relationships/image" Target="media/image718.png"/><Relationship Id="rId981" Type="http://schemas.openxmlformats.org/officeDocument/2006/relationships/image" Target="media/image880.png"/><Relationship Id="rId427" Type="http://schemas.openxmlformats.org/officeDocument/2006/relationships/image" Target="media/image381.png"/><Relationship Id="rId634" Type="http://schemas.openxmlformats.org/officeDocument/2006/relationships/image" Target="media/image581.png"/><Relationship Id="rId841" Type="http://schemas.openxmlformats.org/officeDocument/2006/relationships/image" Target="media/image753.png"/><Relationship Id="rId273" Type="http://schemas.openxmlformats.org/officeDocument/2006/relationships/image" Target="media/image228.png"/><Relationship Id="rId480" Type="http://schemas.openxmlformats.org/officeDocument/2006/relationships/image" Target="media/image424.png"/><Relationship Id="rId701" Type="http://schemas.openxmlformats.org/officeDocument/2006/relationships/image" Target="media/image645.png"/><Relationship Id="rId939" Type="http://schemas.openxmlformats.org/officeDocument/2006/relationships/image" Target="media/image840.png"/><Relationship Id="rId68" Type="http://schemas.openxmlformats.org/officeDocument/2006/relationships/image" Target="media/image30.png"/><Relationship Id="rId133" Type="http://schemas.openxmlformats.org/officeDocument/2006/relationships/image" Target="media/image94.png"/><Relationship Id="rId340" Type="http://schemas.openxmlformats.org/officeDocument/2006/relationships/image" Target="media/image284.png"/><Relationship Id="rId578" Type="http://schemas.openxmlformats.org/officeDocument/2006/relationships/image" Target="media/image522.png"/><Relationship Id="rId785" Type="http://schemas.openxmlformats.org/officeDocument/2006/relationships/image" Target="media/image5640.png"/><Relationship Id="rId992" Type="http://schemas.openxmlformats.org/officeDocument/2006/relationships/image" Target="media/image884.png"/><Relationship Id="rId200" Type="http://schemas.openxmlformats.org/officeDocument/2006/relationships/image" Target="media/image155.png"/><Relationship Id="rId438" Type="http://schemas.openxmlformats.org/officeDocument/2006/relationships/image" Target="media/image360.png"/><Relationship Id="rId645" Type="http://schemas.openxmlformats.org/officeDocument/2006/relationships/image" Target="media/image592.png"/><Relationship Id="rId852" Type="http://schemas.openxmlformats.org/officeDocument/2006/relationships/image" Target="media/image763.png"/><Relationship Id="rId284" Type="http://schemas.openxmlformats.org/officeDocument/2006/relationships/image" Target="media/image239.png"/><Relationship Id="rId491" Type="http://schemas.openxmlformats.org/officeDocument/2006/relationships/image" Target="media/image438.png"/><Relationship Id="rId505" Type="http://schemas.openxmlformats.org/officeDocument/2006/relationships/image" Target="media/image452.png"/><Relationship Id="rId712" Type="http://schemas.openxmlformats.org/officeDocument/2006/relationships/image" Target="media/image659.png"/><Relationship Id="rId79" Type="http://schemas.openxmlformats.org/officeDocument/2006/relationships/image" Target="media/image41.png"/><Relationship Id="rId144" Type="http://schemas.openxmlformats.org/officeDocument/2006/relationships/image" Target="media/image92.png"/><Relationship Id="rId589" Type="http://schemas.openxmlformats.org/officeDocument/2006/relationships/image" Target="media/image533.png"/><Relationship Id="rId796" Type="http://schemas.openxmlformats.org/officeDocument/2006/relationships/image" Target="media/image5980.png"/><Relationship Id="rId351" Type="http://schemas.openxmlformats.org/officeDocument/2006/relationships/image" Target="media/image305.png"/><Relationship Id="rId449" Type="http://schemas.openxmlformats.org/officeDocument/2006/relationships/image" Target="media/image393.png"/><Relationship Id="rId656" Type="http://schemas.openxmlformats.org/officeDocument/2006/relationships/image" Target="media/image603.png"/><Relationship Id="rId863" Type="http://schemas.openxmlformats.org/officeDocument/2006/relationships/image" Target="media/image772.png"/><Relationship Id="rId211" Type="http://schemas.openxmlformats.org/officeDocument/2006/relationships/image" Target="media/image166.png"/><Relationship Id="rId295" Type="http://schemas.openxmlformats.org/officeDocument/2006/relationships/image" Target="media/image250.png"/><Relationship Id="rId309" Type="http://schemas.openxmlformats.org/officeDocument/2006/relationships/image" Target="media/image212.png"/><Relationship Id="rId516" Type="http://schemas.openxmlformats.org/officeDocument/2006/relationships/image" Target="media/image463.png"/><Relationship Id="rId723" Type="http://schemas.openxmlformats.org/officeDocument/2006/relationships/image" Target="media/image670.png"/><Relationship Id="rId930" Type="http://schemas.openxmlformats.org/officeDocument/2006/relationships/image" Target="media/image831.png"/><Relationship Id="rId1006" Type="http://schemas.openxmlformats.org/officeDocument/2006/relationships/hyperlink" Target="https://doi.org/10.5198/jtlu.2019.1405" TargetMode="External"/><Relationship Id="rId155" Type="http://schemas.openxmlformats.org/officeDocument/2006/relationships/image" Target="media/image105.png"/><Relationship Id="rId362" Type="http://schemas.openxmlformats.org/officeDocument/2006/relationships/image" Target="media/image316.png"/><Relationship Id="rId222" Type="http://schemas.openxmlformats.org/officeDocument/2006/relationships/image" Target="media/image134.png"/><Relationship Id="rId667" Type="http://schemas.openxmlformats.org/officeDocument/2006/relationships/image" Target="media/image611.png"/><Relationship Id="rId874" Type="http://schemas.openxmlformats.org/officeDocument/2006/relationships/image" Target="media/image785.png"/><Relationship Id="rId17" Type="http://schemas.openxmlformats.org/officeDocument/2006/relationships/hyperlink" Target="file:///C:\Users\ifons\Desktop\mostrar\Rev3.docx" TargetMode="External"/><Relationship Id="rId527" Type="http://schemas.openxmlformats.org/officeDocument/2006/relationships/image" Target="media/image474.png"/><Relationship Id="rId734" Type="http://schemas.openxmlformats.org/officeDocument/2006/relationships/image" Target="media/image681.png"/><Relationship Id="rId941" Type="http://schemas.openxmlformats.org/officeDocument/2006/relationships/image" Target="media/image842.png"/><Relationship Id="rId70" Type="http://schemas.openxmlformats.org/officeDocument/2006/relationships/image" Target="media/image32.jpeg"/><Relationship Id="rId166" Type="http://schemas.openxmlformats.org/officeDocument/2006/relationships/image" Target="media/image116.png"/><Relationship Id="rId373" Type="http://schemas.openxmlformats.org/officeDocument/2006/relationships/image" Target="media/image327.png"/><Relationship Id="rId580" Type="http://schemas.openxmlformats.org/officeDocument/2006/relationships/image" Target="media/image524.png"/><Relationship Id="rId801" Type="http://schemas.openxmlformats.org/officeDocument/2006/relationships/image" Target="media/image6030.png"/><Relationship Id="rId1017" Type="http://schemas.openxmlformats.org/officeDocument/2006/relationships/hyperlink" Target="https://blog.roboflow.com/using-blur-in-computer-vision-preprocessing/" TargetMode="External"/><Relationship Id="rId1" Type="http://schemas.openxmlformats.org/officeDocument/2006/relationships/customXml" Target="../customXml/item1.xml"/><Relationship Id="rId233" Type="http://schemas.openxmlformats.org/officeDocument/2006/relationships/image" Target="media/image178.png"/><Relationship Id="rId440" Type="http://schemas.openxmlformats.org/officeDocument/2006/relationships/image" Target="media/image384.png"/><Relationship Id="rId678" Type="http://schemas.openxmlformats.org/officeDocument/2006/relationships/image" Target="media/image622.png"/><Relationship Id="rId885" Type="http://schemas.openxmlformats.org/officeDocument/2006/relationships/image" Target="media/image796.png"/><Relationship Id="rId28" Type="http://schemas.openxmlformats.org/officeDocument/2006/relationships/hyperlink" Target="file:///C:\Users\ifons\Desktop\mostrar\Rev3.docx" TargetMode="External"/><Relationship Id="rId300" Type="http://schemas.openxmlformats.org/officeDocument/2006/relationships/image" Target="media/image255.png"/><Relationship Id="rId538" Type="http://schemas.openxmlformats.org/officeDocument/2006/relationships/image" Target="media/image485.png"/><Relationship Id="rId745" Type="http://schemas.openxmlformats.org/officeDocument/2006/relationships/image" Target="media/image692.png"/><Relationship Id="rId952" Type="http://schemas.openxmlformats.org/officeDocument/2006/relationships/image" Target="media/image853.png"/><Relationship Id="rId81" Type="http://schemas.openxmlformats.org/officeDocument/2006/relationships/image" Target="media/image43.png"/><Relationship Id="rId177" Type="http://schemas.openxmlformats.org/officeDocument/2006/relationships/image" Target="media/image127.png"/><Relationship Id="rId384" Type="http://schemas.openxmlformats.org/officeDocument/2006/relationships/image" Target="media/image290.png"/><Relationship Id="rId591" Type="http://schemas.openxmlformats.org/officeDocument/2006/relationships/image" Target="media/image535.png"/><Relationship Id="rId605" Type="http://schemas.openxmlformats.org/officeDocument/2006/relationships/image" Target="media/image552.png"/><Relationship Id="rId812" Type="http://schemas.openxmlformats.org/officeDocument/2006/relationships/image" Target="media/image735.png"/><Relationship Id="rId1028" Type="http://schemas.openxmlformats.org/officeDocument/2006/relationships/hyperlink" Target="https://answers.opencv.org/question/26818/svm-bias-on-weights-of-positives-and-negatives/" TargetMode="External"/><Relationship Id="rId244" Type="http://schemas.openxmlformats.org/officeDocument/2006/relationships/image" Target="media/image189.png"/><Relationship Id="rId689" Type="http://schemas.openxmlformats.org/officeDocument/2006/relationships/image" Target="media/image633.png"/><Relationship Id="rId896" Type="http://schemas.openxmlformats.org/officeDocument/2006/relationships/image" Target="media/image8040.png"/><Relationship Id="rId39" Type="http://schemas.openxmlformats.org/officeDocument/2006/relationships/hyperlink" Target="file:///C:\Users\ifons\Desktop\mostrar\Rev3.docx" TargetMode="External"/><Relationship Id="rId451" Type="http://schemas.openxmlformats.org/officeDocument/2006/relationships/image" Target="media/image395.png"/><Relationship Id="rId549" Type="http://schemas.openxmlformats.org/officeDocument/2006/relationships/image" Target="media/image493.png"/><Relationship Id="rId756" Type="http://schemas.openxmlformats.org/officeDocument/2006/relationships/image" Target="media/image700.png"/><Relationship Id="rId188" Type="http://schemas.openxmlformats.org/officeDocument/2006/relationships/image" Target="media/image143.png"/><Relationship Id="rId311" Type="http://schemas.openxmlformats.org/officeDocument/2006/relationships/image" Target="media/image214.png"/><Relationship Id="rId395" Type="http://schemas.openxmlformats.org/officeDocument/2006/relationships/image" Target="media/image339.png"/><Relationship Id="rId409" Type="http://schemas.openxmlformats.org/officeDocument/2006/relationships/image" Target="media/image363.png"/><Relationship Id="rId963" Type="http://schemas.openxmlformats.org/officeDocument/2006/relationships/image" Target="media/image862.png"/><Relationship Id="rId92" Type="http://schemas.openxmlformats.org/officeDocument/2006/relationships/image" Target="media/image54.jpeg"/><Relationship Id="rId616" Type="http://schemas.openxmlformats.org/officeDocument/2006/relationships/image" Target="media/image563.png"/><Relationship Id="rId823" Type="http://schemas.openxmlformats.org/officeDocument/2006/relationships/image" Target="media/image4830.png"/><Relationship Id="rId255" Type="http://schemas.openxmlformats.org/officeDocument/2006/relationships/image" Target="media/image200.png"/><Relationship Id="rId462" Type="http://schemas.openxmlformats.org/officeDocument/2006/relationships/image" Target="media/image406.png"/><Relationship Id="rId115" Type="http://schemas.openxmlformats.org/officeDocument/2006/relationships/image" Target="media/image63.png"/><Relationship Id="rId322" Type="http://schemas.openxmlformats.org/officeDocument/2006/relationships/image" Target="media/image266.png"/><Relationship Id="rId767" Type="http://schemas.openxmlformats.org/officeDocument/2006/relationships/image" Target="media/image711.png"/><Relationship Id="rId974" Type="http://schemas.openxmlformats.org/officeDocument/2006/relationships/image" Target="media/image873.png"/><Relationship Id="rId199" Type="http://schemas.openxmlformats.org/officeDocument/2006/relationships/image" Target="media/image154.png"/><Relationship Id="rId627" Type="http://schemas.openxmlformats.org/officeDocument/2006/relationships/image" Target="media/image574.png"/><Relationship Id="rId834" Type="http://schemas.openxmlformats.org/officeDocument/2006/relationships/image" Target="media/image746.png"/><Relationship Id="rId266" Type="http://schemas.openxmlformats.org/officeDocument/2006/relationships/image" Target="media/image221.png"/><Relationship Id="rId473" Type="http://schemas.openxmlformats.org/officeDocument/2006/relationships/image" Target="media/image417.png"/><Relationship Id="rId680" Type="http://schemas.openxmlformats.org/officeDocument/2006/relationships/image" Target="media/image624.png"/><Relationship Id="rId901" Type="http://schemas.openxmlformats.org/officeDocument/2006/relationships/image" Target="media/image810.png"/><Relationship Id="rId30" Type="http://schemas.openxmlformats.org/officeDocument/2006/relationships/hyperlink" Target="file:///C:\Users\ifons\Desktop\mostrar\Rev3.docx" TargetMode="External"/><Relationship Id="rId126" Type="http://schemas.openxmlformats.org/officeDocument/2006/relationships/image" Target="media/image80.png"/><Relationship Id="rId333" Type="http://schemas.openxmlformats.org/officeDocument/2006/relationships/image" Target="media/image277.png"/><Relationship Id="rId540" Type="http://schemas.openxmlformats.org/officeDocument/2006/relationships/image" Target="media/image434.png"/><Relationship Id="rId778" Type="http://schemas.openxmlformats.org/officeDocument/2006/relationships/image" Target="media/image724.png"/><Relationship Id="rId985" Type="http://schemas.openxmlformats.org/officeDocument/2006/relationships/hyperlink" Target="mailto:root@10.10.0.240" TargetMode="External"/><Relationship Id="rId638" Type="http://schemas.openxmlformats.org/officeDocument/2006/relationships/image" Target="media/image585.png"/><Relationship Id="rId845" Type="http://schemas.openxmlformats.org/officeDocument/2006/relationships/image" Target="media/image760.png"/><Relationship Id="rId1030" Type="http://schemas.openxmlformats.org/officeDocument/2006/relationships/hyperlink" Target="https://towardsdatascience.com/hog-histogram-of-oriented-gradients-67ecd887675f" TargetMode="External"/><Relationship Id="rId277" Type="http://schemas.openxmlformats.org/officeDocument/2006/relationships/image" Target="media/image232.png"/><Relationship Id="rId400" Type="http://schemas.openxmlformats.org/officeDocument/2006/relationships/image" Target="media/image344.png"/><Relationship Id="rId484" Type="http://schemas.openxmlformats.org/officeDocument/2006/relationships/image" Target="media/image428.png"/><Relationship Id="rId705" Type="http://schemas.openxmlformats.org/officeDocument/2006/relationships/image" Target="media/image649.png"/><Relationship Id="rId137" Type="http://schemas.openxmlformats.org/officeDocument/2006/relationships/image" Target="media/image85.png"/><Relationship Id="rId344" Type="http://schemas.openxmlformats.org/officeDocument/2006/relationships/image" Target="media/image288.png"/><Relationship Id="rId691" Type="http://schemas.openxmlformats.org/officeDocument/2006/relationships/image" Target="media/image635.png"/><Relationship Id="rId789" Type="http://schemas.openxmlformats.org/officeDocument/2006/relationships/image" Target="media/image5910.png"/><Relationship Id="rId912" Type="http://schemas.openxmlformats.org/officeDocument/2006/relationships/image" Target="media/image7910.png"/><Relationship Id="rId996" Type="http://schemas.openxmlformats.org/officeDocument/2006/relationships/image" Target="media/image887.png"/><Relationship Id="rId41" Type="http://schemas.openxmlformats.org/officeDocument/2006/relationships/image" Target="media/image3.png"/><Relationship Id="rId551" Type="http://schemas.openxmlformats.org/officeDocument/2006/relationships/image" Target="media/image495.png"/><Relationship Id="rId649" Type="http://schemas.openxmlformats.org/officeDocument/2006/relationships/image" Target="media/image596.png"/><Relationship Id="rId856" Type="http://schemas.openxmlformats.org/officeDocument/2006/relationships/image" Target="media/image767.png"/><Relationship Id="rId190" Type="http://schemas.openxmlformats.org/officeDocument/2006/relationships/image" Target="media/image145.png"/><Relationship Id="rId204" Type="http://schemas.openxmlformats.org/officeDocument/2006/relationships/image" Target="media/image159.png"/><Relationship Id="rId288" Type="http://schemas.openxmlformats.org/officeDocument/2006/relationships/image" Target="media/image243.png"/><Relationship Id="rId411" Type="http://schemas.openxmlformats.org/officeDocument/2006/relationships/image" Target="media/image365.png"/><Relationship Id="rId509" Type="http://schemas.openxmlformats.org/officeDocument/2006/relationships/image" Target="media/image456.png"/><Relationship Id="rId495" Type="http://schemas.openxmlformats.org/officeDocument/2006/relationships/image" Target="media/image442.png"/><Relationship Id="rId716" Type="http://schemas.openxmlformats.org/officeDocument/2006/relationships/image" Target="media/image663.png"/><Relationship Id="rId923" Type="http://schemas.openxmlformats.org/officeDocument/2006/relationships/image" Target="media/image824.png"/><Relationship Id="rId52" Type="http://schemas.openxmlformats.org/officeDocument/2006/relationships/image" Target="media/image14.png"/><Relationship Id="rId148" Type="http://schemas.openxmlformats.org/officeDocument/2006/relationships/image" Target="media/image100.png"/><Relationship Id="rId355" Type="http://schemas.openxmlformats.org/officeDocument/2006/relationships/image" Target="media/image309.png"/><Relationship Id="rId562" Type="http://schemas.openxmlformats.org/officeDocument/2006/relationships/image" Target="media/image506.png"/><Relationship Id="rId215" Type="http://schemas.openxmlformats.org/officeDocument/2006/relationships/image" Target="media/image170.png"/><Relationship Id="rId422" Type="http://schemas.openxmlformats.org/officeDocument/2006/relationships/image" Target="media/image376.png"/><Relationship Id="rId867" Type="http://schemas.openxmlformats.org/officeDocument/2006/relationships/image" Target="media/image778.png"/><Relationship Id="rId299" Type="http://schemas.openxmlformats.org/officeDocument/2006/relationships/image" Target="media/image254.png"/><Relationship Id="rId727" Type="http://schemas.openxmlformats.org/officeDocument/2006/relationships/image" Target="media/image674.png"/><Relationship Id="rId934" Type="http://schemas.openxmlformats.org/officeDocument/2006/relationships/image" Target="media/image835.png"/><Relationship Id="rId63" Type="http://schemas.openxmlformats.org/officeDocument/2006/relationships/image" Target="media/image25.png"/><Relationship Id="rId159" Type="http://schemas.openxmlformats.org/officeDocument/2006/relationships/image" Target="media/image109.png"/><Relationship Id="rId366" Type="http://schemas.openxmlformats.org/officeDocument/2006/relationships/image" Target="media/image320.png"/><Relationship Id="rId573" Type="http://schemas.openxmlformats.org/officeDocument/2006/relationships/image" Target="media/image517.png"/><Relationship Id="rId780" Type="http://schemas.openxmlformats.org/officeDocument/2006/relationships/image" Target="media/image726.png"/><Relationship Id="rId226" Type="http://schemas.openxmlformats.org/officeDocument/2006/relationships/image" Target="media/image139.png"/><Relationship Id="rId433" Type="http://schemas.openxmlformats.org/officeDocument/2006/relationships/image" Target="media/image355.png"/><Relationship Id="rId878" Type="http://schemas.openxmlformats.org/officeDocument/2006/relationships/image" Target="media/image789.png"/><Relationship Id="rId640" Type="http://schemas.openxmlformats.org/officeDocument/2006/relationships/image" Target="media/image587.png"/><Relationship Id="rId738" Type="http://schemas.openxmlformats.org/officeDocument/2006/relationships/image" Target="media/image685.png"/><Relationship Id="rId945" Type="http://schemas.openxmlformats.org/officeDocument/2006/relationships/image" Target="media/image846.png"/><Relationship Id="rId74" Type="http://schemas.openxmlformats.org/officeDocument/2006/relationships/image" Target="media/image36.jpeg"/><Relationship Id="rId377" Type="http://schemas.openxmlformats.org/officeDocument/2006/relationships/image" Target="media/image331.png"/><Relationship Id="rId500" Type="http://schemas.openxmlformats.org/officeDocument/2006/relationships/image" Target="media/image447.png"/><Relationship Id="rId584" Type="http://schemas.openxmlformats.org/officeDocument/2006/relationships/image" Target="media/image528.png"/><Relationship Id="rId805" Type="http://schemas.openxmlformats.org/officeDocument/2006/relationships/image" Target="media/image6580.png"/><Relationship Id="rId5" Type="http://schemas.openxmlformats.org/officeDocument/2006/relationships/numbering" Target="numbering.xml"/><Relationship Id="rId237" Type="http://schemas.openxmlformats.org/officeDocument/2006/relationships/image" Target="media/image182.png"/><Relationship Id="rId791" Type="http://schemas.openxmlformats.org/officeDocument/2006/relationships/image" Target="media/image5930.png"/><Relationship Id="rId889" Type="http://schemas.openxmlformats.org/officeDocument/2006/relationships/image" Target="media/image800.png"/><Relationship Id="rId444" Type="http://schemas.openxmlformats.org/officeDocument/2006/relationships/image" Target="media/image388.png"/><Relationship Id="rId651" Type="http://schemas.openxmlformats.org/officeDocument/2006/relationships/image" Target="media/image598.png"/><Relationship Id="rId749" Type="http://schemas.openxmlformats.org/officeDocument/2006/relationships/image" Target="media/image696.png"/><Relationship Id="rId290" Type="http://schemas.openxmlformats.org/officeDocument/2006/relationships/image" Target="media/image245.png"/><Relationship Id="rId304" Type="http://schemas.openxmlformats.org/officeDocument/2006/relationships/image" Target="media/image208.png"/><Relationship Id="rId388" Type="http://schemas.openxmlformats.org/officeDocument/2006/relationships/image" Target="media/image294.png"/><Relationship Id="rId511" Type="http://schemas.openxmlformats.org/officeDocument/2006/relationships/image" Target="media/image458.png"/><Relationship Id="rId609" Type="http://schemas.openxmlformats.org/officeDocument/2006/relationships/image" Target="media/image556.png"/><Relationship Id="rId956" Type="http://schemas.openxmlformats.org/officeDocument/2006/relationships/image" Target="media/image855.png"/><Relationship Id="rId85" Type="http://schemas.openxmlformats.org/officeDocument/2006/relationships/image" Target="media/image47.jpeg"/><Relationship Id="rId150" Type="http://schemas.openxmlformats.org/officeDocument/2006/relationships/image" Target="media/image96.png"/><Relationship Id="rId595" Type="http://schemas.openxmlformats.org/officeDocument/2006/relationships/image" Target="media/image539.png"/><Relationship Id="rId816" Type="http://schemas.openxmlformats.org/officeDocument/2006/relationships/image" Target="media/image736.png"/><Relationship Id="rId1001" Type="http://schemas.openxmlformats.org/officeDocument/2006/relationships/hyperlink" Target="https://doi.org/10.5121/ijgca.2012.3304" TargetMode="External"/><Relationship Id="rId248" Type="http://schemas.openxmlformats.org/officeDocument/2006/relationships/image" Target="media/image193.png"/><Relationship Id="rId455" Type="http://schemas.openxmlformats.org/officeDocument/2006/relationships/image" Target="media/image399.png"/><Relationship Id="rId662" Type="http://schemas.openxmlformats.org/officeDocument/2006/relationships/image" Target="media/image544.png"/><Relationship Id="rId12" Type="http://schemas.openxmlformats.org/officeDocument/2006/relationships/hyperlink" Target="file:///C:\Users\ifons\Desktop\mostrar\Rev3.docx" TargetMode="External"/><Relationship Id="rId108" Type="http://schemas.openxmlformats.org/officeDocument/2006/relationships/image" Target="media/image69.png"/><Relationship Id="rId315" Type="http://schemas.openxmlformats.org/officeDocument/2006/relationships/image" Target="media/image259.png"/><Relationship Id="rId522" Type="http://schemas.openxmlformats.org/officeDocument/2006/relationships/image" Target="media/image469.png"/><Relationship Id="rId967" Type="http://schemas.openxmlformats.org/officeDocument/2006/relationships/image" Target="media/image866.png"/><Relationship Id="rId96" Type="http://schemas.openxmlformats.org/officeDocument/2006/relationships/image" Target="media/image56.png"/><Relationship Id="rId161" Type="http://schemas.openxmlformats.org/officeDocument/2006/relationships/image" Target="media/image111.png"/><Relationship Id="rId399" Type="http://schemas.openxmlformats.org/officeDocument/2006/relationships/image" Target="media/image343.png"/><Relationship Id="rId827" Type="http://schemas.openxmlformats.org/officeDocument/2006/relationships/image" Target="media/image743.png"/><Relationship Id="rId1012" Type="http://schemas.openxmlformats.org/officeDocument/2006/relationships/hyperlink" Target="http://arxiv.org/abs/1704.05519.%20" TargetMode="External"/><Relationship Id="rId259" Type="http://schemas.openxmlformats.org/officeDocument/2006/relationships/image" Target="media/image204.png"/><Relationship Id="rId466" Type="http://schemas.openxmlformats.org/officeDocument/2006/relationships/image" Target="media/image410.png"/><Relationship Id="rId673" Type="http://schemas.openxmlformats.org/officeDocument/2006/relationships/image" Target="media/image617.png"/><Relationship Id="rId880" Type="http://schemas.openxmlformats.org/officeDocument/2006/relationships/image" Target="media/image791.png"/><Relationship Id="rId23" Type="http://schemas.openxmlformats.org/officeDocument/2006/relationships/hyperlink" Target="file:///C:\Users\ifons\Desktop\mostrar\Rev3.docx" TargetMode="External"/><Relationship Id="rId119" Type="http://schemas.openxmlformats.org/officeDocument/2006/relationships/image" Target="media/image67.png"/><Relationship Id="rId326" Type="http://schemas.openxmlformats.org/officeDocument/2006/relationships/image" Target="media/image270.png"/><Relationship Id="rId533" Type="http://schemas.openxmlformats.org/officeDocument/2006/relationships/image" Target="media/image480.png"/><Relationship Id="rId978" Type="http://schemas.openxmlformats.org/officeDocument/2006/relationships/image" Target="media/image877.png"/><Relationship Id="rId740" Type="http://schemas.openxmlformats.org/officeDocument/2006/relationships/image" Target="media/image687.png"/><Relationship Id="rId838" Type="http://schemas.openxmlformats.org/officeDocument/2006/relationships/image" Target="media/image750.png"/><Relationship Id="rId1023" Type="http://schemas.openxmlformats.org/officeDocument/2006/relationships/hyperlink" Target="https://pointclouds.org/documentation/structpcl_1_1_point_x_y_z_r_g_b_a.html.%20" TargetMode="External"/><Relationship Id="rId172" Type="http://schemas.openxmlformats.org/officeDocument/2006/relationships/image" Target="media/image122.png"/><Relationship Id="rId477" Type="http://schemas.openxmlformats.org/officeDocument/2006/relationships/image" Target="media/image421.png"/><Relationship Id="rId600" Type="http://schemas.openxmlformats.org/officeDocument/2006/relationships/image" Target="media/image547.png"/><Relationship Id="rId684" Type="http://schemas.openxmlformats.org/officeDocument/2006/relationships/image" Target="media/image628.png"/><Relationship Id="rId337" Type="http://schemas.openxmlformats.org/officeDocument/2006/relationships/image" Target="media/image281.png"/><Relationship Id="rId891" Type="http://schemas.openxmlformats.org/officeDocument/2006/relationships/image" Target="media/image802.png"/><Relationship Id="rId905" Type="http://schemas.openxmlformats.org/officeDocument/2006/relationships/image" Target="media/image814.png"/><Relationship Id="rId989" Type="http://schemas.openxmlformats.org/officeDocument/2006/relationships/hyperlink" Target="https://github.com/ifonsecaz/Automodelcar-tests" TargetMode="External"/><Relationship Id="rId34" Type="http://schemas.openxmlformats.org/officeDocument/2006/relationships/hyperlink" Target="file:///C:\Users\ifons\Desktop\mostrar\Rev3.docx" TargetMode="External"/><Relationship Id="rId544" Type="http://schemas.openxmlformats.org/officeDocument/2006/relationships/image" Target="media/image488.png"/><Relationship Id="rId751" Type="http://schemas.openxmlformats.org/officeDocument/2006/relationships/image" Target="media/image650.png"/><Relationship Id="rId849" Type="http://schemas.openxmlformats.org/officeDocument/2006/relationships/image" Target="media/image756.png"/><Relationship Id="rId390" Type="http://schemas.openxmlformats.org/officeDocument/2006/relationships/image" Target="media/image296.png"/><Relationship Id="rId404" Type="http://schemas.openxmlformats.org/officeDocument/2006/relationships/image" Target="media/image348.png"/><Relationship Id="rId611" Type="http://schemas.openxmlformats.org/officeDocument/2006/relationships/image" Target="media/image558.png"/><Relationship Id="rId1034" Type="http://schemas.openxmlformats.org/officeDocument/2006/relationships/theme" Target="theme/theme1.xml"/><Relationship Id="rId250" Type="http://schemas.openxmlformats.org/officeDocument/2006/relationships/image" Target="media/image195.png"/><Relationship Id="rId488" Type="http://schemas.openxmlformats.org/officeDocument/2006/relationships/image" Target="media/image432.png"/><Relationship Id="rId695" Type="http://schemas.openxmlformats.org/officeDocument/2006/relationships/image" Target="media/image639.png"/><Relationship Id="rId709" Type="http://schemas.openxmlformats.org/officeDocument/2006/relationships/image" Target="media/image656.png"/><Relationship Id="rId916" Type="http://schemas.openxmlformats.org/officeDocument/2006/relationships/image" Target="media/image7950.png"/><Relationship Id="rId45" Type="http://schemas.openxmlformats.org/officeDocument/2006/relationships/image" Target="media/image7.png"/><Relationship Id="rId110" Type="http://schemas.openxmlformats.org/officeDocument/2006/relationships/image" Target="media/image60.png"/><Relationship Id="rId348" Type="http://schemas.openxmlformats.org/officeDocument/2006/relationships/image" Target="media/image302.png"/><Relationship Id="rId555" Type="http://schemas.openxmlformats.org/officeDocument/2006/relationships/image" Target="media/image499.png"/><Relationship Id="rId762" Type="http://schemas.openxmlformats.org/officeDocument/2006/relationships/image" Target="media/image706.png"/><Relationship Id="rId194" Type="http://schemas.openxmlformats.org/officeDocument/2006/relationships/image" Target="media/image149.png"/><Relationship Id="rId208" Type="http://schemas.openxmlformats.org/officeDocument/2006/relationships/image" Target="media/image163.png"/><Relationship Id="rId415" Type="http://schemas.openxmlformats.org/officeDocument/2006/relationships/image" Target="media/image369.png"/><Relationship Id="rId622" Type="http://schemas.openxmlformats.org/officeDocument/2006/relationships/image" Target="media/image569.png"/><Relationship Id="rId261" Type="http://schemas.openxmlformats.org/officeDocument/2006/relationships/image" Target="media/image206.png"/><Relationship Id="rId499" Type="http://schemas.openxmlformats.org/officeDocument/2006/relationships/image" Target="media/image446.png"/><Relationship Id="rId927" Type="http://schemas.openxmlformats.org/officeDocument/2006/relationships/image" Target="media/image828.png"/><Relationship Id="rId56" Type="http://schemas.openxmlformats.org/officeDocument/2006/relationships/image" Target="media/image18.jpeg"/><Relationship Id="rId359" Type="http://schemas.openxmlformats.org/officeDocument/2006/relationships/image" Target="media/image313.png"/><Relationship Id="rId566" Type="http://schemas.openxmlformats.org/officeDocument/2006/relationships/image" Target="media/image510.png"/><Relationship Id="rId773" Type="http://schemas.openxmlformats.org/officeDocument/2006/relationships/image" Target="media/image717.png"/><Relationship Id="rId121" Type="http://schemas.openxmlformats.org/officeDocument/2006/relationships/image" Target="media/image71.png"/><Relationship Id="rId219" Type="http://schemas.openxmlformats.org/officeDocument/2006/relationships/image" Target="media/image135.png"/><Relationship Id="rId426" Type="http://schemas.openxmlformats.org/officeDocument/2006/relationships/image" Target="media/image380.png"/><Relationship Id="rId633" Type="http://schemas.openxmlformats.org/officeDocument/2006/relationships/image" Target="media/image580.png"/><Relationship Id="rId980" Type="http://schemas.openxmlformats.org/officeDocument/2006/relationships/image" Target="media/image879.png"/><Relationship Id="rId840" Type="http://schemas.openxmlformats.org/officeDocument/2006/relationships/image" Target="media/image752.png"/><Relationship Id="rId938" Type="http://schemas.openxmlformats.org/officeDocument/2006/relationships/image" Target="media/image839.png"/><Relationship Id="rId67" Type="http://schemas.openxmlformats.org/officeDocument/2006/relationships/image" Target="media/image29.png"/><Relationship Id="rId272" Type="http://schemas.openxmlformats.org/officeDocument/2006/relationships/image" Target="media/image227.png"/><Relationship Id="rId577" Type="http://schemas.openxmlformats.org/officeDocument/2006/relationships/image" Target="media/image521.png"/><Relationship Id="rId700" Type="http://schemas.openxmlformats.org/officeDocument/2006/relationships/image" Target="media/image644.png"/><Relationship Id="rId132" Type="http://schemas.openxmlformats.org/officeDocument/2006/relationships/image" Target="media/image84.png"/><Relationship Id="rId784" Type="http://schemas.openxmlformats.org/officeDocument/2006/relationships/image" Target="media/image5870.png"/><Relationship Id="rId991" Type="http://schemas.openxmlformats.org/officeDocument/2006/relationships/image" Target="media/image883.png"/><Relationship Id="rId437" Type="http://schemas.openxmlformats.org/officeDocument/2006/relationships/image" Target="media/image359.png"/><Relationship Id="rId644" Type="http://schemas.openxmlformats.org/officeDocument/2006/relationships/image" Target="media/image591.png"/><Relationship Id="rId851" Type="http://schemas.openxmlformats.org/officeDocument/2006/relationships/image" Target="media/image758.png"/><Relationship Id="rId283" Type="http://schemas.openxmlformats.org/officeDocument/2006/relationships/image" Target="media/image238.png"/><Relationship Id="rId490" Type="http://schemas.openxmlformats.org/officeDocument/2006/relationships/image" Target="media/image437.png"/><Relationship Id="rId504" Type="http://schemas.openxmlformats.org/officeDocument/2006/relationships/image" Target="media/image451.png"/><Relationship Id="rId711" Type="http://schemas.openxmlformats.org/officeDocument/2006/relationships/image" Target="media/image658.png"/><Relationship Id="rId949" Type="http://schemas.openxmlformats.org/officeDocument/2006/relationships/image" Target="media/image850.png"/><Relationship Id="rId78" Type="http://schemas.openxmlformats.org/officeDocument/2006/relationships/image" Target="media/image40.png"/><Relationship Id="rId143" Type="http://schemas.openxmlformats.org/officeDocument/2006/relationships/image" Target="media/image91.png"/><Relationship Id="rId350" Type="http://schemas.openxmlformats.org/officeDocument/2006/relationships/image" Target="media/image304.png"/><Relationship Id="rId588" Type="http://schemas.openxmlformats.org/officeDocument/2006/relationships/image" Target="media/image532.png"/><Relationship Id="rId795" Type="http://schemas.openxmlformats.org/officeDocument/2006/relationships/image" Target="media/image5970.png"/><Relationship Id="rId809" Type="http://schemas.openxmlformats.org/officeDocument/2006/relationships/image" Target="media/image732.png"/><Relationship Id="rId9" Type="http://schemas.openxmlformats.org/officeDocument/2006/relationships/footnotes" Target="footnotes.xml"/><Relationship Id="rId210" Type="http://schemas.openxmlformats.org/officeDocument/2006/relationships/image" Target="media/image165.png"/><Relationship Id="rId448" Type="http://schemas.openxmlformats.org/officeDocument/2006/relationships/image" Target="media/image392.png"/><Relationship Id="rId655" Type="http://schemas.openxmlformats.org/officeDocument/2006/relationships/image" Target="media/image602.png"/><Relationship Id="rId862" Type="http://schemas.openxmlformats.org/officeDocument/2006/relationships/image" Target="media/image771.png"/><Relationship Id="rId294" Type="http://schemas.openxmlformats.org/officeDocument/2006/relationships/image" Target="media/image249.png"/><Relationship Id="rId308" Type="http://schemas.openxmlformats.org/officeDocument/2006/relationships/image" Target="media/image211.png"/><Relationship Id="rId515" Type="http://schemas.openxmlformats.org/officeDocument/2006/relationships/image" Target="media/image462.png"/><Relationship Id="rId722" Type="http://schemas.openxmlformats.org/officeDocument/2006/relationships/image" Target="media/image669.png"/><Relationship Id="rId89" Type="http://schemas.openxmlformats.org/officeDocument/2006/relationships/image" Target="media/image51.jpeg"/><Relationship Id="rId154" Type="http://schemas.openxmlformats.org/officeDocument/2006/relationships/image" Target="media/image104.png"/><Relationship Id="rId361" Type="http://schemas.openxmlformats.org/officeDocument/2006/relationships/image" Target="media/image315.png"/><Relationship Id="rId599" Type="http://schemas.openxmlformats.org/officeDocument/2006/relationships/image" Target="media/image546.png"/><Relationship Id="rId1005" Type="http://schemas.openxmlformats.org/officeDocument/2006/relationships/hyperlink" Target="http://wiki.ros.org/es" TargetMode="External"/><Relationship Id="rId459" Type="http://schemas.openxmlformats.org/officeDocument/2006/relationships/image" Target="media/image403.png"/><Relationship Id="rId666" Type="http://schemas.openxmlformats.org/officeDocument/2006/relationships/image" Target="media/image610.png"/><Relationship Id="rId873" Type="http://schemas.openxmlformats.org/officeDocument/2006/relationships/image" Target="media/image784.png"/><Relationship Id="rId16" Type="http://schemas.openxmlformats.org/officeDocument/2006/relationships/hyperlink" Target="file:///C:\Users\ifons\Desktop\mostrar\Rev3.docx" TargetMode="External"/><Relationship Id="rId221" Type="http://schemas.openxmlformats.org/officeDocument/2006/relationships/image" Target="media/image133.png"/><Relationship Id="rId319" Type="http://schemas.openxmlformats.org/officeDocument/2006/relationships/image" Target="media/image263.png"/><Relationship Id="rId526" Type="http://schemas.openxmlformats.org/officeDocument/2006/relationships/image" Target="media/image473.png"/><Relationship Id="rId733" Type="http://schemas.openxmlformats.org/officeDocument/2006/relationships/image" Target="media/image680.png"/><Relationship Id="rId940" Type="http://schemas.openxmlformats.org/officeDocument/2006/relationships/image" Target="media/image841.png"/><Relationship Id="rId1016" Type="http://schemas.openxmlformats.org/officeDocument/2006/relationships/hyperlink" Target="https://doi.org/10.1016/j.trpro.2018.10.103" TargetMode="External"/><Relationship Id="rId165" Type="http://schemas.openxmlformats.org/officeDocument/2006/relationships/image" Target="media/image115.png"/><Relationship Id="rId372" Type="http://schemas.openxmlformats.org/officeDocument/2006/relationships/image" Target="media/image326.png"/><Relationship Id="rId677" Type="http://schemas.openxmlformats.org/officeDocument/2006/relationships/image" Target="media/image621.png"/><Relationship Id="rId800" Type="http://schemas.openxmlformats.org/officeDocument/2006/relationships/image" Target="media/image6020.png"/><Relationship Id="rId232" Type="http://schemas.openxmlformats.org/officeDocument/2006/relationships/image" Target="media/image177.png"/><Relationship Id="rId884" Type="http://schemas.openxmlformats.org/officeDocument/2006/relationships/image" Target="media/image795.png"/><Relationship Id="rId27" Type="http://schemas.openxmlformats.org/officeDocument/2006/relationships/hyperlink" Target="file:///C:\Users\ifons\Desktop\mostrar\Rev3.docx" TargetMode="External"/><Relationship Id="rId537" Type="http://schemas.openxmlformats.org/officeDocument/2006/relationships/image" Target="media/image484.png"/><Relationship Id="rId744" Type="http://schemas.openxmlformats.org/officeDocument/2006/relationships/image" Target="media/image691.png"/><Relationship Id="rId951" Type="http://schemas.openxmlformats.org/officeDocument/2006/relationships/image" Target="media/image852.png"/><Relationship Id="rId80" Type="http://schemas.openxmlformats.org/officeDocument/2006/relationships/image" Target="media/image42.png"/><Relationship Id="rId176" Type="http://schemas.openxmlformats.org/officeDocument/2006/relationships/image" Target="media/image126.png"/><Relationship Id="rId383" Type="http://schemas.openxmlformats.org/officeDocument/2006/relationships/image" Target="media/image289.png"/><Relationship Id="rId590" Type="http://schemas.openxmlformats.org/officeDocument/2006/relationships/image" Target="media/image534.png"/><Relationship Id="rId604" Type="http://schemas.openxmlformats.org/officeDocument/2006/relationships/image" Target="media/image551.png"/><Relationship Id="rId811" Type="http://schemas.openxmlformats.org/officeDocument/2006/relationships/image" Target="media/image734.png"/><Relationship Id="rId1027" Type="http://schemas.openxmlformats.org/officeDocument/2006/relationships/hyperlink" Target="https://doi.org/10.1016/j.gltp.2021.08.044" TargetMode="External"/><Relationship Id="rId243" Type="http://schemas.openxmlformats.org/officeDocument/2006/relationships/image" Target="media/image188.png"/><Relationship Id="rId450" Type="http://schemas.openxmlformats.org/officeDocument/2006/relationships/image" Target="media/image394.png"/><Relationship Id="rId688" Type="http://schemas.openxmlformats.org/officeDocument/2006/relationships/image" Target="media/image632.png"/><Relationship Id="rId895" Type="http://schemas.openxmlformats.org/officeDocument/2006/relationships/image" Target="media/image806.png"/><Relationship Id="rId909" Type="http://schemas.openxmlformats.org/officeDocument/2006/relationships/image" Target="media/image817.png"/><Relationship Id="rId38" Type="http://schemas.openxmlformats.org/officeDocument/2006/relationships/hyperlink" Target="file:///C:\Users\ifons\Desktop\mostrar\Rev3.docx" TargetMode="External"/><Relationship Id="rId310" Type="http://schemas.openxmlformats.org/officeDocument/2006/relationships/image" Target="media/image213.png"/><Relationship Id="rId548" Type="http://schemas.openxmlformats.org/officeDocument/2006/relationships/image" Target="media/image492.png"/><Relationship Id="rId755" Type="http://schemas.openxmlformats.org/officeDocument/2006/relationships/image" Target="media/image699.png"/><Relationship Id="rId962" Type="http://schemas.openxmlformats.org/officeDocument/2006/relationships/image" Target="media/image861.png"/><Relationship Id="rId91" Type="http://schemas.openxmlformats.org/officeDocument/2006/relationships/image" Target="media/image53.jpeg"/><Relationship Id="rId187" Type="http://schemas.openxmlformats.org/officeDocument/2006/relationships/image" Target="media/image142.png"/><Relationship Id="rId394" Type="http://schemas.openxmlformats.org/officeDocument/2006/relationships/image" Target="media/image338.png"/><Relationship Id="rId408" Type="http://schemas.openxmlformats.org/officeDocument/2006/relationships/image" Target="media/image362.png"/><Relationship Id="rId615" Type="http://schemas.openxmlformats.org/officeDocument/2006/relationships/image" Target="media/image562.png"/><Relationship Id="rId822" Type="http://schemas.openxmlformats.org/officeDocument/2006/relationships/image" Target="media/image740.png"/><Relationship Id="rId254" Type="http://schemas.openxmlformats.org/officeDocument/2006/relationships/image" Target="media/image199.png"/><Relationship Id="rId699" Type="http://schemas.openxmlformats.org/officeDocument/2006/relationships/image" Target="media/image643.png"/><Relationship Id="rId49" Type="http://schemas.openxmlformats.org/officeDocument/2006/relationships/image" Target="media/image11.png"/><Relationship Id="rId114" Type="http://schemas.openxmlformats.org/officeDocument/2006/relationships/image" Target="media/image75.png"/><Relationship Id="rId461" Type="http://schemas.openxmlformats.org/officeDocument/2006/relationships/image" Target="media/image405.png"/><Relationship Id="rId559" Type="http://schemas.openxmlformats.org/officeDocument/2006/relationships/image" Target="media/image503.png"/><Relationship Id="rId766" Type="http://schemas.openxmlformats.org/officeDocument/2006/relationships/image" Target="media/image710.png"/><Relationship Id="rId198" Type="http://schemas.openxmlformats.org/officeDocument/2006/relationships/image" Target="media/image153.png"/><Relationship Id="rId321" Type="http://schemas.openxmlformats.org/officeDocument/2006/relationships/image" Target="media/image265.png"/><Relationship Id="rId419" Type="http://schemas.openxmlformats.org/officeDocument/2006/relationships/image" Target="media/image373.png"/><Relationship Id="rId626" Type="http://schemas.openxmlformats.org/officeDocument/2006/relationships/image" Target="media/image573.png"/><Relationship Id="rId973" Type="http://schemas.openxmlformats.org/officeDocument/2006/relationships/image" Target="media/image872.png"/><Relationship Id="rId833" Type="http://schemas.openxmlformats.org/officeDocument/2006/relationships/image" Target="media/image745.png"/><Relationship Id="rId265" Type="http://schemas.openxmlformats.org/officeDocument/2006/relationships/image" Target="media/image220.png"/><Relationship Id="rId472" Type="http://schemas.openxmlformats.org/officeDocument/2006/relationships/image" Target="media/image416.png"/><Relationship Id="rId900" Type="http://schemas.openxmlformats.org/officeDocument/2006/relationships/image" Target="media/image809.png"/><Relationship Id="rId125" Type="http://schemas.openxmlformats.org/officeDocument/2006/relationships/image" Target="media/image79.png"/><Relationship Id="rId332" Type="http://schemas.openxmlformats.org/officeDocument/2006/relationships/image" Target="media/image276.png"/><Relationship Id="rId777" Type="http://schemas.openxmlformats.org/officeDocument/2006/relationships/image" Target="media/image723.png"/><Relationship Id="rId984" Type="http://schemas.openxmlformats.org/officeDocument/2006/relationships/hyperlink" Target="mailto:root@10.3.79.41" TargetMode="External"/><Relationship Id="rId637" Type="http://schemas.openxmlformats.org/officeDocument/2006/relationships/image" Target="media/image584.png"/><Relationship Id="rId844" Type="http://schemas.openxmlformats.org/officeDocument/2006/relationships/image" Target="media/image759.png"/><Relationship Id="rId276" Type="http://schemas.openxmlformats.org/officeDocument/2006/relationships/image" Target="media/image231.png"/><Relationship Id="rId483" Type="http://schemas.openxmlformats.org/officeDocument/2006/relationships/image" Target="media/image427.png"/><Relationship Id="rId690" Type="http://schemas.openxmlformats.org/officeDocument/2006/relationships/image" Target="media/image634.png"/><Relationship Id="rId704" Type="http://schemas.openxmlformats.org/officeDocument/2006/relationships/image" Target="media/image648.png"/><Relationship Id="rId911" Type="http://schemas.openxmlformats.org/officeDocument/2006/relationships/image" Target="media/image819.png"/><Relationship Id="rId40" Type="http://schemas.openxmlformats.org/officeDocument/2006/relationships/image" Target="media/image2.png"/><Relationship Id="rId136" Type="http://schemas.openxmlformats.org/officeDocument/2006/relationships/footer" Target="footer2.xml"/><Relationship Id="rId343" Type="http://schemas.openxmlformats.org/officeDocument/2006/relationships/image" Target="media/image287.png"/><Relationship Id="rId550" Type="http://schemas.openxmlformats.org/officeDocument/2006/relationships/image" Target="media/image494.png"/><Relationship Id="rId788" Type="http://schemas.openxmlformats.org/officeDocument/2006/relationships/image" Target="media/image5900.png"/><Relationship Id="rId995" Type="http://schemas.openxmlformats.org/officeDocument/2006/relationships/footer" Target="footer3.xml"/><Relationship Id="rId203" Type="http://schemas.openxmlformats.org/officeDocument/2006/relationships/image" Target="media/image158.png"/><Relationship Id="rId648" Type="http://schemas.openxmlformats.org/officeDocument/2006/relationships/image" Target="media/image595.png"/><Relationship Id="rId855" Type="http://schemas.openxmlformats.org/officeDocument/2006/relationships/image" Target="media/image766.png"/><Relationship Id="rId287" Type="http://schemas.openxmlformats.org/officeDocument/2006/relationships/image" Target="media/image242.png"/><Relationship Id="rId410" Type="http://schemas.openxmlformats.org/officeDocument/2006/relationships/image" Target="media/image364.png"/><Relationship Id="rId494" Type="http://schemas.openxmlformats.org/officeDocument/2006/relationships/image" Target="media/image441.png"/><Relationship Id="rId508" Type="http://schemas.openxmlformats.org/officeDocument/2006/relationships/image" Target="media/image455.png"/><Relationship Id="rId715" Type="http://schemas.openxmlformats.org/officeDocument/2006/relationships/image" Target="media/image662.png"/><Relationship Id="rId922" Type="http://schemas.openxmlformats.org/officeDocument/2006/relationships/image" Target="media/image823.png"/><Relationship Id="rId147" Type="http://schemas.openxmlformats.org/officeDocument/2006/relationships/image" Target="media/image99.png"/><Relationship Id="rId354" Type="http://schemas.openxmlformats.org/officeDocument/2006/relationships/image" Target="media/image308.png"/><Relationship Id="rId799" Type="http://schemas.openxmlformats.org/officeDocument/2006/relationships/image" Target="media/image6010.png"/><Relationship Id="rId51" Type="http://schemas.openxmlformats.org/officeDocument/2006/relationships/image" Target="media/image13.png"/><Relationship Id="rId561" Type="http://schemas.openxmlformats.org/officeDocument/2006/relationships/image" Target="media/image505.png"/><Relationship Id="rId659" Type="http://schemas.openxmlformats.org/officeDocument/2006/relationships/image" Target="media/image606.png"/><Relationship Id="rId866" Type="http://schemas.openxmlformats.org/officeDocument/2006/relationships/image" Target="media/image777.png"/><Relationship Id="rId214" Type="http://schemas.openxmlformats.org/officeDocument/2006/relationships/image" Target="media/image169.png"/><Relationship Id="rId298" Type="http://schemas.openxmlformats.org/officeDocument/2006/relationships/image" Target="media/image253.png"/><Relationship Id="rId421" Type="http://schemas.openxmlformats.org/officeDocument/2006/relationships/image" Target="media/image375.png"/><Relationship Id="rId519" Type="http://schemas.openxmlformats.org/officeDocument/2006/relationships/image" Target="media/image466.png"/><Relationship Id="rId158" Type="http://schemas.openxmlformats.org/officeDocument/2006/relationships/image" Target="media/image108.png"/><Relationship Id="rId726" Type="http://schemas.openxmlformats.org/officeDocument/2006/relationships/image" Target="media/image673.png"/><Relationship Id="rId933" Type="http://schemas.openxmlformats.org/officeDocument/2006/relationships/image" Target="media/image834.png"/><Relationship Id="rId1009" Type="http://schemas.openxmlformats.org/officeDocument/2006/relationships/hyperlink" Target="https://github.com/AutoModelCar/AutoModelCarWiki/wiki/Hardware-(AutoNOMOS-Model-v2)" TargetMode="External"/><Relationship Id="rId62" Type="http://schemas.openxmlformats.org/officeDocument/2006/relationships/image" Target="media/image24.png"/><Relationship Id="rId365" Type="http://schemas.openxmlformats.org/officeDocument/2006/relationships/image" Target="media/image319.png"/><Relationship Id="rId572" Type="http://schemas.openxmlformats.org/officeDocument/2006/relationships/image" Target="media/image516.png"/><Relationship Id="rId225" Type="http://schemas.openxmlformats.org/officeDocument/2006/relationships/image" Target="media/image138.png"/><Relationship Id="rId432" Type="http://schemas.openxmlformats.org/officeDocument/2006/relationships/image" Target="media/image354.png"/><Relationship Id="rId877" Type="http://schemas.openxmlformats.org/officeDocument/2006/relationships/image" Target="media/image788.png"/><Relationship Id="rId737" Type="http://schemas.openxmlformats.org/officeDocument/2006/relationships/image" Target="media/image684.png"/><Relationship Id="rId944" Type="http://schemas.openxmlformats.org/officeDocument/2006/relationships/image" Target="media/image845.png"/><Relationship Id="rId73" Type="http://schemas.openxmlformats.org/officeDocument/2006/relationships/image" Target="media/image35.jpeg"/><Relationship Id="rId169" Type="http://schemas.openxmlformats.org/officeDocument/2006/relationships/image" Target="media/image119.png"/><Relationship Id="rId376" Type="http://schemas.openxmlformats.org/officeDocument/2006/relationships/image" Target="media/image330.png"/><Relationship Id="rId583" Type="http://schemas.openxmlformats.org/officeDocument/2006/relationships/image" Target="media/image527.png"/><Relationship Id="rId790" Type="http://schemas.openxmlformats.org/officeDocument/2006/relationships/image" Target="media/image5920.png"/><Relationship Id="rId804" Type="http://schemas.openxmlformats.org/officeDocument/2006/relationships/image" Target="media/image6060.png"/><Relationship Id="rId4" Type="http://schemas.openxmlformats.org/officeDocument/2006/relationships/customXml" Target="../customXml/item4.xml"/><Relationship Id="rId236" Type="http://schemas.openxmlformats.org/officeDocument/2006/relationships/image" Target="media/image181.png"/><Relationship Id="rId443" Type="http://schemas.openxmlformats.org/officeDocument/2006/relationships/image" Target="media/image387.png"/><Relationship Id="rId650" Type="http://schemas.openxmlformats.org/officeDocument/2006/relationships/image" Target="media/image597.png"/><Relationship Id="rId888" Type="http://schemas.openxmlformats.org/officeDocument/2006/relationships/image" Target="media/image799.png"/><Relationship Id="rId303" Type="http://schemas.openxmlformats.org/officeDocument/2006/relationships/image" Target="media/image207.png"/><Relationship Id="rId748" Type="http://schemas.openxmlformats.org/officeDocument/2006/relationships/image" Target="media/image695.png"/><Relationship Id="rId955" Type="http://schemas.openxmlformats.org/officeDocument/2006/relationships/image" Target="media/image7990.png"/><Relationship Id="rId84" Type="http://schemas.openxmlformats.org/officeDocument/2006/relationships/image" Target="media/image46.jpeg"/><Relationship Id="rId387" Type="http://schemas.openxmlformats.org/officeDocument/2006/relationships/image" Target="media/image293.png"/><Relationship Id="rId510" Type="http://schemas.openxmlformats.org/officeDocument/2006/relationships/image" Target="media/image457.png"/><Relationship Id="rId594" Type="http://schemas.openxmlformats.org/officeDocument/2006/relationships/image" Target="media/image538.png"/><Relationship Id="rId608" Type="http://schemas.openxmlformats.org/officeDocument/2006/relationships/image" Target="media/image555.png"/><Relationship Id="rId815" Type="http://schemas.openxmlformats.org/officeDocument/2006/relationships/image" Target="media/image4780.png"/><Relationship Id="rId247" Type="http://schemas.openxmlformats.org/officeDocument/2006/relationships/image" Target="media/image192.png"/><Relationship Id="rId899" Type="http://schemas.openxmlformats.org/officeDocument/2006/relationships/image" Target="media/image808.png"/><Relationship Id="rId1000" Type="http://schemas.openxmlformats.org/officeDocument/2006/relationships/hyperlink" Target="https://www.cvlibs.net/publications/Geiger2013IJRR.pdf" TargetMode="External"/><Relationship Id="rId107" Type="http://schemas.openxmlformats.org/officeDocument/2006/relationships/image" Target="media/image68.png"/><Relationship Id="rId454" Type="http://schemas.openxmlformats.org/officeDocument/2006/relationships/image" Target="media/image398.png"/><Relationship Id="rId661" Type="http://schemas.openxmlformats.org/officeDocument/2006/relationships/image" Target="media/image543.png"/><Relationship Id="rId759" Type="http://schemas.openxmlformats.org/officeDocument/2006/relationships/image" Target="media/image703.png"/><Relationship Id="rId966" Type="http://schemas.openxmlformats.org/officeDocument/2006/relationships/image" Target="media/image865.png"/><Relationship Id="rId11" Type="http://schemas.openxmlformats.org/officeDocument/2006/relationships/image" Target="media/image1.jpeg"/><Relationship Id="rId314" Type="http://schemas.openxmlformats.org/officeDocument/2006/relationships/image" Target="media/image258.png"/><Relationship Id="rId398" Type="http://schemas.openxmlformats.org/officeDocument/2006/relationships/image" Target="media/image342.png"/><Relationship Id="rId521" Type="http://schemas.openxmlformats.org/officeDocument/2006/relationships/image" Target="media/image468.png"/><Relationship Id="rId619" Type="http://schemas.openxmlformats.org/officeDocument/2006/relationships/image" Target="media/image566.png"/><Relationship Id="rId95" Type="http://schemas.openxmlformats.org/officeDocument/2006/relationships/image" Target="media/image57.jpeg"/><Relationship Id="rId160" Type="http://schemas.openxmlformats.org/officeDocument/2006/relationships/image" Target="media/image110.png"/><Relationship Id="rId826" Type="http://schemas.openxmlformats.org/officeDocument/2006/relationships/image" Target="media/image742.png"/><Relationship Id="rId1011" Type="http://schemas.openxmlformats.org/officeDocument/2006/relationships/hyperlink" Target="https://doi.org/10.1109/ccnc08.2007.212" TargetMode="External"/><Relationship Id="rId258" Type="http://schemas.openxmlformats.org/officeDocument/2006/relationships/image" Target="media/image203.png"/><Relationship Id="rId465" Type="http://schemas.openxmlformats.org/officeDocument/2006/relationships/image" Target="media/image409.png"/><Relationship Id="rId672" Type="http://schemas.openxmlformats.org/officeDocument/2006/relationships/image" Target="media/image616.png"/><Relationship Id="rId22" Type="http://schemas.openxmlformats.org/officeDocument/2006/relationships/hyperlink" Target="file:///C:\Users\ifons\Desktop\mostrar\Rev3.docx" TargetMode="External"/><Relationship Id="rId118" Type="http://schemas.openxmlformats.org/officeDocument/2006/relationships/image" Target="media/image66.png"/><Relationship Id="rId325" Type="http://schemas.openxmlformats.org/officeDocument/2006/relationships/image" Target="media/image269.png"/><Relationship Id="rId532" Type="http://schemas.openxmlformats.org/officeDocument/2006/relationships/image" Target="media/image479.png"/><Relationship Id="rId977" Type="http://schemas.openxmlformats.org/officeDocument/2006/relationships/image" Target="media/image876.png"/><Relationship Id="rId171" Type="http://schemas.openxmlformats.org/officeDocument/2006/relationships/image" Target="media/image121.png"/><Relationship Id="rId837" Type="http://schemas.openxmlformats.org/officeDocument/2006/relationships/image" Target="media/image749.png"/><Relationship Id="rId1022" Type="http://schemas.openxmlformats.org/officeDocument/2006/relationships/hyperlink" Target="https://doi.org/10.4249/scholarpedia.9775" TargetMode="External"/><Relationship Id="rId269" Type="http://schemas.openxmlformats.org/officeDocument/2006/relationships/image" Target="media/image224.png"/><Relationship Id="rId476" Type="http://schemas.openxmlformats.org/officeDocument/2006/relationships/image" Target="media/image420.png"/><Relationship Id="rId683" Type="http://schemas.openxmlformats.org/officeDocument/2006/relationships/image" Target="media/image627.png"/><Relationship Id="rId890" Type="http://schemas.openxmlformats.org/officeDocument/2006/relationships/image" Target="media/image801.png"/><Relationship Id="rId904" Type="http://schemas.openxmlformats.org/officeDocument/2006/relationships/image" Target="media/image813.png"/><Relationship Id="rId33" Type="http://schemas.openxmlformats.org/officeDocument/2006/relationships/hyperlink" Target="file:///C:\Users\ifons\Desktop\mostrar\Rev3.docx" TargetMode="External"/><Relationship Id="rId129" Type="http://schemas.openxmlformats.org/officeDocument/2006/relationships/image" Target="media/image81.png"/><Relationship Id="rId336" Type="http://schemas.openxmlformats.org/officeDocument/2006/relationships/image" Target="media/image280.png"/><Relationship Id="rId543" Type="http://schemas.openxmlformats.org/officeDocument/2006/relationships/image" Target="media/image487.png"/><Relationship Id="rId988" Type="http://schemas.openxmlformats.org/officeDocument/2006/relationships/hyperlink" Target="https://github.com/ITAM-Robotica/Eagle_Knights-Wiki/wiki" TargetMode="External"/><Relationship Id="rId403" Type="http://schemas.openxmlformats.org/officeDocument/2006/relationships/image" Target="media/image347.png"/><Relationship Id="rId750" Type="http://schemas.openxmlformats.org/officeDocument/2006/relationships/image" Target="media/image697.png"/><Relationship Id="rId848" Type="http://schemas.openxmlformats.org/officeDocument/2006/relationships/image" Target="media/image762.png"/><Relationship Id="rId1033" Type="http://schemas.openxmlformats.org/officeDocument/2006/relationships/fontTable" Target="fontTable.xml"/><Relationship Id="rId487" Type="http://schemas.openxmlformats.org/officeDocument/2006/relationships/image" Target="media/image431.png"/><Relationship Id="rId610" Type="http://schemas.openxmlformats.org/officeDocument/2006/relationships/image" Target="media/image557.png"/><Relationship Id="rId694" Type="http://schemas.openxmlformats.org/officeDocument/2006/relationships/image" Target="media/image638.png"/><Relationship Id="rId708" Type="http://schemas.openxmlformats.org/officeDocument/2006/relationships/image" Target="media/image655.png"/><Relationship Id="rId915" Type="http://schemas.openxmlformats.org/officeDocument/2006/relationships/image" Target="media/image7940.png"/><Relationship Id="rId347" Type="http://schemas.openxmlformats.org/officeDocument/2006/relationships/image" Target="media/image301.png"/><Relationship Id="rId999" Type="http://schemas.openxmlformats.org/officeDocument/2006/relationships/hyperlink" Target="https://la.mathworks.com/help/ros/ug/access-the-tf-transformation-tree-in-ros.html" TargetMode="External"/><Relationship Id="rId44" Type="http://schemas.openxmlformats.org/officeDocument/2006/relationships/image" Target="media/image6.png"/><Relationship Id="rId554" Type="http://schemas.openxmlformats.org/officeDocument/2006/relationships/image" Target="media/image498.png"/><Relationship Id="rId761" Type="http://schemas.openxmlformats.org/officeDocument/2006/relationships/image" Target="media/image705.png"/><Relationship Id="rId859" Type="http://schemas.openxmlformats.org/officeDocument/2006/relationships/image" Target="media/image773.png"/><Relationship Id="rId193" Type="http://schemas.openxmlformats.org/officeDocument/2006/relationships/image" Target="media/image148.png"/><Relationship Id="rId207" Type="http://schemas.openxmlformats.org/officeDocument/2006/relationships/image" Target="media/image162.png"/><Relationship Id="rId414" Type="http://schemas.openxmlformats.org/officeDocument/2006/relationships/image" Target="media/image368.png"/><Relationship Id="rId498" Type="http://schemas.openxmlformats.org/officeDocument/2006/relationships/image" Target="media/image445.png"/><Relationship Id="rId621" Type="http://schemas.openxmlformats.org/officeDocument/2006/relationships/image" Target="media/image568.png"/><Relationship Id="rId260" Type="http://schemas.openxmlformats.org/officeDocument/2006/relationships/image" Target="media/image205.png"/><Relationship Id="rId719" Type="http://schemas.openxmlformats.org/officeDocument/2006/relationships/image" Target="media/image666.png"/><Relationship Id="rId926" Type="http://schemas.openxmlformats.org/officeDocument/2006/relationships/image" Target="media/image827.png"/><Relationship Id="rId55" Type="http://schemas.openxmlformats.org/officeDocument/2006/relationships/image" Target="media/image17.jpeg"/><Relationship Id="rId120" Type="http://schemas.openxmlformats.org/officeDocument/2006/relationships/image" Target="media/image70.png"/><Relationship Id="rId358" Type="http://schemas.openxmlformats.org/officeDocument/2006/relationships/image" Target="media/image312.png"/><Relationship Id="rId565" Type="http://schemas.openxmlformats.org/officeDocument/2006/relationships/image" Target="media/image509.png"/><Relationship Id="rId772" Type="http://schemas.openxmlformats.org/officeDocument/2006/relationships/image" Target="media/image716.png"/><Relationship Id="rId218" Type="http://schemas.openxmlformats.org/officeDocument/2006/relationships/image" Target="media/image132.jpeg"/><Relationship Id="rId425" Type="http://schemas.openxmlformats.org/officeDocument/2006/relationships/image" Target="media/image379.png"/><Relationship Id="rId632" Type="http://schemas.openxmlformats.org/officeDocument/2006/relationships/image" Target="media/image579.png"/><Relationship Id="rId271" Type="http://schemas.openxmlformats.org/officeDocument/2006/relationships/image" Target="media/image226.png"/><Relationship Id="rId937" Type="http://schemas.openxmlformats.org/officeDocument/2006/relationships/image" Target="media/image838.png"/><Relationship Id="rId66" Type="http://schemas.openxmlformats.org/officeDocument/2006/relationships/image" Target="media/image28.png"/><Relationship Id="rId131" Type="http://schemas.openxmlformats.org/officeDocument/2006/relationships/image" Target="media/image83.png"/><Relationship Id="rId369" Type="http://schemas.openxmlformats.org/officeDocument/2006/relationships/image" Target="media/image323.png"/><Relationship Id="rId576" Type="http://schemas.openxmlformats.org/officeDocument/2006/relationships/image" Target="media/image520.png"/><Relationship Id="rId783" Type="http://schemas.openxmlformats.org/officeDocument/2006/relationships/image" Target="media/image5860.png"/><Relationship Id="rId990" Type="http://schemas.openxmlformats.org/officeDocument/2006/relationships/image" Target="media/image882.png"/><Relationship Id="rId229" Type="http://schemas.openxmlformats.org/officeDocument/2006/relationships/image" Target="media/image174.png"/><Relationship Id="rId436" Type="http://schemas.openxmlformats.org/officeDocument/2006/relationships/image" Target="media/image358.png"/><Relationship Id="rId643" Type="http://schemas.openxmlformats.org/officeDocument/2006/relationships/image" Target="media/image590.png"/><Relationship Id="rId850" Type="http://schemas.openxmlformats.org/officeDocument/2006/relationships/image" Target="media/image757.png"/><Relationship Id="rId948" Type="http://schemas.openxmlformats.org/officeDocument/2006/relationships/image" Target="media/image849.png"/><Relationship Id="rId77" Type="http://schemas.openxmlformats.org/officeDocument/2006/relationships/image" Target="media/image39.jpeg"/><Relationship Id="rId282" Type="http://schemas.openxmlformats.org/officeDocument/2006/relationships/image" Target="media/image237.png"/><Relationship Id="rId503" Type="http://schemas.openxmlformats.org/officeDocument/2006/relationships/image" Target="media/image450.png"/><Relationship Id="rId587" Type="http://schemas.openxmlformats.org/officeDocument/2006/relationships/image" Target="media/image531.png"/><Relationship Id="rId710" Type="http://schemas.openxmlformats.org/officeDocument/2006/relationships/image" Target="media/image657.png"/><Relationship Id="rId808" Type="http://schemas.openxmlformats.org/officeDocument/2006/relationships/image" Target="media/image731.png"/><Relationship Id="rId8" Type="http://schemas.openxmlformats.org/officeDocument/2006/relationships/webSettings" Target="webSettings.xml"/><Relationship Id="rId142" Type="http://schemas.openxmlformats.org/officeDocument/2006/relationships/image" Target="media/image88.png"/><Relationship Id="rId447" Type="http://schemas.openxmlformats.org/officeDocument/2006/relationships/image" Target="media/image391.png"/><Relationship Id="rId794" Type="http://schemas.openxmlformats.org/officeDocument/2006/relationships/image" Target="media/image5960.png"/><Relationship Id="rId654" Type="http://schemas.openxmlformats.org/officeDocument/2006/relationships/image" Target="media/image601.png"/><Relationship Id="rId861" Type="http://schemas.openxmlformats.org/officeDocument/2006/relationships/image" Target="media/image770.png"/><Relationship Id="rId959" Type="http://schemas.openxmlformats.org/officeDocument/2006/relationships/image" Target="media/image858.png"/><Relationship Id="rId293" Type="http://schemas.openxmlformats.org/officeDocument/2006/relationships/image" Target="media/image248.png"/><Relationship Id="rId307" Type="http://schemas.openxmlformats.org/officeDocument/2006/relationships/image" Target="media/image210.png"/><Relationship Id="rId514" Type="http://schemas.openxmlformats.org/officeDocument/2006/relationships/image" Target="media/image461.png"/><Relationship Id="rId721" Type="http://schemas.openxmlformats.org/officeDocument/2006/relationships/image" Target="media/image668.png"/><Relationship Id="rId88" Type="http://schemas.openxmlformats.org/officeDocument/2006/relationships/image" Target="media/image50.jpeg"/><Relationship Id="rId153" Type="http://schemas.openxmlformats.org/officeDocument/2006/relationships/image" Target="media/image103.png"/><Relationship Id="rId360" Type="http://schemas.openxmlformats.org/officeDocument/2006/relationships/image" Target="media/image314.png"/><Relationship Id="rId598" Type="http://schemas.openxmlformats.org/officeDocument/2006/relationships/image" Target="media/image545.png"/><Relationship Id="rId819" Type="http://schemas.openxmlformats.org/officeDocument/2006/relationships/image" Target="media/image738.png"/><Relationship Id="rId1004" Type="http://schemas.openxmlformats.org/officeDocument/2006/relationships/hyperlink" Target="http://wiki.ros.org/catkin/workspaces" TargetMode="External"/><Relationship Id="rId220" Type="http://schemas.openxmlformats.org/officeDocument/2006/relationships/image" Target="media/image136.jpeg"/><Relationship Id="rId458" Type="http://schemas.openxmlformats.org/officeDocument/2006/relationships/image" Target="media/image402.png"/><Relationship Id="rId665" Type="http://schemas.openxmlformats.org/officeDocument/2006/relationships/image" Target="media/image609.png"/><Relationship Id="rId872" Type="http://schemas.openxmlformats.org/officeDocument/2006/relationships/image" Target="media/image783.png"/><Relationship Id="rId15" Type="http://schemas.openxmlformats.org/officeDocument/2006/relationships/hyperlink" Target="file:///C:\Users\ifons\Desktop\mostrar\Rev3.docx" TargetMode="External"/><Relationship Id="rId318" Type="http://schemas.openxmlformats.org/officeDocument/2006/relationships/image" Target="media/image262.png"/><Relationship Id="rId525" Type="http://schemas.openxmlformats.org/officeDocument/2006/relationships/image" Target="media/image472.png"/><Relationship Id="rId732" Type="http://schemas.openxmlformats.org/officeDocument/2006/relationships/image" Target="media/image679.png"/><Relationship Id="rId164" Type="http://schemas.openxmlformats.org/officeDocument/2006/relationships/image" Target="media/image114.png"/><Relationship Id="rId371" Type="http://schemas.openxmlformats.org/officeDocument/2006/relationships/image" Target="media/image325.png"/><Relationship Id="rId1015" Type="http://schemas.openxmlformats.org/officeDocument/2006/relationships/hyperlink" Target="https://doi.org/10.1109/JPROC.2011.2132790" TargetMode="External"/><Relationship Id="rId469" Type="http://schemas.openxmlformats.org/officeDocument/2006/relationships/image" Target="media/image413.png"/><Relationship Id="rId676" Type="http://schemas.openxmlformats.org/officeDocument/2006/relationships/image" Target="media/image620.png"/><Relationship Id="rId883" Type="http://schemas.openxmlformats.org/officeDocument/2006/relationships/image" Target="media/image794.png"/><Relationship Id="rId26" Type="http://schemas.openxmlformats.org/officeDocument/2006/relationships/hyperlink" Target="file:///C:\Users\ifons\Desktop\mostrar\Rev3.docx" TargetMode="External"/><Relationship Id="rId231" Type="http://schemas.openxmlformats.org/officeDocument/2006/relationships/image" Target="media/image176.png"/><Relationship Id="rId329" Type="http://schemas.openxmlformats.org/officeDocument/2006/relationships/image" Target="media/image273.png"/><Relationship Id="rId536" Type="http://schemas.openxmlformats.org/officeDocument/2006/relationships/image" Target="media/image483.png"/><Relationship Id="rId175" Type="http://schemas.openxmlformats.org/officeDocument/2006/relationships/image" Target="media/image125.png"/><Relationship Id="rId743" Type="http://schemas.openxmlformats.org/officeDocument/2006/relationships/image" Target="media/image690.png"/><Relationship Id="rId950" Type="http://schemas.openxmlformats.org/officeDocument/2006/relationships/image" Target="media/image851.png"/><Relationship Id="rId1026" Type="http://schemas.openxmlformats.org/officeDocument/2006/relationships/hyperlink" Target="https://navigation.ros.org/setup_guides/transformation/setup_transforms.html" TargetMode="External"/><Relationship Id="rId382" Type="http://schemas.openxmlformats.org/officeDocument/2006/relationships/image" Target="media/image336.png"/><Relationship Id="rId603" Type="http://schemas.openxmlformats.org/officeDocument/2006/relationships/image" Target="media/image550.png"/><Relationship Id="rId687" Type="http://schemas.openxmlformats.org/officeDocument/2006/relationships/image" Target="media/image631.png"/><Relationship Id="rId810" Type="http://schemas.openxmlformats.org/officeDocument/2006/relationships/image" Target="media/image733.png"/><Relationship Id="rId908" Type="http://schemas.openxmlformats.org/officeDocument/2006/relationships/image" Target="media/image816.png"/><Relationship Id="rId242" Type="http://schemas.openxmlformats.org/officeDocument/2006/relationships/image" Target="media/image187.png"/><Relationship Id="rId894" Type="http://schemas.openxmlformats.org/officeDocument/2006/relationships/image" Target="media/image805.png"/><Relationship Id="rId37" Type="http://schemas.openxmlformats.org/officeDocument/2006/relationships/hyperlink" Target="file:///C:\Users\ifons\Desktop\mostrar\Rev3.docx" TargetMode="External"/><Relationship Id="rId547" Type="http://schemas.openxmlformats.org/officeDocument/2006/relationships/image" Target="media/image491.png"/><Relationship Id="rId754" Type="http://schemas.openxmlformats.org/officeDocument/2006/relationships/image" Target="media/image698.png"/><Relationship Id="rId961" Type="http://schemas.openxmlformats.org/officeDocument/2006/relationships/image" Target="media/image860.png"/><Relationship Id="rId90" Type="http://schemas.openxmlformats.org/officeDocument/2006/relationships/image" Target="media/image52.jpeg"/><Relationship Id="rId186" Type="http://schemas.openxmlformats.org/officeDocument/2006/relationships/image" Target="media/image141.png"/><Relationship Id="rId393" Type="http://schemas.openxmlformats.org/officeDocument/2006/relationships/image" Target="media/image337.png"/><Relationship Id="rId407" Type="http://schemas.openxmlformats.org/officeDocument/2006/relationships/image" Target="media/image361.png"/><Relationship Id="rId614" Type="http://schemas.openxmlformats.org/officeDocument/2006/relationships/image" Target="media/image561.png"/><Relationship Id="rId821" Type="http://schemas.openxmlformats.org/officeDocument/2006/relationships/image" Target="media/image739.png"/><Relationship Id="rId253" Type="http://schemas.openxmlformats.org/officeDocument/2006/relationships/image" Target="media/image198.png"/><Relationship Id="rId460" Type="http://schemas.openxmlformats.org/officeDocument/2006/relationships/image" Target="media/image404.png"/><Relationship Id="rId698" Type="http://schemas.openxmlformats.org/officeDocument/2006/relationships/image" Target="media/image642.png"/><Relationship Id="rId919" Type="http://schemas.openxmlformats.org/officeDocument/2006/relationships/image" Target="media/image820.png"/><Relationship Id="rId48" Type="http://schemas.openxmlformats.org/officeDocument/2006/relationships/image" Target="media/image10.png"/><Relationship Id="rId113" Type="http://schemas.openxmlformats.org/officeDocument/2006/relationships/image" Target="media/image74.png"/><Relationship Id="rId320" Type="http://schemas.openxmlformats.org/officeDocument/2006/relationships/image" Target="media/image264.png"/><Relationship Id="rId558" Type="http://schemas.openxmlformats.org/officeDocument/2006/relationships/image" Target="media/image502.png"/><Relationship Id="rId765" Type="http://schemas.openxmlformats.org/officeDocument/2006/relationships/image" Target="media/image709.png"/><Relationship Id="rId972" Type="http://schemas.openxmlformats.org/officeDocument/2006/relationships/image" Target="media/image871.png"/><Relationship Id="rId197" Type="http://schemas.openxmlformats.org/officeDocument/2006/relationships/image" Target="media/image152.png"/><Relationship Id="rId418" Type="http://schemas.openxmlformats.org/officeDocument/2006/relationships/image" Target="media/image372.png"/><Relationship Id="rId625" Type="http://schemas.openxmlformats.org/officeDocument/2006/relationships/image" Target="media/image572.png"/><Relationship Id="rId832" Type="http://schemas.openxmlformats.org/officeDocument/2006/relationships/image" Target="media/image721.png"/><Relationship Id="rId264" Type="http://schemas.openxmlformats.org/officeDocument/2006/relationships/image" Target="media/image219.png"/><Relationship Id="rId471" Type="http://schemas.openxmlformats.org/officeDocument/2006/relationships/image" Target="media/image415.png"/><Relationship Id="rId59" Type="http://schemas.openxmlformats.org/officeDocument/2006/relationships/image" Target="media/image21.png"/><Relationship Id="rId124" Type="http://schemas.openxmlformats.org/officeDocument/2006/relationships/image" Target="media/image76.png"/><Relationship Id="rId569" Type="http://schemas.openxmlformats.org/officeDocument/2006/relationships/image" Target="media/image513.png"/><Relationship Id="rId776" Type="http://schemas.openxmlformats.org/officeDocument/2006/relationships/image" Target="media/image722.png"/><Relationship Id="rId983" Type="http://schemas.openxmlformats.org/officeDocument/2006/relationships/hyperlink" Target="mailto:root@148.205.37.48" TargetMode="External"/><Relationship Id="rId331" Type="http://schemas.openxmlformats.org/officeDocument/2006/relationships/image" Target="media/image275.png"/><Relationship Id="rId429" Type="http://schemas.openxmlformats.org/officeDocument/2006/relationships/image" Target="media/image351.png"/><Relationship Id="rId636" Type="http://schemas.openxmlformats.org/officeDocument/2006/relationships/image" Target="media/image583.png"/><Relationship Id="rId843" Type="http://schemas.openxmlformats.org/officeDocument/2006/relationships/image" Target="media/image755.png"/><Relationship Id="rId275" Type="http://schemas.openxmlformats.org/officeDocument/2006/relationships/image" Target="media/image230.png"/><Relationship Id="rId482" Type="http://schemas.openxmlformats.org/officeDocument/2006/relationships/image" Target="media/image426.png"/><Relationship Id="rId703" Type="http://schemas.openxmlformats.org/officeDocument/2006/relationships/image" Target="media/image647.png"/><Relationship Id="rId910" Type="http://schemas.openxmlformats.org/officeDocument/2006/relationships/image" Target="media/image818.png"/><Relationship Id="rId135" Type="http://schemas.openxmlformats.org/officeDocument/2006/relationships/footer" Target="footer1.xml"/><Relationship Id="rId342" Type="http://schemas.openxmlformats.org/officeDocument/2006/relationships/image" Target="media/image286.png"/><Relationship Id="rId787" Type="http://schemas.openxmlformats.org/officeDocument/2006/relationships/image" Target="media/image728.png"/><Relationship Id="rId994" Type="http://schemas.openxmlformats.org/officeDocument/2006/relationships/image" Target="media/image886.png"/><Relationship Id="rId202" Type="http://schemas.openxmlformats.org/officeDocument/2006/relationships/image" Target="media/image157.png"/><Relationship Id="rId647" Type="http://schemas.openxmlformats.org/officeDocument/2006/relationships/image" Target="media/image594.png"/><Relationship Id="rId854" Type="http://schemas.openxmlformats.org/officeDocument/2006/relationships/image" Target="media/image765.png"/><Relationship Id="rId286" Type="http://schemas.openxmlformats.org/officeDocument/2006/relationships/image" Target="media/image241.png"/><Relationship Id="rId493" Type="http://schemas.openxmlformats.org/officeDocument/2006/relationships/image" Target="media/image440.png"/><Relationship Id="rId507" Type="http://schemas.openxmlformats.org/officeDocument/2006/relationships/image" Target="media/image454.png"/><Relationship Id="rId714" Type="http://schemas.openxmlformats.org/officeDocument/2006/relationships/image" Target="media/image661.png"/><Relationship Id="rId921" Type="http://schemas.openxmlformats.org/officeDocument/2006/relationships/image" Target="media/image822.png"/><Relationship Id="rId50" Type="http://schemas.openxmlformats.org/officeDocument/2006/relationships/image" Target="media/image12.png"/><Relationship Id="rId146" Type="http://schemas.openxmlformats.org/officeDocument/2006/relationships/image" Target="media/image98.png"/><Relationship Id="rId353" Type="http://schemas.openxmlformats.org/officeDocument/2006/relationships/image" Target="media/image307.png"/><Relationship Id="rId560" Type="http://schemas.openxmlformats.org/officeDocument/2006/relationships/image" Target="media/image504.png"/><Relationship Id="rId798" Type="http://schemas.openxmlformats.org/officeDocument/2006/relationships/image" Target="media/image6000.png"/><Relationship Id="rId213" Type="http://schemas.openxmlformats.org/officeDocument/2006/relationships/image" Target="media/image168.png"/><Relationship Id="rId420" Type="http://schemas.openxmlformats.org/officeDocument/2006/relationships/image" Target="media/image374.png"/><Relationship Id="rId658" Type="http://schemas.openxmlformats.org/officeDocument/2006/relationships/image" Target="media/image605.png"/><Relationship Id="rId865" Type="http://schemas.openxmlformats.org/officeDocument/2006/relationships/image" Target="media/image776.png"/><Relationship Id="rId297" Type="http://schemas.openxmlformats.org/officeDocument/2006/relationships/image" Target="media/image252.png"/><Relationship Id="rId518" Type="http://schemas.openxmlformats.org/officeDocument/2006/relationships/image" Target="media/image465.png"/><Relationship Id="rId725" Type="http://schemas.openxmlformats.org/officeDocument/2006/relationships/image" Target="media/image672.png"/><Relationship Id="rId932" Type="http://schemas.openxmlformats.org/officeDocument/2006/relationships/image" Target="media/image833.png"/><Relationship Id="rId157" Type="http://schemas.openxmlformats.org/officeDocument/2006/relationships/image" Target="media/image107.png"/><Relationship Id="rId364" Type="http://schemas.openxmlformats.org/officeDocument/2006/relationships/image" Target="media/image318.png"/><Relationship Id="rId1008" Type="http://schemas.openxmlformats.org/officeDocument/2006/relationships/hyperlink" Target="https://doi.org/10.1002/9780470740637" TargetMode="External"/><Relationship Id="rId61" Type="http://schemas.openxmlformats.org/officeDocument/2006/relationships/image" Target="media/image23.png"/><Relationship Id="rId571" Type="http://schemas.openxmlformats.org/officeDocument/2006/relationships/image" Target="media/image515.png"/><Relationship Id="rId669" Type="http://schemas.openxmlformats.org/officeDocument/2006/relationships/image" Target="media/image613.png"/><Relationship Id="rId876" Type="http://schemas.openxmlformats.org/officeDocument/2006/relationships/image" Target="media/image787.png"/><Relationship Id="rId19" Type="http://schemas.openxmlformats.org/officeDocument/2006/relationships/hyperlink" Target="file:///C:\Users\ifons\Desktop\mostrar\Rev3.docx" TargetMode="External"/><Relationship Id="rId224" Type="http://schemas.openxmlformats.org/officeDocument/2006/relationships/image" Target="media/image137.png"/><Relationship Id="rId431" Type="http://schemas.openxmlformats.org/officeDocument/2006/relationships/image" Target="media/image353.png"/><Relationship Id="rId529" Type="http://schemas.openxmlformats.org/officeDocument/2006/relationships/image" Target="media/image476.png"/><Relationship Id="rId736" Type="http://schemas.openxmlformats.org/officeDocument/2006/relationships/image" Target="media/image683.png"/><Relationship Id="rId168" Type="http://schemas.openxmlformats.org/officeDocument/2006/relationships/image" Target="media/image118.png"/><Relationship Id="rId943" Type="http://schemas.openxmlformats.org/officeDocument/2006/relationships/image" Target="media/image844.png"/><Relationship Id="rId1019" Type="http://schemas.openxmlformats.org/officeDocument/2006/relationships/hyperlink" Target="https://docs.opencv.org/3.4/dc/d88/tutorial_traincascade.html" TargetMode="External"/><Relationship Id="rId72" Type="http://schemas.openxmlformats.org/officeDocument/2006/relationships/image" Target="media/image34.png"/><Relationship Id="rId375" Type="http://schemas.openxmlformats.org/officeDocument/2006/relationships/image" Target="media/image329.png"/><Relationship Id="rId582" Type="http://schemas.openxmlformats.org/officeDocument/2006/relationships/image" Target="media/image526.png"/><Relationship Id="rId803" Type="http://schemas.openxmlformats.org/officeDocument/2006/relationships/image" Target="media/image6050.png"/><Relationship Id="rId3" Type="http://schemas.openxmlformats.org/officeDocument/2006/relationships/customXml" Target="../customXml/item3.xml"/><Relationship Id="rId235" Type="http://schemas.openxmlformats.org/officeDocument/2006/relationships/image" Target="media/image180.png"/><Relationship Id="rId442" Type="http://schemas.openxmlformats.org/officeDocument/2006/relationships/image" Target="media/image386.png"/><Relationship Id="rId887" Type="http://schemas.openxmlformats.org/officeDocument/2006/relationships/image" Target="media/image798.png"/><Relationship Id="rId302" Type="http://schemas.openxmlformats.org/officeDocument/2006/relationships/image" Target="media/image257.png"/><Relationship Id="rId747" Type="http://schemas.openxmlformats.org/officeDocument/2006/relationships/image" Target="media/image694.png"/><Relationship Id="rId954" Type="http://schemas.openxmlformats.org/officeDocument/2006/relationships/image" Target="media/image7980.png"/><Relationship Id="rId83" Type="http://schemas.openxmlformats.org/officeDocument/2006/relationships/image" Target="media/image45.jpeg"/><Relationship Id="rId179" Type="http://schemas.openxmlformats.org/officeDocument/2006/relationships/image" Target="media/image129.png"/><Relationship Id="rId386" Type="http://schemas.openxmlformats.org/officeDocument/2006/relationships/image" Target="media/image292.png"/><Relationship Id="rId593" Type="http://schemas.openxmlformats.org/officeDocument/2006/relationships/image" Target="media/image537.png"/><Relationship Id="rId607" Type="http://schemas.openxmlformats.org/officeDocument/2006/relationships/image" Target="media/image554.png"/><Relationship Id="rId814" Type="http://schemas.openxmlformats.org/officeDocument/2006/relationships/image" Target="media/image6660.png"/><Relationship Id="rId246" Type="http://schemas.openxmlformats.org/officeDocument/2006/relationships/image" Target="media/image191.png"/><Relationship Id="rId453" Type="http://schemas.openxmlformats.org/officeDocument/2006/relationships/image" Target="media/image397.png"/><Relationship Id="rId660" Type="http://schemas.openxmlformats.org/officeDocument/2006/relationships/image" Target="media/image542.png"/><Relationship Id="rId898" Type="http://schemas.openxmlformats.org/officeDocument/2006/relationships/image" Target="media/image807.png"/><Relationship Id="rId313" Type="http://schemas.openxmlformats.org/officeDocument/2006/relationships/image" Target="media/image216.png"/><Relationship Id="rId758" Type="http://schemas.openxmlformats.org/officeDocument/2006/relationships/image" Target="media/image702.png"/><Relationship Id="rId965" Type="http://schemas.openxmlformats.org/officeDocument/2006/relationships/image" Target="media/image864.png"/><Relationship Id="rId10" Type="http://schemas.openxmlformats.org/officeDocument/2006/relationships/endnotes" Target="endnotes.xml"/><Relationship Id="rId94" Type="http://schemas.openxmlformats.org/officeDocument/2006/relationships/image" Target="media/image56.jpeg"/><Relationship Id="rId397" Type="http://schemas.openxmlformats.org/officeDocument/2006/relationships/image" Target="media/image341.png"/><Relationship Id="rId520" Type="http://schemas.openxmlformats.org/officeDocument/2006/relationships/image" Target="media/image467.png"/><Relationship Id="rId618" Type="http://schemas.openxmlformats.org/officeDocument/2006/relationships/image" Target="media/image565.png"/><Relationship Id="rId825" Type="http://schemas.openxmlformats.org/officeDocument/2006/relationships/image" Target="media/image741.png"/><Relationship Id="rId257" Type="http://schemas.openxmlformats.org/officeDocument/2006/relationships/image" Target="media/image202.png"/><Relationship Id="rId464" Type="http://schemas.openxmlformats.org/officeDocument/2006/relationships/image" Target="media/image408.png"/><Relationship Id="rId1010" Type="http://schemas.openxmlformats.org/officeDocument/2006/relationships/hyperlink" Target="https://www.ift.org.mx/sites/default/files/industria/temasrelevantes/17437/documentos/documentodereferenciaidentificaciondenecesidadesstien59ghz_0.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1477</TotalTime>
  <Pages>224</Pages>
  <Words>34554</Words>
  <Characters>190049</Characters>
  <Application>Microsoft Office Word</Application>
  <DocSecurity>0</DocSecurity>
  <Lines>1583</Lines>
  <Paragraphs>448</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224155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12</cp:revision>
  <cp:lastPrinted>2023-08-13T03:51:00Z</cp:lastPrinted>
  <dcterms:created xsi:type="dcterms:W3CDTF">2023-08-16T16:14:00Z</dcterms:created>
  <dcterms:modified xsi:type="dcterms:W3CDTF">2023-08-17T21:49:00Z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