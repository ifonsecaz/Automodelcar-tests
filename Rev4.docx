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5117D908"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w:t>
      </w:r>
      <w:r w:rsidR="00372A9E">
        <w:t xml:space="preserve">(“Home · AutoModelCar/AutoModelCarWiki Wiki” s. f.) </w:t>
      </w:r>
      <w:r w:rsidR="002417E7">
        <w:t>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 xml:space="preserve">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w:t>
      </w:r>
      <w:r w:rsidR="000411FD">
        <w:t>“vehicle to vehicle” (v2v)</w:t>
      </w:r>
      <w:r w:rsidR="00392D54">
        <w:t>. P</w:t>
      </w:r>
      <w:r w:rsidR="002417E7">
        <w:t xml:space="preserve">ara ello se simula y experimenta con el protocolo </w:t>
      </w:r>
      <w:r w:rsidR="00372A9E">
        <w:t>“Ad hoc On-Demand Distance Vector Routing” (AODV)</w:t>
      </w:r>
      <w:r w:rsidR="002417E7">
        <w:t xml:space="preserve"> y el estándar </w:t>
      </w:r>
      <w:r w:rsidR="00372A9E">
        <w:t>“</w:t>
      </w:r>
      <w:r w:rsidR="007D6E86">
        <w:t>Dedicated</w:t>
      </w:r>
      <w:r w:rsidR="00372A9E">
        <w:t xml:space="preserve"> Short</w:t>
      </w:r>
      <w:r w:rsidR="007D6E86">
        <w:t>-</w:t>
      </w:r>
      <w:r w:rsidR="00372A9E">
        <w:t>Range Communication</w:t>
      </w:r>
      <w:r w:rsidR="007D6E86">
        <w:t>s</w:t>
      </w:r>
      <w:r w:rsidR="00372A9E">
        <w:t>” (</w:t>
      </w:r>
      <w:r w:rsidR="002417E7">
        <w:t>DS</w:t>
      </w:r>
      <w:r w:rsidR="00392D54">
        <w:t>R</w:t>
      </w:r>
      <w:r w:rsidR="002417E7">
        <w:t>C</w:t>
      </w:r>
      <w:r w:rsidR="00372A9E">
        <w:t>)</w:t>
      </w:r>
      <w:r w:rsidR="002417E7">
        <w:t xml:space="preserve">.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 xml:space="preserve">buscó tener bajos intervalos </w:t>
      </w:r>
      <w:r w:rsidR="007D6E86">
        <w:t xml:space="preserve">de transmisión </w:t>
      </w:r>
      <w:r w:rsidR="008371FD">
        <w:t>en</w:t>
      </w:r>
      <w:r w:rsidR="00A428A9">
        <w:t>tre</w:t>
      </w:r>
      <w:r w:rsidR="008371FD">
        <w:t xml:space="preserve"> el envío de mensajes </w:t>
      </w:r>
      <w:r w:rsidR="007D6E86">
        <w:t xml:space="preserve">(se </w:t>
      </w:r>
      <w:r w:rsidR="007D6E86">
        <w:lastRenderedPageBreak/>
        <w:t xml:space="preserve">esperaría fueran capaces de enviar cada 0.2 a 0.5 segundos) </w:t>
      </w:r>
      <w:r w:rsidR="008371FD">
        <w:t xml:space="preserve">y un bajo </w:t>
      </w:r>
      <w:r w:rsidR="007D6E86">
        <w:t>“Round-Trip Time” (</w:t>
      </w:r>
      <w:r w:rsidR="008371FD">
        <w:t>RTT</w:t>
      </w:r>
      <w:r w:rsidR="007D6E86">
        <w:t>)</w:t>
      </w:r>
      <w:r w:rsidR="00392D54">
        <w:t>. C</w:t>
      </w:r>
      <w:r w:rsidR="00136CF4">
        <w:t xml:space="preserve">omo se </w:t>
      </w:r>
      <w:r w:rsidR="00392D54">
        <w:t>de</w:t>
      </w:r>
      <w:r w:rsidR="008371FD">
        <w:t xml:space="preserve">muestra, el modelo v2v puede funcionar </w:t>
      </w:r>
      <w:r w:rsidR="00A428A9">
        <w:t xml:space="preserve">si toma en cuenta las condiciones de tráfico, para adaptar parámetros como la </w:t>
      </w:r>
      <w:r w:rsidR="008371FD">
        <w:t>tasa de envíos</w:t>
      </w:r>
      <w:r w:rsidR="00392D54">
        <w:t xml:space="preserve">. Aquí, </w:t>
      </w:r>
      <w:r w:rsidR="008371FD">
        <w:t>los principales retos son la 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2" w:name="_Toc147407337"/>
      <w:bookmarkStart w:id="3" w:name="_Hlk142769855"/>
      <w:bookmarkStart w:id="4" w:name="_Hlk142689267"/>
      <w:bookmarkStart w:id="5" w:name="_Hlk142740303"/>
      <w:r>
        <w:rPr>
          <w:lang w:val="es-MX"/>
        </w:rPr>
        <w:lastRenderedPageBreak/>
        <w:t>Tabla de contenido</w:t>
      </w:r>
      <w:bookmarkEnd w:id="2"/>
    </w:p>
    <w:bookmarkEnd w:id="5" w:displacedByCustomXml="next"/>
    <w:bookmarkStart w:id="6"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35EDE4DF" w14:textId="09695643" w:rsidR="00DA23DE"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7407337" w:history="1">
            <w:r w:rsidR="00DA23DE" w:rsidRPr="00DF7C3A">
              <w:rPr>
                <w:rStyle w:val="Hipervnculo"/>
                <w:noProof/>
              </w:rPr>
              <w:t>Tabla de contenido</w:t>
            </w:r>
            <w:r w:rsidR="00DA23DE">
              <w:rPr>
                <w:noProof/>
                <w:webHidden/>
              </w:rPr>
              <w:tab/>
            </w:r>
            <w:r w:rsidR="00DA23DE">
              <w:rPr>
                <w:noProof/>
                <w:webHidden/>
              </w:rPr>
              <w:fldChar w:fldCharType="begin"/>
            </w:r>
            <w:r w:rsidR="00DA23DE">
              <w:rPr>
                <w:noProof/>
                <w:webHidden/>
              </w:rPr>
              <w:instrText xml:space="preserve"> PAGEREF _Toc147407337 \h </w:instrText>
            </w:r>
            <w:r w:rsidR="00DA23DE">
              <w:rPr>
                <w:noProof/>
                <w:webHidden/>
              </w:rPr>
            </w:r>
            <w:r w:rsidR="00DA23DE">
              <w:rPr>
                <w:noProof/>
                <w:webHidden/>
              </w:rPr>
              <w:fldChar w:fldCharType="separate"/>
            </w:r>
            <w:r w:rsidR="00DA23DE">
              <w:rPr>
                <w:noProof/>
                <w:webHidden/>
              </w:rPr>
              <w:t>4</w:t>
            </w:r>
            <w:r w:rsidR="00DA23DE">
              <w:rPr>
                <w:noProof/>
                <w:webHidden/>
              </w:rPr>
              <w:fldChar w:fldCharType="end"/>
            </w:r>
          </w:hyperlink>
        </w:p>
        <w:p w14:paraId="02721628" w14:textId="793B3EF8"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8" w:history="1">
            <w:r w:rsidR="00DA23DE" w:rsidRPr="00DF7C3A">
              <w:rPr>
                <w:rStyle w:val="Hipervnculo"/>
                <w:noProof/>
              </w:rPr>
              <w:t>Índice de figuras</w:t>
            </w:r>
            <w:r w:rsidR="00DA23DE">
              <w:rPr>
                <w:noProof/>
                <w:webHidden/>
              </w:rPr>
              <w:tab/>
            </w:r>
            <w:r w:rsidR="00DA23DE">
              <w:rPr>
                <w:noProof/>
                <w:webHidden/>
              </w:rPr>
              <w:fldChar w:fldCharType="begin"/>
            </w:r>
            <w:r w:rsidR="00DA23DE">
              <w:rPr>
                <w:noProof/>
                <w:webHidden/>
              </w:rPr>
              <w:instrText xml:space="preserve"> PAGEREF _Toc147407338 \h </w:instrText>
            </w:r>
            <w:r w:rsidR="00DA23DE">
              <w:rPr>
                <w:noProof/>
                <w:webHidden/>
              </w:rPr>
            </w:r>
            <w:r w:rsidR="00DA23DE">
              <w:rPr>
                <w:noProof/>
                <w:webHidden/>
              </w:rPr>
              <w:fldChar w:fldCharType="separate"/>
            </w:r>
            <w:r w:rsidR="00DA23DE">
              <w:rPr>
                <w:noProof/>
                <w:webHidden/>
              </w:rPr>
              <w:t>8</w:t>
            </w:r>
            <w:r w:rsidR="00DA23DE">
              <w:rPr>
                <w:noProof/>
                <w:webHidden/>
              </w:rPr>
              <w:fldChar w:fldCharType="end"/>
            </w:r>
          </w:hyperlink>
        </w:p>
        <w:p w14:paraId="6DC8B985" w14:textId="6EED3D6B" w:rsidR="00DA23DE"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39" w:history="1">
            <w:r w:rsidR="00DA23DE" w:rsidRPr="00DF7C3A">
              <w:rPr>
                <w:rStyle w:val="Hipervnculo"/>
                <w:noProof/>
              </w:rPr>
              <w:t>Índice de tablas</w:t>
            </w:r>
            <w:r w:rsidR="00DA23DE">
              <w:rPr>
                <w:noProof/>
                <w:webHidden/>
              </w:rPr>
              <w:tab/>
            </w:r>
            <w:r w:rsidR="00DA23DE">
              <w:rPr>
                <w:noProof/>
                <w:webHidden/>
              </w:rPr>
              <w:fldChar w:fldCharType="begin"/>
            </w:r>
            <w:r w:rsidR="00DA23DE">
              <w:rPr>
                <w:noProof/>
                <w:webHidden/>
              </w:rPr>
              <w:instrText xml:space="preserve"> PAGEREF _Toc147407339 \h </w:instrText>
            </w:r>
            <w:r w:rsidR="00DA23DE">
              <w:rPr>
                <w:noProof/>
                <w:webHidden/>
              </w:rPr>
            </w:r>
            <w:r w:rsidR="00DA23DE">
              <w:rPr>
                <w:noProof/>
                <w:webHidden/>
              </w:rPr>
              <w:fldChar w:fldCharType="separate"/>
            </w:r>
            <w:r w:rsidR="00DA23DE">
              <w:rPr>
                <w:noProof/>
                <w:webHidden/>
              </w:rPr>
              <w:t>17</w:t>
            </w:r>
            <w:r w:rsidR="00DA23DE">
              <w:rPr>
                <w:noProof/>
                <w:webHidden/>
              </w:rPr>
              <w:fldChar w:fldCharType="end"/>
            </w:r>
          </w:hyperlink>
        </w:p>
        <w:p w14:paraId="48821DFA" w14:textId="0A787890"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0" w:history="1">
            <w:r w:rsidR="00DA23DE" w:rsidRPr="00DF7C3A">
              <w:rPr>
                <w:rStyle w:val="Hipervnculo"/>
                <w:noProof/>
              </w:rPr>
              <w:t>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Introducción</w:t>
            </w:r>
            <w:r w:rsidR="00DA23DE">
              <w:rPr>
                <w:noProof/>
                <w:webHidden/>
              </w:rPr>
              <w:tab/>
            </w:r>
            <w:r w:rsidR="00DA23DE">
              <w:rPr>
                <w:noProof/>
                <w:webHidden/>
              </w:rPr>
              <w:fldChar w:fldCharType="begin"/>
            </w:r>
            <w:r w:rsidR="00DA23DE">
              <w:rPr>
                <w:noProof/>
                <w:webHidden/>
              </w:rPr>
              <w:instrText xml:space="preserve"> PAGEREF _Toc147407340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42C4D790" w14:textId="2E512A4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1" w:history="1">
            <w:r w:rsidR="00DA23DE" w:rsidRPr="00DF7C3A">
              <w:rPr>
                <w:rStyle w:val="Hipervnculo"/>
                <w:noProof/>
              </w:rPr>
              <w:t>1.1.</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Contexto</w:t>
            </w:r>
            <w:r w:rsidR="00DA23DE">
              <w:rPr>
                <w:noProof/>
                <w:webHidden/>
              </w:rPr>
              <w:tab/>
            </w:r>
            <w:r w:rsidR="00DA23DE">
              <w:rPr>
                <w:noProof/>
                <w:webHidden/>
              </w:rPr>
              <w:fldChar w:fldCharType="begin"/>
            </w:r>
            <w:r w:rsidR="00DA23DE">
              <w:rPr>
                <w:noProof/>
                <w:webHidden/>
              </w:rPr>
              <w:instrText xml:space="preserve"> PAGEREF _Toc147407341 \h </w:instrText>
            </w:r>
            <w:r w:rsidR="00DA23DE">
              <w:rPr>
                <w:noProof/>
                <w:webHidden/>
              </w:rPr>
            </w:r>
            <w:r w:rsidR="00DA23DE">
              <w:rPr>
                <w:noProof/>
                <w:webHidden/>
              </w:rPr>
              <w:fldChar w:fldCharType="separate"/>
            </w:r>
            <w:r w:rsidR="00DA23DE">
              <w:rPr>
                <w:noProof/>
                <w:webHidden/>
              </w:rPr>
              <w:t>19</w:t>
            </w:r>
            <w:r w:rsidR="00DA23DE">
              <w:rPr>
                <w:noProof/>
                <w:webHidden/>
              </w:rPr>
              <w:fldChar w:fldCharType="end"/>
            </w:r>
          </w:hyperlink>
        </w:p>
        <w:p w14:paraId="148E7DB1" w14:textId="414E74E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2" w:history="1">
            <w:r w:rsidR="00DA23DE" w:rsidRPr="00DF7C3A">
              <w:rPr>
                <w:rStyle w:val="Hipervnculo"/>
                <w:noProof/>
              </w:rPr>
              <w:t>1.2.</w:t>
            </w:r>
            <w:r w:rsidR="00DA23DE">
              <w:rPr>
                <w:rFonts w:eastAsiaTheme="minorEastAsia" w:cstheme="minorBidi"/>
                <w:b w:val="0"/>
                <w:bCs w:val="0"/>
                <w:noProof/>
                <w:kern w:val="2"/>
                <w:lang w:eastAsia="es-MX"/>
                <w14:ligatures w14:val="standardContextual"/>
              </w:rPr>
              <w:tab/>
            </w:r>
            <w:r w:rsidR="00DA23DE" w:rsidRPr="00DF7C3A">
              <w:rPr>
                <w:rStyle w:val="Hipervnculo"/>
                <w:noProof/>
              </w:rPr>
              <w:t>Identificación del problema</w:t>
            </w:r>
            <w:r w:rsidR="00DA23DE">
              <w:rPr>
                <w:noProof/>
                <w:webHidden/>
              </w:rPr>
              <w:tab/>
            </w:r>
            <w:r w:rsidR="00DA23DE">
              <w:rPr>
                <w:noProof/>
                <w:webHidden/>
              </w:rPr>
              <w:fldChar w:fldCharType="begin"/>
            </w:r>
            <w:r w:rsidR="00DA23DE">
              <w:rPr>
                <w:noProof/>
                <w:webHidden/>
              </w:rPr>
              <w:instrText xml:space="preserve"> PAGEREF _Toc147407342 \h </w:instrText>
            </w:r>
            <w:r w:rsidR="00DA23DE">
              <w:rPr>
                <w:noProof/>
                <w:webHidden/>
              </w:rPr>
            </w:r>
            <w:r w:rsidR="00DA23DE">
              <w:rPr>
                <w:noProof/>
                <w:webHidden/>
              </w:rPr>
              <w:fldChar w:fldCharType="separate"/>
            </w:r>
            <w:r w:rsidR="00DA23DE">
              <w:rPr>
                <w:noProof/>
                <w:webHidden/>
              </w:rPr>
              <w:t>20</w:t>
            </w:r>
            <w:r w:rsidR="00DA23DE">
              <w:rPr>
                <w:noProof/>
                <w:webHidden/>
              </w:rPr>
              <w:fldChar w:fldCharType="end"/>
            </w:r>
          </w:hyperlink>
        </w:p>
        <w:p w14:paraId="3978A2A1" w14:textId="73385E4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3" w:history="1">
            <w:r w:rsidR="00DA23DE" w:rsidRPr="00DF7C3A">
              <w:rPr>
                <w:rStyle w:val="Hipervnculo"/>
                <w:noProof/>
              </w:rPr>
              <w:t>1.3.</w:t>
            </w:r>
            <w:r w:rsidR="00DA23DE">
              <w:rPr>
                <w:rFonts w:eastAsiaTheme="minorEastAsia" w:cstheme="minorBidi"/>
                <w:b w:val="0"/>
                <w:bCs w:val="0"/>
                <w:noProof/>
                <w:kern w:val="2"/>
                <w:lang w:eastAsia="es-MX"/>
                <w14:ligatures w14:val="standardContextual"/>
              </w:rPr>
              <w:tab/>
            </w:r>
            <w:r w:rsidR="00DA23DE" w:rsidRPr="00DF7C3A">
              <w:rPr>
                <w:rStyle w:val="Hipervnculo"/>
                <w:noProof/>
              </w:rPr>
              <w:t>Objetivos</w:t>
            </w:r>
            <w:r w:rsidR="00DA23DE">
              <w:rPr>
                <w:noProof/>
                <w:webHidden/>
              </w:rPr>
              <w:tab/>
            </w:r>
            <w:r w:rsidR="00DA23DE">
              <w:rPr>
                <w:noProof/>
                <w:webHidden/>
              </w:rPr>
              <w:fldChar w:fldCharType="begin"/>
            </w:r>
            <w:r w:rsidR="00DA23DE">
              <w:rPr>
                <w:noProof/>
                <w:webHidden/>
              </w:rPr>
              <w:instrText xml:space="preserve"> PAGEREF _Toc147407343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6403BE39" w14:textId="6FDC1797"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4" w:history="1">
            <w:r w:rsidR="00DA23DE" w:rsidRPr="00DF7C3A">
              <w:rPr>
                <w:rStyle w:val="Hipervnculo"/>
                <w:noProof/>
              </w:rPr>
              <w:t>1.4.</w:t>
            </w:r>
            <w:r w:rsidR="00DA23DE">
              <w:rPr>
                <w:rFonts w:eastAsiaTheme="minorEastAsia" w:cstheme="minorBidi"/>
                <w:b w:val="0"/>
                <w:bCs w:val="0"/>
                <w:noProof/>
                <w:kern w:val="2"/>
                <w:lang w:eastAsia="es-MX"/>
                <w14:ligatures w14:val="standardContextual"/>
              </w:rPr>
              <w:tab/>
            </w:r>
            <w:r w:rsidR="00DA23DE" w:rsidRPr="00DF7C3A">
              <w:rPr>
                <w:rStyle w:val="Hipervnculo"/>
                <w:noProof/>
              </w:rPr>
              <w:t>Metodología</w:t>
            </w:r>
            <w:r w:rsidR="00DA23DE">
              <w:rPr>
                <w:noProof/>
                <w:webHidden/>
              </w:rPr>
              <w:tab/>
            </w:r>
            <w:r w:rsidR="00DA23DE">
              <w:rPr>
                <w:noProof/>
                <w:webHidden/>
              </w:rPr>
              <w:fldChar w:fldCharType="begin"/>
            </w:r>
            <w:r w:rsidR="00DA23DE">
              <w:rPr>
                <w:noProof/>
                <w:webHidden/>
              </w:rPr>
              <w:instrText xml:space="preserve"> PAGEREF _Toc147407344 \h </w:instrText>
            </w:r>
            <w:r w:rsidR="00DA23DE">
              <w:rPr>
                <w:noProof/>
                <w:webHidden/>
              </w:rPr>
            </w:r>
            <w:r w:rsidR="00DA23DE">
              <w:rPr>
                <w:noProof/>
                <w:webHidden/>
              </w:rPr>
              <w:fldChar w:fldCharType="separate"/>
            </w:r>
            <w:r w:rsidR="00DA23DE">
              <w:rPr>
                <w:noProof/>
                <w:webHidden/>
              </w:rPr>
              <w:t>22</w:t>
            </w:r>
            <w:r w:rsidR="00DA23DE">
              <w:rPr>
                <w:noProof/>
                <w:webHidden/>
              </w:rPr>
              <w:fldChar w:fldCharType="end"/>
            </w:r>
          </w:hyperlink>
        </w:p>
        <w:p w14:paraId="7EA57256" w14:textId="2BA07C7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5" w:history="1">
            <w:r w:rsidR="00DA23DE" w:rsidRPr="00DF7C3A">
              <w:rPr>
                <w:rStyle w:val="Hipervnculo"/>
                <w:noProof/>
              </w:rPr>
              <w:t>1.5.</w:t>
            </w:r>
            <w:r w:rsidR="00DA23DE">
              <w:rPr>
                <w:rFonts w:eastAsiaTheme="minorEastAsia" w:cstheme="minorBidi"/>
                <w:b w:val="0"/>
                <w:bCs w:val="0"/>
                <w:noProof/>
                <w:kern w:val="2"/>
                <w:lang w:eastAsia="es-MX"/>
                <w14:ligatures w14:val="standardContextual"/>
              </w:rPr>
              <w:tab/>
            </w:r>
            <w:r w:rsidR="00DA23DE" w:rsidRPr="00DF7C3A">
              <w:rPr>
                <w:rStyle w:val="Hipervnculo"/>
                <w:noProof/>
              </w:rPr>
              <w:t>Organización del documento</w:t>
            </w:r>
            <w:r w:rsidR="00DA23DE">
              <w:rPr>
                <w:noProof/>
                <w:webHidden/>
              </w:rPr>
              <w:tab/>
            </w:r>
            <w:r w:rsidR="00DA23DE">
              <w:rPr>
                <w:noProof/>
                <w:webHidden/>
              </w:rPr>
              <w:fldChar w:fldCharType="begin"/>
            </w:r>
            <w:r w:rsidR="00DA23DE">
              <w:rPr>
                <w:noProof/>
                <w:webHidden/>
              </w:rPr>
              <w:instrText xml:space="preserve"> PAGEREF _Toc147407345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2C204115" w14:textId="76DEBBE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46" w:history="1">
            <w:r w:rsidR="00DA23DE" w:rsidRPr="00DF7C3A">
              <w:rPr>
                <w:rStyle w:val="Hipervnculo"/>
                <w:noProof/>
              </w:rPr>
              <w:t>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Análisis</w:t>
            </w:r>
            <w:r w:rsidR="00DA23DE">
              <w:rPr>
                <w:noProof/>
                <w:webHidden/>
              </w:rPr>
              <w:tab/>
            </w:r>
            <w:r w:rsidR="00DA23DE">
              <w:rPr>
                <w:noProof/>
                <w:webHidden/>
              </w:rPr>
              <w:fldChar w:fldCharType="begin"/>
            </w:r>
            <w:r w:rsidR="00DA23DE">
              <w:rPr>
                <w:noProof/>
                <w:webHidden/>
              </w:rPr>
              <w:instrText xml:space="preserve"> PAGEREF _Toc147407346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6C6D9592" w14:textId="64FC035B"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47" w:history="1">
            <w:r w:rsidR="00DA23DE" w:rsidRPr="00DF7C3A">
              <w:rPr>
                <w:rStyle w:val="Hipervnculo"/>
                <w:noProof/>
              </w:rPr>
              <w:t>2.1.</w:t>
            </w:r>
            <w:r w:rsidR="00DA23DE">
              <w:rPr>
                <w:rFonts w:eastAsiaTheme="minorEastAsia" w:cstheme="minorBidi"/>
                <w:b w:val="0"/>
                <w:bCs w:val="0"/>
                <w:noProof/>
                <w:kern w:val="2"/>
                <w:lang w:eastAsia="es-MX"/>
                <w14:ligatures w14:val="standardContextual"/>
              </w:rPr>
              <w:tab/>
            </w:r>
            <w:r w:rsidR="00DA23DE" w:rsidRPr="00DF7C3A">
              <w:rPr>
                <w:rStyle w:val="Hipervnculo"/>
                <w:noProof/>
              </w:rPr>
              <w:t>Requerimientos</w:t>
            </w:r>
            <w:r w:rsidR="00DA23DE">
              <w:rPr>
                <w:noProof/>
                <w:webHidden/>
              </w:rPr>
              <w:tab/>
            </w:r>
            <w:r w:rsidR="00DA23DE">
              <w:rPr>
                <w:noProof/>
                <w:webHidden/>
              </w:rPr>
              <w:fldChar w:fldCharType="begin"/>
            </w:r>
            <w:r w:rsidR="00DA23DE">
              <w:rPr>
                <w:noProof/>
                <w:webHidden/>
              </w:rPr>
              <w:instrText xml:space="preserve"> PAGEREF _Toc147407347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4310052A" w14:textId="466E0F4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8" w:history="1">
            <w:r w:rsidR="00DA23DE" w:rsidRPr="00DF7C3A">
              <w:rPr>
                <w:rStyle w:val="Hipervnculo"/>
                <w:noProof/>
              </w:rPr>
              <w:t>2.1.1.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funcionales</w:t>
            </w:r>
            <w:r w:rsidR="00DA23DE">
              <w:rPr>
                <w:noProof/>
                <w:webHidden/>
              </w:rPr>
              <w:tab/>
            </w:r>
            <w:r w:rsidR="00DA23DE">
              <w:rPr>
                <w:noProof/>
                <w:webHidden/>
              </w:rPr>
              <w:fldChar w:fldCharType="begin"/>
            </w:r>
            <w:r w:rsidR="00DA23DE">
              <w:rPr>
                <w:noProof/>
                <w:webHidden/>
              </w:rPr>
              <w:instrText xml:space="preserve"> PAGEREF _Toc147407348 \h </w:instrText>
            </w:r>
            <w:r w:rsidR="00DA23DE">
              <w:rPr>
                <w:noProof/>
                <w:webHidden/>
              </w:rPr>
            </w:r>
            <w:r w:rsidR="00DA23DE">
              <w:rPr>
                <w:noProof/>
                <w:webHidden/>
              </w:rPr>
              <w:fldChar w:fldCharType="separate"/>
            </w:r>
            <w:r w:rsidR="00DA23DE">
              <w:rPr>
                <w:noProof/>
                <w:webHidden/>
              </w:rPr>
              <w:t>26</w:t>
            </w:r>
            <w:r w:rsidR="00DA23DE">
              <w:rPr>
                <w:noProof/>
                <w:webHidden/>
              </w:rPr>
              <w:fldChar w:fldCharType="end"/>
            </w:r>
          </w:hyperlink>
        </w:p>
        <w:p w14:paraId="58A2F14D" w14:textId="2A33830A"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49" w:history="1">
            <w:r w:rsidR="00DA23DE" w:rsidRPr="00DF7C3A">
              <w:rPr>
                <w:rStyle w:val="Hipervnculo"/>
                <w:noProof/>
              </w:rPr>
              <w:t>2.2.1.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Requerimientos no funcionales</w:t>
            </w:r>
            <w:r w:rsidR="00DA23DE">
              <w:rPr>
                <w:noProof/>
                <w:webHidden/>
              </w:rPr>
              <w:tab/>
            </w:r>
            <w:r w:rsidR="00DA23DE">
              <w:rPr>
                <w:noProof/>
                <w:webHidden/>
              </w:rPr>
              <w:fldChar w:fldCharType="begin"/>
            </w:r>
            <w:r w:rsidR="00DA23DE">
              <w:rPr>
                <w:noProof/>
                <w:webHidden/>
              </w:rPr>
              <w:instrText xml:space="preserve"> PAGEREF _Toc147407349 \h </w:instrText>
            </w:r>
            <w:r w:rsidR="00DA23DE">
              <w:rPr>
                <w:noProof/>
                <w:webHidden/>
              </w:rPr>
            </w:r>
            <w:r w:rsidR="00DA23DE">
              <w:rPr>
                <w:noProof/>
                <w:webHidden/>
              </w:rPr>
              <w:fldChar w:fldCharType="separate"/>
            </w:r>
            <w:r w:rsidR="00DA23DE">
              <w:rPr>
                <w:noProof/>
                <w:webHidden/>
              </w:rPr>
              <w:t>27</w:t>
            </w:r>
            <w:r w:rsidR="00DA23DE">
              <w:rPr>
                <w:noProof/>
                <w:webHidden/>
              </w:rPr>
              <w:fldChar w:fldCharType="end"/>
            </w:r>
          </w:hyperlink>
        </w:p>
        <w:p w14:paraId="7E0FF707" w14:textId="3D1B345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0" w:history="1">
            <w:r w:rsidR="00DA23DE" w:rsidRPr="00DF7C3A">
              <w:rPr>
                <w:rStyle w:val="Hipervnculo"/>
                <w:noProof/>
              </w:rPr>
              <w:t>2.3</w:t>
            </w:r>
            <w:r w:rsidR="00DA23DE">
              <w:rPr>
                <w:rFonts w:eastAsiaTheme="minorEastAsia" w:cstheme="minorBidi"/>
                <w:b w:val="0"/>
                <w:bCs w:val="0"/>
                <w:noProof/>
                <w:kern w:val="2"/>
                <w:lang w:eastAsia="es-MX"/>
                <w14:ligatures w14:val="standardContextual"/>
              </w:rPr>
              <w:tab/>
            </w:r>
            <w:r w:rsidR="00DA23DE" w:rsidRPr="00DF7C3A">
              <w:rPr>
                <w:rStyle w:val="Hipervnculo"/>
                <w:noProof/>
              </w:rPr>
              <w:t>Restricciones</w:t>
            </w:r>
            <w:r w:rsidR="00DA23DE">
              <w:rPr>
                <w:noProof/>
                <w:webHidden/>
              </w:rPr>
              <w:tab/>
            </w:r>
            <w:r w:rsidR="00DA23DE">
              <w:rPr>
                <w:noProof/>
                <w:webHidden/>
              </w:rPr>
              <w:fldChar w:fldCharType="begin"/>
            </w:r>
            <w:r w:rsidR="00DA23DE">
              <w:rPr>
                <w:noProof/>
                <w:webHidden/>
              </w:rPr>
              <w:instrText xml:space="preserve"> PAGEREF _Toc147407350 \h </w:instrText>
            </w:r>
            <w:r w:rsidR="00DA23DE">
              <w:rPr>
                <w:noProof/>
                <w:webHidden/>
              </w:rPr>
            </w:r>
            <w:r w:rsidR="00DA23DE">
              <w:rPr>
                <w:noProof/>
                <w:webHidden/>
              </w:rPr>
              <w:fldChar w:fldCharType="separate"/>
            </w:r>
            <w:r w:rsidR="00DA23DE">
              <w:rPr>
                <w:noProof/>
                <w:webHidden/>
              </w:rPr>
              <w:t>28</w:t>
            </w:r>
            <w:r w:rsidR="00DA23DE">
              <w:rPr>
                <w:noProof/>
                <w:webHidden/>
              </w:rPr>
              <w:fldChar w:fldCharType="end"/>
            </w:r>
          </w:hyperlink>
        </w:p>
        <w:p w14:paraId="4584C280" w14:textId="063F73E0" w:rsidR="00DA23DE"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7407351" w:history="1">
            <w:r w:rsidR="00DA23DE" w:rsidRPr="00DF7C3A">
              <w:rPr>
                <w:rStyle w:val="Hipervnculo"/>
                <w:noProof/>
              </w:rPr>
              <w:t>2.4 Alcance</w:t>
            </w:r>
            <w:r w:rsidR="00DA23DE">
              <w:rPr>
                <w:noProof/>
                <w:webHidden/>
              </w:rPr>
              <w:tab/>
            </w:r>
            <w:r w:rsidR="00DA23DE">
              <w:rPr>
                <w:noProof/>
                <w:webHidden/>
              </w:rPr>
              <w:fldChar w:fldCharType="begin"/>
            </w:r>
            <w:r w:rsidR="00DA23DE">
              <w:rPr>
                <w:noProof/>
                <w:webHidden/>
              </w:rPr>
              <w:instrText xml:space="preserve"> PAGEREF _Toc147407351 \h </w:instrText>
            </w:r>
            <w:r w:rsidR="00DA23DE">
              <w:rPr>
                <w:noProof/>
                <w:webHidden/>
              </w:rPr>
            </w:r>
            <w:r w:rsidR="00DA23DE">
              <w:rPr>
                <w:noProof/>
                <w:webHidden/>
              </w:rPr>
              <w:fldChar w:fldCharType="separate"/>
            </w:r>
            <w:r w:rsidR="00DA23DE">
              <w:rPr>
                <w:noProof/>
                <w:webHidden/>
              </w:rPr>
              <w:t>29</w:t>
            </w:r>
            <w:r w:rsidR="00DA23DE">
              <w:rPr>
                <w:noProof/>
                <w:webHidden/>
              </w:rPr>
              <w:fldChar w:fldCharType="end"/>
            </w:r>
          </w:hyperlink>
        </w:p>
        <w:p w14:paraId="11268531" w14:textId="11E7BDE0"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2" w:history="1">
            <w:r w:rsidR="00DA23DE" w:rsidRPr="00DF7C3A">
              <w:rPr>
                <w:rStyle w:val="Hipervnculo"/>
                <w:noProof/>
              </w:rPr>
              <w:t>2.5</w:t>
            </w:r>
            <w:r w:rsidR="00DA23DE">
              <w:rPr>
                <w:rFonts w:eastAsiaTheme="minorEastAsia" w:cstheme="minorBidi"/>
                <w:b w:val="0"/>
                <w:bCs w:val="0"/>
                <w:noProof/>
                <w:kern w:val="2"/>
                <w:lang w:eastAsia="es-MX"/>
                <w14:ligatures w14:val="standardContextual"/>
              </w:rPr>
              <w:tab/>
            </w:r>
            <w:r w:rsidR="00DA23DE" w:rsidRPr="00DF7C3A">
              <w:rPr>
                <w:rStyle w:val="Hipervnculo"/>
                <w:noProof/>
              </w:rPr>
              <w:t>Trabajos relacionados</w:t>
            </w:r>
            <w:r w:rsidR="00DA23DE">
              <w:rPr>
                <w:noProof/>
                <w:webHidden/>
              </w:rPr>
              <w:tab/>
            </w:r>
            <w:r w:rsidR="00DA23DE">
              <w:rPr>
                <w:noProof/>
                <w:webHidden/>
              </w:rPr>
              <w:fldChar w:fldCharType="begin"/>
            </w:r>
            <w:r w:rsidR="00DA23DE">
              <w:rPr>
                <w:noProof/>
                <w:webHidden/>
              </w:rPr>
              <w:instrText xml:space="preserve"> PAGEREF _Toc147407352 \h </w:instrText>
            </w:r>
            <w:r w:rsidR="00DA23DE">
              <w:rPr>
                <w:noProof/>
                <w:webHidden/>
              </w:rPr>
            </w:r>
            <w:r w:rsidR="00DA23DE">
              <w:rPr>
                <w:noProof/>
                <w:webHidden/>
              </w:rPr>
              <w:fldChar w:fldCharType="separate"/>
            </w:r>
            <w:r w:rsidR="00DA23DE">
              <w:rPr>
                <w:noProof/>
                <w:webHidden/>
              </w:rPr>
              <w:t>30</w:t>
            </w:r>
            <w:r w:rsidR="00DA23DE">
              <w:rPr>
                <w:noProof/>
                <w:webHidden/>
              </w:rPr>
              <w:fldChar w:fldCharType="end"/>
            </w:r>
          </w:hyperlink>
        </w:p>
        <w:p w14:paraId="0DD0505E" w14:textId="77470E23"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53" w:history="1">
            <w:r w:rsidR="00DA23DE" w:rsidRPr="00DF7C3A">
              <w:rPr>
                <w:rStyle w:val="Hipervnculo"/>
                <w:noProof/>
              </w:rPr>
              <w:t>3.</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w:t>
            </w:r>
            <w:r w:rsidR="00DA23DE">
              <w:rPr>
                <w:noProof/>
                <w:webHidden/>
              </w:rPr>
              <w:tab/>
            </w:r>
            <w:r w:rsidR="00DA23DE">
              <w:rPr>
                <w:noProof/>
                <w:webHidden/>
              </w:rPr>
              <w:fldChar w:fldCharType="begin"/>
            </w:r>
            <w:r w:rsidR="00DA23DE">
              <w:rPr>
                <w:noProof/>
                <w:webHidden/>
              </w:rPr>
              <w:instrText xml:space="preserve"> PAGEREF _Toc147407353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0BA7D608" w14:textId="78D10291"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4" w:history="1">
            <w:r w:rsidR="00DA23DE" w:rsidRPr="00DF7C3A">
              <w:rPr>
                <w:rStyle w:val="Hipervnculo"/>
                <w:noProof/>
              </w:rPr>
              <w:t>3.1.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_Toc147407354 \h </w:instrText>
            </w:r>
            <w:r w:rsidR="00DA23DE">
              <w:rPr>
                <w:noProof/>
                <w:webHidden/>
              </w:rPr>
            </w:r>
            <w:r w:rsidR="00DA23DE">
              <w:rPr>
                <w:noProof/>
                <w:webHidden/>
              </w:rPr>
              <w:fldChar w:fldCharType="separate"/>
            </w:r>
            <w:r w:rsidR="00DA23DE">
              <w:rPr>
                <w:noProof/>
                <w:webHidden/>
              </w:rPr>
              <w:t>35</w:t>
            </w:r>
            <w:r w:rsidR="00DA23DE">
              <w:rPr>
                <w:noProof/>
                <w:webHidden/>
              </w:rPr>
              <w:fldChar w:fldCharType="end"/>
            </w:r>
          </w:hyperlink>
        </w:p>
        <w:p w14:paraId="40CAA701" w14:textId="4D07CDB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55"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Detección de objetos</w:t>
            </w:r>
            <w:r w:rsidR="00DA23DE">
              <w:rPr>
                <w:noProof/>
                <w:webHidden/>
              </w:rPr>
              <w:tab/>
            </w:r>
            <w:r w:rsidR="00DA23DE">
              <w:rPr>
                <w:noProof/>
                <w:webHidden/>
              </w:rPr>
              <w:fldChar w:fldCharType="begin"/>
            </w:r>
            <w:r w:rsidR="00DA23DE">
              <w:rPr>
                <w:noProof/>
                <w:webHidden/>
              </w:rPr>
              <w:instrText xml:space="preserve"> PAGEREF _Toc147407355 \h </w:instrText>
            </w:r>
            <w:r w:rsidR="00DA23DE">
              <w:rPr>
                <w:noProof/>
                <w:webHidden/>
              </w:rPr>
            </w:r>
            <w:r w:rsidR="00DA23DE">
              <w:rPr>
                <w:noProof/>
                <w:webHidden/>
              </w:rPr>
              <w:fldChar w:fldCharType="separate"/>
            </w:r>
            <w:r w:rsidR="00DA23DE">
              <w:rPr>
                <w:noProof/>
                <w:webHidden/>
              </w:rPr>
              <w:t>43</w:t>
            </w:r>
            <w:r w:rsidR="00DA23DE">
              <w:rPr>
                <w:noProof/>
                <w:webHidden/>
              </w:rPr>
              <w:fldChar w:fldCharType="end"/>
            </w:r>
          </w:hyperlink>
        </w:p>
        <w:p w14:paraId="3975B0BF" w14:textId="2BC7AE43"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6"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 de detección</w:t>
            </w:r>
            <w:r w:rsidR="00DA23DE">
              <w:rPr>
                <w:noProof/>
                <w:webHidden/>
              </w:rPr>
              <w:tab/>
            </w:r>
            <w:r w:rsidR="00DA23DE">
              <w:rPr>
                <w:noProof/>
                <w:webHidden/>
              </w:rPr>
              <w:fldChar w:fldCharType="begin"/>
            </w:r>
            <w:r w:rsidR="00DA23DE">
              <w:rPr>
                <w:noProof/>
                <w:webHidden/>
              </w:rPr>
              <w:instrText xml:space="preserve"> PAGEREF _Toc147407356 \h </w:instrText>
            </w:r>
            <w:r w:rsidR="00DA23DE">
              <w:rPr>
                <w:noProof/>
                <w:webHidden/>
              </w:rPr>
            </w:r>
            <w:r w:rsidR="00DA23DE">
              <w:rPr>
                <w:noProof/>
                <w:webHidden/>
              </w:rPr>
              <w:fldChar w:fldCharType="separate"/>
            </w:r>
            <w:r w:rsidR="00DA23DE">
              <w:rPr>
                <w:noProof/>
                <w:webHidden/>
              </w:rPr>
              <w:t>48</w:t>
            </w:r>
            <w:r w:rsidR="00DA23DE">
              <w:rPr>
                <w:noProof/>
                <w:webHidden/>
              </w:rPr>
              <w:fldChar w:fldCharType="end"/>
            </w:r>
          </w:hyperlink>
        </w:p>
        <w:p w14:paraId="730A71FD" w14:textId="0A6ECC6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7" w:history="1">
            <w:r w:rsidR="00DA23DE" w:rsidRPr="00DF7C3A">
              <w:rPr>
                <w:rStyle w:val="Hipervnculo"/>
                <w:noProof/>
              </w:rPr>
              <w:t>3.1.2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Clasificador de cascada</w:t>
            </w:r>
            <w:r w:rsidR="00DA23DE">
              <w:rPr>
                <w:noProof/>
                <w:webHidden/>
              </w:rPr>
              <w:tab/>
            </w:r>
            <w:r w:rsidR="00DA23DE">
              <w:rPr>
                <w:noProof/>
                <w:webHidden/>
              </w:rPr>
              <w:fldChar w:fldCharType="begin"/>
            </w:r>
            <w:r w:rsidR="00DA23DE">
              <w:rPr>
                <w:noProof/>
                <w:webHidden/>
              </w:rPr>
              <w:instrText xml:space="preserve"> PAGEREF _Toc147407357 \h </w:instrText>
            </w:r>
            <w:r w:rsidR="00DA23DE">
              <w:rPr>
                <w:noProof/>
                <w:webHidden/>
              </w:rPr>
            </w:r>
            <w:r w:rsidR="00DA23DE">
              <w:rPr>
                <w:noProof/>
                <w:webHidden/>
              </w:rPr>
              <w:fldChar w:fldCharType="separate"/>
            </w:r>
            <w:r w:rsidR="00DA23DE">
              <w:rPr>
                <w:noProof/>
                <w:webHidden/>
              </w:rPr>
              <w:t>50</w:t>
            </w:r>
            <w:r w:rsidR="00DA23DE">
              <w:rPr>
                <w:noProof/>
                <w:webHidden/>
              </w:rPr>
              <w:fldChar w:fldCharType="end"/>
            </w:r>
          </w:hyperlink>
        </w:p>
        <w:p w14:paraId="72C3F89C" w14:textId="5CCEABC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8" w:history="1">
            <w:r w:rsidR="00DA23DE" w:rsidRPr="00DF7C3A">
              <w:rPr>
                <w:rStyle w:val="Hipervnculo"/>
                <w:noProof/>
              </w:rPr>
              <w:t>3.1.3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Hog+svm</w:t>
            </w:r>
            <w:r w:rsidR="00DA23DE">
              <w:rPr>
                <w:noProof/>
                <w:webHidden/>
              </w:rPr>
              <w:tab/>
            </w:r>
            <w:r w:rsidR="00DA23DE">
              <w:rPr>
                <w:noProof/>
                <w:webHidden/>
              </w:rPr>
              <w:fldChar w:fldCharType="begin"/>
            </w:r>
            <w:r w:rsidR="00DA23DE">
              <w:rPr>
                <w:noProof/>
                <w:webHidden/>
              </w:rPr>
              <w:instrText xml:space="preserve"> PAGEREF _Toc147407358 \h </w:instrText>
            </w:r>
            <w:r w:rsidR="00DA23DE">
              <w:rPr>
                <w:noProof/>
                <w:webHidden/>
              </w:rPr>
            </w:r>
            <w:r w:rsidR="00DA23DE">
              <w:rPr>
                <w:noProof/>
                <w:webHidden/>
              </w:rPr>
              <w:fldChar w:fldCharType="separate"/>
            </w:r>
            <w:r w:rsidR="00DA23DE">
              <w:rPr>
                <w:noProof/>
                <w:webHidden/>
              </w:rPr>
              <w:t>53</w:t>
            </w:r>
            <w:r w:rsidR="00DA23DE">
              <w:rPr>
                <w:noProof/>
                <w:webHidden/>
              </w:rPr>
              <w:fldChar w:fldCharType="end"/>
            </w:r>
          </w:hyperlink>
        </w:p>
        <w:p w14:paraId="632562B2" w14:textId="7E2793C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59" w:history="1">
            <w:r w:rsidR="00DA23DE" w:rsidRPr="00DF7C3A">
              <w:rPr>
                <w:rStyle w:val="Hipervnculo"/>
                <w:noProof/>
              </w:rPr>
              <w:t>3.1.4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Comparación con redes neuronales convolucionales</w:t>
            </w:r>
            <w:r w:rsidR="00DA23DE">
              <w:rPr>
                <w:noProof/>
                <w:webHidden/>
              </w:rPr>
              <w:tab/>
            </w:r>
            <w:r w:rsidR="00DA23DE">
              <w:rPr>
                <w:noProof/>
                <w:webHidden/>
              </w:rPr>
              <w:fldChar w:fldCharType="begin"/>
            </w:r>
            <w:r w:rsidR="00DA23DE">
              <w:rPr>
                <w:noProof/>
                <w:webHidden/>
              </w:rPr>
              <w:instrText xml:space="preserve"> PAGEREF _Toc147407359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2C482167" w14:textId="6432839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60" w:history="1">
            <w:r w:rsidR="00DA23DE" w:rsidRPr="00DF7C3A">
              <w:rPr>
                <w:rStyle w:val="Hipervnculo"/>
                <w:noProof/>
              </w:rPr>
              <w:t>3.2</w:t>
            </w:r>
            <w:r w:rsidR="00DA23DE">
              <w:rPr>
                <w:rFonts w:eastAsiaTheme="minorEastAsia" w:cstheme="minorBidi"/>
                <w:b w:val="0"/>
                <w:bCs w:val="0"/>
                <w:noProof/>
                <w:kern w:val="2"/>
                <w:lang w:eastAsia="es-MX"/>
                <w14:ligatures w14:val="standardContextual"/>
              </w:rPr>
              <w:tab/>
            </w:r>
            <w:r w:rsidR="00DA23DE" w:rsidRPr="00DF7C3A">
              <w:rPr>
                <w:rStyle w:val="Hipervnculo"/>
                <w:noProof/>
              </w:rPr>
              <w:t>Rastreo de objetos</w:t>
            </w:r>
            <w:r w:rsidR="00DA23DE">
              <w:rPr>
                <w:noProof/>
                <w:webHidden/>
              </w:rPr>
              <w:tab/>
            </w:r>
            <w:r w:rsidR="00DA23DE">
              <w:rPr>
                <w:noProof/>
                <w:webHidden/>
              </w:rPr>
              <w:fldChar w:fldCharType="begin"/>
            </w:r>
            <w:r w:rsidR="00DA23DE">
              <w:rPr>
                <w:noProof/>
                <w:webHidden/>
              </w:rPr>
              <w:instrText xml:space="preserve"> PAGEREF _Toc147407360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663644FB" w14:textId="3F5CEDF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1" w:history="1">
            <w:r w:rsidR="00DA23DE" w:rsidRPr="00DF7C3A">
              <w:rPr>
                <w:rStyle w:val="Hipervnculo"/>
                <w:noProof/>
              </w:rPr>
              <w:t>3.2.1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Técnicas</w:t>
            </w:r>
            <w:r w:rsidR="00DA23DE">
              <w:rPr>
                <w:noProof/>
                <w:webHidden/>
              </w:rPr>
              <w:tab/>
            </w:r>
            <w:r w:rsidR="00DA23DE">
              <w:rPr>
                <w:noProof/>
                <w:webHidden/>
              </w:rPr>
              <w:fldChar w:fldCharType="begin"/>
            </w:r>
            <w:r w:rsidR="00DA23DE">
              <w:rPr>
                <w:noProof/>
                <w:webHidden/>
              </w:rPr>
              <w:instrText xml:space="preserve"> PAGEREF _Toc147407361 \h </w:instrText>
            </w:r>
            <w:r w:rsidR="00DA23DE">
              <w:rPr>
                <w:noProof/>
                <w:webHidden/>
              </w:rPr>
            </w:r>
            <w:r w:rsidR="00DA23DE">
              <w:rPr>
                <w:noProof/>
                <w:webHidden/>
              </w:rPr>
              <w:fldChar w:fldCharType="separate"/>
            </w:r>
            <w:r w:rsidR="00DA23DE">
              <w:rPr>
                <w:noProof/>
                <w:webHidden/>
              </w:rPr>
              <w:t>60</w:t>
            </w:r>
            <w:r w:rsidR="00DA23DE">
              <w:rPr>
                <w:noProof/>
                <w:webHidden/>
              </w:rPr>
              <w:fldChar w:fldCharType="end"/>
            </w:r>
          </w:hyperlink>
        </w:p>
        <w:p w14:paraId="4B0145D9" w14:textId="171D6354"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2" w:history="1">
            <w:r w:rsidR="00DA23DE" w:rsidRPr="00DF7C3A">
              <w:rPr>
                <w:rStyle w:val="Hipervnculo"/>
                <w:noProof/>
              </w:rPr>
              <w:t>3.2.2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Filtro de Kalman</w:t>
            </w:r>
            <w:r w:rsidR="00DA23DE">
              <w:rPr>
                <w:noProof/>
                <w:webHidden/>
              </w:rPr>
              <w:tab/>
            </w:r>
            <w:r w:rsidR="00DA23DE">
              <w:rPr>
                <w:noProof/>
                <w:webHidden/>
              </w:rPr>
              <w:fldChar w:fldCharType="begin"/>
            </w:r>
            <w:r w:rsidR="00DA23DE">
              <w:rPr>
                <w:noProof/>
                <w:webHidden/>
              </w:rPr>
              <w:instrText xml:space="preserve"> PAGEREF _Toc147407362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AE1688E" w14:textId="332E16BD"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63" w:history="1">
            <w:r w:rsidR="00DA23DE" w:rsidRPr="00DF7C3A">
              <w:rPr>
                <w:rStyle w:val="Hipervnculo"/>
                <w:noProof/>
              </w:rPr>
              <w:t>3.2.3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Caso multivariable</w:t>
            </w:r>
            <w:r w:rsidR="00DA23DE">
              <w:rPr>
                <w:noProof/>
                <w:webHidden/>
              </w:rPr>
              <w:tab/>
            </w:r>
            <w:r w:rsidR="00DA23DE">
              <w:rPr>
                <w:noProof/>
                <w:webHidden/>
              </w:rPr>
              <w:fldChar w:fldCharType="begin"/>
            </w:r>
            <w:r w:rsidR="00DA23DE">
              <w:rPr>
                <w:noProof/>
                <w:webHidden/>
              </w:rPr>
              <w:instrText xml:space="preserve"> PAGEREF _Toc147407363 \h </w:instrText>
            </w:r>
            <w:r w:rsidR="00DA23DE">
              <w:rPr>
                <w:noProof/>
                <w:webHidden/>
              </w:rPr>
            </w:r>
            <w:r w:rsidR="00DA23DE">
              <w:rPr>
                <w:noProof/>
                <w:webHidden/>
              </w:rPr>
              <w:fldChar w:fldCharType="separate"/>
            </w:r>
            <w:r w:rsidR="00DA23DE">
              <w:rPr>
                <w:noProof/>
                <w:webHidden/>
              </w:rPr>
              <w:t>65</w:t>
            </w:r>
            <w:r w:rsidR="00DA23DE">
              <w:rPr>
                <w:noProof/>
                <w:webHidden/>
              </w:rPr>
              <w:fldChar w:fldCharType="end"/>
            </w:r>
          </w:hyperlink>
        </w:p>
        <w:p w14:paraId="0474D772" w14:textId="32B0E46E"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4" w:history="1">
            <w:r w:rsidR="00DA23DE" w:rsidRPr="00DF7C3A">
              <w:rPr>
                <w:rStyle w:val="Hipervnculo"/>
                <w:noProof/>
              </w:rPr>
              <w:t>4</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Codificación</w:t>
            </w:r>
            <w:r w:rsidR="00DA23DE">
              <w:rPr>
                <w:noProof/>
                <w:webHidden/>
              </w:rPr>
              <w:tab/>
            </w:r>
            <w:r w:rsidR="00DA23DE">
              <w:rPr>
                <w:noProof/>
                <w:webHidden/>
              </w:rPr>
              <w:fldChar w:fldCharType="begin"/>
            </w:r>
            <w:r w:rsidR="00DA23DE">
              <w:rPr>
                <w:noProof/>
                <w:webHidden/>
              </w:rPr>
              <w:instrText xml:space="preserve"> PAGEREF _Toc147407364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1179EB50" w14:textId="3F37881A"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5" w:history="1">
            <w:r w:rsidR="00DA23DE" w:rsidRPr="00DF7C3A">
              <w:rPr>
                <w:rStyle w:val="Hipervnculo"/>
                <w:noProof/>
              </w:rPr>
              <w:t>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del filtro de cascada</w:t>
            </w:r>
            <w:r w:rsidR="00DA23DE">
              <w:rPr>
                <w:noProof/>
                <w:webHidden/>
              </w:rPr>
              <w:tab/>
            </w:r>
            <w:r w:rsidR="00DA23DE">
              <w:rPr>
                <w:noProof/>
                <w:webHidden/>
              </w:rPr>
              <w:fldChar w:fldCharType="begin"/>
            </w:r>
            <w:r w:rsidR="00DA23DE">
              <w:rPr>
                <w:noProof/>
                <w:webHidden/>
              </w:rPr>
              <w:instrText xml:space="preserve"> PAGEREF _Toc147407365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0D4506B3" w14:textId="2CF07677"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6" w:history="1">
            <w:r w:rsidR="00DA23DE" w:rsidRPr="00DF7C3A">
              <w:rPr>
                <w:rStyle w:val="Hipervnculo"/>
                <w:noProof/>
              </w:rPr>
              <w:t>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Entrenamiento de svm</w:t>
            </w:r>
            <w:r w:rsidR="00DA23DE">
              <w:rPr>
                <w:noProof/>
                <w:webHidden/>
              </w:rPr>
              <w:tab/>
            </w:r>
            <w:r w:rsidR="00DA23DE">
              <w:rPr>
                <w:noProof/>
                <w:webHidden/>
              </w:rPr>
              <w:fldChar w:fldCharType="begin"/>
            </w:r>
            <w:r w:rsidR="00DA23DE">
              <w:rPr>
                <w:noProof/>
                <w:webHidden/>
              </w:rPr>
              <w:instrText xml:space="preserve"> PAGEREF _Toc147407366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2C1EC211" w14:textId="6F32EA5B"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7" w:history="1">
            <w:r w:rsidR="00DA23DE" w:rsidRPr="00DF7C3A">
              <w:rPr>
                <w:rStyle w:val="Hipervnculo"/>
                <w:noProof/>
              </w:rPr>
              <w:t>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Detección y nodo para el vehículo</w:t>
            </w:r>
            <w:r w:rsidR="00DA23DE">
              <w:rPr>
                <w:noProof/>
                <w:webHidden/>
              </w:rPr>
              <w:tab/>
            </w:r>
            <w:r w:rsidR="00DA23DE">
              <w:rPr>
                <w:noProof/>
                <w:webHidden/>
              </w:rPr>
              <w:fldChar w:fldCharType="begin"/>
            </w:r>
            <w:r w:rsidR="00DA23DE">
              <w:rPr>
                <w:noProof/>
                <w:webHidden/>
              </w:rPr>
              <w:instrText xml:space="preserve"> PAGEREF _Toc147407367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3307D321" w14:textId="7AAAAA15" w:rsidR="00DA23DE"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7407368" w:history="1">
            <w:r w:rsidR="00DA23DE" w:rsidRPr="00DF7C3A">
              <w:rPr>
                <w:rStyle w:val="Hipervnculo"/>
                <w:noProof/>
              </w:rPr>
              <w:t>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Rastreo</w:t>
            </w:r>
            <w:r w:rsidR="00DA23DE">
              <w:rPr>
                <w:noProof/>
                <w:webHidden/>
              </w:rPr>
              <w:tab/>
            </w:r>
            <w:r w:rsidR="00DA23DE">
              <w:rPr>
                <w:noProof/>
                <w:webHidden/>
              </w:rPr>
              <w:fldChar w:fldCharType="begin"/>
            </w:r>
            <w:r w:rsidR="00DA23DE">
              <w:rPr>
                <w:noProof/>
                <w:webHidden/>
              </w:rPr>
              <w:instrText xml:space="preserve"> PAGEREF _Toc147407368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4E3B615E" w14:textId="4BF90EB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69" w:history="1">
            <w:r w:rsidR="00DA23DE" w:rsidRPr="00DF7C3A">
              <w:rPr>
                <w:rStyle w:val="Hipervnculo"/>
                <w:noProof/>
              </w:rPr>
              <w:t>5</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_Toc147407369 \h </w:instrText>
            </w:r>
            <w:r w:rsidR="00DA23DE">
              <w:rPr>
                <w:noProof/>
                <w:webHidden/>
              </w:rPr>
            </w:r>
            <w:r w:rsidR="00DA23DE">
              <w:rPr>
                <w:noProof/>
                <w:webHidden/>
              </w:rPr>
              <w:fldChar w:fldCharType="separate"/>
            </w:r>
            <w:r w:rsidR="00DA23DE">
              <w:rPr>
                <w:noProof/>
                <w:webHidden/>
              </w:rPr>
              <w:t>100</w:t>
            </w:r>
            <w:r w:rsidR="00DA23DE">
              <w:rPr>
                <w:noProof/>
                <w:webHidden/>
              </w:rPr>
              <w:fldChar w:fldCharType="end"/>
            </w:r>
          </w:hyperlink>
        </w:p>
        <w:p w14:paraId="57133ED2" w14:textId="74358ECA"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70" w:history="1">
            <w:r w:rsidR="00DA23DE" w:rsidRPr="00DF7C3A">
              <w:rPr>
                <w:rStyle w:val="Hipervnculo"/>
                <w:noProof/>
              </w:rPr>
              <w:t>6</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Diseño de la Red vanet</w:t>
            </w:r>
            <w:r w:rsidR="00DA23DE">
              <w:rPr>
                <w:noProof/>
                <w:webHidden/>
              </w:rPr>
              <w:tab/>
            </w:r>
            <w:r w:rsidR="00DA23DE">
              <w:rPr>
                <w:noProof/>
                <w:webHidden/>
              </w:rPr>
              <w:fldChar w:fldCharType="begin"/>
            </w:r>
            <w:r w:rsidR="00DA23DE">
              <w:rPr>
                <w:noProof/>
                <w:webHidden/>
              </w:rPr>
              <w:instrText xml:space="preserve"> PAGEREF _Toc147407370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185DD8CE" w14:textId="2E87F866"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1" w:history="1">
            <w:r w:rsidR="00DA23DE" w:rsidRPr="00DF7C3A">
              <w:rPr>
                <w:rStyle w:val="Hipervnculo"/>
                <w:noProof/>
              </w:rPr>
              <w:t>6.1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w:t>
            </w:r>
            <w:r w:rsidR="00DA23DE">
              <w:rPr>
                <w:noProof/>
                <w:webHidden/>
              </w:rPr>
              <w:tab/>
            </w:r>
            <w:r w:rsidR="00DA23DE">
              <w:rPr>
                <w:noProof/>
                <w:webHidden/>
              </w:rPr>
              <w:fldChar w:fldCharType="begin"/>
            </w:r>
            <w:r w:rsidR="00DA23DE">
              <w:rPr>
                <w:noProof/>
                <w:webHidden/>
              </w:rPr>
              <w:instrText xml:space="preserve"> PAGEREF _Toc147407371 \h </w:instrText>
            </w:r>
            <w:r w:rsidR="00DA23DE">
              <w:rPr>
                <w:noProof/>
                <w:webHidden/>
              </w:rPr>
            </w:r>
            <w:r w:rsidR="00DA23DE">
              <w:rPr>
                <w:noProof/>
                <w:webHidden/>
              </w:rPr>
              <w:fldChar w:fldCharType="separate"/>
            </w:r>
            <w:r w:rsidR="00DA23DE">
              <w:rPr>
                <w:noProof/>
                <w:webHidden/>
              </w:rPr>
              <w:t>112</w:t>
            </w:r>
            <w:r w:rsidR="00DA23DE">
              <w:rPr>
                <w:noProof/>
                <w:webHidden/>
              </w:rPr>
              <w:fldChar w:fldCharType="end"/>
            </w:r>
          </w:hyperlink>
        </w:p>
        <w:p w14:paraId="63531A7F" w14:textId="3BE4367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2" w:history="1">
            <w:r w:rsidR="00DA23DE" w:rsidRPr="00DF7C3A">
              <w:rPr>
                <w:rStyle w:val="Hipervnculo"/>
                <w:noProof/>
              </w:rPr>
              <w:t>6.2</w:t>
            </w:r>
            <w:r w:rsidR="00DA23DE">
              <w:rPr>
                <w:rFonts w:eastAsiaTheme="minorEastAsia" w:cstheme="minorBidi"/>
                <w:b w:val="0"/>
                <w:bCs w:val="0"/>
                <w:noProof/>
                <w:kern w:val="2"/>
                <w:lang w:eastAsia="es-MX"/>
                <w14:ligatures w14:val="standardContextual"/>
              </w:rPr>
              <w:tab/>
            </w:r>
            <w:r w:rsidR="00DA23DE" w:rsidRPr="00DF7C3A">
              <w:rPr>
                <w:rStyle w:val="Hipervnculo"/>
                <w:noProof/>
              </w:rPr>
              <w:t>Descripción</w:t>
            </w:r>
            <w:r w:rsidR="00DA23DE">
              <w:rPr>
                <w:noProof/>
                <w:webHidden/>
              </w:rPr>
              <w:tab/>
            </w:r>
            <w:r w:rsidR="00DA23DE">
              <w:rPr>
                <w:noProof/>
                <w:webHidden/>
              </w:rPr>
              <w:fldChar w:fldCharType="begin"/>
            </w:r>
            <w:r w:rsidR="00DA23DE">
              <w:rPr>
                <w:noProof/>
                <w:webHidden/>
              </w:rPr>
              <w:instrText xml:space="preserve"> PAGEREF _Toc147407372 \h </w:instrText>
            </w:r>
            <w:r w:rsidR="00DA23DE">
              <w:rPr>
                <w:noProof/>
                <w:webHidden/>
              </w:rPr>
            </w:r>
            <w:r w:rsidR="00DA23DE">
              <w:rPr>
                <w:noProof/>
                <w:webHidden/>
              </w:rPr>
              <w:fldChar w:fldCharType="separate"/>
            </w:r>
            <w:r w:rsidR="00DA23DE">
              <w:rPr>
                <w:noProof/>
                <w:webHidden/>
              </w:rPr>
              <w:t>115</w:t>
            </w:r>
            <w:r w:rsidR="00DA23DE">
              <w:rPr>
                <w:noProof/>
                <w:webHidden/>
              </w:rPr>
              <w:fldChar w:fldCharType="end"/>
            </w:r>
          </w:hyperlink>
        </w:p>
        <w:p w14:paraId="062C54CE" w14:textId="50B172CF"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3" w:history="1">
            <w:r w:rsidR="00DA23DE" w:rsidRPr="00DF7C3A">
              <w:rPr>
                <w:rStyle w:val="Hipervnculo"/>
                <w:noProof/>
              </w:rPr>
              <w:t>6.3</w:t>
            </w:r>
            <w:r w:rsidR="00DA23DE">
              <w:rPr>
                <w:rFonts w:eastAsiaTheme="minorEastAsia" w:cstheme="minorBidi"/>
                <w:b w:val="0"/>
                <w:bCs w:val="0"/>
                <w:noProof/>
                <w:kern w:val="2"/>
                <w:lang w:eastAsia="es-MX"/>
                <w14:ligatures w14:val="standardContextual"/>
              </w:rPr>
              <w:tab/>
            </w:r>
            <w:r w:rsidR="00DA23DE" w:rsidRPr="00DF7C3A">
              <w:rPr>
                <w:rStyle w:val="Hipervnculo"/>
                <w:noProof/>
              </w:rPr>
              <w:t>Patrones de comunicación</w:t>
            </w:r>
            <w:r w:rsidR="00DA23DE">
              <w:rPr>
                <w:noProof/>
                <w:webHidden/>
              </w:rPr>
              <w:tab/>
            </w:r>
            <w:r w:rsidR="00DA23DE">
              <w:rPr>
                <w:noProof/>
                <w:webHidden/>
              </w:rPr>
              <w:fldChar w:fldCharType="begin"/>
            </w:r>
            <w:r w:rsidR="00DA23DE">
              <w:rPr>
                <w:noProof/>
                <w:webHidden/>
              </w:rPr>
              <w:instrText xml:space="preserve"> PAGEREF _Toc147407373 \h </w:instrText>
            </w:r>
            <w:r w:rsidR="00DA23DE">
              <w:rPr>
                <w:noProof/>
                <w:webHidden/>
              </w:rPr>
            </w:r>
            <w:r w:rsidR="00DA23DE">
              <w:rPr>
                <w:noProof/>
                <w:webHidden/>
              </w:rPr>
              <w:fldChar w:fldCharType="separate"/>
            </w:r>
            <w:r w:rsidR="00DA23DE">
              <w:rPr>
                <w:noProof/>
                <w:webHidden/>
              </w:rPr>
              <w:t>118</w:t>
            </w:r>
            <w:r w:rsidR="00DA23DE">
              <w:rPr>
                <w:noProof/>
                <w:webHidden/>
              </w:rPr>
              <w:fldChar w:fldCharType="end"/>
            </w:r>
          </w:hyperlink>
        </w:p>
        <w:p w14:paraId="6DBE0E11" w14:textId="49EF5EF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4" w:history="1">
            <w:r w:rsidR="00DA23DE" w:rsidRPr="00DF7C3A">
              <w:rPr>
                <w:rStyle w:val="Hipervnculo"/>
                <w:noProof/>
              </w:rPr>
              <w:t>6.4</w:t>
            </w:r>
            <w:r w:rsidR="00DA23DE">
              <w:rPr>
                <w:rFonts w:eastAsiaTheme="minorEastAsia" w:cstheme="minorBidi"/>
                <w:b w:val="0"/>
                <w:bCs w:val="0"/>
                <w:noProof/>
                <w:kern w:val="2"/>
                <w:lang w:eastAsia="es-MX"/>
                <w14:ligatures w14:val="standardContextual"/>
              </w:rPr>
              <w:tab/>
            </w:r>
            <w:r w:rsidR="00DA23DE" w:rsidRPr="00DF7C3A">
              <w:rPr>
                <w:rStyle w:val="Hipervnculo"/>
                <w:noProof/>
              </w:rPr>
              <w:t>Modelos v2x, v2i y v2v</w:t>
            </w:r>
            <w:r w:rsidR="00DA23DE">
              <w:rPr>
                <w:noProof/>
                <w:webHidden/>
              </w:rPr>
              <w:tab/>
            </w:r>
            <w:r w:rsidR="00DA23DE">
              <w:rPr>
                <w:noProof/>
                <w:webHidden/>
              </w:rPr>
              <w:fldChar w:fldCharType="begin"/>
            </w:r>
            <w:r w:rsidR="00DA23DE">
              <w:rPr>
                <w:noProof/>
                <w:webHidden/>
              </w:rPr>
              <w:instrText xml:space="preserve"> PAGEREF _Toc147407374 \h </w:instrText>
            </w:r>
            <w:r w:rsidR="00DA23DE">
              <w:rPr>
                <w:noProof/>
                <w:webHidden/>
              </w:rPr>
            </w:r>
            <w:r w:rsidR="00DA23DE">
              <w:rPr>
                <w:noProof/>
                <w:webHidden/>
              </w:rPr>
              <w:fldChar w:fldCharType="separate"/>
            </w:r>
            <w:r w:rsidR="00DA23DE">
              <w:rPr>
                <w:noProof/>
                <w:webHidden/>
              </w:rPr>
              <w:t>121</w:t>
            </w:r>
            <w:r w:rsidR="00DA23DE">
              <w:rPr>
                <w:noProof/>
                <w:webHidden/>
              </w:rPr>
              <w:fldChar w:fldCharType="end"/>
            </w:r>
          </w:hyperlink>
        </w:p>
        <w:p w14:paraId="2F2E9AF6" w14:textId="4779D3DA"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75" w:history="1">
            <w:r w:rsidR="00DA23DE" w:rsidRPr="00DF7C3A">
              <w:rPr>
                <w:rStyle w:val="Hipervnculo"/>
                <w:noProof/>
              </w:rPr>
              <w:t>6.5</w:t>
            </w:r>
            <w:r w:rsidR="00DA23DE">
              <w:rPr>
                <w:rFonts w:eastAsiaTheme="minorEastAsia" w:cstheme="minorBidi"/>
                <w:b w:val="0"/>
                <w:bCs w:val="0"/>
                <w:noProof/>
                <w:kern w:val="2"/>
                <w:lang w:eastAsia="es-MX"/>
                <w14:ligatures w14:val="standardContextual"/>
              </w:rPr>
              <w:tab/>
            </w:r>
            <w:r w:rsidR="00DA23DE" w:rsidRPr="00DF7C3A">
              <w:rPr>
                <w:rStyle w:val="Hipervnculo"/>
                <w:noProof/>
              </w:rPr>
              <w:t>DSRC</w:t>
            </w:r>
            <w:r w:rsidR="00DA23DE">
              <w:rPr>
                <w:noProof/>
                <w:webHidden/>
              </w:rPr>
              <w:tab/>
            </w:r>
            <w:r w:rsidR="00DA23DE">
              <w:rPr>
                <w:noProof/>
                <w:webHidden/>
              </w:rPr>
              <w:fldChar w:fldCharType="begin"/>
            </w:r>
            <w:r w:rsidR="00DA23DE">
              <w:rPr>
                <w:noProof/>
                <w:webHidden/>
              </w:rPr>
              <w:instrText xml:space="preserve"> PAGEREF _Toc147407375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29FBA1B7" w14:textId="11F543BF"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6" w:history="1">
            <w:r w:rsidR="00DA23DE" w:rsidRPr="00DF7C3A">
              <w:rPr>
                <w:rStyle w:val="Hipervnculo"/>
                <w:noProof/>
              </w:rPr>
              <w:t>6.4.1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física</w:t>
            </w:r>
            <w:r w:rsidR="00DA23DE">
              <w:rPr>
                <w:noProof/>
                <w:webHidden/>
              </w:rPr>
              <w:tab/>
            </w:r>
            <w:r w:rsidR="00DA23DE">
              <w:rPr>
                <w:noProof/>
                <w:webHidden/>
              </w:rPr>
              <w:fldChar w:fldCharType="begin"/>
            </w:r>
            <w:r w:rsidR="00DA23DE">
              <w:rPr>
                <w:noProof/>
                <w:webHidden/>
              </w:rPr>
              <w:instrText xml:space="preserve"> PAGEREF _Toc147407376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3577B4DC" w14:textId="0E2CA956"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7" w:history="1">
            <w:r w:rsidR="00DA23DE" w:rsidRPr="00DF7C3A">
              <w:rPr>
                <w:rStyle w:val="Hipervnculo"/>
                <w:noProof/>
              </w:rPr>
              <w:t>6.4.2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MAC</w:t>
            </w:r>
            <w:r w:rsidR="00DA23DE">
              <w:rPr>
                <w:noProof/>
                <w:webHidden/>
              </w:rPr>
              <w:tab/>
            </w:r>
            <w:r w:rsidR="00DA23DE">
              <w:rPr>
                <w:noProof/>
                <w:webHidden/>
              </w:rPr>
              <w:fldChar w:fldCharType="begin"/>
            </w:r>
            <w:r w:rsidR="00DA23DE">
              <w:rPr>
                <w:noProof/>
                <w:webHidden/>
              </w:rPr>
              <w:instrText xml:space="preserve"> PAGEREF _Toc147407377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4C622B6C" w14:textId="0C40D3F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8" w:history="1">
            <w:r w:rsidR="00DA23DE" w:rsidRPr="00DF7C3A">
              <w:rPr>
                <w:rStyle w:val="Hipervnculo"/>
                <w:noProof/>
              </w:rPr>
              <w:t>6.4.3</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 lógica</w:t>
            </w:r>
            <w:r w:rsidR="00DA23DE">
              <w:rPr>
                <w:noProof/>
                <w:webHidden/>
              </w:rPr>
              <w:tab/>
            </w:r>
            <w:r w:rsidR="00DA23DE">
              <w:rPr>
                <w:noProof/>
                <w:webHidden/>
              </w:rPr>
              <w:fldChar w:fldCharType="begin"/>
            </w:r>
            <w:r w:rsidR="00DA23DE">
              <w:rPr>
                <w:noProof/>
                <w:webHidden/>
              </w:rPr>
              <w:instrText xml:space="preserve"> PAGEREF _Toc147407378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6D289D5B" w14:textId="7F070688"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79" w:history="1">
            <w:r w:rsidR="00DA23DE" w:rsidRPr="00DF7C3A">
              <w:rPr>
                <w:rStyle w:val="Hipervnculo"/>
                <w:noProof/>
              </w:rPr>
              <w:t>6.4.4</w:t>
            </w:r>
            <w:r w:rsidR="00DA23DE">
              <w:rPr>
                <w:rFonts w:eastAsiaTheme="minorEastAsia" w:cstheme="minorBidi"/>
                <w:noProof/>
                <w:kern w:val="2"/>
                <w:sz w:val="22"/>
                <w:szCs w:val="22"/>
                <w:lang w:eastAsia="es-MX"/>
                <w14:ligatures w14:val="standardContextual"/>
              </w:rPr>
              <w:tab/>
            </w:r>
            <w:r w:rsidR="00DA23DE" w:rsidRPr="00DF7C3A">
              <w:rPr>
                <w:rStyle w:val="Hipervnculo"/>
                <w:noProof/>
              </w:rPr>
              <w:t>Capas superiores</w:t>
            </w:r>
            <w:r w:rsidR="00DA23DE">
              <w:rPr>
                <w:noProof/>
                <w:webHidden/>
              </w:rPr>
              <w:tab/>
            </w:r>
            <w:r w:rsidR="00DA23DE">
              <w:rPr>
                <w:noProof/>
                <w:webHidden/>
              </w:rPr>
              <w:fldChar w:fldCharType="begin"/>
            </w:r>
            <w:r w:rsidR="00DA23DE">
              <w:rPr>
                <w:noProof/>
                <w:webHidden/>
              </w:rPr>
              <w:instrText xml:space="preserve"> PAGEREF _Toc147407379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4A29A511" w14:textId="54C761F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0" w:history="1">
            <w:r w:rsidR="00DA23DE" w:rsidRPr="00DF7C3A">
              <w:rPr>
                <w:rStyle w:val="Hipervnculo"/>
                <w:noProof/>
              </w:rPr>
              <w:t>6.6</w:t>
            </w:r>
            <w:r w:rsidR="00DA23DE">
              <w:rPr>
                <w:rFonts w:eastAsiaTheme="minorEastAsia" w:cstheme="minorBidi"/>
                <w:b w:val="0"/>
                <w:bCs w:val="0"/>
                <w:noProof/>
                <w:kern w:val="2"/>
                <w:lang w:eastAsia="es-MX"/>
                <w14:ligatures w14:val="standardContextual"/>
              </w:rPr>
              <w:tab/>
            </w:r>
            <w:r w:rsidR="00DA23DE" w:rsidRPr="00DF7C3A">
              <w:rPr>
                <w:rStyle w:val="Hipervnculo"/>
                <w:noProof/>
              </w:rPr>
              <w:t>Contenido de los mensajes</w:t>
            </w:r>
            <w:r w:rsidR="00DA23DE">
              <w:rPr>
                <w:noProof/>
                <w:webHidden/>
              </w:rPr>
              <w:tab/>
            </w:r>
            <w:r w:rsidR="00DA23DE">
              <w:rPr>
                <w:noProof/>
                <w:webHidden/>
              </w:rPr>
              <w:fldChar w:fldCharType="begin"/>
            </w:r>
            <w:r w:rsidR="00DA23DE">
              <w:rPr>
                <w:noProof/>
                <w:webHidden/>
              </w:rPr>
              <w:instrText xml:space="preserve"> PAGEREF _Toc147407380 \h </w:instrText>
            </w:r>
            <w:r w:rsidR="00DA23DE">
              <w:rPr>
                <w:noProof/>
                <w:webHidden/>
              </w:rPr>
            </w:r>
            <w:r w:rsidR="00DA23DE">
              <w:rPr>
                <w:noProof/>
                <w:webHidden/>
              </w:rPr>
              <w:fldChar w:fldCharType="separate"/>
            </w:r>
            <w:r w:rsidR="00DA23DE">
              <w:rPr>
                <w:noProof/>
                <w:webHidden/>
              </w:rPr>
              <w:t>129</w:t>
            </w:r>
            <w:r w:rsidR="00DA23DE">
              <w:rPr>
                <w:noProof/>
                <w:webHidden/>
              </w:rPr>
              <w:fldChar w:fldCharType="end"/>
            </w:r>
          </w:hyperlink>
        </w:p>
        <w:p w14:paraId="3AAE6481" w14:textId="0948A4C9"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1" w:history="1">
            <w:r w:rsidR="00DA23DE" w:rsidRPr="00DF7C3A">
              <w:rPr>
                <w:rStyle w:val="Hipervnculo"/>
                <w:noProof/>
              </w:rPr>
              <w:t>7</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Implementación de una red vanet</w:t>
            </w:r>
            <w:r w:rsidR="00DA23DE">
              <w:rPr>
                <w:noProof/>
                <w:webHidden/>
              </w:rPr>
              <w:tab/>
            </w:r>
            <w:r w:rsidR="00DA23DE">
              <w:rPr>
                <w:noProof/>
                <w:webHidden/>
              </w:rPr>
              <w:fldChar w:fldCharType="begin"/>
            </w:r>
            <w:r w:rsidR="00DA23DE">
              <w:rPr>
                <w:noProof/>
                <w:webHidden/>
              </w:rPr>
              <w:instrText xml:space="preserve"> PAGEREF _Toc147407381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4F526ED8" w14:textId="0B56BA6D"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2" w:history="1">
            <w:r w:rsidR="00DA23DE" w:rsidRPr="00DF7C3A">
              <w:rPr>
                <w:rStyle w:val="Hipervnculo"/>
                <w:noProof/>
              </w:rPr>
              <w:t>7.1</w:t>
            </w:r>
            <w:r w:rsidR="00DA23DE">
              <w:rPr>
                <w:rFonts w:eastAsiaTheme="minorEastAsia" w:cstheme="minorBidi"/>
                <w:b w:val="0"/>
                <w:bCs w:val="0"/>
                <w:noProof/>
                <w:kern w:val="2"/>
                <w:lang w:eastAsia="es-MX"/>
                <w14:ligatures w14:val="standardContextual"/>
              </w:rPr>
              <w:tab/>
            </w:r>
            <w:r w:rsidR="00DA23DE" w:rsidRPr="00DF7C3A">
              <w:rPr>
                <w:rStyle w:val="Hipervnculo"/>
                <w:noProof/>
              </w:rPr>
              <w:t>Arquitectura y requisitos de la red vanet</w:t>
            </w:r>
            <w:r w:rsidR="00DA23DE">
              <w:rPr>
                <w:noProof/>
                <w:webHidden/>
              </w:rPr>
              <w:tab/>
            </w:r>
            <w:r w:rsidR="00DA23DE">
              <w:rPr>
                <w:noProof/>
                <w:webHidden/>
              </w:rPr>
              <w:fldChar w:fldCharType="begin"/>
            </w:r>
            <w:r w:rsidR="00DA23DE">
              <w:rPr>
                <w:noProof/>
                <w:webHidden/>
              </w:rPr>
              <w:instrText xml:space="preserve"> PAGEREF _Toc147407382 \h </w:instrText>
            </w:r>
            <w:r w:rsidR="00DA23DE">
              <w:rPr>
                <w:noProof/>
                <w:webHidden/>
              </w:rPr>
            </w:r>
            <w:r w:rsidR="00DA23DE">
              <w:rPr>
                <w:noProof/>
                <w:webHidden/>
              </w:rPr>
              <w:fldChar w:fldCharType="separate"/>
            </w:r>
            <w:r w:rsidR="00DA23DE">
              <w:rPr>
                <w:noProof/>
                <w:webHidden/>
              </w:rPr>
              <w:t>130</w:t>
            </w:r>
            <w:r w:rsidR="00DA23DE">
              <w:rPr>
                <w:noProof/>
                <w:webHidden/>
              </w:rPr>
              <w:fldChar w:fldCharType="end"/>
            </w:r>
          </w:hyperlink>
        </w:p>
        <w:p w14:paraId="28734756" w14:textId="4FF724E4"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3" w:history="1">
            <w:r w:rsidR="00DA23DE" w:rsidRPr="00DF7C3A">
              <w:rPr>
                <w:rStyle w:val="Hipervnculo"/>
                <w:noProof/>
              </w:rPr>
              <w:t>7.2</w:t>
            </w:r>
            <w:r w:rsidR="00DA23DE">
              <w:rPr>
                <w:rFonts w:eastAsiaTheme="minorEastAsia" w:cstheme="minorBidi"/>
                <w:b w:val="0"/>
                <w:bCs w:val="0"/>
                <w:noProof/>
                <w:kern w:val="2"/>
                <w:lang w:eastAsia="es-MX"/>
                <w14:ligatures w14:val="standardContextual"/>
              </w:rPr>
              <w:tab/>
            </w:r>
            <w:r w:rsidR="00DA23DE" w:rsidRPr="00DF7C3A">
              <w:rPr>
                <w:rStyle w:val="Hipervnculo"/>
                <w:noProof/>
              </w:rPr>
              <w:t>Implementación</w:t>
            </w:r>
            <w:r w:rsidR="00DA23DE">
              <w:rPr>
                <w:noProof/>
                <w:webHidden/>
              </w:rPr>
              <w:tab/>
            </w:r>
            <w:r w:rsidR="00DA23DE">
              <w:rPr>
                <w:noProof/>
                <w:webHidden/>
              </w:rPr>
              <w:fldChar w:fldCharType="begin"/>
            </w:r>
            <w:r w:rsidR="00DA23DE">
              <w:rPr>
                <w:noProof/>
                <w:webHidden/>
              </w:rPr>
              <w:instrText xml:space="preserve"> PAGEREF _Toc147407383 \h </w:instrText>
            </w:r>
            <w:r w:rsidR="00DA23DE">
              <w:rPr>
                <w:noProof/>
                <w:webHidden/>
              </w:rPr>
            </w:r>
            <w:r w:rsidR="00DA23DE">
              <w:rPr>
                <w:noProof/>
                <w:webHidden/>
              </w:rPr>
              <w:fldChar w:fldCharType="separate"/>
            </w:r>
            <w:r w:rsidR="00DA23DE">
              <w:rPr>
                <w:noProof/>
                <w:webHidden/>
              </w:rPr>
              <w:t>131</w:t>
            </w:r>
            <w:r w:rsidR="00DA23DE">
              <w:rPr>
                <w:noProof/>
                <w:webHidden/>
              </w:rPr>
              <w:fldChar w:fldCharType="end"/>
            </w:r>
          </w:hyperlink>
        </w:p>
        <w:p w14:paraId="6984732D" w14:textId="49D2BA72"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4" w:history="1">
            <w:r w:rsidR="00DA23DE" w:rsidRPr="00DF7C3A">
              <w:rPr>
                <w:rStyle w:val="Hipervnculo"/>
                <w:noProof/>
              </w:rPr>
              <w:t>7.2.1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AODV</w:t>
            </w:r>
            <w:r w:rsidR="00DA23DE">
              <w:rPr>
                <w:noProof/>
                <w:webHidden/>
              </w:rPr>
              <w:tab/>
            </w:r>
            <w:r w:rsidR="00DA23DE">
              <w:rPr>
                <w:noProof/>
                <w:webHidden/>
              </w:rPr>
              <w:fldChar w:fldCharType="begin"/>
            </w:r>
            <w:r w:rsidR="00DA23DE">
              <w:rPr>
                <w:noProof/>
                <w:webHidden/>
              </w:rPr>
              <w:instrText xml:space="preserve"> PAGEREF _Toc147407384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19436363" w14:textId="7891826C"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5" w:history="1">
            <w:r w:rsidR="00DA23DE" w:rsidRPr="00DF7C3A">
              <w:rPr>
                <w:rStyle w:val="Hipervnculo"/>
                <w:noProof/>
              </w:rPr>
              <w:t>7.2.2</w:t>
            </w:r>
            <w:r w:rsidR="00DA23DE">
              <w:rPr>
                <w:rFonts w:eastAsiaTheme="minorEastAsia" w:cstheme="minorBidi"/>
                <w:noProof/>
                <w:kern w:val="2"/>
                <w:sz w:val="22"/>
                <w:szCs w:val="22"/>
                <w:lang w:eastAsia="es-MX"/>
                <w14:ligatures w14:val="standardContextual"/>
              </w:rPr>
              <w:tab/>
            </w:r>
            <w:r w:rsidR="00DA23DE" w:rsidRPr="00DF7C3A">
              <w:rPr>
                <w:rStyle w:val="Hipervnculo"/>
                <w:noProof/>
              </w:rPr>
              <w:t>IEEE 802.11p</w:t>
            </w:r>
            <w:r w:rsidR="00DA23DE">
              <w:rPr>
                <w:noProof/>
                <w:webHidden/>
              </w:rPr>
              <w:tab/>
            </w:r>
            <w:r w:rsidR="00DA23DE">
              <w:rPr>
                <w:noProof/>
                <w:webHidden/>
              </w:rPr>
              <w:fldChar w:fldCharType="begin"/>
            </w:r>
            <w:r w:rsidR="00DA23DE">
              <w:rPr>
                <w:noProof/>
                <w:webHidden/>
              </w:rPr>
              <w:instrText xml:space="preserve"> PAGEREF _Toc147407385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49487EDE" w14:textId="207B3735"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86" w:history="1">
            <w:r w:rsidR="00DA23DE" w:rsidRPr="00DF7C3A">
              <w:rPr>
                <w:rStyle w:val="Hipervnculo"/>
                <w:noProof/>
              </w:rPr>
              <w:t>8</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Resultados</w:t>
            </w:r>
            <w:r w:rsidR="00DA23DE">
              <w:rPr>
                <w:noProof/>
                <w:webHidden/>
              </w:rPr>
              <w:tab/>
            </w:r>
            <w:r w:rsidR="00DA23DE">
              <w:rPr>
                <w:noProof/>
                <w:webHidden/>
              </w:rPr>
              <w:fldChar w:fldCharType="begin"/>
            </w:r>
            <w:r w:rsidR="00DA23DE">
              <w:rPr>
                <w:noProof/>
                <w:webHidden/>
              </w:rPr>
              <w:instrText xml:space="preserve"> PAGEREF _Toc147407386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7D37E36F" w14:textId="3108619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7" w:history="1">
            <w:r w:rsidR="00DA23DE" w:rsidRPr="00DF7C3A">
              <w:rPr>
                <w:rStyle w:val="Hipervnculo"/>
                <w:noProof/>
              </w:rPr>
              <w:t>8.1</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1</w:t>
            </w:r>
            <w:r w:rsidR="00DA23DE">
              <w:rPr>
                <w:noProof/>
                <w:webHidden/>
              </w:rPr>
              <w:tab/>
            </w:r>
            <w:r w:rsidR="00DA23DE">
              <w:rPr>
                <w:noProof/>
                <w:webHidden/>
              </w:rPr>
              <w:fldChar w:fldCharType="begin"/>
            </w:r>
            <w:r w:rsidR="00DA23DE">
              <w:rPr>
                <w:noProof/>
                <w:webHidden/>
              </w:rPr>
              <w:instrText xml:space="preserve"> PAGEREF _Toc147407387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641D22E4" w14:textId="61CBE00E"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88" w:history="1">
            <w:r w:rsidR="00DA23DE" w:rsidRPr="00DF7C3A">
              <w:rPr>
                <w:rStyle w:val="Hipervnculo"/>
                <w:noProof/>
              </w:rPr>
              <w:t>8.1.1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velocidades e intervalos</w:t>
            </w:r>
            <w:r w:rsidR="00DA23DE">
              <w:rPr>
                <w:noProof/>
                <w:webHidden/>
              </w:rPr>
              <w:tab/>
            </w:r>
            <w:r w:rsidR="00DA23DE">
              <w:rPr>
                <w:noProof/>
                <w:webHidden/>
              </w:rPr>
              <w:fldChar w:fldCharType="begin"/>
            </w:r>
            <w:r w:rsidR="00DA23DE">
              <w:rPr>
                <w:noProof/>
                <w:webHidden/>
              </w:rPr>
              <w:instrText xml:space="preserve"> PAGEREF _Toc147407388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4CD0718C" w14:textId="33A8CCF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89" w:history="1">
            <w:r w:rsidR="00DA23DE" w:rsidRPr="00DF7C3A">
              <w:rPr>
                <w:rStyle w:val="Hipervnculo"/>
                <w:noProof/>
              </w:rPr>
              <w:t>8.2</w:t>
            </w:r>
            <w:r w:rsidR="00DA23DE">
              <w:rPr>
                <w:rFonts w:eastAsiaTheme="minorEastAsia" w:cstheme="minorBidi"/>
                <w:b w:val="0"/>
                <w:bCs w:val="0"/>
                <w:noProof/>
                <w:kern w:val="2"/>
                <w:lang w:eastAsia="es-MX"/>
                <w14:ligatures w14:val="standardContextual"/>
              </w:rPr>
              <w:tab/>
            </w:r>
            <w:r w:rsidR="00DA23DE" w:rsidRPr="00DF7C3A">
              <w:rPr>
                <w:rStyle w:val="Hipervnculo"/>
                <w:noProof/>
              </w:rPr>
              <w:t>Simulación 2</w:t>
            </w:r>
            <w:r w:rsidR="00DA23DE">
              <w:rPr>
                <w:noProof/>
                <w:webHidden/>
              </w:rPr>
              <w:tab/>
            </w:r>
            <w:r w:rsidR="00DA23DE">
              <w:rPr>
                <w:noProof/>
                <w:webHidden/>
              </w:rPr>
              <w:fldChar w:fldCharType="begin"/>
            </w:r>
            <w:r w:rsidR="00DA23DE">
              <w:rPr>
                <w:noProof/>
                <w:webHidden/>
              </w:rPr>
              <w:instrText xml:space="preserve"> PAGEREF _Toc147407389 \h </w:instrText>
            </w:r>
            <w:r w:rsidR="00DA23DE">
              <w:rPr>
                <w:noProof/>
                <w:webHidden/>
              </w:rPr>
            </w:r>
            <w:r w:rsidR="00DA23DE">
              <w:rPr>
                <w:noProof/>
                <w:webHidden/>
              </w:rPr>
              <w:fldChar w:fldCharType="separate"/>
            </w:r>
            <w:r w:rsidR="00DA23DE">
              <w:rPr>
                <w:noProof/>
                <w:webHidden/>
              </w:rPr>
              <w:t>156</w:t>
            </w:r>
            <w:r w:rsidR="00DA23DE">
              <w:rPr>
                <w:noProof/>
                <w:webHidden/>
              </w:rPr>
              <w:fldChar w:fldCharType="end"/>
            </w:r>
          </w:hyperlink>
        </w:p>
        <w:p w14:paraId="73A0F733" w14:textId="1C425475" w:rsidR="00DA23DE"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7407390" w:history="1">
            <w:r w:rsidR="00DA23DE" w:rsidRPr="00DF7C3A">
              <w:rPr>
                <w:rStyle w:val="Hipervnculo"/>
                <w:noProof/>
              </w:rPr>
              <w:t>8.2.1</w:t>
            </w:r>
            <w:r w:rsidR="00DA23DE">
              <w:rPr>
                <w:rFonts w:eastAsiaTheme="minorEastAsia" w:cstheme="minorBidi"/>
                <w:noProof/>
                <w:kern w:val="2"/>
                <w:sz w:val="22"/>
                <w:szCs w:val="22"/>
                <w:lang w:eastAsia="es-MX"/>
                <w14:ligatures w14:val="standardContextual"/>
              </w:rPr>
              <w:tab/>
            </w:r>
            <w:r w:rsidR="00DA23DE" w:rsidRPr="00DF7C3A">
              <w:rPr>
                <w:rStyle w:val="Hipervnculo"/>
                <w:noProof/>
              </w:rPr>
              <w:t>Diferentes densidades de nodos</w:t>
            </w:r>
            <w:r w:rsidR="00DA23DE">
              <w:rPr>
                <w:noProof/>
                <w:webHidden/>
              </w:rPr>
              <w:tab/>
            </w:r>
            <w:r w:rsidR="00DA23DE">
              <w:rPr>
                <w:noProof/>
                <w:webHidden/>
              </w:rPr>
              <w:fldChar w:fldCharType="begin"/>
            </w:r>
            <w:r w:rsidR="00DA23DE">
              <w:rPr>
                <w:noProof/>
                <w:webHidden/>
              </w:rPr>
              <w:instrText xml:space="preserve"> PAGEREF _Toc147407390 \h </w:instrText>
            </w:r>
            <w:r w:rsidR="00DA23DE">
              <w:rPr>
                <w:noProof/>
                <w:webHidden/>
              </w:rPr>
            </w:r>
            <w:r w:rsidR="00DA23DE">
              <w:rPr>
                <w:noProof/>
                <w:webHidden/>
              </w:rPr>
              <w:fldChar w:fldCharType="separate"/>
            </w:r>
            <w:r w:rsidR="00DA23DE">
              <w:rPr>
                <w:noProof/>
                <w:webHidden/>
              </w:rPr>
              <w:t>163</w:t>
            </w:r>
            <w:r w:rsidR="00DA23DE">
              <w:rPr>
                <w:noProof/>
                <w:webHidden/>
              </w:rPr>
              <w:fldChar w:fldCharType="end"/>
            </w:r>
          </w:hyperlink>
        </w:p>
        <w:p w14:paraId="01385C96" w14:textId="2C953BF2"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1" w:history="1">
            <w:r w:rsidR="00DA23DE" w:rsidRPr="00DF7C3A">
              <w:rPr>
                <w:rStyle w:val="Hipervnculo"/>
                <w:noProof/>
              </w:rPr>
              <w:t>9</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Conclusiones</w:t>
            </w:r>
            <w:r w:rsidR="00DA23DE">
              <w:rPr>
                <w:noProof/>
                <w:webHidden/>
              </w:rPr>
              <w:tab/>
            </w:r>
            <w:r w:rsidR="00DA23DE">
              <w:rPr>
                <w:noProof/>
                <w:webHidden/>
              </w:rPr>
              <w:fldChar w:fldCharType="begin"/>
            </w:r>
            <w:r w:rsidR="00DA23DE">
              <w:rPr>
                <w:noProof/>
                <w:webHidden/>
              </w:rPr>
              <w:instrText xml:space="preserve"> PAGEREF _Toc147407391 \h </w:instrText>
            </w:r>
            <w:r w:rsidR="00DA23DE">
              <w:rPr>
                <w:noProof/>
                <w:webHidden/>
              </w:rPr>
            </w:r>
            <w:r w:rsidR="00DA23DE">
              <w:rPr>
                <w:noProof/>
                <w:webHidden/>
              </w:rPr>
              <w:fldChar w:fldCharType="separate"/>
            </w:r>
            <w:r w:rsidR="00DA23DE">
              <w:rPr>
                <w:noProof/>
                <w:webHidden/>
              </w:rPr>
              <w:t>177</w:t>
            </w:r>
            <w:r w:rsidR="00DA23DE">
              <w:rPr>
                <w:noProof/>
                <w:webHidden/>
              </w:rPr>
              <w:fldChar w:fldCharType="end"/>
            </w:r>
          </w:hyperlink>
        </w:p>
        <w:p w14:paraId="6A44A01C" w14:textId="6AF54C6D"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2" w:history="1">
            <w:r w:rsidR="00DA23DE" w:rsidRPr="00DF7C3A">
              <w:rPr>
                <w:rStyle w:val="Hipervnculo"/>
                <w:noProof/>
              </w:rPr>
              <w:t>10</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1: Documentación</w:t>
            </w:r>
            <w:r w:rsidR="00DA23DE">
              <w:rPr>
                <w:noProof/>
                <w:webHidden/>
              </w:rPr>
              <w:tab/>
            </w:r>
            <w:r w:rsidR="00DA23DE">
              <w:rPr>
                <w:noProof/>
                <w:webHidden/>
              </w:rPr>
              <w:fldChar w:fldCharType="begin"/>
            </w:r>
            <w:r w:rsidR="00DA23DE">
              <w:rPr>
                <w:noProof/>
                <w:webHidden/>
              </w:rPr>
              <w:instrText xml:space="preserve"> PAGEREF _Toc147407392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65BF4629" w14:textId="15ED5E93"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3" w:history="1">
            <w:r w:rsidR="00DA23DE" w:rsidRPr="00DF7C3A">
              <w:rPr>
                <w:rStyle w:val="Hipervnculo"/>
                <w:noProof/>
              </w:rPr>
              <w:t>10.1</w:t>
            </w:r>
            <w:r w:rsidR="00DA23DE">
              <w:rPr>
                <w:rFonts w:eastAsiaTheme="minorEastAsia" w:cstheme="minorBidi"/>
                <w:b w:val="0"/>
                <w:bCs w:val="0"/>
                <w:noProof/>
                <w:kern w:val="2"/>
                <w:lang w:eastAsia="es-MX"/>
                <w14:ligatures w14:val="standardContextual"/>
              </w:rPr>
              <w:tab/>
            </w:r>
            <w:r w:rsidR="00DA23DE" w:rsidRPr="00DF7C3A">
              <w:rPr>
                <w:rStyle w:val="Hipervnculo"/>
                <w:noProof/>
              </w:rPr>
              <w:t>Documentación AutoModelCar</w:t>
            </w:r>
            <w:r w:rsidR="00DA23DE">
              <w:rPr>
                <w:noProof/>
                <w:webHidden/>
              </w:rPr>
              <w:tab/>
            </w:r>
            <w:r w:rsidR="00DA23DE">
              <w:rPr>
                <w:noProof/>
                <w:webHidden/>
              </w:rPr>
              <w:fldChar w:fldCharType="begin"/>
            </w:r>
            <w:r w:rsidR="00DA23DE">
              <w:rPr>
                <w:noProof/>
                <w:webHidden/>
              </w:rPr>
              <w:instrText xml:space="preserve"> PAGEREF _Toc147407393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75F37F17" w14:textId="2CDEA7E2"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4" w:history="1">
            <w:r w:rsidR="00DA23DE" w:rsidRPr="00DF7C3A">
              <w:rPr>
                <w:rStyle w:val="Hipervnculo"/>
                <w:noProof/>
              </w:rPr>
              <w:t>10.2</w:t>
            </w:r>
            <w:r w:rsidR="00DA23DE">
              <w:rPr>
                <w:rFonts w:eastAsiaTheme="minorEastAsia" w:cstheme="minorBidi"/>
                <w:b w:val="0"/>
                <w:bCs w:val="0"/>
                <w:noProof/>
                <w:kern w:val="2"/>
                <w:lang w:eastAsia="es-MX"/>
                <w14:ligatures w14:val="standardContextual"/>
              </w:rPr>
              <w:tab/>
            </w:r>
            <w:r w:rsidR="00DA23DE" w:rsidRPr="00DF7C3A">
              <w:rPr>
                <w:rStyle w:val="Hipervnculo"/>
                <w:noProof/>
              </w:rPr>
              <w:t>Nodos Programados</w:t>
            </w:r>
            <w:r w:rsidR="00DA23DE">
              <w:rPr>
                <w:noProof/>
                <w:webHidden/>
              </w:rPr>
              <w:tab/>
            </w:r>
            <w:r w:rsidR="00DA23DE">
              <w:rPr>
                <w:noProof/>
                <w:webHidden/>
              </w:rPr>
              <w:fldChar w:fldCharType="begin"/>
            </w:r>
            <w:r w:rsidR="00DA23DE">
              <w:rPr>
                <w:noProof/>
                <w:webHidden/>
              </w:rPr>
              <w:instrText xml:space="preserve"> PAGEREF _Toc147407394 \h </w:instrText>
            </w:r>
            <w:r w:rsidR="00DA23DE">
              <w:rPr>
                <w:noProof/>
                <w:webHidden/>
              </w:rPr>
            </w:r>
            <w:r w:rsidR="00DA23DE">
              <w:rPr>
                <w:noProof/>
                <w:webHidden/>
              </w:rPr>
              <w:fldChar w:fldCharType="separate"/>
            </w:r>
            <w:r w:rsidR="00DA23DE">
              <w:rPr>
                <w:noProof/>
                <w:webHidden/>
              </w:rPr>
              <w:t>211</w:t>
            </w:r>
            <w:r w:rsidR="00DA23DE">
              <w:rPr>
                <w:noProof/>
                <w:webHidden/>
              </w:rPr>
              <w:fldChar w:fldCharType="end"/>
            </w:r>
          </w:hyperlink>
        </w:p>
        <w:p w14:paraId="195F7A49" w14:textId="5FC366D7"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5" w:history="1">
            <w:r w:rsidR="00DA23DE" w:rsidRPr="00DF7C3A">
              <w:rPr>
                <w:rStyle w:val="Hipervnculo"/>
                <w:noProof/>
              </w:rPr>
              <w:t>11</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Apéndice 2: Tutorial AutoModelCar</w:t>
            </w:r>
            <w:r w:rsidR="00DA23DE">
              <w:rPr>
                <w:noProof/>
                <w:webHidden/>
              </w:rPr>
              <w:tab/>
            </w:r>
            <w:r w:rsidR="00DA23DE">
              <w:rPr>
                <w:noProof/>
                <w:webHidden/>
              </w:rPr>
              <w:fldChar w:fldCharType="begin"/>
            </w:r>
            <w:r w:rsidR="00DA23DE">
              <w:rPr>
                <w:noProof/>
                <w:webHidden/>
              </w:rPr>
              <w:instrText xml:space="preserve"> PAGEREF _Toc147407395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7EE30FC4" w14:textId="766CA309"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6" w:history="1">
            <w:r w:rsidR="00DA23DE" w:rsidRPr="00DF7C3A">
              <w:rPr>
                <w:rStyle w:val="Hipervnculo"/>
                <w:noProof/>
              </w:rPr>
              <w:t>11.1</w:t>
            </w:r>
            <w:r w:rsidR="00DA23DE">
              <w:rPr>
                <w:rFonts w:eastAsiaTheme="minorEastAsia" w:cstheme="minorBidi"/>
                <w:b w:val="0"/>
                <w:bCs w:val="0"/>
                <w:noProof/>
                <w:kern w:val="2"/>
                <w:lang w:eastAsia="es-MX"/>
                <w14:ligatures w14:val="standardContextual"/>
              </w:rPr>
              <w:tab/>
            </w:r>
            <w:r w:rsidR="00DA23DE" w:rsidRPr="00DF7C3A">
              <w:rPr>
                <w:rStyle w:val="Hipervnculo"/>
                <w:noProof/>
              </w:rPr>
              <w:t>Guía de ROS</w:t>
            </w:r>
            <w:r w:rsidR="00DA23DE">
              <w:rPr>
                <w:noProof/>
                <w:webHidden/>
              </w:rPr>
              <w:tab/>
            </w:r>
            <w:r w:rsidR="00DA23DE">
              <w:rPr>
                <w:noProof/>
                <w:webHidden/>
              </w:rPr>
              <w:fldChar w:fldCharType="begin"/>
            </w:r>
            <w:r w:rsidR="00DA23DE">
              <w:rPr>
                <w:noProof/>
                <w:webHidden/>
              </w:rPr>
              <w:instrText xml:space="preserve"> PAGEREF _Toc147407396 \h </w:instrText>
            </w:r>
            <w:r w:rsidR="00DA23DE">
              <w:rPr>
                <w:noProof/>
                <w:webHidden/>
              </w:rPr>
            </w:r>
            <w:r w:rsidR="00DA23DE">
              <w:rPr>
                <w:noProof/>
                <w:webHidden/>
              </w:rPr>
              <w:fldChar w:fldCharType="separate"/>
            </w:r>
            <w:r w:rsidR="00DA23DE">
              <w:rPr>
                <w:noProof/>
                <w:webHidden/>
              </w:rPr>
              <w:t>215</w:t>
            </w:r>
            <w:r w:rsidR="00DA23DE">
              <w:rPr>
                <w:noProof/>
                <w:webHidden/>
              </w:rPr>
              <w:fldChar w:fldCharType="end"/>
            </w:r>
          </w:hyperlink>
        </w:p>
        <w:p w14:paraId="67E0DCD2" w14:textId="6076A768"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7" w:history="1">
            <w:r w:rsidR="00DA23DE" w:rsidRPr="00DF7C3A">
              <w:rPr>
                <w:rStyle w:val="Hipervnculo"/>
                <w:noProof/>
              </w:rPr>
              <w:t>11.2</w:t>
            </w:r>
            <w:r w:rsidR="00DA23DE">
              <w:rPr>
                <w:rFonts w:eastAsiaTheme="minorEastAsia" w:cstheme="minorBidi"/>
                <w:b w:val="0"/>
                <w:bCs w:val="0"/>
                <w:noProof/>
                <w:kern w:val="2"/>
                <w:lang w:eastAsia="es-MX"/>
                <w14:ligatures w14:val="standardContextual"/>
              </w:rPr>
              <w:tab/>
            </w:r>
            <w:r w:rsidR="00DA23DE" w:rsidRPr="00DF7C3A">
              <w:rPr>
                <w:rStyle w:val="Hipervnculo"/>
                <w:noProof/>
              </w:rPr>
              <w:t>Transformaciones</w:t>
            </w:r>
            <w:r w:rsidR="00DA23DE">
              <w:rPr>
                <w:noProof/>
                <w:webHidden/>
              </w:rPr>
              <w:tab/>
            </w:r>
            <w:r w:rsidR="00DA23DE">
              <w:rPr>
                <w:noProof/>
                <w:webHidden/>
              </w:rPr>
              <w:fldChar w:fldCharType="begin"/>
            </w:r>
            <w:r w:rsidR="00DA23DE">
              <w:rPr>
                <w:noProof/>
                <w:webHidden/>
              </w:rPr>
              <w:instrText xml:space="preserve"> PAGEREF _Toc147407397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38843FA1" w14:textId="08004AFC" w:rsidR="00DA23DE"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7407398" w:history="1">
            <w:r w:rsidR="00DA23DE" w:rsidRPr="00DF7C3A">
              <w:rPr>
                <w:rStyle w:val="Hipervnculo"/>
                <w:noProof/>
              </w:rPr>
              <w:t>11.3</w:t>
            </w:r>
            <w:r w:rsidR="00DA23DE">
              <w:rPr>
                <w:rFonts w:eastAsiaTheme="minorEastAsia" w:cstheme="minorBidi"/>
                <w:b w:val="0"/>
                <w:bCs w:val="0"/>
                <w:noProof/>
                <w:kern w:val="2"/>
                <w:lang w:eastAsia="es-MX"/>
                <w14:ligatures w14:val="standardContextual"/>
              </w:rPr>
              <w:tab/>
            </w:r>
            <w:r w:rsidR="00DA23DE" w:rsidRPr="00DF7C3A">
              <w:rPr>
                <w:rStyle w:val="Hipervnculo"/>
                <w:noProof/>
              </w:rPr>
              <w:t>Uso de la cámara</w:t>
            </w:r>
            <w:r w:rsidR="00DA23DE">
              <w:rPr>
                <w:noProof/>
                <w:webHidden/>
              </w:rPr>
              <w:tab/>
            </w:r>
            <w:r w:rsidR="00DA23DE">
              <w:rPr>
                <w:noProof/>
                <w:webHidden/>
              </w:rPr>
              <w:fldChar w:fldCharType="begin"/>
            </w:r>
            <w:r w:rsidR="00DA23DE">
              <w:rPr>
                <w:noProof/>
                <w:webHidden/>
              </w:rPr>
              <w:instrText xml:space="preserve"> PAGEREF _Toc147407398 \h </w:instrText>
            </w:r>
            <w:r w:rsidR="00DA23DE">
              <w:rPr>
                <w:noProof/>
                <w:webHidden/>
              </w:rPr>
            </w:r>
            <w:r w:rsidR="00DA23DE">
              <w:rPr>
                <w:noProof/>
                <w:webHidden/>
              </w:rPr>
              <w:fldChar w:fldCharType="separate"/>
            </w:r>
            <w:r w:rsidR="00DA23DE">
              <w:rPr>
                <w:noProof/>
                <w:webHidden/>
              </w:rPr>
              <w:t>235</w:t>
            </w:r>
            <w:r w:rsidR="00DA23DE">
              <w:rPr>
                <w:noProof/>
                <w:webHidden/>
              </w:rPr>
              <w:fldChar w:fldCharType="end"/>
            </w:r>
          </w:hyperlink>
        </w:p>
        <w:p w14:paraId="4489C713" w14:textId="4BC8E8C8" w:rsidR="00DA23DE"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7407399" w:history="1">
            <w:r w:rsidR="00DA23DE" w:rsidRPr="00DF7C3A">
              <w:rPr>
                <w:rStyle w:val="Hipervnculo"/>
                <w:noProof/>
              </w:rPr>
              <w:t>12</w:t>
            </w:r>
            <w:r w:rsidR="00DA23DE">
              <w:rPr>
                <w:rFonts w:eastAsiaTheme="minorEastAsia" w:cstheme="minorBidi"/>
                <w:b w:val="0"/>
                <w:bCs w:val="0"/>
                <w:i w:val="0"/>
                <w:iCs w:val="0"/>
                <w:noProof/>
                <w:kern w:val="2"/>
                <w:sz w:val="22"/>
                <w:szCs w:val="22"/>
                <w:lang w:eastAsia="es-MX"/>
                <w14:ligatures w14:val="standardContextual"/>
              </w:rPr>
              <w:tab/>
            </w:r>
            <w:r w:rsidR="00DA23DE" w:rsidRPr="00DF7C3A">
              <w:rPr>
                <w:rStyle w:val="Hipervnculo"/>
                <w:noProof/>
              </w:rPr>
              <w:t>Referencias</w:t>
            </w:r>
            <w:r w:rsidR="00DA23DE">
              <w:rPr>
                <w:noProof/>
                <w:webHidden/>
              </w:rPr>
              <w:tab/>
            </w:r>
            <w:r w:rsidR="00DA23DE">
              <w:rPr>
                <w:noProof/>
                <w:webHidden/>
              </w:rPr>
              <w:fldChar w:fldCharType="begin"/>
            </w:r>
            <w:r w:rsidR="00DA23DE">
              <w:rPr>
                <w:noProof/>
                <w:webHidden/>
              </w:rPr>
              <w:instrText xml:space="preserve"> PAGEREF _Toc147407399 \h </w:instrText>
            </w:r>
            <w:r w:rsidR="00DA23DE">
              <w:rPr>
                <w:noProof/>
                <w:webHidden/>
              </w:rPr>
            </w:r>
            <w:r w:rsidR="00DA23DE">
              <w:rPr>
                <w:noProof/>
                <w:webHidden/>
              </w:rPr>
              <w:fldChar w:fldCharType="separate"/>
            </w:r>
            <w:r w:rsidR="00DA23DE">
              <w:rPr>
                <w:noProof/>
                <w:webHidden/>
              </w:rPr>
              <w:t>239</w:t>
            </w:r>
            <w:r w:rsidR="00DA23DE">
              <w:rPr>
                <w:noProof/>
                <w:webHidden/>
              </w:rPr>
              <w:fldChar w:fldCharType="end"/>
            </w:r>
          </w:hyperlink>
        </w:p>
        <w:p w14:paraId="1A70EC2C" w14:textId="74A6F798" w:rsidR="0042619D" w:rsidRPr="00F34A70" w:rsidRDefault="0042619D" w:rsidP="006B0B30">
          <w:r w:rsidRPr="00F34A70">
            <w:rPr>
              <w:b/>
              <w:bCs/>
              <w:noProof/>
            </w:rPr>
            <w:fldChar w:fldCharType="end"/>
          </w:r>
        </w:p>
      </w:sdtContent>
    </w:sdt>
    <w:bookmarkEnd w:id="6" w:displacedByCustomXml="prev"/>
    <w:bookmarkEnd w:id="4" w:displacedByCustomXml="prev"/>
    <w:p w14:paraId="2C0AB64E" w14:textId="77777777" w:rsidR="00DA23DE" w:rsidRDefault="0042619D" w:rsidP="00DA23DE">
      <w:pPr>
        <w:pStyle w:val="FormatvorlageIndex"/>
        <w:rPr>
          <w:noProof/>
        </w:rPr>
      </w:pPr>
      <w:bookmarkStart w:id="7" w:name="_Toc147407338"/>
      <w:bookmarkEnd w:id="3"/>
      <w:r w:rsidRPr="00F34A70">
        <w:rPr>
          <w:lang w:val="es-MX"/>
        </w:rPr>
        <w:lastRenderedPageBreak/>
        <w:t>Í</w:t>
      </w:r>
      <w:r w:rsidR="00806293" w:rsidRPr="00F34A70">
        <w:rPr>
          <w:caps w:val="0"/>
          <w:lang w:val="es-MX"/>
        </w:rPr>
        <w:t>ndice de figuras</w:t>
      </w:r>
      <w:bookmarkEnd w:id="7"/>
      <w:r w:rsidR="00DA23DE">
        <w:rPr>
          <w:lang w:val="es-MX"/>
        </w:rPr>
        <w:fldChar w:fldCharType="begin"/>
      </w:r>
      <w:r w:rsidR="00DA23DE">
        <w:rPr>
          <w:lang w:val="es-MX"/>
        </w:rPr>
        <w:instrText xml:space="preserve"> TOC \h \z \c "Figura " </w:instrText>
      </w:r>
      <w:r w:rsidR="00DA23DE">
        <w:rPr>
          <w:lang w:val="es-MX"/>
        </w:rPr>
        <w:fldChar w:fldCharType="separate"/>
      </w:r>
    </w:p>
    <w:p w14:paraId="320087E2" w14:textId="6CBFEA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3" w:history="1">
        <w:r w:rsidR="00DA23DE" w:rsidRPr="0051079C">
          <w:rPr>
            <w:rStyle w:val="Hipervnculo"/>
            <w:noProof/>
          </w:rPr>
          <w:t>Figura  1</w:t>
        </w:r>
        <w:r w:rsidR="00DA23DE" w:rsidRPr="0051079C">
          <w:rPr>
            <w:rStyle w:val="Hipervnculo"/>
            <w:noProof/>
          </w:rPr>
          <w:noBreakHyphen/>
          <w:t>1 etapas en la programación extrema. Fuente: (Pressman, 2010)</w:t>
        </w:r>
        <w:r w:rsidR="00DA23DE">
          <w:rPr>
            <w:noProof/>
            <w:webHidden/>
          </w:rPr>
          <w:tab/>
        </w:r>
        <w:r w:rsidR="00DA23DE">
          <w:rPr>
            <w:noProof/>
            <w:webHidden/>
          </w:rPr>
          <w:fldChar w:fldCharType="begin"/>
        </w:r>
        <w:r w:rsidR="00DA23DE">
          <w:rPr>
            <w:noProof/>
            <w:webHidden/>
          </w:rPr>
          <w:instrText xml:space="preserve"> PAGEREF _Toc147407243 \h </w:instrText>
        </w:r>
        <w:r w:rsidR="00DA23DE">
          <w:rPr>
            <w:noProof/>
            <w:webHidden/>
          </w:rPr>
        </w:r>
        <w:r w:rsidR="00DA23DE">
          <w:rPr>
            <w:noProof/>
            <w:webHidden/>
          </w:rPr>
          <w:fldChar w:fldCharType="separate"/>
        </w:r>
        <w:r w:rsidR="00DA23DE">
          <w:rPr>
            <w:noProof/>
            <w:webHidden/>
          </w:rPr>
          <w:t>23</w:t>
        </w:r>
        <w:r w:rsidR="00DA23DE">
          <w:rPr>
            <w:noProof/>
            <w:webHidden/>
          </w:rPr>
          <w:fldChar w:fldCharType="end"/>
        </w:r>
      </w:hyperlink>
    </w:p>
    <w:p w14:paraId="5969AFC2" w14:textId="3DC8883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7407244" w:history="1">
        <w:r w:rsidR="00DA23DE" w:rsidRPr="0051079C">
          <w:rPr>
            <w:rStyle w:val="Hipervnculo"/>
            <w:noProof/>
          </w:rPr>
          <w:t>Figura  3</w:t>
        </w:r>
        <w:r w:rsidR="00DA23DE" w:rsidRPr="0051079C">
          <w:rPr>
            <w:rStyle w:val="Hipervnculo"/>
            <w:noProof/>
          </w:rPr>
          <w:noBreakHyphen/>
          <w:t>1 En el recuadro es el nombre del nodo, en los círculos los tópicos que publican. Son los tópicos los que interconectan con otros nodos. El nodo manual_control, a partir de la velocidad y steering se comunica con los motores. Lane_navigation en realidad son un conjunto de nodos que se encargan del seguimiento de línea.</w:t>
        </w:r>
        <w:r w:rsidR="00DA23DE">
          <w:rPr>
            <w:noProof/>
            <w:webHidden/>
          </w:rPr>
          <w:tab/>
        </w:r>
        <w:r w:rsidR="00DA23DE">
          <w:rPr>
            <w:noProof/>
            <w:webHidden/>
          </w:rPr>
          <w:fldChar w:fldCharType="begin"/>
        </w:r>
        <w:r w:rsidR="00DA23DE">
          <w:rPr>
            <w:noProof/>
            <w:webHidden/>
          </w:rPr>
          <w:instrText xml:space="preserve"> PAGEREF _Toc147407244 \h </w:instrText>
        </w:r>
        <w:r w:rsidR="00DA23DE">
          <w:rPr>
            <w:noProof/>
            <w:webHidden/>
          </w:rPr>
        </w:r>
        <w:r w:rsidR="00DA23DE">
          <w:rPr>
            <w:noProof/>
            <w:webHidden/>
          </w:rPr>
          <w:fldChar w:fldCharType="separate"/>
        </w:r>
        <w:r w:rsidR="00DA23DE">
          <w:rPr>
            <w:noProof/>
            <w:webHidden/>
          </w:rPr>
          <w:t>37</w:t>
        </w:r>
        <w:r w:rsidR="00DA23DE">
          <w:rPr>
            <w:noProof/>
            <w:webHidden/>
          </w:rPr>
          <w:fldChar w:fldCharType="end"/>
        </w:r>
      </w:hyperlink>
    </w:p>
    <w:p w14:paraId="46888A54" w14:textId="5F00C3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5" w:history="1">
        <w:r w:rsidR="00DA23DE" w:rsidRPr="0051079C">
          <w:rPr>
            <w:rStyle w:val="Hipervnculo"/>
            <w:noProof/>
          </w:rPr>
          <w:t>Figura  3</w:t>
        </w:r>
        <w:r w:rsidR="00DA23DE" w:rsidRPr="0051079C">
          <w:rPr>
            <w:rStyle w:val="Hipervnculo"/>
            <w:noProof/>
          </w:rPr>
          <w:noBreakHyphen/>
          <w:t>2 Pasos para la detección</w:t>
        </w:r>
        <w:r w:rsidR="00DA23DE">
          <w:rPr>
            <w:noProof/>
            <w:webHidden/>
          </w:rPr>
          <w:tab/>
        </w:r>
        <w:r w:rsidR="00DA23DE">
          <w:rPr>
            <w:noProof/>
            <w:webHidden/>
          </w:rPr>
          <w:fldChar w:fldCharType="begin"/>
        </w:r>
        <w:r w:rsidR="00DA23DE">
          <w:rPr>
            <w:noProof/>
            <w:webHidden/>
          </w:rPr>
          <w:instrText xml:space="preserve"> PAGEREF _Toc147407245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7F2FA515" w14:textId="23A0154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7407246" w:history="1">
        <w:r w:rsidR="00DA23DE" w:rsidRPr="0051079C">
          <w:rPr>
            <w:rStyle w:val="Hipervnculo"/>
            <w:noProof/>
          </w:rPr>
          <w:t>Figura  3</w:t>
        </w:r>
        <w:r w:rsidR="00DA23DE" w:rsidRPr="0051079C">
          <w:rPr>
            <w:rStyle w:val="Hipervnculo"/>
            <w:noProof/>
          </w:rPr>
          <w:noBreakHyphen/>
          <w:t>3 Pasos para el rastreo</w:t>
        </w:r>
        <w:r w:rsidR="00DA23DE">
          <w:rPr>
            <w:noProof/>
            <w:webHidden/>
          </w:rPr>
          <w:tab/>
        </w:r>
        <w:r w:rsidR="00DA23DE">
          <w:rPr>
            <w:noProof/>
            <w:webHidden/>
          </w:rPr>
          <w:fldChar w:fldCharType="begin"/>
        </w:r>
        <w:r w:rsidR="00DA23DE">
          <w:rPr>
            <w:noProof/>
            <w:webHidden/>
          </w:rPr>
          <w:instrText xml:space="preserve"> PAGEREF _Toc147407246 \h </w:instrText>
        </w:r>
        <w:r w:rsidR="00DA23DE">
          <w:rPr>
            <w:noProof/>
            <w:webHidden/>
          </w:rPr>
        </w:r>
        <w:r w:rsidR="00DA23DE">
          <w:rPr>
            <w:noProof/>
            <w:webHidden/>
          </w:rPr>
          <w:fldChar w:fldCharType="separate"/>
        </w:r>
        <w:r w:rsidR="00DA23DE">
          <w:rPr>
            <w:noProof/>
            <w:webHidden/>
          </w:rPr>
          <w:t>41</w:t>
        </w:r>
        <w:r w:rsidR="00DA23DE">
          <w:rPr>
            <w:noProof/>
            <w:webHidden/>
          </w:rPr>
          <w:fldChar w:fldCharType="end"/>
        </w:r>
      </w:hyperlink>
    </w:p>
    <w:p w14:paraId="61DD1E66" w14:textId="1A1A429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7" w:history="1">
        <w:r w:rsidR="00DA23DE" w:rsidRPr="0051079C">
          <w:rPr>
            <w:rStyle w:val="Hipervnculo"/>
            <w:noProof/>
          </w:rPr>
          <w:t>Figura  3</w:t>
        </w:r>
        <w:r w:rsidR="00DA23DE" w:rsidRPr="0051079C">
          <w:rPr>
            <w:rStyle w:val="Hipervnculo"/>
            <w:noProof/>
          </w:rPr>
          <w:noBreakHyphen/>
          <w:t>4 Pasos para el entrenamiento de máquinas de soporte vectorial</w:t>
        </w:r>
        <w:r w:rsidR="00DA23DE">
          <w:rPr>
            <w:noProof/>
            <w:webHidden/>
          </w:rPr>
          <w:tab/>
        </w:r>
        <w:r w:rsidR="00DA23DE">
          <w:rPr>
            <w:noProof/>
            <w:webHidden/>
          </w:rPr>
          <w:fldChar w:fldCharType="begin"/>
        </w:r>
        <w:r w:rsidR="00DA23DE">
          <w:rPr>
            <w:noProof/>
            <w:webHidden/>
          </w:rPr>
          <w:instrText xml:space="preserve"> PAGEREF _Toc147407247 \h </w:instrText>
        </w:r>
        <w:r w:rsidR="00DA23DE">
          <w:rPr>
            <w:noProof/>
            <w:webHidden/>
          </w:rPr>
        </w:r>
        <w:r w:rsidR="00DA23DE">
          <w:rPr>
            <w:noProof/>
            <w:webHidden/>
          </w:rPr>
          <w:fldChar w:fldCharType="separate"/>
        </w:r>
        <w:r w:rsidR="00DA23DE">
          <w:rPr>
            <w:noProof/>
            <w:webHidden/>
          </w:rPr>
          <w:t>42</w:t>
        </w:r>
        <w:r w:rsidR="00DA23DE">
          <w:rPr>
            <w:noProof/>
            <w:webHidden/>
          </w:rPr>
          <w:fldChar w:fldCharType="end"/>
        </w:r>
      </w:hyperlink>
    </w:p>
    <w:p w14:paraId="7AE40DFC" w14:textId="4B3BDAD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8" w:history="1">
        <w:r w:rsidR="00DA23DE" w:rsidRPr="0051079C">
          <w:rPr>
            <w:rStyle w:val="Hipervnculo"/>
            <w:noProof/>
          </w:rPr>
          <w:t>Figura  3</w:t>
        </w:r>
        <w:r w:rsidR="00DA23DE" w:rsidRPr="0051079C">
          <w:rPr>
            <w:rStyle w:val="Hipervnculo"/>
            <w:noProof/>
          </w:rPr>
          <w:noBreakHyphen/>
          <w:t>5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sidR="00DA23DE">
          <w:rPr>
            <w:noProof/>
            <w:webHidden/>
          </w:rPr>
          <w:tab/>
        </w:r>
        <w:r w:rsidR="00DA23DE">
          <w:rPr>
            <w:noProof/>
            <w:webHidden/>
          </w:rPr>
          <w:fldChar w:fldCharType="begin"/>
        </w:r>
        <w:r w:rsidR="00DA23DE">
          <w:rPr>
            <w:noProof/>
            <w:webHidden/>
          </w:rPr>
          <w:instrText xml:space="preserve"> PAGEREF _Toc147407248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9F98212" w14:textId="128EB9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49" w:history="1">
        <w:r w:rsidR="00DA23DE" w:rsidRPr="0051079C">
          <w:rPr>
            <w:rStyle w:val="Hipervnculo"/>
            <w:noProof/>
          </w:rPr>
          <w:t>Figura  3</w:t>
        </w:r>
        <w:r w:rsidR="00DA23DE" w:rsidRPr="0051079C">
          <w:rPr>
            <w:rStyle w:val="Hipervnculo"/>
            <w:noProof/>
          </w:rPr>
          <w:noBreakHyphen/>
          <w:t>6 Características extraídas de una imagen con lbp. Fuente: (Rosebrock 2015)</w:t>
        </w:r>
        <w:r w:rsidR="00DA23DE">
          <w:rPr>
            <w:noProof/>
            <w:webHidden/>
          </w:rPr>
          <w:tab/>
        </w:r>
        <w:r w:rsidR="00DA23DE">
          <w:rPr>
            <w:noProof/>
            <w:webHidden/>
          </w:rPr>
          <w:fldChar w:fldCharType="begin"/>
        </w:r>
        <w:r w:rsidR="00DA23DE">
          <w:rPr>
            <w:noProof/>
            <w:webHidden/>
          </w:rPr>
          <w:instrText xml:space="preserve"> PAGEREF _Toc147407249 \h </w:instrText>
        </w:r>
        <w:r w:rsidR="00DA23DE">
          <w:rPr>
            <w:noProof/>
            <w:webHidden/>
          </w:rPr>
        </w:r>
        <w:r w:rsidR="00DA23DE">
          <w:rPr>
            <w:noProof/>
            <w:webHidden/>
          </w:rPr>
          <w:fldChar w:fldCharType="separate"/>
        </w:r>
        <w:r w:rsidR="00DA23DE">
          <w:rPr>
            <w:noProof/>
            <w:webHidden/>
          </w:rPr>
          <w:t>52</w:t>
        </w:r>
        <w:r w:rsidR="00DA23DE">
          <w:rPr>
            <w:noProof/>
            <w:webHidden/>
          </w:rPr>
          <w:fldChar w:fldCharType="end"/>
        </w:r>
      </w:hyperlink>
    </w:p>
    <w:p w14:paraId="13FFBA64" w14:textId="2C89AF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0" w:history="1">
        <w:r w:rsidR="00DA23DE" w:rsidRPr="0051079C">
          <w:rPr>
            <w:rStyle w:val="Hipervnculo"/>
            <w:noProof/>
          </w:rPr>
          <w:t>Figura  3</w:t>
        </w:r>
        <w:r w:rsidR="00DA23DE" w:rsidRPr="0051079C">
          <w:rPr>
            <w:rStyle w:val="Hipervnculo"/>
            <w:noProof/>
          </w:rPr>
          <w:noBreakHyphen/>
          <w:t>7 Ejemplo de la separación de dos variables por un margen de separación, se muestra la separación óptima que logra el mayor margen entre las dos variables, fuente: (“opencv: introduction to support vector machines” s. F.)</w:t>
        </w:r>
        <w:r w:rsidR="00DA23DE">
          <w:rPr>
            <w:noProof/>
            <w:webHidden/>
          </w:rPr>
          <w:tab/>
        </w:r>
        <w:r w:rsidR="00DA23DE">
          <w:rPr>
            <w:noProof/>
            <w:webHidden/>
          </w:rPr>
          <w:fldChar w:fldCharType="begin"/>
        </w:r>
        <w:r w:rsidR="00DA23DE">
          <w:rPr>
            <w:noProof/>
            <w:webHidden/>
          </w:rPr>
          <w:instrText xml:space="preserve"> PAGEREF _Toc147407250 \h </w:instrText>
        </w:r>
        <w:r w:rsidR="00DA23DE">
          <w:rPr>
            <w:noProof/>
            <w:webHidden/>
          </w:rPr>
        </w:r>
        <w:r w:rsidR="00DA23DE">
          <w:rPr>
            <w:noProof/>
            <w:webHidden/>
          </w:rPr>
          <w:fldChar w:fldCharType="separate"/>
        </w:r>
        <w:r w:rsidR="00DA23DE">
          <w:rPr>
            <w:noProof/>
            <w:webHidden/>
          </w:rPr>
          <w:t>55</w:t>
        </w:r>
        <w:r w:rsidR="00DA23DE">
          <w:rPr>
            <w:noProof/>
            <w:webHidden/>
          </w:rPr>
          <w:fldChar w:fldCharType="end"/>
        </w:r>
      </w:hyperlink>
    </w:p>
    <w:p w14:paraId="549E5D9A" w14:textId="1BEEB50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7407251" w:history="1">
        <w:r w:rsidR="00DA23DE" w:rsidRPr="0051079C">
          <w:rPr>
            <w:rStyle w:val="Hipervnculo"/>
            <w:noProof/>
          </w:rPr>
          <w:t>Figura  3</w:t>
        </w:r>
        <w:r w:rsidR="00DA23DE" w:rsidRPr="0051079C">
          <w:rPr>
            <w:rStyle w:val="Hipervnculo"/>
            <w:noProof/>
          </w:rPr>
          <w:noBreakHyphen/>
          <w:t>8 Tabla de diferentes kernels para linealizar un problema. Fuente:(Kecman 2005)</w:t>
        </w:r>
        <w:r w:rsidR="00DA23DE">
          <w:rPr>
            <w:noProof/>
            <w:webHidden/>
          </w:rPr>
          <w:tab/>
        </w:r>
        <w:r w:rsidR="00DA23DE">
          <w:rPr>
            <w:noProof/>
            <w:webHidden/>
          </w:rPr>
          <w:fldChar w:fldCharType="begin"/>
        </w:r>
        <w:r w:rsidR="00DA23DE">
          <w:rPr>
            <w:noProof/>
            <w:webHidden/>
          </w:rPr>
          <w:instrText xml:space="preserve"> PAGEREF _Toc147407251 \h </w:instrText>
        </w:r>
        <w:r w:rsidR="00DA23DE">
          <w:rPr>
            <w:noProof/>
            <w:webHidden/>
          </w:rPr>
        </w:r>
        <w:r w:rsidR="00DA23DE">
          <w:rPr>
            <w:noProof/>
            <w:webHidden/>
          </w:rPr>
          <w:fldChar w:fldCharType="separate"/>
        </w:r>
        <w:r w:rsidR="00DA23DE">
          <w:rPr>
            <w:noProof/>
            <w:webHidden/>
          </w:rPr>
          <w:t>57</w:t>
        </w:r>
        <w:r w:rsidR="00DA23DE">
          <w:rPr>
            <w:noProof/>
            <w:webHidden/>
          </w:rPr>
          <w:fldChar w:fldCharType="end"/>
        </w:r>
      </w:hyperlink>
    </w:p>
    <w:p w14:paraId="5A79BD87" w14:textId="6BB993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2" w:history="1">
        <w:r w:rsidR="00DA23DE" w:rsidRPr="0051079C">
          <w:rPr>
            <w:rStyle w:val="Hipervnculo"/>
            <w:noProof/>
          </w:rPr>
          <w:t>Figura  3</w:t>
        </w:r>
        <w:r w:rsidR="00DA23DE" w:rsidRPr="0051079C">
          <w:rPr>
            <w:rStyle w:val="Hipervnculo"/>
            <w:noProof/>
          </w:rPr>
          <w:noBreakHyphen/>
          <w:t>9 Pasos del filtro de Kalman, hay una inicialización a partir de la que se realiza la predicción, en el siguiente paso, sí se tienen las medidas se realiza la actualización, además, se puede agregar un paso de control. Fuente: (Becker s. F.)</w:t>
        </w:r>
        <w:r w:rsidR="00DA23DE">
          <w:rPr>
            <w:noProof/>
            <w:webHidden/>
          </w:rPr>
          <w:tab/>
        </w:r>
        <w:r w:rsidR="00DA23DE">
          <w:rPr>
            <w:noProof/>
            <w:webHidden/>
          </w:rPr>
          <w:fldChar w:fldCharType="begin"/>
        </w:r>
        <w:r w:rsidR="00DA23DE">
          <w:rPr>
            <w:noProof/>
            <w:webHidden/>
          </w:rPr>
          <w:instrText xml:space="preserve"> PAGEREF _Toc147407252 \h </w:instrText>
        </w:r>
        <w:r w:rsidR="00DA23DE">
          <w:rPr>
            <w:noProof/>
            <w:webHidden/>
          </w:rPr>
        </w:r>
        <w:r w:rsidR="00DA23DE">
          <w:rPr>
            <w:noProof/>
            <w:webHidden/>
          </w:rPr>
          <w:fldChar w:fldCharType="separate"/>
        </w:r>
        <w:r w:rsidR="00DA23DE">
          <w:rPr>
            <w:noProof/>
            <w:webHidden/>
          </w:rPr>
          <w:t>63</w:t>
        </w:r>
        <w:r w:rsidR="00DA23DE">
          <w:rPr>
            <w:noProof/>
            <w:webHidden/>
          </w:rPr>
          <w:fldChar w:fldCharType="end"/>
        </w:r>
      </w:hyperlink>
    </w:p>
    <w:p w14:paraId="0B68C30E" w14:textId="311B6AE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3" w:history="1">
        <w:r w:rsidR="00DA23DE" w:rsidRPr="0051079C">
          <w:rPr>
            <w:rStyle w:val="Hipervnculo"/>
            <w:noProof/>
          </w:rPr>
          <w:t>Figura  4</w:t>
        </w:r>
        <w:r w:rsidR="00DA23DE" w:rsidRPr="0051079C">
          <w:rPr>
            <w:rStyle w:val="Hipervnculo"/>
            <w:noProof/>
          </w:rPr>
          <w:noBreakHyphen/>
          <w:t>1 Ejemplos de vehículos</w:t>
        </w:r>
        <w:r w:rsidR="00DA23DE">
          <w:rPr>
            <w:noProof/>
            <w:webHidden/>
          </w:rPr>
          <w:tab/>
        </w:r>
        <w:r w:rsidR="00DA23DE">
          <w:rPr>
            <w:noProof/>
            <w:webHidden/>
          </w:rPr>
          <w:fldChar w:fldCharType="begin"/>
        </w:r>
        <w:r w:rsidR="00DA23DE">
          <w:rPr>
            <w:noProof/>
            <w:webHidden/>
          </w:rPr>
          <w:instrText xml:space="preserve"> PAGEREF _Toc147407253 \h </w:instrText>
        </w:r>
        <w:r w:rsidR="00DA23DE">
          <w:rPr>
            <w:noProof/>
            <w:webHidden/>
          </w:rPr>
        </w:r>
        <w:r w:rsidR="00DA23DE">
          <w:rPr>
            <w:noProof/>
            <w:webHidden/>
          </w:rPr>
          <w:fldChar w:fldCharType="separate"/>
        </w:r>
        <w:r w:rsidR="00DA23DE">
          <w:rPr>
            <w:noProof/>
            <w:webHidden/>
          </w:rPr>
          <w:t>69</w:t>
        </w:r>
        <w:r w:rsidR="00DA23DE">
          <w:rPr>
            <w:noProof/>
            <w:webHidden/>
          </w:rPr>
          <w:fldChar w:fldCharType="end"/>
        </w:r>
      </w:hyperlink>
    </w:p>
    <w:p w14:paraId="4D0FAFD9" w14:textId="3542703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4" w:history="1">
        <w:r w:rsidR="00DA23DE" w:rsidRPr="0051079C">
          <w:rPr>
            <w:rStyle w:val="Hipervnculo"/>
            <w:noProof/>
          </w:rPr>
          <w:t>Figura  4</w:t>
        </w:r>
        <w:r w:rsidR="00DA23DE" w:rsidRPr="0051079C">
          <w:rPr>
            <w:rStyle w:val="Hipervnculo"/>
            <w:noProof/>
          </w:rPr>
          <w:noBreakHyphen/>
          <w:t>2 Ejemplos de imágenes negativas para el entrenamiento</w:t>
        </w:r>
        <w:r w:rsidR="00DA23DE">
          <w:rPr>
            <w:noProof/>
            <w:webHidden/>
          </w:rPr>
          <w:tab/>
        </w:r>
        <w:r w:rsidR="00DA23DE">
          <w:rPr>
            <w:noProof/>
            <w:webHidden/>
          </w:rPr>
          <w:fldChar w:fldCharType="begin"/>
        </w:r>
        <w:r w:rsidR="00DA23DE">
          <w:rPr>
            <w:noProof/>
            <w:webHidden/>
          </w:rPr>
          <w:instrText xml:space="preserve"> PAGEREF _Toc147407254 \h </w:instrText>
        </w:r>
        <w:r w:rsidR="00DA23DE">
          <w:rPr>
            <w:noProof/>
            <w:webHidden/>
          </w:rPr>
        </w:r>
        <w:r w:rsidR="00DA23DE">
          <w:rPr>
            <w:noProof/>
            <w:webHidden/>
          </w:rPr>
          <w:fldChar w:fldCharType="separate"/>
        </w:r>
        <w:r w:rsidR="00DA23DE">
          <w:rPr>
            <w:noProof/>
            <w:webHidden/>
          </w:rPr>
          <w:t>70</w:t>
        </w:r>
        <w:r w:rsidR="00DA23DE">
          <w:rPr>
            <w:noProof/>
            <w:webHidden/>
          </w:rPr>
          <w:fldChar w:fldCharType="end"/>
        </w:r>
      </w:hyperlink>
    </w:p>
    <w:p w14:paraId="6DDA07C6" w14:textId="50CC10F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7407255" w:history="1">
        <w:r w:rsidR="00DA23DE" w:rsidRPr="0051079C">
          <w:rPr>
            <w:rStyle w:val="Hipervnculo"/>
            <w:noProof/>
          </w:rPr>
          <w:t>Figura  4</w:t>
        </w:r>
        <w:r w:rsidR="00DA23DE" w:rsidRPr="0051079C">
          <w:rPr>
            <w:rStyle w:val="Hipervnculo"/>
            <w:noProof/>
          </w:rPr>
          <w:noBreakHyphen/>
          <w:t>3 Imágenes de vehículos de lado</w:t>
        </w:r>
        <w:r w:rsidR="00DA23DE">
          <w:rPr>
            <w:noProof/>
            <w:webHidden/>
          </w:rPr>
          <w:tab/>
        </w:r>
        <w:r w:rsidR="00DA23DE">
          <w:rPr>
            <w:noProof/>
            <w:webHidden/>
          </w:rPr>
          <w:fldChar w:fldCharType="begin"/>
        </w:r>
        <w:r w:rsidR="00DA23DE">
          <w:rPr>
            <w:noProof/>
            <w:webHidden/>
          </w:rPr>
          <w:instrText xml:space="preserve"> PAGEREF _Toc147407255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60691F01" w14:textId="7F69560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7407256" w:history="1">
        <w:r w:rsidR="00DA23DE" w:rsidRPr="0051079C">
          <w:rPr>
            <w:rStyle w:val="Hipervnculo"/>
            <w:noProof/>
          </w:rPr>
          <w:t>Figura  4</w:t>
        </w:r>
        <w:r w:rsidR="00DA23DE" w:rsidRPr="0051079C">
          <w:rPr>
            <w:rStyle w:val="Hipervnculo"/>
            <w:noProof/>
          </w:rPr>
          <w:noBreakHyphen/>
          <w:t>4 Imágenes de la parte trasera de vehículos</w:t>
        </w:r>
        <w:r w:rsidR="00DA23DE">
          <w:rPr>
            <w:noProof/>
            <w:webHidden/>
          </w:rPr>
          <w:tab/>
        </w:r>
        <w:r w:rsidR="00DA23DE">
          <w:rPr>
            <w:noProof/>
            <w:webHidden/>
          </w:rPr>
          <w:fldChar w:fldCharType="begin"/>
        </w:r>
        <w:r w:rsidR="00DA23DE">
          <w:rPr>
            <w:noProof/>
            <w:webHidden/>
          </w:rPr>
          <w:instrText xml:space="preserve"> PAGEREF _Toc147407256 \h </w:instrText>
        </w:r>
        <w:r w:rsidR="00DA23DE">
          <w:rPr>
            <w:noProof/>
            <w:webHidden/>
          </w:rPr>
        </w:r>
        <w:r w:rsidR="00DA23DE">
          <w:rPr>
            <w:noProof/>
            <w:webHidden/>
          </w:rPr>
          <w:fldChar w:fldCharType="separate"/>
        </w:r>
        <w:r w:rsidR="00DA23DE">
          <w:rPr>
            <w:noProof/>
            <w:webHidden/>
          </w:rPr>
          <w:t>72</w:t>
        </w:r>
        <w:r w:rsidR="00DA23DE">
          <w:rPr>
            <w:noProof/>
            <w:webHidden/>
          </w:rPr>
          <w:fldChar w:fldCharType="end"/>
        </w:r>
      </w:hyperlink>
    </w:p>
    <w:p w14:paraId="3BD74EBE" w14:textId="269460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57" w:history="1">
        <w:r w:rsidR="00DA23DE" w:rsidRPr="0051079C">
          <w:rPr>
            <w:rStyle w:val="Hipervnculo"/>
            <w:noProof/>
          </w:rPr>
          <w:t>Figura  4</w:t>
        </w:r>
        <w:r w:rsidR="00DA23DE" w:rsidRPr="0051079C">
          <w:rPr>
            <w:rStyle w:val="Hipervnculo"/>
            <w:noProof/>
          </w:rPr>
          <w:noBreakHyphen/>
          <w:t>5 Función load_images</w:t>
        </w:r>
        <w:r w:rsidR="00DA23DE">
          <w:rPr>
            <w:noProof/>
            <w:webHidden/>
          </w:rPr>
          <w:tab/>
        </w:r>
        <w:r w:rsidR="00DA23DE">
          <w:rPr>
            <w:noProof/>
            <w:webHidden/>
          </w:rPr>
          <w:fldChar w:fldCharType="begin"/>
        </w:r>
        <w:r w:rsidR="00DA23DE">
          <w:rPr>
            <w:noProof/>
            <w:webHidden/>
          </w:rPr>
          <w:instrText xml:space="preserve"> PAGEREF _Toc147407257 \h </w:instrText>
        </w:r>
        <w:r w:rsidR="00DA23DE">
          <w:rPr>
            <w:noProof/>
            <w:webHidden/>
          </w:rPr>
        </w:r>
        <w:r w:rsidR="00DA23DE">
          <w:rPr>
            <w:noProof/>
            <w:webHidden/>
          </w:rPr>
          <w:fldChar w:fldCharType="separate"/>
        </w:r>
        <w:r w:rsidR="00DA23DE">
          <w:rPr>
            <w:noProof/>
            <w:webHidden/>
          </w:rPr>
          <w:t>73</w:t>
        </w:r>
        <w:r w:rsidR="00DA23DE">
          <w:rPr>
            <w:noProof/>
            <w:webHidden/>
          </w:rPr>
          <w:fldChar w:fldCharType="end"/>
        </w:r>
      </w:hyperlink>
    </w:p>
    <w:p w14:paraId="4DF49FA5" w14:textId="336522C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7407258" w:history="1">
        <w:r w:rsidR="00DA23DE" w:rsidRPr="0051079C">
          <w:rPr>
            <w:rStyle w:val="Hipervnculo"/>
            <w:noProof/>
          </w:rPr>
          <w:t>Figura  4</w:t>
        </w:r>
        <w:r w:rsidR="00DA23DE" w:rsidRPr="0051079C">
          <w:rPr>
            <w:rStyle w:val="Hipervnculo"/>
            <w:noProof/>
          </w:rPr>
          <w:noBreakHyphen/>
          <w:t>6 Con blocksize (64,64), cellsize y blockstride de (4,4).</w:t>
        </w:r>
        <w:r w:rsidR="00DA23DE">
          <w:rPr>
            <w:noProof/>
            <w:webHidden/>
          </w:rPr>
          <w:tab/>
        </w:r>
        <w:r w:rsidR="00DA23DE">
          <w:rPr>
            <w:noProof/>
            <w:webHidden/>
          </w:rPr>
          <w:fldChar w:fldCharType="begin"/>
        </w:r>
        <w:r w:rsidR="00DA23DE">
          <w:rPr>
            <w:noProof/>
            <w:webHidden/>
          </w:rPr>
          <w:instrText xml:space="preserve"> PAGEREF _Toc147407258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C9D67DD" w14:textId="63E3280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7407259" w:history="1">
        <w:r w:rsidR="00DA23DE" w:rsidRPr="0051079C">
          <w:rPr>
            <w:rStyle w:val="Hipervnculo"/>
            <w:noProof/>
          </w:rPr>
          <w:t>Figura  4</w:t>
        </w:r>
        <w:r w:rsidR="00DA23DE" w:rsidRPr="0051079C">
          <w:rPr>
            <w:rStyle w:val="Hipervnculo"/>
            <w:noProof/>
          </w:rPr>
          <w:noBreakHyphen/>
          <w:t>7 Con blocksize (64,64), cellsize y blockstride (8,8), con solo 8x8 celdas no es suficiente para extraer las características de la imagen, por lo que el resultado es muy pobre.</w:t>
        </w:r>
        <w:r w:rsidR="00DA23DE">
          <w:rPr>
            <w:noProof/>
            <w:webHidden/>
          </w:rPr>
          <w:tab/>
        </w:r>
        <w:r w:rsidR="00DA23DE">
          <w:rPr>
            <w:noProof/>
            <w:webHidden/>
          </w:rPr>
          <w:fldChar w:fldCharType="begin"/>
        </w:r>
        <w:r w:rsidR="00DA23DE">
          <w:rPr>
            <w:noProof/>
            <w:webHidden/>
          </w:rPr>
          <w:instrText xml:space="preserve"> PAGEREF _Toc147407259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DA66AD7" w14:textId="4D8B99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7407260" w:history="1">
        <w:r w:rsidR="00DA23DE" w:rsidRPr="0051079C">
          <w:rPr>
            <w:rStyle w:val="Hipervnculo"/>
            <w:noProof/>
          </w:rPr>
          <w:t>Figura  4</w:t>
        </w:r>
        <w:r w:rsidR="00DA23DE" w:rsidRPr="0051079C">
          <w:rPr>
            <w:rStyle w:val="Hipervnculo"/>
            <w:noProof/>
          </w:rPr>
          <w:noBreakHyphen/>
          <w:t>8 Imagen del vehículo del simulador</w:t>
        </w:r>
        <w:r w:rsidR="00DA23DE">
          <w:rPr>
            <w:noProof/>
            <w:webHidden/>
          </w:rPr>
          <w:tab/>
        </w:r>
        <w:r w:rsidR="00DA23DE">
          <w:rPr>
            <w:noProof/>
            <w:webHidden/>
          </w:rPr>
          <w:fldChar w:fldCharType="begin"/>
        </w:r>
        <w:r w:rsidR="00DA23DE">
          <w:rPr>
            <w:noProof/>
            <w:webHidden/>
          </w:rPr>
          <w:instrText xml:space="preserve"> PAGEREF _Toc147407260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745DA6F9" w14:textId="045D76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7407261" w:history="1">
        <w:r w:rsidR="00DA23DE" w:rsidRPr="0051079C">
          <w:rPr>
            <w:rStyle w:val="Hipervnculo"/>
            <w:noProof/>
          </w:rPr>
          <w:t>Figura  4</w:t>
        </w:r>
        <w:r w:rsidR="00DA23DE" w:rsidRPr="0051079C">
          <w:rPr>
            <w:rStyle w:val="Hipervnculo"/>
            <w:noProof/>
          </w:rPr>
          <w:noBreakHyphen/>
          <w:t>9 Con filtro gaussiano (5,5)</w:t>
        </w:r>
        <w:r w:rsidR="00DA23DE">
          <w:rPr>
            <w:noProof/>
            <w:webHidden/>
          </w:rPr>
          <w:tab/>
        </w:r>
        <w:r w:rsidR="00DA23DE">
          <w:rPr>
            <w:noProof/>
            <w:webHidden/>
          </w:rPr>
          <w:fldChar w:fldCharType="begin"/>
        </w:r>
        <w:r w:rsidR="00DA23DE">
          <w:rPr>
            <w:noProof/>
            <w:webHidden/>
          </w:rPr>
          <w:instrText xml:space="preserve"> PAGEREF _Toc147407261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7DB9BD0" w14:textId="66A6FC6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7407262" w:history="1">
        <w:r w:rsidR="00DA23DE" w:rsidRPr="0051079C">
          <w:rPr>
            <w:rStyle w:val="Hipervnculo"/>
            <w:noProof/>
          </w:rPr>
          <w:t>Figura  4</w:t>
        </w:r>
        <w:r w:rsidR="00DA23DE" w:rsidRPr="0051079C">
          <w:rPr>
            <w:rStyle w:val="Hipervnculo"/>
            <w:noProof/>
          </w:rPr>
          <w:noBreakHyphen/>
          <w:t>10 Hog features de la carretera</w:t>
        </w:r>
        <w:r w:rsidR="00DA23DE">
          <w:rPr>
            <w:noProof/>
            <w:webHidden/>
          </w:rPr>
          <w:tab/>
        </w:r>
        <w:r w:rsidR="00DA23DE">
          <w:rPr>
            <w:noProof/>
            <w:webHidden/>
          </w:rPr>
          <w:fldChar w:fldCharType="begin"/>
        </w:r>
        <w:r w:rsidR="00DA23DE">
          <w:rPr>
            <w:noProof/>
            <w:webHidden/>
          </w:rPr>
          <w:instrText xml:space="preserve"> PAGEREF _Toc147407262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4EF5500E" w14:textId="29C22FF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3" w:history="1">
        <w:r w:rsidR="00DA23DE" w:rsidRPr="0051079C">
          <w:rPr>
            <w:rStyle w:val="Hipervnculo"/>
            <w:noProof/>
          </w:rPr>
          <w:t>Figura  4</w:t>
        </w:r>
        <w:r w:rsidR="00DA23DE" w:rsidRPr="0051079C">
          <w:rPr>
            <w:rStyle w:val="Hipervnculo"/>
            <w:noProof/>
          </w:rPr>
          <w:noBreakHyphen/>
          <w:t>11 Hog features de un árbol</w:t>
        </w:r>
        <w:r w:rsidR="00DA23DE">
          <w:rPr>
            <w:noProof/>
            <w:webHidden/>
          </w:rPr>
          <w:tab/>
        </w:r>
        <w:r w:rsidR="00DA23DE">
          <w:rPr>
            <w:noProof/>
            <w:webHidden/>
          </w:rPr>
          <w:fldChar w:fldCharType="begin"/>
        </w:r>
        <w:r w:rsidR="00DA23DE">
          <w:rPr>
            <w:noProof/>
            <w:webHidden/>
          </w:rPr>
          <w:instrText xml:space="preserve"> PAGEREF _Toc147407263 \h </w:instrText>
        </w:r>
        <w:r w:rsidR="00DA23DE">
          <w:rPr>
            <w:noProof/>
            <w:webHidden/>
          </w:rPr>
        </w:r>
        <w:r w:rsidR="00DA23DE">
          <w:rPr>
            <w:noProof/>
            <w:webHidden/>
          </w:rPr>
          <w:fldChar w:fldCharType="separate"/>
        </w:r>
        <w:r w:rsidR="00DA23DE">
          <w:rPr>
            <w:noProof/>
            <w:webHidden/>
          </w:rPr>
          <w:t>75</w:t>
        </w:r>
        <w:r w:rsidR="00DA23DE">
          <w:rPr>
            <w:noProof/>
            <w:webHidden/>
          </w:rPr>
          <w:fldChar w:fldCharType="end"/>
        </w:r>
      </w:hyperlink>
    </w:p>
    <w:p w14:paraId="340D0C97" w14:textId="58470D8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4" w:history="1">
        <w:r w:rsidR="00DA23DE" w:rsidRPr="0051079C">
          <w:rPr>
            <w:rStyle w:val="Hipervnculo"/>
            <w:noProof/>
          </w:rPr>
          <w:t>Figura  4</w:t>
        </w:r>
        <w:r w:rsidR="00DA23DE" w:rsidRPr="0051079C">
          <w:rPr>
            <w:rStyle w:val="Hipervnculo"/>
            <w:noProof/>
          </w:rPr>
          <w:noBreakHyphen/>
          <w:t>12 Función computehogs, extrae los descriptores de todas las imágenes</w:t>
        </w:r>
        <w:r w:rsidR="00DA23DE">
          <w:rPr>
            <w:noProof/>
            <w:webHidden/>
          </w:rPr>
          <w:tab/>
        </w:r>
        <w:r w:rsidR="00DA23DE">
          <w:rPr>
            <w:noProof/>
            <w:webHidden/>
          </w:rPr>
          <w:fldChar w:fldCharType="begin"/>
        </w:r>
        <w:r w:rsidR="00DA23DE">
          <w:rPr>
            <w:noProof/>
            <w:webHidden/>
          </w:rPr>
          <w:instrText xml:space="preserve"> PAGEREF _Toc147407264 \h </w:instrText>
        </w:r>
        <w:r w:rsidR="00DA23DE">
          <w:rPr>
            <w:noProof/>
            <w:webHidden/>
          </w:rPr>
        </w:r>
        <w:r w:rsidR="00DA23DE">
          <w:rPr>
            <w:noProof/>
            <w:webHidden/>
          </w:rPr>
          <w:fldChar w:fldCharType="separate"/>
        </w:r>
        <w:r w:rsidR="00DA23DE">
          <w:rPr>
            <w:noProof/>
            <w:webHidden/>
          </w:rPr>
          <w:t>76</w:t>
        </w:r>
        <w:r w:rsidR="00DA23DE">
          <w:rPr>
            <w:noProof/>
            <w:webHidden/>
          </w:rPr>
          <w:fldChar w:fldCharType="end"/>
        </w:r>
      </w:hyperlink>
    </w:p>
    <w:p w14:paraId="73A8DF15" w14:textId="2CD04BC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5" w:history="1">
        <w:r w:rsidR="00DA23DE" w:rsidRPr="0051079C">
          <w:rPr>
            <w:rStyle w:val="Hipervnculo"/>
            <w:noProof/>
          </w:rPr>
          <w:t>Figura  4</w:t>
        </w:r>
        <w:r w:rsidR="00DA23DE" w:rsidRPr="0051079C">
          <w:rPr>
            <w:rStyle w:val="Hipervnculo"/>
            <w:noProof/>
          </w:rPr>
          <w:noBreakHyphen/>
          <w:t>13 Código de la función convert_to_ml, mismo propuesto en los ejemplos de opencv</w:t>
        </w:r>
        <w:r w:rsidR="00DA23DE">
          <w:rPr>
            <w:noProof/>
            <w:webHidden/>
          </w:rPr>
          <w:tab/>
        </w:r>
        <w:r w:rsidR="00DA23DE">
          <w:rPr>
            <w:noProof/>
            <w:webHidden/>
          </w:rPr>
          <w:fldChar w:fldCharType="begin"/>
        </w:r>
        <w:r w:rsidR="00DA23DE">
          <w:rPr>
            <w:noProof/>
            <w:webHidden/>
          </w:rPr>
          <w:instrText xml:space="preserve"> PAGEREF _Toc147407265 \h </w:instrText>
        </w:r>
        <w:r w:rsidR="00DA23DE">
          <w:rPr>
            <w:noProof/>
            <w:webHidden/>
          </w:rPr>
        </w:r>
        <w:r w:rsidR="00DA23DE">
          <w:rPr>
            <w:noProof/>
            <w:webHidden/>
          </w:rPr>
          <w:fldChar w:fldCharType="separate"/>
        </w:r>
        <w:r w:rsidR="00DA23DE">
          <w:rPr>
            <w:noProof/>
            <w:webHidden/>
          </w:rPr>
          <w:t>77</w:t>
        </w:r>
        <w:r w:rsidR="00DA23DE">
          <w:rPr>
            <w:noProof/>
            <w:webHidden/>
          </w:rPr>
          <w:fldChar w:fldCharType="end"/>
        </w:r>
      </w:hyperlink>
    </w:p>
    <w:p w14:paraId="30832DDA" w14:textId="2136379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6" w:history="1">
        <w:r w:rsidR="00DA23DE" w:rsidRPr="0051079C">
          <w:rPr>
            <w:rStyle w:val="Hipervnculo"/>
            <w:noProof/>
          </w:rPr>
          <w:t>Figura  4</w:t>
        </w:r>
        <w:r w:rsidR="00DA23DE" w:rsidRPr="0051079C">
          <w:rPr>
            <w:rStyle w:val="Hipervnculo"/>
            <w:noProof/>
          </w:rPr>
          <w:noBreakHyphen/>
          <w:t>14 Entrenamiento de svm con trainauto</w:t>
        </w:r>
        <w:r w:rsidR="00DA23DE">
          <w:rPr>
            <w:noProof/>
            <w:webHidden/>
          </w:rPr>
          <w:tab/>
        </w:r>
        <w:r w:rsidR="00DA23DE">
          <w:rPr>
            <w:noProof/>
            <w:webHidden/>
          </w:rPr>
          <w:fldChar w:fldCharType="begin"/>
        </w:r>
        <w:r w:rsidR="00DA23DE">
          <w:rPr>
            <w:noProof/>
            <w:webHidden/>
          </w:rPr>
          <w:instrText xml:space="preserve"> PAGEREF _Toc147407266 \h </w:instrText>
        </w:r>
        <w:r w:rsidR="00DA23DE">
          <w:rPr>
            <w:noProof/>
            <w:webHidden/>
          </w:rPr>
        </w:r>
        <w:r w:rsidR="00DA23DE">
          <w:rPr>
            <w:noProof/>
            <w:webHidden/>
          </w:rPr>
          <w:fldChar w:fldCharType="separate"/>
        </w:r>
        <w:r w:rsidR="00DA23DE">
          <w:rPr>
            <w:noProof/>
            <w:webHidden/>
          </w:rPr>
          <w:t>78</w:t>
        </w:r>
        <w:r w:rsidR="00DA23DE">
          <w:rPr>
            <w:noProof/>
            <w:webHidden/>
          </w:rPr>
          <w:fldChar w:fldCharType="end"/>
        </w:r>
      </w:hyperlink>
    </w:p>
    <w:p w14:paraId="3382DC89" w14:textId="4F4FA5D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7407267" w:history="1">
        <w:r w:rsidR="00DA23DE" w:rsidRPr="0051079C">
          <w:rPr>
            <w:rStyle w:val="Hipervnculo"/>
            <w:noProof/>
          </w:rPr>
          <w:t>Figura  4</w:t>
        </w:r>
        <w:r w:rsidR="00DA23DE" w:rsidRPr="0051079C">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sidR="00DA23DE">
          <w:rPr>
            <w:noProof/>
            <w:webHidden/>
          </w:rPr>
          <w:tab/>
        </w:r>
        <w:r w:rsidR="00DA23DE">
          <w:rPr>
            <w:noProof/>
            <w:webHidden/>
          </w:rPr>
          <w:fldChar w:fldCharType="begin"/>
        </w:r>
        <w:r w:rsidR="00DA23DE">
          <w:rPr>
            <w:noProof/>
            <w:webHidden/>
          </w:rPr>
          <w:instrText xml:space="preserve"> PAGEREF _Toc147407267 \h </w:instrText>
        </w:r>
        <w:r w:rsidR="00DA23DE">
          <w:rPr>
            <w:noProof/>
            <w:webHidden/>
          </w:rPr>
        </w:r>
        <w:r w:rsidR="00DA23DE">
          <w:rPr>
            <w:noProof/>
            <w:webHidden/>
          </w:rPr>
          <w:fldChar w:fldCharType="separate"/>
        </w:r>
        <w:r w:rsidR="00DA23DE">
          <w:rPr>
            <w:noProof/>
            <w:webHidden/>
          </w:rPr>
          <w:t>79</w:t>
        </w:r>
        <w:r w:rsidR="00DA23DE">
          <w:rPr>
            <w:noProof/>
            <w:webHidden/>
          </w:rPr>
          <w:fldChar w:fldCharType="end"/>
        </w:r>
      </w:hyperlink>
    </w:p>
    <w:p w14:paraId="3E535387" w14:textId="4EF0E57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68" w:history="1">
        <w:r w:rsidR="00DA23DE" w:rsidRPr="0051079C">
          <w:rPr>
            <w:rStyle w:val="Hipervnculo"/>
            <w:noProof/>
          </w:rPr>
          <w:t>Figura  4</w:t>
        </w:r>
        <w:r w:rsidR="00DA23DE" w:rsidRPr="0051079C">
          <w:rPr>
            <w:rStyle w:val="Hipervnculo"/>
            <w:noProof/>
          </w:rPr>
          <w:noBreakHyphen/>
          <w:t>16 Imagen de la parte de entrenamiento en opencv 2.4 usando train</w:t>
        </w:r>
        <w:r w:rsidR="00DA23DE">
          <w:rPr>
            <w:noProof/>
            <w:webHidden/>
          </w:rPr>
          <w:tab/>
        </w:r>
        <w:r w:rsidR="00DA23DE">
          <w:rPr>
            <w:noProof/>
            <w:webHidden/>
          </w:rPr>
          <w:fldChar w:fldCharType="begin"/>
        </w:r>
        <w:r w:rsidR="00DA23DE">
          <w:rPr>
            <w:noProof/>
            <w:webHidden/>
          </w:rPr>
          <w:instrText xml:space="preserve"> PAGEREF _Toc147407268 \h </w:instrText>
        </w:r>
        <w:r w:rsidR="00DA23DE">
          <w:rPr>
            <w:noProof/>
            <w:webHidden/>
          </w:rPr>
        </w:r>
        <w:r w:rsidR="00DA23DE">
          <w:rPr>
            <w:noProof/>
            <w:webHidden/>
          </w:rPr>
          <w:fldChar w:fldCharType="separate"/>
        </w:r>
        <w:r w:rsidR="00DA23DE">
          <w:rPr>
            <w:noProof/>
            <w:webHidden/>
          </w:rPr>
          <w:t>81</w:t>
        </w:r>
        <w:r w:rsidR="00DA23DE">
          <w:rPr>
            <w:noProof/>
            <w:webHidden/>
          </w:rPr>
          <w:fldChar w:fldCharType="end"/>
        </w:r>
      </w:hyperlink>
    </w:p>
    <w:p w14:paraId="1DB84121" w14:textId="72006C4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7407269" w:history="1">
        <w:r w:rsidR="00DA23DE" w:rsidRPr="0051079C">
          <w:rPr>
            <w:rStyle w:val="Hipervnculo"/>
            <w:noProof/>
          </w:rPr>
          <w:t>Figura  4</w:t>
        </w:r>
        <w:r w:rsidR="00DA23DE" w:rsidRPr="0051079C">
          <w:rPr>
            <w:rStyle w:val="Hipervnculo"/>
            <w:noProof/>
          </w:rPr>
          <w:noBreakHyphen/>
          <w:t>17 Imagen de la función main, la configuración inicial, hasta el inicio del ciclo</w:t>
        </w:r>
        <w:r w:rsidR="00DA23DE">
          <w:rPr>
            <w:noProof/>
            <w:webHidden/>
          </w:rPr>
          <w:tab/>
        </w:r>
        <w:r w:rsidR="00DA23DE">
          <w:rPr>
            <w:noProof/>
            <w:webHidden/>
          </w:rPr>
          <w:fldChar w:fldCharType="begin"/>
        </w:r>
        <w:r w:rsidR="00DA23DE">
          <w:rPr>
            <w:noProof/>
            <w:webHidden/>
          </w:rPr>
          <w:instrText xml:space="preserve"> PAGEREF _Toc147407269 \h </w:instrText>
        </w:r>
        <w:r w:rsidR="00DA23DE">
          <w:rPr>
            <w:noProof/>
            <w:webHidden/>
          </w:rPr>
        </w:r>
        <w:r w:rsidR="00DA23DE">
          <w:rPr>
            <w:noProof/>
            <w:webHidden/>
          </w:rPr>
          <w:fldChar w:fldCharType="separate"/>
        </w:r>
        <w:r w:rsidR="00DA23DE">
          <w:rPr>
            <w:noProof/>
            <w:webHidden/>
          </w:rPr>
          <w:t>84</w:t>
        </w:r>
        <w:r w:rsidR="00DA23DE">
          <w:rPr>
            <w:noProof/>
            <w:webHidden/>
          </w:rPr>
          <w:fldChar w:fldCharType="end"/>
        </w:r>
      </w:hyperlink>
    </w:p>
    <w:p w14:paraId="40A755B9" w14:textId="4DCAB52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0" w:history="1">
        <w:r w:rsidR="00DA23DE" w:rsidRPr="0051079C">
          <w:rPr>
            <w:rStyle w:val="Hipervnculo"/>
            <w:noProof/>
          </w:rPr>
          <w:t>Figura  4</w:t>
        </w:r>
        <w:r w:rsidR="00DA23DE" w:rsidRPr="0051079C">
          <w:rPr>
            <w:rStyle w:val="Hipervnculo"/>
            <w:noProof/>
          </w:rPr>
          <w:noBreakHyphen/>
          <w:t>18 Ejemplos de falsos negativos</w:t>
        </w:r>
        <w:r w:rsidR="00DA23DE">
          <w:rPr>
            <w:noProof/>
            <w:webHidden/>
          </w:rPr>
          <w:tab/>
        </w:r>
        <w:r w:rsidR="00DA23DE">
          <w:rPr>
            <w:noProof/>
            <w:webHidden/>
          </w:rPr>
          <w:fldChar w:fldCharType="begin"/>
        </w:r>
        <w:r w:rsidR="00DA23DE">
          <w:rPr>
            <w:noProof/>
            <w:webHidden/>
          </w:rPr>
          <w:instrText xml:space="preserve"> PAGEREF _Toc147407270 \h </w:instrText>
        </w:r>
        <w:r w:rsidR="00DA23DE">
          <w:rPr>
            <w:noProof/>
            <w:webHidden/>
          </w:rPr>
        </w:r>
        <w:r w:rsidR="00DA23DE">
          <w:rPr>
            <w:noProof/>
            <w:webHidden/>
          </w:rPr>
          <w:fldChar w:fldCharType="separate"/>
        </w:r>
        <w:r w:rsidR="00DA23DE">
          <w:rPr>
            <w:noProof/>
            <w:webHidden/>
          </w:rPr>
          <w:t>87</w:t>
        </w:r>
        <w:r w:rsidR="00DA23DE">
          <w:rPr>
            <w:noProof/>
            <w:webHidden/>
          </w:rPr>
          <w:fldChar w:fldCharType="end"/>
        </w:r>
      </w:hyperlink>
    </w:p>
    <w:p w14:paraId="6E905FAA" w14:textId="1C7271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7407271" w:history="1">
        <w:r w:rsidR="00DA23DE" w:rsidRPr="0051079C">
          <w:rPr>
            <w:rStyle w:val="Hipervnculo"/>
            <w:noProof/>
          </w:rPr>
          <w:t>Figura  4</w:t>
        </w:r>
        <w:r w:rsidR="00DA23DE" w:rsidRPr="0051079C">
          <w:rPr>
            <w:rStyle w:val="Hipervnculo"/>
            <w:noProof/>
          </w:rPr>
          <w:noBreakHyphen/>
          <w:t>19 Fragmento del código para detectar sobre una región</w:t>
        </w:r>
        <w:r w:rsidR="00DA23DE">
          <w:rPr>
            <w:noProof/>
            <w:webHidden/>
          </w:rPr>
          <w:tab/>
        </w:r>
        <w:r w:rsidR="00DA23DE">
          <w:rPr>
            <w:noProof/>
            <w:webHidden/>
          </w:rPr>
          <w:fldChar w:fldCharType="begin"/>
        </w:r>
        <w:r w:rsidR="00DA23DE">
          <w:rPr>
            <w:noProof/>
            <w:webHidden/>
          </w:rPr>
          <w:instrText xml:space="preserve"> PAGEREF _Toc147407271 \h </w:instrText>
        </w:r>
        <w:r w:rsidR="00DA23DE">
          <w:rPr>
            <w:noProof/>
            <w:webHidden/>
          </w:rPr>
        </w:r>
        <w:r w:rsidR="00DA23DE">
          <w:rPr>
            <w:noProof/>
            <w:webHidden/>
          </w:rPr>
          <w:fldChar w:fldCharType="separate"/>
        </w:r>
        <w:r w:rsidR="00DA23DE">
          <w:rPr>
            <w:noProof/>
            <w:webHidden/>
          </w:rPr>
          <w:t>90</w:t>
        </w:r>
        <w:r w:rsidR="00DA23DE">
          <w:rPr>
            <w:noProof/>
            <w:webHidden/>
          </w:rPr>
          <w:fldChar w:fldCharType="end"/>
        </w:r>
      </w:hyperlink>
    </w:p>
    <w:p w14:paraId="33B2E535" w14:textId="0A0233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7407272" w:history="1">
        <w:r w:rsidR="00DA23DE" w:rsidRPr="0051079C">
          <w:rPr>
            <w:rStyle w:val="Hipervnculo"/>
            <w:noProof/>
          </w:rPr>
          <w:t>Figura  4</w:t>
        </w:r>
        <w:r w:rsidR="00DA23DE" w:rsidRPr="0051079C">
          <w:rPr>
            <w:rStyle w:val="Hipervnculo"/>
            <w:noProof/>
          </w:rPr>
          <w:noBreakHyphen/>
          <w:t>20 measurementnoisecov de 0.01</w:t>
        </w:r>
        <w:r w:rsidR="00DA23DE">
          <w:rPr>
            <w:noProof/>
            <w:webHidden/>
          </w:rPr>
          <w:tab/>
        </w:r>
        <w:r w:rsidR="00DA23DE">
          <w:rPr>
            <w:noProof/>
            <w:webHidden/>
          </w:rPr>
          <w:fldChar w:fldCharType="begin"/>
        </w:r>
        <w:r w:rsidR="00DA23DE">
          <w:rPr>
            <w:noProof/>
            <w:webHidden/>
          </w:rPr>
          <w:instrText xml:space="preserve"> PAGEREF _Toc147407272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7110042F" w14:textId="2576D15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7407273" w:history="1">
        <w:r w:rsidR="00DA23DE" w:rsidRPr="0051079C">
          <w:rPr>
            <w:rStyle w:val="Hipervnculo"/>
            <w:noProof/>
          </w:rPr>
          <w:t>Figura  4</w:t>
        </w:r>
        <w:r w:rsidR="00DA23DE" w:rsidRPr="0051079C">
          <w:rPr>
            <w:rStyle w:val="Hipervnculo"/>
            <w:noProof/>
          </w:rPr>
          <w:noBreakHyphen/>
          <w:t>21 mesasurementnoisecov de 0.1</w:t>
        </w:r>
        <w:r w:rsidR="00DA23DE">
          <w:rPr>
            <w:noProof/>
            <w:webHidden/>
          </w:rPr>
          <w:tab/>
        </w:r>
        <w:r w:rsidR="00DA23DE">
          <w:rPr>
            <w:noProof/>
            <w:webHidden/>
          </w:rPr>
          <w:fldChar w:fldCharType="begin"/>
        </w:r>
        <w:r w:rsidR="00DA23DE">
          <w:rPr>
            <w:noProof/>
            <w:webHidden/>
          </w:rPr>
          <w:instrText xml:space="preserve"> PAGEREF _Toc147407273 \h </w:instrText>
        </w:r>
        <w:r w:rsidR="00DA23DE">
          <w:rPr>
            <w:noProof/>
            <w:webHidden/>
          </w:rPr>
        </w:r>
        <w:r w:rsidR="00DA23DE">
          <w:rPr>
            <w:noProof/>
            <w:webHidden/>
          </w:rPr>
          <w:fldChar w:fldCharType="separate"/>
        </w:r>
        <w:r w:rsidR="00DA23DE">
          <w:rPr>
            <w:noProof/>
            <w:webHidden/>
          </w:rPr>
          <w:t>94</w:t>
        </w:r>
        <w:r w:rsidR="00DA23DE">
          <w:rPr>
            <w:noProof/>
            <w:webHidden/>
          </w:rPr>
          <w:fldChar w:fldCharType="end"/>
        </w:r>
      </w:hyperlink>
    </w:p>
    <w:p w14:paraId="0E7D686D" w14:textId="6812B91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4" w:history="1">
        <w:r w:rsidR="00DA23DE" w:rsidRPr="0051079C">
          <w:rPr>
            <w:rStyle w:val="Hipervnculo"/>
            <w:noProof/>
          </w:rPr>
          <w:t>Figura  4</w:t>
        </w:r>
        <w:r w:rsidR="00DA23DE" w:rsidRPr="0051079C">
          <w:rPr>
            <w:rStyle w:val="Hipervnculo"/>
            <w:noProof/>
          </w:rPr>
          <w:noBreakHyphen/>
          <w:t>22 measurementnoisecov de 0.001</w:t>
        </w:r>
        <w:r w:rsidR="00DA23DE">
          <w:rPr>
            <w:noProof/>
            <w:webHidden/>
          </w:rPr>
          <w:tab/>
        </w:r>
        <w:r w:rsidR="00DA23DE">
          <w:rPr>
            <w:noProof/>
            <w:webHidden/>
          </w:rPr>
          <w:fldChar w:fldCharType="begin"/>
        </w:r>
        <w:r w:rsidR="00DA23DE">
          <w:rPr>
            <w:noProof/>
            <w:webHidden/>
          </w:rPr>
          <w:instrText xml:space="preserve"> PAGEREF _Toc147407274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7C1BE00E" w14:textId="50BD79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7407275" w:history="1">
        <w:r w:rsidR="00DA23DE" w:rsidRPr="0051079C">
          <w:rPr>
            <w:rStyle w:val="Hipervnculo"/>
            <w:noProof/>
          </w:rPr>
          <w:t>Figura  4</w:t>
        </w:r>
        <w:r w:rsidR="00DA23DE" w:rsidRPr="0051079C">
          <w:rPr>
            <w:rStyle w:val="Hipervnculo"/>
            <w:noProof/>
          </w:rPr>
          <w:noBreakHyphen/>
          <w:t>23 Con processnoisecov de 0.00005, los puntos azules reaccionan más lento a los cambios</w:t>
        </w:r>
        <w:r w:rsidR="00DA23DE">
          <w:rPr>
            <w:noProof/>
            <w:webHidden/>
          </w:rPr>
          <w:tab/>
        </w:r>
        <w:r w:rsidR="00DA23DE">
          <w:rPr>
            <w:noProof/>
            <w:webHidden/>
          </w:rPr>
          <w:fldChar w:fldCharType="begin"/>
        </w:r>
        <w:r w:rsidR="00DA23DE">
          <w:rPr>
            <w:noProof/>
            <w:webHidden/>
          </w:rPr>
          <w:instrText xml:space="preserve"> PAGEREF _Toc147407275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6F7DB5" w14:textId="5D7E41F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7407276" w:history="1">
        <w:r w:rsidR="00DA23DE" w:rsidRPr="0051079C">
          <w:rPr>
            <w:rStyle w:val="Hipervnculo"/>
            <w:noProof/>
          </w:rPr>
          <w:t>Figura  4</w:t>
        </w:r>
        <w:r w:rsidR="00DA23DE" w:rsidRPr="0051079C">
          <w:rPr>
            <w:rStyle w:val="Hipervnculo"/>
            <w:noProof/>
          </w:rPr>
          <w:noBreakHyphen/>
          <w:t>24 Con processnoisecov de 0.5, los puntos azules reaccionan más rápido y como consecuencia se disparan</w:t>
        </w:r>
        <w:r w:rsidR="00DA23DE">
          <w:rPr>
            <w:noProof/>
            <w:webHidden/>
          </w:rPr>
          <w:tab/>
        </w:r>
        <w:r w:rsidR="00DA23DE">
          <w:rPr>
            <w:noProof/>
            <w:webHidden/>
          </w:rPr>
          <w:fldChar w:fldCharType="begin"/>
        </w:r>
        <w:r w:rsidR="00DA23DE">
          <w:rPr>
            <w:noProof/>
            <w:webHidden/>
          </w:rPr>
          <w:instrText xml:space="preserve"> PAGEREF _Toc147407276 \h </w:instrText>
        </w:r>
        <w:r w:rsidR="00DA23DE">
          <w:rPr>
            <w:noProof/>
            <w:webHidden/>
          </w:rPr>
        </w:r>
        <w:r w:rsidR="00DA23DE">
          <w:rPr>
            <w:noProof/>
            <w:webHidden/>
          </w:rPr>
          <w:fldChar w:fldCharType="separate"/>
        </w:r>
        <w:r w:rsidR="00DA23DE">
          <w:rPr>
            <w:noProof/>
            <w:webHidden/>
          </w:rPr>
          <w:t>95</w:t>
        </w:r>
        <w:r w:rsidR="00DA23DE">
          <w:rPr>
            <w:noProof/>
            <w:webHidden/>
          </w:rPr>
          <w:fldChar w:fldCharType="end"/>
        </w:r>
      </w:hyperlink>
    </w:p>
    <w:p w14:paraId="54367613" w14:textId="6AF246D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7407277" w:history="1">
        <w:r w:rsidR="00DA23DE" w:rsidRPr="0051079C">
          <w:rPr>
            <w:rStyle w:val="Hipervnculo"/>
            <w:noProof/>
          </w:rPr>
          <w:t>Figura  4</w:t>
        </w:r>
        <w:r w:rsidR="00DA23DE" w:rsidRPr="0051079C">
          <w:rPr>
            <w:rStyle w:val="Hipervnculo"/>
            <w:noProof/>
          </w:rPr>
          <w:noBreakHyphen/>
          <w:t>25 Código completo para crear el filtro de Kalman</w:t>
        </w:r>
        <w:r w:rsidR="00DA23DE">
          <w:rPr>
            <w:noProof/>
            <w:webHidden/>
          </w:rPr>
          <w:tab/>
        </w:r>
        <w:r w:rsidR="00DA23DE">
          <w:rPr>
            <w:noProof/>
            <w:webHidden/>
          </w:rPr>
          <w:fldChar w:fldCharType="begin"/>
        </w:r>
        <w:r w:rsidR="00DA23DE">
          <w:rPr>
            <w:noProof/>
            <w:webHidden/>
          </w:rPr>
          <w:instrText xml:space="preserve"> PAGEREF _Toc147407277 \h </w:instrText>
        </w:r>
        <w:r w:rsidR="00DA23DE">
          <w:rPr>
            <w:noProof/>
            <w:webHidden/>
          </w:rPr>
        </w:r>
        <w:r w:rsidR="00DA23DE">
          <w:rPr>
            <w:noProof/>
            <w:webHidden/>
          </w:rPr>
          <w:fldChar w:fldCharType="separate"/>
        </w:r>
        <w:r w:rsidR="00DA23DE">
          <w:rPr>
            <w:noProof/>
            <w:webHidden/>
          </w:rPr>
          <w:t>96</w:t>
        </w:r>
        <w:r w:rsidR="00DA23DE">
          <w:rPr>
            <w:noProof/>
            <w:webHidden/>
          </w:rPr>
          <w:fldChar w:fldCharType="end"/>
        </w:r>
      </w:hyperlink>
    </w:p>
    <w:p w14:paraId="485C9144" w14:textId="79EDC4F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78" w:history="1">
        <w:r w:rsidR="00DA23DE" w:rsidRPr="0051079C">
          <w:rPr>
            <w:rStyle w:val="Hipervnculo"/>
            <w:noProof/>
          </w:rPr>
          <w:t>Figura  4</w:t>
        </w:r>
        <w:r w:rsidR="00DA23DE" w:rsidRPr="0051079C">
          <w:rPr>
            <w:rStyle w:val="Hipervnculo"/>
            <w:noProof/>
          </w:rPr>
          <w:noBreakHyphen/>
          <w:t>26 Código para hacer la predicción y corrección</w:t>
        </w:r>
        <w:r w:rsidR="00DA23DE">
          <w:rPr>
            <w:noProof/>
            <w:webHidden/>
          </w:rPr>
          <w:tab/>
        </w:r>
        <w:r w:rsidR="00DA23DE">
          <w:rPr>
            <w:noProof/>
            <w:webHidden/>
          </w:rPr>
          <w:fldChar w:fldCharType="begin"/>
        </w:r>
        <w:r w:rsidR="00DA23DE">
          <w:rPr>
            <w:noProof/>
            <w:webHidden/>
          </w:rPr>
          <w:instrText xml:space="preserve"> PAGEREF _Toc147407278 \h </w:instrText>
        </w:r>
        <w:r w:rsidR="00DA23DE">
          <w:rPr>
            <w:noProof/>
            <w:webHidden/>
          </w:rPr>
        </w:r>
        <w:r w:rsidR="00DA23DE">
          <w:rPr>
            <w:noProof/>
            <w:webHidden/>
          </w:rPr>
          <w:fldChar w:fldCharType="separate"/>
        </w:r>
        <w:r w:rsidR="00DA23DE">
          <w:rPr>
            <w:noProof/>
            <w:webHidden/>
          </w:rPr>
          <w:t>99</w:t>
        </w:r>
        <w:r w:rsidR="00DA23DE">
          <w:rPr>
            <w:noProof/>
            <w:webHidden/>
          </w:rPr>
          <w:fldChar w:fldCharType="end"/>
        </w:r>
      </w:hyperlink>
    </w:p>
    <w:p w14:paraId="223DB9CB" w14:textId="0878D29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7407279" w:history="1">
        <w:r w:rsidR="00DA23DE" w:rsidRPr="0051079C">
          <w:rPr>
            <w:rStyle w:val="Hipervnculo"/>
            <w:noProof/>
          </w:rPr>
          <w:t>Figura  5</w:t>
        </w:r>
        <w:r w:rsidR="00DA23DE" w:rsidRPr="0051079C">
          <w:rPr>
            <w:rStyle w:val="Hipervnculo"/>
            <w:noProof/>
          </w:rPr>
          <w:noBreakHyphen/>
          <w:t>1 Candidatos arrojados por el filtro de cascada</w:t>
        </w:r>
        <w:r w:rsidR="00DA23DE">
          <w:rPr>
            <w:noProof/>
            <w:webHidden/>
          </w:rPr>
          <w:tab/>
        </w:r>
        <w:r w:rsidR="00DA23DE">
          <w:rPr>
            <w:noProof/>
            <w:webHidden/>
          </w:rPr>
          <w:fldChar w:fldCharType="begin"/>
        </w:r>
        <w:r w:rsidR="00DA23DE">
          <w:rPr>
            <w:noProof/>
            <w:webHidden/>
          </w:rPr>
          <w:instrText xml:space="preserve"> PAGEREF _Toc147407279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350D5D4A" w14:textId="30B625E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7407280" w:history="1">
        <w:r w:rsidR="00DA23DE" w:rsidRPr="0051079C">
          <w:rPr>
            <w:rStyle w:val="Hipervnculo"/>
            <w:noProof/>
          </w:rPr>
          <w:t>Figura  5</w:t>
        </w:r>
        <w:r w:rsidR="00DA23DE" w:rsidRPr="0051079C">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sidR="00DA23DE">
          <w:rPr>
            <w:noProof/>
            <w:webHidden/>
          </w:rPr>
          <w:tab/>
        </w:r>
        <w:r w:rsidR="00DA23DE">
          <w:rPr>
            <w:noProof/>
            <w:webHidden/>
          </w:rPr>
          <w:fldChar w:fldCharType="begin"/>
        </w:r>
        <w:r w:rsidR="00DA23DE">
          <w:rPr>
            <w:noProof/>
            <w:webHidden/>
          </w:rPr>
          <w:instrText xml:space="preserve"> PAGEREF _Toc147407280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5CC0B0BB" w14:textId="38C1AE2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7407281" w:history="1">
        <w:r w:rsidR="00DA23DE" w:rsidRPr="0051079C">
          <w:rPr>
            <w:rStyle w:val="Hipervnculo"/>
            <w:noProof/>
          </w:rPr>
          <w:t>Figura  5</w:t>
        </w:r>
        <w:r w:rsidR="00DA23DE" w:rsidRPr="0051079C">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sidR="00DA23DE">
          <w:rPr>
            <w:noProof/>
            <w:webHidden/>
          </w:rPr>
          <w:tab/>
        </w:r>
        <w:r w:rsidR="00DA23DE">
          <w:rPr>
            <w:noProof/>
            <w:webHidden/>
          </w:rPr>
          <w:fldChar w:fldCharType="begin"/>
        </w:r>
        <w:r w:rsidR="00DA23DE">
          <w:rPr>
            <w:noProof/>
            <w:webHidden/>
          </w:rPr>
          <w:instrText xml:space="preserve"> PAGEREF _Toc147407281 \h </w:instrText>
        </w:r>
        <w:r w:rsidR="00DA23DE">
          <w:rPr>
            <w:noProof/>
            <w:webHidden/>
          </w:rPr>
        </w:r>
        <w:r w:rsidR="00DA23DE">
          <w:rPr>
            <w:noProof/>
            <w:webHidden/>
          </w:rPr>
          <w:fldChar w:fldCharType="separate"/>
        </w:r>
        <w:r w:rsidR="00DA23DE">
          <w:rPr>
            <w:noProof/>
            <w:webHidden/>
          </w:rPr>
          <w:t>106</w:t>
        </w:r>
        <w:r w:rsidR="00DA23DE">
          <w:rPr>
            <w:noProof/>
            <w:webHidden/>
          </w:rPr>
          <w:fldChar w:fldCharType="end"/>
        </w:r>
      </w:hyperlink>
    </w:p>
    <w:p w14:paraId="6748CF65" w14:textId="18E19F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2" w:history="1">
        <w:r w:rsidR="00DA23DE" w:rsidRPr="0051079C">
          <w:rPr>
            <w:rStyle w:val="Hipervnculo"/>
            <w:noProof/>
          </w:rPr>
          <w:t>Figura  5</w:t>
        </w:r>
        <w:r w:rsidR="00DA23DE" w:rsidRPr="0051079C">
          <w:rPr>
            <w:rStyle w:val="Hipervnculo"/>
            <w:noProof/>
          </w:rPr>
          <w:noBreakHyphen/>
          <w:t>4 Imagen del simulador desde gazebo, mapa con dos coches</w:t>
        </w:r>
        <w:r w:rsidR="00DA23DE">
          <w:rPr>
            <w:noProof/>
            <w:webHidden/>
          </w:rPr>
          <w:tab/>
        </w:r>
        <w:r w:rsidR="00DA23DE">
          <w:rPr>
            <w:noProof/>
            <w:webHidden/>
          </w:rPr>
          <w:fldChar w:fldCharType="begin"/>
        </w:r>
        <w:r w:rsidR="00DA23DE">
          <w:rPr>
            <w:noProof/>
            <w:webHidden/>
          </w:rPr>
          <w:instrText xml:space="preserve"> PAGEREF _Toc147407282 \h </w:instrText>
        </w:r>
        <w:r w:rsidR="00DA23DE">
          <w:rPr>
            <w:noProof/>
            <w:webHidden/>
          </w:rPr>
        </w:r>
        <w:r w:rsidR="00DA23DE">
          <w:rPr>
            <w:noProof/>
            <w:webHidden/>
          </w:rPr>
          <w:fldChar w:fldCharType="separate"/>
        </w:r>
        <w:r w:rsidR="00DA23DE">
          <w:rPr>
            <w:noProof/>
            <w:webHidden/>
          </w:rPr>
          <w:t>108</w:t>
        </w:r>
        <w:r w:rsidR="00DA23DE">
          <w:rPr>
            <w:noProof/>
            <w:webHidden/>
          </w:rPr>
          <w:fldChar w:fldCharType="end"/>
        </w:r>
      </w:hyperlink>
    </w:p>
    <w:p w14:paraId="6F49513F" w14:textId="7AFC691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3" w:history="1">
        <w:r w:rsidR="00DA23DE" w:rsidRPr="0051079C">
          <w:rPr>
            <w:rStyle w:val="Hipervnculo"/>
            <w:noProof/>
          </w:rPr>
          <w:t>Figura  5</w:t>
        </w:r>
        <w:r w:rsidR="00DA23DE" w:rsidRPr="0051079C">
          <w:rPr>
            <w:rStyle w:val="Hipervnculo"/>
            <w:noProof/>
          </w:rPr>
          <w:noBreakHyphen/>
          <w:t>5 Ejemplo de detecciones en el simulador, arriba se muestra la detección, abajo la predicción</w:t>
        </w:r>
        <w:r w:rsidR="00DA23DE">
          <w:rPr>
            <w:noProof/>
            <w:webHidden/>
          </w:rPr>
          <w:tab/>
        </w:r>
        <w:r w:rsidR="00DA23DE">
          <w:rPr>
            <w:noProof/>
            <w:webHidden/>
          </w:rPr>
          <w:fldChar w:fldCharType="begin"/>
        </w:r>
        <w:r w:rsidR="00DA23DE">
          <w:rPr>
            <w:noProof/>
            <w:webHidden/>
          </w:rPr>
          <w:instrText xml:space="preserve"> PAGEREF _Toc147407283 \h </w:instrText>
        </w:r>
        <w:r w:rsidR="00DA23DE">
          <w:rPr>
            <w:noProof/>
            <w:webHidden/>
          </w:rPr>
        </w:r>
        <w:r w:rsidR="00DA23DE">
          <w:rPr>
            <w:noProof/>
            <w:webHidden/>
          </w:rPr>
          <w:fldChar w:fldCharType="separate"/>
        </w:r>
        <w:r w:rsidR="00DA23DE">
          <w:rPr>
            <w:noProof/>
            <w:webHidden/>
          </w:rPr>
          <w:t>109</w:t>
        </w:r>
        <w:r w:rsidR="00DA23DE">
          <w:rPr>
            <w:noProof/>
            <w:webHidden/>
          </w:rPr>
          <w:fldChar w:fldCharType="end"/>
        </w:r>
      </w:hyperlink>
    </w:p>
    <w:p w14:paraId="6ABECBE1" w14:textId="0F25D74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4" w:history="1">
        <w:r w:rsidR="00DA23DE" w:rsidRPr="0051079C">
          <w:rPr>
            <w:rStyle w:val="Hipervnculo"/>
            <w:noProof/>
          </w:rPr>
          <w:t>Figura  6</w:t>
        </w:r>
        <w:r w:rsidR="00DA23DE" w:rsidRPr="0051079C">
          <w:rPr>
            <w:rStyle w:val="Hipervnculo"/>
            <w:noProof/>
          </w:rPr>
          <w:noBreakHyphen/>
          <w:t>1 Corresponde a la incorporación de vehículos de la avenida Ceylán, sobre la av. Gustavo Baz</w:t>
        </w:r>
        <w:r w:rsidR="00DA23DE">
          <w:rPr>
            <w:noProof/>
            <w:webHidden/>
          </w:rPr>
          <w:tab/>
        </w:r>
        <w:r w:rsidR="00DA23DE">
          <w:rPr>
            <w:noProof/>
            <w:webHidden/>
          </w:rPr>
          <w:fldChar w:fldCharType="begin"/>
        </w:r>
        <w:r w:rsidR="00DA23DE">
          <w:rPr>
            <w:noProof/>
            <w:webHidden/>
          </w:rPr>
          <w:instrText xml:space="preserve"> PAGEREF _Toc147407284 \h </w:instrText>
        </w:r>
        <w:r w:rsidR="00DA23DE">
          <w:rPr>
            <w:noProof/>
            <w:webHidden/>
          </w:rPr>
        </w:r>
        <w:r w:rsidR="00DA23DE">
          <w:rPr>
            <w:noProof/>
            <w:webHidden/>
          </w:rPr>
          <w:fldChar w:fldCharType="separate"/>
        </w:r>
        <w:r w:rsidR="00DA23DE">
          <w:rPr>
            <w:noProof/>
            <w:webHidden/>
          </w:rPr>
          <w:t>113</w:t>
        </w:r>
        <w:r w:rsidR="00DA23DE">
          <w:rPr>
            <w:noProof/>
            <w:webHidden/>
          </w:rPr>
          <w:fldChar w:fldCharType="end"/>
        </w:r>
      </w:hyperlink>
    </w:p>
    <w:p w14:paraId="34A06974" w14:textId="127118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5" w:history="1">
        <w:r w:rsidR="00DA23DE" w:rsidRPr="0051079C">
          <w:rPr>
            <w:rStyle w:val="Hipervnculo"/>
            <w:noProof/>
          </w:rPr>
          <w:t>Figura  6</w:t>
        </w:r>
        <w:r w:rsidR="00DA23DE" w:rsidRPr="0051079C">
          <w:rPr>
            <w:rStyle w:val="Hipervnculo"/>
            <w:noProof/>
          </w:rPr>
          <w:noBreakHyphen/>
          <w:t>2 Fuente: (Hartenstein y Laberteaux, 2010) algunas aplicaciones y su modelo sugerido</w:t>
        </w:r>
        <w:r w:rsidR="00DA23DE">
          <w:rPr>
            <w:noProof/>
            <w:webHidden/>
          </w:rPr>
          <w:tab/>
        </w:r>
        <w:r w:rsidR="00DA23DE">
          <w:rPr>
            <w:noProof/>
            <w:webHidden/>
          </w:rPr>
          <w:fldChar w:fldCharType="begin"/>
        </w:r>
        <w:r w:rsidR="00DA23DE">
          <w:rPr>
            <w:noProof/>
            <w:webHidden/>
          </w:rPr>
          <w:instrText xml:space="preserve"> PAGEREF _Toc147407285 \h </w:instrText>
        </w:r>
        <w:r w:rsidR="00DA23DE">
          <w:rPr>
            <w:noProof/>
            <w:webHidden/>
          </w:rPr>
        </w:r>
        <w:r w:rsidR="00DA23DE">
          <w:rPr>
            <w:noProof/>
            <w:webHidden/>
          </w:rPr>
          <w:fldChar w:fldCharType="separate"/>
        </w:r>
        <w:r w:rsidR="00DA23DE">
          <w:rPr>
            <w:noProof/>
            <w:webHidden/>
          </w:rPr>
          <w:t>122</w:t>
        </w:r>
        <w:r w:rsidR="00DA23DE">
          <w:rPr>
            <w:noProof/>
            <w:webHidden/>
          </w:rPr>
          <w:fldChar w:fldCharType="end"/>
        </w:r>
      </w:hyperlink>
    </w:p>
    <w:p w14:paraId="08FA6481" w14:textId="7184419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6" w:history="1">
        <w:r w:rsidR="00DA23DE" w:rsidRPr="0051079C">
          <w:rPr>
            <w:rStyle w:val="Hipervnculo"/>
            <w:noProof/>
          </w:rPr>
          <w:t>Figura  6</w:t>
        </w:r>
        <w:r w:rsidR="00DA23DE" w:rsidRPr="0051079C">
          <w:rPr>
            <w:rStyle w:val="Hipervnculo"/>
            <w:noProof/>
          </w:rPr>
          <w:noBreakHyphen/>
          <w:t>3 Fuente: (Hartenstein y Laberteaux 2010) capas del estándar DSRC, se compone de dos partes principales, el estándar IEEE 802.11p e IEEE 1609 o wave</w:t>
        </w:r>
        <w:r w:rsidR="00DA23DE">
          <w:rPr>
            <w:noProof/>
            <w:webHidden/>
          </w:rPr>
          <w:tab/>
        </w:r>
        <w:r w:rsidR="00DA23DE">
          <w:rPr>
            <w:noProof/>
            <w:webHidden/>
          </w:rPr>
          <w:fldChar w:fldCharType="begin"/>
        </w:r>
        <w:r w:rsidR="00DA23DE">
          <w:rPr>
            <w:noProof/>
            <w:webHidden/>
          </w:rPr>
          <w:instrText xml:space="preserve"> PAGEREF _Toc147407286 \h </w:instrText>
        </w:r>
        <w:r w:rsidR="00DA23DE">
          <w:rPr>
            <w:noProof/>
            <w:webHidden/>
          </w:rPr>
        </w:r>
        <w:r w:rsidR="00DA23DE">
          <w:rPr>
            <w:noProof/>
            <w:webHidden/>
          </w:rPr>
          <w:fldChar w:fldCharType="separate"/>
        </w:r>
        <w:r w:rsidR="00DA23DE">
          <w:rPr>
            <w:noProof/>
            <w:webHidden/>
          </w:rPr>
          <w:t>123</w:t>
        </w:r>
        <w:r w:rsidR="00DA23DE">
          <w:rPr>
            <w:noProof/>
            <w:webHidden/>
          </w:rPr>
          <w:fldChar w:fldCharType="end"/>
        </w:r>
      </w:hyperlink>
    </w:p>
    <w:p w14:paraId="08EE68C8" w14:textId="7FBBB72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7407287" w:history="1">
        <w:r w:rsidR="00DA23DE" w:rsidRPr="0051079C">
          <w:rPr>
            <w:rStyle w:val="Hipervnculo"/>
            <w:noProof/>
          </w:rPr>
          <w:t>Figura  6</w:t>
        </w:r>
        <w:r w:rsidR="00DA23DE" w:rsidRPr="0051079C">
          <w:rPr>
            <w:rStyle w:val="Hipervnculo"/>
            <w:noProof/>
          </w:rPr>
          <w:noBreakHyphen/>
          <w:t>4 Características de la banda 5850-5925 MHz. Fuente: (“identificación de necesidades de espectro para sistemas de transporte inteligente en la banda 5850-5925 MHz”, 2021)</w:t>
        </w:r>
        <w:r w:rsidR="00DA23DE">
          <w:rPr>
            <w:noProof/>
            <w:webHidden/>
          </w:rPr>
          <w:tab/>
        </w:r>
        <w:r w:rsidR="00DA23DE">
          <w:rPr>
            <w:noProof/>
            <w:webHidden/>
          </w:rPr>
          <w:fldChar w:fldCharType="begin"/>
        </w:r>
        <w:r w:rsidR="00DA23DE">
          <w:rPr>
            <w:noProof/>
            <w:webHidden/>
          </w:rPr>
          <w:instrText xml:space="preserve"> PAGEREF _Toc147407287 \h </w:instrText>
        </w:r>
        <w:r w:rsidR="00DA23DE">
          <w:rPr>
            <w:noProof/>
            <w:webHidden/>
          </w:rPr>
        </w:r>
        <w:r w:rsidR="00DA23DE">
          <w:rPr>
            <w:noProof/>
            <w:webHidden/>
          </w:rPr>
          <w:fldChar w:fldCharType="separate"/>
        </w:r>
        <w:r w:rsidR="00DA23DE">
          <w:rPr>
            <w:noProof/>
            <w:webHidden/>
          </w:rPr>
          <w:t>124</w:t>
        </w:r>
        <w:r w:rsidR="00DA23DE">
          <w:rPr>
            <w:noProof/>
            <w:webHidden/>
          </w:rPr>
          <w:fldChar w:fldCharType="end"/>
        </w:r>
      </w:hyperlink>
    </w:p>
    <w:p w14:paraId="3D3671CF" w14:textId="40C3DCE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8" w:history="1">
        <w:r w:rsidR="00DA23DE" w:rsidRPr="0051079C">
          <w:rPr>
            <w:rStyle w:val="Hipervnculo"/>
            <w:noProof/>
          </w:rPr>
          <w:t>Figura  6</w:t>
        </w:r>
        <w:r w:rsidR="00DA23DE" w:rsidRPr="0051079C">
          <w:rPr>
            <w:rStyle w:val="Hipervnculo"/>
            <w:noProof/>
          </w:rPr>
          <w:noBreakHyphen/>
          <w:t>5 OFDM en el dominio de la frecuencia. Fuente: (Cabrera y Tarrés, s. f.)</w:t>
        </w:r>
        <w:r w:rsidR="00DA23DE">
          <w:rPr>
            <w:noProof/>
            <w:webHidden/>
          </w:rPr>
          <w:tab/>
        </w:r>
        <w:r w:rsidR="00DA23DE">
          <w:rPr>
            <w:noProof/>
            <w:webHidden/>
          </w:rPr>
          <w:fldChar w:fldCharType="begin"/>
        </w:r>
        <w:r w:rsidR="00DA23DE">
          <w:rPr>
            <w:noProof/>
            <w:webHidden/>
          </w:rPr>
          <w:instrText xml:space="preserve"> PAGEREF _Toc147407288 \h </w:instrText>
        </w:r>
        <w:r w:rsidR="00DA23DE">
          <w:rPr>
            <w:noProof/>
            <w:webHidden/>
          </w:rPr>
        </w:r>
        <w:r w:rsidR="00DA23DE">
          <w:rPr>
            <w:noProof/>
            <w:webHidden/>
          </w:rPr>
          <w:fldChar w:fldCharType="separate"/>
        </w:r>
        <w:r w:rsidR="00DA23DE">
          <w:rPr>
            <w:noProof/>
            <w:webHidden/>
          </w:rPr>
          <w:t>125</w:t>
        </w:r>
        <w:r w:rsidR="00DA23DE">
          <w:rPr>
            <w:noProof/>
            <w:webHidden/>
          </w:rPr>
          <w:fldChar w:fldCharType="end"/>
        </w:r>
      </w:hyperlink>
    </w:p>
    <w:p w14:paraId="6CB8F208" w14:textId="6B66A3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89" w:history="1">
        <w:r w:rsidR="00DA23DE" w:rsidRPr="0051079C">
          <w:rPr>
            <w:rStyle w:val="Hipervnculo"/>
            <w:noProof/>
          </w:rPr>
          <w:t>Figura  6</w:t>
        </w:r>
        <w:r w:rsidR="00DA23DE" w:rsidRPr="0051079C">
          <w:rPr>
            <w:rStyle w:val="Hipervnculo"/>
            <w:noProof/>
          </w:rPr>
          <w:noBreakHyphen/>
          <w:t>6 Fuente: (Kenney 2011) encabezados de capa 2</w:t>
        </w:r>
        <w:r w:rsidR="00DA23DE">
          <w:rPr>
            <w:noProof/>
            <w:webHidden/>
          </w:rPr>
          <w:tab/>
        </w:r>
        <w:r w:rsidR="00DA23DE">
          <w:rPr>
            <w:noProof/>
            <w:webHidden/>
          </w:rPr>
          <w:fldChar w:fldCharType="begin"/>
        </w:r>
        <w:r w:rsidR="00DA23DE">
          <w:rPr>
            <w:noProof/>
            <w:webHidden/>
          </w:rPr>
          <w:instrText xml:space="preserve"> PAGEREF _Toc147407289 \h </w:instrText>
        </w:r>
        <w:r w:rsidR="00DA23DE">
          <w:rPr>
            <w:noProof/>
            <w:webHidden/>
          </w:rPr>
        </w:r>
        <w:r w:rsidR="00DA23DE">
          <w:rPr>
            <w:noProof/>
            <w:webHidden/>
          </w:rPr>
          <w:fldChar w:fldCharType="separate"/>
        </w:r>
        <w:r w:rsidR="00DA23DE">
          <w:rPr>
            <w:noProof/>
            <w:webHidden/>
          </w:rPr>
          <w:t>126</w:t>
        </w:r>
        <w:r w:rsidR="00DA23DE">
          <w:rPr>
            <w:noProof/>
            <w:webHidden/>
          </w:rPr>
          <w:fldChar w:fldCharType="end"/>
        </w:r>
      </w:hyperlink>
    </w:p>
    <w:p w14:paraId="0E2A02F6" w14:textId="4D46A4C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0" w:history="1">
        <w:r w:rsidR="00DA23DE" w:rsidRPr="0051079C">
          <w:rPr>
            <w:rStyle w:val="Hipervnculo"/>
            <w:noProof/>
          </w:rPr>
          <w:t>Figura  6</w:t>
        </w:r>
        <w:r w:rsidR="00DA23DE" w:rsidRPr="0051079C">
          <w:rPr>
            <w:rStyle w:val="Hipervnculo"/>
            <w:noProof/>
          </w:rPr>
          <w:noBreakHyphen/>
          <w:t>7 Fuente: (Kenney 2011) encabezados de la subcapa LLC y SNAP</w:t>
        </w:r>
        <w:r w:rsidR="00DA23DE">
          <w:rPr>
            <w:noProof/>
            <w:webHidden/>
          </w:rPr>
          <w:tab/>
        </w:r>
        <w:r w:rsidR="00DA23DE">
          <w:rPr>
            <w:noProof/>
            <w:webHidden/>
          </w:rPr>
          <w:fldChar w:fldCharType="begin"/>
        </w:r>
        <w:r w:rsidR="00DA23DE">
          <w:rPr>
            <w:noProof/>
            <w:webHidden/>
          </w:rPr>
          <w:instrText xml:space="preserve"> PAGEREF _Toc147407290 \h </w:instrText>
        </w:r>
        <w:r w:rsidR="00DA23DE">
          <w:rPr>
            <w:noProof/>
            <w:webHidden/>
          </w:rPr>
        </w:r>
        <w:r w:rsidR="00DA23DE">
          <w:rPr>
            <w:noProof/>
            <w:webHidden/>
          </w:rPr>
          <w:fldChar w:fldCharType="separate"/>
        </w:r>
        <w:r w:rsidR="00DA23DE">
          <w:rPr>
            <w:noProof/>
            <w:webHidden/>
          </w:rPr>
          <w:t>127</w:t>
        </w:r>
        <w:r w:rsidR="00DA23DE">
          <w:rPr>
            <w:noProof/>
            <w:webHidden/>
          </w:rPr>
          <w:fldChar w:fldCharType="end"/>
        </w:r>
      </w:hyperlink>
    </w:p>
    <w:p w14:paraId="7CC05A20" w14:textId="03A15CD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1" w:history="1">
        <w:r w:rsidR="00DA23DE" w:rsidRPr="0051079C">
          <w:rPr>
            <w:rStyle w:val="Hipervnculo"/>
            <w:noProof/>
          </w:rPr>
          <w:t>Figura  6</w:t>
        </w:r>
        <w:r w:rsidR="00DA23DE" w:rsidRPr="0051079C">
          <w:rPr>
            <w:rStyle w:val="Hipervnculo"/>
            <w:noProof/>
          </w:rPr>
          <w:noBreakHyphen/>
          <w:t>8 Fuente: (Kenney 2011) formato de wave short message</w:t>
        </w:r>
        <w:r w:rsidR="00DA23DE">
          <w:rPr>
            <w:noProof/>
            <w:webHidden/>
          </w:rPr>
          <w:tab/>
        </w:r>
        <w:r w:rsidR="00DA23DE">
          <w:rPr>
            <w:noProof/>
            <w:webHidden/>
          </w:rPr>
          <w:fldChar w:fldCharType="begin"/>
        </w:r>
        <w:r w:rsidR="00DA23DE">
          <w:rPr>
            <w:noProof/>
            <w:webHidden/>
          </w:rPr>
          <w:instrText xml:space="preserve"> PAGEREF _Toc147407291 \h </w:instrText>
        </w:r>
        <w:r w:rsidR="00DA23DE">
          <w:rPr>
            <w:noProof/>
            <w:webHidden/>
          </w:rPr>
        </w:r>
        <w:r w:rsidR="00DA23DE">
          <w:rPr>
            <w:noProof/>
            <w:webHidden/>
          </w:rPr>
          <w:fldChar w:fldCharType="separate"/>
        </w:r>
        <w:r w:rsidR="00DA23DE">
          <w:rPr>
            <w:noProof/>
            <w:webHidden/>
          </w:rPr>
          <w:t>128</w:t>
        </w:r>
        <w:r w:rsidR="00DA23DE">
          <w:rPr>
            <w:noProof/>
            <w:webHidden/>
          </w:rPr>
          <w:fldChar w:fldCharType="end"/>
        </w:r>
      </w:hyperlink>
    </w:p>
    <w:p w14:paraId="7A4E77C1" w14:textId="20D69D8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2" w:history="1">
        <w:r w:rsidR="00DA23DE" w:rsidRPr="0051079C">
          <w:rPr>
            <w:rStyle w:val="Hipervnculo"/>
            <w:noProof/>
          </w:rPr>
          <w:t>Figura  7</w:t>
        </w:r>
        <w:r w:rsidR="00DA23DE" w:rsidRPr="0051079C">
          <w:rPr>
            <w:rStyle w:val="Hipervnculo"/>
            <w:noProof/>
          </w:rPr>
          <w:noBreakHyphen/>
          <w:t>1 Ventana de diseño para un archivo .ned</w:t>
        </w:r>
        <w:r w:rsidR="00DA23DE">
          <w:rPr>
            <w:noProof/>
            <w:webHidden/>
          </w:rPr>
          <w:tab/>
        </w:r>
        <w:r w:rsidR="00DA23DE">
          <w:rPr>
            <w:noProof/>
            <w:webHidden/>
          </w:rPr>
          <w:fldChar w:fldCharType="begin"/>
        </w:r>
        <w:r w:rsidR="00DA23DE">
          <w:rPr>
            <w:noProof/>
            <w:webHidden/>
          </w:rPr>
          <w:instrText xml:space="preserve"> PAGEREF _Toc147407292 \h </w:instrText>
        </w:r>
        <w:r w:rsidR="00DA23DE">
          <w:rPr>
            <w:noProof/>
            <w:webHidden/>
          </w:rPr>
        </w:r>
        <w:r w:rsidR="00DA23DE">
          <w:rPr>
            <w:noProof/>
            <w:webHidden/>
          </w:rPr>
          <w:fldChar w:fldCharType="separate"/>
        </w:r>
        <w:r w:rsidR="00DA23DE">
          <w:rPr>
            <w:noProof/>
            <w:webHidden/>
          </w:rPr>
          <w:t>132</w:t>
        </w:r>
        <w:r w:rsidR="00DA23DE">
          <w:rPr>
            <w:noProof/>
            <w:webHidden/>
          </w:rPr>
          <w:fldChar w:fldCharType="end"/>
        </w:r>
      </w:hyperlink>
    </w:p>
    <w:p w14:paraId="2F552A50" w14:textId="5ECCCAA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3" w:history="1">
        <w:r w:rsidR="00DA23DE" w:rsidRPr="0051079C">
          <w:rPr>
            <w:rStyle w:val="Hipervnculo"/>
            <w:noProof/>
          </w:rPr>
          <w:t>Figura  7</w:t>
        </w:r>
        <w:r w:rsidR="00DA23DE" w:rsidRPr="0051079C">
          <w:rPr>
            <w:rStyle w:val="Hipervnculo"/>
            <w:noProof/>
          </w:rPr>
          <w:noBreakHyphen/>
          <w:t>2 Código del archivo .NED, son los módulos incluidos</w:t>
        </w:r>
        <w:r w:rsidR="00DA23DE">
          <w:rPr>
            <w:noProof/>
            <w:webHidden/>
          </w:rPr>
          <w:tab/>
        </w:r>
        <w:r w:rsidR="00DA23DE">
          <w:rPr>
            <w:noProof/>
            <w:webHidden/>
          </w:rPr>
          <w:fldChar w:fldCharType="begin"/>
        </w:r>
        <w:r w:rsidR="00DA23DE">
          <w:rPr>
            <w:noProof/>
            <w:webHidden/>
          </w:rPr>
          <w:instrText xml:space="preserve"> PAGEREF _Toc147407293 \h </w:instrText>
        </w:r>
        <w:r w:rsidR="00DA23DE">
          <w:rPr>
            <w:noProof/>
            <w:webHidden/>
          </w:rPr>
        </w:r>
        <w:r w:rsidR="00DA23DE">
          <w:rPr>
            <w:noProof/>
            <w:webHidden/>
          </w:rPr>
          <w:fldChar w:fldCharType="separate"/>
        </w:r>
        <w:r w:rsidR="00DA23DE">
          <w:rPr>
            <w:noProof/>
            <w:webHidden/>
          </w:rPr>
          <w:t>133</w:t>
        </w:r>
        <w:r w:rsidR="00DA23DE">
          <w:rPr>
            <w:noProof/>
            <w:webHidden/>
          </w:rPr>
          <w:fldChar w:fldCharType="end"/>
        </w:r>
      </w:hyperlink>
    </w:p>
    <w:p w14:paraId="71451AFF" w14:textId="00EB5C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4" w:history="1">
        <w:r w:rsidR="00DA23DE" w:rsidRPr="0051079C">
          <w:rPr>
            <w:rStyle w:val="Hipervnculo"/>
            <w:noProof/>
          </w:rPr>
          <w:t>Figura  7</w:t>
        </w:r>
        <w:r w:rsidR="00DA23DE" w:rsidRPr="0051079C">
          <w:rPr>
            <w:rStyle w:val="Hipervnculo"/>
            <w:noProof/>
          </w:rPr>
          <w:noBreakHyphen/>
          <w:t>3 Imagen de la simulación de AODV</w:t>
        </w:r>
        <w:r w:rsidR="00DA23DE">
          <w:rPr>
            <w:noProof/>
            <w:webHidden/>
          </w:rPr>
          <w:tab/>
        </w:r>
        <w:r w:rsidR="00DA23DE">
          <w:rPr>
            <w:noProof/>
            <w:webHidden/>
          </w:rPr>
          <w:fldChar w:fldCharType="begin"/>
        </w:r>
        <w:r w:rsidR="00DA23DE">
          <w:rPr>
            <w:noProof/>
            <w:webHidden/>
          </w:rPr>
          <w:instrText xml:space="preserve"> PAGEREF _Toc147407294 \h </w:instrText>
        </w:r>
        <w:r w:rsidR="00DA23DE">
          <w:rPr>
            <w:noProof/>
            <w:webHidden/>
          </w:rPr>
        </w:r>
        <w:r w:rsidR="00DA23DE">
          <w:rPr>
            <w:noProof/>
            <w:webHidden/>
          </w:rPr>
          <w:fldChar w:fldCharType="separate"/>
        </w:r>
        <w:r w:rsidR="00DA23DE">
          <w:rPr>
            <w:noProof/>
            <w:webHidden/>
          </w:rPr>
          <w:t>136</w:t>
        </w:r>
        <w:r w:rsidR="00DA23DE">
          <w:rPr>
            <w:noProof/>
            <w:webHidden/>
          </w:rPr>
          <w:fldChar w:fldCharType="end"/>
        </w:r>
      </w:hyperlink>
    </w:p>
    <w:p w14:paraId="0329A3F9" w14:textId="38E3A1E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5" w:history="1">
        <w:r w:rsidR="00DA23DE" w:rsidRPr="0051079C">
          <w:rPr>
            <w:rStyle w:val="Hipervnculo"/>
            <w:noProof/>
          </w:rPr>
          <w:t>Figura  7</w:t>
        </w:r>
        <w:r w:rsidR="00DA23DE" w:rsidRPr="0051079C">
          <w:rPr>
            <w:rStyle w:val="Hipervnculo"/>
            <w:noProof/>
          </w:rPr>
          <w:noBreakHyphen/>
          <w:t>4 Imagen del editor de una red en sumo</w:t>
        </w:r>
        <w:r w:rsidR="00DA23DE">
          <w:rPr>
            <w:noProof/>
            <w:webHidden/>
          </w:rPr>
          <w:tab/>
        </w:r>
        <w:r w:rsidR="00DA23DE">
          <w:rPr>
            <w:noProof/>
            <w:webHidden/>
          </w:rPr>
          <w:fldChar w:fldCharType="begin"/>
        </w:r>
        <w:r w:rsidR="00DA23DE">
          <w:rPr>
            <w:noProof/>
            <w:webHidden/>
          </w:rPr>
          <w:instrText xml:space="preserve"> PAGEREF _Toc147407295 \h </w:instrText>
        </w:r>
        <w:r w:rsidR="00DA23DE">
          <w:rPr>
            <w:noProof/>
            <w:webHidden/>
          </w:rPr>
        </w:r>
        <w:r w:rsidR="00DA23DE">
          <w:rPr>
            <w:noProof/>
            <w:webHidden/>
          </w:rPr>
          <w:fldChar w:fldCharType="separate"/>
        </w:r>
        <w:r w:rsidR="00DA23DE">
          <w:rPr>
            <w:noProof/>
            <w:webHidden/>
          </w:rPr>
          <w:t>137</w:t>
        </w:r>
        <w:r w:rsidR="00DA23DE">
          <w:rPr>
            <w:noProof/>
            <w:webHidden/>
          </w:rPr>
          <w:fldChar w:fldCharType="end"/>
        </w:r>
      </w:hyperlink>
    </w:p>
    <w:p w14:paraId="6F843A55" w14:textId="2D0D128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7407296" w:history="1">
        <w:r w:rsidR="00DA23DE" w:rsidRPr="0051079C">
          <w:rPr>
            <w:rStyle w:val="Hipervnculo"/>
            <w:noProof/>
          </w:rPr>
          <w:t>Figura  7</w:t>
        </w:r>
        <w:r w:rsidR="00DA23DE" w:rsidRPr="0051079C">
          <w:rPr>
            <w:rStyle w:val="Hipervnculo"/>
            <w:noProof/>
          </w:rPr>
          <w:noBreakHyphen/>
          <w:t>5 Pestañas para crear construcciones (ala izquierda) y caminos (a la derecha)</w:t>
        </w:r>
        <w:r w:rsidR="00DA23DE">
          <w:rPr>
            <w:noProof/>
            <w:webHidden/>
          </w:rPr>
          <w:tab/>
        </w:r>
        <w:r w:rsidR="00DA23DE">
          <w:rPr>
            <w:noProof/>
            <w:webHidden/>
          </w:rPr>
          <w:fldChar w:fldCharType="begin"/>
        </w:r>
        <w:r w:rsidR="00DA23DE">
          <w:rPr>
            <w:noProof/>
            <w:webHidden/>
          </w:rPr>
          <w:instrText xml:space="preserve"> PAGEREF _Toc147407296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EBEB589" w14:textId="640C4DB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7" w:history="1">
        <w:r w:rsidR="00DA23DE" w:rsidRPr="0051079C">
          <w:rPr>
            <w:rStyle w:val="Hipervnculo"/>
            <w:noProof/>
          </w:rPr>
          <w:t>Figura  7</w:t>
        </w:r>
        <w:r w:rsidR="00DA23DE" w:rsidRPr="0051079C">
          <w:rPr>
            <w:rStyle w:val="Hipervnculo"/>
            <w:noProof/>
          </w:rPr>
          <w:noBreakHyphen/>
          <w:t>6 Ventana para crear rutas</w:t>
        </w:r>
        <w:r w:rsidR="00DA23DE">
          <w:rPr>
            <w:noProof/>
            <w:webHidden/>
          </w:rPr>
          <w:tab/>
        </w:r>
        <w:r w:rsidR="00DA23DE">
          <w:rPr>
            <w:noProof/>
            <w:webHidden/>
          </w:rPr>
          <w:fldChar w:fldCharType="begin"/>
        </w:r>
        <w:r w:rsidR="00DA23DE">
          <w:rPr>
            <w:noProof/>
            <w:webHidden/>
          </w:rPr>
          <w:instrText xml:space="preserve"> PAGEREF _Toc147407297 \h </w:instrText>
        </w:r>
        <w:r w:rsidR="00DA23DE">
          <w:rPr>
            <w:noProof/>
            <w:webHidden/>
          </w:rPr>
        </w:r>
        <w:r w:rsidR="00DA23DE">
          <w:rPr>
            <w:noProof/>
            <w:webHidden/>
          </w:rPr>
          <w:fldChar w:fldCharType="separate"/>
        </w:r>
        <w:r w:rsidR="00DA23DE">
          <w:rPr>
            <w:noProof/>
            <w:webHidden/>
          </w:rPr>
          <w:t>138</w:t>
        </w:r>
        <w:r w:rsidR="00DA23DE">
          <w:rPr>
            <w:noProof/>
            <w:webHidden/>
          </w:rPr>
          <w:fldChar w:fldCharType="end"/>
        </w:r>
      </w:hyperlink>
    </w:p>
    <w:p w14:paraId="35470D7B" w14:textId="1E034DD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8" w:history="1">
        <w:r w:rsidR="00DA23DE" w:rsidRPr="0051079C">
          <w:rPr>
            <w:rStyle w:val="Hipervnculo"/>
            <w:noProof/>
          </w:rPr>
          <w:t>Figura  7</w:t>
        </w:r>
        <w:r w:rsidR="00DA23DE" w:rsidRPr="0051079C">
          <w:rPr>
            <w:rStyle w:val="Hipervnculo"/>
            <w:noProof/>
          </w:rPr>
          <w:noBreakHyphen/>
          <w:t>7 Imagen final en sumo</w:t>
        </w:r>
        <w:r w:rsidR="00DA23DE">
          <w:rPr>
            <w:noProof/>
            <w:webHidden/>
          </w:rPr>
          <w:tab/>
        </w:r>
        <w:r w:rsidR="00DA23DE">
          <w:rPr>
            <w:noProof/>
            <w:webHidden/>
          </w:rPr>
          <w:fldChar w:fldCharType="begin"/>
        </w:r>
        <w:r w:rsidR="00DA23DE">
          <w:rPr>
            <w:noProof/>
            <w:webHidden/>
          </w:rPr>
          <w:instrText xml:space="preserve"> PAGEREF _Toc147407298 \h </w:instrText>
        </w:r>
        <w:r w:rsidR="00DA23DE">
          <w:rPr>
            <w:noProof/>
            <w:webHidden/>
          </w:rPr>
        </w:r>
        <w:r w:rsidR="00DA23DE">
          <w:rPr>
            <w:noProof/>
            <w:webHidden/>
          </w:rPr>
          <w:fldChar w:fldCharType="separate"/>
        </w:r>
        <w:r w:rsidR="00DA23DE">
          <w:rPr>
            <w:noProof/>
            <w:webHidden/>
          </w:rPr>
          <w:t>139</w:t>
        </w:r>
        <w:r w:rsidR="00DA23DE">
          <w:rPr>
            <w:noProof/>
            <w:webHidden/>
          </w:rPr>
          <w:fldChar w:fldCharType="end"/>
        </w:r>
      </w:hyperlink>
    </w:p>
    <w:p w14:paraId="01DCF0D1" w14:textId="38FA283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299" w:history="1">
        <w:r w:rsidR="00DA23DE" w:rsidRPr="0051079C">
          <w:rPr>
            <w:rStyle w:val="Hipervnculo"/>
            <w:noProof/>
          </w:rPr>
          <w:t>Figura  7</w:t>
        </w:r>
        <w:r w:rsidR="00DA23DE" w:rsidRPr="0051079C">
          <w:rPr>
            <w:rStyle w:val="Hipervnculo"/>
            <w:noProof/>
          </w:rPr>
          <w:noBreakHyphen/>
          <w:t>8 Archivo .NED para la segunda simulación</w:t>
        </w:r>
        <w:r w:rsidR="00DA23DE">
          <w:rPr>
            <w:noProof/>
            <w:webHidden/>
          </w:rPr>
          <w:tab/>
        </w:r>
        <w:r w:rsidR="00DA23DE">
          <w:rPr>
            <w:noProof/>
            <w:webHidden/>
          </w:rPr>
          <w:fldChar w:fldCharType="begin"/>
        </w:r>
        <w:r w:rsidR="00DA23DE">
          <w:rPr>
            <w:noProof/>
            <w:webHidden/>
          </w:rPr>
          <w:instrText xml:space="preserve"> PAGEREF _Toc147407299 \h </w:instrText>
        </w:r>
        <w:r w:rsidR="00DA23DE">
          <w:rPr>
            <w:noProof/>
            <w:webHidden/>
          </w:rPr>
        </w:r>
        <w:r w:rsidR="00DA23DE">
          <w:rPr>
            <w:noProof/>
            <w:webHidden/>
          </w:rPr>
          <w:fldChar w:fldCharType="separate"/>
        </w:r>
        <w:r w:rsidR="00DA23DE">
          <w:rPr>
            <w:noProof/>
            <w:webHidden/>
          </w:rPr>
          <w:t>140</w:t>
        </w:r>
        <w:r w:rsidR="00DA23DE">
          <w:rPr>
            <w:noProof/>
            <w:webHidden/>
          </w:rPr>
          <w:fldChar w:fldCharType="end"/>
        </w:r>
      </w:hyperlink>
    </w:p>
    <w:p w14:paraId="140F4032" w14:textId="2692D6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0" w:history="1">
        <w:r w:rsidR="00DA23DE" w:rsidRPr="0051079C">
          <w:rPr>
            <w:rStyle w:val="Hipervnculo"/>
            <w:noProof/>
          </w:rPr>
          <w:t>Figura 7</w:t>
        </w:r>
        <w:r w:rsidR="00DA23DE" w:rsidRPr="0051079C">
          <w:rPr>
            <w:rStyle w:val="Hipervnculo"/>
            <w:noProof/>
          </w:rPr>
          <w:noBreakHyphen/>
          <w:t>9 Imagen de la simulación corriendo en omnet++, se observa un nodo retransmitiendo a todos un mensaje</w:t>
        </w:r>
        <w:r w:rsidR="00DA23DE">
          <w:rPr>
            <w:noProof/>
            <w:webHidden/>
          </w:rPr>
          <w:tab/>
        </w:r>
        <w:r w:rsidR="00DA23DE">
          <w:rPr>
            <w:noProof/>
            <w:webHidden/>
          </w:rPr>
          <w:fldChar w:fldCharType="begin"/>
        </w:r>
        <w:r w:rsidR="00DA23DE">
          <w:rPr>
            <w:noProof/>
            <w:webHidden/>
          </w:rPr>
          <w:instrText xml:space="preserve"> PAGEREF _Toc147407300 \h </w:instrText>
        </w:r>
        <w:r w:rsidR="00DA23DE">
          <w:rPr>
            <w:noProof/>
            <w:webHidden/>
          </w:rPr>
        </w:r>
        <w:r w:rsidR="00DA23DE">
          <w:rPr>
            <w:noProof/>
            <w:webHidden/>
          </w:rPr>
          <w:fldChar w:fldCharType="separate"/>
        </w:r>
        <w:r w:rsidR="00DA23DE">
          <w:rPr>
            <w:noProof/>
            <w:webHidden/>
          </w:rPr>
          <w:t>144</w:t>
        </w:r>
        <w:r w:rsidR="00DA23DE">
          <w:rPr>
            <w:noProof/>
            <w:webHidden/>
          </w:rPr>
          <w:fldChar w:fldCharType="end"/>
        </w:r>
      </w:hyperlink>
    </w:p>
    <w:p w14:paraId="281E6F79" w14:textId="283B3D7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7407301" w:history="1">
        <w:r w:rsidR="00DA23DE" w:rsidRPr="0051079C">
          <w:rPr>
            <w:rStyle w:val="Hipervnculo"/>
            <w:noProof/>
          </w:rPr>
          <w:t>Figura  8</w:t>
        </w:r>
        <w:r w:rsidR="00DA23DE" w:rsidRPr="0051079C">
          <w:rPr>
            <w:rStyle w:val="Hipervnculo"/>
            <w:noProof/>
          </w:rPr>
          <w:noBreakHyphen/>
          <w:t>1 simulación 1, se experimenta el desempeño con diferente densidad de nodos</w:t>
        </w:r>
        <w:r w:rsidR="00DA23DE">
          <w:rPr>
            <w:noProof/>
            <w:webHidden/>
          </w:rPr>
          <w:tab/>
        </w:r>
        <w:r w:rsidR="00DA23DE">
          <w:rPr>
            <w:noProof/>
            <w:webHidden/>
          </w:rPr>
          <w:fldChar w:fldCharType="begin"/>
        </w:r>
        <w:r w:rsidR="00DA23DE">
          <w:rPr>
            <w:noProof/>
            <w:webHidden/>
          </w:rPr>
          <w:instrText xml:space="preserve"> PAGEREF _Toc147407301 \h </w:instrText>
        </w:r>
        <w:r w:rsidR="00DA23DE">
          <w:rPr>
            <w:noProof/>
            <w:webHidden/>
          </w:rPr>
        </w:r>
        <w:r w:rsidR="00DA23DE">
          <w:rPr>
            <w:noProof/>
            <w:webHidden/>
          </w:rPr>
          <w:fldChar w:fldCharType="separate"/>
        </w:r>
        <w:r w:rsidR="00DA23DE">
          <w:rPr>
            <w:noProof/>
            <w:webHidden/>
          </w:rPr>
          <w:t>145</w:t>
        </w:r>
        <w:r w:rsidR="00DA23DE">
          <w:rPr>
            <w:noProof/>
            <w:webHidden/>
          </w:rPr>
          <w:fldChar w:fldCharType="end"/>
        </w:r>
      </w:hyperlink>
    </w:p>
    <w:p w14:paraId="32A72D01" w14:textId="2530989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7407302" w:history="1">
        <w:r w:rsidR="00DA23DE" w:rsidRPr="0051079C">
          <w:rPr>
            <w:rStyle w:val="Hipervnculo"/>
            <w:noProof/>
          </w:rPr>
          <w:t>Figura  8</w:t>
        </w:r>
        <w:r w:rsidR="00DA23DE" w:rsidRPr="0051079C">
          <w:rPr>
            <w:rStyle w:val="Hipervnculo"/>
            <w:noProof/>
          </w:rPr>
          <w:noBreakHyphen/>
          <w:t>2 A la izquierda la posición inicial, a la derecha la posición final</w:t>
        </w:r>
        <w:r w:rsidR="00DA23DE">
          <w:rPr>
            <w:noProof/>
            <w:webHidden/>
          </w:rPr>
          <w:tab/>
        </w:r>
        <w:r w:rsidR="00DA23DE">
          <w:rPr>
            <w:noProof/>
            <w:webHidden/>
          </w:rPr>
          <w:fldChar w:fldCharType="begin"/>
        </w:r>
        <w:r w:rsidR="00DA23DE">
          <w:rPr>
            <w:noProof/>
            <w:webHidden/>
          </w:rPr>
          <w:instrText xml:space="preserve"> PAGEREF _Toc147407302 \h </w:instrText>
        </w:r>
        <w:r w:rsidR="00DA23DE">
          <w:rPr>
            <w:noProof/>
            <w:webHidden/>
          </w:rPr>
        </w:r>
        <w:r w:rsidR="00DA23DE">
          <w:rPr>
            <w:noProof/>
            <w:webHidden/>
          </w:rPr>
          <w:fldChar w:fldCharType="separate"/>
        </w:r>
        <w:r w:rsidR="00DA23DE">
          <w:rPr>
            <w:noProof/>
            <w:webHidden/>
          </w:rPr>
          <w:t>148</w:t>
        </w:r>
        <w:r w:rsidR="00DA23DE">
          <w:rPr>
            <w:noProof/>
            <w:webHidden/>
          </w:rPr>
          <w:fldChar w:fldCharType="end"/>
        </w:r>
      </w:hyperlink>
    </w:p>
    <w:p w14:paraId="5276541B" w14:textId="358DCA1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7407303" w:history="1">
        <w:r w:rsidR="00DA23DE" w:rsidRPr="0051079C">
          <w:rPr>
            <w:rStyle w:val="Hipervnculo"/>
            <w:noProof/>
          </w:rPr>
          <w:t>Figura  8</w:t>
        </w:r>
        <w:r w:rsidR="00DA23DE" w:rsidRPr="0051079C">
          <w:rPr>
            <w:rStyle w:val="Hipervnculo"/>
            <w:noProof/>
          </w:rPr>
          <w:noBreakHyphen/>
          <w:t>3 resultados del escenario 1</w:t>
        </w:r>
        <w:r w:rsidR="00DA23DE">
          <w:rPr>
            <w:noProof/>
            <w:webHidden/>
          </w:rPr>
          <w:tab/>
        </w:r>
        <w:r w:rsidR="00DA23DE">
          <w:rPr>
            <w:noProof/>
            <w:webHidden/>
          </w:rPr>
          <w:fldChar w:fldCharType="begin"/>
        </w:r>
        <w:r w:rsidR="00DA23DE">
          <w:rPr>
            <w:noProof/>
            <w:webHidden/>
          </w:rPr>
          <w:instrText xml:space="preserve"> PAGEREF _Toc147407303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20857A5C" w14:textId="4A186E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7407304" w:history="1">
        <w:r w:rsidR="00DA23DE" w:rsidRPr="0051079C">
          <w:rPr>
            <w:rStyle w:val="Hipervnculo"/>
            <w:noProof/>
          </w:rPr>
          <w:t>Figura  8</w:t>
        </w:r>
        <w:r w:rsidR="00DA23DE" w:rsidRPr="0051079C">
          <w:rPr>
            <w:rStyle w:val="Hipervnculo"/>
            <w:noProof/>
          </w:rPr>
          <w:noBreakHyphen/>
          <w:t>4 a la izquierda los tiempos que demora "in progress frames" a la derecha "pending queue"</w:t>
        </w:r>
        <w:r w:rsidR="00DA23DE">
          <w:rPr>
            <w:noProof/>
            <w:webHidden/>
          </w:rPr>
          <w:tab/>
        </w:r>
        <w:r w:rsidR="00DA23DE">
          <w:rPr>
            <w:noProof/>
            <w:webHidden/>
          </w:rPr>
          <w:fldChar w:fldCharType="begin"/>
        </w:r>
        <w:r w:rsidR="00DA23DE">
          <w:rPr>
            <w:noProof/>
            <w:webHidden/>
          </w:rPr>
          <w:instrText xml:space="preserve"> PAGEREF _Toc147407304 \h </w:instrText>
        </w:r>
        <w:r w:rsidR="00DA23DE">
          <w:rPr>
            <w:noProof/>
            <w:webHidden/>
          </w:rPr>
        </w:r>
        <w:r w:rsidR="00DA23DE">
          <w:rPr>
            <w:noProof/>
            <w:webHidden/>
          </w:rPr>
          <w:fldChar w:fldCharType="separate"/>
        </w:r>
        <w:r w:rsidR="00DA23DE">
          <w:rPr>
            <w:noProof/>
            <w:webHidden/>
          </w:rPr>
          <w:t>149</w:t>
        </w:r>
        <w:r w:rsidR="00DA23DE">
          <w:rPr>
            <w:noProof/>
            <w:webHidden/>
          </w:rPr>
          <w:fldChar w:fldCharType="end"/>
        </w:r>
      </w:hyperlink>
    </w:p>
    <w:p w14:paraId="3BB3DA23" w14:textId="1F28BD23"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7407305" w:history="1">
        <w:r w:rsidR="00DA23DE" w:rsidRPr="0051079C">
          <w:rPr>
            <w:rStyle w:val="Hipervnculo"/>
            <w:noProof/>
          </w:rPr>
          <w:t>Figura  8</w:t>
        </w:r>
        <w:r w:rsidR="00DA23DE" w:rsidRPr="0051079C">
          <w:rPr>
            <w:rStyle w:val="Hipervnculo"/>
            <w:noProof/>
          </w:rPr>
          <w:noBreakHyphen/>
          <w:t>5 Rutas formadas por el protocolo AODV</w:t>
        </w:r>
        <w:r w:rsidR="00DA23DE">
          <w:rPr>
            <w:noProof/>
            <w:webHidden/>
          </w:rPr>
          <w:tab/>
        </w:r>
        <w:r w:rsidR="00DA23DE">
          <w:rPr>
            <w:noProof/>
            <w:webHidden/>
          </w:rPr>
          <w:fldChar w:fldCharType="begin"/>
        </w:r>
        <w:r w:rsidR="00DA23DE">
          <w:rPr>
            <w:noProof/>
            <w:webHidden/>
          </w:rPr>
          <w:instrText xml:space="preserve"> PAGEREF _Toc147407305 \h </w:instrText>
        </w:r>
        <w:r w:rsidR="00DA23DE">
          <w:rPr>
            <w:noProof/>
            <w:webHidden/>
          </w:rPr>
        </w:r>
        <w:r w:rsidR="00DA23DE">
          <w:rPr>
            <w:noProof/>
            <w:webHidden/>
          </w:rPr>
          <w:fldChar w:fldCharType="separate"/>
        </w:r>
        <w:r w:rsidR="00DA23DE">
          <w:rPr>
            <w:noProof/>
            <w:webHidden/>
          </w:rPr>
          <w:t>150</w:t>
        </w:r>
        <w:r w:rsidR="00DA23DE">
          <w:rPr>
            <w:noProof/>
            <w:webHidden/>
          </w:rPr>
          <w:fldChar w:fldCharType="end"/>
        </w:r>
      </w:hyperlink>
    </w:p>
    <w:p w14:paraId="7DC44BD3" w14:textId="7DA8ED07"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6" w:history="1">
        <w:r w:rsidR="00DA23DE" w:rsidRPr="0051079C">
          <w:rPr>
            <w:rStyle w:val="Hipervnculo"/>
            <w:noProof/>
          </w:rPr>
          <w:t>Figura  8</w:t>
        </w:r>
        <w:r w:rsidR="00DA23DE" w:rsidRPr="0051079C">
          <w:rPr>
            <w:rStyle w:val="Hipervnculo"/>
            <w:noProof/>
          </w:rPr>
          <w:noBreakHyphen/>
          <w:t>6 Probabilidad de recibir 2 mensajes con AODV</w:t>
        </w:r>
        <w:r w:rsidR="00DA23DE">
          <w:rPr>
            <w:noProof/>
            <w:webHidden/>
          </w:rPr>
          <w:tab/>
        </w:r>
        <w:r w:rsidR="00DA23DE">
          <w:rPr>
            <w:noProof/>
            <w:webHidden/>
          </w:rPr>
          <w:fldChar w:fldCharType="begin"/>
        </w:r>
        <w:r w:rsidR="00DA23DE">
          <w:rPr>
            <w:noProof/>
            <w:webHidden/>
          </w:rPr>
          <w:instrText xml:space="preserve"> PAGEREF _Toc147407306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6E9DD90F" w14:textId="2CCB4DA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7" w:history="1">
        <w:r w:rsidR="00DA23DE" w:rsidRPr="0051079C">
          <w:rPr>
            <w:rStyle w:val="Hipervnculo"/>
            <w:noProof/>
          </w:rPr>
          <w:t>Figura  8</w:t>
        </w:r>
        <w:r w:rsidR="00DA23DE" w:rsidRPr="0051079C">
          <w:rPr>
            <w:rStyle w:val="Hipervnculo"/>
            <w:noProof/>
          </w:rPr>
          <w:noBreakHyphen/>
          <w:t>7 Probabilidad de recibir 4 mensajes con AODv</w:t>
        </w:r>
        <w:r w:rsidR="00DA23DE">
          <w:rPr>
            <w:noProof/>
            <w:webHidden/>
          </w:rPr>
          <w:tab/>
        </w:r>
        <w:r w:rsidR="00DA23DE">
          <w:rPr>
            <w:noProof/>
            <w:webHidden/>
          </w:rPr>
          <w:fldChar w:fldCharType="begin"/>
        </w:r>
        <w:r w:rsidR="00DA23DE">
          <w:rPr>
            <w:noProof/>
            <w:webHidden/>
          </w:rPr>
          <w:instrText xml:space="preserve"> PAGEREF _Toc147407307 \h </w:instrText>
        </w:r>
        <w:r w:rsidR="00DA23DE">
          <w:rPr>
            <w:noProof/>
            <w:webHidden/>
          </w:rPr>
        </w:r>
        <w:r w:rsidR="00DA23DE">
          <w:rPr>
            <w:noProof/>
            <w:webHidden/>
          </w:rPr>
          <w:fldChar w:fldCharType="separate"/>
        </w:r>
        <w:r w:rsidR="00DA23DE">
          <w:rPr>
            <w:noProof/>
            <w:webHidden/>
          </w:rPr>
          <w:t>153</w:t>
        </w:r>
        <w:r w:rsidR="00DA23DE">
          <w:rPr>
            <w:noProof/>
            <w:webHidden/>
          </w:rPr>
          <w:fldChar w:fldCharType="end"/>
        </w:r>
      </w:hyperlink>
    </w:p>
    <w:p w14:paraId="389CF495" w14:textId="57EDD71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8" w:history="1">
        <w:r w:rsidR="00DA23DE" w:rsidRPr="0051079C">
          <w:rPr>
            <w:rStyle w:val="Hipervnculo"/>
            <w:noProof/>
          </w:rPr>
          <w:t>Figura  8</w:t>
        </w:r>
        <w:r w:rsidR="00DA23DE" w:rsidRPr="0051079C">
          <w:rPr>
            <w:rStyle w:val="Hipervnculo"/>
            <w:noProof/>
          </w:rPr>
          <w:noBreakHyphen/>
          <w:t>8 El nodo 6 en rojo quiere transmitir</w:t>
        </w:r>
        <w:r w:rsidR="00DA23DE">
          <w:rPr>
            <w:noProof/>
            <w:webHidden/>
          </w:rPr>
          <w:tab/>
        </w:r>
        <w:r w:rsidR="00DA23DE">
          <w:rPr>
            <w:noProof/>
            <w:webHidden/>
          </w:rPr>
          <w:fldChar w:fldCharType="begin"/>
        </w:r>
        <w:r w:rsidR="00DA23DE">
          <w:rPr>
            <w:noProof/>
            <w:webHidden/>
          </w:rPr>
          <w:instrText xml:space="preserve"> PAGEREF _Toc147407308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785FD3C3" w14:textId="58DCE57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09" w:history="1">
        <w:r w:rsidR="00DA23DE" w:rsidRPr="0051079C">
          <w:rPr>
            <w:rStyle w:val="Hipervnculo"/>
            <w:noProof/>
          </w:rPr>
          <w:t>Figura  8</w:t>
        </w:r>
        <w:r w:rsidR="00DA23DE" w:rsidRPr="0051079C">
          <w:rPr>
            <w:rStyle w:val="Hipervnculo"/>
            <w:noProof/>
          </w:rPr>
          <w:noBreakHyphen/>
          <w:t>9 El nodo 6 transmite el mensaje, y los demás nodos al recibirlo retransmiten una vez, el nodo 7 y 4 no son vistos por el nodo 6, con las retransmisiones quedan informados.</w:t>
        </w:r>
        <w:r w:rsidR="00DA23DE">
          <w:rPr>
            <w:noProof/>
            <w:webHidden/>
          </w:rPr>
          <w:tab/>
        </w:r>
        <w:r w:rsidR="00DA23DE">
          <w:rPr>
            <w:noProof/>
            <w:webHidden/>
          </w:rPr>
          <w:fldChar w:fldCharType="begin"/>
        </w:r>
        <w:r w:rsidR="00DA23DE">
          <w:rPr>
            <w:noProof/>
            <w:webHidden/>
          </w:rPr>
          <w:instrText xml:space="preserve"> PAGEREF _Toc147407309 \h </w:instrText>
        </w:r>
        <w:r w:rsidR="00DA23DE">
          <w:rPr>
            <w:noProof/>
            <w:webHidden/>
          </w:rPr>
        </w:r>
        <w:r w:rsidR="00DA23DE">
          <w:rPr>
            <w:noProof/>
            <w:webHidden/>
          </w:rPr>
          <w:fldChar w:fldCharType="separate"/>
        </w:r>
        <w:r w:rsidR="00DA23DE">
          <w:rPr>
            <w:noProof/>
            <w:webHidden/>
          </w:rPr>
          <w:t>157</w:t>
        </w:r>
        <w:r w:rsidR="00DA23DE">
          <w:rPr>
            <w:noProof/>
            <w:webHidden/>
          </w:rPr>
          <w:fldChar w:fldCharType="end"/>
        </w:r>
      </w:hyperlink>
    </w:p>
    <w:p w14:paraId="0F4BE5AA" w14:textId="0889A9F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0" w:history="1">
        <w:r w:rsidR="00DA23DE" w:rsidRPr="0051079C">
          <w:rPr>
            <w:rStyle w:val="Hipervnculo"/>
            <w:noProof/>
          </w:rPr>
          <w:t>Figura  8</w:t>
        </w:r>
        <w:r w:rsidR="00DA23DE" w:rsidRPr="0051079C">
          <w:rPr>
            <w:rStyle w:val="Hipervnculo"/>
            <w:noProof/>
          </w:rPr>
          <w:noBreakHyphen/>
          <w:t>10 Los nodos cercanos 5, 11 y 7 bajan su velocidad y permiten que el nodo 6 se incorpore, el nodo 4 no baja su velocidad</w:t>
        </w:r>
        <w:r w:rsidR="00DA23DE">
          <w:rPr>
            <w:noProof/>
            <w:webHidden/>
          </w:rPr>
          <w:tab/>
        </w:r>
        <w:r w:rsidR="00DA23DE">
          <w:rPr>
            <w:noProof/>
            <w:webHidden/>
          </w:rPr>
          <w:fldChar w:fldCharType="begin"/>
        </w:r>
        <w:r w:rsidR="00DA23DE">
          <w:rPr>
            <w:noProof/>
            <w:webHidden/>
          </w:rPr>
          <w:instrText xml:space="preserve"> PAGEREF _Toc147407310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6DB66E1E" w14:textId="627D0FA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1" w:history="1">
        <w:r w:rsidR="00DA23DE" w:rsidRPr="0051079C">
          <w:rPr>
            <w:rStyle w:val="Hipervnculo"/>
            <w:noProof/>
          </w:rPr>
          <w:t>Figura  8</w:t>
        </w:r>
        <w:r w:rsidR="00DA23DE" w:rsidRPr="0051079C">
          <w:rPr>
            <w:rStyle w:val="Hipervnculo"/>
            <w:noProof/>
          </w:rPr>
          <w:noBreakHyphen/>
          <w:t>11 Posición final, el nodo 6 se incorpora</w:t>
        </w:r>
        <w:r w:rsidR="00DA23DE">
          <w:rPr>
            <w:noProof/>
            <w:webHidden/>
          </w:rPr>
          <w:tab/>
        </w:r>
        <w:r w:rsidR="00DA23DE">
          <w:rPr>
            <w:noProof/>
            <w:webHidden/>
          </w:rPr>
          <w:fldChar w:fldCharType="begin"/>
        </w:r>
        <w:r w:rsidR="00DA23DE">
          <w:rPr>
            <w:noProof/>
            <w:webHidden/>
          </w:rPr>
          <w:instrText xml:space="preserve"> PAGEREF _Toc147407311 \h </w:instrText>
        </w:r>
        <w:r w:rsidR="00DA23DE">
          <w:rPr>
            <w:noProof/>
            <w:webHidden/>
          </w:rPr>
        </w:r>
        <w:r w:rsidR="00DA23DE">
          <w:rPr>
            <w:noProof/>
            <w:webHidden/>
          </w:rPr>
          <w:fldChar w:fldCharType="separate"/>
        </w:r>
        <w:r w:rsidR="00DA23DE">
          <w:rPr>
            <w:noProof/>
            <w:webHidden/>
          </w:rPr>
          <w:t>158</w:t>
        </w:r>
        <w:r w:rsidR="00DA23DE">
          <w:rPr>
            <w:noProof/>
            <w:webHidden/>
          </w:rPr>
          <w:fldChar w:fldCharType="end"/>
        </w:r>
      </w:hyperlink>
    </w:p>
    <w:p w14:paraId="0AAB5A0E" w14:textId="16E3F6F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47407312" w:history="1">
        <w:r w:rsidR="00DA23DE" w:rsidRPr="0051079C">
          <w:rPr>
            <w:rStyle w:val="Hipervnculo"/>
            <w:noProof/>
          </w:rPr>
          <w:t>Figura  8</w:t>
        </w:r>
        <w:r w:rsidR="00DA23DE" w:rsidRPr="0051079C">
          <w:rPr>
            <w:rStyle w:val="Hipervnculo"/>
            <w:noProof/>
          </w:rPr>
          <w:noBreakHyphen/>
          <w:t>12 A la izquierda se observa la posición de partida de los nodos, a la derecha la posición final</w:t>
        </w:r>
        <w:r w:rsidR="00DA23DE">
          <w:rPr>
            <w:noProof/>
            <w:webHidden/>
          </w:rPr>
          <w:tab/>
        </w:r>
        <w:r w:rsidR="00DA23DE">
          <w:rPr>
            <w:noProof/>
            <w:webHidden/>
          </w:rPr>
          <w:fldChar w:fldCharType="begin"/>
        </w:r>
        <w:r w:rsidR="00DA23DE">
          <w:rPr>
            <w:noProof/>
            <w:webHidden/>
          </w:rPr>
          <w:instrText xml:space="preserve"> PAGEREF _Toc147407312 \h </w:instrText>
        </w:r>
        <w:r w:rsidR="00DA23DE">
          <w:rPr>
            <w:noProof/>
            <w:webHidden/>
          </w:rPr>
        </w:r>
        <w:r w:rsidR="00DA23DE">
          <w:rPr>
            <w:noProof/>
            <w:webHidden/>
          </w:rPr>
          <w:fldChar w:fldCharType="separate"/>
        </w:r>
        <w:r w:rsidR="00DA23DE">
          <w:rPr>
            <w:noProof/>
            <w:webHidden/>
          </w:rPr>
          <w:t>159</w:t>
        </w:r>
        <w:r w:rsidR="00DA23DE">
          <w:rPr>
            <w:noProof/>
            <w:webHidden/>
          </w:rPr>
          <w:fldChar w:fldCharType="end"/>
        </w:r>
      </w:hyperlink>
    </w:p>
    <w:p w14:paraId="6AAA86F4" w14:textId="6EF044A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1" w:anchor="_Toc147407313" w:history="1">
        <w:r w:rsidR="00DA23DE" w:rsidRPr="0051079C">
          <w:rPr>
            <w:rStyle w:val="Hipervnculo"/>
            <w:noProof/>
          </w:rPr>
          <w:t>Figura  8</w:t>
        </w:r>
        <w:r w:rsidR="00DA23DE" w:rsidRPr="0051079C">
          <w:rPr>
            <w:rStyle w:val="Hipervnculo"/>
            <w:noProof/>
          </w:rPr>
          <w:noBreakHyphen/>
          <w:t>13 Paquetes enviados (incluye retransmisiones) y paquetes recibidos por cada nodo</w:t>
        </w:r>
        <w:r w:rsidR="00DA23DE">
          <w:rPr>
            <w:noProof/>
            <w:webHidden/>
          </w:rPr>
          <w:tab/>
        </w:r>
        <w:r w:rsidR="00DA23DE">
          <w:rPr>
            <w:noProof/>
            <w:webHidden/>
          </w:rPr>
          <w:fldChar w:fldCharType="begin"/>
        </w:r>
        <w:r w:rsidR="00DA23DE">
          <w:rPr>
            <w:noProof/>
            <w:webHidden/>
          </w:rPr>
          <w:instrText xml:space="preserve"> PAGEREF _Toc147407313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2B081D80" w14:textId="7A5CC57F"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2" w:anchor="_Toc147407314" w:history="1">
        <w:r w:rsidR="00DA23DE" w:rsidRPr="0051079C">
          <w:rPr>
            <w:rStyle w:val="Hipervnculo"/>
            <w:noProof/>
          </w:rPr>
          <w:t>Figura  8</w:t>
        </w:r>
        <w:r w:rsidR="00DA23DE" w:rsidRPr="0051079C">
          <w:rPr>
            <w:rStyle w:val="Hipervnculo"/>
            <w:noProof/>
          </w:rPr>
          <w:noBreakHyphen/>
          <w:t>14 Tiempos de espera promedio de cada nodo</w:t>
        </w:r>
        <w:r w:rsidR="00DA23DE">
          <w:rPr>
            <w:noProof/>
            <w:webHidden/>
          </w:rPr>
          <w:tab/>
        </w:r>
        <w:r w:rsidR="00DA23DE">
          <w:rPr>
            <w:noProof/>
            <w:webHidden/>
          </w:rPr>
          <w:fldChar w:fldCharType="begin"/>
        </w:r>
        <w:r w:rsidR="00DA23DE">
          <w:rPr>
            <w:noProof/>
            <w:webHidden/>
          </w:rPr>
          <w:instrText xml:space="preserve"> PAGEREF _Toc147407314 \h </w:instrText>
        </w:r>
        <w:r w:rsidR="00DA23DE">
          <w:rPr>
            <w:noProof/>
            <w:webHidden/>
          </w:rPr>
        </w:r>
        <w:r w:rsidR="00DA23DE">
          <w:rPr>
            <w:noProof/>
            <w:webHidden/>
          </w:rPr>
          <w:fldChar w:fldCharType="separate"/>
        </w:r>
        <w:r w:rsidR="00DA23DE">
          <w:rPr>
            <w:noProof/>
            <w:webHidden/>
          </w:rPr>
          <w:t>160</w:t>
        </w:r>
        <w:r w:rsidR="00DA23DE">
          <w:rPr>
            <w:noProof/>
            <w:webHidden/>
          </w:rPr>
          <w:fldChar w:fldCharType="end"/>
        </w:r>
      </w:hyperlink>
    </w:p>
    <w:p w14:paraId="71608FB0" w14:textId="6B345DD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5" w:history="1">
        <w:r w:rsidR="00DA23DE" w:rsidRPr="0051079C">
          <w:rPr>
            <w:rStyle w:val="Hipervnculo"/>
            <w:noProof/>
          </w:rPr>
          <w:t>Figura  8</w:t>
        </w:r>
        <w:r w:rsidR="00DA23DE" w:rsidRPr="0051079C">
          <w:rPr>
            <w:rStyle w:val="Hipervnculo"/>
            <w:noProof/>
          </w:rPr>
          <w:noBreakHyphen/>
          <w:t>15 Porcentaje de mensajes recibidos en promedio por los nodos</w:t>
        </w:r>
        <w:r w:rsidR="00DA23DE">
          <w:rPr>
            <w:noProof/>
            <w:webHidden/>
          </w:rPr>
          <w:tab/>
        </w:r>
        <w:r w:rsidR="00DA23DE">
          <w:rPr>
            <w:noProof/>
            <w:webHidden/>
          </w:rPr>
          <w:fldChar w:fldCharType="begin"/>
        </w:r>
        <w:r w:rsidR="00DA23DE">
          <w:rPr>
            <w:noProof/>
            <w:webHidden/>
          </w:rPr>
          <w:instrText xml:space="preserve"> PAGEREF _Toc147407315 \h </w:instrText>
        </w:r>
        <w:r w:rsidR="00DA23DE">
          <w:rPr>
            <w:noProof/>
            <w:webHidden/>
          </w:rPr>
        </w:r>
        <w:r w:rsidR="00DA23DE">
          <w:rPr>
            <w:noProof/>
            <w:webHidden/>
          </w:rPr>
          <w:fldChar w:fldCharType="separate"/>
        </w:r>
        <w:r w:rsidR="00DA23DE">
          <w:rPr>
            <w:noProof/>
            <w:webHidden/>
          </w:rPr>
          <w:t>165</w:t>
        </w:r>
        <w:r w:rsidR="00DA23DE">
          <w:rPr>
            <w:noProof/>
            <w:webHidden/>
          </w:rPr>
          <w:fldChar w:fldCharType="end"/>
        </w:r>
      </w:hyperlink>
    </w:p>
    <w:p w14:paraId="20754B20" w14:textId="0E8E265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6" w:history="1">
        <w:r w:rsidR="00DA23DE" w:rsidRPr="0051079C">
          <w:rPr>
            <w:rStyle w:val="Hipervnculo"/>
            <w:noProof/>
          </w:rPr>
          <w:t>Figura  8</w:t>
        </w:r>
        <w:r w:rsidR="00DA23DE" w:rsidRPr="0051079C">
          <w:rPr>
            <w:rStyle w:val="Hipervnculo"/>
            <w:noProof/>
          </w:rPr>
          <w:noBreakHyphen/>
          <w:t>16 Tiempos de encolamiento</w:t>
        </w:r>
        <w:r w:rsidR="00DA23DE">
          <w:rPr>
            <w:noProof/>
            <w:webHidden/>
          </w:rPr>
          <w:tab/>
        </w:r>
        <w:r w:rsidR="00DA23DE">
          <w:rPr>
            <w:noProof/>
            <w:webHidden/>
          </w:rPr>
          <w:fldChar w:fldCharType="begin"/>
        </w:r>
        <w:r w:rsidR="00DA23DE">
          <w:rPr>
            <w:noProof/>
            <w:webHidden/>
          </w:rPr>
          <w:instrText xml:space="preserve"> PAGEREF _Toc147407316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4ECFCB96" w14:textId="24B5827B"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7" w:history="1">
        <w:r w:rsidR="00DA23DE" w:rsidRPr="0051079C">
          <w:rPr>
            <w:rStyle w:val="Hipervnculo"/>
            <w:noProof/>
          </w:rPr>
          <w:t>Figura  8</w:t>
        </w:r>
        <w:r w:rsidR="00DA23DE" w:rsidRPr="0051079C">
          <w:rPr>
            <w:rStyle w:val="Hipervnculo"/>
            <w:noProof/>
          </w:rPr>
          <w:noBreakHyphen/>
          <w:t>17 Probabilidad de recibir 2 y 4 mensajes con 10 nodos</w:t>
        </w:r>
        <w:r w:rsidR="00DA23DE">
          <w:rPr>
            <w:noProof/>
            <w:webHidden/>
          </w:rPr>
          <w:tab/>
        </w:r>
        <w:r w:rsidR="00DA23DE">
          <w:rPr>
            <w:noProof/>
            <w:webHidden/>
          </w:rPr>
          <w:fldChar w:fldCharType="begin"/>
        </w:r>
        <w:r w:rsidR="00DA23DE">
          <w:rPr>
            <w:noProof/>
            <w:webHidden/>
          </w:rPr>
          <w:instrText xml:space="preserve"> PAGEREF _Toc147407317 \h </w:instrText>
        </w:r>
        <w:r w:rsidR="00DA23DE">
          <w:rPr>
            <w:noProof/>
            <w:webHidden/>
          </w:rPr>
        </w:r>
        <w:r w:rsidR="00DA23DE">
          <w:rPr>
            <w:noProof/>
            <w:webHidden/>
          </w:rPr>
          <w:fldChar w:fldCharType="separate"/>
        </w:r>
        <w:r w:rsidR="00DA23DE">
          <w:rPr>
            <w:noProof/>
            <w:webHidden/>
          </w:rPr>
          <w:t>166</w:t>
        </w:r>
        <w:r w:rsidR="00DA23DE">
          <w:rPr>
            <w:noProof/>
            <w:webHidden/>
          </w:rPr>
          <w:fldChar w:fldCharType="end"/>
        </w:r>
      </w:hyperlink>
    </w:p>
    <w:p w14:paraId="14C225D7" w14:textId="01A3CD6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8" w:history="1">
        <w:r w:rsidR="00DA23DE" w:rsidRPr="0051079C">
          <w:rPr>
            <w:rStyle w:val="Hipervnculo"/>
            <w:noProof/>
          </w:rPr>
          <w:t>Figura  8</w:t>
        </w:r>
        <w:r w:rsidR="00DA23DE" w:rsidRPr="0051079C">
          <w:rPr>
            <w:rStyle w:val="Hipervnculo"/>
            <w:noProof/>
          </w:rPr>
          <w:noBreakHyphen/>
          <w:t>18 Probabilidad de recibir 2 y 4 mensajes con 10 nodos, en un trayecto de 200 metros</w:t>
        </w:r>
        <w:r w:rsidR="00DA23DE">
          <w:rPr>
            <w:noProof/>
            <w:webHidden/>
          </w:rPr>
          <w:tab/>
        </w:r>
        <w:r w:rsidR="00DA23DE">
          <w:rPr>
            <w:noProof/>
            <w:webHidden/>
          </w:rPr>
          <w:fldChar w:fldCharType="begin"/>
        </w:r>
        <w:r w:rsidR="00DA23DE">
          <w:rPr>
            <w:noProof/>
            <w:webHidden/>
          </w:rPr>
          <w:instrText xml:space="preserve"> PAGEREF _Toc147407318 \h </w:instrText>
        </w:r>
        <w:r w:rsidR="00DA23DE">
          <w:rPr>
            <w:noProof/>
            <w:webHidden/>
          </w:rPr>
        </w:r>
        <w:r w:rsidR="00DA23DE">
          <w:rPr>
            <w:noProof/>
            <w:webHidden/>
          </w:rPr>
          <w:fldChar w:fldCharType="separate"/>
        </w:r>
        <w:r w:rsidR="00DA23DE">
          <w:rPr>
            <w:noProof/>
            <w:webHidden/>
          </w:rPr>
          <w:t>167</w:t>
        </w:r>
        <w:r w:rsidR="00DA23DE">
          <w:rPr>
            <w:noProof/>
            <w:webHidden/>
          </w:rPr>
          <w:fldChar w:fldCharType="end"/>
        </w:r>
      </w:hyperlink>
    </w:p>
    <w:p w14:paraId="7732759B" w14:textId="530E0782"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19" w:history="1">
        <w:r w:rsidR="00DA23DE" w:rsidRPr="0051079C">
          <w:rPr>
            <w:rStyle w:val="Hipervnculo"/>
            <w:noProof/>
          </w:rPr>
          <w:t>Figura  8</w:t>
        </w:r>
        <w:r w:rsidR="00DA23DE" w:rsidRPr="0051079C">
          <w:rPr>
            <w:rStyle w:val="Hipervnculo"/>
            <w:noProof/>
          </w:rPr>
          <w:noBreakHyphen/>
          <w:t>19 Porcentaje de mensajes recibidos con 20 nodos</w:t>
        </w:r>
        <w:r w:rsidR="00DA23DE">
          <w:rPr>
            <w:noProof/>
            <w:webHidden/>
          </w:rPr>
          <w:tab/>
        </w:r>
        <w:r w:rsidR="00DA23DE">
          <w:rPr>
            <w:noProof/>
            <w:webHidden/>
          </w:rPr>
          <w:fldChar w:fldCharType="begin"/>
        </w:r>
        <w:r w:rsidR="00DA23DE">
          <w:rPr>
            <w:noProof/>
            <w:webHidden/>
          </w:rPr>
          <w:instrText xml:space="preserve"> PAGEREF _Toc147407319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65D6A69B" w14:textId="40D54C3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0" w:history="1">
        <w:r w:rsidR="00DA23DE" w:rsidRPr="0051079C">
          <w:rPr>
            <w:rStyle w:val="Hipervnculo"/>
            <w:noProof/>
          </w:rPr>
          <w:t>Figura  8</w:t>
        </w:r>
        <w:r w:rsidR="00DA23DE" w:rsidRPr="0051079C">
          <w:rPr>
            <w:rStyle w:val="Hipervnculo"/>
            <w:noProof/>
          </w:rPr>
          <w:noBreakHyphen/>
          <w:t>20 Probabilidad de recibir 2 y 4 mensajes con 20 nodos</w:t>
        </w:r>
        <w:r w:rsidR="00DA23DE">
          <w:rPr>
            <w:noProof/>
            <w:webHidden/>
          </w:rPr>
          <w:tab/>
        </w:r>
        <w:r w:rsidR="00DA23DE">
          <w:rPr>
            <w:noProof/>
            <w:webHidden/>
          </w:rPr>
          <w:fldChar w:fldCharType="begin"/>
        </w:r>
        <w:r w:rsidR="00DA23DE">
          <w:rPr>
            <w:noProof/>
            <w:webHidden/>
          </w:rPr>
          <w:instrText xml:space="preserve"> PAGEREF _Toc147407320 \h </w:instrText>
        </w:r>
        <w:r w:rsidR="00DA23DE">
          <w:rPr>
            <w:noProof/>
            <w:webHidden/>
          </w:rPr>
        </w:r>
        <w:r w:rsidR="00DA23DE">
          <w:rPr>
            <w:noProof/>
            <w:webHidden/>
          </w:rPr>
          <w:fldChar w:fldCharType="separate"/>
        </w:r>
        <w:r w:rsidR="00DA23DE">
          <w:rPr>
            <w:noProof/>
            <w:webHidden/>
          </w:rPr>
          <w:t>169</w:t>
        </w:r>
        <w:r w:rsidR="00DA23DE">
          <w:rPr>
            <w:noProof/>
            <w:webHidden/>
          </w:rPr>
          <w:fldChar w:fldCharType="end"/>
        </w:r>
      </w:hyperlink>
    </w:p>
    <w:p w14:paraId="76C26657" w14:textId="3D33563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1" w:history="1">
        <w:r w:rsidR="00DA23DE" w:rsidRPr="0051079C">
          <w:rPr>
            <w:rStyle w:val="Hipervnculo"/>
            <w:noProof/>
          </w:rPr>
          <w:t>Figura  8</w:t>
        </w:r>
        <w:r w:rsidR="00DA23DE" w:rsidRPr="0051079C">
          <w:rPr>
            <w:rStyle w:val="Hipervnculo"/>
            <w:noProof/>
          </w:rPr>
          <w:noBreakHyphen/>
          <w:t>21 Probabilidad de recibir 2 y 4 mensajes con 20 nodos, en un trayecto de 200 metros</w:t>
        </w:r>
        <w:r w:rsidR="00DA23DE">
          <w:rPr>
            <w:noProof/>
            <w:webHidden/>
          </w:rPr>
          <w:tab/>
        </w:r>
        <w:r w:rsidR="00DA23DE">
          <w:rPr>
            <w:noProof/>
            <w:webHidden/>
          </w:rPr>
          <w:fldChar w:fldCharType="begin"/>
        </w:r>
        <w:r w:rsidR="00DA23DE">
          <w:rPr>
            <w:noProof/>
            <w:webHidden/>
          </w:rPr>
          <w:instrText xml:space="preserve"> PAGEREF _Toc147407321 \h </w:instrText>
        </w:r>
        <w:r w:rsidR="00DA23DE">
          <w:rPr>
            <w:noProof/>
            <w:webHidden/>
          </w:rPr>
        </w:r>
        <w:r w:rsidR="00DA23DE">
          <w:rPr>
            <w:noProof/>
            <w:webHidden/>
          </w:rPr>
          <w:fldChar w:fldCharType="separate"/>
        </w:r>
        <w:r w:rsidR="00DA23DE">
          <w:rPr>
            <w:noProof/>
            <w:webHidden/>
          </w:rPr>
          <w:t>170</w:t>
        </w:r>
        <w:r w:rsidR="00DA23DE">
          <w:rPr>
            <w:noProof/>
            <w:webHidden/>
          </w:rPr>
          <w:fldChar w:fldCharType="end"/>
        </w:r>
      </w:hyperlink>
    </w:p>
    <w:p w14:paraId="1ADD163D" w14:textId="74A2615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2" w:history="1">
        <w:r w:rsidR="00DA23DE" w:rsidRPr="0051079C">
          <w:rPr>
            <w:rStyle w:val="Hipervnculo"/>
            <w:noProof/>
          </w:rPr>
          <w:t>Figura  8</w:t>
        </w:r>
        <w:r w:rsidR="00DA23DE" w:rsidRPr="0051079C">
          <w:rPr>
            <w:rStyle w:val="Hipervnculo"/>
            <w:noProof/>
          </w:rPr>
          <w:noBreakHyphen/>
          <w:t>22 Porcentaje de mensajes recibidos con 30 nodos</w:t>
        </w:r>
        <w:r w:rsidR="00DA23DE">
          <w:rPr>
            <w:noProof/>
            <w:webHidden/>
          </w:rPr>
          <w:tab/>
        </w:r>
        <w:r w:rsidR="00DA23DE">
          <w:rPr>
            <w:noProof/>
            <w:webHidden/>
          </w:rPr>
          <w:fldChar w:fldCharType="begin"/>
        </w:r>
        <w:r w:rsidR="00DA23DE">
          <w:rPr>
            <w:noProof/>
            <w:webHidden/>
          </w:rPr>
          <w:instrText xml:space="preserve"> PAGEREF _Toc147407322 \h </w:instrText>
        </w:r>
        <w:r w:rsidR="00DA23DE">
          <w:rPr>
            <w:noProof/>
            <w:webHidden/>
          </w:rPr>
        </w:r>
        <w:r w:rsidR="00DA23DE">
          <w:rPr>
            <w:noProof/>
            <w:webHidden/>
          </w:rPr>
          <w:fldChar w:fldCharType="separate"/>
        </w:r>
        <w:r w:rsidR="00DA23DE">
          <w:rPr>
            <w:noProof/>
            <w:webHidden/>
          </w:rPr>
          <w:t>171</w:t>
        </w:r>
        <w:r w:rsidR="00DA23DE">
          <w:rPr>
            <w:noProof/>
            <w:webHidden/>
          </w:rPr>
          <w:fldChar w:fldCharType="end"/>
        </w:r>
      </w:hyperlink>
    </w:p>
    <w:p w14:paraId="2EAAD4BD" w14:textId="71A6B59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3" w:history="1">
        <w:r w:rsidR="00DA23DE" w:rsidRPr="0051079C">
          <w:rPr>
            <w:rStyle w:val="Hipervnculo"/>
            <w:noProof/>
          </w:rPr>
          <w:t>Figura  8</w:t>
        </w:r>
        <w:r w:rsidR="00DA23DE" w:rsidRPr="0051079C">
          <w:rPr>
            <w:rStyle w:val="Hipervnculo"/>
            <w:noProof/>
          </w:rPr>
          <w:noBreakHyphen/>
          <w:t>23 Probabilidad de recibir 2 y 4 mensajes con 30 nodos</w:t>
        </w:r>
        <w:r w:rsidR="00DA23DE">
          <w:rPr>
            <w:noProof/>
            <w:webHidden/>
          </w:rPr>
          <w:tab/>
        </w:r>
        <w:r w:rsidR="00DA23DE">
          <w:rPr>
            <w:noProof/>
            <w:webHidden/>
          </w:rPr>
          <w:fldChar w:fldCharType="begin"/>
        </w:r>
        <w:r w:rsidR="00DA23DE">
          <w:rPr>
            <w:noProof/>
            <w:webHidden/>
          </w:rPr>
          <w:instrText xml:space="preserve"> PAGEREF _Toc147407323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6AB02170" w14:textId="1BBFB06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4" w:history="1">
        <w:r w:rsidR="00DA23DE" w:rsidRPr="0051079C">
          <w:rPr>
            <w:rStyle w:val="Hipervnculo"/>
            <w:noProof/>
          </w:rPr>
          <w:t>Figura  8</w:t>
        </w:r>
        <w:r w:rsidR="00DA23DE" w:rsidRPr="0051079C">
          <w:rPr>
            <w:rStyle w:val="Hipervnculo"/>
            <w:noProof/>
          </w:rPr>
          <w:noBreakHyphen/>
          <w:t>24 Probabilidad de recibir 2 y 4 mensajes con 30 nodos, en un trayecto de 200 metros</w:t>
        </w:r>
        <w:r w:rsidR="00DA23DE">
          <w:rPr>
            <w:noProof/>
            <w:webHidden/>
          </w:rPr>
          <w:tab/>
        </w:r>
        <w:r w:rsidR="00DA23DE">
          <w:rPr>
            <w:noProof/>
            <w:webHidden/>
          </w:rPr>
          <w:fldChar w:fldCharType="begin"/>
        </w:r>
        <w:r w:rsidR="00DA23DE">
          <w:rPr>
            <w:noProof/>
            <w:webHidden/>
          </w:rPr>
          <w:instrText xml:space="preserve"> PAGEREF _Toc147407324 \h </w:instrText>
        </w:r>
        <w:r w:rsidR="00DA23DE">
          <w:rPr>
            <w:noProof/>
            <w:webHidden/>
          </w:rPr>
        </w:r>
        <w:r w:rsidR="00DA23DE">
          <w:rPr>
            <w:noProof/>
            <w:webHidden/>
          </w:rPr>
          <w:fldChar w:fldCharType="separate"/>
        </w:r>
        <w:r w:rsidR="00DA23DE">
          <w:rPr>
            <w:noProof/>
            <w:webHidden/>
          </w:rPr>
          <w:t>172</w:t>
        </w:r>
        <w:r w:rsidR="00DA23DE">
          <w:rPr>
            <w:noProof/>
            <w:webHidden/>
          </w:rPr>
          <w:fldChar w:fldCharType="end"/>
        </w:r>
      </w:hyperlink>
    </w:p>
    <w:p w14:paraId="01FFAA2C" w14:textId="4BA614A5"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5" w:history="1">
        <w:r w:rsidR="00DA23DE" w:rsidRPr="0051079C">
          <w:rPr>
            <w:rStyle w:val="Hipervnculo"/>
            <w:noProof/>
          </w:rPr>
          <w:t>Figura  8</w:t>
        </w:r>
        <w:r w:rsidR="00DA23DE" w:rsidRPr="0051079C">
          <w:rPr>
            <w:rStyle w:val="Hipervnculo"/>
            <w:noProof/>
          </w:rPr>
          <w:noBreakHyphen/>
          <w:t>25 Tiempos de encolamiento al aumentar el número de nodos</w:t>
        </w:r>
        <w:r w:rsidR="00DA23DE">
          <w:rPr>
            <w:noProof/>
            <w:webHidden/>
          </w:rPr>
          <w:tab/>
        </w:r>
        <w:r w:rsidR="00DA23DE">
          <w:rPr>
            <w:noProof/>
            <w:webHidden/>
          </w:rPr>
          <w:fldChar w:fldCharType="begin"/>
        </w:r>
        <w:r w:rsidR="00DA23DE">
          <w:rPr>
            <w:noProof/>
            <w:webHidden/>
          </w:rPr>
          <w:instrText xml:space="preserve"> PAGEREF _Toc147407325 \h </w:instrText>
        </w:r>
        <w:r w:rsidR="00DA23DE">
          <w:rPr>
            <w:noProof/>
            <w:webHidden/>
          </w:rPr>
        </w:r>
        <w:r w:rsidR="00DA23DE">
          <w:rPr>
            <w:noProof/>
            <w:webHidden/>
          </w:rPr>
          <w:fldChar w:fldCharType="separate"/>
        </w:r>
        <w:r w:rsidR="00DA23DE">
          <w:rPr>
            <w:noProof/>
            <w:webHidden/>
          </w:rPr>
          <w:t>173</w:t>
        </w:r>
        <w:r w:rsidR="00DA23DE">
          <w:rPr>
            <w:noProof/>
            <w:webHidden/>
          </w:rPr>
          <w:fldChar w:fldCharType="end"/>
        </w:r>
      </w:hyperlink>
    </w:p>
    <w:p w14:paraId="482FFD5A" w14:textId="79752904"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6" w:history="1">
        <w:r w:rsidR="00DA23DE" w:rsidRPr="0051079C">
          <w:rPr>
            <w:rStyle w:val="Hipervnculo"/>
            <w:noProof/>
          </w:rPr>
          <w:t>Figura  8</w:t>
        </w:r>
        <w:r w:rsidR="00DA23DE" w:rsidRPr="0051079C">
          <w:rPr>
            <w:rStyle w:val="Hipervnculo"/>
            <w:noProof/>
          </w:rPr>
          <w:noBreakHyphen/>
          <w:t>26 Intervalos de transmisión recomendados a una velocidad de 30 km/h</w:t>
        </w:r>
        <w:r w:rsidR="00DA23DE">
          <w:rPr>
            <w:noProof/>
            <w:webHidden/>
          </w:rPr>
          <w:tab/>
        </w:r>
        <w:r w:rsidR="00DA23DE">
          <w:rPr>
            <w:noProof/>
            <w:webHidden/>
          </w:rPr>
          <w:fldChar w:fldCharType="begin"/>
        </w:r>
        <w:r w:rsidR="00DA23DE">
          <w:rPr>
            <w:noProof/>
            <w:webHidden/>
          </w:rPr>
          <w:instrText xml:space="preserve"> PAGEREF _Toc147407326 \h </w:instrText>
        </w:r>
        <w:r w:rsidR="00DA23DE">
          <w:rPr>
            <w:noProof/>
            <w:webHidden/>
          </w:rPr>
        </w:r>
        <w:r w:rsidR="00DA23DE">
          <w:rPr>
            <w:noProof/>
            <w:webHidden/>
          </w:rPr>
          <w:fldChar w:fldCharType="separate"/>
        </w:r>
        <w:r w:rsidR="00DA23DE">
          <w:rPr>
            <w:noProof/>
            <w:webHidden/>
          </w:rPr>
          <w:t>174</w:t>
        </w:r>
        <w:r w:rsidR="00DA23DE">
          <w:rPr>
            <w:noProof/>
            <w:webHidden/>
          </w:rPr>
          <w:fldChar w:fldCharType="end"/>
        </w:r>
      </w:hyperlink>
    </w:p>
    <w:p w14:paraId="74173558" w14:textId="73D2AA26"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7" w:history="1">
        <w:r w:rsidR="00DA23DE" w:rsidRPr="0051079C">
          <w:rPr>
            <w:rStyle w:val="Hipervnculo"/>
            <w:noProof/>
          </w:rPr>
          <w:t>Figura  8</w:t>
        </w:r>
        <w:r w:rsidR="00DA23DE" w:rsidRPr="0051079C">
          <w:rPr>
            <w:rStyle w:val="Hipervnculo"/>
            <w:noProof/>
          </w:rPr>
          <w:noBreakHyphen/>
          <w:t>27 Intervalos de transmisión recomendados a 50 km/h</w:t>
        </w:r>
        <w:r w:rsidR="00DA23DE">
          <w:rPr>
            <w:noProof/>
            <w:webHidden/>
          </w:rPr>
          <w:tab/>
        </w:r>
        <w:r w:rsidR="00DA23DE">
          <w:rPr>
            <w:noProof/>
            <w:webHidden/>
          </w:rPr>
          <w:fldChar w:fldCharType="begin"/>
        </w:r>
        <w:r w:rsidR="00DA23DE">
          <w:rPr>
            <w:noProof/>
            <w:webHidden/>
          </w:rPr>
          <w:instrText xml:space="preserve"> PAGEREF _Toc147407327 \h </w:instrText>
        </w:r>
        <w:r w:rsidR="00DA23DE">
          <w:rPr>
            <w:noProof/>
            <w:webHidden/>
          </w:rPr>
        </w:r>
        <w:r w:rsidR="00DA23DE">
          <w:rPr>
            <w:noProof/>
            <w:webHidden/>
          </w:rPr>
          <w:fldChar w:fldCharType="separate"/>
        </w:r>
        <w:r w:rsidR="00DA23DE">
          <w:rPr>
            <w:noProof/>
            <w:webHidden/>
          </w:rPr>
          <w:t>175</w:t>
        </w:r>
        <w:r w:rsidR="00DA23DE">
          <w:rPr>
            <w:noProof/>
            <w:webHidden/>
          </w:rPr>
          <w:fldChar w:fldCharType="end"/>
        </w:r>
      </w:hyperlink>
    </w:p>
    <w:p w14:paraId="39666509" w14:textId="5296F0D8"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28" w:history="1">
        <w:r w:rsidR="00DA23DE" w:rsidRPr="0051079C">
          <w:rPr>
            <w:rStyle w:val="Hipervnculo"/>
            <w:noProof/>
          </w:rPr>
          <w:t>Figura  8</w:t>
        </w:r>
        <w:r w:rsidR="00DA23DE" w:rsidRPr="0051079C">
          <w:rPr>
            <w:rStyle w:val="Hipervnculo"/>
            <w:noProof/>
          </w:rPr>
          <w:noBreakHyphen/>
          <w:t>28 Intervalos de transmisión recomendados a 80 km/h</w:t>
        </w:r>
        <w:r w:rsidR="00DA23DE">
          <w:rPr>
            <w:noProof/>
            <w:webHidden/>
          </w:rPr>
          <w:tab/>
        </w:r>
        <w:r w:rsidR="00DA23DE">
          <w:rPr>
            <w:noProof/>
            <w:webHidden/>
          </w:rPr>
          <w:fldChar w:fldCharType="begin"/>
        </w:r>
        <w:r w:rsidR="00DA23DE">
          <w:rPr>
            <w:noProof/>
            <w:webHidden/>
          </w:rPr>
          <w:instrText xml:space="preserve"> PAGEREF _Toc147407328 \h </w:instrText>
        </w:r>
        <w:r w:rsidR="00DA23DE">
          <w:rPr>
            <w:noProof/>
            <w:webHidden/>
          </w:rPr>
        </w:r>
        <w:r w:rsidR="00DA23DE">
          <w:rPr>
            <w:noProof/>
            <w:webHidden/>
          </w:rPr>
          <w:fldChar w:fldCharType="separate"/>
        </w:r>
        <w:r w:rsidR="00DA23DE">
          <w:rPr>
            <w:noProof/>
            <w:webHidden/>
          </w:rPr>
          <w:t>176</w:t>
        </w:r>
        <w:r w:rsidR="00DA23DE">
          <w:rPr>
            <w:noProof/>
            <w:webHidden/>
          </w:rPr>
          <w:fldChar w:fldCharType="end"/>
        </w:r>
      </w:hyperlink>
    </w:p>
    <w:p w14:paraId="283ECBAF" w14:textId="1AC3541C"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3" w:anchor="_Toc147407329" w:history="1">
        <w:r w:rsidR="00DA23DE" w:rsidRPr="0051079C">
          <w:rPr>
            <w:rStyle w:val="Hipervnculo"/>
            <w:noProof/>
          </w:rPr>
          <w:t>Figura  10</w:t>
        </w:r>
        <w:r w:rsidR="00DA23DE" w:rsidRPr="0051079C">
          <w:rPr>
            <w:rStyle w:val="Hipervnculo"/>
            <w:noProof/>
          </w:rPr>
          <w:noBreakHyphen/>
          <w:t>1 A la izquierda módulos y conexiones del modelo 1, a la derecha el modelo 2. Fuente: (“hardware (autonomos model v2) · automodelcar/automodelcarwiki wiki · github” s. f.)</w:t>
        </w:r>
        <w:r w:rsidR="00DA23DE">
          <w:rPr>
            <w:noProof/>
            <w:webHidden/>
          </w:rPr>
          <w:tab/>
        </w:r>
        <w:r w:rsidR="00DA23DE">
          <w:rPr>
            <w:noProof/>
            <w:webHidden/>
          </w:rPr>
          <w:fldChar w:fldCharType="begin"/>
        </w:r>
        <w:r w:rsidR="00DA23DE">
          <w:rPr>
            <w:noProof/>
            <w:webHidden/>
          </w:rPr>
          <w:instrText xml:space="preserve"> PAGEREF _Toc147407329 \h </w:instrText>
        </w:r>
        <w:r w:rsidR="00DA23DE">
          <w:rPr>
            <w:noProof/>
            <w:webHidden/>
          </w:rPr>
        </w:r>
        <w:r w:rsidR="00DA23DE">
          <w:rPr>
            <w:noProof/>
            <w:webHidden/>
          </w:rPr>
          <w:fldChar w:fldCharType="separate"/>
        </w:r>
        <w:r w:rsidR="00DA23DE">
          <w:rPr>
            <w:noProof/>
            <w:webHidden/>
          </w:rPr>
          <w:t>182</w:t>
        </w:r>
        <w:r w:rsidR="00DA23DE">
          <w:rPr>
            <w:noProof/>
            <w:webHidden/>
          </w:rPr>
          <w:fldChar w:fldCharType="end"/>
        </w:r>
      </w:hyperlink>
    </w:p>
    <w:p w14:paraId="0C18C202" w14:textId="624FAB4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0" w:history="1">
        <w:r w:rsidR="00DA23DE" w:rsidRPr="0051079C">
          <w:rPr>
            <w:rStyle w:val="Hipervnculo"/>
            <w:noProof/>
          </w:rPr>
          <w:t>Figura  11</w:t>
        </w:r>
        <w:r w:rsidR="00DA23DE" w:rsidRPr="0051079C">
          <w:rPr>
            <w:rStyle w:val="Hipervnculo"/>
            <w:noProof/>
          </w:rPr>
          <w:noBreakHyphen/>
          <w:t>1 Ejemplo de roslaunch correspondiente a manual_control</w:t>
        </w:r>
        <w:r w:rsidR="00DA23DE">
          <w:rPr>
            <w:noProof/>
            <w:webHidden/>
          </w:rPr>
          <w:tab/>
        </w:r>
        <w:r w:rsidR="00DA23DE">
          <w:rPr>
            <w:noProof/>
            <w:webHidden/>
          </w:rPr>
          <w:fldChar w:fldCharType="begin"/>
        </w:r>
        <w:r w:rsidR="00DA23DE">
          <w:rPr>
            <w:noProof/>
            <w:webHidden/>
          </w:rPr>
          <w:instrText xml:space="preserve"> PAGEREF _Toc147407330 \h </w:instrText>
        </w:r>
        <w:r w:rsidR="00DA23DE">
          <w:rPr>
            <w:noProof/>
            <w:webHidden/>
          </w:rPr>
        </w:r>
        <w:r w:rsidR="00DA23DE">
          <w:rPr>
            <w:noProof/>
            <w:webHidden/>
          </w:rPr>
          <w:fldChar w:fldCharType="separate"/>
        </w:r>
        <w:r w:rsidR="00DA23DE">
          <w:rPr>
            <w:noProof/>
            <w:webHidden/>
          </w:rPr>
          <w:t>217</w:t>
        </w:r>
        <w:r w:rsidR="00DA23DE">
          <w:rPr>
            <w:noProof/>
            <w:webHidden/>
          </w:rPr>
          <w:fldChar w:fldCharType="end"/>
        </w:r>
      </w:hyperlink>
    </w:p>
    <w:p w14:paraId="2CD77A81" w14:textId="40C76E79"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1" w:history="1">
        <w:r w:rsidR="00DA23DE" w:rsidRPr="0051079C">
          <w:rPr>
            <w:rStyle w:val="Hipervnculo"/>
            <w:noProof/>
          </w:rPr>
          <w:t>Figura  11</w:t>
        </w:r>
        <w:r w:rsidR="00DA23DE" w:rsidRPr="0051079C">
          <w:rPr>
            <w:rStyle w:val="Hipervnculo"/>
            <w:noProof/>
          </w:rPr>
          <w:noBreakHyphen/>
          <w:t>2 Se muestran algunos tópicos relacionados a la cámara del carro, al correr manual_control</w:t>
        </w:r>
        <w:r w:rsidR="00DA23DE">
          <w:rPr>
            <w:noProof/>
            <w:webHidden/>
          </w:rPr>
          <w:tab/>
        </w:r>
        <w:r w:rsidR="00DA23DE">
          <w:rPr>
            <w:noProof/>
            <w:webHidden/>
          </w:rPr>
          <w:fldChar w:fldCharType="begin"/>
        </w:r>
        <w:r w:rsidR="00DA23DE">
          <w:rPr>
            <w:noProof/>
            <w:webHidden/>
          </w:rPr>
          <w:instrText xml:space="preserve"> PAGEREF _Toc147407331 \h </w:instrText>
        </w:r>
        <w:r w:rsidR="00DA23DE">
          <w:rPr>
            <w:noProof/>
            <w:webHidden/>
          </w:rPr>
        </w:r>
        <w:r w:rsidR="00DA23DE">
          <w:rPr>
            <w:noProof/>
            <w:webHidden/>
          </w:rPr>
          <w:fldChar w:fldCharType="separate"/>
        </w:r>
        <w:r w:rsidR="00DA23DE">
          <w:rPr>
            <w:noProof/>
            <w:webHidden/>
          </w:rPr>
          <w:t>219</w:t>
        </w:r>
        <w:r w:rsidR="00DA23DE">
          <w:rPr>
            <w:noProof/>
            <w:webHidden/>
          </w:rPr>
          <w:fldChar w:fldCharType="end"/>
        </w:r>
      </w:hyperlink>
    </w:p>
    <w:p w14:paraId="61836E0B" w14:textId="15B9AABA"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2" w:history="1">
        <w:r w:rsidR="00DA23DE" w:rsidRPr="0051079C">
          <w:rPr>
            <w:rStyle w:val="Hipervnculo"/>
            <w:noProof/>
          </w:rPr>
          <w:t>Figura  11</w:t>
        </w:r>
        <w:r w:rsidR="00DA23DE" w:rsidRPr="0051079C">
          <w:rPr>
            <w:rStyle w:val="Hipervnculo"/>
            <w:noProof/>
          </w:rPr>
          <w:noBreakHyphen/>
          <w:t>3 Mensaje publicado en el tópico /scan relacionado al lidar</w:t>
        </w:r>
        <w:r w:rsidR="00DA23DE">
          <w:rPr>
            <w:noProof/>
            <w:webHidden/>
          </w:rPr>
          <w:tab/>
        </w:r>
        <w:r w:rsidR="00DA23DE">
          <w:rPr>
            <w:noProof/>
            <w:webHidden/>
          </w:rPr>
          <w:fldChar w:fldCharType="begin"/>
        </w:r>
        <w:r w:rsidR="00DA23DE">
          <w:rPr>
            <w:noProof/>
            <w:webHidden/>
          </w:rPr>
          <w:instrText xml:space="preserve"> PAGEREF _Toc147407332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0A218B45" w14:textId="535B959E"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3" w:history="1">
        <w:r w:rsidR="00DA23DE" w:rsidRPr="0051079C">
          <w:rPr>
            <w:rStyle w:val="Hipervnculo"/>
            <w:noProof/>
          </w:rPr>
          <w:t>Figura  11</w:t>
        </w:r>
        <w:r w:rsidR="00DA23DE" w:rsidRPr="0051079C">
          <w:rPr>
            <w:rStyle w:val="Hipervnculo"/>
            <w:noProof/>
          </w:rPr>
          <w:noBreakHyphen/>
          <w:t>4 El tópico /app/camera/rgb/image_raw corresponde a la imagen a color publicada por el nodo de la cámara, se lee para la detección</w:t>
        </w:r>
        <w:r w:rsidR="00DA23DE">
          <w:rPr>
            <w:noProof/>
            <w:webHidden/>
          </w:rPr>
          <w:tab/>
        </w:r>
        <w:r w:rsidR="00DA23DE">
          <w:rPr>
            <w:noProof/>
            <w:webHidden/>
          </w:rPr>
          <w:fldChar w:fldCharType="begin"/>
        </w:r>
        <w:r w:rsidR="00DA23DE">
          <w:rPr>
            <w:noProof/>
            <w:webHidden/>
          </w:rPr>
          <w:instrText xml:space="preserve"> PAGEREF _Toc147407333 \h </w:instrText>
        </w:r>
        <w:r w:rsidR="00DA23DE">
          <w:rPr>
            <w:noProof/>
            <w:webHidden/>
          </w:rPr>
        </w:r>
        <w:r w:rsidR="00DA23DE">
          <w:rPr>
            <w:noProof/>
            <w:webHidden/>
          </w:rPr>
          <w:fldChar w:fldCharType="separate"/>
        </w:r>
        <w:r w:rsidR="00DA23DE">
          <w:rPr>
            <w:noProof/>
            <w:webHidden/>
          </w:rPr>
          <w:t>220</w:t>
        </w:r>
        <w:r w:rsidR="00DA23DE">
          <w:rPr>
            <w:noProof/>
            <w:webHidden/>
          </w:rPr>
          <w:fldChar w:fldCharType="end"/>
        </w:r>
      </w:hyperlink>
    </w:p>
    <w:p w14:paraId="43E87F6D" w14:textId="20A16A31"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4" w:history="1">
        <w:r w:rsidR="00DA23DE" w:rsidRPr="0051079C">
          <w:rPr>
            <w:rStyle w:val="Hipervnculo"/>
            <w:noProof/>
          </w:rPr>
          <w:t>Figura  11</w:t>
        </w:r>
        <w:r w:rsidR="00DA23DE" w:rsidRPr="0051079C">
          <w:rPr>
            <w:rStyle w:val="Hipervnculo"/>
            <w:noProof/>
          </w:rPr>
          <w:noBreakHyphen/>
          <w:t>5 Composición del mensaje tipo laserscan para el lidar</w:t>
        </w:r>
        <w:r w:rsidR="00DA23DE">
          <w:rPr>
            <w:noProof/>
            <w:webHidden/>
          </w:rPr>
          <w:tab/>
        </w:r>
        <w:r w:rsidR="00DA23DE">
          <w:rPr>
            <w:noProof/>
            <w:webHidden/>
          </w:rPr>
          <w:fldChar w:fldCharType="begin"/>
        </w:r>
        <w:r w:rsidR="00DA23DE">
          <w:rPr>
            <w:noProof/>
            <w:webHidden/>
          </w:rPr>
          <w:instrText xml:space="preserve"> PAGEREF _Toc147407334 \h </w:instrText>
        </w:r>
        <w:r w:rsidR="00DA23DE">
          <w:rPr>
            <w:noProof/>
            <w:webHidden/>
          </w:rPr>
        </w:r>
        <w:r w:rsidR="00DA23DE">
          <w:rPr>
            <w:noProof/>
            <w:webHidden/>
          </w:rPr>
          <w:fldChar w:fldCharType="separate"/>
        </w:r>
        <w:r w:rsidR="00DA23DE">
          <w:rPr>
            <w:noProof/>
            <w:webHidden/>
          </w:rPr>
          <w:t>222</w:t>
        </w:r>
        <w:r w:rsidR="00DA23DE">
          <w:rPr>
            <w:noProof/>
            <w:webHidden/>
          </w:rPr>
          <w:fldChar w:fldCharType="end"/>
        </w:r>
      </w:hyperlink>
    </w:p>
    <w:p w14:paraId="496D5CA0" w14:textId="10901DB0"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5" w:history="1">
        <w:r w:rsidR="00DA23DE" w:rsidRPr="0051079C">
          <w:rPr>
            <w:rStyle w:val="Hipervnculo"/>
            <w:noProof/>
          </w:rPr>
          <w:t>Figura  11</w:t>
        </w:r>
        <w:r w:rsidR="00DA23DE" w:rsidRPr="0051079C">
          <w:rPr>
            <w:rStyle w:val="Hipervnculo"/>
            <w:noProof/>
          </w:rPr>
          <w:noBreakHyphen/>
          <w:t>6 Conexión con transformaciones de las coordenadas de la cámara con el vehículo. Fuente (“access the tf transformation tree in ros - matlab &amp; simulink - mathworks américa latina” s. f.)</w:t>
        </w:r>
        <w:r w:rsidR="00DA23DE">
          <w:rPr>
            <w:noProof/>
            <w:webHidden/>
          </w:rPr>
          <w:tab/>
        </w:r>
        <w:r w:rsidR="00DA23DE">
          <w:rPr>
            <w:noProof/>
            <w:webHidden/>
          </w:rPr>
          <w:fldChar w:fldCharType="begin"/>
        </w:r>
        <w:r w:rsidR="00DA23DE">
          <w:rPr>
            <w:noProof/>
            <w:webHidden/>
          </w:rPr>
          <w:instrText xml:space="preserve"> PAGEREF _Toc147407335 \h </w:instrText>
        </w:r>
        <w:r w:rsidR="00DA23DE">
          <w:rPr>
            <w:noProof/>
            <w:webHidden/>
          </w:rPr>
        </w:r>
        <w:r w:rsidR="00DA23DE">
          <w:rPr>
            <w:noProof/>
            <w:webHidden/>
          </w:rPr>
          <w:fldChar w:fldCharType="separate"/>
        </w:r>
        <w:r w:rsidR="00DA23DE">
          <w:rPr>
            <w:noProof/>
            <w:webHidden/>
          </w:rPr>
          <w:t>230</w:t>
        </w:r>
        <w:r w:rsidR="00DA23DE">
          <w:rPr>
            <w:noProof/>
            <w:webHidden/>
          </w:rPr>
          <w:fldChar w:fldCharType="end"/>
        </w:r>
      </w:hyperlink>
    </w:p>
    <w:p w14:paraId="038752C6" w14:textId="6B2D4DCD" w:rsidR="00DA23DE"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7407336" w:history="1">
        <w:r w:rsidR="00DA23DE" w:rsidRPr="0051079C">
          <w:rPr>
            <w:rStyle w:val="Hipervnculo"/>
            <w:noProof/>
          </w:rPr>
          <w:t>Figura  11</w:t>
        </w:r>
        <w:r w:rsidR="00DA23DE" w:rsidRPr="0051079C">
          <w:rPr>
            <w:rStyle w:val="Hipervnculo"/>
            <w:noProof/>
          </w:rPr>
          <w:noBreakHyphen/>
          <w:t>7 Resultado de la conexión de los frames. Fuente (“setting up transformations — navigation 2 1.0.0 documentation” s. f.)</w:t>
        </w:r>
        <w:r w:rsidR="00DA23DE">
          <w:rPr>
            <w:noProof/>
            <w:webHidden/>
          </w:rPr>
          <w:tab/>
        </w:r>
        <w:r w:rsidR="00DA23DE">
          <w:rPr>
            <w:noProof/>
            <w:webHidden/>
          </w:rPr>
          <w:fldChar w:fldCharType="begin"/>
        </w:r>
        <w:r w:rsidR="00DA23DE">
          <w:rPr>
            <w:noProof/>
            <w:webHidden/>
          </w:rPr>
          <w:instrText xml:space="preserve"> PAGEREF _Toc147407336 \h </w:instrText>
        </w:r>
        <w:r w:rsidR="00DA23DE">
          <w:rPr>
            <w:noProof/>
            <w:webHidden/>
          </w:rPr>
        </w:r>
        <w:r w:rsidR="00DA23DE">
          <w:rPr>
            <w:noProof/>
            <w:webHidden/>
          </w:rPr>
          <w:fldChar w:fldCharType="separate"/>
        </w:r>
        <w:r w:rsidR="00DA23DE">
          <w:rPr>
            <w:noProof/>
            <w:webHidden/>
          </w:rPr>
          <w:t>234</w:t>
        </w:r>
        <w:r w:rsidR="00DA23DE">
          <w:rPr>
            <w:noProof/>
            <w:webHidden/>
          </w:rPr>
          <w:fldChar w:fldCharType="end"/>
        </w:r>
      </w:hyperlink>
    </w:p>
    <w:p w14:paraId="3B586409" w14:textId="091CAC4D" w:rsidR="0042619D" w:rsidRPr="00F34A70" w:rsidRDefault="00DA23DE" w:rsidP="00DA23DE">
      <w:pPr>
        <w:pStyle w:val="FormatvorlageIndex"/>
        <w:rPr>
          <w:lang w:val="es-MX"/>
        </w:rPr>
      </w:pPr>
      <w:r>
        <w:rPr>
          <w:lang w:val="es-MX"/>
        </w:rPr>
        <w:lastRenderedPageBreak/>
        <w:fldChar w:fldCharType="end"/>
      </w:r>
      <w:bookmarkStart w:id="8" w:name="_Toc147407339"/>
      <w:r w:rsidR="0042619D" w:rsidRPr="00F34A70">
        <w:rPr>
          <w:lang w:val="es-MX"/>
        </w:rPr>
        <w:t>Í</w:t>
      </w:r>
      <w:r w:rsidR="00806293" w:rsidRPr="00F34A70">
        <w:rPr>
          <w:caps w:val="0"/>
          <w:lang w:val="es-MX"/>
        </w:rPr>
        <w:t>ndice de tablas</w:t>
      </w:r>
      <w:bookmarkEnd w:id="8"/>
    </w:p>
    <w:bookmarkStart w:id="9" w:name="_Hlk132723319"/>
    <w:bookmarkStart w:id="10" w:name="_Hlk120532264"/>
    <w:p w14:paraId="548CF55C" w14:textId="6459346B" w:rsidR="0058268C" w:rsidRDefault="0058268C">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rPr>
          <w:rFonts w:ascii="Arial" w:hAnsi="Arial" w:cs="Arial"/>
          <w:szCs w:val="24"/>
        </w:rPr>
        <w:fldChar w:fldCharType="begin"/>
      </w:r>
      <w:r>
        <w:rPr>
          <w:rFonts w:ascii="Arial" w:hAnsi="Arial" w:cs="Arial"/>
          <w:szCs w:val="24"/>
        </w:rPr>
        <w:instrText xml:space="preserve"> TOC \h \z \c "Tabla" </w:instrText>
      </w:r>
      <w:r>
        <w:rPr>
          <w:rFonts w:ascii="Arial" w:hAnsi="Arial" w:cs="Arial"/>
          <w:szCs w:val="24"/>
        </w:rPr>
        <w:fldChar w:fldCharType="separate"/>
      </w:r>
      <w:hyperlink w:anchor="_Toc146286683" w:history="1">
        <w:r w:rsidRPr="005746F5">
          <w:rPr>
            <w:rStyle w:val="Hipervnculo"/>
            <w:noProof/>
          </w:rPr>
          <w:t>Tabla 5</w:t>
        </w:r>
        <w:r w:rsidRPr="005746F5">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_Toc146286683 \h </w:instrText>
        </w:r>
        <w:r>
          <w:rPr>
            <w:noProof/>
            <w:webHidden/>
          </w:rPr>
        </w:r>
        <w:r>
          <w:rPr>
            <w:noProof/>
            <w:webHidden/>
          </w:rPr>
          <w:fldChar w:fldCharType="separate"/>
        </w:r>
        <w:r>
          <w:rPr>
            <w:noProof/>
            <w:webHidden/>
          </w:rPr>
          <w:t>100</w:t>
        </w:r>
        <w:r>
          <w:rPr>
            <w:noProof/>
            <w:webHidden/>
          </w:rPr>
          <w:fldChar w:fldCharType="end"/>
        </w:r>
      </w:hyperlink>
    </w:p>
    <w:p w14:paraId="3EADBBA4" w14:textId="14718CB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4" w:history="1">
        <w:r w:rsidR="0058268C" w:rsidRPr="005746F5">
          <w:rPr>
            <w:rStyle w:val="Hipervnculo"/>
            <w:noProof/>
          </w:rPr>
          <w:t>Tabla 5</w:t>
        </w:r>
        <w:r w:rsidR="0058268C" w:rsidRPr="005746F5">
          <w:rPr>
            <w:rStyle w:val="Hipervnculo"/>
            <w:noProof/>
          </w:rPr>
          <w:noBreakHyphen/>
          <w:t>2 Matriz de confusión de svm con coches de lado</w:t>
        </w:r>
        <w:r w:rsidR="0058268C">
          <w:rPr>
            <w:noProof/>
            <w:webHidden/>
          </w:rPr>
          <w:tab/>
        </w:r>
        <w:r w:rsidR="0058268C">
          <w:rPr>
            <w:noProof/>
            <w:webHidden/>
          </w:rPr>
          <w:fldChar w:fldCharType="begin"/>
        </w:r>
        <w:r w:rsidR="0058268C">
          <w:rPr>
            <w:noProof/>
            <w:webHidden/>
          </w:rPr>
          <w:instrText xml:space="preserve"> PAGEREF _Toc146286684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2A0447AA" w14:textId="6FFE551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5" w:history="1">
        <w:r w:rsidR="0058268C" w:rsidRPr="005746F5">
          <w:rPr>
            <w:rStyle w:val="Hipervnculo"/>
            <w:noProof/>
          </w:rPr>
          <w:t>Tabla 5</w:t>
        </w:r>
        <w:r w:rsidR="0058268C" w:rsidRPr="005746F5">
          <w:rPr>
            <w:rStyle w:val="Hipervnculo"/>
            <w:noProof/>
          </w:rPr>
          <w:noBreakHyphen/>
          <w:t>3 Matriz de confusión resultante de juntar ambas svm</w:t>
        </w:r>
        <w:r w:rsidR="0058268C">
          <w:rPr>
            <w:noProof/>
            <w:webHidden/>
          </w:rPr>
          <w:tab/>
        </w:r>
        <w:r w:rsidR="0058268C">
          <w:rPr>
            <w:noProof/>
            <w:webHidden/>
          </w:rPr>
          <w:fldChar w:fldCharType="begin"/>
        </w:r>
        <w:r w:rsidR="0058268C">
          <w:rPr>
            <w:noProof/>
            <w:webHidden/>
          </w:rPr>
          <w:instrText xml:space="preserve"> PAGEREF _Toc146286685 \h </w:instrText>
        </w:r>
        <w:r w:rsidR="0058268C">
          <w:rPr>
            <w:noProof/>
            <w:webHidden/>
          </w:rPr>
        </w:r>
        <w:r w:rsidR="0058268C">
          <w:rPr>
            <w:noProof/>
            <w:webHidden/>
          </w:rPr>
          <w:fldChar w:fldCharType="separate"/>
        </w:r>
        <w:r w:rsidR="0058268C">
          <w:rPr>
            <w:noProof/>
            <w:webHidden/>
          </w:rPr>
          <w:t>101</w:t>
        </w:r>
        <w:r w:rsidR="0058268C">
          <w:rPr>
            <w:noProof/>
            <w:webHidden/>
          </w:rPr>
          <w:fldChar w:fldCharType="end"/>
        </w:r>
      </w:hyperlink>
    </w:p>
    <w:p w14:paraId="013E0A5F" w14:textId="7E7BF297"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6" w:history="1">
        <w:r w:rsidR="0058268C" w:rsidRPr="005746F5">
          <w:rPr>
            <w:rStyle w:val="Hipervnculo"/>
            <w:noProof/>
          </w:rPr>
          <w:t>Tabla 5</w:t>
        </w:r>
        <w:r w:rsidR="0058268C" w:rsidRPr="005746F5">
          <w:rPr>
            <w:rStyle w:val="Hipervnculo"/>
            <w:noProof/>
          </w:rPr>
          <w:noBreakHyphen/>
          <w:t>4 Matriz de confusión de svm completa con la parte trasera de coches</w:t>
        </w:r>
        <w:r w:rsidR="0058268C">
          <w:rPr>
            <w:noProof/>
            <w:webHidden/>
          </w:rPr>
          <w:tab/>
        </w:r>
        <w:r w:rsidR="0058268C">
          <w:rPr>
            <w:noProof/>
            <w:webHidden/>
          </w:rPr>
          <w:fldChar w:fldCharType="begin"/>
        </w:r>
        <w:r w:rsidR="0058268C">
          <w:rPr>
            <w:noProof/>
            <w:webHidden/>
          </w:rPr>
          <w:instrText xml:space="preserve"> PAGEREF _Toc146286686 \h </w:instrText>
        </w:r>
        <w:r w:rsidR="0058268C">
          <w:rPr>
            <w:noProof/>
            <w:webHidden/>
          </w:rPr>
        </w:r>
        <w:r w:rsidR="0058268C">
          <w:rPr>
            <w:noProof/>
            <w:webHidden/>
          </w:rPr>
          <w:fldChar w:fldCharType="separate"/>
        </w:r>
        <w:r w:rsidR="0058268C">
          <w:rPr>
            <w:noProof/>
            <w:webHidden/>
          </w:rPr>
          <w:t>102</w:t>
        </w:r>
        <w:r w:rsidR="0058268C">
          <w:rPr>
            <w:noProof/>
            <w:webHidden/>
          </w:rPr>
          <w:fldChar w:fldCharType="end"/>
        </w:r>
      </w:hyperlink>
    </w:p>
    <w:p w14:paraId="4420882C" w14:textId="4CF1F6C0"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7" w:history="1">
        <w:r w:rsidR="0058268C" w:rsidRPr="005746F5">
          <w:rPr>
            <w:rStyle w:val="Hipervnculo"/>
            <w:noProof/>
          </w:rPr>
          <w:t>Tabla 5</w:t>
        </w:r>
        <w:r w:rsidR="0058268C" w:rsidRPr="005746F5">
          <w:rPr>
            <w:rStyle w:val="Hipervnculo"/>
            <w:noProof/>
          </w:rPr>
          <w:noBreakHyphen/>
          <w:t>5 Matriz de confusión de svm completa con coches de lado</w:t>
        </w:r>
        <w:r w:rsidR="0058268C">
          <w:rPr>
            <w:noProof/>
            <w:webHidden/>
          </w:rPr>
          <w:tab/>
        </w:r>
        <w:r w:rsidR="0058268C">
          <w:rPr>
            <w:noProof/>
            <w:webHidden/>
          </w:rPr>
          <w:fldChar w:fldCharType="begin"/>
        </w:r>
        <w:r w:rsidR="0058268C">
          <w:rPr>
            <w:noProof/>
            <w:webHidden/>
          </w:rPr>
          <w:instrText xml:space="preserve"> PAGEREF _Toc146286687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2F14D987" w14:textId="024AEF1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8" w:history="1">
        <w:r w:rsidR="0058268C" w:rsidRPr="005746F5">
          <w:rPr>
            <w:rStyle w:val="Hipervnculo"/>
            <w:noProof/>
          </w:rPr>
          <w:t>Tabla 5</w:t>
        </w:r>
        <w:r w:rsidR="0058268C" w:rsidRPr="005746F5">
          <w:rPr>
            <w:rStyle w:val="Hipervnculo"/>
            <w:noProof/>
          </w:rPr>
          <w:noBreakHyphen/>
          <w:t>6 Matriz de confusión de ambas svm completas</w:t>
        </w:r>
        <w:r w:rsidR="0058268C">
          <w:rPr>
            <w:noProof/>
            <w:webHidden/>
          </w:rPr>
          <w:tab/>
        </w:r>
        <w:r w:rsidR="0058268C">
          <w:rPr>
            <w:noProof/>
            <w:webHidden/>
          </w:rPr>
          <w:fldChar w:fldCharType="begin"/>
        </w:r>
        <w:r w:rsidR="0058268C">
          <w:rPr>
            <w:noProof/>
            <w:webHidden/>
          </w:rPr>
          <w:instrText xml:space="preserve"> PAGEREF _Toc146286688 \h </w:instrText>
        </w:r>
        <w:r w:rsidR="0058268C">
          <w:rPr>
            <w:noProof/>
            <w:webHidden/>
          </w:rPr>
        </w:r>
        <w:r w:rsidR="0058268C">
          <w:rPr>
            <w:noProof/>
            <w:webHidden/>
          </w:rPr>
          <w:fldChar w:fldCharType="separate"/>
        </w:r>
        <w:r w:rsidR="0058268C">
          <w:rPr>
            <w:noProof/>
            <w:webHidden/>
          </w:rPr>
          <w:t>103</w:t>
        </w:r>
        <w:r w:rsidR="0058268C">
          <w:rPr>
            <w:noProof/>
            <w:webHidden/>
          </w:rPr>
          <w:fldChar w:fldCharType="end"/>
        </w:r>
      </w:hyperlink>
    </w:p>
    <w:p w14:paraId="4DE9D14E" w14:textId="4A6A98D3"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89" w:history="1">
        <w:r w:rsidR="0058268C" w:rsidRPr="005746F5">
          <w:rPr>
            <w:rStyle w:val="Hipervnculo"/>
            <w:noProof/>
          </w:rPr>
          <w:t>Tabla 5</w:t>
        </w:r>
        <w:r w:rsidR="0058268C" w:rsidRPr="005746F5">
          <w:rPr>
            <w:rStyle w:val="Hipervnculo"/>
            <w:noProof/>
          </w:rPr>
          <w:noBreakHyphen/>
          <w:t>7 Matriz de confusión del filtro de cascada</w:t>
        </w:r>
        <w:r w:rsidR="0058268C">
          <w:rPr>
            <w:noProof/>
            <w:webHidden/>
          </w:rPr>
          <w:tab/>
        </w:r>
        <w:r w:rsidR="0058268C">
          <w:rPr>
            <w:noProof/>
            <w:webHidden/>
          </w:rPr>
          <w:fldChar w:fldCharType="begin"/>
        </w:r>
        <w:r w:rsidR="0058268C">
          <w:rPr>
            <w:noProof/>
            <w:webHidden/>
          </w:rPr>
          <w:instrText xml:space="preserve"> PAGEREF _Toc146286689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1E0F7F32" w14:textId="26909B6D"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0" w:history="1">
        <w:r w:rsidR="0058268C" w:rsidRPr="005746F5">
          <w:rPr>
            <w:rStyle w:val="Hipervnculo"/>
            <w:noProof/>
          </w:rPr>
          <w:t>Tabla 5</w:t>
        </w:r>
        <w:r w:rsidR="0058268C" w:rsidRPr="005746F5">
          <w:rPr>
            <w:rStyle w:val="Hipervnculo"/>
            <w:noProof/>
          </w:rPr>
          <w:noBreakHyphen/>
          <w:t>8 Matriz de confusión de ambos detectores</w:t>
        </w:r>
        <w:r w:rsidR="0058268C">
          <w:rPr>
            <w:noProof/>
            <w:webHidden/>
          </w:rPr>
          <w:tab/>
        </w:r>
        <w:r w:rsidR="0058268C">
          <w:rPr>
            <w:noProof/>
            <w:webHidden/>
          </w:rPr>
          <w:fldChar w:fldCharType="begin"/>
        </w:r>
        <w:r w:rsidR="0058268C">
          <w:rPr>
            <w:noProof/>
            <w:webHidden/>
          </w:rPr>
          <w:instrText xml:space="preserve"> PAGEREF _Toc146286690 \h </w:instrText>
        </w:r>
        <w:r w:rsidR="0058268C">
          <w:rPr>
            <w:noProof/>
            <w:webHidden/>
          </w:rPr>
        </w:r>
        <w:r w:rsidR="0058268C">
          <w:rPr>
            <w:noProof/>
            <w:webHidden/>
          </w:rPr>
          <w:fldChar w:fldCharType="separate"/>
        </w:r>
        <w:r w:rsidR="0058268C">
          <w:rPr>
            <w:noProof/>
            <w:webHidden/>
          </w:rPr>
          <w:t>104</w:t>
        </w:r>
        <w:r w:rsidR="0058268C">
          <w:rPr>
            <w:noProof/>
            <w:webHidden/>
          </w:rPr>
          <w:fldChar w:fldCharType="end"/>
        </w:r>
      </w:hyperlink>
    </w:p>
    <w:p w14:paraId="538F5D2E" w14:textId="694D294F"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1" w:history="1">
        <w:r w:rsidR="0058268C" w:rsidRPr="005746F5">
          <w:rPr>
            <w:rStyle w:val="Hipervnculo"/>
            <w:noProof/>
          </w:rPr>
          <w:t>Tabla 5</w:t>
        </w:r>
        <w:r w:rsidR="0058268C" w:rsidRPr="005746F5">
          <w:rPr>
            <w:rStyle w:val="Hipervnculo"/>
            <w:noProof/>
          </w:rPr>
          <w:noBreakHyphen/>
          <w:t>9 Tiempos medidos de los detectores en los tres ambientes de pruebas</w:t>
        </w:r>
        <w:r w:rsidR="0058268C">
          <w:rPr>
            <w:noProof/>
            <w:webHidden/>
          </w:rPr>
          <w:tab/>
        </w:r>
        <w:r w:rsidR="0058268C">
          <w:rPr>
            <w:noProof/>
            <w:webHidden/>
          </w:rPr>
          <w:fldChar w:fldCharType="begin"/>
        </w:r>
        <w:r w:rsidR="0058268C">
          <w:rPr>
            <w:noProof/>
            <w:webHidden/>
          </w:rPr>
          <w:instrText xml:space="preserve"> PAGEREF _Toc146286691 \h </w:instrText>
        </w:r>
        <w:r w:rsidR="0058268C">
          <w:rPr>
            <w:noProof/>
            <w:webHidden/>
          </w:rPr>
        </w:r>
        <w:r w:rsidR="0058268C">
          <w:rPr>
            <w:noProof/>
            <w:webHidden/>
          </w:rPr>
          <w:fldChar w:fldCharType="separate"/>
        </w:r>
        <w:r w:rsidR="0058268C">
          <w:rPr>
            <w:noProof/>
            <w:webHidden/>
          </w:rPr>
          <w:t>109</w:t>
        </w:r>
        <w:r w:rsidR="0058268C">
          <w:rPr>
            <w:noProof/>
            <w:webHidden/>
          </w:rPr>
          <w:fldChar w:fldCharType="end"/>
        </w:r>
      </w:hyperlink>
    </w:p>
    <w:p w14:paraId="3DF69A82" w14:textId="1F5EB78E"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2" w:history="1">
        <w:r w:rsidR="0058268C" w:rsidRPr="005746F5">
          <w:rPr>
            <w:rStyle w:val="Hipervnculo"/>
            <w:noProof/>
          </w:rPr>
          <w:t>Tabla 6</w:t>
        </w:r>
        <w:r w:rsidR="0058268C" w:rsidRPr="005746F5">
          <w:rPr>
            <w:rStyle w:val="Hipervnculo"/>
            <w:noProof/>
          </w:rPr>
          <w:noBreakHyphen/>
          <w:t>1 Comparación entre manet, vanet y fanet</w:t>
        </w:r>
        <w:r w:rsidR="0058268C">
          <w:rPr>
            <w:noProof/>
            <w:webHidden/>
          </w:rPr>
          <w:tab/>
        </w:r>
        <w:r w:rsidR="0058268C">
          <w:rPr>
            <w:noProof/>
            <w:webHidden/>
          </w:rPr>
          <w:fldChar w:fldCharType="begin"/>
        </w:r>
        <w:r w:rsidR="0058268C">
          <w:rPr>
            <w:noProof/>
            <w:webHidden/>
          </w:rPr>
          <w:instrText xml:space="preserve"> PAGEREF _Toc146286692 \h </w:instrText>
        </w:r>
        <w:r w:rsidR="0058268C">
          <w:rPr>
            <w:noProof/>
            <w:webHidden/>
          </w:rPr>
        </w:r>
        <w:r w:rsidR="0058268C">
          <w:rPr>
            <w:noProof/>
            <w:webHidden/>
          </w:rPr>
          <w:fldChar w:fldCharType="separate"/>
        </w:r>
        <w:r w:rsidR="0058268C">
          <w:rPr>
            <w:noProof/>
            <w:webHidden/>
          </w:rPr>
          <w:t>115</w:t>
        </w:r>
        <w:r w:rsidR="0058268C">
          <w:rPr>
            <w:noProof/>
            <w:webHidden/>
          </w:rPr>
          <w:fldChar w:fldCharType="end"/>
        </w:r>
      </w:hyperlink>
    </w:p>
    <w:p w14:paraId="38923D2D" w14:textId="181AF6F6"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3" w:history="1">
        <w:r w:rsidR="0058268C" w:rsidRPr="005746F5">
          <w:rPr>
            <w:rStyle w:val="Hipervnculo"/>
            <w:noProof/>
          </w:rPr>
          <w:t>Tabla 8</w:t>
        </w:r>
        <w:r w:rsidR="0058268C" w:rsidRPr="005746F5">
          <w:rPr>
            <w:rStyle w:val="Hipervnculo"/>
            <w:noProof/>
          </w:rPr>
          <w:noBreakHyphen/>
          <w:t>1 RTT y porcentaje de pérdidas de mensajes, al variar la velocidad e intervalo</w:t>
        </w:r>
        <w:r w:rsidR="0058268C">
          <w:rPr>
            <w:noProof/>
            <w:webHidden/>
          </w:rPr>
          <w:tab/>
        </w:r>
        <w:r w:rsidR="0058268C">
          <w:rPr>
            <w:noProof/>
            <w:webHidden/>
          </w:rPr>
          <w:fldChar w:fldCharType="begin"/>
        </w:r>
        <w:r w:rsidR="0058268C">
          <w:rPr>
            <w:noProof/>
            <w:webHidden/>
          </w:rPr>
          <w:instrText xml:space="preserve"> PAGEREF _Toc146286693 \h </w:instrText>
        </w:r>
        <w:r w:rsidR="0058268C">
          <w:rPr>
            <w:noProof/>
            <w:webHidden/>
          </w:rPr>
        </w:r>
        <w:r w:rsidR="0058268C">
          <w:rPr>
            <w:noProof/>
            <w:webHidden/>
          </w:rPr>
          <w:fldChar w:fldCharType="separate"/>
        </w:r>
        <w:r w:rsidR="0058268C">
          <w:rPr>
            <w:noProof/>
            <w:webHidden/>
          </w:rPr>
          <w:t>150</w:t>
        </w:r>
        <w:r w:rsidR="0058268C">
          <w:rPr>
            <w:noProof/>
            <w:webHidden/>
          </w:rPr>
          <w:fldChar w:fldCharType="end"/>
        </w:r>
      </w:hyperlink>
    </w:p>
    <w:p w14:paraId="5D41B9EB" w14:textId="08832D0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4" w:history="1">
        <w:r w:rsidR="0058268C" w:rsidRPr="005746F5">
          <w:rPr>
            <w:rStyle w:val="Hipervnculo"/>
            <w:noProof/>
          </w:rPr>
          <w:t>Tabla 8</w:t>
        </w:r>
        <w:r w:rsidR="0058268C" w:rsidRPr="005746F5">
          <w:rPr>
            <w:rStyle w:val="Hipervnculo"/>
            <w:noProof/>
          </w:rPr>
          <w:noBreakHyphen/>
          <w:t>2 Mensajes recibidos en promedio de cada nodo, retransmisiones en promedio son el número de mensajes únicos que reciben</w:t>
        </w:r>
        <w:r w:rsidR="0058268C">
          <w:rPr>
            <w:noProof/>
            <w:webHidden/>
          </w:rPr>
          <w:tab/>
        </w:r>
        <w:r w:rsidR="0058268C">
          <w:rPr>
            <w:noProof/>
            <w:webHidden/>
          </w:rPr>
          <w:fldChar w:fldCharType="begin"/>
        </w:r>
        <w:r w:rsidR="0058268C">
          <w:rPr>
            <w:noProof/>
            <w:webHidden/>
          </w:rPr>
          <w:instrText xml:space="preserve"> PAGEREF _Toc146286694 \h </w:instrText>
        </w:r>
        <w:r w:rsidR="0058268C">
          <w:rPr>
            <w:noProof/>
            <w:webHidden/>
          </w:rPr>
        </w:r>
        <w:r w:rsidR="0058268C">
          <w:rPr>
            <w:noProof/>
            <w:webHidden/>
          </w:rPr>
          <w:fldChar w:fldCharType="separate"/>
        </w:r>
        <w:r w:rsidR="0058268C">
          <w:rPr>
            <w:noProof/>
            <w:webHidden/>
          </w:rPr>
          <w:t>160</w:t>
        </w:r>
        <w:r w:rsidR="0058268C">
          <w:rPr>
            <w:noProof/>
            <w:webHidden/>
          </w:rPr>
          <w:fldChar w:fldCharType="end"/>
        </w:r>
      </w:hyperlink>
    </w:p>
    <w:p w14:paraId="3D864CA8" w14:textId="230A3852"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5" w:history="1">
        <w:r w:rsidR="0058268C" w:rsidRPr="005746F5">
          <w:rPr>
            <w:rStyle w:val="Hipervnculo"/>
            <w:noProof/>
          </w:rPr>
          <w:t>Tabla 8</w:t>
        </w:r>
        <w:r w:rsidR="0058268C" w:rsidRPr="005746F5">
          <w:rPr>
            <w:rStyle w:val="Hipervnculo"/>
            <w:noProof/>
          </w:rPr>
          <w:noBreakHyphen/>
          <w:t>3 Probabilidad de recibir cierto número de mensajes y los tiempos de espera promedio, al variar el tamaño del mensaje, velocidad e intervalo. en una red con 10 nodos</w:t>
        </w:r>
        <w:r w:rsidR="0058268C">
          <w:rPr>
            <w:noProof/>
            <w:webHidden/>
          </w:rPr>
          <w:tab/>
        </w:r>
        <w:r w:rsidR="0058268C">
          <w:rPr>
            <w:noProof/>
            <w:webHidden/>
          </w:rPr>
          <w:fldChar w:fldCharType="begin"/>
        </w:r>
        <w:r w:rsidR="0058268C">
          <w:rPr>
            <w:noProof/>
            <w:webHidden/>
          </w:rPr>
          <w:instrText xml:space="preserve"> PAGEREF _Toc146286695 \h </w:instrText>
        </w:r>
        <w:r w:rsidR="0058268C">
          <w:rPr>
            <w:noProof/>
            <w:webHidden/>
          </w:rPr>
        </w:r>
        <w:r w:rsidR="0058268C">
          <w:rPr>
            <w:noProof/>
            <w:webHidden/>
          </w:rPr>
          <w:fldChar w:fldCharType="separate"/>
        </w:r>
        <w:r w:rsidR="0058268C">
          <w:rPr>
            <w:noProof/>
            <w:webHidden/>
          </w:rPr>
          <w:t>163</w:t>
        </w:r>
        <w:r w:rsidR="0058268C">
          <w:rPr>
            <w:noProof/>
            <w:webHidden/>
          </w:rPr>
          <w:fldChar w:fldCharType="end"/>
        </w:r>
      </w:hyperlink>
    </w:p>
    <w:p w14:paraId="64378C2A" w14:textId="27570249"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6" w:history="1">
        <w:r w:rsidR="0058268C" w:rsidRPr="005746F5">
          <w:rPr>
            <w:rStyle w:val="Hipervnculo"/>
            <w:noProof/>
          </w:rPr>
          <w:t>Tabla 8</w:t>
        </w:r>
        <w:r w:rsidR="0058268C" w:rsidRPr="005746F5">
          <w:rPr>
            <w:rStyle w:val="Hipervnculo"/>
            <w:noProof/>
          </w:rPr>
          <w:noBreakHyphen/>
          <w:t>4 Comparación de los tiempos de encolamiento y probabilidad de recibir cierto número de mensajes, en una red con 20 vehículos</w:t>
        </w:r>
        <w:r w:rsidR="0058268C">
          <w:rPr>
            <w:noProof/>
            <w:webHidden/>
          </w:rPr>
          <w:tab/>
        </w:r>
        <w:r w:rsidR="0058268C">
          <w:rPr>
            <w:noProof/>
            <w:webHidden/>
          </w:rPr>
          <w:fldChar w:fldCharType="begin"/>
        </w:r>
        <w:r w:rsidR="0058268C">
          <w:rPr>
            <w:noProof/>
            <w:webHidden/>
          </w:rPr>
          <w:instrText xml:space="preserve"> PAGEREF _Toc146286696 \h </w:instrText>
        </w:r>
        <w:r w:rsidR="0058268C">
          <w:rPr>
            <w:noProof/>
            <w:webHidden/>
          </w:rPr>
        </w:r>
        <w:r w:rsidR="0058268C">
          <w:rPr>
            <w:noProof/>
            <w:webHidden/>
          </w:rPr>
          <w:fldChar w:fldCharType="separate"/>
        </w:r>
        <w:r w:rsidR="0058268C">
          <w:rPr>
            <w:noProof/>
            <w:webHidden/>
          </w:rPr>
          <w:t>166</w:t>
        </w:r>
        <w:r w:rsidR="0058268C">
          <w:rPr>
            <w:noProof/>
            <w:webHidden/>
          </w:rPr>
          <w:fldChar w:fldCharType="end"/>
        </w:r>
      </w:hyperlink>
    </w:p>
    <w:p w14:paraId="42091DDF" w14:textId="3A28EB0B" w:rsidR="0058268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6286697" w:history="1">
        <w:r w:rsidR="0058268C" w:rsidRPr="005746F5">
          <w:rPr>
            <w:rStyle w:val="Hipervnculo"/>
            <w:noProof/>
          </w:rPr>
          <w:t>Tabla 8</w:t>
        </w:r>
        <w:r w:rsidR="0058268C" w:rsidRPr="005746F5">
          <w:rPr>
            <w:rStyle w:val="Hipervnculo"/>
            <w:noProof/>
          </w:rPr>
          <w:noBreakHyphen/>
          <w:t>5 Comparación de los tiempos de encolamiento y probabilidad de recibir cierto número de mensajes, en una red con 30 vehículos</w:t>
        </w:r>
        <w:r w:rsidR="0058268C">
          <w:rPr>
            <w:noProof/>
            <w:webHidden/>
          </w:rPr>
          <w:tab/>
        </w:r>
        <w:r w:rsidR="0058268C">
          <w:rPr>
            <w:noProof/>
            <w:webHidden/>
          </w:rPr>
          <w:fldChar w:fldCharType="begin"/>
        </w:r>
        <w:r w:rsidR="0058268C">
          <w:rPr>
            <w:noProof/>
            <w:webHidden/>
          </w:rPr>
          <w:instrText xml:space="preserve"> PAGEREF _Toc146286697 \h </w:instrText>
        </w:r>
        <w:r w:rsidR="0058268C">
          <w:rPr>
            <w:noProof/>
            <w:webHidden/>
          </w:rPr>
        </w:r>
        <w:r w:rsidR="0058268C">
          <w:rPr>
            <w:noProof/>
            <w:webHidden/>
          </w:rPr>
          <w:fldChar w:fldCharType="separate"/>
        </w:r>
        <w:r w:rsidR="0058268C">
          <w:rPr>
            <w:noProof/>
            <w:webHidden/>
          </w:rPr>
          <w:t>169</w:t>
        </w:r>
        <w:r w:rsidR="0058268C">
          <w:rPr>
            <w:noProof/>
            <w:webHidden/>
          </w:rPr>
          <w:fldChar w:fldCharType="end"/>
        </w:r>
      </w:hyperlink>
    </w:p>
    <w:p w14:paraId="46BA41CF" w14:textId="72CBBC17" w:rsidR="006911C2" w:rsidRPr="00F34A70" w:rsidRDefault="0058268C" w:rsidP="0012002E">
      <w:pPr>
        <w:pStyle w:val="Tabladeilustraciones"/>
        <w:tabs>
          <w:tab w:val="right" w:leader="dot" w:pos="8827"/>
        </w:tabs>
        <w:rPr>
          <w:rFonts w:ascii="Arial" w:hAnsi="Arial" w:cs="Arial"/>
          <w:szCs w:val="24"/>
        </w:rPr>
      </w:pPr>
      <w:r>
        <w:rPr>
          <w:rFonts w:ascii="Arial" w:hAnsi="Arial" w:cs="Arial"/>
          <w:szCs w:val="24"/>
        </w:rP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1" w:name="_Toc132493969"/>
      <w:bookmarkStart w:id="12" w:name="_Toc147407340"/>
      <w:bookmarkStart w:id="13" w:name="_Hlk142689256"/>
      <w:bookmarkStart w:id="14" w:name="_Hlk142769892"/>
      <w:r w:rsidRPr="00F34A70">
        <w:rPr>
          <w:szCs w:val="24"/>
          <w:lang w:val="es-MX"/>
        </w:rPr>
        <w:lastRenderedPageBreak/>
        <w:t>Introducción</w:t>
      </w:r>
      <w:bookmarkEnd w:id="11"/>
      <w:bookmarkEnd w:id="12"/>
    </w:p>
    <w:p w14:paraId="3D2E6C81" w14:textId="77777777" w:rsidR="00B57ECA" w:rsidRDefault="00B57ECA" w:rsidP="00B57ECA">
      <w:pPr>
        <w:rPr>
          <w:lang w:eastAsia="es-MX"/>
        </w:rPr>
      </w:pPr>
      <w:bookmarkStart w:id="15"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6" w:name="_Toc147407341"/>
      <w:r w:rsidRPr="00F34A70">
        <w:rPr>
          <w:szCs w:val="24"/>
          <w:lang w:val="es-MX"/>
        </w:rPr>
        <w:t>Contexto</w:t>
      </w:r>
      <w:bookmarkEnd w:id="15"/>
      <w:bookmarkEnd w:id="16"/>
    </w:p>
    <w:p w14:paraId="554BA82E" w14:textId="651C3FD0" w:rsidR="00B57ECA" w:rsidRDefault="00B57ECA" w:rsidP="00B57ECA">
      <w:pPr>
        <w:rPr>
          <w:lang w:eastAsia="es-MX"/>
        </w:rPr>
      </w:pPr>
      <w:bookmarkStart w:id="17" w:name="_Toc132493971"/>
      <w:r>
        <w:t xml:space="preserve">Los vehículos autónomos han recibido un gran impulso, facilitados gracias a avances tecnológicos. Algunos de </w:t>
      </w:r>
      <w:r w:rsidR="007D6E86">
        <w:t>estos avances,</w:t>
      </w:r>
      <w:r>
        <w:t xml:space="preserve">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Challenge”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8" w:name="_Toc147407342"/>
      <w:r w:rsidRPr="00F34A70">
        <w:rPr>
          <w:szCs w:val="24"/>
          <w:lang w:val="es-MX"/>
        </w:rPr>
        <w:t xml:space="preserve">Identificación </w:t>
      </w:r>
      <w:r w:rsidR="00DD2C8A">
        <w:rPr>
          <w:szCs w:val="24"/>
          <w:lang w:val="es-MX"/>
        </w:rPr>
        <w:t xml:space="preserve">del </w:t>
      </w:r>
      <w:r w:rsidRPr="00F34A70">
        <w:rPr>
          <w:szCs w:val="24"/>
          <w:lang w:val="es-MX"/>
        </w:rPr>
        <w:t>problema</w:t>
      </w:r>
      <w:bookmarkEnd w:id="17"/>
      <w:bookmarkEnd w:id="18"/>
    </w:p>
    <w:p w14:paraId="0DE64E81" w14:textId="4FBDD249" w:rsidR="00B57ECA" w:rsidRDefault="00B57ECA" w:rsidP="00B57ECA">
      <w:pPr>
        <w:rPr>
          <w:lang w:eastAsia="es-MX"/>
        </w:rPr>
      </w:pPr>
      <w:bookmarkStart w:id="19" w:name="_Toc132493972"/>
      <w:r>
        <w:t>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w:t>
      </w:r>
      <w:r w:rsidR="007D6E86">
        <w:t xml:space="preserve">. Lo que son </w:t>
      </w:r>
      <w:r>
        <w:t xml:space="preserve">cerca de </w:t>
      </w:r>
      <w:r w:rsidR="000411FD">
        <w:t>933</w:t>
      </w:r>
      <w:r>
        <w:t xml:space="preserve"> accidentes diarios, de los cuales el 17.8% result</w:t>
      </w:r>
      <w:r w:rsidR="000411FD">
        <w:t>ó</w:t>
      </w:r>
      <w:r>
        <w:t xml:space="preserve"> en </w:t>
      </w:r>
      <w:r w:rsidR="000411FD">
        <w:t>lesiones</w:t>
      </w:r>
      <w:r>
        <w:t xml:space="preserve">, y el 1.1% </w:t>
      </w:r>
      <w:r w:rsidR="000411FD">
        <w:t>fue</w:t>
      </w:r>
      <w:r>
        <w:t xml:space="preserve"> fatal. Cifras que comparadas con el año 2020 representaron un aumento del 12.8% </w:t>
      </w:r>
      <w:r w:rsidR="007D4E6B">
        <w:t>(</w:t>
      </w:r>
      <w:r>
        <w:t xml:space="preserve">“Estadísticas a propósito </w:t>
      </w:r>
      <w:r>
        <w:lastRenderedPageBreak/>
        <w:t>del día mundial 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Freie Universität Berlin. Además, se tiene el simulador realizado por el profesor Marco Morales junto con el equipo de Eagle Knights del ITAM. </w:t>
      </w:r>
    </w:p>
    <w:p w14:paraId="5D1C0155" w14:textId="54829475" w:rsidR="00B57ECA" w:rsidRDefault="00B57ECA" w:rsidP="00B57ECA">
      <w:r>
        <w:t xml:space="preserve">El modelo de coche autónomo, llamado AutoModelcar, contiene sensores y actuadores, como cámaras y un LiDAR.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20" w:name="_Toc147407343"/>
      <w:r w:rsidRPr="00F34A70">
        <w:rPr>
          <w:szCs w:val="24"/>
          <w:lang w:val="es-MX"/>
        </w:rPr>
        <w:lastRenderedPageBreak/>
        <w:t>Objetivos</w:t>
      </w:r>
      <w:bookmarkEnd w:id="19"/>
      <w:bookmarkEnd w:id="20"/>
    </w:p>
    <w:p w14:paraId="575EE37B" w14:textId="77777777"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2" w:name="_Toc147407344"/>
      <w:r w:rsidRPr="00F34A70">
        <w:rPr>
          <w:szCs w:val="24"/>
          <w:lang w:val="es-MX"/>
        </w:rPr>
        <w:t>Metodología</w:t>
      </w:r>
      <w:bookmarkEnd w:id="22"/>
      <w:r w:rsidRPr="00F34A70">
        <w:rPr>
          <w:szCs w:val="24"/>
          <w:lang w:val="es-MX"/>
        </w:rPr>
        <w:t xml:space="preserve"> </w:t>
      </w:r>
      <w:bookmarkEnd w:id="21"/>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58727B8A"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r w:rsidR="00AB4C33" w:rsidRPr="00AB4C33">
        <w:t xml:space="preserve"> </w:t>
      </w:r>
      <w:r w:rsidR="00AB4C33" w:rsidRPr="000A6D1B">
        <w:t>(</w:t>
      </w:r>
      <w:r w:rsidR="00AB4C33">
        <w:t>P</w:t>
      </w:r>
      <w:r w:rsidR="00AB4C33" w:rsidRPr="000A6D1B">
        <w:t>ressman, 2010)</w:t>
      </w:r>
    </w:p>
    <w:p w14:paraId="729DD64E" w14:textId="0A5230FC" w:rsidR="00B57ECA" w:rsidRDefault="00B57ECA" w:rsidP="00B57ECA">
      <w:r>
        <w:t xml:space="preserve">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w:t>
      </w:r>
      <w:r w:rsidR="00AB4C33" w:rsidRPr="000A6D1B">
        <w:t>(</w:t>
      </w:r>
      <w:r w:rsidR="00AB4C33">
        <w:t>P</w:t>
      </w:r>
      <w:r w:rsidR="00AB4C33" w:rsidRPr="000A6D1B">
        <w:t>ressman, 2010)</w:t>
      </w:r>
      <w:r w:rsidR="00AB4C33">
        <w:t xml:space="preserve"> </w:t>
      </w:r>
      <w:r>
        <w:t>En resumen, es aceptar cambios en un proceso de desarrollo con ciclos que duran pocos días.</w:t>
      </w:r>
      <w:r w:rsidR="00AB4C33">
        <w:t xml:space="preserve"> </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4"/>
                    <a:stretch>
                      <a:fillRect/>
                    </a:stretch>
                  </pic:blipFill>
                  <pic:spPr>
                    <a:xfrm>
                      <a:off x="0" y="0"/>
                      <a:ext cx="2764477" cy="2046230"/>
                    </a:xfrm>
                    <a:prstGeom prst="rect">
                      <a:avLst/>
                    </a:prstGeom>
                  </pic:spPr>
                </pic:pic>
              </a:graphicData>
            </a:graphic>
          </wp:inline>
        </w:drawing>
      </w:r>
    </w:p>
    <w:p w14:paraId="55B29F99" w14:textId="4F360D43" w:rsidR="00EE0911" w:rsidRPr="00755966" w:rsidRDefault="00925322" w:rsidP="000F2008">
      <w:pPr>
        <w:pStyle w:val="Descripcin"/>
      </w:pPr>
      <w:bookmarkStart w:id="23" w:name="_Toc147407243"/>
      <w:r>
        <w:t>F</w:t>
      </w:r>
      <w:r w:rsidR="00BC5DBB">
        <w:t>igura</w:t>
      </w:r>
      <w:r>
        <w:t xml:space="preserve">  </w:t>
      </w:r>
      <w:fldSimple w:instr=" STYLEREF 1 \s ">
        <w:r w:rsidR="000F2008">
          <w:rPr>
            <w:noProof/>
          </w:rPr>
          <w:t>1</w:t>
        </w:r>
      </w:fldSimple>
      <w:r w:rsidR="000F2008">
        <w:noBreakHyphen/>
      </w:r>
      <w:fldSimple w:instr=" SEQ Figura_ \* ARABIC \s 1 ">
        <w:r w:rsidR="000F2008">
          <w:rPr>
            <w:noProof/>
          </w:rPr>
          <w:t>1</w:t>
        </w:r>
      </w:fldSimple>
      <w:r>
        <w:t xml:space="preserve"> </w:t>
      </w:r>
      <w:r w:rsidRPr="000A6D1B">
        <w:t>e</w:t>
      </w:r>
      <w:r w:rsidR="00BC5DBB" w:rsidRPr="000A6D1B">
        <w:t>tapas en la programación extrema</w:t>
      </w:r>
      <w:r w:rsidR="000227DE">
        <w:t>. F</w:t>
      </w:r>
      <w:r w:rsidR="00BC5DBB" w:rsidRPr="000A6D1B">
        <w:t>uente: (</w:t>
      </w:r>
      <w:r w:rsidR="00BC5DBB">
        <w:t>P</w:t>
      </w:r>
      <w:r w:rsidR="00BC5DBB" w:rsidRPr="000A6D1B">
        <w:t>ressman, 2010)</w:t>
      </w:r>
      <w:bookmarkEnd w:id="23"/>
    </w:p>
    <w:p w14:paraId="1FC48B1C" w14:textId="2DF67B25" w:rsidR="007749AE" w:rsidRDefault="007749AE" w:rsidP="007749AE">
      <w:pPr>
        <w:pStyle w:val="Ttulo2"/>
      </w:pPr>
      <w:bookmarkStart w:id="24" w:name="_Toc147407345"/>
      <w:r>
        <w:t>Organización del documento</w:t>
      </w:r>
      <w:bookmarkEnd w:id="24"/>
    </w:p>
    <w:bookmarkEnd w:id="13"/>
    <w:p w14:paraId="0F63CAC0" w14:textId="15D36C81" w:rsidR="00B57ECA" w:rsidRDefault="00B57ECA" w:rsidP="00B57ECA">
      <w:pPr>
        <w:rPr>
          <w:lang w:eastAsia="es-MX"/>
        </w:rPr>
      </w:pPr>
      <w:r>
        <w:t xml:space="preserve">El presente trabajo se divide en 9 capítulos, los cuales abarcan </w:t>
      </w:r>
      <w:r w:rsidR="007D6E86">
        <w:t>los dos temas</w:t>
      </w:r>
      <w:r>
        <w:t xml:space="preserve"> principales, la implementación sobre el modelo a escala de la detección y rastreo, y la simulación de la red </w:t>
      </w:r>
      <w:r>
        <w:lastRenderedPageBreak/>
        <w:t xml:space="preserve">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A7FD43"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los modelos</w:t>
      </w:r>
      <w:r w:rsidR="007D6E86">
        <w:t>, su implementación</w:t>
      </w:r>
      <w:r>
        <w:t>, y se presentan los algoritmos en sí, tanto para usarse fuera como dentro del vehículo con ROS. Este capítulo cubre la codificación de los primeros ciclos, junto con las pruebas</w:t>
      </w:r>
      <w:r w:rsidR="007D6E86">
        <w:t>.</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066A207" w14:textId="0821FEF1" w:rsidR="0013201A" w:rsidRDefault="0013201A" w:rsidP="00B57ECA">
      <w:pPr>
        <w:spacing w:before="0" w:after="160"/>
      </w:pPr>
      <w:r>
        <w:lastRenderedPageBreak/>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196C9E32"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w:t>
      </w:r>
      <w:r w:rsidR="000411FD">
        <w:t xml:space="preserve">(“es - ROS Wiki” s. f.) </w:t>
      </w:r>
      <w:r w:rsidR="0013201A">
        <w:t xml:space="preserve">y OpenCV </w:t>
      </w:r>
      <w:r w:rsidR="000411FD">
        <w:t xml:space="preserve">(OpenCV, 2015) </w:t>
      </w:r>
      <w:r w:rsidR="0013201A">
        <w:t>enfocado en la programación del AutoModelcar.</w:t>
      </w:r>
    </w:p>
    <w:bookmarkEnd w:id="14"/>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5" w:name="_Toc147407346"/>
      <w:bookmarkStart w:id="26" w:name="_Hlk142731406"/>
      <w:r>
        <w:rPr>
          <w:szCs w:val="24"/>
          <w:lang w:val="es-MX"/>
        </w:rPr>
        <w:lastRenderedPageBreak/>
        <w:t>Análisis</w:t>
      </w:r>
      <w:bookmarkEnd w:id="25"/>
    </w:p>
    <w:p w14:paraId="2F2099D6" w14:textId="48EE7CB5"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r w:rsidR="00ED3AA0">
        <w:t xml:space="preserve"> </w:t>
      </w:r>
    </w:p>
    <w:p w14:paraId="42B43A9A" w14:textId="7CCDDAC9" w:rsidR="00561EA7" w:rsidRDefault="00561EA7" w:rsidP="00561EA7">
      <w:pPr>
        <w:pStyle w:val="Ttulo2"/>
      </w:pPr>
      <w:bookmarkStart w:id="29" w:name="_Toc147407347"/>
      <w:r>
        <w:t>Requerimientos</w:t>
      </w:r>
      <w:bookmarkEnd w:id="29"/>
    </w:p>
    <w:p w14:paraId="0537F98A" w14:textId="718E5B48" w:rsidR="00561EA7" w:rsidRPr="00561EA7" w:rsidRDefault="007D6E86" w:rsidP="00561EA7">
      <w:pPr>
        <w:rPr>
          <w:lang w:val="es-ES_tradnl"/>
        </w:rPr>
      </w:pPr>
      <w:r>
        <w:rPr>
          <w:lang w:val="es-ES_tradnl"/>
        </w:rPr>
        <w:t>A continuación,</w:t>
      </w:r>
      <w:r w:rsidR="00561EA7">
        <w:rPr>
          <w:lang w:val="es-ES_tradnl"/>
        </w:rPr>
        <w:t xml:space="preserve"> se presentan los requerimientos del proyecto. Estos se dividen en dos: en requerimientos funcionales se detalla qué </w:t>
      </w:r>
      <w:r w:rsidR="00ED3AA0">
        <w:rPr>
          <w:lang w:val="es-ES_tradnl"/>
        </w:rPr>
        <w:t>se espera que</w:t>
      </w:r>
      <w:r w:rsidR="00561EA7">
        <w:rPr>
          <w:lang w:val="es-ES_tradnl"/>
        </w:rPr>
        <w:t xml:space="preserve"> reali</w:t>
      </w:r>
      <w:r w:rsidR="00ED3AA0">
        <w:rPr>
          <w:lang w:val="es-ES_tradnl"/>
        </w:rPr>
        <w:t>ce</w:t>
      </w:r>
      <w:r w:rsidR="00561EA7">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30" w:name="_Toc147407348"/>
      <w:r w:rsidRPr="00F34A70">
        <w:t>Requerimientos funcionales</w:t>
      </w:r>
      <w:bookmarkEnd w:id="28"/>
      <w:bookmarkEnd w:id="30"/>
    </w:p>
    <w:p w14:paraId="4FA31C44" w14:textId="2C060D93" w:rsidR="003C63D2" w:rsidRDefault="005724E9" w:rsidP="003C63D2">
      <w:bookmarkStart w:id="31" w:name="_Hlk144320914"/>
      <w:r>
        <w:t xml:space="preserve">En primer lugar, </w:t>
      </w:r>
      <w:r w:rsidR="00A34F8E">
        <w:t>se</w:t>
      </w:r>
      <w:r>
        <w:t xml:space="preserve"> debe llevar a cabo</w:t>
      </w:r>
      <w:r w:rsidR="00A34F8E">
        <w:t xml:space="preserve"> la programación de un nodo de ROS. Esto es, un archivo ejecutable que utiliza librerías para comunicarse con otros, los nodos publican o se suscriben a mensajes que son identificados bajo un tópico. E</w:t>
      </w:r>
      <w:r w:rsidR="008B4C45">
        <w:t xml:space="preserve">l nodo </w:t>
      </w:r>
      <w:r w:rsidR="00A34F8E">
        <w:t xml:space="preserve">programado lleva a cabo tareas </w:t>
      </w:r>
      <w:r w:rsidR="008B4C45">
        <w:t>de detección y rastreo</w:t>
      </w:r>
      <w:r w:rsidR="00A34F8E">
        <w:t>, en las que</w:t>
      </w:r>
      <w:r w:rsidR="008B4C45">
        <w:t xml:space="preserve"> debe ser capaz de identificar correctamente otros vehículos particulares</w:t>
      </w:r>
      <w:r w:rsidR="00A552E6">
        <w:t xml:space="preserve"> presentes en su campo de visión</w:t>
      </w:r>
      <w:r w:rsidR="008B4C45">
        <w:t xml:space="preserve">. </w:t>
      </w:r>
      <w:r w:rsidR="00A552E6">
        <w:t xml:space="preserve">El entrenamiento no se centra en un tipo de vehículo en particular, sin embargo, tanto la simulación, como en físico solo se tiene </w:t>
      </w:r>
      <w:r w:rsidR="00A552E6">
        <w:lastRenderedPageBreak/>
        <w:t>un tipo 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75AAA003" w:rsidR="008A7B4D" w:rsidRDefault="00A552E6" w:rsidP="003C63D2">
      <w:r>
        <w:t xml:space="preserve">En el punto de redes vanet, se debe comprobar el funcionamiento y utilidad de protocolos como </w:t>
      </w:r>
      <w:r w:rsidR="007D6E86">
        <w:t xml:space="preserve">“Ad hoc On-Demand Distance Vector” (AODV) </w:t>
      </w:r>
      <w:r>
        <w:t xml:space="preserve">y </w:t>
      </w:r>
      <w:r w:rsidR="007D6E86">
        <w:t>“Dedicated Short Range Communications” (</w:t>
      </w:r>
      <w:r>
        <w:t>DSRC</w:t>
      </w:r>
      <w:r w:rsidR="007D6E86">
        <w:t>)</w:t>
      </w:r>
      <w:r>
        <w:t xml:space="preserve"> en la comunicación entre vehículos. Se deben poder identificar correctamente los requerimientos necesarios para alcanzar una comunicación entre nodos fiable</w:t>
      </w:r>
      <w:r w:rsidR="00A34F8E">
        <w:t xml:space="preserve"> (en la parte de la red vanet, por nodos nos referimos a los vehículos)</w:t>
      </w:r>
      <w:r>
        <w:t xml:space="preserv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w:t>
      </w:r>
      <w:r w:rsidR="00D51D50">
        <w:t xml:space="preserve">con diferentes densidades de </w:t>
      </w:r>
      <w:r w:rsidR="00BB55BA">
        <w:t>nodos</w:t>
      </w:r>
      <w:r w:rsidR="00D51D50">
        <w:t xml:space="preserve">, cómo </w:t>
      </w:r>
      <w:r w:rsidR="00BB55BA">
        <w:t>se comuni</w:t>
      </w:r>
      <w:r w:rsidR="00D51D50">
        <w:t>can</w:t>
      </w:r>
      <w:r w:rsidR="00BB55BA">
        <w:t xml:space="preserve"> entre sí, para tareas de seguridad o emergencias. </w:t>
      </w:r>
    </w:p>
    <w:p w14:paraId="2C560F3E" w14:textId="6096E772" w:rsidR="003C63D2" w:rsidRDefault="003C63D2" w:rsidP="00561EA7">
      <w:pPr>
        <w:pStyle w:val="Ttulo3"/>
      </w:pPr>
      <w:bookmarkStart w:id="32" w:name="_Toc147407349"/>
      <w:bookmarkEnd w:id="31"/>
      <w:r>
        <w:t>Requerimientos no funcionales</w:t>
      </w:r>
      <w:bookmarkEnd w:id="32"/>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un frame</w:t>
      </w:r>
      <w:r>
        <w:t xml:space="preserve">. Se busca obtener la mayor frecuencia posible para alcanzar resultados en tiempo real. </w:t>
      </w:r>
      <w:r w:rsidR="00945A98">
        <w:t xml:space="preserve">Por el </w:t>
      </w:r>
      <w:r w:rsidR="00945A98">
        <w:lastRenderedPageBreak/>
        <w:t xml:space="preserve">sistema usado, debe alcanzar 5 Hz. </w:t>
      </w:r>
      <w:r>
        <w:t>Además, los detectores deben ser eficientes, mediante un set de validación, se evalúa su precisión y exactitud.</w:t>
      </w:r>
      <w:r w:rsidR="00C64174">
        <w:t xml:space="preserve"> </w:t>
      </w:r>
      <w:r>
        <w:t>Aquí sobre todo se busca conseguir la 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3" w:name="_Toc147407350"/>
      <w:r>
        <w:t>Restricciones</w:t>
      </w:r>
      <w:bookmarkEnd w:id="33"/>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Indigo para crear los nodos, el cual permite programarlos tanto en C++ como </w:t>
      </w:r>
      <w:r w:rsidR="002866C0">
        <w:t>P</w:t>
      </w:r>
      <w:r>
        <w:t>ython. En el lado del simulador, se tienen más opciones para la versión de ROS, como Noetic.</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w:t>
      </w:r>
      <w:r w:rsidR="00E02115">
        <w:lastRenderedPageBreak/>
        <w:t xml:space="preserve">visión por computadora, que se usarán para el procesamiento de imágenes, y para aplicar técnicas de aprendizaje de máquina. </w:t>
      </w:r>
    </w:p>
    <w:p w14:paraId="6FF187D5" w14:textId="551E3555" w:rsidR="00561EA7" w:rsidRPr="00607CBF" w:rsidRDefault="00AE3708" w:rsidP="003C63D2">
      <w:r>
        <w:t xml:space="preserve">Una </w:t>
      </w:r>
      <w:r w:rsidRPr="00607CBF">
        <w:t>última restricción en los nodos se presenta para medir los tiempos</w:t>
      </w:r>
      <w:r w:rsidR="00064188" w:rsidRPr="00607CBF">
        <w:t xml:space="preserve"> y en la elección de los métodos</w:t>
      </w:r>
      <w:r w:rsidRPr="00607CBF">
        <w:t>. Aquí se depende del poder de procesamiento del carrito, como de la 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4" w:name="_Toc147407351"/>
      <w:r>
        <w:rPr>
          <w:szCs w:val="24"/>
          <w:lang w:val="es-MX"/>
        </w:rPr>
        <w:t xml:space="preserve">2.4 </w:t>
      </w:r>
      <w:r w:rsidRPr="00F34A70">
        <w:rPr>
          <w:szCs w:val="24"/>
          <w:lang w:val="es-MX"/>
        </w:rPr>
        <w:t>Alcance</w:t>
      </w:r>
      <w:bookmarkEnd w:id="34"/>
    </w:p>
    <w:p w14:paraId="58AB47D7" w14:textId="315480EA" w:rsidR="0016792A" w:rsidRDefault="0016792A" w:rsidP="0016792A">
      <w:bookmarkStart w:id="35"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6" w:name="_Hlk142773151"/>
      <w:bookmarkEnd w:id="35"/>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6"/>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w:t>
      </w:r>
      <w:r w:rsidR="0016792A" w:rsidRPr="00607CBF">
        <w:lastRenderedPageBreak/>
        <w:t>seguridad. Además,</w:t>
      </w:r>
      <w:r w:rsidR="0016792A">
        <w:t xml:space="preserve"> se limita a la comunicación entre vehículos, no considera el uso de infraestructura. Esto busca sentar las bases para el modelo del carro, más no llega a implementarse.</w:t>
      </w:r>
    </w:p>
    <w:p w14:paraId="2E286056" w14:textId="11266543" w:rsidR="00595556" w:rsidRDefault="00595556" w:rsidP="00595556">
      <w:pPr>
        <w:rPr>
          <w:lang w:eastAsia="es-MX"/>
        </w:rPr>
      </w:pPr>
      <w:r>
        <w:t>Para las simulaciones, solamente se estudian un par de escenarios. En ellos los nodos recorren una misma distancia a diferentes velocidades (</w:t>
      </w:r>
      <w:bookmarkStart w:id="37" w:name="_Hlk146808537"/>
      <w:r w:rsidR="00716E63">
        <w:t xml:space="preserve">se comprueba su fiabilidad </w:t>
      </w:r>
      <w:r w:rsidR="005724E9">
        <w:t xml:space="preserve">para comunicarse </w:t>
      </w:r>
      <w:r w:rsidR="00716E63">
        <w:t xml:space="preserve">a </w:t>
      </w:r>
      <w:r>
        <w:t>1</w:t>
      </w:r>
      <w:r w:rsidR="00716E63">
        <w:t>0</w:t>
      </w:r>
      <w:r>
        <w:t>0</w:t>
      </w:r>
      <w:r w:rsidR="00716E63">
        <w:t xml:space="preserve"> y 200 metros</w:t>
      </w:r>
      <w:bookmarkEnd w:id="37"/>
      <w:r w:rsidR="005724E9">
        <w:t xml:space="preserve"> antes de un cruce</w:t>
      </w:r>
      <w:r>
        <w:t xml:space="preserve">). Otros acercamientos que no se cubren, pueden ser </w:t>
      </w:r>
      <w:r w:rsidR="005724E9">
        <w:t>observar</w:t>
      </w:r>
      <w:r>
        <w:t xml:space="preserve"> </w:t>
      </w:r>
      <w:r w:rsidR="007D6E86">
        <w:t>c</w:t>
      </w:r>
      <w:r w:rsidR="005724E9">
        <w:t>ó</w:t>
      </w:r>
      <w:r w:rsidR="007D6E86">
        <w:t>mo cambian los resultados</w:t>
      </w:r>
      <w:r w:rsidR="005724E9">
        <w:t xml:space="preserve"> al </w:t>
      </w:r>
      <w:r>
        <w:t>utiliza</w:t>
      </w:r>
      <w:r w:rsidR="005724E9">
        <w:t>r</w:t>
      </w:r>
      <w:r>
        <w:t xml:space="preserve"> otros entornos con más obstáculos, o usar otros modelos de path loss.</w:t>
      </w:r>
    </w:p>
    <w:p w14:paraId="109D882C" w14:textId="383B943A" w:rsidR="003C63D2" w:rsidRDefault="0016792A">
      <w:pPr>
        <w:pStyle w:val="Ttulo2"/>
        <w:numPr>
          <w:ilvl w:val="1"/>
          <w:numId w:val="46"/>
        </w:numPr>
      </w:pPr>
      <w:bookmarkStart w:id="38" w:name="_Toc147407352"/>
      <w:r>
        <w:t>Trabajos relacionados</w:t>
      </w:r>
      <w:bookmarkEnd w:id="38"/>
    </w:p>
    <w:p w14:paraId="067DC1B3" w14:textId="74971A04"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w:t>
      </w:r>
      <w:bookmarkStart w:id="39" w:name="_Hlk144320970"/>
      <w:r>
        <w:t xml:space="preserve">Cada </w:t>
      </w:r>
      <w:r w:rsidR="005724E9">
        <w:t>uno de ellos,</w:t>
      </w:r>
      <w:r>
        <w:t xml:space="preserve"> separables en módulos que pueden entrenarse y probarse de forma independiente</w:t>
      </w:r>
      <w:r w:rsidR="002C215E">
        <w:t xml:space="preserve"> (por módulos se habla de fragmentos de programas que funcionan y realizan tareas de forma independiente, los </w:t>
      </w:r>
      <w:r w:rsidR="008173C6">
        <w:t>cuales,</w:t>
      </w:r>
      <w:r w:rsidR="002C215E">
        <w:t xml:space="preserve"> mediante entradas y salidas, se interconectan con otros)</w:t>
      </w:r>
      <w:r>
        <w:t xml:space="preserve">. Estos módulos normalmente se dividen en: percepción, análisis del entorno, planificación de trayectorias y control del vehículo. </w:t>
      </w:r>
      <w:bookmarkEnd w:id="39"/>
      <w:r>
        <w:t xml:space="preserve">Típicamente con técnicas de aprendizaje de máquina como redes neuronales en los campos de percepción y análisis. Mientras que para planificación y control se usan enfoques </w:t>
      </w:r>
      <w:r>
        <w:lastRenderedPageBreak/>
        <w:t xml:space="preserve">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5524B012" w:rsidR="003C63D2" w:rsidRDefault="003C63D2" w:rsidP="003C63D2">
      <w:r>
        <w:t>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w:t>
      </w:r>
      <w:r w:rsidR="007D6E86">
        <w:t xml:space="preserve"> que son</w:t>
      </w:r>
      <w:r>
        <w:t xml:space="preserve"> baratas y fáciles de usar, (Janai et al. 2021). </w:t>
      </w:r>
      <w:r w:rsidR="00991B22">
        <w:t>Un ejemplo de esto es</w:t>
      </w:r>
      <w:r>
        <w:t xml:space="preserve"> el coche de Intel Mobileye demos equipado solo con </w:t>
      </w:r>
      <w:r w:rsidR="00991B22">
        <w:t>cámaras</w:t>
      </w:r>
      <w:r>
        <w:t>.</w:t>
      </w:r>
    </w:p>
    <w:p w14:paraId="475129C0" w14:textId="5AFE551E" w:rsidR="003C63D2" w:rsidRDefault="003C63D2" w:rsidP="003C63D2">
      <w:r>
        <w:t xml:space="preserve">Cuando se utiliza el enfoque basado en aprendizaje de máquina se requieren de grandes </w:t>
      </w:r>
      <w:r>
        <w:rPr>
          <w:i/>
        </w:rPr>
        <w:t>datasets</w:t>
      </w:r>
      <w:r>
        <w:t xml:space="preserve"> para el entrenamiento de los modelos. Por lo que, para avanzar en las investigaciones, se han puesto de forma libre diversos </w:t>
      </w:r>
      <w:r>
        <w:rPr>
          <w:i/>
        </w:rPr>
        <w:t>datasets</w:t>
      </w:r>
      <w:r>
        <w:t xml:space="preserve"> para la detección, rastreo y estimación de movimiento. Por ejemplo, se cuenta con KITTI</w:t>
      </w:r>
      <w:r w:rsidR="008E1B10" w:rsidRPr="008E1B10">
        <w:t xml:space="preserve"> </w:t>
      </w:r>
      <w:r w:rsidR="008E1B10">
        <w:t>(Geiger, Lenz, y Urtasun 2012)</w:t>
      </w:r>
      <w:r>
        <w:t xml:space="preserve">, uno de los </w:t>
      </w:r>
      <w:r>
        <w:rPr>
          <w:i/>
        </w:rPr>
        <w:t>benchmarks</w:t>
      </w:r>
      <w:r>
        <w:t xml:space="preserve"> más famosos, u otros proyectos públicos como ApolloScape </w:t>
      </w:r>
      <w:r w:rsidR="008E1B10">
        <w:t xml:space="preserve">(Song et al. 2019) </w:t>
      </w:r>
      <w:r>
        <w:t xml:space="preserve">que proporcionan imágenes y anotaciones. </w:t>
      </w:r>
    </w:p>
    <w:p w14:paraId="0FBB736F" w14:textId="6CFE2E9D" w:rsidR="003C63D2" w:rsidRDefault="003C63D2" w:rsidP="003C63D2">
      <w:r>
        <w:t>Para la clasificación, hay enfoques tradicionales de aprendizaje de máquina, en los que se proponen el uso de un conjunto de clasificadores de cascada, o</w:t>
      </w:r>
      <w:r w:rsidR="005724E9">
        <w:t xml:space="preserve"> histograma de gradientes orientados con máquinas de soporte vectorial (</w:t>
      </w:r>
      <w:r>
        <w:t>HOG+SVM</w:t>
      </w:r>
      <w:r w:rsidR="005724E9">
        <w:t>)</w:t>
      </w:r>
      <w:r>
        <w:t xml:space="preserve">. Los cuales funcionan </w:t>
      </w:r>
      <w:r>
        <w:lastRenderedPageBreak/>
        <w:t xml:space="preserve">relativamente bien con pequeños </w:t>
      </w:r>
      <w:r>
        <w:rPr>
          <w:i/>
        </w:rPr>
        <w:t>datasets</w:t>
      </w:r>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40" w:name="_Hlk142772392"/>
      <w:r>
        <w:t>Algunos ejemplos que toman enfoques tradicionales se encuentran en los artículos de</w:t>
      </w:r>
      <w:r w:rsidR="00766B62">
        <w:t xml:space="preserve"> </w:t>
      </w:r>
      <w:bookmarkEnd w:id="40"/>
      <w:r w:rsidR="00766B62">
        <w:t xml:space="preserve">“Linear SVM classifier based HOG car detection” </w:t>
      </w:r>
      <w:r>
        <w:t>(</w:t>
      </w:r>
      <w:r w:rsidR="00766B62">
        <w:t>Bougharriou, et al, 2017</w:t>
      </w:r>
      <w:r>
        <w:t>)</w:t>
      </w:r>
      <w:r w:rsidR="00766B62">
        <w:t xml:space="preserve">; ó “A Two-Stage Approach to People and Vehicle Detection With HOG-Based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o árboles kd</w:t>
      </w:r>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w:t>
      </w:r>
      <w:r>
        <w:lastRenderedPageBreak/>
        <w:t xml:space="preserve">tener mayores tasas de transmisión, a menores latencias y más confiables. Gracias en parte a 5G, </w:t>
      </w:r>
      <w:r>
        <w:rPr>
          <w:i/>
        </w:rPr>
        <w:t>fog computing</w:t>
      </w:r>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En vehículo a vehículo se ha explorado desde la tercera generación de telefonía celular con la 3GPP. A manera de servicios que permiten a dispositivos comunicarse entre sí cuando están en proximidad (Tariq Islam y Cheolhyeon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2A11433C" w:rsidR="003C63D2" w:rsidRDefault="003C63D2" w:rsidP="003C63D2">
      <w:r>
        <w:t xml:space="preserve">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de los 75 </w:t>
      </w:r>
      <w:r w:rsidR="008E1B10">
        <w:t xml:space="preserve">MHz </w:t>
      </w:r>
      <w:r>
        <w:t>en l</w:t>
      </w:r>
      <w:r w:rsidR="008E1B10">
        <w:t>a banda de</w:t>
      </w:r>
      <w:r>
        <w:t xml:space="preserve"> 5.8 GHz para usuarios sin licencia.</w:t>
      </w:r>
      <w:r w:rsidR="00CF60DB">
        <w:t xml:space="preserve"> (Jakubiak y Koucheryavy,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r>
        <w:rPr>
          <w:i/>
        </w:rPr>
        <w:t>broadcasting</w:t>
      </w:r>
      <w:r>
        <w:t xml:space="preserve">, tanto de banda estrecha similar a radio FM, como banda ancha. Técnicas basadas en localización y </w:t>
      </w:r>
      <w:r>
        <w:rPr>
          <w:i/>
        </w:rPr>
        <w:t>clustering</w:t>
      </w:r>
      <w:r>
        <w:t xml:space="preserve"> que se </w:t>
      </w:r>
      <w:r>
        <w:lastRenderedPageBreak/>
        <w:t>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“Inter-Vehicle Hazard Warning” en Europa, conducción cooperativa como CarTALK 2000, PROMOTE-Chauffeur e INVENT VLA. Igualmente, consorcios como Car2Car también en Europa o “Vehicle Safety Communication” en USA (Jakubiak y Koucheryavy</w:t>
      </w:r>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41" w:name="_Toc132493978"/>
      <w:bookmarkStart w:id="42" w:name="_Toc147407353"/>
      <w:bookmarkStart w:id="43" w:name="_Toc132493988"/>
      <w:bookmarkEnd w:id="26"/>
      <w:r w:rsidRPr="003A6F73">
        <w:rPr>
          <w:szCs w:val="24"/>
          <w:lang w:val="es-MX"/>
        </w:rPr>
        <w:lastRenderedPageBreak/>
        <w:t>D</w:t>
      </w:r>
      <w:bookmarkEnd w:id="41"/>
      <w:r w:rsidR="00FC4CC8">
        <w:rPr>
          <w:szCs w:val="24"/>
          <w:lang w:val="es-MX"/>
        </w:rPr>
        <w:t>iseño</w:t>
      </w:r>
      <w:bookmarkEnd w:id="42"/>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D54B2C">
      <w:pPr>
        <w:pStyle w:val="Ttulo2"/>
      </w:pPr>
      <w:bookmarkStart w:id="44" w:name="_Toc147407354"/>
      <w:r>
        <w:t>Arquitectura</w:t>
      </w:r>
      <w:bookmarkEnd w:id="44"/>
    </w:p>
    <w:p w14:paraId="02C57DD9" w14:textId="4D3948A1"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5" w:name="_Hlk144320879"/>
      <w:r>
        <w:t xml:space="preserve">La primera parte </w:t>
      </w:r>
      <w:r w:rsidR="0034076B">
        <w:t xml:space="preserve">del trabajo </w:t>
      </w:r>
      <w:r>
        <w:t xml:space="preserve">se centra en el desarrollo de un nodo de ROS encargado de las tareas de percepción para el carro. </w:t>
      </w:r>
      <w:r w:rsidR="0034076B">
        <w:t>Con el objetivo de hacer reconocimiento de vehículos, el problema i</w:t>
      </w:r>
      <w:r w:rsidR="00A6251E">
        <w:t>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176B3BF0"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w:t>
      </w:r>
      <w:r w:rsidR="0034076B">
        <w:t>tivos, los vehículos detectados en el paso anterior</w:t>
      </w:r>
    </w:p>
    <w:p w14:paraId="3B734ADD" w14:textId="495D282E" w:rsidR="00377C1D" w:rsidRDefault="003E1424" w:rsidP="003E1424">
      <w:r>
        <w:t>En base a esto, se realiza entonces la programación de un</w:t>
      </w:r>
      <w:r w:rsidR="0034076B">
        <w:t xml:space="preserve"> </w:t>
      </w:r>
      <w:r>
        <w:t xml:space="preserve">nodo de ROS para el vehículo a escala AutoModelcar. </w:t>
      </w:r>
      <w:r w:rsidR="0034076B">
        <w:t xml:space="preserve">Si bien podría separarse en dos nodos (archivos), esto no es conveniente por lo interconectados que están, pues la parte de rastreo se usa también en las </w:t>
      </w:r>
      <w:r w:rsidR="0034076B">
        <w:lastRenderedPageBreak/>
        <w:t>tareas de detección. Asimismo, d</w:t>
      </w:r>
      <w:r>
        <w:t>adas las restricciones de alcanzar un resultado rápido</w:t>
      </w:r>
      <w:r w:rsidR="001676C4">
        <w:t xml:space="preserve"> en el carro</w:t>
      </w:r>
      <w:r>
        <w:t>, nos limitamos a programarlo en C++</w:t>
      </w:r>
      <w:r w:rsidR="009C5D51">
        <w:t xml:space="preserve"> (que corresponde al estándar de la ISO JTC1/SC22/WG21)</w:t>
      </w:r>
      <w:r>
        <w:t xml:space="preserve">. </w:t>
      </w:r>
      <w:r w:rsidR="001676C4">
        <w:t xml:space="preserve">Al ser Python un lenguaje interpretado, y no compilado, lleva a una pérdida </w:t>
      </w:r>
      <w:r w:rsidR="00377C1D">
        <w:t xml:space="preserve">importante </w:t>
      </w:r>
      <w:r w:rsidR="001676C4">
        <w:t>de rendimiento</w:t>
      </w:r>
      <w:r w:rsidR="00377C1D">
        <w:t xml:space="preserve">. </w:t>
      </w:r>
    </w:p>
    <w:p w14:paraId="02C2317A" w14:textId="4211969E" w:rsidR="00872D23" w:rsidRDefault="00377C1D" w:rsidP="003E1424">
      <w:r>
        <w:t>P</w:t>
      </w:r>
      <w:r w:rsidR="003E1424">
        <w:t xml:space="preserve">ara el nodo se realiza un solo programa con 3 versiones diferentes, uno para las pruebas usando video o imágenes, otro para el simulador y el último para el carro físico. </w:t>
      </w:r>
      <w:r>
        <w:t xml:space="preserve">La diferencia de los últimos dos, </w:t>
      </w:r>
      <w:r w:rsidR="003E1424">
        <w:t xml:space="preserve">se debe a que entre el carro y el simulador hay suficientes cambios en las versiones, el primero usa ROS Indigo y </w:t>
      </w:r>
      <w:r w:rsidR="00DB7D82">
        <w:t>OpenCV</w:t>
      </w:r>
      <w:r w:rsidR="003E1424">
        <w:t xml:space="preserve"> 2.4, mientras en el segundo se usa ROS Noetic y </w:t>
      </w:r>
      <w:r w:rsidR="00DB7D82">
        <w:t>OpenCV</w:t>
      </w:r>
      <w:r w:rsidR="003E1424">
        <w:t xml:space="preserve">4. </w:t>
      </w:r>
      <w:r w:rsidR="009C5D51">
        <w:t>Esto se debe a la falta aún de estandarización de ROS</w:t>
      </w:r>
      <w:r w:rsidR="0015193D">
        <w:t>, el cual está organizado por distribuciones, cada una con diferentes versiones de paquetes y requerimientos de compatibilidad</w:t>
      </w:r>
      <w:r w:rsidR="009C5D51">
        <w:t xml:space="preserve">. </w:t>
      </w:r>
      <w:r w:rsidR="00872D23">
        <w:t xml:space="preserve">De forma similar, </w:t>
      </w:r>
      <w:r w:rsidR="00DB7D82">
        <w:t>OpenCV</w:t>
      </w:r>
      <w:r w:rsidR="00872D23">
        <w:t xml:space="preserve"> son bibliotecas de visión </w:t>
      </w:r>
      <w:r w:rsidR="00DB23D8">
        <w:t>por computadora</w:t>
      </w:r>
      <w:r w:rsidR="00872D23">
        <w:t xml:space="preserve"> de código abierto, manejadas por versiones. Al no estar estandarizadas, algunos puntos como las máquinas entrenadas o </w:t>
      </w:r>
      <w:r w:rsidR="004D0B9D">
        <w:t>funciones</w:t>
      </w:r>
      <w:r w:rsidR="00872D23">
        <w:t xml:space="preserve"> no son compatibles entre sí.</w:t>
      </w:r>
    </w:p>
    <w:p w14:paraId="60733E48" w14:textId="54CACC2B" w:rsidR="00044700" w:rsidRDefault="00377C1D" w:rsidP="003E1424">
      <w:r>
        <w:t xml:space="preserve">Otros programas complementarios que se requieren son </w:t>
      </w:r>
      <w:r w:rsidR="003E1424">
        <w:t xml:space="preserve">para </w:t>
      </w:r>
      <w:r>
        <w:t xml:space="preserve">el </w:t>
      </w:r>
      <w:r w:rsidR="003E1424">
        <w:t>entrena</w:t>
      </w:r>
      <w:r>
        <w:t xml:space="preserve">miento de los detectores, para probarlos, y uno más para realizar ajustes </w:t>
      </w:r>
      <w:r w:rsidR="008D0ABB">
        <w:t>para e</w:t>
      </w:r>
      <w:r w:rsidR="00DB23D8">
        <w:t>n e</w:t>
      </w:r>
      <w:r w:rsidR="008D0ABB">
        <w:t>l rastreo</w:t>
      </w:r>
      <w:r w:rsidR="003E1424">
        <w:t>. Por último,</w:t>
      </w:r>
      <w:r>
        <w:t xml:space="preserve"> para el carro se realiza</w:t>
      </w:r>
      <w:r w:rsidR="003E1424">
        <w:t xml:space="preserve"> un </w:t>
      </w:r>
      <w:r>
        <w:t>nodo</w:t>
      </w:r>
      <w:r w:rsidR="003E1424">
        <w:t xml:space="preserve"> simple para la evasión de obstáculos</w:t>
      </w:r>
      <w:r>
        <w:t>,</w:t>
      </w:r>
      <w:r w:rsidR="003E1424">
        <w:t xml:space="preserve"> que se integr</w:t>
      </w:r>
      <w:r>
        <w:t>a</w:t>
      </w:r>
      <w:r w:rsidR="003E1424">
        <w:t xml:space="preserve"> con el </w:t>
      </w:r>
      <w:r>
        <w:t>de conducción</w:t>
      </w:r>
      <w:r w:rsidR="00997170">
        <w:t xml:space="preserve"> realizado previamente por Edgar Alejandro y miembros del laboratorio Eagle Knights</w:t>
      </w:r>
      <w:r>
        <w:t xml:space="preserve">: </w:t>
      </w:r>
      <w:r w:rsidR="009F348A">
        <w:t>lane_navigation simulador_gary.launch</w:t>
      </w:r>
      <w:r w:rsidR="00997170">
        <w:t xml:space="preserve"> (Granados Osegueda, 2019).</w:t>
      </w:r>
    </w:p>
    <w:p w14:paraId="5265D4E4" w14:textId="6EE8E0C8" w:rsidR="00DB23D8" w:rsidRDefault="00044700" w:rsidP="003E1424">
      <w:r>
        <w:t>Los nodos programados para el carro se observan en la figura 3-1. En ella, la cámara comunica su imagen mediante un mensaje</w:t>
      </w:r>
      <w:r w:rsidR="002D1865">
        <w:t xml:space="preserve"> (con tópico: /app/camera/rgb/image_raw)</w:t>
      </w:r>
      <w:r>
        <w:t xml:space="preserve">, al que </w:t>
      </w:r>
      <w:r>
        <w:lastRenderedPageBreak/>
        <w:t>se suscribe el nodo</w:t>
      </w:r>
      <w:r w:rsidR="002D1865">
        <w:t xml:space="preserve"> programado</w:t>
      </w:r>
      <w:r>
        <w:t xml:space="preserve"> de detección y rastreo. Este nodo, publica un arreglo con las detecciones que es leído por changeLane</w:t>
      </w:r>
      <w:r w:rsidR="002D1865">
        <w:t>, que se encarga de</w:t>
      </w:r>
      <w:r>
        <w:t xml:space="preserve"> </w:t>
      </w:r>
      <w:r w:rsidR="00964B10">
        <w:t xml:space="preserve">ver si debe </w:t>
      </w:r>
      <w:r>
        <w:t>cambia</w:t>
      </w:r>
      <w:r w:rsidR="002D1865">
        <w:t>r</w:t>
      </w:r>
      <w:r>
        <w:t xml:space="preserve"> de carril. </w:t>
      </w:r>
      <w:r w:rsidR="002D1865">
        <w:t>En general, la conducción sobre</w:t>
      </w:r>
      <w:r w:rsidR="00DB23D8">
        <w:t xml:space="preserve"> </w:t>
      </w:r>
      <w:r w:rsidR="002D1865">
        <w:t xml:space="preserve">los carriles está controlado por los nodos lane_navigation. Por lo que, en el cambio de carril se </w:t>
      </w:r>
      <w:r>
        <w:t>debe detener el funcionamiento del seguidor de línea</w:t>
      </w:r>
      <w:r w:rsidR="002D1865">
        <w:t xml:space="preserve">. Esto se hace a través del </w:t>
      </w:r>
      <w:r>
        <w:t xml:space="preserve">nodo translate_sim_real. </w:t>
      </w:r>
      <w:r w:rsidR="002D1865">
        <w:t>Tanto translate como change_lane s</w:t>
      </w:r>
      <w:r>
        <w:t xml:space="preserve">e comunican con manual_control, el cual controla los motores a partir de los mensajes de velocidad y </w:t>
      </w:r>
      <w:r w:rsidR="004164B2">
        <w:rPr>
          <w:noProof/>
        </w:rPr>
        <w:drawing>
          <wp:anchor distT="0" distB="0" distL="114300" distR="114300" simplePos="0" relativeHeight="252624896" behindDoc="0" locked="0" layoutInCell="1" allowOverlap="1" wp14:anchorId="24801F75" wp14:editId="150EF0E7">
            <wp:simplePos x="0" y="0"/>
            <wp:positionH relativeFrom="page">
              <wp:align>center</wp:align>
            </wp:positionH>
            <wp:positionV relativeFrom="paragraph">
              <wp:posOffset>2386661</wp:posOffset>
            </wp:positionV>
            <wp:extent cx="6417945" cy="4003040"/>
            <wp:effectExtent l="0" t="0" r="190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17945" cy="4003040"/>
                    </a:xfrm>
                    <a:prstGeom prst="rect">
                      <a:avLst/>
                    </a:prstGeom>
                  </pic:spPr>
                </pic:pic>
              </a:graphicData>
            </a:graphic>
            <wp14:sizeRelH relativeFrom="margin">
              <wp14:pctWidth>0</wp14:pctWidth>
            </wp14:sizeRelH>
            <wp14:sizeRelV relativeFrom="margin">
              <wp14:pctHeight>0</wp14:pctHeight>
            </wp14:sizeRelV>
          </wp:anchor>
        </w:drawing>
      </w:r>
      <w:r w:rsidR="00CA382B">
        <w:rPr>
          <w:noProof/>
        </w:rPr>
        <mc:AlternateContent>
          <mc:Choice Requires="wps">
            <w:drawing>
              <wp:anchor distT="0" distB="0" distL="114300" distR="114300" simplePos="0" relativeHeight="252630016" behindDoc="0" locked="0" layoutInCell="1" allowOverlap="1" wp14:anchorId="340DED10" wp14:editId="24CEE83D">
                <wp:simplePos x="0" y="0"/>
                <wp:positionH relativeFrom="column">
                  <wp:posOffset>-584200</wp:posOffset>
                </wp:positionH>
                <wp:positionV relativeFrom="paragraph">
                  <wp:posOffset>6256020</wp:posOffset>
                </wp:positionV>
                <wp:extent cx="6417945" cy="635"/>
                <wp:effectExtent l="0" t="0" r="0" b="0"/>
                <wp:wrapSquare wrapText="bothSides"/>
                <wp:docPr id="1601790057"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162F0AF" w14:textId="203B08CC" w:rsidR="00CA382B" w:rsidRPr="008B7387" w:rsidRDefault="00CA382B" w:rsidP="000F2008">
                            <w:pPr>
                              <w:pStyle w:val="Descripcin"/>
                              <w:rPr>
                                <w:sz w:val="24"/>
                              </w:rPr>
                            </w:pPr>
                            <w:bookmarkStart w:id="46" w:name="_Toc147407244"/>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DED10" id="_x0000_t202" coordsize="21600,21600" o:spt="202" path="m,l,21600r21600,l21600,xe">
                <v:stroke joinstyle="miter"/>
                <v:path gradientshapeok="t" o:connecttype="rect"/>
              </v:shapetype>
              <v:shape id="Cuadro de texto 1" o:spid="_x0000_s1026" type="#_x0000_t202" style="position:absolute;left:0;text-align:left;margin-left:-46pt;margin-top:492.6pt;width:505.35pt;height:.05pt;z-index:25263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35FwIAADgEAAAOAAAAZHJzL2Uyb0RvYy54bWysU1Fv0zAQfkfiP1h+p2nH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Dm/nn34dH3DmaTc/P1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" stroked="f">
                <v:textbox style="mso-fit-shape-to-text:t" inset="0,0,0,0">
                  <w:txbxContent>
                    <w:p w14:paraId="4162F0AF" w14:textId="203B08CC" w:rsidR="00CA382B" w:rsidRPr="008B7387" w:rsidRDefault="00CA382B" w:rsidP="000F2008">
                      <w:pPr>
                        <w:pStyle w:val="Descripcin"/>
                        <w:rPr>
                          <w:sz w:val="24"/>
                        </w:rPr>
                      </w:pPr>
                      <w:bookmarkStart w:id="47" w:name="_Toc147407244"/>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7"/>
                    </w:p>
                  </w:txbxContent>
                </v:textbox>
                <w10:wrap type="square"/>
              </v:shape>
            </w:pict>
          </mc:Fallback>
        </mc:AlternateContent>
      </w:r>
      <w:r>
        <w:t>steering.</w:t>
      </w:r>
    </w:p>
    <w:p w14:paraId="39B5671E" w14:textId="7018AD36" w:rsidR="003E1424" w:rsidRDefault="003E1424" w:rsidP="003E1424"/>
    <w:p w14:paraId="0093A8B8" w14:textId="6E13DC83" w:rsidR="00DB23D8" w:rsidRDefault="00DB23D8" w:rsidP="003E1424"/>
    <w:p w14:paraId="417478B4" w14:textId="3548E773" w:rsidR="00DB23D8" w:rsidRDefault="00DB23D8" w:rsidP="003E1424">
      <w:r>
        <w:t xml:space="preserve">El coche autónomo cuenta con una cámara de profundidad Intel Realsense versión r200. </w:t>
      </w:r>
      <w:r w:rsidR="00036A2B">
        <w:t>La cámara cuenta con una resolución de 640x480 píxeles, con una frecuencia de 30 fps.</w:t>
      </w:r>
      <w:r>
        <w:t xml:space="preserve"> </w:t>
      </w:r>
      <w:r w:rsidR="00036A2B">
        <w:t>E</w:t>
      </w:r>
      <w:r>
        <w:t>l cual publica un mensaje de tipo sensor_msgs/Image, que está formado por los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9D569F">
          <w:footerReference w:type="even" r:id="rId46"/>
          <w:footerReference w:type="default" r:id="rId47"/>
          <w:pgSz w:w="12240" w:h="15840"/>
          <w:pgMar w:top="1418" w:right="1418" w:bottom="1418" w:left="1985" w:header="720" w:footer="1009" w:gutter="0"/>
          <w:cols w:space="720"/>
          <w:docGrid w:linePitch="326"/>
        </w:sectPr>
      </w:pPr>
    </w:p>
    <w:p w14:paraId="04C7B32F" w14:textId="08AC598D" w:rsidR="003E1424" w:rsidRPr="003E1424" w:rsidRDefault="00000000" w:rsidP="003E1424">
      <w:pPr>
        <w:spacing w:line="240" w:lineRule="auto"/>
        <w:rPr>
          <w:rFonts w:ascii="Courier New" w:hAnsi="Courier New" w:cs="Courier New"/>
          <w:color w:val="000000" w:themeColor="text1"/>
          <w:sz w:val="22"/>
          <w:szCs w:val="22"/>
        </w:rPr>
      </w:pPr>
      <w:hyperlink r:id="rId48" w:history="1">
        <w:r w:rsidR="003E1424" w:rsidRPr="003E1424">
          <w:rPr>
            <w:rStyle w:val="Hipervnculo"/>
            <w:rFonts w:ascii="Courier New" w:hAnsi="Courier New" w:cs="Courier New"/>
            <w:color w:val="000000" w:themeColor="text1"/>
            <w:sz w:val="22"/>
            <w:szCs w:val="22"/>
            <w:u w:val="none"/>
          </w:rPr>
          <w:t>std_msgs/msg/Header</w:t>
        </w:r>
      </w:hyperlink>
      <w:r w:rsidR="003E1424" w:rsidRPr="003E1424">
        <w:rPr>
          <w:rFonts w:ascii="Courier New" w:hAnsi="Courier New" w:cs="Courier New"/>
          <w:color w:val="000000" w:themeColor="text1"/>
          <w:sz w:val="22"/>
          <w:szCs w:val="22"/>
        </w:rPr>
        <w:t xml:space="preserve"> header</w:t>
      </w:r>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height</w:t>
      </w:r>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width</w:t>
      </w:r>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string encoding</w:t>
      </w:r>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is_bigendian</w:t>
      </w:r>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3E1424">
          <w:type w:val="continuous"/>
          <w:pgSz w:w="12240" w:h="15840"/>
          <w:pgMar w:top="1418" w:right="1418" w:bottom="1418" w:left="1985" w:header="720" w:footer="1009" w:gutter="0"/>
          <w:cols w:num="2" w:space="720"/>
          <w:docGrid w:linePitch="326"/>
        </w:sectPr>
      </w:pPr>
    </w:p>
    <w:p w14:paraId="2C1A79EE" w14:textId="3991E483" w:rsidR="000F6397" w:rsidRDefault="006D0DD6"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Mensajes como éste</w:t>
      </w:r>
      <w:r w:rsidR="00872D23">
        <w:t>,</w:t>
      </w:r>
      <w:r>
        <w:t xml:space="preserve"> forman parte de paquetes</w:t>
      </w:r>
      <w:r w:rsidR="00872D23">
        <w:t xml:space="preserve"> que contienen</w:t>
      </w:r>
      <w:r>
        <w:t xml:space="preserve"> formas estandarizadas para </w:t>
      </w:r>
      <w:r w:rsidR="00872D23">
        <w:t xml:space="preserve">la </w:t>
      </w:r>
      <w:r>
        <w:t>representa</w:t>
      </w:r>
      <w:r w:rsidR="00872D23">
        <w:t>ción de</w:t>
      </w:r>
      <w:r>
        <w:t xml:space="preserve"> los datos, </w:t>
      </w:r>
      <w:r w:rsidR="0015193D">
        <w:t>en el fondo todos usan std_msgs</w:t>
      </w:r>
      <w:r w:rsidR="00872D23">
        <w:t xml:space="preserve"> compuesto por </w:t>
      </w:r>
      <w:r w:rsidR="0015193D">
        <w:t>tipos de datos comunes, como enteros, flotantes y strings.</w:t>
      </w:r>
    </w:p>
    <w:p w14:paraId="6A3DC069" w14:textId="2A592DAC" w:rsidR="00773FE8" w:rsidRDefault="00FB0C39"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formatos (“encodings”) usados para las imágenes</w:t>
      </w:r>
      <w:r w:rsidR="00773FE8">
        <w:t xml:space="preserve"> </w:t>
      </w:r>
      <w:r>
        <w:t>no son estándares, sino formas típicas para describir c</w:t>
      </w:r>
      <w:r w:rsidR="00773FE8">
        <w:t>ó</w:t>
      </w:r>
      <w:r>
        <w:t xml:space="preserve">mo se representan los datos en un píxel. </w:t>
      </w:r>
      <w:r w:rsidR="00773FE8">
        <w:t xml:space="preserve">ROS mediante los mensajes de sensor_msgs/Image soporta varios tipos de formatos de </w:t>
      </w:r>
      <w:r w:rsidR="00DB7D82">
        <w:t>OpenCV</w:t>
      </w:r>
      <w:r w:rsidR="00773FE8">
        <w:t>, Bayer y otros comunes como mono8, bgr8, bgra8 y bgr16. En los casos de imágenes a color, ROS no publica una matriz diferente para cada canal, por el contrario, los empaqueta en un solo valor. Para su uso, se debe acceder a ellos bit por bit (con ayuda del valor step), o en su lugar hacer uso de librerías.</w:t>
      </w:r>
      <w:r w:rsidR="00036A2B">
        <w:t xml:space="preserve"> </w:t>
      </w:r>
    </w:p>
    <w:p w14:paraId="34D38F75" w14:textId="325C8C11" w:rsidR="00036A2B" w:rsidRDefault="00036A2B"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imagen entregada por la cámara es en formato RGB8, p</w:t>
      </w:r>
      <w:r w:rsidR="00773FE8">
        <w:t xml:space="preserve">ara usar la imagen en </w:t>
      </w:r>
      <w:r w:rsidR="00DB7D82">
        <w:t>OpenCV</w:t>
      </w:r>
      <w:r w:rsidR="00773FE8">
        <w:t xml:space="preserve"> nos apoyamos de cv_bridge. Se trata de una librería de ROS que desempaqueta los datos de </w:t>
      </w:r>
      <w:r w:rsidR="00773FE8">
        <w:lastRenderedPageBreak/>
        <w:t xml:space="preserve">un mensaje imagen y los convierte a un formato de </w:t>
      </w:r>
      <w:r w:rsidR="00DB7D82">
        <w:t>OpenCV</w:t>
      </w:r>
      <w:r w:rsidR="00773FE8">
        <w:t>. Por ejemplo, uno de los usados es CV_8UC1, el cual se refiere a que cada píxel se representa con un valor de 8 bits sin signo, con un solo canal.</w:t>
      </w:r>
    </w:p>
    <w:p w14:paraId="38B8DC1B" w14:textId="6D40CA70" w:rsidR="00EF61F0" w:rsidRDefault="00545172"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 (“cv_bridge/Tutorials/UsingCvBridgeToConvertBetweenROSImagesAndOpenCVImages - ROS Wiki”, s. f.)</w:t>
      </w:r>
    </w:p>
    <w:p w14:paraId="3C63B788" w14:textId="4C069A84"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w:t>
      </w:r>
      <w:r w:rsidR="00455F59">
        <w:t xml:space="preserve">programado </w:t>
      </w:r>
      <w:r w:rsidR="003E1424">
        <w:t>dev</w:t>
      </w:r>
      <w:r w:rsidR="009F348A">
        <w:t>uelve</w:t>
      </w:r>
      <w:r w:rsidR="003E1424">
        <w:t xml:space="preserve"> </w:t>
      </w:r>
      <w:r w:rsidR="009F348A">
        <w:t>3 mensajes</w:t>
      </w:r>
      <w:r w:rsidR="000F6397">
        <w:t>. Los primeros dos también de tipo sensor_msgs/Image</w:t>
      </w:r>
      <w:r>
        <w:t>, uno publica la imagen con la detección marcada</w:t>
      </w:r>
      <w:r w:rsidR="000F6397">
        <w:t>, y</w:t>
      </w:r>
      <w:r>
        <w:t xml:space="preserve"> el</w:t>
      </w:r>
      <w:r w:rsidR="000F6397">
        <w:t xml:space="preserve"> otro con la predicción.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620F27">
        <w:trPr>
          <w:trHeight w:val="2400"/>
        </w:trPr>
        <w:tc>
          <w:tcPr>
            <w:tcW w:w="2552" w:type="dxa"/>
          </w:tcPr>
          <w:p w14:paraId="5AD2A571" w14:textId="77777777" w:rsidR="000F6397" w:rsidRPr="00F34A70" w:rsidRDefault="000F6397" w:rsidP="0062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6CA58BB9" w14:textId="77777777" w:rsidR="000F6397" w:rsidRPr="00F34A70" w:rsidRDefault="000F6397" w:rsidP="00620F27">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25EE3903"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13118B50" w14:textId="77777777" w:rsidR="000F6397" w:rsidRPr="00F34A70"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231A492A" w14:textId="77777777" w:rsidR="000F6397" w:rsidRPr="00F34A70" w:rsidRDefault="000F6397" w:rsidP="00620F27">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368438D5"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9851EA5" w14:textId="77777777" w:rsidR="000F6397" w:rsidRPr="00F34A70" w:rsidRDefault="000F6397" w:rsidP="00620F27">
            <w:pPr>
              <w:spacing w:line="240" w:lineRule="auto"/>
              <w:rPr>
                <w:rFonts w:ascii="Courier New" w:hAnsi="Courier New" w:cs="Courier New"/>
                <w:sz w:val="22"/>
                <w:szCs w:val="18"/>
              </w:rPr>
            </w:pPr>
          </w:p>
        </w:tc>
      </w:tr>
    </w:tbl>
    <w:p w14:paraId="5515E9CC" w14:textId="52018386" w:rsidR="00D54B2C" w:rsidRDefault="00377C1D"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Son 3 mensajes los que se definen. </w:t>
      </w:r>
      <w:r w:rsidR="000F6397">
        <w:t>Primero detecArray es un arreglo que indica el número de detecciones.</w:t>
      </w:r>
      <w:r w:rsidR="00AD2323">
        <w:t xml:space="preserve"> En el mensaje detecTiempos, p</w:t>
      </w:r>
      <w:r w:rsidR="000F6397">
        <w:t xml:space="preserve">ara cada una de </w:t>
      </w:r>
      <w:r w:rsidR="00AD2323">
        <w:t xml:space="preserve">las detecciones </w:t>
      </w:r>
      <w:r w:rsidR="000F6397">
        <w:t xml:space="preserve">se da su posición actual y las siguientes 10 posiciones predichas. </w:t>
      </w:r>
      <w:r w:rsidR="00AD2323">
        <w:t xml:space="preserve">Estas posiciones corresponden al mensaje detec, y </w:t>
      </w:r>
      <w:r w:rsidR="000F6397">
        <w:t>sigue</w:t>
      </w:r>
      <w:r w:rsidR="00AD2323">
        <w:t>n</w:t>
      </w:r>
      <w:r w:rsidR="000F6397">
        <w:t xml:space="preserve"> el mismo formato que un objeto de tipo rectángulo en </w:t>
      </w:r>
      <w:r w:rsidR="00DB7D82">
        <w:t>OpenCV</w:t>
      </w:r>
      <w:r w:rsidR="000F6397">
        <w:t>: x, y, ancho y altura</w:t>
      </w:r>
      <w:r w:rsidR="00D54B2C">
        <w:t xml:space="preserve">. </w:t>
      </w:r>
      <w:r w:rsidR="000F6397">
        <w:t xml:space="preserve">Dentro del programa se requiere el uso de las librerías cv_bridge para transformar el mensaje de la cámara a una matriz de </w:t>
      </w:r>
      <w:r w:rsidR="00DB7D82">
        <w:t>OpenCV</w:t>
      </w:r>
      <w:r w:rsidR="00835E52">
        <w:t>. L</w:t>
      </w:r>
      <w:r w:rsidR="000F6397">
        <w:t xml:space="preserve">as librerías de </w:t>
      </w:r>
      <w:r w:rsidR="00DB7D82">
        <w:t>OpenCV</w:t>
      </w:r>
      <w:r w:rsidR="000F6397">
        <w:t xml:space="preserve"> para </w:t>
      </w:r>
      <w:r w:rsidR="000F6397">
        <w:lastRenderedPageBreak/>
        <w:t>el procesamiento de imágenes y aprendizaje de máquina</w:t>
      </w:r>
      <w:r w:rsidR="00835E52">
        <w:t>. L</w:t>
      </w:r>
      <w:r w:rsidR="000F6397">
        <w:t xml:space="preserve">os mensajes sensor_msgs y </w:t>
      </w:r>
      <w:r w:rsidR="00835E52">
        <w:t>la librería de ROS</w:t>
      </w:r>
      <w:r w:rsidR="000F6397">
        <w:t>.</w:t>
      </w:r>
      <w:r w:rsidR="00872D23">
        <w:t xml:space="preserve"> </w:t>
      </w:r>
    </w:p>
    <w:p w14:paraId="2B3785C2" w14:textId="69D5DBA3" w:rsidR="008D0ABB" w:rsidRDefault="008D0ABB"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Como detectores se elige hacer una combinación de filtros de cascada con máquinas de soporte vectorial. </w:t>
      </w:r>
      <w:r w:rsidR="00455F59">
        <w:t xml:space="preserve">Mediante los </w:t>
      </w:r>
      <w:r>
        <w:t xml:space="preserve">filtros de cascada se realiza una detección por ventana deslizante, con la que localizar candidatos. La ventaja de los filtros de cascada sobre otras técnicas se debe a su gran velocidad, a costa de precisión. Sobre este método, para la extracción de características de la imagen, por cuestión de tiempo en su entrenamiento, se elige Local Binary Patterns. El uso de máquinas de soporte vectorial con histograma </w:t>
      </w:r>
      <w:r w:rsidR="005724E9">
        <w:t xml:space="preserve">de gradientes </w:t>
      </w:r>
      <w:r>
        <w:t>orientado</w:t>
      </w:r>
      <w:r w:rsidR="005724E9">
        <w:t>s</w:t>
      </w:r>
      <w:r>
        <w:t xml:space="preserve"> (svm+hog) sirve como paso de refinamiento, para descartar los falsos positivos arrojados por el filtro de cascada. La elección de esta combinación de métodos </w:t>
      </w:r>
      <w:r w:rsidR="004164B2">
        <w:t>busca en primer lugar</w:t>
      </w:r>
      <w:r>
        <w:t xml:space="preserve"> conseguir maximizar la precisión y velocidad en la detección</w:t>
      </w:r>
      <w:r w:rsidR="004164B2">
        <w:t>, con poco poder de procesamiento</w:t>
      </w:r>
      <w:r>
        <w:t>.</w:t>
      </w:r>
      <w:r w:rsidR="004164B2">
        <w:t xml:space="preserve"> En segundo lugar, como se implementa en el carro con </w:t>
      </w:r>
      <w:r w:rsidR="00ED32D2">
        <w:t>ROS</w:t>
      </w:r>
      <w:r w:rsidR="004164B2">
        <w:t xml:space="preserve"> </w:t>
      </w:r>
      <w:r w:rsidR="00ED32D2">
        <w:t>I</w:t>
      </w:r>
      <w:r w:rsidR="004164B2">
        <w:t xml:space="preserve">ndigo, la versión de </w:t>
      </w:r>
      <w:r w:rsidR="00ED32D2">
        <w:t>O</w:t>
      </w:r>
      <w:r w:rsidR="004164B2">
        <w:t>pen</w:t>
      </w:r>
      <w:r w:rsidR="00ED32D2">
        <w:t>CV</w:t>
      </w:r>
      <w:r w:rsidR="004164B2">
        <w:t xml:space="preserve"> que soporta oficialmente es la 2.4. Esta versión fue lanzada </w:t>
      </w:r>
      <w:r w:rsidR="00370A1D">
        <w:t>en 2012, por lo q</w:t>
      </w:r>
      <w:r w:rsidR="004164B2">
        <w:t>ue no soporta modelos de deep learning, únicamente técnicas tradicionales</w:t>
      </w:r>
      <w:r w:rsidR="00370A1D">
        <w:t xml:space="preserve">. Una alternativa sería usar en el carro las versiones de </w:t>
      </w:r>
      <w:r w:rsidR="00ED32D2">
        <w:t>O</w:t>
      </w:r>
      <w:r w:rsidR="00370A1D">
        <w:t>pen</w:t>
      </w:r>
      <w:r w:rsidR="00ED32D2">
        <w:t>CV</w:t>
      </w:r>
      <w:r w:rsidR="00370A1D">
        <w:t xml:space="preserve"> 3.0 junto a la 2.4.</w:t>
      </w:r>
    </w:p>
    <w:p w14:paraId="4E0B8699" w14:textId="28FF32EA" w:rsidR="008D0ABB" w:rsidRDefault="008D0ABB"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Del lado del rastreo, la elección fue el uso del filtro de Kalman sobre una imagen 2D. Al tener como paso previo la detección, no se requiere de técnicas de aprendizaje de máquina. Igualmente, otros métodos como filtro de Kalman extendido son innecesarios y costosos, pues el rastreo del movimiento sobre la imagen puede tomarse como un problema lineal. </w:t>
      </w:r>
    </w:p>
    <w:p w14:paraId="54839975" w14:textId="1968CC45" w:rsidR="00490267" w:rsidRDefault="00490267"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El nodo entonces recibe la imagen, realiza algunos pasos de preprocesamiento, y entra a la detección. Según el número de frame</w:t>
      </w:r>
      <w:r w:rsidR="00AD2323">
        <w:t>,</w:t>
      </w:r>
      <w:r>
        <w:t xml:space="preserve"> se realiza la detección del frame completo, o solo de regiones, con el uso de filtros de cascada y máquinas de soporte vectorial</w:t>
      </w:r>
      <w:r w:rsidR="002879FA">
        <w:t xml:space="preserve"> (figura 3-2)</w:t>
      </w:r>
      <w:r>
        <w:t>. Hecha la detección, se pasa al rastreo, donde se crea un nuevo filtro de Kalman, o de lo contrario se actualiza</w:t>
      </w:r>
      <w:r w:rsidR="002879FA">
        <w:t xml:space="preserve"> (figura 3-3)</w:t>
      </w:r>
      <w:r>
        <w:t>.</w:t>
      </w:r>
      <w:r w:rsidR="00C006A6">
        <w:t xml:space="preserve"> Para los tres métodos, nos limitamos a </w:t>
      </w:r>
      <w:r w:rsidR="005C393F">
        <w:t>los algoritmos implementados</w:t>
      </w:r>
      <w:r w:rsidR="00C006A6">
        <w:t xml:space="preserve"> en </w:t>
      </w:r>
      <w:r w:rsidR="00DB7D82">
        <w:t>OpenCV</w:t>
      </w:r>
      <w:r w:rsidR="00C006A6">
        <w:t>.</w:t>
      </w:r>
    </w:p>
    <w:p w14:paraId="40699CD6" w14:textId="6337D182" w:rsidR="00CA382B" w:rsidRDefault="00C92F0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C92F0A">
        <mc:AlternateContent>
          <mc:Choice Requires="wpg">
            <w:drawing>
              <wp:inline distT="0" distB="0" distL="0" distR="0" wp14:anchorId="6F6D5372" wp14:editId="7A2AB137">
                <wp:extent cx="5657215" cy="2381250"/>
                <wp:effectExtent l="0" t="0" r="635" b="0"/>
                <wp:docPr id="1712716290" name="Grupo 2"/>
                <wp:cNvGraphicFramePr xmlns:a="http://schemas.openxmlformats.org/drawingml/2006/main"/>
                <a:graphic xmlns:a="http://schemas.openxmlformats.org/drawingml/2006/main">
                  <a:graphicData uri="http://schemas.microsoft.com/office/word/2010/wordprocessingGroup">
                    <wpg:wgp>
                      <wpg:cNvGrpSpPr/>
                      <wpg:grpSpPr>
                        <a:xfrm>
                          <a:off x="0" y="0"/>
                          <a:ext cx="5657215" cy="2381250"/>
                          <a:chOff x="0" y="0"/>
                          <a:chExt cx="6515066" cy="3143628"/>
                        </a:xfrm>
                      </wpg:grpSpPr>
                      <pic:pic xmlns:pic="http://schemas.openxmlformats.org/drawingml/2006/picture">
                        <pic:nvPicPr>
                          <pic:cNvPr id="1695365354" name="Imagen 1695365354" descr="Diagrama&#10;&#10;Descripción generada automáticamente"/>
                          <pic:cNvPicPr>
                            <a:picLocks noChangeAspect="1"/>
                          </pic:cNvPicPr>
                        </pic:nvPicPr>
                        <pic:blipFill>
                          <a:blip r:embed="rId49"/>
                          <a:stretch>
                            <a:fillRect/>
                          </a:stretch>
                        </pic:blipFill>
                        <pic:spPr>
                          <a:xfrm>
                            <a:off x="0" y="0"/>
                            <a:ext cx="6515066" cy="3143628"/>
                          </a:xfrm>
                          <a:prstGeom prst="rect">
                            <a:avLst/>
                          </a:prstGeom>
                        </pic:spPr>
                      </pic:pic>
                      <wps:wsp>
                        <wps:cNvPr id="172098646" name="Rectángulo 172098646"/>
                        <wps:cNvSpPr/>
                        <wps:spPr>
                          <a:xfrm>
                            <a:off x="3689246" y="1559239"/>
                            <a:ext cx="782053" cy="565853"/>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1693FB" w14:textId="77777777" w:rsidR="00C92F0A" w:rsidRPr="00C92F0A" w:rsidRDefault="00C92F0A" w:rsidP="00C92F0A">
                              <w:pPr>
                                <w:spacing w:line="240" w:lineRule="auto"/>
                                <w:jc w:val="center"/>
                                <w:rPr>
                                  <w:rFonts w:asciiTheme="minorHAnsi" w:hAnsi="Calibri" w:cstheme="minorBidi"/>
                                  <w:color w:val="000000" w:themeColor="text1"/>
                                  <w:sz w:val="15"/>
                                  <w:szCs w:val="15"/>
                                </w:rPr>
                              </w:pPr>
                              <w:r w:rsidRPr="00C92F0A">
                                <w:rPr>
                                  <w:rFonts w:asciiTheme="minorHAnsi" w:hAnsi="Calibri" w:cstheme="minorBidi"/>
                                  <w:color w:val="000000" w:themeColor="text1"/>
                                  <w:sz w:val="15"/>
                                  <w:szCs w:val="15"/>
                                </w:rPr>
                                <w:t>CV_8UC1</w:t>
                              </w:r>
                            </w:p>
                          </w:txbxContent>
                        </wps:txbx>
                        <wps:bodyPr rtlCol="0" anchor="t"/>
                      </wps:wsp>
                    </wpg:wgp>
                  </a:graphicData>
                </a:graphic>
              </wp:inline>
            </w:drawing>
          </mc:Choice>
          <mc:Fallback>
            <w:pict>
              <v:group w14:anchorId="6F6D5372" id="Grupo 2" o:spid="_x0000_s1027" style="width:445.45pt;height:187.5pt;mso-position-horizontal-relative:char;mso-position-vertical-relative:line" coordsize="65150,3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95365354" o:spid="_x0000_s1028" type="#_x0000_t75" alt="Diagrama&#10;&#10;Descripción generada automáticamente" style="position:absolute;width:65150;height:3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">
                  <v:imagedata r:id="rId50" o:title="Diagrama&#10;&#10;Descripción generada automáticamente"/>
                </v:shape>
                <v:rect id="Rectángulo 172098646" o:spid="_x0000_s1029" style="position:absolute;left:36892;top:15592;width:7820;height:5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" fillcolor="#eeece1 [3214]" strokecolor="#eeece1 [3214]" strokeweight="2pt">
                  <v:textbox>
                    <w:txbxContent>
                      <w:p w14:paraId="1E1693FB" w14:textId="77777777" w:rsidR="00C92F0A" w:rsidRPr="00C92F0A" w:rsidRDefault="00C92F0A" w:rsidP="00C92F0A">
                        <w:pPr>
                          <w:spacing w:line="240" w:lineRule="auto"/>
                          <w:jc w:val="center"/>
                          <w:rPr>
                            <w:rFonts w:asciiTheme="minorHAnsi" w:hAnsi="Calibri" w:cstheme="minorBidi"/>
                            <w:color w:val="000000" w:themeColor="text1"/>
                            <w:sz w:val="15"/>
                            <w:szCs w:val="15"/>
                          </w:rPr>
                        </w:pPr>
                        <w:r w:rsidRPr="00C92F0A">
                          <w:rPr>
                            <w:rFonts w:asciiTheme="minorHAnsi" w:hAnsi="Calibri" w:cstheme="minorBidi"/>
                            <w:color w:val="000000" w:themeColor="text1"/>
                            <w:sz w:val="15"/>
                            <w:szCs w:val="15"/>
                          </w:rPr>
                          <w:t>CV_8UC1</w:t>
                        </w:r>
                      </w:p>
                    </w:txbxContent>
                  </v:textbox>
                </v:rect>
                <w10:anchorlock/>
              </v:group>
            </w:pict>
          </mc:Fallback>
        </mc:AlternateContent>
      </w:r>
    </w:p>
    <w:p w14:paraId="52C6914D" w14:textId="383071E2" w:rsidR="002879FA" w:rsidRDefault="00CA382B" w:rsidP="000F2008">
      <w:pPr>
        <w:pStyle w:val="Descripcin"/>
      </w:pPr>
      <w:bookmarkStart w:id="48" w:name="_Toc147407245"/>
      <w:r>
        <w:t xml:space="preserve">Figura  </w:t>
      </w:r>
      <w:fldSimple w:instr=" STYLEREF 1 \s ">
        <w:r w:rsidR="000F2008">
          <w:rPr>
            <w:noProof/>
          </w:rPr>
          <w:t>3</w:t>
        </w:r>
      </w:fldSimple>
      <w:r w:rsidR="000F2008">
        <w:noBreakHyphen/>
      </w:r>
      <w:fldSimple w:instr=" SEQ Figura_ \* ARABIC \s 1 ">
        <w:r w:rsidR="000F2008">
          <w:rPr>
            <w:noProof/>
          </w:rPr>
          <w:t>2</w:t>
        </w:r>
      </w:fldSimple>
      <w:r>
        <w:t xml:space="preserve"> </w:t>
      </w:r>
      <w:r w:rsidRPr="000453EC">
        <w:t>Pasos para la detección</w:t>
      </w:r>
      <w:bookmarkEnd w:id="48"/>
    </w:p>
    <w:p w14:paraId="70CA35C9" w14:textId="59F38EA7" w:rsidR="00A90337" w:rsidRDefault="00CA382B" w:rsidP="000F2008">
      <w:pPr>
        <w:pStyle w:val="Descripcin"/>
      </w:pPr>
      <w:r>
        <w:rPr>
          <w:noProof/>
        </w:rPr>
        <w:lastRenderedPageBreak/>
        <mc:AlternateContent>
          <mc:Choice Requires="wps">
            <w:drawing>
              <wp:anchor distT="0" distB="0" distL="114300" distR="114300" simplePos="0" relativeHeight="252632064" behindDoc="0" locked="0" layoutInCell="1" allowOverlap="1" wp14:anchorId="06FF7B74" wp14:editId="30B03F68">
                <wp:simplePos x="0" y="0"/>
                <wp:positionH relativeFrom="column">
                  <wp:posOffset>-454025</wp:posOffset>
                </wp:positionH>
                <wp:positionV relativeFrom="paragraph">
                  <wp:posOffset>3020695</wp:posOffset>
                </wp:positionV>
                <wp:extent cx="6158865" cy="635"/>
                <wp:effectExtent l="0" t="0" r="0" b="0"/>
                <wp:wrapSquare wrapText="bothSides"/>
                <wp:docPr id="709860741" name="Cuadro de texto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1C7CCAF5" w14:textId="71CCAC79" w:rsidR="00CA382B" w:rsidRPr="00E34C2D" w:rsidRDefault="00CA382B" w:rsidP="000F2008">
                            <w:pPr>
                              <w:pStyle w:val="Descripcin"/>
                              <w:rPr>
                                <w:noProof/>
                              </w:rPr>
                            </w:pPr>
                            <w:bookmarkStart w:id="49" w:name="_Toc147407246"/>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7B74" id="_x0000_s1030" type="#_x0000_t202" style="position:absolute;left:0;text-align:left;margin-left:-35.75pt;margin-top:237.85pt;width:484.95pt;height:.0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MRGgIAAD8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" stroked="f">
                <v:textbox style="mso-fit-shape-to-text:t" inset="0,0,0,0">
                  <w:txbxContent>
                    <w:p w14:paraId="1C7CCAF5" w14:textId="71CCAC79" w:rsidR="00CA382B" w:rsidRPr="00E34C2D" w:rsidRDefault="00CA382B" w:rsidP="000F2008">
                      <w:pPr>
                        <w:pStyle w:val="Descripcin"/>
                        <w:rPr>
                          <w:noProof/>
                        </w:rPr>
                      </w:pPr>
                      <w:bookmarkStart w:id="50" w:name="_Toc147407246"/>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50"/>
                    </w:p>
                  </w:txbxContent>
                </v:textbox>
                <w10:wrap type="square"/>
              </v:shape>
            </w:pict>
          </mc:Fallback>
        </mc:AlternateContent>
      </w:r>
      <w:r w:rsidR="00DC393F">
        <w:rPr>
          <w:noProof/>
        </w:rPr>
        <w:drawing>
          <wp:anchor distT="0" distB="0" distL="114300" distR="114300" simplePos="0" relativeHeight="252627968" behindDoc="0" locked="0" layoutInCell="1" allowOverlap="1" wp14:anchorId="1082262C" wp14:editId="793C9938">
            <wp:simplePos x="0" y="0"/>
            <wp:positionH relativeFrom="page">
              <wp:align>center</wp:align>
            </wp:positionH>
            <wp:positionV relativeFrom="paragraph">
              <wp:posOffset>358835</wp:posOffset>
            </wp:positionV>
            <wp:extent cx="6158896" cy="2605178"/>
            <wp:effectExtent l="0" t="0" r="0" b="5080"/>
            <wp:wrapSquare wrapText="bothSides"/>
            <wp:docPr id="4017908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0831" name="Imagen 1"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58896" cy="2605178"/>
                    </a:xfrm>
                    <a:prstGeom prst="rect">
                      <a:avLst/>
                    </a:prstGeom>
                  </pic:spPr>
                </pic:pic>
              </a:graphicData>
            </a:graphic>
          </wp:anchor>
        </w:drawing>
      </w:r>
    </w:p>
    <w:p w14:paraId="5F8C94CB" w14:textId="6BBFEF5A" w:rsidR="00CC5CBB" w:rsidRDefault="002879FA" w:rsidP="00CC5CBB">
      <w:pPr>
        <w:spacing w:before="0" w:after="0"/>
      </w:pPr>
      <w:r>
        <w:t xml:space="preserve">Dentro del filtro de Kalman se tienen 3 matrices principales: la de medición, transición y control, esta última no se usa. En el caso de transición se tienen 6 variables: la posición y velocidad en </w:t>
      </w:r>
      <w:r w:rsidR="00DC393F">
        <w:t>(</w:t>
      </w:r>
      <w:r>
        <w:t>x, y</w:t>
      </w:r>
      <w:r w:rsidR="00DC393F">
        <w:t>)</w:t>
      </w:r>
      <w:r>
        <w:t xml:space="preserve">, el ancho y alto de la detección. Para la de medición se tienen 4 variables: la posición en </w:t>
      </w:r>
      <w:r w:rsidR="00DC393F">
        <w:t>(</w:t>
      </w:r>
      <w:r>
        <w:t>x, y</w:t>
      </w:r>
      <w:r w:rsidR="00DC393F">
        <w:t>)</w:t>
      </w:r>
      <w:r>
        <w:t>, el ancho y alto.</w:t>
      </w:r>
    </w:p>
    <w:p w14:paraId="56C68D0B" w14:textId="34E3B82B" w:rsidR="00500593"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primer paso para entrenar estos detectores es preparar un dataset de carros como imágenes positivas, y uno de negativas que contiene imágenes como árboles, de la carretera o señales. Para el entrenamiento, se realiza un programa que lee las imágenes, las pasa por una fase de preprocesamiento (se escalan y se aplican filtros como blur gaussiano), se extraen sus características y se pasa al entrenamiento. Primero se prueba con un set de imágenes pequeño para probar grids de parámetros y encontrar los mejores valores, entonces se pasa al entrenamiento con el set completo. </w:t>
      </w:r>
      <w:r w:rsidR="002879FA">
        <w:t>Esto se ilustra en la figura 3-4.</w:t>
      </w:r>
    </w:p>
    <w:p w14:paraId="65BBA9DE" w14:textId="77777777" w:rsidR="00CA382B" w:rsidRDefault="002879F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lastRenderedPageBreak/>
        <w:drawing>
          <wp:inline distT="0" distB="0" distL="0" distR="0" wp14:anchorId="2125A113" wp14:editId="15A19A46">
            <wp:extent cx="5815655" cy="2156603"/>
            <wp:effectExtent l="0" t="0" r="0" b="0"/>
            <wp:docPr id="351939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9027" name="Imagen 1" descr="Diagrama&#10;&#10;Descripción generada automáticamente"/>
                    <pic:cNvPicPr/>
                  </pic:nvPicPr>
                  <pic:blipFill>
                    <a:blip r:embed="rId52"/>
                    <a:stretch>
                      <a:fillRect/>
                    </a:stretch>
                  </pic:blipFill>
                  <pic:spPr>
                    <a:xfrm>
                      <a:off x="0" y="0"/>
                      <a:ext cx="5821000" cy="2158585"/>
                    </a:xfrm>
                    <a:prstGeom prst="rect">
                      <a:avLst/>
                    </a:prstGeom>
                  </pic:spPr>
                </pic:pic>
              </a:graphicData>
            </a:graphic>
          </wp:inline>
        </w:drawing>
      </w:r>
    </w:p>
    <w:p w14:paraId="2AC235B5" w14:textId="29A93E02" w:rsidR="002879FA" w:rsidRDefault="00CA382B" w:rsidP="000F2008">
      <w:pPr>
        <w:pStyle w:val="Descripcin"/>
      </w:pPr>
      <w:bookmarkStart w:id="51" w:name="_Toc147407247"/>
      <w:r>
        <w:t xml:space="preserve">Figura  </w:t>
      </w:r>
      <w:fldSimple w:instr=" STYLEREF 1 \s ">
        <w:r w:rsidR="000F2008">
          <w:rPr>
            <w:noProof/>
          </w:rPr>
          <w:t>3</w:t>
        </w:r>
      </w:fldSimple>
      <w:r w:rsidR="000F2008">
        <w:noBreakHyphen/>
      </w:r>
      <w:fldSimple w:instr=" SEQ Figura_ \* ARABIC \s 1 ">
        <w:r w:rsidR="000F2008">
          <w:rPr>
            <w:noProof/>
          </w:rPr>
          <w:t>4</w:t>
        </w:r>
      </w:fldSimple>
      <w:r>
        <w:t xml:space="preserve"> </w:t>
      </w:r>
      <w:r w:rsidRPr="00402B0F">
        <w:t>Pasos para el entrenamiento de máquinas de soporte vectorial</w:t>
      </w:r>
      <w:bookmarkEnd w:id="51"/>
    </w:p>
    <w:p w14:paraId="079684FF" w14:textId="1DEBDA23" w:rsidR="00A90337" w:rsidRDefault="00DC393F" w:rsidP="00A90337">
      <w:r>
        <w:t xml:space="preserve">En el entrenamiento de los detectores, aunque no tengan un estándar, normalmente se sigue una serie de pasos como buenas prácticas. </w:t>
      </w:r>
      <w:r w:rsidR="00A90337">
        <w:t xml:space="preserve">Desde los que involucran la colección de datos (por ejemplo, para evitar sesgos), optimización parámetros, preprocesamiento de las </w:t>
      </w:r>
      <w:r w:rsidR="001A1CB9">
        <w:t xml:space="preserve"> </w:t>
      </w:r>
      <w:r w:rsidR="00A90337">
        <w:t xml:space="preserve">imágenes (normalizar y reducir el ruido), y buenas prácticas para evaluar los resultados (como separar el set de entrenamiento del de validación). Se busca que los modelos sean replicables y con resultados interpretables.  </w:t>
      </w:r>
    </w:p>
    <w:p w14:paraId="2385D40A" w14:textId="69AA6B49" w:rsidR="00D54B2C" w:rsidRDefault="00DC393F"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Pasando al último nodo, p</w:t>
      </w:r>
      <w:r w:rsidR="00500593">
        <w:t>ara la interconexión con el seguidor de línea, s</w:t>
      </w:r>
      <w:r w:rsidR="00D54B2C">
        <w:t xml:space="preserve">e realiza </w:t>
      </w:r>
      <w:r>
        <w:t xml:space="preserve">un programa que </w:t>
      </w:r>
      <w:r w:rsidR="00D54B2C">
        <w:t>cambie de carril según la detección. Este lee los mens</w:t>
      </w:r>
      <w:r w:rsidR="00E045DB">
        <w:t>ajes con las detecciones</w:t>
      </w:r>
      <w:r w:rsidR="00500593">
        <w:t xml:space="preserve"> definidos anteriormente</w:t>
      </w:r>
      <w:r w:rsidR="00E045DB">
        <w:t xml:space="preserve">, y en base a la predicción, realiza maniobras para esquivar obstáculos. Los mensajes que manda son de tipo sensor_msgs/speed y sensor_msgs/steering, ambos de tipo int16. </w:t>
      </w:r>
      <w:r w:rsidR="00500593">
        <w:t>Asimismo, se mand</w:t>
      </w:r>
      <w:r w:rsidR="00E045DB">
        <w:t xml:space="preserve">a otro mensaje también de tipo int16 para interrumpir el programa </w:t>
      </w:r>
      <w:r w:rsidR="00500593">
        <w:t>de conducción</w:t>
      </w:r>
      <w:r w:rsidR="00E045DB">
        <w:t xml:space="preserve">. </w:t>
      </w:r>
    </w:p>
    <w:p w14:paraId="6572A7BA" w14:textId="1A6C64BA"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desarrollan con mayor profundidad en qué consisten. </w:t>
      </w:r>
    </w:p>
    <w:p w14:paraId="26A3F490" w14:textId="7CE02F0B" w:rsidR="00A66B06" w:rsidRPr="003A6F73" w:rsidRDefault="00FC4CC8" w:rsidP="00A66B06">
      <w:pPr>
        <w:pStyle w:val="Ttulo2"/>
        <w:rPr>
          <w:szCs w:val="24"/>
          <w:lang w:val="es-MX"/>
        </w:rPr>
      </w:pPr>
      <w:bookmarkStart w:id="52" w:name="_Toc147407355"/>
      <w:bookmarkStart w:id="53" w:name="_Toc132493980"/>
      <w:bookmarkEnd w:id="45"/>
      <w:r>
        <w:rPr>
          <w:szCs w:val="24"/>
          <w:lang w:val="es-MX"/>
        </w:rPr>
        <w:t>Detección de objetos</w:t>
      </w:r>
      <w:bookmarkEnd w:id="52"/>
    </w:p>
    <w:p w14:paraId="38F9AC63" w14:textId="49E2C049" w:rsidR="00B910C4" w:rsidRDefault="00B57ECA" w:rsidP="00B910C4">
      <w:r>
        <w:t>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w:t>
      </w:r>
      <w:r w:rsidR="00D70F33">
        <w:t xml:space="preserve"> de objetos</w:t>
      </w:r>
      <w:r>
        <w:t>.</w:t>
      </w:r>
      <w:r w:rsidR="00B910C4">
        <w:t xml:space="preserve"> </w:t>
      </w:r>
    </w:p>
    <w:p w14:paraId="7F3569AB" w14:textId="15F57C29" w:rsidR="000709E3" w:rsidRDefault="00B57ECA" w:rsidP="00B57ECA">
      <w:r>
        <w:t>Dada la problemática y limitaciones del problema, donde se requiere realizar la detección desde una cámara en movimiento de objetos móviles y con formas complejas</w:t>
      </w:r>
      <w:r w:rsidR="008D0ABB">
        <w:t>, e</w:t>
      </w:r>
      <w:r>
        <w:t xml:space="preserve">l enfoque dominante se </w:t>
      </w:r>
      <w:r w:rsidR="008D0ABB">
        <w:t xml:space="preserve">ha </w:t>
      </w:r>
      <w:r>
        <w:t>centra</w:t>
      </w:r>
      <w:r w:rsidR="008D0ABB">
        <w:t>do</w:t>
      </w:r>
      <w:r>
        <w:t xml:space="preserve"> en técnicas de aprendizaje de máquina</w:t>
      </w:r>
      <w:r w:rsidR="008D0ABB">
        <w:t>. De entre ellas, la que más impulso ha recibido se trata de</w:t>
      </w:r>
      <w:r>
        <w:t xml:space="preserve"> aprendizaje profundo con redes neuronales. Aun así, se tienen otros enfoques como el presentado, que combina máquinas de soporte vectorial y clasificadores de cascada. </w:t>
      </w:r>
      <w:r w:rsidR="008D0ABB">
        <w:t xml:space="preserve">Estas técnicas tienen que ser lo suficientemente precisas y robustas, pues errores en la clasificación pueden presentar un gran riesgo en la seguridad de las personas. Si bien ambos tipos de errores son importantes, nuestra prioridad sería reducir los falsos </w:t>
      </w:r>
      <w:r w:rsidR="00997170">
        <w:t>negativos</w:t>
      </w:r>
      <w:r w:rsidR="000709E3">
        <w:t xml:space="preserve">. </w:t>
      </w:r>
    </w:p>
    <w:p w14:paraId="4FE120C2" w14:textId="27A304A7" w:rsidR="00B57ECA" w:rsidRDefault="00B57ECA" w:rsidP="00B57ECA">
      <w:r>
        <w:lastRenderedPageBreak/>
        <w:t xml:space="preserve">Existen otras ideas </w:t>
      </w:r>
      <w:r w:rsidR="008D0ABB">
        <w:t xml:space="preserve">que no requieren de aprendizaje de máquina, </w:t>
      </w:r>
      <w:r>
        <w:t xml:space="preserve">como el uso de modelos que compensen el movimiento de las cámaras para usar técnicas tradicionales como </w:t>
      </w:r>
      <w:r w:rsidR="00DC393F">
        <w:t>O</w:t>
      </w:r>
      <w:r>
        <w:t xml:space="preserve">ptical </w:t>
      </w:r>
      <w:r w:rsidR="000709E3">
        <w:t>Flow. Pero resultan bastante más complejas y no suelen tener buenos resultados.</w:t>
      </w:r>
    </w:p>
    <w:p w14:paraId="0AB28BCB" w14:textId="53B57A2C" w:rsidR="00B57ECA" w:rsidRDefault="00B57ECA" w:rsidP="00B57ECA">
      <w:r>
        <w:t>A diferencia de los humanos que somos capaces de reconocer objetos parcialmente visibles, gracias a que nuestra mente compensa las partes faltantes e invisibles. Esto se convierte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“intra-class occlusion” o, por otro objeto o elemento “inter-class occlusion”.</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datasets para poder identificar la presencia de oclusión </w:t>
      </w:r>
      <w:r w:rsidR="007D4E6B">
        <w:t>(</w:t>
      </w:r>
      <w:r>
        <w:t>Saleh, Szénási, y Vámossy,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5EDF7B4C" w:rsidR="00B57ECA" w:rsidRDefault="00B57ECA" w:rsidP="00A6251E">
      <w:pPr>
        <w:spacing w:before="0" w:after="0"/>
        <w:rPr>
          <w:color w:val="000000"/>
        </w:rPr>
      </w:pPr>
      <w:r>
        <w:rPr>
          <w:color w:val="000000"/>
        </w:rPr>
        <w:lastRenderedPageBreak/>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w:t>
      </w:r>
      <w:r w:rsidR="001A1CB9">
        <w:rPr>
          <w:color w:val="000000"/>
        </w:rPr>
        <w:t>. A</w:t>
      </w:r>
      <w:r>
        <w:rPr>
          <w:color w:val="000000"/>
        </w:rPr>
        <w:t>dicionalmente</w:t>
      </w:r>
      <w:r w:rsidR="001A1CB9">
        <w:t>, s</w:t>
      </w:r>
      <w:r>
        <w:t>e</w:t>
      </w:r>
      <w:r>
        <w:rPr>
          <w:color w:val="000000"/>
        </w:rPr>
        <w:t>gún el problema se puede agregar el uso de filtros de bordes o técnicas de compresión de imagen.</w:t>
      </w:r>
    </w:p>
    <w:p w14:paraId="3582576E" w14:textId="377D0B5D" w:rsidR="00B57ECA" w:rsidRDefault="00B57ECA" w:rsidP="00B57ECA">
      <w:r>
        <w:t>Para nuestro caso, la imagen primero se reescala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datasets y nos permite que los modelos sean más robustos al mundo real. El uso de filtros de difuminado ayuda a </w:t>
      </w:r>
      <w:r w:rsidR="00FC4CC8">
        <w:t>esto,</w:t>
      </w:r>
      <w:r>
        <w:t xml:space="preserve"> degrada la calidad de imagen y reduce también la necesidad de contar con datasets más grandes. </w:t>
      </w:r>
    </w:p>
    <w:p w14:paraId="7536A353" w14:textId="4EC8EE34"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r w:rsidR="00DB7D82">
        <w:t>OpenCV</w:t>
      </w:r>
      <w:r>
        <w:t xml:space="preserve"> se presentan distintas técnicas para aplicar blur, algunas mejores que otros según sus aplicaciones. </w:t>
      </w:r>
    </w:p>
    <w:p w14:paraId="4C249898" w14:textId="77777777" w:rsidR="00B57ECA" w:rsidRDefault="00B57ECA" w:rsidP="00B57ECA">
      <w:r>
        <w:t>El suavizado de imagen resulta de convolucionar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20AAA20E" w:rsidR="00A66B06" w:rsidRDefault="00B57ECA" w:rsidP="00B57ECA">
      <w:pPr>
        <w:rPr>
          <w:szCs w:val="24"/>
        </w:rPr>
      </w:pPr>
      <w:r>
        <w:lastRenderedPageBreak/>
        <w:t>Se usa un kernel normalizado para la convolución, el cual toma el promedio de todos los píxeles bajo el área del kernel</w:t>
      </w:r>
      <w:r w:rsidR="00AB4C33">
        <w:t>. (“OpenCV: Smoothing Images” s. f.)</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r w:rsidRPr="003A6F73">
        <w:rPr>
          <w:szCs w:val="24"/>
        </w:rPr>
        <w:t>Blur gaussiano</w:t>
      </w:r>
    </w:p>
    <w:p w14:paraId="30FB640F" w14:textId="77777777" w:rsidR="00B57ECA" w:rsidRDefault="00B57ECA" w:rsidP="00B57ECA">
      <w:pPr>
        <w:rPr>
          <w:lang w:eastAsia="es-MX"/>
        </w:rPr>
      </w:pPr>
      <w:r>
        <w:t xml:space="preserve">En lugar de usar una matriz, se usa un kernel gaussiano en el que se especifican el ancho y altura del kernel,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motion blur en ambas direcciones. Pero no da el mismo resultado que la fórmula mostrada, al no considerar los bits de las esquinas de una celda. </w:t>
      </w:r>
      <w:r w:rsidR="007D4E6B">
        <w:t>(</w:t>
      </w:r>
      <w:r w:rsidR="00C73052">
        <w:t>“</w:t>
      </w:r>
      <w:r>
        <w:t>OpenCV: Smoothing Images</w:t>
      </w:r>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lastRenderedPageBreak/>
        <w:t>Es un tipo de blur para darle un efecto a imágenes de dirección. Para crear un filtro se colocan 1’s sobre la matriz con la dirección del vector deseado, en el ejemplo se muestra un blur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109697E5" w14:textId="1C268FBA" w:rsidR="00D70F33" w:rsidRDefault="00D70F33" w:rsidP="00B57ECA">
      <w:r>
        <w:t>Dentro de ellas se prueba únicamente con el filtro gaussiano. Este nos ayudará a agilizar el entrenamiento de los clasificadores, al aprender de forma más rápida y general la forma de los coches. Aunque para el trabajo no se incluya, usar desenfoque de movimiento ayudaría a la detección de vehículos a altas velocidades, más que para aprender su forma. Para usarse entonces, la mejor idea sería duplicar el dataset que se tiene, y a uno de ellos aplicárselo.</w:t>
      </w:r>
    </w:p>
    <w:p w14:paraId="6082737D" w14:textId="0576B770"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4A856E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xml:space="preserve">. Esto se comenta en el trabajo, pues permitiría dividir la imagen en regiones y según cada una aplicar un </w:t>
      </w:r>
      <w:r>
        <w:lastRenderedPageBreak/>
        <w:t>clasificador u otro.</w:t>
      </w:r>
      <w:r w:rsidR="00227A2C">
        <w:t xml:space="preserve"> Una forma de hacerlo puede ser combinando el uso del LiDAR, y elegir como regiones los obstáculos detectados cerca.</w:t>
      </w:r>
    </w:p>
    <w:p w14:paraId="795419D6" w14:textId="77777777" w:rsidR="00A66B06" w:rsidRPr="003A6F73" w:rsidRDefault="00A66B06" w:rsidP="00FC4CC8">
      <w:pPr>
        <w:pStyle w:val="Ttulo3"/>
      </w:pPr>
      <w:bookmarkStart w:id="54" w:name="_Toc147407356"/>
      <w:r w:rsidRPr="003A6F73">
        <w:t>Técnicas de detección</w:t>
      </w:r>
      <w:bookmarkEnd w:id="53"/>
      <w:bookmarkEnd w:id="54"/>
    </w:p>
    <w:p w14:paraId="0EBDE7E9" w14:textId="26960A76" w:rsidR="0065773F" w:rsidRDefault="00B57ECA" w:rsidP="00716E96">
      <w:pPr>
        <w:rPr>
          <w:color w:val="000000"/>
        </w:rPr>
      </w:pPr>
      <w:bookmarkStart w:id="55" w:name="_Toc132493981"/>
      <w:r>
        <w:rPr>
          <w:color w:val="000000"/>
        </w:rPr>
        <w:t xml:space="preserve">Algunos métodos populares experimentados desde el punto de vista clásico son los usados en el trabajo: clasificadores de cascada y máquinas de soporte vectorial (SVM) con histograma </w:t>
      </w:r>
      <w:r w:rsidR="005724E9">
        <w:rPr>
          <w:color w:val="000000"/>
        </w:rPr>
        <w:t xml:space="preserve">de gradientes </w:t>
      </w:r>
      <w:r>
        <w:rPr>
          <w:color w:val="000000"/>
        </w:rPr>
        <w:t>orientado</w:t>
      </w:r>
      <w:r w:rsidR="005724E9">
        <w:rPr>
          <w:color w:val="000000"/>
        </w:rPr>
        <w:t>s</w:t>
      </w:r>
      <w:r>
        <w:rPr>
          <w:color w:val="000000"/>
        </w:rPr>
        <w:t xml:space="preserv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“Scale-Invariant Feature Transform” y “Speeded Up Robust Feature”</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está el uso de redes neuronales convolucionales como YOLO, MobileNet, Fast R-CNN.</w:t>
      </w:r>
      <w:r w:rsidR="0065773F">
        <w:rPr>
          <w:color w:val="000000"/>
        </w:rPr>
        <w:t xml:space="preserve"> </w:t>
      </w:r>
    </w:p>
    <w:p w14:paraId="776C1156" w14:textId="2EEFF113"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w:t>
      </w:r>
      <w:r w:rsidR="00227A2C">
        <w:t>,</w:t>
      </w:r>
      <w:r>
        <w:t xml:space="preserve"> como normalización.</w:t>
      </w:r>
    </w:p>
    <w:p w14:paraId="55F71A2D" w14:textId="30A73E96"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binary patterns que captura la intensidad de los píxeles vecinos alrededor de cada punto de una imagen. Con él se crea un patrón binario que permite capturar características </w:t>
      </w:r>
      <w:r w:rsidR="00E53419">
        <w:lastRenderedPageBreak/>
        <w:t xml:space="preserve">como bordes, esquinas y texturas. Para svm se usa histograma </w:t>
      </w:r>
      <w:r w:rsidR="005724E9">
        <w:t xml:space="preserve">de </w:t>
      </w:r>
      <w:r w:rsidR="00E53419">
        <w:t>gradiente</w:t>
      </w:r>
      <w:r w:rsidR="005724E9">
        <w:t>s orientados</w:t>
      </w:r>
      <w:r w:rsidR="00E53419">
        <w:t xml:space="preserv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1A4361F1"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calculan las características de una imagen y la pasan sobre un conjunto de funciones que evalúan </w:t>
      </w:r>
      <w:r w:rsidR="00790D43">
        <w:t>grupos de</w:t>
      </w:r>
      <w:r>
        <w:t xml:space="preserve">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5A2835D5"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w:t>
      </w:r>
      <w:r w:rsidR="00997170">
        <w:t>l</w:t>
      </w:r>
      <w:r>
        <w:t xml:space="preserve"> kernel es transformar un problema a más altas dimensiones donde se pueda separar linealmente. Con Radial basis function permite introducir no linealidades a la función, que le permite encontrar fronteras más complejas</w:t>
      </w:r>
      <w:r w:rsidR="00716E96">
        <w:t xml:space="preserve"> (en este caso formas de elipsoides)</w:t>
      </w:r>
      <w:r>
        <w:t>, con las que aprender la forma del objeto.</w:t>
      </w:r>
    </w:p>
    <w:p w14:paraId="3AB532DA" w14:textId="73F2B9EA"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Con Adaboost, s</w:t>
      </w:r>
      <w:r>
        <w:t xml:space="preserve">e </w:t>
      </w:r>
      <w:r w:rsidR="00AD7CE1">
        <w:t xml:space="preserve">suele </w:t>
      </w:r>
      <w:r>
        <w:t>usa</w:t>
      </w:r>
      <w:r w:rsidR="00AD7CE1">
        <w:t>r</w:t>
      </w:r>
      <w:r>
        <w:t xml:space="preserve"> una serie de clasificadores débiles de forma iterativa </w:t>
      </w:r>
      <w:r>
        <w:lastRenderedPageBreak/>
        <w:t xml:space="preserve">para alcanzar </w:t>
      </w:r>
      <w:r w:rsidR="00227A2C">
        <w:t xml:space="preserve">la precisión de </w:t>
      </w:r>
      <w:r>
        <w:t>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56" w:name="_Toc147407357"/>
      <w:r w:rsidRPr="003A6F73">
        <w:rPr>
          <w:szCs w:val="24"/>
        </w:rPr>
        <w:t>Clasificador de cascada</w:t>
      </w:r>
      <w:bookmarkEnd w:id="55"/>
      <w:bookmarkEnd w:id="56"/>
    </w:p>
    <w:p w14:paraId="3B746996" w14:textId="77777777" w:rsidR="00B57ECA" w:rsidRDefault="00B57ECA" w:rsidP="00B57ECA">
      <w:pPr>
        <w:rPr>
          <w:lang w:eastAsia="es-MX"/>
        </w:rPr>
      </w:pPr>
      <w:r>
        <w:t xml:space="preserve">Se trata de un método propuesto por Paul Viola y Michael Jones en "Rapid Object Detection using a Boosted Cascade of Simple Features"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539595E3" w14:textId="409E7064" w:rsidR="00DD1651" w:rsidRPr="00DD1651" w:rsidRDefault="00B57ECA" w:rsidP="005A66C5">
      <w:r>
        <w:t>Primero se requiere preparar un set de imágenes positivas (ejemplos representativos de la clase u objeto que se quiere detectar) e imágenes negativas. El siguiente paso es extraer las características de la imagen, aquí se pueden tener diferentes métodos como haar o lbp para extraer la información de la imagen. De forma que</w:t>
      </w:r>
      <w:r w:rsidR="00DD1651">
        <w:t>,</w:t>
      </w:r>
      <w:r>
        <w:t xml:space="preserve"> en lugar de trabajar con la imagen completa, se reduzca la complejidad del problema obteniendo solo información relevante como de los bordes. </w:t>
      </w:r>
    </w:p>
    <w:p w14:paraId="24E413F1" w14:textId="743D993F" w:rsidR="00B57ECA" w:rsidRDefault="00227A2C" w:rsidP="00B57ECA">
      <w:pPr>
        <w:rPr>
          <w:lang w:eastAsia="es-MX"/>
        </w:rPr>
      </w:pPr>
      <w:r>
        <w:t>El método elegido para</w:t>
      </w:r>
      <w:r w:rsidR="00B57ECA">
        <w:t xml:space="preserve"> extraer las características es LBP o Local Binary Patterns. Tiene la ventaja de que su entrenamiento es mucho más rápido que haar, pero menos preciso. Presentado por Ojala et al. en 1996, en LBP, para cada píxel se toma una celda alrededor de 9 píxeles (3x3). Estos píxeles se comparan con el centro, y a los vecinos se les asigna un </w:t>
      </w:r>
      <w:r w:rsidR="00B57ECA">
        <w:lastRenderedPageBreak/>
        <w:t>valor de 1 si la intensidad con respecto al centro es mayor o igual. En sentido de las manecillas del reloj, cada valor se multiplica por una potencia de 2. Esto nos permite promediar los alrededores asignando un valor entre 0-255.</w:t>
      </w:r>
      <w:r w:rsidR="00FA2721">
        <w:t xml:space="preserve"> (Pietikäinen 2010)</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7B43629B" w:rsidR="00B57ECA" w:rsidRDefault="00B57ECA" w:rsidP="00B57ECA">
      <w:r>
        <w:t>Xc, yc es el píxel del centro, ic es el brillo del centro, ip el brillo de un píxel vecino</w:t>
      </w:r>
      <w:r w:rsidR="00D10C8C">
        <w:t>, s función signo</w:t>
      </w:r>
      <w:r>
        <w:t xml:space="preserve">. </w:t>
      </w:r>
      <w:r w:rsidR="000D7F65">
        <w:tab/>
      </w:r>
      <w:r>
        <w:t xml:space="preserve">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r>
        <w:t>Pietikäinen 2010</w:t>
      </w:r>
      <w:r w:rsidR="007D4E6B">
        <w:t>)</w:t>
      </w:r>
      <w:r>
        <w:t xml:space="preserve"> </w:t>
      </w:r>
      <w:r w:rsidR="007D4E6B">
        <w:t>(</w:t>
      </w:r>
      <w:r>
        <w:t>Rosebrock 2015</w:t>
      </w:r>
      <w:r w:rsidR="007D4E6B">
        <w:t>)</w:t>
      </w:r>
    </w:p>
    <w:p w14:paraId="140D8752" w14:textId="77777777" w:rsidR="00CA382B" w:rsidRDefault="00A66B06" w:rsidP="00CA382B">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53"/>
                    <a:stretch>
                      <a:fillRect/>
                    </a:stretch>
                  </pic:blipFill>
                  <pic:spPr>
                    <a:xfrm>
                      <a:off x="0" y="0"/>
                      <a:ext cx="2338860" cy="1188089"/>
                    </a:xfrm>
                    <a:prstGeom prst="rect">
                      <a:avLst/>
                    </a:prstGeom>
                  </pic:spPr>
                </pic:pic>
              </a:graphicData>
            </a:graphic>
          </wp:inline>
        </w:drawing>
      </w:r>
    </w:p>
    <w:p w14:paraId="6DF99362" w14:textId="50DC1776" w:rsidR="00925322" w:rsidRDefault="00CA382B" w:rsidP="000F2008">
      <w:pPr>
        <w:pStyle w:val="Descripcin"/>
      </w:pPr>
      <w:bookmarkStart w:id="57" w:name="_Toc147407248"/>
      <w:r>
        <w:t xml:space="preserve">Figura  </w:t>
      </w:r>
      <w:fldSimple w:instr=" STYLEREF 1 \s ">
        <w:r w:rsidR="000F2008">
          <w:rPr>
            <w:noProof/>
          </w:rPr>
          <w:t>3</w:t>
        </w:r>
      </w:fldSimple>
      <w:r w:rsidR="000F2008">
        <w:noBreakHyphen/>
      </w:r>
      <w:fldSimple w:instr=" SEQ Figura_ \* ARABIC \s 1 ">
        <w:r w:rsidR="000F2008">
          <w:rPr>
            <w:noProof/>
          </w:rPr>
          <w:t>5</w:t>
        </w:r>
      </w:fldSimple>
      <w:r>
        <w:t xml:space="preserve"> </w:t>
      </w:r>
      <w:r w:rsidRPr="00D91E6B">
        <w:t>Ejemplo de la operación realizada en lbp, primero si el valor del pixel es menor al centro se toma 1, a continuación, partiendo de la esquina superior derecha se le asigna como 2^0, de ahí se da una vuelta en sentido de las manecillas del reloj, aumenta</w:t>
      </w:r>
      <w:r>
        <w:t xml:space="preserve">. </w:t>
      </w:r>
      <w:r w:rsidRPr="00CA382B">
        <w:t>Fuente: (</w:t>
      </w:r>
      <w:r>
        <w:t>R</w:t>
      </w:r>
      <w:r w:rsidRPr="00CA382B">
        <w:t>osebrock 2015)</w:t>
      </w:r>
      <w:bookmarkEnd w:id="57"/>
    </w:p>
    <w:p w14:paraId="4CF2A6AF" w14:textId="77777777" w:rsidR="00CA382B" w:rsidRDefault="00A66B06" w:rsidP="00CA382B">
      <w:pPr>
        <w:keepNext/>
        <w:jc w:val="center"/>
      </w:pPr>
      <w:r w:rsidRPr="003A6F73">
        <w:rPr>
          <w:noProof/>
          <w:szCs w:val="24"/>
        </w:rPr>
        <w:lastRenderedPageBreak/>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54"/>
                    <a:stretch>
                      <a:fillRect/>
                    </a:stretch>
                  </pic:blipFill>
                  <pic:spPr>
                    <a:xfrm>
                      <a:off x="0" y="0"/>
                      <a:ext cx="2125728" cy="1117319"/>
                    </a:xfrm>
                    <a:prstGeom prst="rect">
                      <a:avLst/>
                    </a:prstGeom>
                  </pic:spPr>
                </pic:pic>
              </a:graphicData>
            </a:graphic>
          </wp:inline>
        </w:drawing>
      </w:r>
    </w:p>
    <w:p w14:paraId="21649A73" w14:textId="23E7E9F8" w:rsidR="00925322" w:rsidRDefault="00CA382B" w:rsidP="000F2008">
      <w:pPr>
        <w:pStyle w:val="Descripcin"/>
      </w:pPr>
      <w:bookmarkStart w:id="58" w:name="_Toc147407249"/>
      <w:r>
        <w:t xml:space="preserve">Figura  </w:t>
      </w:r>
      <w:fldSimple w:instr=" STYLEREF 1 \s ">
        <w:r w:rsidR="000F2008">
          <w:rPr>
            <w:noProof/>
          </w:rPr>
          <w:t>3</w:t>
        </w:r>
      </w:fldSimple>
      <w:r w:rsidR="000F2008">
        <w:noBreakHyphen/>
      </w:r>
      <w:fldSimple w:instr=" SEQ Figura_ \* ARABIC \s 1 ">
        <w:r w:rsidR="000F2008">
          <w:rPr>
            <w:noProof/>
          </w:rPr>
          <w:t>6</w:t>
        </w:r>
      </w:fldSimple>
      <w:r>
        <w:t xml:space="preserve"> </w:t>
      </w:r>
      <w:r w:rsidRPr="00067719">
        <w:t>Características extraídas de una imagen con lbp. Fuente: (</w:t>
      </w:r>
      <w:r>
        <w:t>R</w:t>
      </w:r>
      <w:r w:rsidRPr="00067719">
        <w:t>osebrock 2015)</w:t>
      </w:r>
      <w:bookmarkEnd w:id="58"/>
    </w:p>
    <w:p w14:paraId="0E0E69FF" w14:textId="77777777" w:rsidR="00FA2721" w:rsidRDefault="00B57ECA" w:rsidP="00FA2721">
      <w:r>
        <w:t>Calculadas las características, la mayoría resultan ser irrelevantes. Para elegir las mejores características se usa Adaboost,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r w:rsidR="00FA2721">
        <w:t xml:space="preserve"> (“OpenCV: Cascade Classifier” s. f.)</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OpenCV: Cascade Classifier</w:t>
      </w:r>
      <w:r w:rsidR="00C73052">
        <w:t>”</w:t>
      </w:r>
      <w:r>
        <w:t xml:space="preserve"> s. f.</w:t>
      </w:r>
      <w:r w:rsidR="007D4E6B">
        <w:t>)</w:t>
      </w:r>
    </w:p>
    <w:p w14:paraId="76C019C6" w14:textId="2761DB95" w:rsidR="00A66B06" w:rsidRPr="00CE1838" w:rsidRDefault="00227A2C" w:rsidP="00A66B06">
      <w:r>
        <w:lastRenderedPageBreak/>
        <w:t>Como se mencionó una alternativa es usar características Haar. El cual, en lugar de crear histogramas, aproxima las características mediante rectángulos. Este método alcanza mejor precisión, pero por cuestiones de tiempo en el entrenamiento no se usa. Para este tipo de clasificador, OpenCV cuenta con un módulo para su entrenamiento</w:t>
      </w:r>
      <w:r w:rsidR="00CE1838">
        <w:t>. Sobre el nodo detector, a partir de la imagen ya preprocesada se ingresa al clasifica</w:t>
      </w:r>
      <w:r w:rsidR="006B624A">
        <w:t xml:space="preserve">dor, </w:t>
      </w:r>
      <w:r w:rsidR="00CE1838">
        <w:t>que usa la detección por ventana deslizante. La idea es que, gracias a su velocidad, sirva para detectar candidatos, y como refinamiento se usa svm.</w:t>
      </w:r>
    </w:p>
    <w:p w14:paraId="42A9C866" w14:textId="02DFF85E" w:rsidR="00A66B06" w:rsidRPr="003A6F73" w:rsidRDefault="00A66B06" w:rsidP="00FC4CC8">
      <w:pPr>
        <w:pStyle w:val="Ttulo3"/>
        <w:numPr>
          <w:ilvl w:val="2"/>
          <w:numId w:val="48"/>
        </w:numPr>
        <w:rPr>
          <w:szCs w:val="24"/>
        </w:rPr>
      </w:pPr>
      <w:bookmarkStart w:id="59" w:name="_Toc132493982"/>
      <w:bookmarkStart w:id="60" w:name="_Toc147407358"/>
      <w:r w:rsidRPr="003A6F73">
        <w:rPr>
          <w:szCs w:val="24"/>
        </w:rPr>
        <w:t>Hog+svm</w:t>
      </w:r>
      <w:bookmarkEnd w:id="59"/>
      <w:bookmarkEnd w:id="60"/>
    </w:p>
    <w:p w14:paraId="782980CE" w14:textId="29A6058C" w:rsidR="00B57ECA" w:rsidRDefault="00B57ECA" w:rsidP="00B57ECA">
      <w:pPr>
        <w:rPr>
          <w:lang w:eastAsia="es-MX"/>
        </w:rPr>
      </w:pPr>
      <w:r>
        <w:t xml:space="preserve">Se trata de la combinación de dos técnicas, máquinas de soporte vectorial o svm que es un algoritmo de aprendizaje supervisado, y de histograma </w:t>
      </w:r>
      <w:r w:rsidR="005724E9">
        <w:t xml:space="preserve">de gradientes </w:t>
      </w:r>
      <w:r>
        <w:t>orientado</w:t>
      </w:r>
      <w:r w:rsidR="005724E9">
        <w:t>s</w:t>
      </w:r>
      <w:r>
        <w:t xml:space="preserve"> que permite extraer las características de la imagen. </w:t>
      </w:r>
    </w:p>
    <w:p w14:paraId="6B3F4BA1" w14:textId="4A704D0D" w:rsidR="00B57ECA" w:rsidRDefault="00B57ECA" w:rsidP="00B57ECA">
      <w:r>
        <w:t xml:space="preserve">Para empezar, el histograma </w:t>
      </w:r>
      <w:r w:rsidR="005724E9">
        <w:t xml:space="preserve">de gradientes </w:t>
      </w:r>
      <w:r>
        <w:t>orientado</w:t>
      </w:r>
      <w:r w:rsidR="005724E9">
        <w:t>s</w:t>
      </w:r>
      <w:r>
        <w:t xml:space="preserve"> es una técnica que cuenta las ocurrencias de vectores gradiente en una porción de una imagen, estos se componen de magnitud y ángulo. Para esto, primero se toman bloques de 3x3 píxeles, y se calculan los gradientes Gx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 xml:space="preserve">(Gx) </w:t>
      </w:r>
      <w:r>
        <w:t xml:space="preserve">y vertical </w:t>
      </w:r>
      <w:r w:rsidR="00AD7CE1">
        <w:t xml:space="preserve">(Gy) </w:t>
      </w:r>
      <w:r>
        <w:t xml:space="preserve">se calculan multiplicando por el kernel: </w:t>
      </w:r>
    </w:p>
    <w:p w14:paraId="14341369" w14:textId="77777777" w:rsidR="00A66B06" w:rsidRPr="003A6F73" w:rsidRDefault="00A66B06" w:rsidP="00A66B06">
      <w:pPr>
        <w:jc w:val="center"/>
        <w:rPr>
          <w:szCs w:val="24"/>
          <w:lang w:val="es-ES_tradnl"/>
        </w:rPr>
      </w:pPr>
      <w:r w:rsidRPr="003A6F73">
        <w:rPr>
          <w:noProof/>
          <w:szCs w:val="24"/>
        </w:rPr>
        <w:lastRenderedPageBreak/>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55"/>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bins. Cada punto del histograma toma valores entre 0 a 360 grados, con 9 bins se tiene un salto de 20 grados (toma valores de 0, 20, 40 … 360). Esta aproximación en celdas y bins permite tener una representación más compacta de la imagen. La contribución individual de las celdas que forman un bloque crea el histograma. </w:t>
      </w:r>
      <w:r w:rsidR="007D4E6B">
        <w:t>(</w:t>
      </w:r>
      <w:r>
        <w:t>Tyagi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lastRenderedPageBreak/>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56"/>
                    <a:stretch>
                      <a:fillRect/>
                    </a:stretch>
                  </pic:blipFill>
                  <pic:spPr>
                    <a:xfrm>
                      <a:off x="0" y="0"/>
                      <a:ext cx="1535285" cy="1409956"/>
                    </a:xfrm>
                    <a:prstGeom prst="rect">
                      <a:avLst/>
                    </a:prstGeom>
                  </pic:spPr>
                </pic:pic>
              </a:graphicData>
            </a:graphic>
          </wp:inline>
        </w:drawing>
      </w:r>
    </w:p>
    <w:p w14:paraId="5C5E1E8B" w14:textId="09DD44DB" w:rsidR="001439CC" w:rsidRDefault="00925322" w:rsidP="000F2008">
      <w:pPr>
        <w:pStyle w:val="Descripcin"/>
      </w:pPr>
      <w:bookmarkStart w:id="61" w:name="_Toc147407250"/>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7</w:t>
        </w:r>
      </w:fldSimple>
      <w:r>
        <w:t xml:space="preserve"> </w:t>
      </w:r>
      <w:r w:rsidRPr="00EA09BE">
        <w:t>E</w:t>
      </w:r>
      <w:r w:rsidR="00005A30" w:rsidRPr="00EA09BE">
        <w:t>jemplo de la separación de dos variables por un margen de separación, se muestra la separación óptima que logra el mayor margen entre las dos variables</w:t>
      </w:r>
      <w:r w:rsidR="00005A30">
        <w:t>, fuente:</w:t>
      </w:r>
      <w:r w:rsidR="00005A30" w:rsidRPr="00EA09BE">
        <w:t xml:space="preserve"> (“opencv: introduction to support vector machines” s. F.)</w:t>
      </w:r>
      <w:bookmarkEnd w:id="61"/>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62"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62"/>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En el entrenamiento se usa una función de pérdida o hinge loss. Si la predicción es incorrecta la penalización es grande cuanto más lejos de</w:t>
      </w:r>
      <w:r w:rsidR="00EB3B69">
        <w:t xml:space="preserve">l margen </w:t>
      </w:r>
      <w:r>
        <w:t>está. Si la predicción es correcta y está cerca de</w:t>
      </w:r>
      <w:r w:rsidR="00EB3B69">
        <w:t>l margen</w:t>
      </w:r>
      <w:r>
        <w:t>, recibe una pequeña penalización. Si es lejos el hinge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lastRenderedPageBreak/>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OpenCV: Introduction to Support Vector Machines</w:t>
      </w:r>
      <w:r w:rsidR="00C73052">
        <w:t>”</w:t>
      </w:r>
      <w:r>
        <w:t xml:space="preserve"> s. f.</w:t>
      </w:r>
      <w:r w:rsidR="007D4E6B">
        <w:t>)</w:t>
      </w:r>
      <w:r>
        <w:t xml:space="preserve"> </w:t>
      </w:r>
      <w:r w:rsidR="007D4E6B">
        <w:t>(</w:t>
      </w:r>
      <w:r>
        <w:t>Kecman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31712" behindDoc="1" locked="0" layoutInCell="1" allowOverlap="1" wp14:anchorId="66A4FC62" wp14:editId="37300BB4">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655C24AC" w:rsidR="00036445" w:rsidRPr="00642406" w:rsidRDefault="00036445" w:rsidP="000F2008">
                            <w:pPr>
                              <w:pStyle w:val="Descripcin"/>
                              <w:rPr>
                                <w:noProof/>
                                <w:sz w:val="24"/>
                                <w:szCs w:val="24"/>
                              </w:rPr>
                            </w:pPr>
                            <w:bookmarkStart w:id="63" w:name="_Toc147407251"/>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4FC62" id="_x0000_s1031" type="#_x0000_t202" style="position:absolute;left:0;text-align:left;margin-left:100.1pt;margin-top:99pt;width:241.05pt;height:.05pt;z-index:-25078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" stroked="f">
                <v:textbox style="mso-fit-shape-to-text:t" inset="0,0,0,0">
                  <w:txbxContent>
                    <w:p w14:paraId="58839616" w14:textId="655C24AC" w:rsidR="00036445" w:rsidRPr="00642406" w:rsidRDefault="00036445" w:rsidP="000F2008">
                      <w:pPr>
                        <w:pStyle w:val="Descripcin"/>
                        <w:rPr>
                          <w:noProof/>
                          <w:sz w:val="24"/>
                          <w:szCs w:val="24"/>
                        </w:rPr>
                      </w:pPr>
                      <w:bookmarkStart w:id="64" w:name="_Toc147407251"/>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4"/>
                    </w:p>
                  </w:txbxContent>
                </v:textbox>
                <w10:wrap type="tight"/>
              </v:shape>
            </w:pict>
          </mc:Fallback>
        </mc:AlternateContent>
      </w:r>
      <w:r w:rsidR="00A66B06" w:rsidRPr="003A6F73">
        <w:rPr>
          <w:noProof/>
          <w:szCs w:val="24"/>
        </w:rPr>
        <w:drawing>
          <wp:anchor distT="0" distB="0" distL="114300" distR="114300" simplePos="0" relativeHeight="252520448" behindDoc="1" locked="0" layoutInCell="1" allowOverlap="1" wp14:anchorId="1FA552FE" wp14:editId="0248A008">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0A98EBC9" w14:textId="77777777" w:rsidR="00CE1838" w:rsidRDefault="00CE1838" w:rsidP="00A66B06">
      <w:pPr>
        <w:rPr>
          <w:szCs w:val="24"/>
        </w:rPr>
      </w:pPr>
    </w:p>
    <w:p w14:paraId="209E023B" w14:textId="5DCA3771" w:rsidR="00CE1838" w:rsidRPr="003A6F73" w:rsidRDefault="00CE1838" w:rsidP="00A66B06">
      <w:pPr>
        <w:rPr>
          <w:szCs w:val="24"/>
        </w:rPr>
      </w:pPr>
      <w:r>
        <w:rPr>
          <w:szCs w:val="24"/>
        </w:rPr>
        <w:t>El entrenamiento de este detector requiere hacerse manualmente, ya sea ingresando los parámetros o buscando los mejores a través de grids. Previo a la implementación en el nodo, requiere probarse variando tanto el kernel usado, como la configuración de HoG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reescalar nuevamente e ingresarse para clasificar la clase. Por su lentitud, no se usa para buscar dentro de la imagen.</w:t>
      </w:r>
    </w:p>
    <w:p w14:paraId="4949BA92" w14:textId="77777777" w:rsidR="00A66B06" w:rsidRPr="005F47FF" w:rsidRDefault="00A66B06" w:rsidP="00FC4CC8">
      <w:pPr>
        <w:pStyle w:val="Ttulo3"/>
        <w:numPr>
          <w:ilvl w:val="2"/>
          <w:numId w:val="48"/>
        </w:numPr>
        <w:ind w:left="0"/>
        <w:rPr>
          <w:szCs w:val="24"/>
        </w:rPr>
      </w:pPr>
      <w:bookmarkStart w:id="65" w:name="_Toc132493983"/>
      <w:bookmarkStart w:id="66" w:name="_Toc147407359"/>
      <w:r w:rsidRPr="003A6F73">
        <w:rPr>
          <w:szCs w:val="24"/>
        </w:rPr>
        <w:t>Comparación con redes neuronales</w:t>
      </w:r>
      <w:bookmarkEnd w:id="65"/>
      <w:r w:rsidRPr="003A6F73">
        <w:rPr>
          <w:szCs w:val="24"/>
        </w:rPr>
        <w:t xml:space="preserve"> convolucionales</w:t>
      </w:r>
      <w:bookmarkEnd w:id="66"/>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w:t>
      </w:r>
      <w:r>
        <w:lastRenderedPageBreak/>
        <w:t xml:space="preserve">características importantes; opcionalmente alguna capa de activación como Sigmoid para devolver valores de 0 o 1; y finalmente la capa “Fully Connected” que conecta con otras neuronas. Con cada capa apilada permite identificar características más complejas, hasta llegar al objeto. </w:t>
      </w:r>
      <w:r w:rsidR="007D4E6B">
        <w:t>(</w:t>
      </w:r>
      <w:r w:rsidR="00C73052">
        <w:t>“</w:t>
      </w:r>
      <w:r>
        <w:t>What Are Convolutional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proposal network. Este permite clasificar regiones y aplicarla dentro de alguna categoría. Region proposal toma una imagen y como salida devuelve sets de propuestas de objetos sobre los que buscar. Esto ha permitido que ganen un impulso en su velocidad, con algoritmos rápidos como YOLO, SSD y Faster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w:t>
      </w:r>
      <w:r>
        <w:lastRenderedPageBreak/>
        <w:t xml:space="preserve">cuando no sigue una distribución normal, por lo que se requiere construir de otro algoritmo más efectivo. </w:t>
      </w:r>
      <w:r w:rsidR="007D4E6B">
        <w:t>(</w:t>
      </w:r>
      <w:r>
        <w:t>Kecman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Fast R-CNN que ha alcanzado una frecuencia de 0.5 Hz, Faster RCNN con región proposal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5D140DA2"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w:t>
      </w:r>
      <w:r w:rsidR="00F13D2E">
        <w:t xml:space="preserve"> se puede decir que,</w:t>
      </w:r>
      <w:r>
        <w:t xml:space="preserve"> en condiciones iguales, </w:t>
      </w:r>
      <w:r w:rsidR="00F13D2E">
        <w:t>los</w:t>
      </w:r>
      <w:r>
        <w:t xml:space="preserve"> métodos </w:t>
      </w:r>
      <w:r w:rsidR="00F13D2E">
        <w:t xml:space="preserve">usados </w:t>
      </w:r>
      <w:r>
        <w:t>son más rápidos que las redes neuronales, pero menos precisos</w:t>
      </w:r>
      <w:r w:rsidR="004A2A40">
        <w:t>, si trabajamos con datasets pequeños o moderados</w:t>
      </w:r>
      <w:r>
        <w:t>.</w:t>
      </w:r>
      <w:r w:rsidR="004A2A40">
        <w:t xml:space="preserve"> Comparando SVM contra redes neuronales, las últimas pueden ser más rápidas al incrementar el tamaño del dataset y agregar aceleración por hardware.</w:t>
      </w:r>
    </w:p>
    <w:p w14:paraId="47319E36" w14:textId="164457A4" w:rsidR="00A66B06" w:rsidRDefault="00A66B06" w:rsidP="00FC4CC8">
      <w:pPr>
        <w:pStyle w:val="Ttulo2"/>
        <w:numPr>
          <w:ilvl w:val="1"/>
          <w:numId w:val="48"/>
        </w:numPr>
        <w:ind w:left="0"/>
      </w:pPr>
      <w:bookmarkStart w:id="67" w:name="_Toc132493984"/>
      <w:bookmarkStart w:id="68" w:name="_Toc147407360"/>
      <w:r w:rsidRPr="003A6F73">
        <w:lastRenderedPageBreak/>
        <w:t>Rastreo de objetos</w:t>
      </w:r>
      <w:bookmarkEnd w:id="67"/>
      <w:bookmarkEnd w:id="68"/>
    </w:p>
    <w:p w14:paraId="31631185" w14:textId="77777777" w:rsidR="008B18AA" w:rsidRDefault="008B18AA" w:rsidP="008B18AA">
      <w:pPr>
        <w:rPr>
          <w:lang w:eastAsia="es-MX"/>
        </w:rPr>
      </w:pPr>
      <w: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69" w:name="_Toc132493986"/>
      <w:bookmarkStart w:id="70" w:name="_Toc147407361"/>
      <w:r w:rsidRPr="00EF1AF4">
        <w:t>Técnicas</w:t>
      </w:r>
      <w:bookmarkEnd w:id="69"/>
      <w:bookmarkEnd w:id="70"/>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retropropagación ajusta los pesos.</w:t>
      </w:r>
      <w:r w:rsidR="00A6251E">
        <w:t xml:space="preserve"> (Janai et al. 2021)</w:t>
      </w:r>
    </w:p>
    <w:p w14:paraId="39C8681D" w14:textId="3977526B" w:rsidR="008B18AA" w:rsidRDefault="008B18AA" w:rsidP="008B18AA">
      <w:r>
        <w:lastRenderedPageBreak/>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151F00B0" w:rsidR="008B18AA" w:rsidRDefault="008B18AA" w:rsidP="008B18AA">
      <w:pPr>
        <w:rPr>
          <w:lang w:eastAsia="es-MX"/>
        </w:rPr>
      </w:pPr>
      <w:r>
        <w:t>La formulación del problema es similar al observador de Luenberger</w:t>
      </w:r>
      <w:r w:rsidR="000D7F65">
        <w:t xml:space="preserve"> (Luenberger D. G., 1971)</w:t>
      </w:r>
      <w:r>
        <w:t xml:space="preserve">, pero considera además la varianza del ruido para encontrar los valores k del controlador. En el caso de nuestro problema, el objetivo es predecir el movimiento de los coches sobre una imagen 2D, considerando la posición xy y las velocidades. Con este problema, el filtro de Kalman debería ser suficiente. Pero en casos de sistemas dinámicos no </w:t>
      </w:r>
      <w:r>
        <w:lastRenderedPageBreak/>
        <w:t>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4636A5F"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71" w:name="_Toc132493987"/>
      <w:bookmarkStart w:id="72" w:name="_Toc147407362"/>
      <w:r w:rsidRPr="00EF1AF4">
        <w:lastRenderedPageBreak/>
        <w:t>Filtro de Kalman</w:t>
      </w:r>
      <w:bookmarkEnd w:id="71"/>
      <w:bookmarkEnd w:id="72"/>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13350068" w:rsidR="0049607A" w:rsidRDefault="00036445" w:rsidP="000F2008">
      <w:pPr>
        <w:pStyle w:val="Descripcin"/>
      </w:pPr>
      <w:bookmarkStart w:id="73" w:name="_Toc147407252"/>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9</w:t>
        </w:r>
      </w:fldSimple>
      <w:r>
        <w:t xml:space="preserve"> </w:t>
      </w:r>
      <w:r w:rsidRPr="004675EC">
        <w:t>P</w:t>
      </w:r>
      <w:r w:rsidR="00005A30" w:rsidRPr="004675EC">
        <w:t xml:space="preserve">asos del filtro de </w:t>
      </w:r>
      <w:r w:rsidR="00005A30">
        <w:t>K</w:t>
      </w:r>
      <w:r w:rsidR="00005A30" w:rsidRPr="004675EC">
        <w:t>alman, hay una inicialización a partir de la que se realiza la predicción, en el siguiente paso, sí se tienen las medidas se realiza la actualización, además, se puede agregar un paso de control</w:t>
      </w:r>
      <w:r w:rsidR="00005A30">
        <w:t xml:space="preserve">. Fuente: </w:t>
      </w:r>
      <w:r w:rsidR="00CC5CBB" w:rsidRPr="004675EC">
        <w:t>(</w:t>
      </w:r>
      <w:r w:rsidR="00005A30">
        <w:t>B</w:t>
      </w:r>
      <w:r w:rsidR="00005A30" w:rsidRPr="004675EC">
        <w:t>ecker s. F.)</w:t>
      </w:r>
      <w:bookmarkEnd w:id="73"/>
    </w:p>
    <w:p w14:paraId="0808C765" w14:textId="7FFA965C" w:rsidR="00A66B06" w:rsidRPr="005F47FF" w:rsidRDefault="00A66B06" w:rsidP="000F2008">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8D0ABB"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4CCD2EDF" w:rsidR="00A66B06" w:rsidRPr="008D0ABB" w:rsidRDefault="008D0ABB" w:rsidP="00A66B06">
      <w:pPr>
        <w:spacing w:before="0" w:after="0"/>
        <w:rPr>
          <w:sz w:val="20"/>
          <w:lang w:eastAsia="es-MX"/>
        </w:rPr>
      </w:pPr>
      <w:r>
        <w:rPr>
          <w:szCs w:val="24"/>
        </w:rPr>
        <w:t>(</w:t>
      </w:r>
      <w:r w:rsidRPr="005F47FF">
        <w:t>Becker s. f.</w:t>
      </w:r>
      <w:r>
        <w:t>)</w:t>
      </w: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0306F4E3" w:rsidR="00A66B06" w:rsidRPr="005F47FF" w:rsidRDefault="00A66B06" w:rsidP="00A66B06">
      <w:pPr>
        <w:rPr>
          <w:szCs w:val="24"/>
        </w:rPr>
      </w:pPr>
      <w:r w:rsidRPr="005F47FF">
        <w:rPr>
          <w:szCs w:val="24"/>
        </w:rPr>
        <w:t>Donde Kn es la ganancia de Kalman.</w:t>
      </w:r>
      <w:r w:rsidR="00E87139">
        <w:rPr>
          <w:szCs w:val="24"/>
        </w:rPr>
        <w:t xml:space="preserve"> Zn es la medición.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74" w:name="_Toc147407363"/>
      <w:r w:rsidRPr="005F47FF">
        <w:rPr>
          <w:szCs w:val="24"/>
        </w:rPr>
        <w:t>Caso multivariable</w:t>
      </w:r>
      <w:bookmarkEnd w:id="74"/>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X n+1 es el valor siguiente, x n es el valor estimado en el tiempo n, u la variable de entrada, y wn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4153B054"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5E447A2A" w14:textId="63F925BC"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E91E680" w14:textId="6579591E"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5DA54A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0CB4E46" w14:textId="21B75113"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10AE0538"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7AFAFE1" w14:textId="1CFACBEB"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499ABA10" w14:textId="379A0950"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3473629C" w14:textId="235DD5D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24757AD8" w14:textId="468D9436" w:rsidR="008B18AA" w:rsidRDefault="00F13D2E" w:rsidP="008B18AA">
      <w:pPr>
        <w:rPr>
          <w:lang w:eastAsia="es-MX"/>
        </w:rPr>
      </w:pPr>
      <w:r>
        <w:t xml:space="preserve">En nuestra implementación, a partir de las detecciones se tiene un rectángulo. Este incluye la posición (x,y) y tamaño del objeto detectado (ancho y altura). Con </w:t>
      </w:r>
      <w:r w:rsidR="00DB7D82">
        <w:t>OpenCV</w:t>
      </w:r>
      <w:r>
        <w:t xml:space="preserve"> se implementa e</w:t>
      </w:r>
      <w:r w:rsidR="008B18AA">
        <w:t>l filtro de Kalman para dar seguimiento al movimiento de los vehículos en una imagen 2D.</w:t>
      </w:r>
      <w:r>
        <w:t xml:space="preserve"> Del caso multivariable mostrado, z no se incluye, en cambio se estima también el tamaño del objeto al agregar dos dimensiones más para predecir el ancho y altura.</w:t>
      </w:r>
      <w:r w:rsidR="00226E88">
        <w:t xml:space="preserve"> </w:t>
      </w:r>
      <w:r>
        <w:t>Esto se trata de u</w:t>
      </w:r>
      <w:r w:rsidR="008B18AA">
        <w:t xml:space="preserve">n problema bien estudiado, que se puede resolver de forma rápida y eficiente. El uso de otros métodos, como Kalman extendido o filtro de partículas es innecesario, al agregarle mayor complejidad al problema, </w:t>
      </w:r>
      <w:r>
        <w:t xml:space="preserve">se </w:t>
      </w:r>
      <w:r w:rsidR="008B18AA">
        <w:t>implicaría un mayor costo en tiempo.</w:t>
      </w:r>
    </w:p>
    <w:p w14:paraId="0BAFA13D" w14:textId="6BC95D40" w:rsidR="002F4B62" w:rsidRDefault="008B18AA" w:rsidP="00A66B06">
      <w:r>
        <w:t>Como ventaja, el filtro de Kalman es resistente a la falta de información. Incluso nos ayuda a compensar los falsos negativos del paso de la detección, al permitir darle seguimiento al vehículo ante muestras faltantes o darnos regiones sobre los que buscar.</w:t>
      </w:r>
      <w:r w:rsidR="002F4B62">
        <w:t xml:space="preserve"> </w:t>
      </w:r>
    </w:p>
    <w:p w14:paraId="4B3AE66C" w14:textId="71B9DB29" w:rsidR="00A66B06" w:rsidRDefault="002F4B62" w:rsidP="00A66B06">
      <w:r>
        <w:t>Si bien se trata de</w:t>
      </w:r>
      <w:r w:rsidR="008B18AA">
        <w:t xml:space="preserve"> un sistema dinámico bien conocido.</w:t>
      </w:r>
      <w:r>
        <w:t xml:space="preserve"> S</w:t>
      </w:r>
      <w:r w:rsidR="008B18AA">
        <w:t>e le hacen varias simplificaciones, no se puede conseguir mucha información solo de la imagen y además acarrea error</w:t>
      </w:r>
      <w:r>
        <w:t>es</w:t>
      </w:r>
      <w:r w:rsidR="008B18AA">
        <w:t xml:space="preserve"> por la </w:t>
      </w:r>
      <w:r w:rsidR="008B18AA">
        <w:lastRenderedPageBreak/>
        <w:t>imprecisión de los detectores. Sería interesante comparar contra una solución enteramente basada en redes neuronales.</w:t>
      </w:r>
    </w:p>
    <w:p w14:paraId="78A2E95A" w14:textId="1993B703" w:rsidR="002F4B62" w:rsidRDefault="002F4B62" w:rsidP="00A66B06">
      <w:r>
        <w:t xml:space="preserve">La implementación del nodo entonces debe recibir la imagen de la cámara en formato sensor_msgs/Image, es una imagen de 640x480 pixeles en RGB. A continuación, según el número de frame,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FC4CC8">
      <w:pPr>
        <w:pStyle w:val="Ttulo1"/>
        <w:numPr>
          <w:ilvl w:val="0"/>
          <w:numId w:val="49"/>
        </w:numPr>
        <w:rPr>
          <w:caps w:val="0"/>
          <w:szCs w:val="24"/>
          <w:lang w:val="es-MX"/>
        </w:rPr>
      </w:pPr>
      <w:bookmarkStart w:id="75" w:name="_Toc147407364"/>
      <w:bookmarkEnd w:id="1"/>
      <w:bookmarkEnd w:id="43"/>
      <w:r>
        <w:rPr>
          <w:caps w:val="0"/>
          <w:szCs w:val="24"/>
          <w:lang w:val="es-MX"/>
        </w:rPr>
        <w:lastRenderedPageBreak/>
        <w:t>Codificación</w:t>
      </w:r>
      <w:bookmarkEnd w:id="75"/>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bookmarkStart w:id="76" w:name="_Hlk146810285"/>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77" w:name="_Toc147407365"/>
      <w:r w:rsidRPr="00F34A70">
        <w:rPr>
          <w:lang w:val="es-MX"/>
        </w:rPr>
        <w:t>Entrenamiento del filtro de cascada</w:t>
      </w:r>
      <w:bookmarkEnd w:id="77"/>
    </w:p>
    <w:p w14:paraId="565ACC73" w14:textId="6017980A" w:rsidR="00AE4503" w:rsidRDefault="00AE4503" w:rsidP="00AE4503">
      <w:pPr>
        <w:rPr>
          <w:lang w:eastAsia="es-MX"/>
        </w:rPr>
      </w:pPr>
      <w:r>
        <w:t xml:space="preserve">El primer paso es el entrenamiento de los detectores, para ello se requiere tener </w:t>
      </w:r>
      <w:r>
        <w:rPr>
          <w:i/>
        </w:rPr>
        <w:t>datasets</w:t>
      </w:r>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9"/>
                    <a:stretch>
                      <a:fillRect/>
                    </a:stretch>
                  </pic:blipFill>
                  <pic:spPr>
                    <a:xfrm>
                      <a:off x="0" y="0"/>
                      <a:ext cx="2062934" cy="1304331"/>
                    </a:xfrm>
                    <a:prstGeom prst="rect">
                      <a:avLst/>
                    </a:prstGeom>
                  </pic:spPr>
                </pic:pic>
              </a:graphicData>
            </a:graphic>
          </wp:inline>
        </w:drawing>
      </w:r>
    </w:p>
    <w:p w14:paraId="4B8F32ED" w14:textId="0E12F769" w:rsidR="00D06600" w:rsidRDefault="00036445" w:rsidP="000F2008">
      <w:pPr>
        <w:pStyle w:val="Descripcin"/>
      </w:pPr>
      <w:bookmarkStart w:id="78" w:name="_Toc14740725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w:t>
        </w:r>
      </w:fldSimple>
      <w:r>
        <w:t xml:space="preserve"> </w:t>
      </w:r>
      <w:r w:rsidRPr="000902BB">
        <w:t>E</w:t>
      </w:r>
      <w:r w:rsidR="00B0439E" w:rsidRPr="000902BB">
        <w:t>jemplos de vehículos</w:t>
      </w:r>
      <w:bookmarkEnd w:id="78"/>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60"/>
                    <a:stretch>
                      <a:fillRect/>
                    </a:stretch>
                  </pic:blipFill>
                  <pic:spPr>
                    <a:xfrm>
                      <a:off x="0" y="0"/>
                      <a:ext cx="1806672" cy="1488595"/>
                    </a:xfrm>
                    <a:prstGeom prst="rect">
                      <a:avLst/>
                    </a:prstGeom>
                  </pic:spPr>
                </pic:pic>
              </a:graphicData>
            </a:graphic>
          </wp:inline>
        </w:drawing>
      </w:r>
    </w:p>
    <w:p w14:paraId="41DFCAFE" w14:textId="2FD46BB3" w:rsidR="00D06600" w:rsidRDefault="00036445" w:rsidP="000F2008">
      <w:pPr>
        <w:pStyle w:val="Descripcin"/>
      </w:pPr>
      <w:bookmarkStart w:id="79" w:name="_Toc14740725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2</w:t>
        </w:r>
      </w:fldSimple>
      <w:r>
        <w:t xml:space="preserve"> </w:t>
      </w:r>
      <w:r w:rsidRPr="005B0B94">
        <w:t>E</w:t>
      </w:r>
      <w:r w:rsidR="00B0439E" w:rsidRPr="005B0B94">
        <w:t>jemplos de imágenes negativas para el entrenamiento</w:t>
      </w:r>
      <w:bookmarkEnd w:id="79"/>
    </w:p>
    <w:p w14:paraId="2C1936B3" w14:textId="63C228A0" w:rsidR="00AE4503" w:rsidRDefault="00AE4503" w:rsidP="00AE4503">
      <w:pPr>
        <w:rPr>
          <w:lang w:eastAsia="es-MX"/>
        </w:rPr>
      </w:pPr>
      <w:r>
        <w:t xml:space="preserve">Entrenar un clasificador de cascada usando </w:t>
      </w:r>
      <w:r w:rsidR="00DB7D82">
        <w:t>OpenCV</w:t>
      </w:r>
      <w:r>
        <w:t xml:space="preserve"> es bastante directo. Siguiendo </w:t>
      </w:r>
      <w:r w:rsidR="007D4E6B">
        <w:t>(</w:t>
      </w:r>
      <w:r>
        <w:t>"OpenCV: Cascade Classifier Training" s. f.</w:t>
      </w:r>
      <w:r w:rsidR="007D4E6B">
        <w:t>)</w:t>
      </w:r>
      <w:r>
        <w:t xml:space="preserve"> se debe crear un archivo .dat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.txt que contiene únicamente su nombre.</w:t>
      </w:r>
    </w:p>
    <w:p w14:paraId="0253C2BA" w14:textId="36B8FBFE" w:rsidR="00AE4503" w:rsidRDefault="00AE4503" w:rsidP="00AE4503">
      <w:pPr>
        <w:rPr>
          <w:rFonts w:ascii="Arial" w:eastAsia="Arial" w:hAnsi="Arial" w:cs="Arial"/>
        </w:rPr>
      </w:pPr>
      <w:r>
        <w:t xml:space="preserve">El módulo traincascade se trata de un ejecutable incluido solo hasta la versión de </w:t>
      </w:r>
      <w:r w:rsidR="00DB7D82">
        <w:t>OpenCV</w:t>
      </w:r>
      <w:r w:rsidR="00376B49">
        <w:t xml:space="preserve"> </w:t>
      </w:r>
      <w:r>
        <w:t>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-info cars.info -num 7000 -w 50 -h 50 –</w:t>
      </w:r>
    </w:p>
    <w:p w14:paraId="55FA112A" w14:textId="77777777" w:rsidR="006911C2" w:rsidRPr="00F34A70" w:rsidRDefault="006911C2" w:rsidP="006B0B30">
      <w:pPr>
        <w:ind w:left="708" w:firstLine="708"/>
        <w:rPr>
          <w:rFonts w:ascii="Consolas" w:hAnsi="Consolas" w:cs="Arial"/>
          <w:sz w:val="22"/>
          <w:szCs w:val="18"/>
        </w:rPr>
      </w:pPr>
      <w:r w:rsidRPr="00F34A70">
        <w:rPr>
          <w:rFonts w:ascii="Consolas" w:hAnsi="Consolas" w:cs="Arial"/>
          <w:sz w:val="22"/>
          <w:szCs w:val="18"/>
        </w:rPr>
        <w:t>vec cars.vec</w:t>
      </w:r>
    </w:p>
    <w:p w14:paraId="75714AE7" w14:textId="77777777" w:rsidR="006911C2" w:rsidRPr="00F34A70" w:rsidRDefault="006911C2" w:rsidP="006B0B30">
      <w:pPr>
        <w:rPr>
          <w:szCs w:val="24"/>
        </w:rPr>
      </w:pPr>
      <w:r w:rsidRPr="00F34A70">
        <w:rPr>
          <w:szCs w:val="24"/>
        </w:rPr>
        <w:t>Crea un archivo para las imágenes positivas .</w:t>
      </w:r>
      <w:r w:rsidRPr="00F34A70">
        <w:rPr>
          <w:i/>
          <w:iCs/>
          <w:szCs w:val="24"/>
        </w:rPr>
        <w:t>vec</w:t>
      </w:r>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.\opencv_traincascade -data data3 -vec cars.vec -bg nocar.txt –</w:t>
      </w:r>
    </w:p>
    <w:p w14:paraId="0875117A" w14:textId="4E627493"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numPos 4000 -numNeg -6000 -numberStages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acceptanceRatioBreakValue 10e-05 -minHitRate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r w:rsidRPr="00F34A70">
        <w:rPr>
          <w:rFonts w:ascii="Consolas" w:hAnsi="Consolas" w:cs="Arial"/>
          <w:sz w:val="22"/>
          <w:szCs w:val="18"/>
        </w:rPr>
        <w:t>maxFalseAlarmRate 0.25 -featureType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vec archivo de imágenes positivas</w:t>
      </w:r>
    </w:p>
    <w:p w14:paraId="2AB12D12" w14:textId="77777777" w:rsidR="00AE4503" w:rsidRDefault="00AE4503" w:rsidP="00AE4503">
      <w:r>
        <w:t>- bg imágenes negativas</w:t>
      </w:r>
    </w:p>
    <w:p w14:paraId="6A1AC502" w14:textId="77777777" w:rsidR="00AE4503" w:rsidRDefault="00AE4503" w:rsidP="00AE4503">
      <w:r>
        <w:t>- numPos y numNeg tamaño del batch de imágenes que se usan en cada etapa</w:t>
      </w:r>
    </w:p>
    <w:p w14:paraId="2004C3C8" w14:textId="77777777" w:rsidR="00AE4503" w:rsidRDefault="00AE4503" w:rsidP="00AE4503">
      <w:r>
        <w:t>- numberStage número máximo de etapas</w:t>
      </w:r>
    </w:p>
    <w:p w14:paraId="71D79244" w14:textId="77777777" w:rsidR="00AE4503" w:rsidRDefault="00AE4503" w:rsidP="00AE4503">
      <w:r>
        <w:t>- w y h tamaño de los objetos</w:t>
      </w:r>
    </w:p>
    <w:p w14:paraId="761326E6" w14:textId="77777777" w:rsidR="00AE4503" w:rsidRDefault="00AE4503" w:rsidP="00AE4503">
      <w:r>
        <w:t>- acceptanceRatioBreakValue: Indica cuándo se debe dejar de entrenar el modelo, se usó el ratio sugerido de 10e-05 para evitar sobreajuste de los datos</w:t>
      </w:r>
    </w:p>
    <w:p w14:paraId="57C82A7B" w14:textId="77777777" w:rsidR="00AE4503" w:rsidRDefault="00AE4503" w:rsidP="00AE4503">
      <w:r>
        <w:t>- maxFalseAlarmRate: Máxima tasa de errores aceptada, normalmente se mantiene alta con valores de hasta 0.5, se tomó 0.25%.</w:t>
      </w:r>
    </w:p>
    <w:p w14:paraId="3512A44D" w14:textId="77777777" w:rsidR="00AE4503" w:rsidRDefault="00AE4503" w:rsidP="00AE4503">
      <w:r>
        <w:t>- minHitRate: tasa mínima de aciertos, se eligió 0.995%</w:t>
      </w:r>
    </w:p>
    <w:p w14:paraId="2735DBDE" w14:textId="77777777" w:rsidR="00AE4503" w:rsidRDefault="00AE4503" w:rsidP="00AE4503">
      <w:r>
        <w:t>- featureType: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.xml.</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80" w:name="_Toc147407366"/>
      <w:r w:rsidRPr="00F34A70">
        <w:rPr>
          <w:lang w:val="es-MX"/>
        </w:rPr>
        <w:t>Entrenamiento de svm</w:t>
      </w:r>
      <w:bookmarkEnd w:id="80"/>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35808" behindDoc="0" locked="0" layoutInCell="1" allowOverlap="1" wp14:anchorId="2206C514" wp14:editId="61E55F0F">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64ACD708" w:rsidR="00036445" w:rsidRPr="005246CB" w:rsidRDefault="00036445" w:rsidP="000F2008">
                            <w:pPr>
                              <w:pStyle w:val="Descripcin"/>
                              <w:rPr>
                                <w:noProof/>
                                <w:sz w:val="24"/>
                              </w:rPr>
                            </w:pPr>
                            <w:bookmarkStart w:id="81" w:name="_Toc147407255"/>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32" type="#_x0000_t202" style="position:absolute;left:0;text-align:left;margin-left:264.1pt;margin-top:118.75pt;width:147.55pt;height:.05pt;z-index:25253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" stroked="f">
                <v:textbox style="mso-fit-shape-to-text:t" inset="0,0,0,0">
                  <w:txbxContent>
                    <w:p w14:paraId="4A7FD40B" w14:textId="64ACD708" w:rsidR="00036445" w:rsidRPr="005246CB" w:rsidRDefault="00036445" w:rsidP="000F2008">
                      <w:pPr>
                        <w:pStyle w:val="Descripcin"/>
                        <w:rPr>
                          <w:noProof/>
                          <w:sz w:val="24"/>
                        </w:rPr>
                      </w:pPr>
                      <w:bookmarkStart w:id="82" w:name="_Toc147407255"/>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2"/>
                    </w:p>
                  </w:txbxContent>
                </v:textbox>
                <w10:wrap type="square"/>
              </v:shape>
            </w:pict>
          </mc:Fallback>
        </mc:AlternateContent>
      </w:r>
      <w:r w:rsidRPr="00F34A70">
        <w:rPr>
          <w:noProof/>
        </w:rPr>
        <w:drawing>
          <wp:anchor distT="0" distB="0" distL="114300" distR="114300" simplePos="0" relativeHeight="251556864" behindDoc="0" locked="0" layoutInCell="1" allowOverlap="1" wp14:anchorId="679750A5" wp14:editId="5F4493E0">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33760" behindDoc="0" locked="0" layoutInCell="1" allowOverlap="1" wp14:anchorId="0829EB05" wp14:editId="493DC618">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6D7444B7" w:rsidR="00036445" w:rsidRPr="002C5E50" w:rsidRDefault="00036445" w:rsidP="000F2008">
                            <w:pPr>
                              <w:pStyle w:val="Descripcin"/>
                              <w:rPr>
                                <w:noProof/>
                                <w:sz w:val="24"/>
                              </w:rPr>
                            </w:pPr>
                            <w:bookmarkStart w:id="83" w:name="_Toc14740725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33" type="#_x0000_t202" style="position:absolute;left:0;text-align:left;margin-left:23pt;margin-top:129.25pt;width:145.25pt;height:.05pt;z-index:25253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tTGQIAAD8EAAAOAAAAZHJzL2Uyb0RvYy54bWysU01v2zAMvQ/YfxB0X5x0bVY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e319fzTzecSfLNP95E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" stroked="f">
                <v:textbox style="mso-fit-shape-to-text:t" inset="0,0,0,0">
                  <w:txbxContent>
                    <w:p w14:paraId="47AD83B5" w14:textId="6D7444B7" w:rsidR="00036445" w:rsidRPr="002C5E50" w:rsidRDefault="00036445" w:rsidP="000F2008">
                      <w:pPr>
                        <w:pStyle w:val="Descripcin"/>
                        <w:rPr>
                          <w:noProof/>
                          <w:sz w:val="24"/>
                        </w:rPr>
                      </w:pPr>
                      <w:bookmarkStart w:id="84" w:name="_Toc14740725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4"/>
                    </w:p>
                  </w:txbxContent>
                </v:textbox>
                <w10:wrap type="square"/>
              </v:shape>
            </w:pict>
          </mc:Fallback>
        </mc:AlternateContent>
      </w:r>
      <w:r w:rsidRPr="00F34A70">
        <w:rPr>
          <w:noProof/>
        </w:rPr>
        <w:drawing>
          <wp:anchor distT="0" distB="0" distL="114300" distR="114300" simplePos="0" relativeHeight="251555840" behindDoc="0" locked="0" layoutInCell="1" allowOverlap="1" wp14:anchorId="69342678" wp14:editId="5CDE8296">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r>
        <w:rPr>
          <w:i/>
        </w:rPr>
        <w:t xml:space="preserve">load_images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r>
        <w:rPr>
          <w:i/>
        </w:rPr>
        <w:t>motion</w:t>
      </w:r>
      <w:r>
        <w:t xml:space="preserve"> </w:t>
      </w:r>
      <w:r>
        <w:rPr>
          <w:i/>
        </w:rPr>
        <w:t>blur</w:t>
      </w:r>
      <w:r>
        <w:t xml:space="preserve">, para un efecto de velocidad, o un filtro de </w:t>
      </w:r>
      <w:r>
        <w:rPr>
          <w:i/>
        </w:rPr>
        <w:t>sobel</w:t>
      </w:r>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3"/>
                    <a:stretch>
                      <a:fillRect/>
                    </a:stretch>
                  </pic:blipFill>
                  <pic:spPr>
                    <a:xfrm>
                      <a:off x="0" y="0"/>
                      <a:ext cx="4632281" cy="1916231"/>
                    </a:xfrm>
                    <a:prstGeom prst="rect">
                      <a:avLst/>
                    </a:prstGeom>
                  </pic:spPr>
                </pic:pic>
              </a:graphicData>
            </a:graphic>
          </wp:inline>
        </w:drawing>
      </w:r>
    </w:p>
    <w:p w14:paraId="3B373FF7" w14:textId="4D56F76E" w:rsidR="00D06600" w:rsidRDefault="00036445" w:rsidP="000F2008">
      <w:pPr>
        <w:pStyle w:val="Descripcin"/>
      </w:pPr>
      <w:bookmarkStart w:id="85" w:name="_Toc147407257"/>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5</w:t>
        </w:r>
      </w:fldSimple>
      <w:r>
        <w:t xml:space="preserve"> </w:t>
      </w:r>
      <w:r w:rsidRPr="00D66CA4">
        <w:t>F</w:t>
      </w:r>
      <w:r w:rsidR="00B0439E" w:rsidRPr="00D66CA4">
        <w:t>unción load_images</w:t>
      </w:r>
      <w:bookmarkEnd w:id="85"/>
    </w:p>
    <w:p w14:paraId="4D9E522C" w14:textId="39D26A07" w:rsidR="006911C2" w:rsidRPr="00F34A70" w:rsidRDefault="006911C2" w:rsidP="006B0B30">
      <w:pPr>
        <w:rPr>
          <w:szCs w:val="24"/>
        </w:rPr>
      </w:pPr>
      <w:r w:rsidRPr="00F34A70">
        <w:rPr>
          <w:szCs w:val="24"/>
        </w:rPr>
        <w:t>A continuación, con la función computeHOGs,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r w:rsidRPr="00F34A70">
        <w:rPr>
          <w:szCs w:val="24"/>
        </w:rPr>
        <w:t>winSize</w:t>
      </w:r>
    </w:p>
    <w:p w14:paraId="30AC78B5" w14:textId="77777777" w:rsidR="006911C2" w:rsidRPr="00F34A70" w:rsidRDefault="006911C2">
      <w:pPr>
        <w:pStyle w:val="Prrafodelista"/>
        <w:numPr>
          <w:ilvl w:val="0"/>
          <w:numId w:val="13"/>
        </w:numPr>
        <w:spacing w:before="0" w:after="160" w:line="360" w:lineRule="auto"/>
        <w:rPr>
          <w:szCs w:val="24"/>
        </w:rPr>
      </w:pPr>
      <w:r w:rsidRPr="00F34A70">
        <w:rPr>
          <w:szCs w:val="24"/>
        </w:rPr>
        <w:lastRenderedPageBreak/>
        <w:t>blockSize</w:t>
      </w:r>
    </w:p>
    <w:p w14:paraId="639F8AEC" w14:textId="77777777" w:rsidR="006911C2" w:rsidRPr="00F34A70" w:rsidRDefault="006911C2">
      <w:pPr>
        <w:pStyle w:val="Prrafodelista"/>
        <w:numPr>
          <w:ilvl w:val="0"/>
          <w:numId w:val="13"/>
        </w:numPr>
        <w:spacing w:before="0" w:after="160" w:line="360" w:lineRule="auto"/>
        <w:rPr>
          <w:szCs w:val="24"/>
        </w:rPr>
      </w:pPr>
      <w:r w:rsidRPr="00F34A70">
        <w:rPr>
          <w:szCs w:val="24"/>
        </w:rPr>
        <w:t>cellSize</w:t>
      </w:r>
    </w:p>
    <w:p w14:paraId="7AA17166" w14:textId="77777777" w:rsidR="006911C2" w:rsidRPr="00F34A70" w:rsidRDefault="006911C2">
      <w:pPr>
        <w:pStyle w:val="Prrafodelista"/>
        <w:numPr>
          <w:ilvl w:val="0"/>
          <w:numId w:val="13"/>
        </w:numPr>
        <w:spacing w:before="0" w:after="160" w:line="360" w:lineRule="auto"/>
        <w:rPr>
          <w:szCs w:val="24"/>
        </w:rPr>
      </w:pPr>
      <w:r w:rsidRPr="00F34A70">
        <w:rPr>
          <w:szCs w:val="24"/>
        </w:rPr>
        <w:t>blockStride</w:t>
      </w:r>
    </w:p>
    <w:p w14:paraId="1E8844F3" w14:textId="77777777" w:rsidR="006911C2" w:rsidRPr="00F34A70" w:rsidRDefault="006911C2">
      <w:pPr>
        <w:pStyle w:val="Prrafodelista"/>
        <w:numPr>
          <w:ilvl w:val="0"/>
          <w:numId w:val="13"/>
        </w:numPr>
        <w:spacing w:before="0" w:after="160" w:line="360" w:lineRule="auto"/>
        <w:rPr>
          <w:szCs w:val="24"/>
        </w:rPr>
      </w:pPr>
      <w:r w:rsidRPr="00F34A70">
        <w:rPr>
          <w:szCs w:val="24"/>
        </w:rPr>
        <w:t>nbins</w:t>
      </w:r>
    </w:p>
    <w:p w14:paraId="6CC9F185" w14:textId="77777777" w:rsidR="006911C2" w:rsidRPr="00F34A70" w:rsidRDefault="006911C2">
      <w:pPr>
        <w:pStyle w:val="Prrafodelista"/>
        <w:numPr>
          <w:ilvl w:val="0"/>
          <w:numId w:val="13"/>
        </w:numPr>
        <w:spacing w:before="0" w:after="160" w:line="360" w:lineRule="auto"/>
        <w:rPr>
          <w:szCs w:val="24"/>
        </w:rPr>
      </w:pPr>
      <w:r w:rsidRPr="00F34A70">
        <w:rPr>
          <w:szCs w:val="24"/>
        </w:rPr>
        <w:t>derivAperture</w:t>
      </w:r>
    </w:p>
    <w:p w14:paraId="1A4373F4" w14:textId="77777777" w:rsidR="006911C2" w:rsidRPr="00F34A70" w:rsidRDefault="006911C2">
      <w:pPr>
        <w:pStyle w:val="Prrafodelista"/>
        <w:numPr>
          <w:ilvl w:val="0"/>
          <w:numId w:val="13"/>
        </w:numPr>
        <w:spacing w:before="0" w:after="160" w:line="360" w:lineRule="auto"/>
        <w:rPr>
          <w:szCs w:val="24"/>
        </w:rPr>
      </w:pPr>
      <w:r w:rsidRPr="00F34A70">
        <w:rPr>
          <w:szCs w:val="24"/>
        </w:rPr>
        <w:t>winSigma</w:t>
      </w:r>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r>
        <w:rPr>
          <w:color w:val="000000"/>
        </w:rPr>
        <w:t>BlockSize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r>
        <w:rPr>
          <w:color w:val="000000"/>
        </w:rPr>
        <w:t>Cellsize es el tamaño de la celda o sobre cuantos pixeles se calcula el histograma</w:t>
      </w:r>
      <w:r>
        <w:t>. M</w:t>
      </w:r>
      <w:r>
        <w:rPr>
          <w:color w:val="000000"/>
        </w:rPr>
        <w:t>ientras que blockstride el paso para deslizar un bloque sobre la imagen. Cell y blockStride deben ser potencias de 2, y el residuo de blocksize entre cellsize debe ser 0.</w:t>
      </w:r>
    </w:p>
    <w:p w14:paraId="0FC09AA3" w14:textId="77777777" w:rsidR="00764440" w:rsidRDefault="00764440">
      <w:pPr>
        <w:numPr>
          <w:ilvl w:val="0"/>
          <w:numId w:val="42"/>
        </w:numPr>
        <w:spacing w:before="0" w:after="160"/>
        <w:rPr>
          <w:color w:val="000000"/>
        </w:rPr>
      </w:pPr>
      <w:r>
        <w:rPr>
          <w:color w:val="000000"/>
        </w:rPr>
        <w:t xml:space="preserve">Nbins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HOGImage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70528" behindDoc="0" locked="0" layoutInCell="1" allowOverlap="1" wp14:anchorId="2C0CEA70" wp14:editId="00C99F2A">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69504" behindDoc="0" locked="0" layoutInCell="1" allowOverlap="1" wp14:anchorId="272FC3AA" wp14:editId="5999EA98">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5"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6"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39904" behindDoc="0" locked="0" layoutInCell="1" allowOverlap="1" wp14:anchorId="0037C3E1" wp14:editId="4367AA57">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03CA81D5" w:rsidR="00036445" w:rsidRPr="0091037C" w:rsidRDefault="00036445" w:rsidP="000F2008">
                            <w:pPr>
                              <w:pStyle w:val="Descripcin"/>
                              <w:rPr>
                                <w:rFonts w:ascii="Arial" w:hAnsi="Arial" w:cs="Arial"/>
                                <w:noProof/>
                                <w:sz w:val="24"/>
                                <w:szCs w:val="24"/>
                              </w:rPr>
                            </w:pPr>
                            <w:bookmarkStart w:id="87" w:name="_Toc14740725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4" type="#_x0000_t202" style="position:absolute;left:0;text-align:left;margin-left:252.35pt;margin-top:21.8pt;width:169.95pt;height:.05pt;z-index:25253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QfGgIAAD8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" stroked="f">
                <v:textbox style="mso-fit-shape-to-text:t" inset="0,0,0,0">
                  <w:txbxContent>
                    <w:p w14:paraId="55263E7D" w14:textId="03CA81D5" w:rsidR="00036445" w:rsidRPr="0091037C" w:rsidRDefault="00036445" w:rsidP="000F2008">
                      <w:pPr>
                        <w:pStyle w:val="Descripcin"/>
                        <w:rPr>
                          <w:rFonts w:ascii="Arial" w:hAnsi="Arial" w:cs="Arial"/>
                          <w:noProof/>
                          <w:sz w:val="24"/>
                          <w:szCs w:val="24"/>
                        </w:rPr>
                      </w:pPr>
                      <w:bookmarkStart w:id="88" w:name="_Toc14740725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8"/>
                    </w:p>
                  </w:txbxContent>
                </v:textbox>
                <w10:wrap type="square"/>
              </v:shape>
            </w:pict>
          </mc:Fallback>
        </mc:AlternateContent>
      </w:r>
      <w:r>
        <w:rPr>
          <w:noProof/>
        </w:rPr>
        <mc:AlternateContent>
          <mc:Choice Requires="wps">
            <w:drawing>
              <wp:anchor distT="0" distB="0" distL="114300" distR="114300" simplePos="0" relativeHeight="252537856" behindDoc="0" locked="0" layoutInCell="1" allowOverlap="1" wp14:anchorId="2D821F47" wp14:editId="377CA235">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6AB03251" w:rsidR="00036445" w:rsidRPr="00A64356" w:rsidRDefault="00036445" w:rsidP="000F2008">
                            <w:pPr>
                              <w:pStyle w:val="Descripcin"/>
                              <w:rPr>
                                <w:rFonts w:ascii="Arial" w:hAnsi="Arial" w:cs="Arial"/>
                                <w:noProof/>
                                <w:sz w:val="24"/>
                                <w:szCs w:val="24"/>
                              </w:rPr>
                            </w:pPr>
                            <w:bookmarkStart w:id="89" w:name="_Toc14740725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5" type="#_x0000_t202" style="position:absolute;left:0;text-align:left;margin-left:0;margin-top:21.8pt;width:190.85pt;height:.05pt;z-index:252537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" stroked="f">
                <v:textbox style="mso-fit-shape-to-text:t" inset="0,0,0,0">
                  <w:txbxContent>
                    <w:p w14:paraId="6885C32D" w14:textId="6AB03251" w:rsidR="00036445" w:rsidRPr="00A64356" w:rsidRDefault="00036445" w:rsidP="000F2008">
                      <w:pPr>
                        <w:pStyle w:val="Descripcin"/>
                        <w:rPr>
                          <w:rFonts w:ascii="Arial" w:hAnsi="Arial" w:cs="Arial"/>
                          <w:noProof/>
                          <w:sz w:val="24"/>
                          <w:szCs w:val="24"/>
                        </w:rPr>
                      </w:pPr>
                      <w:bookmarkStart w:id="90" w:name="_Toc14740725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90"/>
                    </w:p>
                  </w:txbxContent>
                </v:textbox>
                <w10:wrap type="square" anchorx="margin"/>
              </v:shape>
            </w:pict>
          </mc:Fallback>
        </mc:AlternateContent>
      </w:r>
    </w:p>
    <w:bookmarkEnd w:id="86"/>
    <w:p w14:paraId="3A4F0121" w14:textId="38376A96" w:rsidR="00D81C8A" w:rsidRDefault="00975E08" w:rsidP="00D81C8A">
      <w:pPr>
        <w:keepNext/>
        <w:jc w:val="center"/>
      </w:pPr>
      <w:r w:rsidRPr="00F34A70">
        <w:rPr>
          <w:noProof/>
        </w:rPr>
        <w:drawing>
          <wp:anchor distT="0" distB="0" distL="114300" distR="114300" simplePos="0" relativeHeight="251676672" behindDoc="0" locked="0" layoutInCell="1" allowOverlap="1" wp14:anchorId="7C939008" wp14:editId="5E6B2456">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75648" behindDoc="0" locked="0" layoutInCell="1" allowOverlap="1" wp14:anchorId="0DA33A11" wp14:editId="51EBCED8">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1" w:name="_Toc137213692"/>
    </w:p>
    <w:p w14:paraId="1D182774" w14:textId="29B3DC8E" w:rsidR="00975E08" w:rsidRDefault="00975E08" w:rsidP="005B0719">
      <w:pPr>
        <w:pStyle w:val="figuresTables"/>
      </w:pPr>
    </w:p>
    <w:bookmarkEnd w:id="91"/>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44000" behindDoc="0" locked="0" layoutInCell="1" allowOverlap="1" wp14:anchorId="06E55C8C" wp14:editId="1340D911">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3642C8EF" w:rsidR="00036445" w:rsidRPr="00596D6B" w:rsidRDefault="00036445" w:rsidP="000F2008">
                            <w:pPr>
                              <w:pStyle w:val="Descripcin"/>
                              <w:rPr>
                                <w:noProof/>
                                <w:sz w:val="24"/>
                              </w:rPr>
                            </w:pPr>
                            <w:bookmarkStart w:id="92" w:name="_Toc147407260"/>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6" type="#_x0000_t202" style="position:absolute;left:0;text-align:left;margin-left:257.4pt;margin-top:15.2pt;width:178.3pt;height:.05pt;z-index:25254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q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fntzM6OQpNjtx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" stroked="f">
                <v:textbox style="mso-fit-shape-to-text:t" inset="0,0,0,0">
                  <w:txbxContent>
                    <w:p w14:paraId="2AF9C83B" w14:textId="3642C8EF" w:rsidR="00036445" w:rsidRPr="00596D6B" w:rsidRDefault="00036445" w:rsidP="000F2008">
                      <w:pPr>
                        <w:pStyle w:val="Descripcin"/>
                        <w:rPr>
                          <w:noProof/>
                          <w:sz w:val="24"/>
                        </w:rPr>
                      </w:pPr>
                      <w:bookmarkStart w:id="93" w:name="_Toc147407260"/>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3"/>
                    </w:p>
                  </w:txbxContent>
                </v:textbox>
                <w10:wrap type="square"/>
              </v:shape>
            </w:pict>
          </mc:Fallback>
        </mc:AlternateContent>
      </w:r>
      <w:r>
        <w:rPr>
          <w:noProof/>
        </w:rPr>
        <mc:AlternateContent>
          <mc:Choice Requires="wps">
            <w:drawing>
              <wp:anchor distT="0" distB="0" distL="114300" distR="114300" simplePos="0" relativeHeight="252541952" behindDoc="0" locked="0" layoutInCell="1" allowOverlap="1" wp14:anchorId="29EB42A5" wp14:editId="7AFE9256">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2FFEAF0D" w:rsidR="00036445" w:rsidRPr="0028768D" w:rsidRDefault="00036445" w:rsidP="000F2008">
                            <w:pPr>
                              <w:pStyle w:val="Descripcin"/>
                              <w:rPr>
                                <w:noProof/>
                                <w:sz w:val="24"/>
                              </w:rPr>
                            </w:pPr>
                            <w:bookmarkStart w:id="94" w:name="_Toc14740726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7" type="#_x0000_t202" style="position:absolute;left:0;text-align:left;margin-left:7.05pt;margin-top:4.3pt;width:174.95pt;height:.05pt;z-index:25254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JL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fD67XdxwJim2+HgT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I1dAksaAgAAPwQAAA4AAAAAAAAAAAAAAAAALgIAAGRycy9lMm9Eb2MueG1sUEsBAi0AFAAG&#10;AAgAAAAhAIXmQwDcAAAABgEAAA8AAAAAAAAAAAAAAAAAdAQAAGRycy9kb3ducmV2LnhtbFBLBQYA&#10;AAAABAAEAPMAAAB9BQAAAAA=&#10;" stroked="f">
                <v:textbox style="mso-fit-shape-to-text:t" inset="0,0,0,0">
                  <w:txbxContent>
                    <w:p w14:paraId="73B3AFA7" w14:textId="2FFEAF0D" w:rsidR="00036445" w:rsidRPr="0028768D" w:rsidRDefault="00036445" w:rsidP="000F2008">
                      <w:pPr>
                        <w:pStyle w:val="Descripcin"/>
                        <w:rPr>
                          <w:noProof/>
                          <w:sz w:val="24"/>
                        </w:rPr>
                      </w:pPr>
                      <w:bookmarkStart w:id="95" w:name="_Toc14740726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5"/>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46048" behindDoc="0" locked="0" layoutInCell="1" allowOverlap="1" wp14:anchorId="7717985F" wp14:editId="39D42357">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694FA946" w:rsidR="00036445" w:rsidRPr="000943CC" w:rsidRDefault="00036445" w:rsidP="000F2008">
                            <w:pPr>
                              <w:pStyle w:val="Descripcin"/>
                              <w:rPr>
                                <w:rFonts w:ascii="Arial" w:hAnsi="Arial" w:cs="Arial"/>
                                <w:noProof/>
                                <w:sz w:val="24"/>
                                <w:szCs w:val="24"/>
                              </w:rPr>
                            </w:pPr>
                            <w:bookmarkStart w:id="96" w:name="_Toc147407262"/>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8" type="#_x0000_t202" style="position:absolute;left:0;text-align:left;margin-left:261.55pt;margin-top:103.4pt;width:174.9pt;height:.05pt;z-index:25254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" stroked="f">
                <v:textbox style="mso-fit-shape-to-text:t" inset="0,0,0,0">
                  <w:txbxContent>
                    <w:p w14:paraId="72ADF4CD" w14:textId="694FA946" w:rsidR="00036445" w:rsidRPr="000943CC" w:rsidRDefault="00036445" w:rsidP="000F2008">
                      <w:pPr>
                        <w:pStyle w:val="Descripcin"/>
                        <w:rPr>
                          <w:rFonts w:ascii="Arial" w:hAnsi="Arial" w:cs="Arial"/>
                          <w:noProof/>
                          <w:sz w:val="24"/>
                          <w:szCs w:val="24"/>
                        </w:rPr>
                      </w:pPr>
                      <w:bookmarkStart w:id="97" w:name="_Toc147407262"/>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7"/>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59936" behindDoc="0" locked="0" layoutInCell="1" allowOverlap="1" wp14:anchorId="1694F08E" wp14:editId="64E9DAFB">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9"/>
                    <a:stretch>
                      <a:fillRect/>
                    </a:stretch>
                  </pic:blipFill>
                  <pic:spPr>
                    <a:xfrm>
                      <a:off x="0" y="0"/>
                      <a:ext cx="1177430" cy="1181098"/>
                    </a:xfrm>
                    <a:prstGeom prst="rect">
                      <a:avLst/>
                    </a:prstGeom>
                  </pic:spPr>
                </pic:pic>
              </a:graphicData>
            </a:graphic>
          </wp:inline>
        </w:drawing>
      </w:r>
    </w:p>
    <w:p w14:paraId="44918E37" w14:textId="3B7FF79F" w:rsidR="00D81C8A" w:rsidRDefault="00036445" w:rsidP="000F2008">
      <w:pPr>
        <w:pStyle w:val="Descripcin"/>
      </w:pPr>
      <w:bookmarkStart w:id="98" w:name="_Toc14740726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11</w:t>
        </w:r>
      </w:fldSimple>
      <w:r>
        <w:t xml:space="preserve"> </w:t>
      </w:r>
      <w:r w:rsidRPr="00034B30">
        <w:t>H</w:t>
      </w:r>
      <w:r w:rsidR="00B0439E" w:rsidRPr="00034B30">
        <w:t>og features de un árbol</w:t>
      </w:r>
      <w:bookmarkEnd w:id="98"/>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0"/>
                    <a:stretch>
                      <a:fillRect/>
                    </a:stretch>
                  </pic:blipFill>
                  <pic:spPr>
                    <a:xfrm>
                      <a:off x="0" y="0"/>
                      <a:ext cx="4675327" cy="2595287"/>
                    </a:xfrm>
                    <a:prstGeom prst="rect">
                      <a:avLst/>
                    </a:prstGeom>
                  </pic:spPr>
                </pic:pic>
              </a:graphicData>
            </a:graphic>
          </wp:inline>
        </w:drawing>
      </w:r>
    </w:p>
    <w:p w14:paraId="5F8333E1" w14:textId="386770EE" w:rsidR="00D81C8A" w:rsidRDefault="001B0C0D" w:rsidP="000F2008">
      <w:pPr>
        <w:pStyle w:val="Descripcin"/>
      </w:pPr>
      <w:bookmarkStart w:id="99" w:name="_Toc14740726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12</w:t>
        </w:r>
      </w:fldSimple>
      <w:r>
        <w:t xml:space="preserve"> </w:t>
      </w:r>
      <w:r w:rsidRPr="003A6A30">
        <w:t>F</w:t>
      </w:r>
      <w:r w:rsidR="00B0439E" w:rsidRPr="003A6A30">
        <w:t>unción computehogs, extrae los descriptores de todas las imágenes</w:t>
      </w:r>
      <w:bookmarkEnd w:id="99"/>
    </w:p>
    <w:p w14:paraId="391BF775" w14:textId="4DA22AA3" w:rsidR="00764440" w:rsidRDefault="00764440" w:rsidP="00764440">
      <w:pPr>
        <w:rPr>
          <w:lang w:eastAsia="es-MX"/>
        </w:rPr>
      </w:pPr>
      <w:r>
        <w:t xml:space="preserve">Para extraer HOG se usa la función computeHOGs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hog.compute(img_lst[i], descriptors, Size(0, 0), Size(0, 0));</w:t>
      </w:r>
    </w:p>
    <w:p w14:paraId="3BF156CC" w14:textId="77777777" w:rsidR="00764440" w:rsidRDefault="00764440" w:rsidP="00764440">
      <w:pPr>
        <w:rPr>
          <w:rFonts w:ascii="Arial" w:eastAsia="Arial" w:hAnsi="Arial" w:cs="Arial"/>
          <w:szCs w:val="24"/>
        </w:rPr>
      </w:pPr>
      <w:r>
        <w:t>Una vez extraídas todas las características y guardadas, se crea otro vector labels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r>
        <w:rPr>
          <w:rFonts w:ascii="Courier New" w:eastAsia="Courier New" w:hAnsi="Courier New" w:cs="Courier New"/>
          <w:sz w:val="22"/>
          <w:szCs w:val="22"/>
        </w:rPr>
        <w:t>size_t positive_countC = gradient_lstC.size();</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labelsC.assign(positive_countC,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convert_to_</w:t>
      </w:r>
      <w:r w:rsidR="00F34A70" w:rsidRPr="00F34A70">
        <w:rPr>
          <w:rFonts w:ascii="Courier New" w:hAnsi="Courier New" w:cs="Courier New"/>
          <w:sz w:val="22"/>
          <w:szCs w:val="18"/>
        </w:rPr>
        <w:t>ml(</w:t>
      </w:r>
      <w:r w:rsidRPr="00F34A70">
        <w:rPr>
          <w:rFonts w:ascii="Courier New" w:hAnsi="Courier New" w:cs="Courier New"/>
          <w:sz w:val="22"/>
          <w:szCs w:val="18"/>
        </w:rPr>
        <w:t>gradient_lstC, train_dataC);</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1"/>
                    <a:stretch>
                      <a:fillRect/>
                    </a:stretch>
                  </pic:blipFill>
                  <pic:spPr>
                    <a:xfrm>
                      <a:off x="0" y="0"/>
                      <a:ext cx="4530180" cy="2467047"/>
                    </a:xfrm>
                    <a:prstGeom prst="rect">
                      <a:avLst/>
                    </a:prstGeom>
                  </pic:spPr>
                </pic:pic>
              </a:graphicData>
            </a:graphic>
          </wp:inline>
        </w:drawing>
      </w:r>
    </w:p>
    <w:p w14:paraId="5BD0A63D" w14:textId="4ED02731" w:rsidR="00D81C8A" w:rsidRDefault="001B0C0D" w:rsidP="000F2008">
      <w:pPr>
        <w:pStyle w:val="Descripcin"/>
      </w:pPr>
      <w:bookmarkStart w:id="100" w:name="_Toc147407265"/>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13</w:t>
        </w:r>
      </w:fldSimple>
      <w:r>
        <w:t xml:space="preserve"> </w:t>
      </w:r>
      <w:r w:rsidRPr="005D6E27">
        <w:t>C</w:t>
      </w:r>
      <w:r w:rsidR="00491B91" w:rsidRPr="005D6E27">
        <w:t>ódigo de la función convert_to_ml, mismo propuesto en los ejemplos de opencv</w:t>
      </w:r>
      <w:bookmarkEnd w:id="100"/>
    </w:p>
    <w:p w14:paraId="7C354053" w14:textId="05A8597E" w:rsidR="006911C2" w:rsidRPr="00F34A70" w:rsidRDefault="006911C2" w:rsidP="006B0B30">
      <w:pPr>
        <w:rPr>
          <w:szCs w:val="24"/>
        </w:rPr>
      </w:pPr>
      <w:r w:rsidRPr="00F34A70">
        <w:rPr>
          <w:szCs w:val="24"/>
        </w:rPr>
        <w:t xml:space="preserve">Además, con </w:t>
      </w:r>
      <w:r w:rsidR="00DB7D82">
        <w:rPr>
          <w:szCs w:val="24"/>
        </w:rPr>
        <w:t>OpenCV</w:t>
      </w:r>
      <w:r w:rsidRPr="00F34A70">
        <w:rPr>
          <w:szCs w:val="24"/>
        </w:rPr>
        <w:t>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labelsC.size(),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r w:rsidRPr="00F34A70">
        <w:rPr>
          <w:rFonts w:ascii="Courier New" w:hAnsi="Courier New" w:cs="Courier New"/>
          <w:sz w:val="22"/>
          <w:szCs w:val="22"/>
        </w:rPr>
        <w:t>labelsC.data()</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72"/>
                    <a:stretch>
                      <a:fillRect/>
                    </a:stretch>
                  </pic:blipFill>
                  <pic:spPr>
                    <a:xfrm>
                      <a:off x="0" y="0"/>
                      <a:ext cx="4994759" cy="2891286"/>
                    </a:xfrm>
                    <a:prstGeom prst="rect">
                      <a:avLst/>
                    </a:prstGeom>
                  </pic:spPr>
                </pic:pic>
              </a:graphicData>
            </a:graphic>
          </wp:inline>
        </w:drawing>
      </w:r>
    </w:p>
    <w:p w14:paraId="6BA9C910" w14:textId="5EA6B019" w:rsidR="00D81C8A" w:rsidRDefault="001B0C0D" w:rsidP="000F2008">
      <w:pPr>
        <w:pStyle w:val="Descripcin"/>
      </w:pPr>
      <w:bookmarkStart w:id="101" w:name="_Toc147407266"/>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14</w:t>
        </w:r>
      </w:fldSimple>
      <w:r>
        <w:t xml:space="preserve"> </w:t>
      </w:r>
      <w:r w:rsidRPr="00C309CB">
        <w:t>E</w:t>
      </w:r>
      <w:r w:rsidR="00491B91" w:rsidRPr="00C309CB">
        <w:t>ntrenamiento de svm con trainauto</w:t>
      </w:r>
      <w:bookmarkEnd w:id="101"/>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Ptr&lt; SVM &gt; svmC = </w:t>
      </w:r>
      <w:r w:rsidR="00F34A70" w:rsidRPr="00F34A70">
        <w:rPr>
          <w:rFonts w:ascii="Courier New" w:hAnsi="Courier New" w:cs="Courier New"/>
          <w:sz w:val="22"/>
          <w:szCs w:val="18"/>
        </w:rPr>
        <w:t>SVM:</w:t>
      </w:r>
      <w:r w:rsidR="00F34A70">
        <w:rPr>
          <w:rFonts w:ascii="Courier New" w:hAnsi="Courier New" w:cs="Courier New"/>
          <w:sz w:val="22"/>
          <w:szCs w:val="18"/>
        </w:rPr>
        <w:t>:</w:t>
      </w:r>
      <w:r w:rsidRPr="00F34A70">
        <w:rPr>
          <w:rFonts w:ascii="Courier New" w:hAnsi="Courier New" w:cs="Courier New"/>
          <w:sz w:val="22"/>
          <w:szCs w:val="18"/>
        </w:rPr>
        <w:t>create();</w:t>
      </w:r>
    </w:p>
    <w:p w14:paraId="2C9D6185" w14:textId="0A1FB021"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2CB305E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CvSVM *svm = new CvSVM;</w:t>
      </w:r>
    </w:p>
    <w:p w14:paraId="56D5D93F" w14:textId="77777777" w:rsidR="00764440" w:rsidRDefault="00764440" w:rsidP="00764440">
      <w:pPr>
        <w:rPr>
          <w:lang w:eastAsia="es-MX"/>
        </w:rPr>
      </w:pPr>
      <w:r>
        <w:t>Hay dos formas de entrenar la máquina. Con train dándole los parámetros o trainAuto para buscar los mejores parámetros a partir de una malla dada. Como trainAuto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svmC-&gt;setType(SVM::C_SVC);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svmC-&gt;setKernel(SVM::RBF);</w:t>
      </w:r>
    </w:p>
    <w:p w14:paraId="5AF34F81" w14:textId="387D54E4" w:rsidR="00764440" w:rsidRDefault="00764440" w:rsidP="00764440">
      <w:pPr>
        <w:rPr>
          <w:lang w:eastAsia="es-MX"/>
        </w:rPr>
      </w:pPr>
      <w:r>
        <w:lastRenderedPageBreak/>
        <w:t xml:space="preserve">En primer lugar, se define el kernel y tipo, de los cuales se lograron mejores resultados con RBF y C_SVC. A continuación, se definen los grids o valores sobre los que buscar, </w:t>
      </w:r>
      <w:r w:rsidR="00DB7D82">
        <w:t>OpenCV</w:t>
      </w:r>
      <w:r>
        <w:t xml:space="preserve"> ya tiene default grid.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ParamGrid CvParamGrid_coeff(pow(2.0, -2), pow(2.0,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Se define también el termCriteria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svmC-&gt;setTermCriteria(TermCriteria(TermCriteria::MAX_ITER,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(int)1e8, 1e-6));</w:t>
      </w:r>
    </w:p>
    <w:p w14:paraId="1283BB3C" w14:textId="58120547" w:rsidR="00764440" w:rsidRDefault="00764440" w:rsidP="00764440">
      <w:pPr>
        <w:rPr>
          <w:rFonts w:ascii="Arial" w:eastAsia="Arial" w:hAnsi="Arial" w:cs="Arial"/>
          <w:szCs w:val="24"/>
        </w:rPr>
      </w:pPr>
      <w:r>
        <w:t xml:space="preserve">Opcionalmente se pueden poner class weights,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66080" behindDoc="0" locked="0" layoutInCell="1" allowOverlap="1" wp14:anchorId="0AA263FA" wp14:editId="28B53C85">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3"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4"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F8FF26B" id="Grupo 36" o:spid="_x0000_s1026" style="position:absolute;margin-left:0;margin-top:11.95pt;width:251.35pt;height:83.15pt;z-index:25156608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5"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6"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48096" behindDoc="0" locked="0" layoutInCell="1" allowOverlap="1" wp14:anchorId="7746399A" wp14:editId="1A5C82FF">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249F2C55" w:rsidR="001B0C0D" w:rsidRPr="00A41AA5" w:rsidRDefault="001B0C0D" w:rsidP="000F2008">
                            <w:pPr>
                              <w:pStyle w:val="Descripcin"/>
                              <w:rPr>
                                <w:noProof/>
                                <w:sz w:val="24"/>
                              </w:rPr>
                            </w:pPr>
                            <w:bookmarkStart w:id="102" w:name="_Toc147407267"/>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9" type="#_x0000_t202" style="position:absolute;left:0;text-align:left;margin-left:385.8pt;margin-top:48.25pt;width:437pt;height:.05pt;z-index:252548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" stroked="f">
                <v:textbox style="mso-fit-shape-to-text:t" inset="0,0,0,0">
                  <w:txbxContent>
                    <w:p w14:paraId="25F53F22" w14:textId="249F2C55" w:rsidR="001B0C0D" w:rsidRPr="00A41AA5" w:rsidRDefault="001B0C0D" w:rsidP="000F2008">
                      <w:pPr>
                        <w:pStyle w:val="Descripcin"/>
                        <w:rPr>
                          <w:noProof/>
                          <w:sz w:val="24"/>
                        </w:rPr>
                      </w:pPr>
                      <w:bookmarkStart w:id="103" w:name="_Toc147407267"/>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3"/>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lastRenderedPageBreak/>
        <w:t>cv::Mat1f weights(1,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weights(0,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weights(0,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 xml:space="preserve">svmL-&gt;trainAuto(ml::TrainData::create(train_dataL,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ml::ROW_SAMPLE, labelsL), 10, svmL-&gt;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getDefaultGrid(SVM::C), svmL-&gt;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getDefaultGrid(SVM::GAMMA), CvParamGrid_p,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CvParamGrid_nu, CvParamGrid_coeff, CvParamGrid_deg, false);</w:t>
      </w:r>
    </w:p>
    <w:p w14:paraId="4B786D37" w14:textId="04630C9B" w:rsidR="00764440" w:rsidRDefault="00764440" w:rsidP="00764440">
      <w:pPr>
        <w:rPr>
          <w:lang w:eastAsia="es-MX"/>
        </w:rPr>
      </w:pPr>
      <w:r>
        <w:t xml:space="preserve">En primer lugar, los parámetros se optimizaron con trainAuto, fue posible reutilizarlos cuando se incrementó el tamaño de los </w:t>
      </w:r>
      <w:r>
        <w:rPr>
          <w:i/>
        </w:rPr>
        <w:t>datasets</w:t>
      </w:r>
      <w:r>
        <w:t xml:space="preserve"> y para el entrenamiento en </w:t>
      </w:r>
      <w:r w:rsidR="00DB7D82">
        <w:t>OpenCV</w:t>
      </w:r>
      <w:r>
        <w:t xml:space="preserve">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svmL-&gt;train(ml::TrainData::create(train_dataL,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ml::ROW_SAMPLE, labelsL));</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7"/>
                    <a:stretch>
                      <a:fillRect/>
                    </a:stretch>
                  </pic:blipFill>
                  <pic:spPr>
                    <a:xfrm>
                      <a:off x="0" y="0"/>
                      <a:ext cx="4170002" cy="3337229"/>
                    </a:xfrm>
                    <a:prstGeom prst="rect">
                      <a:avLst/>
                    </a:prstGeom>
                  </pic:spPr>
                </pic:pic>
              </a:graphicData>
            </a:graphic>
          </wp:inline>
        </w:drawing>
      </w:r>
    </w:p>
    <w:p w14:paraId="76229A82" w14:textId="0479A76C" w:rsidR="00D81C8A" w:rsidRDefault="001B0C0D" w:rsidP="000F2008">
      <w:pPr>
        <w:pStyle w:val="Descripcin"/>
      </w:pPr>
      <w:bookmarkStart w:id="104" w:name="_Toc147407268"/>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16</w:t>
        </w:r>
      </w:fldSimple>
      <w:r>
        <w:t xml:space="preserve"> </w:t>
      </w:r>
      <w:r w:rsidRPr="00540667">
        <w:t>I</w:t>
      </w:r>
      <w:r w:rsidR="00491B91" w:rsidRPr="00540667">
        <w:t>magen de la parte de entrenamiento en opencv 2.4 usando train</w:t>
      </w:r>
      <w:bookmarkEnd w:id="104"/>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BC6B7C4" w:rsidR="00764440" w:rsidRDefault="00764440" w:rsidP="00764440">
      <w:r>
        <w:t xml:space="preserve">En el caso de </w:t>
      </w:r>
      <w:r w:rsidR="00DB7D82">
        <w:t>OpenCV</w:t>
      </w:r>
      <w:r>
        <w:t xml:space="preserve">2.4 la máquina se guarda en formato .xml, mientras que </w:t>
      </w:r>
      <w:r w:rsidR="00DB7D82">
        <w:t>OpenCV</w:t>
      </w:r>
      <w:r>
        <w:t>4 en .yml.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105" w:name="_Toc147407367"/>
      <w:r w:rsidRPr="00F34A70">
        <w:rPr>
          <w:lang w:val="es-MX"/>
        </w:rPr>
        <w:t xml:space="preserve">Detección y nodo para el </w:t>
      </w:r>
      <w:r w:rsidR="00B52EDA">
        <w:rPr>
          <w:lang w:val="es-MX"/>
        </w:rPr>
        <w:t>vehículo</w:t>
      </w:r>
      <w:bookmarkEnd w:id="105"/>
    </w:p>
    <w:p w14:paraId="7F9D4B2A" w14:textId="77777777" w:rsidR="006911C2" w:rsidRPr="00F34A70" w:rsidRDefault="006911C2" w:rsidP="006B0B30">
      <w:pPr>
        <w:rPr>
          <w:szCs w:val="24"/>
        </w:rPr>
      </w:pPr>
      <w:r w:rsidRPr="00F34A70">
        <w:rPr>
          <w:szCs w:val="24"/>
        </w:rPr>
        <w:t>El primer paso en ambos casos es cargar los descriptores desde la función de main:</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Ptr&lt;SVM&gt;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 = StatModel::load&lt;SVM&gt;(svmFile);</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CascadeClassifier carC;</w:t>
      </w:r>
    </w:p>
    <w:p w14:paraId="7C76BE27"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carC.load(obj_det_filename);</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CvSVM *svm = new CvSVM;</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svm-&gt;load(svmFile.c_str());</w:t>
      </w:r>
    </w:p>
    <w:p w14:paraId="1886A997" w14:textId="77777777" w:rsidR="00764440" w:rsidRDefault="00764440" w:rsidP="00764440">
      <w:pPr>
        <w:rPr>
          <w:lang w:eastAsia="es-MX"/>
        </w:rPr>
      </w:pPr>
      <w:r>
        <w:t>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frame en que apareció y de filtros de Kalman. Con ello nos permite seguir múltiples objetos sin que tengan que aparecer en el frame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main,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ros::NodeHandle nh("~");</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ros::Subscriber camara_sub = </w:t>
      </w:r>
    </w:p>
    <w:p w14:paraId="75EF1351" w14:textId="77777777" w:rsidR="005B0719"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nh.subscribe("/app/camera/rgb/image_raw", 10, </w:t>
      </w:r>
    </w:p>
    <w:p w14:paraId="19D8C85A" w14:textId="172B5F2E" w:rsidR="006911C2" w:rsidRPr="00F34A70" w:rsidRDefault="006911C2" w:rsidP="005B0719">
      <w:pPr>
        <w:spacing w:line="240" w:lineRule="auto"/>
        <w:ind w:left="1416"/>
        <w:rPr>
          <w:rFonts w:ascii="Arial" w:hAnsi="Arial" w:cs="Arial"/>
          <w:sz w:val="22"/>
          <w:szCs w:val="22"/>
        </w:rPr>
      </w:pPr>
      <w:r w:rsidRPr="00F34A70">
        <w:rPr>
          <w:rFonts w:ascii="Courier New" w:hAnsi="Courier New" w:cs="Courier New"/>
          <w:sz w:val="22"/>
          <w:szCs w:val="18"/>
        </w:rPr>
        <w:t>camaraRGBCallback);</w:t>
      </w:r>
    </w:p>
    <w:p w14:paraId="0CB0E8EC" w14:textId="77777777" w:rsidR="00764440" w:rsidRDefault="00764440" w:rsidP="00764440">
      <w:pPr>
        <w:rPr>
          <w:lang w:eastAsia="es-MX"/>
        </w:rPr>
      </w:pPr>
      <w:r>
        <w:t>Se suscribe al tópico de la cámara que nos manda un mensaje tipo sensor_msgs::Image</w:t>
      </w:r>
    </w:p>
    <w:p w14:paraId="65B3803B" w14:textId="5633CD6E" w:rsidR="006911C2" w:rsidRPr="00764440" w:rsidRDefault="00764440" w:rsidP="006B0B30">
      <w:r>
        <w:t>Esta función de callback se entra cada que se complete un ciclo (while(nh.ok())), lee el tópico que se publica y lo guarda en una variable local. La imagen debe convertirse al formato Mat con ayuda de cv_bridge:</w:t>
      </w:r>
    </w:p>
    <w:p w14:paraId="324B503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0E5146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img0 = cv_ptr-&gt;image.clone();</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50144" behindDoc="0" locked="0" layoutInCell="1" allowOverlap="1" wp14:anchorId="13292B7C" wp14:editId="6A1A2190">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27BD5B56" w:rsidR="001B0C0D" w:rsidRPr="00BF6876" w:rsidRDefault="001B0C0D" w:rsidP="000F2008">
                            <w:pPr>
                              <w:pStyle w:val="Descripcin"/>
                              <w:rPr>
                                <w:noProof/>
                                <w:sz w:val="24"/>
                              </w:rPr>
                            </w:pPr>
                            <w:bookmarkStart w:id="106" w:name="_Toc147407269"/>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40" type="#_x0000_t202" style="position:absolute;left:0;text-align:left;margin-left:-22.05pt;margin-top:475.95pt;width:485.4pt;height:.05pt;z-index:25255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1T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i5mi083t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" stroked="f">
                <v:textbox style="mso-fit-shape-to-text:t" inset="0,0,0,0">
                  <w:txbxContent>
                    <w:p w14:paraId="5048A32B" w14:textId="27BD5B56" w:rsidR="001B0C0D" w:rsidRPr="00BF6876" w:rsidRDefault="001B0C0D" w:rsidP="000F2008">
                      <w:pPr>
                        <w:pStyle w:val="Descripcin"/>
                        <w:rPr>
                          <w:noProof/>
                          <w:sz w:val="24"/>
                        </w:rPr>
                      </w:pPr>
                      <w:bookmarkStart w:id="107" w:name="_Toc147407269"/>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7"/>
                    </w:p>
                  </w:txbxContent>
                </v:textbox>
                <w10:wrap type="square"/>
              </v:shape>
            </w:pict>
          </mc:Fallback>
        </mc:AlternateContent>
      </w:r>
      <w:r w:rsidR="007C16E2" w:rsidRPr="00F34A70">
        <w:rPr>
          <w:noProof/>
        </w:rPr>
        <w:drawing>
          <wp:anchor distT="0" distB="0" distL="114300" distR="114300" simplePos="0" relativeHeight="251564032" behindDoc="0" locked="0" layoutInCell="1" allowOverlap="1" wp14:anchorId="359F1D43" wp14:editId="542EF68C">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63008" behindDoc="0" locked="0" layoutInCell="1" allowOverlap="1" wp14:anchorId="0ACD4F54" wp14:editId="01D49A45">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61984" behindDoc="0" locked="0" layoutInCell="1" allowOverlap="1" wp14:anchorId="733DB2BA" wp14:editId="7A82AA85">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0F20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41" type="#_x0000_t202" style="position:absolute;left:0;text-align:left;margin-left:-38.55pt;margin-top:296.85pt;width:518.3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3P2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" stroked="f">
                <v:textbox style="mso-fit-shape-to-text:t" inset="0,0,0,0">
                  <w:txbxContent>
                    <w:p w14:paraId="3754CE5E" w14:textId="77777777" w:rsidR="006911C2" w:rsidRPr="009C24A6" w:rsidRDefault="006911C2" w:rsidP="000F2008">
                      <w:pPr>
                        <w:pStyle w:val="Descripcin"/>
                        <w:rPr>
                          <w:noProof/>
                        </w:rPr>
                      </w:pPr>
                    </w:p>
                  </w:txbxContent>
                </v:textbox>
                <w10:wrap type="square"/>
              </v:shape>
            </w:pict>
          </mc:Fallback>
        </mc:AlternateContent>
      </w:r>
      <w:r w:rsidR="006911C2" w:rsidRPr="00F34A70">
        <w:rPr>
          <w:rFonts w:ascii="Courier New" w:hAnsi="Courier New" w:cs="Courier New"/>
          <w:sz w:val="22"/>
          <w:szCs w:val="18"/>
        </w:rPr>
        <w:t>ros::Rate loop_rate(RATE_HZ);</w:t>
      </w:r>
    </w:p>
    <w:p w14:paraId="6D2821F5" w14:textId="05B9AED8" w:rsidR="00764440" w:rsidRDefault="00764440" w:rsidP="00764440">
      <w:pPr>
        <w:rPr>
          <w:lang w:eastAsia="es-MX"/>
        </w:rPr>
      </w:pPr>
      <w:r>
        <w:t>Dentro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detecVentana(svm, svm2,carC, img,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&amp;numberD, &amp;detections);</w:t>
      </w:r>
    </w:p>
    <w:p w14:paraId="6613F2D8" w14:textId="77777777" w:rsidR="00764440" w:rsidRDefault="00764440" w:rsidP="00764440">
      <w:pPr>
        <w:rPr>
          <w:lang w:eastAsia="es-MX"/>
        </w:rPr>
      </w:pPr>
      <w:r>
        <w:t>Función que cada 5 frames realiza la detección completa del frame.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HOGDescriptor hog;</w:t>
      </w:r>
    </w:p>
    <w:p w14:paraId="5718F0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hog.winSize = Size(64, 64);</w:t>
      </w:r>
    </w:p>
    <w:p w14:paraId="72BD0645" w14:textId="67D021E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hog.blockSize = Size(16, 16);</w:t>
      </w:r>
    </w:p>
    <w:p w14:paraId="58A67B1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hog.cellSize = Size(4, 4);</w:t>
      </w:r>
    </w:p>
    <w:p w14:paraId="05CC8B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hog.blockStride = Size(4, 4);</w:t>
      </w:r>
    </w:p>
    <w:p w14:paraId="130CBFC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hog.nbins = 9;</w:t>
      </w:r>
    </w:p>
    <w:p w14:paraId="6B268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hog.derivAperture = 1;</w:t>
      </w:r>
    </w:p>
    <w:p w14:paraId="40DFC50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hog.winSigma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//hog.histogramNormType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hog.gammaCorrection = 1;</w:t>
      </w:r>
    </w:p>
    <w:p w14:paraId="38E9653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hog.nlevels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carC.detectMultiScale(imgGRAY, detectionsCascada, 1.1, 2, 0, </w:t>
      </w:r>
    </w:p>
    <w:p w14:paraId="3C940B55" w14:textId="77777777" w:rsidR="006911C2" w:rsidRPr="00F34A70" w:rsidRDefault="006911C2" w:rsidP="006B0B30">
      <w:pPr>
        <w:ind w:left="720" w:firstLine="720"/>
        <w:rPr>
          <w:rFonts w:ascii="Courier New" w:hAnsi="Courier New" w:cs="Courier New"/>
          <w:sz w:val="22"/>
          <w:szCs w:val="18"/>
        </w:rPr>
      </w:pPr>
      <w:r w:rsidRPr="00F34A70">
        <w:rPr>
          <w:rFonts w:ascii="Courier New" w:hAnsi="Courier New" w:cs="Courier New"/>
          <w:sz w:val="22"/>
          <w:szCs w:val="18"/>
        </w:rPr>
        <w:lastRenderedPageBreak/>
        <w:t>Size(40, 40), Size(200,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r w:rsidRPr="00F34A70">
        <w:rPr>
          <w:szCs w:val="24"/>
        </w:rPr>
        <w:t>Size(40,40) tamaño inicial de la ventana</w:t>
      </w:r>
    </w:p>
    <w:p w14:paraId="355A7CFC" w14:textId="77777777" w:rsidR="006911C2" w:rsidRPr="00F34A70" w:rsidRDefault="006911C2">
      <w:pPr>
        <w:pStyle w:val="Prrafodelista"/>
        <w:numPr>
          <w:ilvl w:val="0"/>
          <w:numId w:val="18"/>
        </w:numPr>
        <w:rPr>
          <w:szCs w:val="24"/>
        </w:rPr>
      </w:pPr>
      <w:r w:rsidRPr="00F34A70">
        <w:rPr>
          <w:szCs w:val="24"/>
        </w:rPr>
        <w:t>Size(200,200)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width = detectionsCascada[j].width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height = detectionsCascada[j].height * 0.2;</w:t>
      </w:r>
    </w:p>
    <w:p w14:paraId="011E3EE3" w14:textId="6175878C" w:rsidR="006911C2" w:rsidRPr="00F34A70" w:rsidRDefault="006911C2" w:rsidP="006B0B30">
      <w:pPr>
        <w:rPr>
          <w:szCs w:val="24"/>
        </w:rPr>
      </w:pPr>
      <w:r w:rsidRPr="00F34A70">
        <w:rPr>
          <w:szCs w:val="24"/>
        </w:rPr>
        <w:t>Se cambia de tamaño a 64x64 (mismo de HOG)</w:t>
      </w:r>
      <w:r w:rsidR="00115D5F">
        <w:rPr>
          <w:szCs w:val="24"/>
        </w:rPr>
        <w:t xml:space="preserve"> </w:t>
      </w:r>
      <w:r w:rsidRPr="00F34A70">
        <w:rPr>
          <w:szCs w:val="24"/>
        </w:rPr>
        <w:t xml:space="preserve">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resize(imgEsquina, imgSVM, Size(64, 64), 0, 0, cv::INTER_AREA);</w:t>
      </w:r>
    </w:p>
    <w:p w14:paraId="414E8BA2" w14:textId="74B05AF7" w:rsidR="006911C2" w:rsidRPr="00F34A70" w:rsidRDefault="006911C2" w:rsidP="001A5393">
      <w:pPr>
        <w:spacing w:line="240" w:lineRule="auto"/>
        <w:ind w:left="708"/>
        <w:rPr>
          <w:rFonts w:ascii="Courier New" w:hAnsi="Courier New" w:cs="Courier New"/>
          <w:sz w:val="22"/>
          <w:szCs w:val="18"/>
        </w:rPr>
      </w:pPr>
      <w:r w:rsidRPr="00F34A70">
        <w:rPr>
          <w:rFonts w:ascii="Courier New" w:hAnsi="Courier New" w:cs="Courier New"/>
          <w:sz w:val="22"/>
          <w:szCs w:val="18"/>
        </w:rPr>
        <w:t>vector&lt; float &gt; descriptorsSVM;</w:t>
      </w:r>
    </w:p>
    <w:p w14:paraId="7D4F9EF0" w14:textId="053A323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imgSVM.convertTo(imgSVMF, CV_8UC3);</w:t>
      </w:r>
    </w:p>
    <w:p w14:paraId="72915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hog.compute(imgSVMF, descriptorsSVM, Size(0, 0), Size(0, 0));</w:t>
      </w:r>
    </w:p>
    <w:p w14:paraId="4D8D78F0" w14:textId="77777777" w:rsidR="006911C2" w:rsidRPr="00F34A70" w:rsidRDefault="006911C2" w:rsidP="006B0B30">
      <w:pPr>
        <w:rPr>
          <w:szCs w:val="24"/>
        </w:rPr>
      </w:pPr>
      <w:r w:rsidRPr="00F34A70">
        <w:rPr>
          <w:szCs w:val="24"/>
        </w:rPr>
        <w:t>En compute el primer size(0,0) significan que se toman la imagen completa para hacer la predicción, el segundo corresponde al padding.</w:t>
      </w:r>
    </w:p>
    <w:p w14:paraId="4765801B" w14:textId="31AD0EAA" w:rsidR="006911C2" w:rsidRPr="00F34A70" w:rsidRDefault="006911C2" w:rsidP="006B0B30">
      <w:pPr>
        <w:rPr>
          <w:szCs w:val="24"/>
        </w:rPr>
      </w:pPr>
      <w:r w:rsidRPr="00F34A70">
        <w:rPr>
          <w:szCs w:val="24"/>
        </w:rPr>
        <w:t xml:space="preserve">Con </w:t>
      </w:r>
      <w:r w:rsidR="00DB7D82">
        <w:rPr>
          <w:szCs w:val="24"/>
        </w:rPr>
        <w:t>OpenCV</w:t>
      </w:r>
      <w:r w:rsidRPr="00F34A70">
        <w:rPr>
          <w:szCs w:val="24"/>
        </w:rPr>
        <w:t>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fm = Mat(1, descriptorsSVM.size(),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lastRenderedPageBreak/>
        <w:t>descriptorsSVM.data()).clone();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svm-&gt;predict(descriptorsSVM);</w:t>
      </w:r>
    </w:p>
    <w:p w14:paraId="3429D3AB" w14:textId="5F6F7A8E"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43AA29A7"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svm-&gt;CvSVM::predict(fm);</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24121AF0" w:rsidR="00D81C8A" w:rsidRDefault="001B0C0D" w:rsidP="000F2008">
      <w:pPr>
        <w:pStyle w:val="Descripcin"/>
      </w:pPr>
      <w:bookmarkStart w:id="108" w:name="_Toc147407270"/>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18</w:t>
        </w:r>
      </w:fldSimple>
      <w:r>
        <w:t xml:space="preserve"> </w:t>
      </w:r>
      <w:r w:rsidRPr="00C366C1">
        <w:t>E</w:t>
      </w:r>
      <w:r w:rsidR="00E7461F" w:rsidRPr="00C366C1">
        <w:t>jemplos de falsos negativos</w:t>
      </w:r>
      <w:bookmarkEnd w:id="108"/>
    </w:p>
    <w:p w14:paraId="025FE814" w14:textId="77777777" w:rsidR="00764440" w:rsidRDefault="00764440" w:rsidP="00764440">
      <w:pPr>
        <w:rPr>
          <w:lang w:eastAsia="es-MX"/>
        </w:rPr>
      </w:pPr>
      <w:r>
        <w:t>Hecha la predicción, si el resultado es positivo (1), se guarda dos veces para poder usar groupRectangles.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if (result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t>detectionsFinal.push_back(detectionsCascada[j]);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r w:rsidRPr="00F34A70">
        <w:rPr>
          <w:rFonts w:ascii="Courier New" w:hAnsi="Courier New" w:cs="Courier New"/>
          <w:sz w:val="22"/>
          <w:szCs w:val="18"/>
        </w:rPr>
        <w:t>detectionsFinal.push_back(detectionsCascada[j]);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w:t>
      </w:r>
    </w:p>
    <w:p w14:paraId="207E49F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groupRectangles(detectionsFinal,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C52E46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 = </w:t>
      </w:r>
    </w:p>
    <w:p w14:paraId="03122742" w14:textId="77777777" w:rsidR="006911C2" w:rsidRPr="00F34A70" w:rsidRDefault="006911C2" w:rsidP="005B0719">
      <w:pPr>
        <w:spacing w:line="240" w:lineRule="auto"/>
        <w:ind w:left="708" w:firstLine="708"/>
        <w:rPr>
          <w:rFonts w:ascii="Arial" w:hAnsi="Arial" w:cs="Arial"/>
          <w:sz w:val="22"/>
          <w:szCs w:val="22"/>
        </w:rPr>
      </w:pPr>
      <w:r w:rsidRPr="00F34A70">
        <w:rPr>
          <w:rFonts w:ascii="Courier New" w:hAnsi="Courier New" w:cs="Courier New"/>
          <w:sz w:val="22"/>
          <w:szCs w:val="18"/>
        </w:rPr>
        <w:t>nh.advertise&lt;sensor_msgs::Image&gt;("/detec",1);</w:t>
      </w:r>
    </w:p>
    <w:p w14:paraId="6A78B38A" w14:textId="77777777" w:rsidR="006911C2" w:rsidRPr="00F34A70" w:rsidRDefault="006911C2" w:rsidP="006B0B30">
      <w:pPr>
        <w:rPr>
          <w:szCs w:val="24"/>
        </w:rPr>
      </w:pPr>
      <w:r w:rsidRPr="00F34A70">
        <w:rPr>
          <w:szCs w:val="24"/>
        </w:rPr>
        <w:t>El mensaje es bajo el tópico /detec.</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B2FC7C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23114D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9D3565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1B5B0D4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detec_publisher.publish(img_msg); </w:t>
      </w:r>
    </w:p>
    <w:p w14:paraId="1E67789B" w14:textId="77777777" w:rsidR="00764440" w:rsidRDefault="00764440" w:rsidP="00764440">
      <w:pPr>
        <w:rPr>
          <w:lang w:eastAsia="es-MX"/>
        </w:rPr>
      </w:pPr>
      <w:r>
        <w:t xml:space="preserve">Se crea un nuevo mensaje imagen, cuyo formato incluye un encabezado, al que se le pone la hora. Con CV_bridge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detecRegion(carC, img, i, predRect.x, predRect.y,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predRect.width, predRect.height, &amp;img2, &amp;encontro,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&amp;detec);</w:t>
      </w:r>
    </w:p>
    <w:p w14:paraId="2CC798E2" w14:textId="77777777" w:rsidR="006911C2" w:rsidRPr="00F34A70" w:rsidRDefault="006911C2" w:rsidP="006B0B30">
      <w:pPr>
        <w:rPr>
          <w:szCs w:val="24"/>
        </w:rPr>
      </w:pPr>
      <w:r w:rsidRPr="00F34A70">
        <w:rPr>
          <w:szCs w:val="24"/>
        </w:rPr>
        <w:t>Solo entra cuando hay detecciones previas, busca en los lugares indicados por la predicción de Kalman, que se realiza desde el main:</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Mat state(6,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state = kalmans[j].predict();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Rect predRect;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predRect.width = state.at&lt;float&gt;(4);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predRect.height = state.at&lt;float&gt;(5);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predRect.x = state.at&lt;float&gt;(0);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predRect.y = state.at&lt;float&gt;(1);</w:t>
      </w:r>
    </w:p>
    <w:p w14:paraId="338A51B3" w14:textId="77777777" w:rsidR="00764440" w:rsidRDefault="00764440" w:rsidP="00764440">
      <w:pPr>
        <w:rPr>
          <w:lang w:eastAsia="es-MX"/>
        </w:rPr>
      </w:pPr>
      <w:r>
        <w:t>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group rectangle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carC.detectMultiScale(img2,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Size(width*0.4,height*0.4), Size(width1,height1));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52192" behindDoc="0" locked="0" layoutInCell="1" allowOverlap="1" wp14:anchorId="56B9D32A" wp14:editId="0786829C">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51DCF047" w:rsidR="001B0C0D" w:rsidRPr="00834B41" w:rsidRDefault="001B0C0D" w:rsidP="000F2008">
                            <w:pPr>
                              <w:pStyle w:val="Descripcin"/>
                              <w:rPr>
                                <w:noProof/>
                                <w:sz w:val="24"/>
                              </w:rPr>
                            </w:pPr>
                            <w:bookmarkStart w:id="109" w:name="_Toc14740727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42" type="#_x0000_t202" style="position:absolute;left:0;text-align:left;margin-left:-27.3pt;margin-top:219pt;width:495.85pt;height:.05pt;z-index:25255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DXAaurGwIAAEAEAAAOAAAAAAAAAAAAAAAAAC4CAABkcnMvZTJvRG9jLnhtbFBL&#10;AQItABQABgAIAAAAIQAzRSwu4gAAAAsBAAAPAAAAAAAAAAAAAAAAAHUEAABkcnMvZG93bnJldi54&#10;bWxQSwUGAAAAAAQABADzAAAAhAUAAAAA&#10;" stroked="f">
                <v:textbox style="mso-fit-shape-to-text:t" inset="0,0,0,0">
                  <w:txbxContent>
                    <w:p w14:paraId="5C4A23E7" w14:textId="51DCF047" w:rsidR="001B0C0D" w:rsidRPr="00834B41" w:rsidRDefault="001B0C0D" w:rsidP="000F2008">
                      <w:pPr>
                        <w:pStyle w:val="Descripcin"/>
                        <w:rPr>
                          <w:noProof/>
                          <w:sz w:val="24"/>
                        </w:rPr>
                      </w:pPr>
                      <w:bookmarkStart w:id="110" w:name="_Toc14740727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10"/>
                    </w:p>
                  </w:txbxContent>
                </v:textbox>
                <w10:wrap type="square"/>
              </v:shape>
            </w:pict>
          </mc:Fallback>
        </mc:AlternateContent>
      </w:r>
      <w:r w:rsidR="006911C2" w:rsidRPr="00F34A70">
        <w:rPr>
          <w:noProof/>
        </w:rPr>
        <w:drawing>
          <wp:anchor distT="0" distB="0" distL="114300" distR="114300" simplePos="0" relativeHeight="251568128" behindDoc="0" locked="0" layoutInCell="1" allowOverlap="1" wp14:anchorId="55A7C744" wp14:editId="4BDF74C3">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11" w:name="_Toc147407368"/>
      <w:r w:rsidRPr="00F34A70">
        <w:rPr>
          <w:lang w:val="es-MX"/>
        </w:rPr>
        <w:t>Rastreo</w:t>
      </w:r>
      <w:bookmarkEnd w:id="111"/>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 xml:space="preserve">void preparacionKalman(Rect detections, KalmanFilter* kalman)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Para el rastreo se consideran 6 variables la posición y velocidad en x y y, el tamaño de la ventana detectada width y height.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stateSize = 6; //[x, y, v_x, v_y, w, h] </w:t>
      </w:r>
    </w:p>
    <w:p w14:paraId="587FB9A0" w14:textId="77777777"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measSize = 4; //[z_x,z_y,z_w,z_h]  </w:t>
      </w:r>
    </w:p>
    <w:p w14:paraId="370114F4"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KalmanFilter kf(stateSize, measSize, contrSize);</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state(stateSize,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meas(measSize, 1, CV_32F);</w:t>
      </w:r>
    </w:p>
    <w:p w14:paraId="1AB276B5" w14:textId="77777777" w:rsidR="006911C2" w:rsidRPr="00F34A70" w:rsidRDefault="006911C2" w:rsidP="006B0B30">
      <w:pPr>
        <w:rPr>
          <w:szCs w:val="24"/>
        </w:rPr>
      </w:pPr>
      <w:r w:rsidRPr="00F34A70">
        <w:rPr>
          <w:szCs w:val="24"/>
        </w:rPr>
        <w:t>Después de crear el filtro, se agrega la primera medición del objeto en los estados statePre y statePost.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kf.statePre.setTo(0);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kf.statePre.at&lt;float&gt;(0, 0) = detections.x;</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kf.statePre.at&lt;float&gt;(1, 0) = detections.y;</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kf.statePre.at&lt;float&gt;(4, 0) = detections.width;</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kf.statePre.at&lt;float&gt;(5, 0) = detections.height;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kf.statePost.setTo(0);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kf.statePost.at&lt;float&gt;(0, 0) = detections.x;</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kf.statePost.at&lt;float&gt;(1, 0) = detections.y;</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kf.statePost.at&lt;float&gt;(4, 0) = detections.width;</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kf.statePost.at&lt;float&gt;(5, 0) = detections.height;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51D1DC70" w:rsidR="006911C2" w:rsidRPr="00F34A70" w:rsidRDefault="00000000" w:rsidP="005B0719">
      <w:pPr>
        <w:spacing w:line="240" w:lineRule="auto"/>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1</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r w:rsidRPr="00F34A70">
        <w:rPr>
          <w:rStyle w:val="mi"/>
          <w:szCs w:val="24"/>
        </w:rPr>
        <w:t>Δt</w:t>
      </w:r>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r w:rsidRPr="00F34A70">
        <w:rPr>
          <w:rStyle w:val="mi"/>
          <w:szCs w:val="24"/>
        </w:rPr>
        <w:t>Δt</w:t>
      </w:r>
    </w:p>
    <w:p w14:paraId="1E556E68" w14:textId="77777777" w:rsidR="00764440" w:rsidRDefault="00764440" w:rsidP="00764440">
      <w:pPr>
        <w:rPr>
          <w:lang w:eastAsia="es-MX"/>
        </w:rPr>
      </w:pPr>
      <w:r>
        <w:t>La posición en x depende de la posición y velocidad en x en el paso anterior. No se está tomando en cuenta la aceleración, y se considera x, y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kf.transitionMatrix = (Mat_&lt;float&gt;(6,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4F5D8368" w:rsidR="006911C2" w:rsidRPr="00F34A70" w:rsidRDefault="00000000" w:rsidP="005B0719">
      <w:pPr>
        <w:spacing w:line="240" w:lineRule="auto"/>
        <w:ind w:left="708"/>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46E966F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kf.measurementMatrix = cv::Mat::zeros(measSize, stateSize,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kf.measurementMatrix.at&lt;float&gt;(23)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setIdentity(kf.processNoiseCov, Scalar::all(.00005)); </w:t>
      </w:r>
    </w:p>
    <w:p w14:paraId="7ACEAFC9" w14:textId="77777777" w:rsidR="00764440" w:rsidRDefault="00764440" w:rsidP="00764440">
      <w:pPr>
        <w:rPr>
          <w:lang w:eastAsia="es-MX"/>
        </w:rPr>
      </w:pPr>
      <w:r>
        <w:t xml:space="preserve">Para processNoiseCov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setIdentity(kf.measurementNoiseCov, Scalar(1e-1));</w:t>
      </w:r>
    </w:p>
    <w:p w14:paraId="21A061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setIdentity(kf.errorCovPost, Scalar::all(.1));</w:t>
      </w:r>
    </w:p>
    <w:p w14:paraId="4C639F95" w14:textId="12792B39" w:rsidR="00764440" w:rsidRDefault="001B0C0D" w:rsidP="006B0B30">
      <w:r>
        <w:rPr>
          <w:noProof/>
        </w:rPr>
        <w:lastRenderedPageBreak/>
        <mc:AlternateContent>
          <mc:Choice Requires="wps">
            <w:drawing>
              <wp:anchor distT="0" distB="0" distL="114300" distR="114300" simplePos="0" relativeHeight="252556288" behindDoc="0" locked="0" layoutInCell="1" allowOverlap="1" wp14:anchorId="4D7BE367" wp14:editId="04AAF147">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55633759" w:rsidR="001B0C0D" w:rsidRPr="001D3D48" w:rsidRDefault="001B0C0D" w:rsidP="000F2008">
                            <w:pPr>
                              <w:pStyle w:val="Descripcin"/>
                              <w:rPr>
                                <w:noProof/>
                                <w:sz w:val="24"/>
                              </w:rPr>
                            </w:pPr>
                            <w:bookmarkStart w:id="112" w:name="_Toc147407272"/>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43" type="#_x0000_t202" style="position:absolute;left:0;text-align:left;margin-left:227.25pt;margin-top:327.4pt;width:214.6pt;height:.05pt;z-index:25255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ra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4/zmw5x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" stroked="f">
                <v:textbox style="mso-fit-shape-to-text:t" inset="0,0,0,0">
                  <w:txbxContent>
                    <w:p w14:paraId="25A05211" w14:textId="55633759" w:rsidR="001B0C0D" w:rsidRPr="001D3D48" w:rsidRDefault="001B0C0D" w:rsidP="000F2008">
                      <w:pPr>
                        <w:pStyle w:val="Descripcin"/>
                        <w:rPr>
                          <w:noProof/>
                          <w:sz w:val="24"/>
                        </w:rPr>
                      </w:pPr>
                      <w:bookmarkStart w:id="113" w:name="_Toc147407272"/>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3"/>
                    </w:p>
                  </w:txbxContent>
                </v:textbox>
                <w10:wrap type="square"/>
              </v:shape>
            </w:pict>
          </mc:Fallback>
        </mc:AlternateContent>
      </w:r>
      <w:r w:rsidR="007C16E2" w:rsidRPr="00F34A70">
        <w:rPr>
          <w:noProof/>
        </w:rPr>
        <w:drawing>
          <wp:anchor distT="0" distB="0" distL="114300" distR="114300" simplePos="0" relativeHeight="251571200" behindDoc="0" locked="0" layoutInCell="1" allowOverlap="1" wp14:anchorId="1CD6230B" wp14:editId="4D5A1817">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4">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54240" behindDoc="0" locked="0" layoutInCell="1" allowOverlap="1" wp14:anchorId="3757E34F" wp14:editId="4E4D405C">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2F2C2E2F" w:rsidR="001B0C0D" w:rsidRPr="00D02865" w:rsidRDefault="001B0C0D" w:rsidP="000F2008">
                            <w:pPr>
                              <w:pStyle w:val="Descripcin"/>
                              <w:rPr>
                                <w:noProof/>
                                <w:sz w:val="24"/>
                              </w:rPr>
                            </w:pPr>
                            <w:bookmarkStart w:id="114" w:name="_Toc147407273"/>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4" type="#_x0000_t202" style="position:absolute;left:0;text-align:left;margin-left:0;margin-top:325.15pt;width:226.5pt;height:.05pt;z-index:25255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OJ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p/lsRi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" stroked="f">
                <v:textbox style="mso-fit-shape-to-text:t" inset="0,0,0,0">
                  <w:txbxContent>
                    <w:p w14:paraId="7A40388E" w14:textId="2F2C2E2F" w:rsidR="001B0C0D" w:rsidRPr="00D02865" w:rsidRDefault="001B0C0D" w:rsidP="000F2008">
                      <w:pPr>
                        <w:pStyle w:val="Descripcin"/>
                        <w:rPr>
                          <w:noProof/>
                          <w:sz w:val="24"/>
                        </w:rPr>
                      </w:pPr>
                      <w:bookmarkStart w:id="115" w:name="_Toc147407273"/>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5"/>
                    </w:p>
                  </w:txbxContent>
                </v:textbox>
                <w10:wrap type="square"/>
              </v:shape>
            </w:pict>
          </mc:Fallback>
        </mc:AlternateContent>
      </w:r>
      <w:r w:rsidR="007C16E2" w:rsidRPr="00F34A70">
        <w:rPr>
          <w:noProof/>
        </w:rPr>
        <w:drawing>
          <wp:anchor distT="0" distB="0" distL="114300" distR="114300" simplePos="0" relativeHeight="251570176" behindDoc="0" locked="0" layoutInCell="1" allowOverlap="1" wp14:anchorId="22BC16CC" wp14:editId="568F2A64">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5">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measurementNoiseCov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“measurementNoiseCov”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245ABDCC" w:rsidR="001D2468" w:rsidRDefault="001B0C0D" w:rsidP="000F2008">
      <w:pPr>
        <w:pStyle w:val="Descripcin"/>
      </w:pPr>
      <w:bookmarkStart w:id="116" w:name="_Toc147407274"/>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22</w:t>
        </w:r>
      </w:fldSimple>
      <w:r>
        <w:t xml:space="preserve"> </w:t>
      </w:r>
      <w:r w:rsidRPr="00B00ADD">
        <w:t>m</w:t>
      </w:r>
      <w:r w:rsidR="00E7461F" w:rsidRPr="00B00ADD">
        <w:t>easurementnoisecov de 0.001</w:t>
      </w:r>
      <w:bookmarkEnd w:id="116"/>
    </w:p>
    <w:p w14:paraId="2A59AFE7" w14:textId="75A8464C" w:rsidR="006911C2" w:rsidRDefault="004B1E11" w:rsidP="006B0B30">
      <w:pPr>
        <w:rPr>
          <w:szCs w:val="24"/>
        </w:rPr>
      </w:pPr>
      <w:r w:rsidRPr="00F34A70">
        <w:rPr>
          <w:noProof/>
        </w:rPr>
        <w:drawing>
          <wp:anchor distT="0" distB="0" distL="114300" distR="114300" simplePos="0" relativeHeight="251592704" behindDoc="0" locked="0" layoutInCell="1" allowOverlap="1" wp14:anchorId="4C83835E" wp14:editId="0637DBC0">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58336" behindDoc="0" locked="0" layoutInCell="1" allowOverlap="1" wp14:anchorId="2F714FEA" wp14:editId="2CF6DAD4">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6025AF48" w:rsidR="001B0C0D" w:rsidRPr="00856E97" w:rsidRDefault="001B0C0D" w:rsidP="000F2008">
                            <w:pPr>
                              <w:pStyle w:val="Descripcin"/>
                              <w:rPr>
                                <w:noProof/>
                                <w:sz w:val="24"/>
                              </w:rPr>
                            </w:pPr>
                            <w:bookmarkStart w:id="117" w:name="_Toc147407275"/>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5" type="#_x0000_t202" style="position:absolute;left:0;text-align:left;margin-left:8.95pt;margin-top:196.6pt;width:155.9pt;height:.05pt;z-index:2525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FRGgIAAEAEAAAOAAAAZHJzL2Uyb0RvYy54bWysU01v2zAMvQ/YfxB0X5y0WLsY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DBMjFRGgIAAEAEAAAOAAAAAAAAAAAAAAAAAC4CAABkcnMvZTJvRG9jLnhtbFBLAQIt&#10;ABQABgAIAAAAIQCScjfb4AAAAAoBAAAPAAAAAAAAAAAAAAAAAHQEAABkcnMvZG93bnJldi54bWxQ&#10;SwUGAAAAAAQABADzAAAAgQUAAAAA&#10;" stroked="f">
                <v:textbox style="mso-fit-shape-to-text:t" inset="0,0,0,0">
                  <w:txbxContent>
                    <w:p w14:paraId="6E86D625" w14:textId="6025AF48" w:rsidR="001B0C0D" w:rsidRPr="00856E97" w:rsidRDefault="001B0C0D" w:rsidP="000F2008">
                      <w:pPr>
                        <w:pStyle w:val="Descripcin"/>
                        <w:rPr>
                          <w:noProof/>
                          <w:sz w:val="24"/>
                        </w:rPr>
                      </w:pPr>
                      <w:bookmarkStart w:id="118" w:name="_Toc147407275"/>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8"/>
                    </w:p>
                  </w:txbxContent>
                </v:textbox>
                <w10:wrap type="square"/>
              </v:shape>
            </w:pict>
          </mc:Fallback>
        </mc:AlternateContent>
      </w:r>
      <w:r w:rsidRPr="00F34A70">
        <w:rPr>
          <w:noProof/>
        </w:rPr>
        <w:drawing>
          <wp:anchor distT="0" distB="0" distL="114300" distR="114300" simplePos="0" relativeHeight="251591680" behindDoc="0" locked="0" layoutInCell="1" allowOverlap="1" wp14:anchorId="6E82EEF2" wp14:editId="145B1B6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-24, el efecto de processNoiseCov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60384" behindDoc="0" locked="0" layoutInCell="1" allowOverlap="1" wp14:anchorId="16614DFF" wp14:editId="1535CD09">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10522CFC" w:rsidR="001B0C0D" w:rsidRPr="00690F13" w:rsidRDefault="001B0C0D" w:rsidP="000F2008">
                            <w:pPr>
                              <w:pStyle w:val="Descripcin"/>
                              <w:rPr>
                                <w:noProof/>
                                <w:sz w:val="24"/>
                              </w:rPr>
                            </w:pPr>
                            <w:bookmarkStart w:id="119" w:name="_Toc14740727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6" type="#_x0000_t202" style="position:absolute;left:0;text-align:left;margin-left:232.25pt;margin-top:25.65pt;width:164pt;height:.05pt;z-index:25256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" stroked="f">
                <v:textbox style="mso-fit-shape-to-text:t" inset="0,0,0,0">
                  <w:txbxContent>
                    <w:p w14:paraId="231A4419" w14:textId="10522CFC" w:rsidR="001B0C0D" w:rsidRPr="00690F13" w:rsidRDefault="001B0C0D" w:rsidP="000F2008">
                      <w:pPr>
                        <w:pStyle w:val="Descripcin"/>
                        <w:rPr>
                          <w:noProof/>
                          <w:sz w:val="24"/>
                        </w:rPr>
                      </w:pPr>
                      <w:bookmarkStart w:id="120" w:name="_Toc14740727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20"/>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00896" behindDoc="0" locked="0" layoutInCell="1" allowOverlap="1" wp14:anchorId="18DB1574" wp14:editId="22DA7F70">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62432" behindDoc="0" locked="0" layoutInCell="1" allowOverlap="1" wp14:anchorId="314445D3" wp14:editId="4C0799D3">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5CDE58E2" w:rsidR="001B0C0D" w:rsidRPr="00703F0D" w:rsidRDefault="001B0C0D" w:rsidP="000F2008">
                            <w:pPr>
                              <w:pStyle w:val="Descripcin"/>
                              <w:rPr>
                                <w:noProof/>
                                <w:sz w:val="24"/>
                              </w:rPr>
                            </w:pPr>
                            <w:bookmarkStart w:id="121" w:name="_Toc147407277"/>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7" type="#_x0000_t202" style="position:absolute;left:0;text-align:left;margin-left:-22.5pt;margin-top:152.9pt;width:413.65pt;height:.05pt;z-index:25256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mGw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Cz/LSmGwIAAEAEAAAOAAAAAAAAAAAAAAAAAC4CAABkcnMvZTJvRG9jLnhtbFBL&#10;AQItABQABgAIAAAAIQB/rPSO4gAAAAsBAAAPAAAAAAAAAAAAAAAAAHUEAABkcnMvZG93bnJldi54&#10;bWxQSwUGAAAAAAQABADzAAAAhAUAAAAA&#10;" stroked="f">
                <v:textbox style="mso-fit-shape-to-text:t" inset="0,0,0,0">
                  <w:txbxContent>
                    <w:p w14:paraId="57DFF579" w14:textId="5CDE58E2" w:rsidR="001B0C0D" w:rsidRPr="00703F0D" w:rsidRDefault="001B0C0D" w:rsidP="000F2008">
                      <w:pPr>
                        <w:pStyle w:val="Descripcin"/>
                        <w:rPr>
                          <w:noProof/>
                          <w:sz w:val="24"/>
                        </w:rPr>
                      </w:pPr>
                      <w:bookmarkStart w:id="122" w:name="_Toc147407277"/>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2"/>
                    </w:p>
                  </w:txbxContent>
                </v:textbox>
                <w10:wrap type="square"/>
              </v:shape>
            </w:pict>
          </mc:Fallback>
        </mc:AlternateContent>
      </w:r>
      <w:r w:rsidR="004B1E11" w:rsidRPr="00F34A70">
        <w:rPr>
          <w:noProof/>
        </w:rPr>
        <w:drawing>
          <wp:anchor distT="0" distB="0" distL="114300" distR="114300" simplePos="0" relativeHeight="251597824" behindDoc="0" locked="0" layoutInCell="1" allowOverlap="1" wp14:anchorId="59CB9C09" wp14:editId="27F5FC3D">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90">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-26, se tiene la siguiente función que recibe el filtro y lo devuelve actualizado. Recibe la imagen, si hubo una detección en el frame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r>
        <w:rPr>
          <w:rFonts w:ascii="Courier New" w:eastAsia="Courier New" w:hAnsi="Courier New" w:cs="Courier New"/>
          <w:sz w:val="22"/>
          <w:szCs w:val="22"/>
        </w:rPr>
        <w:lastRenderedPageBreak/>
        <w:t xml:space="preserve">kalman(KalmanFilter kf, Rect detections, Mat img,int i,bool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found,</w:t>
      </w:r>
      <w:r>
        <w:t xml:space="preserve"> </w:t>
      </w:r>
      <w:r>
        <w:rPr>
          <w:rFonts w:ascii="Courier New" w:eastAsia="Courier New" w:hAnsi="Courier New" w:cs="Courier New"/>
          <w:sz w:val="22"/>
          <w:szCs w:val="22"/>
        </w:rPr>
        <w:t xml:space="preserve">std::chrono::monotonic_clock::time_point lastP,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std::chrono::monotonic_clock::time_point Pactual,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KalmanFilter* act)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65342F67" w14:textId="77777777" w:rsidR="005B0719"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r w:rsidRPr="00F34A70">
        <w:rPr>
          <w:rFonts w:ascii="Courier New" w:hAnsi="Courier New" w:cs="Courier New"/>
          <w:sz w:val="22"/>
          <w:szCs w:val="18"/>
        </w:rPr>
        <w:t>nh.advertise&lt;sensor_msgs::Image&gt;("/deteck",1);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2EBBB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087AE7C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E19B3B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10AD8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79DDEE7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5212C7D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Dentro se realiza primero la predicción para actualizar al siguiente estado y dibujar sobre la imagen. Además, se actualiza la matriz de transición modificando el valor de dt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r w:rsidRPr="00AE28DB">
        <w:rPr>
          <w:rFonts w:ascii="Courier New" w:hAnsi="Courier New" w:cs="Courier New"/>
          <w:sz w:val="22"/>
          <w:szCs w:val="22"/>
        </w:rPr>
        <w:t>kf.transitionMatrix = (Mat_&lt;float&gt;(6, 6) &lt;&lt; 1, 0, dt, 0, 0, 0, 0, 1, 0, dt,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state(6, 1, CV_32F);</w:t>
      </w:r>
    </w:p>
    <w:p w14:paraId="39DDFE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state = kf.predict();</w:t>
      </w:r>
    </w:p>
    <w:p w14:paraId="1485D9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Rect predRect;</w:t>
      </w:r>
    </w:p>
    <w:p w14:paraId="6DF1AB0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predRect.width = state.at&lt;float&gt;(4);</w:t>
      </w:r>
    </w:p>
    <w:p w14:paraId="6B3AA28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predRect.height = state.at&lt;float&gt;(5);</w:t>
      </w:r>
    </w:p>
    <w:p w14:paraId="437ADC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predRect.x = state.at&lt;float&gt;(0);</w:t>
      </w:r>
    </w:p>
    <w:p w14:paraId="5B778B1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predRect.y = state.at&lt;float&gt;(1);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if (found)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meas.at&lt;float&gt;(0) = detections.x;</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meas.at&lt;float&gt;(1) = detections.y;</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meas.at&lt;float&gt;(2) = detections.width;</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meas.at&lt;float&gt;(3) = detections.height;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kf.correct(meas);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r w:rsidR="006911C2" w:rsidRPr="00F34A70">
        <w:rPr>
          <w:szCs w:val="24"/>
          <w:lang w:eastAsia="es-MX"/>
        </w:rPr>
        <w:t>statePre = TransitionMatrix * statePost</w:t>
      </w:r>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91"/>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92"/>
                    <a:stretch>
                      <a:fillRect/>
                    </a:stretch>
                  </pic:blipFill>
                  <pic:spPr>
                    <a:xfrm>
                      <a:off x="0" y="0"/>
                      <a:ext cx="2869558" cy="2540382"/>
                    </a:xfrm>
                    <a:prstGeom prst="rect">
                      <a:avLst/>
                    </a:prstGeom>
                  </pic:spPr>
                </pic:pic>
              </a:graphicData>
            </a:graphic>
          </wp:inline>
        </w:drawing>
      </w:r>
    </w:p>
    <w:p w14:paraId="6376FB8B" w14:textId="3F54D95D" w:rsidR="001D2468" w:rsidRDefault="001B0C0D" w:rsidP="000F2008">
      <w:pPr>
        <w:pStyle w:val="Descripcin"/>
      </w:pPr>
      <w:bookmarkStart w:id="123" w:name="_Toc147407278"/>
      <w:r>
        <w:t>F</w:t>
      </w:r>
      <w:r w:rsidR="00DA7F73">
        <w:t xml:space="preserve">igura </w:t>
      </w:r>
      <w:r>
        <w:t xml:space="preserve"> </w:t>
      </w:r>
      <w:fldSimple w:instr=" STYLEREF 1 \s ">
        <w:r w:rsidR="000F2008">
          <w:rPr>
            <w:noProof/>
          </w:rPr>
          <w:t>4</w:t>
        </w:r>
      </w:fldSimple>
      <w:r w:rsidR="000F2008">
        <w:noBreakHyphen/>
      </w:r>
      <w:fldSimple w:instr=" SEQ Figura_ \* ARABIC \s 1 ">
        <w:r w:rsidR="000F2008">
          <w:rPr>
            <w:noProof/>
          </w:rPr>
          <w:t>26</w:t>
        </w:r>
      </w:fldSimple>
      <w:r>
        <w:t xml:space="preserve"> </w:t>
      </w:r>
      <w:r w:rsidRPr="00857BE6">
        <w:t>C</w:t>
      </w:r>
      <w:r w:rsidR="00DA7F73" w:rsidRPr="00857BE6">
        <w:t>ódigo para hacer la predicción y corrección</w:t>
      </w:r>
      <w:bookmarkEnd w:id="123"/>
    </w:p>
    <w:bookmarkEnd w:id="76"/>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124" w:name="_Toc132493992"/>
      <w:bookmarkStart w:id="125" w:name="_Toc147407369"/>
      <w:r w:rsidRPr="00F34A70">
        <w:lastRenderedPageBreak/>
        <w:t>Resultados</w:t>
      </w:r>
      <w:bookmarkEnd w:id="124"/>
      <w:bookmarkEnd w:id="125"/>
    </w:p>
    <w:p w14:paraId="4FB27146" w14:textId="77777777" w:rsidR="00764440" w:rsidRDefault="00764440" w:rsidP="00764440">
      <w:pPr>
        <w:rPr>
          <w:color w:val="000000"/>
          <w:lang w:eastAsia="es-MX"/>
        </w:rPr>
      </w:pPr>
      <w:bookmarkStart w:id="126" w:name="_Hlk146810827"/>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0F1F73B0" w:rsidR="001B0C0D" w:rsidRDefault="001B0C0D" w:rsidP="000F2008">
      <w:pPr>
        <w:pStyle w:val="Descripcin"/>
      </w:pPr>
      <w:bookmarkStart w:id="127" w:name="_Toc143090949"/>
      <w:bookmarkStart w:id="128" w:name="_Toc146286683"/>
      <w:r>
        <w:t>T</w:t>
      </w:r>
      <w:r w:rsidR="00DA7F73">
        <w:t>abla</w:t>
      </w:r>
      <w:r>
        <w:t xml:space="preserve"> </w:t>
      </w:r>
      <w:fldSimple w:instr=" STYLEREF 1 \s ">
        <w:r w:rsidR="0045679A">
          <w:rPr>
            <w:noProof/>
          </w:rPr>
          <w:t>5</w:t>
        </w:r>
      </w:fldSimple>
      <w:r w:rsidR="0045679A">
        <w:noBreakHyphen/>
      </w:r>
      <w:fldSimple w:instr=" SEQ Tabla \* ARABIC \s 1 ">
        <w:r w:rsidR="0045679A">
          <w:rPr>
            <w:noProof/>
          </w:rPr>
          <w:t>1</w:t>
        </w:r>
      </w:fldSimple>
      <w:r>
        <w:t xml:space="preserve"> M</w:t>
      </w:r>
      <w:r w:rsidR="00DA7F73">
        <w:t>atriz de confusión para svm con imágenes de la parte trasera de coches</w:t>
      </w:r>
      <w:bookmarkEnd w:id="127"/>
      <w:bookmarkEnd w:id="128"/>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035F8E2D" w:rsidR="00A47E89" w:rsidRDefault="008D6905" w:rsidP="006B0B30">
            <w:pPr>
              <w:rPr>
                <w:szCs w:val="24"/>
              </w:rPr>
            </w:pPr>
            <w:r>
              <w:rPr>
                <w:szCs w:val="24"/>
              </w:rPr>
              <w:t>Predicción / valor real</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45F75E60" w:rsidR="00A47E89" w:rsidRDefault="00A47E89" w:rsidP="006B0B30">
            <w:pPr>
              <w:rPr>
                <w:szCs w:val="24"/>
              </w:rPr>
            </w:pPr>
            <w:r>
              <w:rPr>
                <w:szCs w:val="24"/>
              </w:rPr>
              <w:t>0.998</w:t>
            </w:r>
            <w:r w:rsidR="00E442A9">
              <w:rPr>
                <w:szCs w:val="24"/>
              </w:rPr>
              <w:t>21</w:t>
            </w:r>
            <w:r w:rsidR="0090643B">
              <w:rPr>
                <w:szCs w:val="24"/>
              </w:rPr>
              <w:t xml:space="preserve"> (TN)</w:t>
            </w:r>
          </w:p>
        </w:tc>
        <w:tc>
          <w:tcPr>
            <w:tcW w:w="2943" w:type="dxa"/>
          </w:tcPr>
          <w:p w14:paraId="0047B25C" w14:textId="5A3AD3C0" w:rsidR="00A47E89" w:rsidRDefault="008D6905" w:rsidP="006B0B30">
            <w:pPr>
              <w:rPr>
                <w:szCs w:val="24"/>
              </w:rPr>
            </w:pPr>
            <w:r>
              <w:rPr>
                <w:szCs w:val="24"/>
              </w:rPr>
              <w:t>0.19853 (FN)</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1DDA5068" w:rsidR="00A47E89" w:rsidRDefault="008D6905" w:rsidP="006B0B30">
            <w:pPr>
              <w:rPr>
                <w:szCs w:val="24"/>
              </w:rPr>
            </w:pPr>
            <w:r>
              <w:rPr>
                <w:szCs w:val="24"/>
              </w:rPr>
              <w:t xml:space="preserve">0.001787 (FP)  </w:t>
            </w:r>
          </w:p>
        </w:tc>
        <w:tc>
          <w:tcPr>
            <w:tcW w:w="2943" w:type="dxa"/>
          </w:tcPr>
          <w:p w14:paraId="1998D53F" w14:textId="1CB3AF73" w:rsidR="00A47E89" w:rsidRDefault="00A47E89" w:rsidP="006B0B30">
            <w:pPr>
              <w:rPr>
                <w:szCs w:val="24"/>
              </w:rPr>
            </w:pPr>
            <w:r>
              <w:rPr>
                <w:szCs w:val="24"/>
              </w:rPr>
              <w:t>0.</w:t>
            </w:r>
            <w:r w:rsidR="00E442A9">
              <w:rPr>
                <w:szCs w:val="24"/>
              </w:rPr>
              <w:t>80147</w:t>
            </w:r>
            <w:r w:rsidR="0090643B">
              <w:rPr>
                <w:szCs w:val="24"/>
              </w:rPr>
              <w:t xml:space="preserve"> (TP)</w:t>
            </w:r>
          </w:p>
        </w:tc>
      </w:tr>
    </w:tbl>
    <w:p w14:paraId="63F79D13" w14:textId="3EA081A1" w:rsidR="0090643B" w:rsidRDefault="0090643B" w:rsidP="00E255B7">
      <w:pPr>
        <w:rPr>
          <w:color w:val="000000" w:themeColor="text1"/>
          <w:szCs w:val="24"/>
          <w:lang w:val="en-US"/>
        </w:rPr>
      </w:pPr>
      <w:r>
        <w:rPr>
          <w:color w:val="000000" w:themeColor="text1"/>
          <w:szCs w:val="24"/>
          <w:lang w:val="en-US"/>
        </w:rPr>
        <w:t>Precisión: TP/(TP+FP) = 99.</w:t>
      </w:r>
      <w:r w:rsidR="00E442A9">
        <w:rPr>
          <w:color w:val="000000" w:themeColor="text1"/>
          <w:szCs w:val="24"/>
          <w:lang w:val="en-US"/>
        </w:rPr>
        <w:t>78</w:t>
      </w:r>
      <w:r>
        <w:rPr>
          <w:color w:val="000000" w:themeColor="text1"/>
          <w:szCs w:val="24"/>
          <w:lang w:val="en-US"/>
        </w:rPr>
        <w:t>%</w:t>
      </w:r>
    </w:p>
    <w:p w14:paraId="20BD85E5" w14:textId="76B2E498" w:rsidR="0090643B" w:rsidRPr="0090643B" w:rsidRDefault="0090643B" w:rsidP="00E255B7">
      <w:pPr>
        <w:rPr>
          <w:color w:val="000000" w:themeColor="text1"/>
          <w:szCs w:val="24"/>
          <w:lang w:val="en-US"/>
        </w:rPr>
      </w:pPr>
      <w:r>
        <w:rPr>
          <w:color w:val="000000" w:themeColor="text1"/>
          <w:szCs w:val="24"/>
          <w:lang w:val="en-US"/>
        </w:rPr>
        <w:t>Exactitud: (TP+TN)/(TP+FN+TN+FP) = 8</w:t>
      </w:r>
      <w:r w:rsidR="00E442A9">
        <w:rPr>
          <w:color w:val="000000" w:themeColor="text1"/>
          <w:szCs w:val="24"/>
          <w:lang w:val="en-US"/>
        </w:rPr>
        <w:t>9.98</w:t>
      </w:r>
      <w:r>
        <w:rPr>
          <w:color w:val="000000" w:themeColor="text1"/>
          <w:szCs w:val="24"/>
          <w:lang w:val="en-US"/>
        </w:rPr>
        <w:t>%</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0F2008">
      <w:pPr>
        <w:pStyle w:val="Descripcin"/>
      </w:pPr>
    </w:p>
    <w:p w14:paraId="46B6AA06" w14:textId="4951F655" w:rsidR="001B0C0D" w:rsidRDefault="001B0C0D" w:rsidP="000F2008">
      <w:pPr>
        <w:pStyle w:val="Descripcin"/>
      </w:pPr>
      <w:bookmarkStart w:id="129" w:name="_Toc143090950"/>
      <w:bookmarkStart w:id="130" w:name="_Toc146286684"/>
      <w:r>
        <w:t>T</w:t>
      </w:r>
      <w:r w:rsidR="00DA7F73">
        <w:t>abla</w:t>
      </w:r>
      <w:r>
        <w:t xml:space="preserve"> </w:t>
      </w:r>
      <w:fldSimple w:instr=" STYLEREF 1 \s ">
        <w:r w:rsidR="0045679A">
          <w:rPr>
            <w:noProof/>
          </w:rPr>
          <w:t>5</w:t>
        </w:r>
      </w:fldSimple>
      <w:r w:rsidR="0045679A">
        <w:noBreakHyphen/>
      </w:r>
      <w:fldSimple w:instr=" SEQ Tabla \* ARABIC \s 1 ">
        <w:r w:rsidR="0045679A">
          <w:rPr>
            <w:noProof/>
          </w:rPr>
          <w:t>2</w:t>
        </w:r>
      </w:fldSimple>
      <w:r>
        <w:t xml:space="preserve"> </w:t>
      </w:r>
      <w:r w:rsidRPr="0052090C">
        <w:t>M</w:t>
      </w:r>
      <w:r w:rsidR="00DA7F73" w:rsidRPr="0052090C">
        <w:t>atriz de confusión de svm con coches de lado</w:t>
      </w:r>
      <w:bookmarkEnd w:id="129"/>
      <w:bookmarkEnd w:id="130"/>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5FB7734" w:rsidR="00A47E89" w:rsidRDefault="008D6905" w:rsidP="00594BFC">
            <w:pPr>
              <w:rPr>
                <w:szCs w:val="24"/>
              </w:rPr>
            </w:pPr>
            <w:r>
              <w:rPr>
                <w:szCs w:val="24"/>
              </w:rPr>
              <w:t>Predicción / valor real</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3FFCC095" w:rsidR="00A47E89" w:rsidRDefault="00A47E89" w:rsidP="00594BFC">
            <w:pPr>
              <w:rPr>
                <w:szCs w:val="24"/>
              </w:rPr>
            </w:pPr>
            <w:r>
              <w:rPr>
                <w:szCs w:val="24"/>
              </w:rPr>
              <w:t>0.9</w:t>
            </w:r>
            <w:r w:rsidR="00A63D36">
              <w:rPr>
                <w:szCs w:val="24"/>
              </w:rPr>
              <w:t>8795</w:t>
            </w:r>
          </w:p>
        </w:tc>
        <w:tc>
          <w:tcPr>
            <w:tcW w:w="2943" w:type="dxa"/>
          </w:tcPr>
          <w:p w14:paraId="1B18FED5" w14:textId="4A1C86C0" w:rsidR="00A47E89" w:rsidRDefault="008D6905" w:rsidP="008D6905">
            <w:pPr>
              <w:tabs>
                <w:tab w:val="center" w:pos="1363"/>
                <w:tab w:val="left" w:pos="1815"/>
              </w:tabs>
              <w:rPr>
                <w:szCs w:val="24"/>
              </w:rPr>
            </w:pPr>
            <w:r>
              <w:rPr>
                <w:szCs w:val="24"/>
              </w:rPr>
              <w:t>0.3559</w:t>
            </w:r>
            <w:r>
              <w:rPr>
                <w:szCs w:val="24"/>
              </w:rPr>
              <w:tab/>
            </w:r>
            <w:r>
              <w:rPr>
                <w:szCs w:val="24"/>
              </w:rPr>
              <w:tab/>
              <w:t xml:space="preserve"> </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60FB8258" w:rsidR="00A47E89" w:rsidRDefault="008D6905" w:rsidP="00594BFC">
            <w:pPr>
              <w:rPr>
                <w:szCs w:val="24"/>
              </w:rPr>
            </w:pPr>
            <w:r>
              <w:rPr>
                <w:szCs w:val="24"/>
              </w:rPr>
              <w:t>0.01205</w:t>
            </w:r>
          </w:p>
        </w:tc>
        <w:tc>
          <w:tcPr>
            <w:tcW w:w="2943" w:type="dxa"/>
          </w:tcPr>
          <w:p w14:paraId="5AE203C9" w14:textId="1D53E452" w:rsidR="00A47E89" w:rsidRDefault="00A47E89" w:rsidP="00594BFC">
            <w:pPr>
              <w:rPr>
                <w:szCs w:val="24"/>
              </w:rPr>
            </w:pPr>
            <w:r>
              <w:rPr>
                <w:szCs w:val="24"/>
              </w:rPr>
              <w:t>0.</w:t>
            </w:r>
            <w:r w:rsidR="00E442A9">
              <w:rPr>
                <w:szCs w:val="24"/>
              </w:rPr>
              <w:t>6441</w:t>
            </w:r>
          </w:p>
        </w:tc>
      </w:tr>
    </w:tbl>
    <w:p w14:paraId="36D74FEE" w14:textId="022EBA45" w:rsidR="0090643B" w:rsidRDefault="0090643B" w:rsidP="00E255B7">
      <w:pPr>
        <w:rPr>
          <w:color w:val="000000" w:themeColor="text1"/>
          <w:szCs w:val="24"/>
          <w:lang w:val="en-US"/>
        </w:rPr>
      </w:pPr>
      <w:r>
        <w:rPr>
          <w:color w:val="000000" w:themeColor="text1"/>
          <w:szCs w:val="24"/>
          <w:lang w:val="en-US"/>
        </w:rPr>
        <w:t>Precisión: 98.</w:t>
      </w:r>
      <w:r w:rsidR="00A63D36">
        <w:rPr>
          <w:color w:val="000000" w:themeColor="text1"/>
          <w:szCs w:val="24"/>
          <w:lang w:val="en-US"/>
        </w:rPr>
        <w:t>16</w:t>
      </w:r>
      <w:r>
        <w:rPr>
          <w:color w:val="000000" w:themeColor="text1"/>
          <w:szCs w:val="24"/>
          <w:lang w:val="en-US"/>
        </w:rPr>
        <w:t>%</w:t>
      </w:r>
    </w:p>
    <w:p w14:paraId="7AB90D6C" w14:textId="7F8B9BBB" w:rsidR="0090643B" w:rsidRDefault="0090643B" w:rsidP="00E255B7">
      <w:pPr>
        <w:rPr>
          <w:color w:val="000000" w:themeColor="text1"/>
          <w:szCs w:val="24"/>
          <w:lang w:val="en-US"/>
        </w:rPr>
      </w:pPr>
      <w:r>
        <w:rPr>
          <w:color w:val="000000" w:themeColor="text1"/>
          <w:szCs w:val="24"/>
          <w:lang w:val="en-US"/>
        </w:rPr>
        <w:t xml:space="preserve">Exactitud: </w:t>
      </w:r>
      <w:r w:rsidR="00A63D36">
        <w:rPr>
          <w:color w:val="000000" w:themeColor="text1"/>
          <w:szCs w:val="24"/>
          <w:lang w:val="en-US"/>
        </w:rPr>
        <w:t>81.6</w:t>
      </w:r>
      <w:r>
        <w:rPr>
          <w:color w:val="000000" w:themeColor="text1"/>
          <w:szCs w:val="24"/>
          <w:lang w:val="en-US"/>
        </w:rPr>
        <w:t>%</w:t>
      </w:r>
    </w:p>
    <w:p w14:paraId="003A3287" w14:textId="1D35DFCC" w:rsidR="00A47E89" w:rsidRDefault="00A47E89" w:rsidP="00E255B7">
      <w:pPr>
        <w:rPr>
          <w:color w:val="000000" w:themeColor="text1"/>
          <w:szCs w:val="24"/>
          <w:lang w:val="en-US"/>
        </w:rPr>
      </w:pPr>
      <w:r>
        <w:rPr>
          <w:color w:val="000000" w:themeColor="text1"/>
          <w:szCs w:val="24"/>
          <w:lang w:val="en-US"/>
        </w:rPr>
        <w:t>Por ultimo, con la idea original de juntar ambas máquinas, se alcanzó a detectar correctamente el 87.8% de los coches, con un 0.9% de falsos negativos.</w:t>
      </w:r>
    </w:p>
    <w:p w14:paraId="7B203516" w14:textId="251B37E6" w:rsidR="00DB32FC" w:rsidRDefault="00DB32FC" w:rsidP="000F2008">
      <w:pPr>
        <w:pStyle w:val="Descripcin"/>
      </w:pPr>
    </w:p>
    <w:p w14:paraId="302787B9" w14:textId="73746279" w:rsidR="001B0C0D" w:rsidRDefault="001B0C0D" w:rsidP="000F2008">
      <w:pPr>
        <w:pStyle w:val="Descripcin"/>
      </w:pPr>
      <w:bookmarkStart w:id="131" w:name="_Toc143090951"/>
      <w:bookmarkStart w:id="132" w:name="_Toc146286685"/>
      <w:r>
        <w:t>T</w:t>
      </w:r>
      <w:r w:rsidR="00DA7F73">
        <w:t>abla</w:t>
      </w:r>
      <w:r>
        <w:t xml:space="preserve"> </w:t>
      </w:r>
      <w:fldSimple w:instr=" STYLEREF 1 \s ">
        <w:r w:rsidR="0045679A">
          <w:rPr>
            <w:noProof/>
          </w:rPr>
          <w:t>5</w:t>
        </w:r>
      </w:fldSimple>
      <w:r w:rsidR="0045679A">
        <w:noBreakHyphen/>
      </w:r>
      <w:fldSimple w:instr=" SEQ Tabla \* ARABIC \s 1 ">
        <w:r w:rsidR="0045679A">
          <w:rPr>
            <w:noProof/>
          </w:rPr>
          <w:t>3</w:t>
        </w:r>
      </w:fldSimple>
      <w:r>
        <w:t xml:space="preserve"> </w:t>
      </w:r>
      <w:r w:rsidRPr="00D5006F">
        <w:t>M</w:t>
      </w:r>
      <w:r w:rsidR="00DA7F73" w:rsidRPr="00D5006F">
        <w:t>atriz de confusión resultante de juntar ambas svm</w:t>
      </w:r>
      <w:bookmarkEnd w:id="131"/>
      <w:bookmarkEnd w:id="13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CD82CEB" w:rsidR="00A47E89" w:rsidRDefault="008D6905" w:rsidP="00594BFC">
            <w:pPr>
              <w:rPr>
                <w:szCs w:val="24"/>
              </w:rPr>
            </w:pPr>
            <w:r>
              <w:rPr>
                <w:szCs w:val="24"/>
              </w:rPr>
              <w:t>Predicción / valor real</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56BE468D" w:rsidR="00A47E89" w:rsidRDefault="00A47E89" w:rsidP="00594BFC">
            <w:pPr>
              <w:rPr>
                <w:szCs w:val="24"/>
              </w:rPr>
            </w:pPr>
            <w:r>
              <w:rPr>
                <w:szCs w:val="24"/>
              </w:rPr>
              <w:t>0.9</w:t>
            </w:r>
            <w:r w:rsidR="00336389">
              <w:rPr>
                <w:szCs w:val="24"/>
              </w:rPr>
              <w:t>8</w:t>
            </w:r>
            <w:r w:rsidR="00A63D36">
              <w:rPr>
                <w:szCs w:val="24"/>
              </w:rPr>
              <w:t>427</w:t>
            </w:r>
          </w:p>
        </w:tc>
        <w:tc>
          <w:tcPr>
            <w:tcW w:w="2943" w:type="dxa"/>
          </w:tcPr>
          <w:p w14:paraId="7273785A" w14:textId="208C3E9D" w:rsidR="00A47E89" w:rsidRDefault="008D6905" w:rsidP="00594BFC">
            <w:pPr>
              <w:rPr>
                <w:szCs w:val="24"/>
              </w:rPr>
            </w:pPr>
            <w:r>
              <w:rPr>
                <w:szCs w:val="24"/>
              </w:rPr>
              <w:t>0.0522</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FBE967A" w:rsidR="00A47E89" w:rsidRDefault="008D6905" w:rsidP="00594BFC">
            <w:pPr>
              <w:rPr>
                <w:szCs w:val="24"/>
              </w:rPr>
            </w:pPr>
            <w:r>
              <w:rPr>
                <w:szCs w:val="24"/>
              </w:rPr>
              <w:t>0.01573</w:t>
            </w:r>
          </w:p>
        </w:tc>
        <w:tc>
          <w:tcPr>
            <w:tcW w:w="2943" w:type="dxa"/>
          </w:tcPr>
          <w:p w14:paraId="55B72562" w14:textId="576395C6" w:rsidR="00A47E89" w:rsidRDefault="00A47E89" w:rsidP="00594BFC">
            <w:pPr>
              <w:rPr>
                <w:szCs w:val="24"/>
              </w:rPr>
            </w:pPr>
            <w:r>
              <w:rPr>
                <w:szCs w:val="24"/>
              </w:rPr>
              <w:t>0.</w:t>
            </w:r>
            <w:r w:rsidR="00A63D36">
              <w:rPr>
                <w:szCs w:val="24"/>
              </w:rPr>
              <w:t>9478</w:t>
            </w:r>
          </w:p>
        </w:tc>
      </w:tr>
    </w:tbl>
    <w:p w14:paraId="596D0790" w14:textId="59EE5342" w:rsidR="00A47E89" w:rsidRDefault="0090643B" w:rsidP="00E255B7">
      <w:pPr>
        <w:rPr>
          <w:color w:val="000000" w:themeColor="text1"/>
          <w:szCs w:val="24"/>
        </w:rPr>
      </w:pPr>
      <w:r>
        <w:rPr>
          <w:color w:val="000000" w:themeColor="text1"/>
          <w:szCs w:val="24"/>
        </w:rPr>
        <w:lastRenderedPageBreak/>
        <w:t>Precisión: 98.</w:t>
      </w:r>
      <w:r w:rsidR="00A63D36">
        <w:rPr>
          <w:color w:val="000000" w:themeColor="text1"/>
          <w:szCs w:val="24"/>
        </w:rPr>
        <w:t>37</w:t>
      </w:r>
      <w:r>
        <w:rPr>
          <w:color w:val="000000" w:themeColor="text1"/>
          <w:szCs w:val="24"/>
        </w:rPr>
        <w:t xml:space="preserve">% </w:t>
      </w:r>
    </w:p>
    <w:p w14:paraId="21AB6A41" w14:textId="0EE62B82" w:rsidR="0090643B" w:rsidRDefault="0090643B" w:rsidP="00E255B7">
      <w:pPr>
        <w:rPr>
          <w:color w:val="000000" w:themeColor="text1"/>
          <w:szCs w:val="24"/>
        </w:rPr>
      </w:pPr>
      <w:r>
        <w:rPr>
          <w:color w:val="000000" w:themeColor="text1"/>
          <w:szCs w:val="24"/>
        </w:rPr>
        <w:t>Exactitud: 9</w:t>
      </w:r>
      <w:r w:rsidR="00A63D36">
        <w:rPr>
          <w:color w:val="000000" w:themeColor="text1"/>
          <w:szCs w:val="24"/>
        </w:rPr>
        <w:t>6.6</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r>
        <w:rPr>
          <w:lang w:val="en-US"/>
        </w:rPr>
        <w:t>Máquina 1 (vista de la parte trasera de los coches):</w:t>
      </w:r>
    </w:p>
    <w:p w14:paraId="380994E2" w14:textId="1AAB359D" w:rsidR="00DB32FC" w:rsidRDefault="00DB32FC" w:rsidP="000F2008">
      <w:pPr>
        <w:pStyle w:val="Descripcin"/>
      </w:pPr>
    </w:p>
    <w:p w14:paraId="28F149D8" w14:textId="583DCC19" w:rsidR="008D6905" w:rsidRPr="008D6905" w:rsidRDefault="004A0EAE" w:rsidP="008D6905">
      <w:pPr>
        <w:pStyle w:val="Descripcin"/>
      </w:pPr>
      <w:bookmarkStart w:id="133" w:name="_Toc143090952"/>
      <w:bookmarkStart w:id="134" w:name="_Toc146286686"/>
      <w:r>
        <w:t>T</w:t>
      </w:r>
      <w:r w:rsidR="00194107">
        <w:t>abla</w:t>
      </w:r>
      <w:r>
        <w:t xml:space="preserve"> </w:t>
      </w:r>
      <w:fldSimple w:instr=" STYLEREF 1 \s ">
        <w:r w:rsidR="0045679A">
          <w:rPr>
            <w:noProof/>
          </w:rPr>
          <w:t>5</w:t>
        </w:r>
      </w:fldSimple>
      <w:r w:rsidR="0045679A">
        <w:noBreakHyphen/>
      </w:r>
      <w:fldSimple w:instr=" SEQ Tabla \* ARABIC \s 1 ">
        <w:r w:rsidR="0045679A">
          <w:rPr>
            <w:noProof/>
          </w:rPr>
          <w:t>4</w:t>
        </w:r>
      </w:fldSimple>
      <w:r>
        <w:t xml:space="preserve"> M</w:t>
      </w:r>
      <w:r w:rsidR="00194107" w:rsidRPr="0049683C">
        <w:t>atriz de confusión de svm completa con la parte trasera de coches</w:t>
      </w:r>
      <w:bookmarkEnd w:id="133"/>
      <w:bookmarkEnd w:id="134"/>
    </w:p>
    <w:tbl>
      <w:tblPr>
        <w:tblStyle w:val="Tablaconcuadrcula"/>
        <w:tblW w:w="0" w:type="auto"/>
        <w:tblLook w:val="04A0" w:firstRow="1" w:lastRow="0" w:firstColumn="1" w:lastColumn="0" w:noHBand="0" w:noVBand="1"/>
      </w:tblPr>
      <w:tblGrid>
        <w:gridCol w:w="2942"/>
        <w:gridCol w:w="2942"/>
        <w:gridCol w:w="2943"/>
      </w:tblGrid>
      <w:tr w:rsidR="008D6905" w14:paraId="080651E4" w14:textId="77777777" w:rsidTr="00876981">
        <w:tc>
          <w:tcPr>
            <w:tcW w:w="2942" w:type="dxa"/>
          </w:tcPr>
          <w:p w14:paraId="712CB21C" w14:textId="460E05FE" w:rsidR="008D6905" w:rsidRDefault="008D6905" w:rsidP="00876981">
            <w:pPr>
              <w:rPr>
                <w:szCs w:val="24"/>
              </w:rPr>
            </w:pPr>
            <w:r>
              <w:rPr>
                <w:szCs w:val="24"/>
              </w:rPr>
              <w:t>Predicción / valor real</w:t>
            </w:r>
          </w:p>
        </w:tc>
        <w:tc>
          <w:tcPr>
            <w:tcW w:w="2942" w:type="dxa"/>
          </w:tcPr>
          <w:p w14:paraId="5AB9BFC0" w14:textId="77777777" w:rsidR="008D6905" w:rsidRDefault="008D6905" w:rsidP="00876981">
            <w:pPr>
              <w:rPr>
                <w:szCs w:val="24"/>
              </w:rPr>
            </w:pPr>
            <w:r>
              <w:rPr>
                <w:szCs w:val="24"/>
              </w:rPr>
              <w:t>0</w:t>
            </w:r>
          </w:p>
        </w:tc>
        <w:tc>
          <w:tcPr>
            <w:tcW w:w="2943" w:type="dxa"/>
          </w:tcPr>
          <w:p w14:paraId="22FE1207" w14:textId="77777777" w:rsidR="008D6905" w:rsidRDefault="008D6905" w:rsidP="00876981">
            <w:pPr>
              <w:rPr>
                <w:szCs w:val="24"/>
              </w:rPr>
            </w:pPr>
            <w:r>
              <w:rPr>
                <w:szCs w:val="24"/>
              </w:rPr>
              <w:t>1</w:t>
            </w:r>
          </w:p>
        </w:tc>
      </w:tr>
      <w:tr w:rsidR="008D6905" w14:paraId="285CD544" w14:textId="77777777" w:rsidTr="00876981">
        <w:tc>
          <w:tcPr>
            <w:tcW w:w="2942" w:type="dxa"/>
          </w:tcPr>
          <w:p w14:paraId="758045E8" w14:textId="77777777" w:rsidR="008D6905" w:rsidRDefault="008D6905" w:rsidP="00876981">
            <w:pPr>
              <w:rPr>
                <w:szCs w:val="24"/>
              </w:rPr>
            </w:pPr>
            <w:r>
              <w:rPr>
                <w:szCs w:val="24"/>
              </w:rPr>
              <w:t>0</w:t>
            </w:r>
          </w:p>
        </w:tc>
        <w:tc>
          <w:tcPr>
            <w:tcW w:w="2942" w:type="dxa"/>
          </w:tcPr>
          <w:p w14:paraId="5506CA51" w14:textId="77777777" w:rsidR="008D6905" w:rsidRDefault="008D6905" w:rsidP="00876981">
            <w:pPr>
              <w:rPr>
                <w:szCs w:val="24"/>
              </w:rPr>
            </w:pPr>
            <w:r>
              <w:rPr>
                <w:szCs w:val="24"/>
              </w:rPr>
              <w:t>0.994888</w:t>
            </w:r>
          </w:p>
        </w:tc>
        <w:tc>
          <w:tcPr>
            <w:tcW w:w="2943" w:type="dxa"/>
          </w:tcPr>
          <w:p w14:paraId="008C7B24" w14:textId="0DB6C928" w:rsidR="008D6905" w:rsidRDefault="008D6905" w:rsidP="00876981">
            <w:pPr>
              <w:rPr>
                <w:szCs w:val="24"/>
              </w:rPr>
            </w:pPr>
            <w:r>
              <w:rPr>
                <w:szCs w:val="24"/>
              </w:rPr>
              <w:t>0.0814</w:t>
            </w:r>
          </w:p>
        </w:tc>
      </w:tr>
      <w:tr w:rsidR="008D6905" w14:paraId="4D4FCE5F" w14:textId="77777777" w:rsidTr="00876981">
        <w:tc>
          <w:tcPr>
            <w:tcW w:w="2942" w:type="dxa"/>
          </w:tcPr>
          <w:p w14:paraId="0C6E6C99" w14:textId="77777777" w:rsidR="008D6905" w:rsidRDefault="008D6905" w:rsidP="00876981">
            <w:pPr>
              <w:rPr>
                <w:szCs w:val="24"/>
              </w:rPr>
            </w:pPr>
            <w:r>
              <w:rPr>
                <w:szCs w:val="24"/>
              </w:rPr>
              <w:t>1</w:t>
            </w:r>
          </w:p>
        </w:tc>
        <w:tc>
          <w:tcPr>
            <w:tcW w:w="2942" w:type="dxa"/>
          </w:tcPr>
          <w:p w14:paraId="0348CEDD" w14:textId="0E97000D" w:rsidR="008D6905" w:rsidRDefault="008D6905" w:rsidP="00876981">
            <w:pPr>
              <w:rPr>
                <w:szCs w:val="24"/>
              </w:rPr>
            </w:pPr>
            <w:r>
              <w:rPr>
                <w:szCs w:val="24"/>
              </w:rPr>
              <w:t>0.00511152</w:t>
            </w:r>
          </w:p>
        </w:tc>
        <w:tc>
          <w:tcPr>
            <w:tcW w:w="2943" w:type="dxa"/>
          </w:tcPr>
          <w:p w14:paraId="1B34A2A2" w14:textId="77777777" w:rsidR="008D6905" w:rsidRDefault="008D6905" w:rsidP="00876981">
            <w:pPr>
              <w:rPr>
                <w:szCs w:val="24"/>
              </w:rPr>
            </w:pPr>
            <w:r>
              <w:rPr>
                <w:szCs w:val="24"/>
              </w:rPr>
              <w:t>0.9186</w:t>
            </w:r>
          </w:p>
        </w:tc>
      </w:tr>
    </w:tbl>
    <w:p w14:paraId="082DCFCE" w14:textId="3234A6D7" w:rsidR="0090643B" w:rsidRDefault="0090643B" w:rsidP="00E255B7">
      <w:pPr>
        <w:rPr>
          <w:lang w:val="en-US"/>
        </w:rPr>
      </w:pPr>
      <w:r>
        <w:rPr>
          <w:lang w:val="en-US"/>
        </w:rPr>
        <w:t>Precisión: 9</w:t>
      </w:r>
      <w:r w:rsidR="00BE6BE1">
        <w:rPr>
          <w:lang w:val="en-US"/>
        </w:rPr>
        <w:t>9</w:t>
      </w:r>
      <w:r>
        <w:rPr>
          <w:lang w:val="en-US"/>
        </w:rPr>
        <w:t>.</w:t>
      </w:r>
      <w:r w:rsidR="00B52AD6">
        <w:rPr>
          <w:lang w:val="en-US"/>
        </w:rPr>
        <w:t>44</w:t>
      </w:r>
      <w:r>
        <w:rPr>
          <w:lang w:val="en-US"/>
        </w:rPr>
        <w:t>%</w:t>
      </w:r>
    </w:p>
    <w:p w14:paraId="7CDFADCA" w14:textId="1B151164" w:rsidR="0090643B" w:rsidRDefault="0090643B" w:rsidP="00E255B7">
      <w:pPr>
        <w:rPr>
          <w:lang w:val="en-US"/>
        </w:rPr>
      </w:pPr>
      <w:r>
        <w:rPr>
          <w:lang w:val="en-US"/>
        </w:rPr>
        <w:t xml:space="preserve">Exactitud: </w:t>
      </w:r>
      <w:r w:rsidR="00213729">
        <w:rPr>
          <w:lang w:val="en-US"/>
        </w:rPr>
        <w:t>9</w:t>
      </w:r>
      <w:r w:rsidR="00B52AD6">
        <w:rPr>
          <w:lang w:val="en-US"/>
        </w:rPr>
        <w:t>5.67</w:t>
      </w:r>
      <w:r w:rsidR="00213729">
        <w:rPr>
          <w:lang w:val="en-US"/>
        </w:rPr>
        <w:t>%</w:t>
      </w:r>
    </w:p>
    <w:p w14:paraId="4352AF96" w14:textId="5C272E2A" w:rsidR="00BE6BE1" w:rsidRDefault="00213729" w:rsidP="00E255B7">
      <w:pPr>
        <w:rPr>
          <w:lang w:val="en-US"/>
        </w:rPr>
      </w:pPr>
      <w:r>
        <w:rPr>
          <w:lang w:val="en-US"/>
        </w:rPr>
        <w:t>Máquina 2 (vista de lado de los coches):</w:t>
      </w:r>
    </w:p>
    <w:p w14:paraId="3CB3AA68" w14:textId="23002F1F" w:rsidR="00DB32FC" w:rsidRDefault="00DB32FC" w:rsidP="000F2008">
      <w:pPr>
        <w:pStyle w:val="Descripcin"/>
      </w:pPr>
    </w:p>
    <w:p w14:paraId="54933EEE" w14:textId="5F835956" w:rsidR="004A0EAE" w:rsidRDefault="004A0EAE" w:rsidP="000F2008">
      <w:pPr>
        <w:pStyle w:val="Descripcin"/>
      </w:pPr>
      <w:bookmarkStart w:id="135" w:name="_Toc143090953"/>
      <w:bookmarkStart w:id="136" w:name="_Toc146286687"/>
      <w:r>
        <w:t>T</w:t>
      </w:r>
      <w:r w:rsidR="00194107">
        <w:t>abla</w:t>
      </w:r>
      <w:r>
        <w:t xml:space="preserve"> </w:t>
      </w:r>
      <w:fldSimple w:instr=" STYLEREF 1 \s ">
        <w:r w:rsidR="0045679A">
          <w:rPr>
            <w:noProof/>
          </w:rPr>
          <w:t>5</w:t>
        </w:r>
      </w:fldSimple>
      <w:r w:rsidR="0045679A">
        <w:noBreakHyphen/>
      </w:r>
      <w:fldSimple w:instr=" SEQ Tabla \* ARABIC \s 1 ">
        <w:r w:rsidR="0045679A">
          <w:rPr>
            <w:noProof/>
          </w:rPr>
          <w:t>5</w:t>
        </w:r>
      </w:fldSimple>
      <w:r>
        <w:t xml:space="preserve"> </w:t>
      </w:r>
      <w:r w:rsidRPr="00BB29A4">
        <w:t>M</w:t>
      </w:r>
      <w:r w:rsidR="00194107" w:rsidRPr="00BB29A4">
        <w:t>atriz de confusión de svm completa con coches de lado</w:t>
      </w:r>
      <w:bookmarkEnd w:id="135"/>
      <w:bookmarkEnd w:id="136"/>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343E104E" w:rsidR="00213729" w:rsidRDefault="008D6905" w:rsidP="00594BFC">
            <w:pPr>
              <w:rPr>
                <w:szCs w:val="24"/>
              </w:rPr>
            </w:pPr>
            <w:r>
              <w:rPr>
                <w:szCs w:val="24"/>
              </w:rPr>
              <w:lastRenderedPageBreak/>
              <w:t>Predicción / valor real</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05356BEB" w:rsidR="00213729" w:rsidRDefault="00B52AD6" w:rsidP="00594BFC">
            <w:pPr>
              <w:rPr>
                <w:szCs w:val="24"/>
              </w:rPr>
            </w:pPr>
            <w:r>
              <w:rPr>
                <w:szCs w:val="24"/>
              </w:rPr>
              <w:t>0.997746</w:t>
            </w:r>
          </w:p>
        </w:tc>
        <w:tc>
          <w:tcPr>
            <w:tcW w:w="2943" w:type="dxa"/>
          </w:tcPr>
          <w:p w14:paraId="06E936FC" w14:textId="5F1F2A17" w:rsidR="00213729" w:rsidRDefault="008D6905" w:rsidP="00594BFC">
            <w:pPr>
              <w:rPr>
                <w:szCs w:val="24"/>
              </w:rPr>
            </w:pPr>
            <w:r>
              <w:rPr>
                <w:szCs w:val="24"/>
              </w:rPr>
              <w:t>0.36003</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03AD73E1" w:rsidR="00213729" w:rsidRDefault="008D6905" w:rsidP="00594BFC">
            <w:pPr>
              <w:rPr>
                <w:szCs w:val="24"/>
              </w:rPr>
            </w:pPr>
            <w:r>
              <w:rPr>
                <w:szCs w:val="24"/>
              </w:rPr>
              <w:t>0.002254</w:t>
            </w:r>
          </w:p>
        </w:tc>
        <w:tc>
          <w:tcPr>
            <w:tcW w:w="2943" w:type="dxa"/>
          </w:tcPr>
          <w:p w14:paraId="69F8A42A" w14:textId="5CFFA827" w:rsidR="00213729" w:rsidRDefault="00BE6BE1" w:rsidP="00594BFC">
            <w:pPr>
              <w:rPr>
                <w:szCs w:val="24"/>
              </w:rPr>
            </w:pPr>
            <w:r>
              <w:rPr>
                <w:szCs w:val="24"/>
              </w:rPr>
              <w:t>0.</w:t>
            </w:r>
            <w:r w:rsidR="00B52AD6">
              <w:rPr>
                <w:szCs w:val="24"/>
              </w:rPr>
              <w:t>63997</w:t>
            </w:r>
          </w:p>
        </w:tc>
      </w:tr>
    </w:tbl>
    <w:p w14:paraId="753C0F31" w14:textId="38061070" w:rsidR="00213729" w:rsidRDefault="00213729" w:rsidP="00E255B7">
      <w:pPr>
        <w:rPr>
          <w:lang w:val="en-US"/>
        </w:rPr>
      </w:pPr>
      <w:r>
        <w:rPr>
          <w:lang w:val="en-US"/>
        </w:rPr>
        <w:t xml:space="preserve">Precisión: </w:t>
      </w:r>
      <w:r w:rsidR="00BE6BE1">
        <w:rPr>
          <w:lang w:val="en-US"/>
        </w:rPr>
        <w:t>9</w:t>
      </w:r>
      <w:r w:rsidR="00B52AD6">
        <w:rPr>
          <w:lang w:val="en-US"/>
        </w:rPr>
        <w:t>9.65</w:t>
      </w:r>
      <w:r w:rsidR="00BE6BE1">
        <w:rPr>
          <w:lang w:val="en-US"/>
        </w:rPr>
        <w:t>%</w:t>
      </w:r>
    </w:p>
    <w:p w14:paraId="01F0C717" w14:textId="4F7D7E1A" w:rsidR="00213729" w:rsidRDefault="00213729" w:rsidP="00E255B7">
      <w:pPr>
        <w:rPr>
          <w:lang w:val="en-US"/>
        </w:rPr>
      </w:pPr>
      <w:r>
        <w:rPr>
          <w:lang w:val="en-US"/>
        </w:rPr>
        <w:t>Exactitud:</w:t>
      </w:r>
      <w:r w:rsidR="00BE6BE1">
        <w:rPr>
          <w:lang w:val="en-US"/>
        </w:rPr>
        <w:t xml:space="preserve"> </w:t>
      </w:r>
      <w:r w:rsidR="00B52AD6">
        <w:rPr>
          <w:lang w:val="en-US"/>
        </w:rPr>
        <w:t>81.89</w:t>
      </w:r>
      <w:r w:rsidR="00BE6BE1">
        <w:rPr>
          <w:lang w:val="en-US"/>
        </w:rPr>
        <w:t>%</w:t>
      </w:r>
    </w:p>
    <w:p w14:paraId="34E21C8D" w14:textId="44C237B3" w:rsidR="00BE6BE1" w:rsidRDefault="00BE6BE1" w:rsidP="00E255B7">
      <w:pPr>
        <w:rPr>
          <w:lang w:val="en-US"/>
        </w:rPr>
      </w:pPr>
      <w:r>
        <w:rPr>
          <w:lang w:val="en-US"/>
        </w:rPr>
        <w:t>Ambas máquinas:</w:t>
      </w:r>
    </w:p>
    <w:p w14:paraId="0B086FA0" w14:textId="6D304639" w:rsidR="00DB32FC" w:rsidRDefault="00DB32FC" w:rsidP="000F2008">
      <w:pPr>
        <w:pStyle w:val="Descripcin"/>
      </w:pPr>
    </w:p>
    <w:p w14:paraId="4A8DFA63" w14:textId="4557658C" w:rsidR="004A0EAE" w:rsidRDefault="004A0EAE" w:rsidP="000F2008">
      <w:pPr>
        <w:pStyle w:val="Descripcin"/>
      </w:pPr>
      <w:bookmarkStart w:id="137" w:name="_Toc143090954"/>
      <w:bookmarkStart w:id="138" w:name="_Toc146286688"/>
      <w:r>
        <w:t>T</w:t>
      </w:r>
      <w:r w:rsidR="00194107">
        <w:t>abla</w:t>
      </w:r>
      <w:r>
        <w:t xml:space="preserve"> </w:t>
      </w:r>
      <w:fldSimple w:instr=" STYLEREF 1 \s ">
        <w:r w:rsidR="0045679A">
          <w:rPr>
            <w:noProof/>
          </w:rPr>
          <w:t>5</w:t>
        </w:r>
      </w:fldSimple>
      <w:r w:rsidR="0045679A">
        <w:noBreakHyphen/>
      </w:r>
      <w:fldSimple w:instr=" SEQ Tabla \* ARABIC \s 1 ">
        <w:r w:rsidR="0045679A">
          <w:rPr>
            <w:noProof/>
          </w:rPr>
          <w:t>6</w:t>
        </w:r>
      </w:fldSimple>
      <w:r>
        <w:t xml:space="preserve"> M</w:t>
      </w:r>
      <w:r w:rsidR="00194107" w:rsidRPr="0004460E">
        <w:t xml:space="preserve">atriz de confusión </w:t>
      </w:r>
      <w:r w:rsidR="000D7F65">
        <w:t>resultante de juntar</w:t>
      </w:r>
      <w:r w:rsidR="00194107" w:rsidRPr="0004460E">
        <w:t xml:space="preserve"> ambas svm completas</w:t>
      </w:r>
      <w:bookmarkEnd w:id="137"/>
      <w:bookmarkEnd w:id="138"/>
    </w:p>
    <w:tbl>
      <w:tblPr>
        <w:tblStyle w:val="Tablaconcuadrcula"/>
        <w:tblW w:w="0" w:type="auto"/>
        <w:tblLook w:val="04A0" w:firstRow="1" w:lastRow="0" w:firstColumn="1" w:lastColumn="0" w:noHBand="0" w:noVBand="1"/>
      </w:tblPr>
      <w:tblGrid>
        <w:gridCol w:w="2942"/>
        <w:gridCol w:w="2942"/>
        <w:gridCol w:w="2943"/>
      </w:tblGrid>
      <w:tr w:rsidR="002A19B7" w14:paraId="7D7BE4E6" w14:textId="77777777" w:rsidTr="00FF12AB">
        <w:tc>
          <w:tcPr>
            <w:tcW w:w="2942" w:type="dxa"/>
          </w:tcPr>
          <w:p w14:paraId="13B8059E" w14:textId="56AB2EFA" w:rsidR="002A19B7" w:rsidRDefault="008D6905" w:rsidP="00FF12AB">
            <w:pPr>
              <w:rPr>
                <w:szCs w:val="24"/>
              </w:rPr>
            </w:pPr>
            <w:r>
              <w:rPr>
                <w:szCs w:val="24"/>
              </w:rPr>
              <w:t>Predicción / valor real</w:t>
            </w:r>
          </w:p>
        </w:tc>
        <w:tc>
          <w:tcPr>
            <w:tcW w:w="2942" w:type="dxa"/>
          </w:tcPr>
          <w:p w14:paraId="15BC2A3C" w14:textId="77777777" w:rsidR="002A19B7" w:rsidRDefault="002A19B7" w:rsidP="00FF12AB">
            <w:pPr>
              <w:rPr>
                <w:szCs w:val="24"/>
              </w:rPr>
            </w:pPr>
            <w:r>
              <w:rPr>
                <w:szCs w:val="24"/>
              </w:rPr>
              <w:t>0</w:t>
            </w:r>
          </w:p>
        </w:tc>
        <w:tc>
          <w:tcPr>
            <w:tcW w:w="2943" w:type="dxa"/>
          </w:tcPr>
          <w:p w14:paraId="6EACFD3C" w14:textId="77777777" w:rsidR="002A19B7" w:rsidRDefault="002A19B7" w:rsidP="00FF12AB">
            <w:pPr>
              <w:rPr>
                <w:szCs w:val="24"/>
              </w:rPr>
            </w:pPr>
            <w:r>
              <w:rPr>
                <w:szCs w:val="24"/>
              </w:rPr>
              <w:t>1</w:t>
            </w:r>
          </w:p>
        </w:tc>
      </w:tr>
      <w:tr w:rsidR="002A19B7" w14:paraId="04681177" w14:textId="77777777" w:rsidTr="00FF12AB">
        <w:tc>
          <w:tcPr>
            <w:tcW w:w="2942" w:type="dxa"/>
          </w:tcPr>
          <w:p w14:paraId="1509405F" w14:textId="77777777" w:rsidR="002A19B7" w:rsidRDefault="002A19B7" w:rsidP="00FF12AB">
            <w:pPr>
              <w:rPr>
                <w:szCs w:val="24"/>
              </w:rPr>
            </w:pPr>
            <w:r>
              <w:rPr>
                <w:szCs w:val="24"/>
              </w:rPr>
              <w:t>0</w:t>
            </w:r>
          </w:p>
        </w:tc>
        <w:tc>
          <w:tcPr>
            <w:tcW w:w="2942" w:type="dxa"/>
          </w:tcPr>
          <w:p w14:paraId="1EF736E2" w14:textId="68FF2AD0" w:rsidR="002A19B7" w:rsidRDefault="002A19B7" w:rsidP="00FF12AB">
            <w:pPr>
              <w:rPr>
                <w:szCs w:val="24"/>
              </w:rPr>
            </w:pPr>
            <w:r>
              <w:rPr>
                <w:szCs w:val="24"/>
              </w:rPr>
              <w:t>0.99</w:t>
            </w:r>
            <w:r w:rsidR="001A5393">
              <w:rPr>
                <w:szCs w:val="24"/>
              </w:rPr>
              <w:t>775</w:t>
            </w:r>
          </w:p>
        </w:tc>
        <w:tc>
          <w:tcPr>
            <w:tcW w:w="2943" w:type="dxa"/>
          </w:tcPr>
          <w:p w14:paraId="0D0142B0" w14:textId="7810BBBC" w:rsidR="002A19B7" w:rsidRDefault="008D6905" w:rsidP="00FF12AB">
            <w:pPr>
              <w:rPr>
                <w:szCs w:val="24"/>
              </w:rPr>
            </w:pPr>
            <w:r>
              <w:rPr>
                <w:szCs w:val="24"/>
              </w:rPr>
              <w:t>0.0146</w:t>
            </w:r>
          </w:p>
        </w:tc>
      </w:tr>
      <w:tr w:rsidR="002A19B7" w14:paraId="4EDA5650" w14:textId="77777777" w:rsidTr="00FF12AB">
        <w:tc>
          <w:tcPr>
            <w:tcW w:w="2942" w:type="dxa"/>
          </w:tcPr>
          <w:p w14:paraId="2772A633" w14:textId="77777777" w:rsidR="002A19B7" w:rsidRDefault="002A19B7" w:rsidP="00FF12AB">
            <w:pPr>
              <w:rPr>
                <w:szCs w:val="24"/>
              </w:rPr>
            </w:pPr>
            <w:r>
              <w:rPr>
                <w:szCs w:val="24"/>
              </w:rPr>
              <w:t>1</w:t>
            </w:r>
          </w:p>
        </w:tc>
        <w:tc>
          <w:tcPr>
            <w:tcW w:w="2942" w:type="dxa"/>
          </w:tcPr>
          <w:p w14:paraId="745EAD31" w14:textId="3A55E93E" w:rsidR="002A19B7" w:rsidRDefault="008D6905" w:rsidP="00FF12AB">
            <w:pPr>
              <w:rPr>
                <w:szCs w:val="24"/>
              </w:rPr>
            </w:pPr>
            <w:r>
              <w:rPr>
                <w:szCs w:val="24"/>
              </w:rPr>
              <w:t>0.00225</w:t>
            </w:r>
          </w:p>
        </w:tc>
        <w:tc>
          <w:tcPr>
            <w:tcW w:w="2943" w:type="dxa"/>
          </w:tcPr>
          <w:p w14:paraId="6F27399E" w14:textId="1881555B" w:rsidR="002A19B7" w:rsidRDefault="002A19B7" w:rsidP="00FF12AB">
            <w:pPr>
              <w:rPr>
                <w:szCs w:val="24"/>
              </w:rPr>
            </w:pPr>
            <w:r>
              <w:rPr>
                <w:szCs w:val="24"/>
              </w:rPr>
              <w:t>0.9</w:t>
            </w:r>
            <w:r w:rsidR="001A5393">
              <w:rPr>
                <w:szCs w:val="24"/>
              </w:rPr>
              <w:t>854</w:t>
            </w:r>
          </w:p>
        </w:tc>
      </w:tr>
    </w:tbl>
    <w:p w14:paraId="7B356AA9" w14:textId="20271C4D" w:rsidR="001A457C" w:rsidRDefault="001A457C" w:rsidP="00E255B7">
      <w:pPr>
        <w:rPr>
          <w:lang w:val="en-US"/>
        </w:rPr>
      </w:pPr>
      <w:r>
        <w:rPr>
          <w:lang w:val="en-US"/>
        </w:rPr>
        <w:t>Precisión: 99.</w:t>
      </w:r>
      <w:r w:rsidR="001A5393">
        <w:rPr>
          <w:lang w:val="en-US"/>
        </w:rPr>
        <w:t>77</w:t>
      </w:r>
      <w:r>
        <w:rPr>
          <w:lang w:val="en-US"/>
        </w:rPr>
        <w:t>%</w:t>
      </w:r>
    </w:p>
    <w:p w14:paraId="6E2B14F2" w14:textId="06925EE2" w:rsidR="001A457C" w:rsidRDefault="001A457C" w:rsidP="00E255B7">
      <w:pPr>
        <w:rPr>
          <w:lang w:val="en-US"/>
        </w:rPr>
      </w:pPr>
      <w:r>
        <w:rPr>
          <w:lang w:val="en-US"/>
        </w:rPr>
        <w:t>Exactitud: 9</w:t>
      </w:r>
      <w:r w:rsidR="00D15BCD">
        <w:rPr>
          <w:lang w:val="en-US"/>
        </w:rPr>
        <w:t>9.15</w:t>
      </w:r>
      <w:r>
        <w:rPr>
          <w:lang w:val="en-US"/>
        </w:rPr>
        <w:t>%</w:t>
      </w:r>
    </w:p>
    <w:p w14:paraId="17BC375C" w14:textId="4D851614" w:rsidR="005A464C" w:rsidRDefault="005A464C" w:rsidP="00E255B7">
      <w:pPr>
        <w:rPr>
          <w:lang w:val="en-US"/>
        </w:rPr>
      </w:pPr>
      <w:r>
        <w:rPr>
          <w:lang w:val="en-US"/>
        </w:rPr>
        <w:t xml:space="preserve">De la combinación de ambos detectores logra detectar el 98.54% de los vehículos correctamente. Para la detección del 1.46% restante, podría </w:t>
      </w:r>
      <w:r w:rsidR="00072569">
        <w:rPr>
          <w:lang w:val="en-US"/>
        </w:rPr>
        <w:t>bajarse</w:t>
      </w:r>
      <w:r>
        <w:rPr>
          <w:lang w:val="en-US"/>
        </w:rPr>
        <w:t xml:space="preserve"> el umbral, pero </w:t>
      </w:r>
      <w:r>
        <w:rPr>
          <w:lang w:val="en-US"/>
        </w:rPr>
        <w:lastRenderedPageBreak/>
        <w:t xml:space="preserve">aumentaría el número de falsos positivos (el cual ahorita es de 0.225%). </w:t>
      </w:r>
      <w:r w:rsidR="00072569">
        <w:rPr>
          <w:lang w:val="en-US"/>
        </w:rPr>
        <w:t>O continuar con la idea de separar en múltiples detectores que consideren diferentes posiciones del vehículo, incluido cuando aparece incompleto.</w:t>
      </w:r>
    </w:p>
    <w:p w14:paraId="0B4C5EE9" w14:textId="1CF3E460" w:rsidR="00764440" w:rsidRDefault="00811498" w:rsidP="00764440">
      <w:r>
        <w:t>De los resultados, se observan las mejoras significativas de incrementar el tamaño del set de entrenamiento, como de usar varios detectores según la posición del vehículo</w:t>
      </w:r>
      <w:r w:rsidR="00764440">
        <w:t>. Aun así, en las pruebas en un escenario real los resultados empeoran, siendo el mayor problema la oclusión ambiental. Debido a ella, cuando se presentan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Kalman.</w:t>
      </w:r>
    </w:p>
    <w:p w14:paraId="25C05114" w14:textId="3BB567E9" w:rsidR="002A19B7" w:rsidRDefault="002A19B7" w:rsidP="00764440">
      <w:r>
        <w:t>En el caso del filtro de cascada, desafortunadamente es la parte más débil de la detección. Entrenada con una muestra de 6000 imágenes positivas y negativas, tiene un</w:t>
      </w:r>
      <w:r w:rsidR="001A457C">
        <w:t xml:space="preserve"> desempeño pobre para detectar positivos:</w:t>
      </w:r>
    </w:p>
    <w:p w14:paraId="04B2B301" w14:textId="14097227" w:rsidR="00194107" w:rsidRDefault="00194107" w:rsidP="000F2008">
      <w:pPr>
        <w:pStyle w:val="Descripcin"/>
      </w:pPr>
      <w:bookmarkStart w:id="139" w:name="_Toc146286689"/>
      <w:r>
        <w:t xml:space="preserve">Tabla </w:t>
      </w:r>
      <w:fldSimple w:instr=" STYLEREF 1 \s ">
        <w:r w:rsidR="0045679A">
          <w:rPr>
            <w:noProof/>
          </w:rPr>
          <w:t>5</w:t>
        </w:r>
      </w:fldSimple>
      <w:r w:rsidR="0045679A">
        <w:noBreakHyphen/>
      </w:r>
      <w:fldSimple w:instr=" SEQ Tabla \* ARABIC \s 1 ">
        <w:r w:rsidR="0045679A">
          <w:rPr>
            <w:noProof/>
          </w:rPr>
          <w:t>7</w:t>
        </w:r>
      </w:fldSimple>
      <w:r>
        <w:t xml:space="preserve"> Matriz de confusión del filtro de cascada</w:t>
      </w:r>
      <w:bookmarkEnd w:id="139"/>
    </w:p>
    <w:tbl>
      <w:tblPr>
        <w:tblStyle w:val="Tablaconcuadrcula"/>
        <w:tblW w:w="0" w:type="auto"/>
        <w:tblLook w:val="04A0" w:firstRow="1" w:lastRow="0" w:firstColumn="1" w:lastColumn="0" w:noHBand="0" w:noVBand="1"/>
      </w:tblPr>
      <w:tblGrid>
        <w:gridCol w:w="2942"/>
        <w:gridCol w:w="2942"/>
        <w:gridCol w:w="2943"/>
      </w:tblGrid>
      <w:tr w:rsidR="001A457C" w14:paraId="075F11F5" w14:textId="77777777" w:rsidTr="00FF12AB">
        <w:tc>
          <w:tcPr>
            <w:tcW w:w="2942" w:type="dxa"/>
          </w:tcPr>
          <w:p w14:paraId="7419238F" w14:textId="5015FBAB" w:rsidR="001A457C" w:rsidRDefault="008D6905" w:rsidP="00FF12AB">
            <w:pPr>
              <w:rPr>
                <w:szCs w:val="24"/>
              </w:rPr>
            </w:pPr>
            <w:r>
              <w:rPr>
                <w:szCs w:val="24"/>
              </w:rPr>
              <w:t>Predicción / valor real</w:t>
            </w:r>
          </w:p>
        </w:tc>
        <w:tc>
          <w:tcPr>
            <w:tcW w:w="2942" w:type="dxa"/>
          </w:tcPr>
          <w:p w14:paraId="0376186B" w14:textId="77777777" w:rsidR="001A457C" w:rsidRDefault="001A457C" w:rsidP="00FF12AB">
            <w:pPr>
              <w:rPr>
                <w:szCs w:val="24"/>
              </w:rPr>
            </w:pPr>
            <w:r>
              <w:rPr>
                <w:szCs w:val="24"/>
              </w:rPr>
              <w:t>0</w:t>
            </w:r>
          </w:p>
        </w:tc>
        <w:tc>
          <w:tcPr>
            <w:tcW w:w="2943" w:type="dxa"/>
          </w:tcPr>
          <w:p w14:paraId="649370E6" w14:textId="77777777" w:rsidR="001A457C" w:rsidRDefault="001A457C" w:rsidP="00FF12AB">
            <w:pPr>
              <w:rPr>
                <w:szCs w:val="24"/>
              </w:rPr>
            </w:pPr>
            <w:r>
              <w:rPr>
                <w:szCs w:val="24"/>
              </w:rPr>
              <w:t>1</w:t>
            </w:r>
          </w:p>
        </w:tc>
      </w:tr>
      <w:tr w:rsidR="00E442A9" w14:paraId="6E6E01C6" w14:textId="77777777" w:rsidTr="00FF12AB">
        <w:tc>
          <w:tcPr>
            <w:tcW w:w="2942" w:type="dxa"/>
          </w:tcPr>
          <w:p w14:paraId="654094C8" w14:textId="77777777" w:rsidR="00E442A9" w:rsidRDefault="00E442A9" w:rsidP="00E442A9">
            <w:pPr>
              <w:rPr>
                <w:szCs w:val="24"/>
              </w:rPr>
            </w:pPr>
            <w:r>
              <w:rPr>
                <w:szCs w:val="24"/>
              </w:rPr>
              <w:t>0</w:t>
            </w:r>
          </w:p>
        </w:tc>
        <w:tc>
          <w:tcPr>
            <w:tcW w:w="2942" w:type="dxa"/>
          </w:tcPr>
          <w:p w14:paraId="7998A002" w14:textId="400973D8" w:rsidR="00E442A9" w:rsidRDefault="00E442A9" w:rsidP="00E442A9">
            <w:pPr>
              <w:rPr>
                <w:szCs w:val="24"/>
              </w:rPr>
            </w:pPr>
            <w:r>
              <w:rPr>
                <w:szCs w:val="24"/>
              </w:rPr>
              <w:t>0.9214</w:t>
            </w:r>
          </w:p>
        </w:tc>
        <w:tc>
          <w:tcPr>
            <w:tcW w:w="2943" w:type="dxa"/>
          </w:tcPr>
          <w:p w14:paraId="6F3F6762" w14:textId="2E24059E" w:rsidR="00E442A9" w:rsidRDefault="008D6905" w:rsidP="00E442A9">
            <w:pPr>
              <w:rPr>
                <w:szCs w:val="24"/>
              </w:rPr>
            </w:pPr>
            <w:r>
              <w:rPr>
                <w:szCs w:val="24"/>
              </w:rPr>
              <w:t>0.03357</w:t>
            </w:r>
          </w:p>
        </w:tc>
      </w:tr>
      <w:tr w:rsidR="00E442A9" w14:paraId="717ACFB9" w14:textId="77777777" w:rsidTr="00FF12AB">
        <w:tc>
          <w:tcPr>
            <w:tcW w:w="2942" w:type="dxa"/>
          </w:tcPr>
          <w:p w14:paraId="0D470DC8" w14:textId="77777777" w:rsidR="00E442A9" w:rsidRDefault="00E442A9" w:rsidP="00E442A9">
            <w:pPr>
              <w:rPr>
                <w:szCs w:val="24"/>
              </w:rPr>
            </w:pPr>
            <w:r>
              <w:rPr>
                <w:szCs w:val="24"/>
              </w:rPr>
              <w:t>1</w:t>
            </w:r>
          </w:p>
        </w:tc>
        <w:tc>
          <w:tcPr>
            <w:tcW w:w="2942" w:type="dxa"/>
          </w:tcPr>
          <w:p w14:paraId="79E86714" w14:textId="6E640497" w:rsidR="00E442A9" w:rsidRDefault="008D6905" w:rsidP="00E442A9">
            <w:pPr>
              <w:rPr>
                <w:szCs w:val="24"/>
              </w:rPr>
            </w:pPr>
            <w:r>
              <w:rPr>
                <w:szCs w:val="24"/>
              </w:rPr>
              <w:t>0.07857</w:t>
            </w:r>
          </w:p>
        </w:tc>
        <w:tc>
          <w:tcPr>
            <w:tcW w:w="2943" w:type="dxa"/>
          </w:tcPr>
          <w:p w14:paraId="63C757A9" w14:textId="6FDF814F" w:rsidR="00E442A9" w:rsidRDefault="00E442A9" w:rsidP="00E442A9">
            <w:pPr>
              <w:rPr>
                <w:szCs w:val="24"/>
              </w:rPr>
            </w:pPr>
            <w:r>
              <w:rPr>
                <w:szCs w:val="24"/>
              </w:rPr>
              <w:t>0.96643</w:t>
            </w:r>
          </w:p>
        </w:tc>
      </w:tr>
    </w:tbl>
    <w:p w14:paraId="3A01DA1B" w14:textId="0D7DA5F8" w:rsidR="001A457C" w:rsidRDefault="001A457C" w:rsidP="00764440">
      <w:pPr>
        <w:rPr>
          <w:lang w:eastAsia="es-MX"/>
        </w:rPr>
      </w:pPr>
      <w:r>
        <w:rPr>
          <w:lang w:eastAsia="es-MX"/>
        </w:rPr>
        <w:t xml:space="preserve">Precisión: </w:t>
      </w:r>
      <w:r w:rsidR="00E442A9">
        <w:rPr>
          <w:lang w:eastAsia="es-MX"/>
        </w:rPr>
        <w:t>92.48</w:t>
      </w:r>
      <w:r w:rsidR="00B55FCA">
        <w:rPr>
          <w:lang w:eastAsia="es-MX"/>
        </w:rPr>
        <w:t>%</w:t>
      </w:r>
    </w:p>
    <w:p w14:paraId="433C5B78" w14:textId="36D3B250" w:rsidR="001A457C" w:rsidRDefault="001A457C" w:rsidP="00764440">
      <w:pPr>
        <w:rPr>
          <w:lang w:eastAsia="es-MX"/>
        </w:rPr>
      </w:pPr>
      <w:r>
        <w:rPr>
          <w:lang w:eastAsia="es-MX"/>
        </w:rPr>
        <w:lastRenderedPageBreak/>
        <w:t xml:space="preserve">Exactitud: </w:t>
      </w:r>
      <w:r w:rsidR="00B55FCA">
        <w:rPr>
          <w:lang w:eastAsia="es-MX"/>
        </w:rPr>
        <w:t>9</w:t>
      </w:r>
      <w:r w:rsidR="00E442A9">
        <w:rPr>
          <w:lang w:eastAsia="es-MX"/>
        </w:rPr>
        <w:t>4.39</w:t>
      </w:r>
      <w:r w:rsidR="00B55FCA">
        <w:rPr>
          <w:lang w:eastAsia="es-MX"/>
        </w:rPr>
        <w:t>%</w:t>
      </w:r>
    </w:p>
    <w:p w14:paraId="0D356317" w14:textId="16542B92" w:rsidR="00B55FCA" w:rsidRDefault="00B4620A" w:rsidP="00764440">
      <w:pPr>
        <w:rPr>
          <w:lang w:eastAsia="es-MX"/>
        </w:rPr>
      </w:pPr>
      <w:r>
        <w:rPr>
          <w:lang w:eastAsia="es-MX"/>
        </w:rPr>
        <w:t>Juntando ambos detectores, el filtro de cascada para la detección y las dos máquinas de soporte vectorial para filtrar los resultados, se obtiene</w:t>
      </w:r>
      <w:r w:rsidR="00B55FCA">
        <w:rPr>
          <w:lang w:eastAsia="es-MX"/>
        </w:rPr>
        <w:t>:</w:t>
      </w:r>
    </w:p>
    <w:p w14:paraId="5D66F1CE" w14:textId="23162403" w:rsidR="00194107" w:rsidRDefault="00194107" w:rsidP="000F2008">
      <w:pPr>
        <w:pStyle w:val="Descripcin"/>
      </w:pPr>
      <w:bookmarkStart w:id="140" w:name="_Toc146286690"/>
      <w:r>
        <w:t xml:space="preserve">Tabla </w:t>
      </w:r>
      <w:fldSimple w:instr=" STYLEREF 1 \s ">
        <w:r w:rsidR="0045679A">
          <w:rPr>
            <w:noProof/>
          </w:rPr>
          <w:t>5</w:t>
        </w:r>
      </w:fldSimple>
      <w:r w:rsidR="0045679A">
        <w:noBreakHyphen/>
      </w:r>
      <w:fldSimple w:instr=" SEQ Tabla \* ARABIC \s 1 ">
        <w:r w:rsidR="0045679A">
          <w:rPr>
            <w:noProof/>
          </w:rPr>
          <w:t>8</w:t>
        </w:r>
      </w:fldSimple>
      <w:r>
        <w:t xml:space="preserve"> Matriz de confusión de ambos detectores</w:t>
      </w:r>
      <w:bookmarkEnd w:id="140"/>
    </w:p>
    <w:tbl>
      <w:tblPr>
        <w:tblStyle w:val="Tablaconcuadrcula"/>
        <w:tblW w:w="0" w:type="auto"/>
        <w:tblLook w:val="04A0" w:firstRow="1" w:lastRow="0" w:firstColumn="1" w:lastColumn="0" w:noHBand="0" w:noVBand="1"/>
      </w:tblPr>
      <w:tblGrid>
        <w:gridCol w:w="2942"/>
        <w:gridCol w:w="2942"/>
        <w:gridCol w:w="2943"/>
      </w:tblGrid>
      <w:tr w:rsidR="00B55FCA" w14:paraId="7B31E2EE" w14:textId="77777777" w:rsidTr="00FF12AB">
        <w:tc>
          <w:tcPr>
            <w:tcW w:w="2942" w:type="dxa"/>
          </w:tcPr>
          <w:p w14:paraId="3AD1005F" w14:textId="4CEDA7FA" w:rsidR="00B55FCA" w:rsidRDefault="008D6905" w:rsidP="00FF12AB">
            <w:pPr>
              <w:rPr>
                <w:szCs w:val="24"/>
              </w:rPr>
            </w:pPr>
            <w:r>
              <w:rPr>
                <w:szCs w:val="24"/>
              </w:rPr>
              <w:t>Predicción / valor real</w:t>
            </w:r>
          </w:p>
        </w:tc>
        <w:tc>
          <w:tcPr>
            <w:tcW w:w="2942" w:type="dxa"/>
          </w:tcPr>
          <w:p w14:paraId="7F0807BC" w14:textId="77777777" w:rsidR="00B55FCA" w:rsidRDefault="00B55FCA" w:rsidP="00FF12AB">
            <w:pPr>
              <w:rPr>
                <w:szCs w:val="24"/>
              </w:rPr>
            </w:pPr>
            <w:r>
              <w:rPr>
                <w:szCs w:val="24"/>
              </w:rPr>
              <w:t>0</w:t>
            </w:r>
          </w:p>
        </w:tc>
        <w:tc>
          <w:tcPr>
            <w:tcW w:w="2943" w:type="dxa"/>
          </w:tcPr>
          <w:p w14:paraId="721DC595" w14:textId="77777777" w:rsidR="00B55FCA" w:rsidRDefault="00B55FCA" w:rsidP="00FF12AB">
            <w:pPr>
              <w:rPr>
                <w:szCs w:val="24"/>
              </w:rPr>
            </w:pPr>
            <w:r>
              <w:rPr>
                <w:szCs w:val="24"/>
              </w:rPr>
              <w:t>1</w:t>
            </w:r>
          </w:p>
        </w:tc>
      </w:tr>
      <w:tr w:rsidR="00B55FCA" w14:paraId="31ED8A61" w14:textId="77777777" w:rsidTr="00FF12AB">
        <w:tc>
          <w:tcPr>
            <w:tcW w:w="2942" w:type="dxa"/>
          </w:tcPr>
          <w:p w14:paraId="43DBC3C4" w14:textId="77777777" w:rsidR="00B55FCA" w:rsidRDefault="00B55FCA" w:rsidP="00FF12AB">
            <w:pPr>
              <w:rPr>
                <w:szCs w:val="24"/>
              </w:rPr>
            </w:pPr>
            <w:r>
              <w:rPr>
                <w:szCs w:val="24"/>
              </w:rPr>
              <w:t>0</w:t>
            </w:r>
          </w:p>
        </w:tc>
        <w:tc>
          <w:tcPr>
            <w:tcW w:w="2942" w:type="dxa"/>
          </w:tcPr>
          <w:p w14:paraId="60F2010E" w14:textId="228DCD24" w:rsidR="00B55FCA" w:rsidRDefault="00B55FCA" w:rsidP="00FF12AB">
            <w:pPr>
              <w:rPr>
                <w:szCs w:val="24"/>
              </w:rPr>
            </w:pPr>
            <w:r>
              <w:rPr>
                <w:szCs w:val="24"/>
              </w:rPr>
              <w:t>0.9</w:t>
            </w:r>
            <w:r w:rsidR="001A5393">
              <w:rPr>
                <w:szCs w:val="24"/>
              </w:rPr>
              <w:t>9</w:t>
            </w:r>
            <w:r w:rsidR="00E442A9">
              <w:rPr>
                <w:szCs w:val="24"/>
              </w:rPr>
              <w:t>95</w:t>
            </w:r>
          </w:p>
        </w:tc>
        <w:tc>
          <w:tcPr>
            <w:tcW w:w="2943" w:type="dxa"/>
          </w:tcPr>
          <w:p w14:paraId="3F1F6189" w14:textId="2821B778" w:rsidR="00B55FCA" w:rsidRDefault="008D6905" w:rsidP="00FF12AB">
            <w:pPr>
              <w:rPr>
                <w:szCs w:val="24"/>
              </w:rPr>
            </w:pPr>
            <w:r>
              <w:rPr>
                <w:szCs w:val="24"/>
              </w:rPr>
              <w:t>0.04481</w:t>
            </w:r>
          </w:p>
        </w:tc>
      </w:tr>
      <w:tr w:rsidR="00B55FCA" w14:paraId="420075EE" w14:textId="77777777" w:rsidTr="00FF12AB">
        <w:tc>
          <w:tcPr>
            <w:tcW w:w="2942" w:type="dxa"/>
          </w:tcPr>
          <w:p w14:paraId="00E27B44" w14:textId="77777777" w:rsidR="00B55FCA" w:rsidRDefault="00B55FCA" w:rsidP="00FF12AB">
            <w:pPr>
              <w:rPr>
                <w:szCs w:val="24"/>
              </w:rPr>
            </w:pPr>
            <w:r>
              <w:rPr>
                <w:szCs w:val="24"/>
              </w:rPr>
              <w:t>1</w:t>
            </w:r>
          </w:p>
        </w:tc>
        <w:tc>
          <w:tcPr>
            <w:tcW w:w="2942" w:type="dxa"/>
          </w:tcPr>
          <w:p w14:paraId="0B9F92E2" w14:textId="01664185" w:rsidR="00B55FCA" w:rsidRDefault="008D6905" w:rsidP="00FF12AB">
            <w:pPr>
              <w:rPr>
                <w:szCs w:val="24"/>
              </w:rPr>
            </w:pPr>
            <w:r>
              <w:rPr>
                <w:szCs w:val="24"/>
              </w:rPr>
              <w:t>0.00047</w:t>
            </w:r>
          </w:p>
        </w:tc>
        <w:tc>
          <w:tcPr>
            <w:tcW w:w="2943" w:type="dxa"/>
          </w:tcPr>
          <w:p w14:paraId="03D29DE8" w14:textId="1949CAF4" w:rsidR="00B55FCA" w:rsidRDefault="00B55FCA" w:rsidP="00FF12AB">
            <w:pPr>
              <w:rPr>
                <w:szCs w:val="24"/>
              </w:rPr>
            </w:pPr>
            <w:r>
              <w:rPr>
                <w:szCs w:val="24"/>
              </w:rPr>
              <w:t>0.</w:t>
            </w:r>
            <w:r w:rsidR="00E442A9">
              <w:rPr>
                <w:szCs w:val="24"/>
              </w:rPr>
              <w:t>95519</w:t>
            </w:r>
          </w:p>
        </w:tc>
      </w:tr>
    </w:tbl>
    <w:p w14:paraId="09E4663F" w14:textId="5FEAFC21" w:rsidR="00B55FCA" w:rsidRDefault="00B55FCA" w:rsidP="00764440">
      <w:r>
        <w:t>Precisión: 9</w:t>
      </w:r>
      <w:r w:rsidR="001A5393">
        <w:t>9.</w:t>
      </w:r>
      <w:r w:rsidR="00E442A9">
        <w:t>95</w:t>
      </w:r>
      <w:r>
        <w:t>%</w:t>
      </w:r>
    </w:p>
    <w:p w14:paraId="35890742" w14:textId="4174B599" w:rsidR="00072569" w:rsidRDefault="00B55FCA" w:rsidP="00764440">
      <w:r>
        <w:t>Exactitud: 9</w:t>
      </w:r>
      <w:r w:rsidR="00E442A9">
        <w:t>7</w:t>
      </w:r>
      <w:r w:rsidR="001A5393">
        <w:t>.7</w:t>
      </w:r>
      <w:r w:rsidR="00E442A9">
        <w:t>3</w:t>
      </w:r>
      <w:r>
        <w:t>%</w:t>
      </w:r>
    </w:p>
    <w:p w14:paraId="53B213F7" w14:textId="0E2CD60C" w:rsidR="00072569" w:rsidRDefault="00072569" w:rsidP="00764440">
      <w:r>
        <w:t xml:space="preserve">Es el filtro de cascada </w:t>
      </w:r>
      <w:r w:rsidR="00937C7E">
        <w:t xml:space="preserve">del que viene el peor rendimiento. Cambiar el entrenamiento aumentando el tamaño de muestras, como usar características haar, en lugar de LBP, puede ayudar. Igualmente, se deben mover los márgenes, para que acepte un mayor número de falsos positivos, con el fin de detectar la mayoría de </w:t>
      </w:r>
      <w:r w:rsidR="00FB308B">
        <w:t>los vehículos</w:t>
      </w:r>
      <w:r w:rsidR="00937C7E">
        <w:t>.</w:t>
      </w:r>
    </w:p>
    <w:p w14:paraId="7FB76F63" w14:textId="55B9F207" w:rsidR="004E17AB" w:rsidRDefault="00764440" w:rsidP="00764440">
      <w:pPr>
        <w:rPr>
          <w:szCs w:val="24"/>
        </w:rPr>
      </w:pPr>
      <w:r>
        <w:t xml:space="preserve">Para empezar, en la prueba de un caso real con un video. El filtro de cascada arroja por frame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w:t>
      </w:r>
      <w:r>
        <w:lastRenderedPageBreak/>
        <w:t xml:space="preserve">los candidatos. El mayor problema es la presencia de falsos positivos. Pues en el caso de falsos negativos, se tiene la ventaja de que se sigue realizando el seguimiento entre frames con el filtro de </w:t>
      </w:r>
      <w:r w:rsidR="00764A78">
        <w:t>K</w:t>
      </w:r>
      <w:r>
        <w:t xml:space="preserve">alman.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mc:AlternateContent>
          <mc:Choice Requires="wps">
            <w:drawing>
              <wp:anchor distT="0" distB="0" distL="114300" distR="114300" simplePos="0" relativeHeight="252564480" behindDoc="1" locked="0" layoutInCell="1" allowOverlap="1" wp14:anchorId="2F570218" wp14:editId="5AA51F66">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7A467EF0" w:rsidR="004A0EAE" w:rsidRPr="00F26D26" w:rsidRDefault="004A0EAE" w:rsidP="000F2008">
                            <w:pPr>
                              <w:pStyle w:val="Descripcin"/>
                              <w:rPr>
                                <w:noProof/>
                                <w:sz w:val="24"/>
                                <w:szCs w:val="24"/>
                              </w:rPr>
                            </w:pPr>
                            <w:bookmarkStart w:id="141" w:name="_Toc147407279"/>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8" type="#_x0000_t202" style="position:absolute;left:0;text-align:left;margin-left:50.7pt;margin-top:162.25pt;width:339.8pt;height:.05pt;z-index:-25075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4DLGQ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" stroked="f">
                <v:textbox style="mso-fit-shape-to-text:t" inset="0,0,0,0">
                  <w:txbxContent>
                    <w:p w14:paraId="12BF17DA" w14:textId="7A467EF0" w:rsidR="004A0EAE" w:rsidRPr="00F26D26" w:rsidRDefault="004A0EAE" w:rsidP="000F2008">
                      <w:pPr>
                        <w:pStyle w:val="Descripcin"/>
                        <w:rPr>
                          <w:noProof/>
                          <w:sz w:val="24"/>
                          <w:szCs w:val="24"/>
                        </w:rPr>
                      </w:pPr>
                      <w:bookmarkStart w:id="142" w:name="_Toc147407279"/>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2"/>
                    </w:p>
                  </w:txbxContent>
                </v:textbox>
                <w10:wrap type="tight"/>
              </v:shape>
            </w:pict>
          </mc:Fallback>
        </mc:AlternateContent>
      </w:r>
      <w:r w:rsidR="007C16E2">
        <w:rPr>
          <w:noProof/>
          <w:szCs w:val="24"/>
        </w:rPr>
        <mc:AlternateContent>
          <mc:Choice Requires="wpg">
            <w:drawing>
              <wp:anchor distT="0" distB="0" distL="114300" distR="114300" simplePos="0" relativeHeight="251603968" behindDoc="1" locked="0" layoutInCell="1" allowOverlap="1" wp14:anchorId="61AFC771" wp14:editId="3357A5E8">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3">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4">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4E5F43C" id="Grupo 76" o:spid="_x0000_s1026" style="position:absolute;margin-left:0;margin-top:6.5pt;width:339.8pt;height:151.25pt;z-index:-25171251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5"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6"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0E1D3AD9" w:rsidR="00E40B78" w:rsidRDefault="00E40B78" w:rsidP="00E40B78">
      <w:pPr>
        <w:spacing w:before="0" w:after="0" w:line="240" w:lineRule="auto"/>
        <w:jc w:val="left"/>
        <w:rPr>
          <w:szCs w:val="24"/>
        </w:rPr>
      </w:pPr>
    </w:p>
    <w:p w14:paraId="5EA48BE2" w14:textId="717E89CF"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746B3D57"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62EF9A3D" w:rsidR="00E40B78" w:rsidRDefault="00E40B78" w:rsidP="00E40B78">
      <w:pPr>
        <w:spacing w:before="0" w:after="0" w:line="240" w:lineRule="auto"/>
        <w:jc w:val="left"/>
        <w:rPr>
          <w:szCs w:val="24"/>
        </w:rPr>
      </w:pPr>
    </w:p>
    <w:p w14:paraId="46FE8073" w14:textId="30D41963" w:rsidR="00E40B78" w:rsidRDefault="00E40B78" w:rsidP="00E40B78">
      <w:pPr>
        <w:spacing w:before="0" w:after="0" w:line="240" w:lineRule="auto"/>
        <w:jc w:val="left"/>
        <w:rPr>
          <w:szCs w:val="24"/>
        </w:rPr>
      </w:pPr>
    </w:p>
    <w:p w14:paraId="0FAD92A0" w14:textId="1CFD1072" w:rsidR="00E40B78" w:rsidRDefault="00630F1B" w:rsidP="00E40B78">
      <w:pPr>
        <w:spacing w:before="0" w:after="0" w:line="240" w:lineRule="auto"/>
        <w:jc w:val="left"/>
        <w:rPr>
          <w:szCs w:val="24"/>
        </w:rPr>
      </w:pPr>
      <w:r>
        <w:rPr>
          <w:noProof/>
          <w:szCs w:val="24"/>
        </w:rPr>
        <mc:AlternateContent>
          <mc:Choice Requires="wpg">
            <w:drawing>
              <wp:anchor distT="0" distB="0" distL="114300" distR="114300" simplePos="0" relativeHeight="251610112" behindDoc="0" locked="0" layoutInCell="1" allowOverlap="1" wp14:anchorId="706A6D81" wp14:editId="4484944A">
                <wp:simplePos x="0" y="0"/>
                <wp:positionH relativeFrom="margin">
                  <wp:align>center</wp:align>
                </wp:positionH>
                <wp:positionV relativeFrom="margin">
                  <wp:posOffset>4196080</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9B5E70C" id="Grupo 78" o:spid="_x0000_s1026" style="position:absolute;margin-left:0;margin-top:330.4pt;width:294.5pt;height:168.55pt;z-index:25161011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100"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101"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102" o:title="Imagen en blanco y negro de una carretera&#10;&#10;Descripción generada automáticamente"/>
                </v:shape>
                <w10:wrap type="square" anchorx="margin" anchory="margin"/>
              </v:group>
            </w:pict>
          </mc:Fallback>
        </mc:AlternateContent>
      </w:r>
    </w:p>
    <w:p w14:paraId="4A282CC6" w14:textId="3CEFA398" w:rsidR="00E40B78" w:rsidRDefault="00E40B78" w:rsidP="00E40B78">
      <w:pPr>
        <w:spacing w:before="0" w:after="0" w:line="240" w:lineRule="auto"/>
        <w:jc w:val="left"/>
        <w:rPr>
          <w:szCs w:val="24"/>
        </w:rPr>
      </w:pPr>
    </w:p>
    <w:p w14:paraId="7FDFAE8B" w14:textId="3EE01B6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66528" behindDoc="0" locked="0" layoutInCell="1" allowOverlap="1" wp14:anchorId="256AECC9" wp14:editId="0BB26D8A">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4D09D56A" w:rsidR="004A0EAE" w:rsidRPr="00611C86" w:rsidRDefault="004A0EAE" w:rsidP="000F2008">
                            <w:pPr>
                              <w:pStyle w:val="Descripcin"/>
                              <w:rPr>
                                <w:noProof/>
                                <w:sz w:val="24"/>
                                <w:szCs w:val="24"/>
                              </w:rPr>
                            </w:pPr>
                            <w:bookmarkStart w:id="143" w:name="_Toc147407280"/>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9" type="#_x0000_t202" style="position:absolute;margin-left:390pt;margin-top:24.05pt;width:441.2pt;height:.05pt;z-index:252566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t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" stroked="f">
                <v:textbox style="mso-fit-shape-to-text:t" inset="0,0,0,0">
                  <w:txbxContent>
                    <w:p w14:paraId="52A7E38A" w14:textId="4D09D56A" w:rsidR="004A0EAE" w:rsidRPr="00611C86" w:rsidRDefault="004A0EAE" w:rsidP="000F2008">
                      <w:pPr>
                        <w:pStyle w:val="Descripcin"/>
                        <w:rPr>
                          <w:noProof/>
                          <w:sz w:val="24"/>
                          <w:szCs w:val="24"/>
                        </w:rPr>
                      </w:pPr>
                      <w:bookmarkStart w:id="144" w:name="_Toc147407280"/>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4"/>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w:lastRenderedPageBreak/>
        <mc:AlternateContent>
          <mc:Choice Requires="wpg">
            <w:drawing>
              <wp:anchor distT="0" distB="0" distL="114300" distR="114300" simplePos="0" relativeHeight="251615232" behindDoc="0" locked="0" layoutInCell="1" allowOverlap="1" wp14:anchorId="65F60EFA" wp14:editId="2D39C103">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989ECD5" id="Grupo 80" o:spid="_x0000_s1026" style="position:absolute;margin-left:0;margin-top:.35pt;width:365.25pt;height:107.6pt;z-index:251615232;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5"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6"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68576" behindDoc="0" locked="0" layoutInCell="1" allowOverlap="1" wp14:anchorId="6AED3F33" wp14:editId="572106AC">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1E8CB432" w:rsidR="004A0EAE" w:rsidRPr="00CE7C48" w:rsidRDefault="004A0EAE" w:rsidP="000F2008">
                            <w:pPr>
                              <w:pStyle w:val="Descripcin"/>
                              <w:rPr>
                                <w:noProof/>
                                <w:sz w:val="24"/>
                                <w:szCs w:val="24"/>
                              </w:rPr>
                            </w:pPr>
                            <w:bookmarkStart w:id="145" w:name="_Toc147407281"/>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50" type="#_x0000_t202" style="position:absolute;margin-left:3.7pt;margin-top:28.35pt;width:402.65pt;height:.05pt;z-index:25256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QZlGw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" stroked="f">
                <v:textbox style="mso-fit-shape-to-text:t" inset="0,0,0,0">
                  <w:txbxContent>
                    <w:p w14:paraId="2B7D5BB2" w14:textId="1E8CB432" w:rsidR="004A0EAE" w:rsidRPr="00CE7C48" w:rsidRDefault="004A0EAE" w:rsidP="000F2008">
                      <w:pPr>
                        <w:pStyle w:val="Descripcin"/>
                        <w:rPr>
                          <w:noProof/>
                          <w:sz w:val="24"/>
                          <w:szCs w:val="24"/>
                        </w:rPr>
                      </w:pPr>
                      <w:bookmarkStart w:id="146" w:name="_Toc147407281"/>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6"/>
                    </w:p>
                  </w:txbxContent>
                </v:textbox>
                <w10:wrap type="square"/>
              </v:shape>
            </w:pict>
          </mc:Fallback>
        </mc:AlternateContent>
      </w:r>
      <w:r>
        <w:t xml:space="preserve"> </w:t>
      </w:r>
    </w:p>
    <w:p w14:paraId="66B19365" w14:textId="77777777" w:rsidR="00630F1B" w:rsidRDefault="00630F1B" w:rsidP="00E675BF">
      <w:pPr>
        <w:spacing w:before="0" w:after="0"/>
      </w:pPr>
    </w:p>
    <w:p w14:paraId="08BD4F7F" w14:textId="77777777" w:rsidR="00630F1B" w:rsidRDefault="00630F1B" w:rsidP="00E675BF">
      <w:pPr>
        <w:spacing w:before="0" w:after="0"/>
      </w:pPr>
    </w:p>
    <w:p w14:paraId="3E43591C" w14:textId="77777777" w:rsidR="00630F1B" w:rsidRDefault="00630F1B" w:rsidP="00E675BF">
      <w:pPr>
        <w:spacing w:before="0" w:after="0"/>
      </w:pPr>
    </w:p>
    <w:p w14:paraId="3A7ED7AC" w14:textId="619F7B20" w:rsidR="00C73052" w:rsidRPr="00E40B78" w:rsidRDefault="00C73052" w:rsidP="00E675BF">
      <w:pPr>
        <w:spacing w:before="0" w:after="0"/>
        <w:rPr>
          <w:szCs w:val="24"/>
        </w:rPr>
      </w:pPr>
      <w:r>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e pueden tener distintos zooms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9425DF8"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w:t>
      </w:r>
      <w:r w:rsidR="00790D43">
        <w:rPr>
          <w:color w:val="000000"/>
        </w:rPr>
        <w:t>s</w:t>
      </w:r>
      <w:r>
        <w:rPr>
          <w:color w:val="000000"/>
        </w:rPr>
        <w:t>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0282DCB1" w:rsidR="00C73052" w:rsidRDefault="00C73052">
      <w:pPr>
        <w:numPr>
          <w:ilvl w:val="0"/>
          <w:numId w:val="43"/>
        </w:numPr>
        <w:spacing w:before="0" w:after="0"/>
        <w:rPr>
          <w:color w:val="000000"/>
        </w:rPr>
      </w:pPr>
      <w:r>
        <w:rPr>
          <w:color w:val="000000"/>
        </w:rPr>
        <w:t>Según la ta</w:t>
      </w:r>
      <w:r w:rsidR="00790D43">
        <w:rPr>
          <w:color w:val="000000"/>
        </w:rPr>
        <w:t>s</w:t>
      </w:r>
      <w:r>
        <w:rPr>
          <w:color w:val="000000"/>
        </w:rPr>
        <w:t>a, se puede limitar el problema si se considera el entorno sobre el cual el vehículo se mueve, junto a su velocidad, se pueden ajustar mejor los parámetros del filtro, el processNoiseCov, measurementNoiseCov y errorCovPost.</w:t>
      </w:r>
    </w:p>
    <w:p w14:paraId="7AA14C88" w14:textId="77777777" w:rsidR="00C73052" w:rsidRDefault="00C73052">
      <w:pPr>
        <w:numPr>
          <w:ilvl w:val="0"/>
          <w:numId w:val="43"/>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Con el simulador se ejecuta uno de los mapas como curved_road.launch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r>
        <w:rPr>
          <w:rFonts w:ascii="Consolas" w:eastAsia="Consolas" w:hAnsi="Consolas" w:cs="Consolas"/>
          <w:color w:val="000000"/>
          <w:sz w:val="22"/>
          <w:szCs w:val="22"/>
        </w:rPr>
        <w:t>roscore</w:t>
      </w:r>
    </w:p>
    <w:p w14:paraId="4E14AD5D" w14:textId="77777777" w:rsidR="00C73052" w:rsidRDefault="00C73052">
      <w:pPr>
        <w:numPr>
          <w:ilvl w:val="0"/>
          <w:numId w:val="43"/>
        </w:numPr>
        <w:spacing w:before="0" w:after="0"/>
        <w:rPr>
          <w:color w:val="000000"/>
          <w:sz w:val="22"/>
          <w:szCs w:val="22"/>
        </w:rPr>
      </w:pPr>
      <w:r>
        <w:rPr>
          <w:rFonts w:ascii="Consolas" w:eastAsia="Consolas" w:hAnsi="Consolas" w:cs="Consolas"/>
          <w:color w:val="000000"/>
          <w:sz w:val="22"/>
          <w:szCs w:val="22"/>
        </w:rPr>
        <w:t>roslaunch autonomous_gazebo_simulation curved_road.launch</w:t>
      </w:r>
    </w:p>
    <w:p w14:paraId="0A4BADB8" w14:textId="77777777" w:rsidR="00C73052" w:rsidRDefault="00C73052">
      <w:pPr>
        <w:numPr>
          <w:ilvl w:val="0"/>
          <w:numId w:val="43"/>
        </w:numPr>
        <w:spacing w:before="0"/>
        <w:rPr>
          <w:color w:val="000000"/>
          <w:sz w:val="22"/>
          <w:szCs w:val="22"/>
        </w:rPr>
      </w:pPr>
      <w:r>
        <w:rPr>
          <w:rFonts w:ascii="Consolas" w:eastAsia="Consolas" w:hAnsi="Consolas" w:cs="Consolas"/>
          <w:color w:val="000000"/>
          <w:sz w:val="22"/>
          <w:szCs w:val="22"/>
        </w:rPr>
        <w:t>rosrun prueba detecRastreoSim</w:t>
      </w:r>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lastRenderedPageBreak/>
        <w:drawing>
          <wp:inline distT="0" distB="0" distL="0" distR="0" wp14:anchorId="6559FF15" wp14:editId="645F5B6A">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10875" cy="1511611"/>
                    </a:xfrm>
                    <a:prstGeom prst="rect">
                      <a:avLst/>
                    </a:prstGeom>
                    <a:noFill/>
                    <a:ln>
                      <a:noFill/>
                    </a:ln>
                  </pic:spPr>
                </pic:pic>
              </a:graphicData>
            </a:graphic>
          </wp:inline>
        </w:drawing>
      </w:r>
    </w:p>
    <w:p w14:paraId="50B25D71" w14:textId="3CABC1CB" w:rsidR="002C06F2" w:rsidRDefault="004A0EAE" w:rsidP="000F2008">
      <w:pPr>
        <w:pStyle w:val="Descripcin"/>
      </w:pPr>
      <w:bookmarkStart w:id="147" w:name="_Toc147407282"/>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4</w:t>
        </w:r>
      </w:fldSimple>
      <w:r>
        <w:t xml:space="preserve"> </w:t>
      </w:r>
      <w:r w:rsidRPr="0076546B">
        <w:t>I</w:t>
      </w:r>
      <w:r w:rsidR="0034563C" w:rsidRPr="0076546B">
        <w:t>magen del simulador desde gazebo, mapa con dos coches</w:t>
      </w:r>
      <w:bookmarkEnd w:id="147"/>
    </w:p>
    <w:p w14:paraId="4580CE4C" w14:textId="77777777" w:rsidR="004A0EAE" w:rsidRDefault="00E67D1C" w:rsidP="004A0EAE">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9">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10"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11" o:title="Imagen que contiene Diagrama&#10;&#10;Descripción generada automáticamente" croptop="2197f" cropbottom="1074f" cropleft="2570f" cropright="3862f"/>
                </v:shape>
                <w10:anchorlock/>
              </v:group>
            </w:pict>
          </mc:Fallback>
        </mc:AlternateContent>
      </w:r>
    </w:p>
    <w:p w14:paraId="3EA85F5E" w14:textId="4BEEA0DE" w:rsidR="00E67D1C" w:rsidRDefault="004A0EAE" w:rsidP="000F2008">
      <w:pPr>
        <w:pStyle w:val="Descripcin"/>
      </w:pPr>
      <w:bookmarkStart w:id="148" w:name="_Toc147407283"/>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5</w:t>
        </w:r>
      </w:fldSimple>
      <w:r>
        <w:t xml:space="preserve"> </w:t>
      </w:r>
      <w:r w:rsidRPr="00F82D8F">
        <w:t>E</w:t>
      </w:r>
      <w:r w:rsidR="0034563C" w:rsidRPr="00F82D8F">
        <w:t>jemplo de detecciones en el simulador, arriba se muestra la detección, abajo la predicción</w:t>
      </w:r>
      <w:bookmarkEnd w:id="14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r w:rsidRPr="00E67D1C">
        <w:rPr>
          <w:sz w:val="22"/>
          <w:szCs w:val="22"/>
        </w:rPr>
        <w:t>roslaunch manual_control manual_odroid.launch</w:t>
      </w:r>
    </w:p>
    <w:p w14:paraId="18C8A37A" w14:textId="26098443" w:rsidR="00BB7D96" w:rsidRPr="00E67D1C" w:rsidRDefault="00BB7D96">
      <w:pPr>
        <w:pStyle w:val="Prrafodelista"/>
        <w:numPr>
          <w:ilvl w:val="0"/>
          <w:numId w:val="23"/>
        </w:numPr>
        <w:rPr>
          <w:sz w:val="22"/>
          <w:szCs w:val="22"/>
        </w:rPr>
      </w:pPr>
      <w:r w:rsidRPr="00E67D1C">
        <w:rPr>
          <w:sz w:val="22"/>
          <w:szCs w:val="22"/>
        </w:rPr>
        <w:t>rosrun vision_camara detecRastreoC</w:t>
      </w:r>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0F2008">
      <w:pPr>
        <w:pStyle w:val="Descripcin"/>
      </w:pPr>
    </w:p>
    <w:p w14:paraId="6A982F71" w14:textId="5F023043" w:rsidR="004A0EAE" w:rsidRDefault="004A0EAE" w:rsidP="000F2008">
      <w:pPr>
        <w:pStyle w:val="Descripcin"/>
      </w:pPr>
      <w:bookmarkStart w:id="149" w:name="_Toc143090955"/>
      <w:bookmarkStart w:id="150" w:name="_Toc146286691"/>
      <w:r>
        <w:t>T</w:t>
      </w:r>
      <w:r w:rsidR="0034563C">
        <w:t>abla</w:t>
      </w:r>
      <w:r>
        <w:t xml:space="preserve"> </w:t>
      </w:r>
      <w:fldSimple w:instr=" STYLEREF 1 \s ">
        <w:r w:rsidR="0045679A">
          <w:rPr>
            <w:noProof/>
          </w:rPr>
          <w:t>5</w:t>
        </w:r>
      </w:fldSimple>
      <w:r w:rsidR="0045679A">
        <w:noBreakHyphen/>
      </w:r>
      <w:fldSimple w:instr=" SEQ Tabla \* ARABIC \s 1 ">
        <w:r w:rsidR="0045679A">
          <w:rPr>
            <w:noProof/>
          </w:rPr>
          <w:t>9</w:t>
        </w:r>
      </w:fldSimple>
      <w:r>
        <w:t xml:space="preserve"> </w:t>
      </w:r>
      <w:r w:rsidRPr="00407F9C">
        <w:t>T</w:t>
      </w:r>
      <w:r w:rsidR="0034563C" w:rsidRPr="00407F9C">
        <w:t>iempos medidos de los detectores en los tres ambientes de pruebas</w:t>
      </w:r>
      <w:bookmarkEnd w:id="149"/>
      <w:bookmarkEnd w:id="150"/>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5CEC0D96" w:rsidR="00F55A7F" w:rsidRPr="000242C4" w:rsidRDefault="007828B6" w:rsidP="006B0B30">
            <w:pPr>
              <w:rPr>
                <w:sz w:val="22"/>
                <w:szCs w:val="22"/>
              </w:rPr>
            </w:pPr>
            <w:r>
              <w:rPr>
                <w:sz w:val="22"/>
                <w:szCs w:val="22"/>
              </w:rPr>
              <w:t>63.829 segundos</w:t>
            </w: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217AF5FF" w:rsidR="00F55A7F" w:rsidRPr="000242C4" w:rsidRDefault="007828B6" w:rsidP="006B0B30">
            <w:pPr>
              <w:rPr>
                <w:sz w:val="22"/>
                <w:szCs w:val="22"/>
              </w:rPr>
            </w:pPr>
            <w:r>
              <w:rPr>
                <w:sz w:val="22"/>
                <w:szCs w:val="22"/>
              </w:rPr>
              <w:t>380-390 ms</w:t>
            </w: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4D5A57DF" w:rsidR="00F55A7F" w:rsidRPr="000242C4" w:rsidRDefault="007828B6" w:rsidP="006B0B30">
            <w:pPr>
              <w:rPr>
                <w:sz w:val="22"/>
                <w:szCs w:val="22"/>
              </w:rPr>
            </w:pPr>
            <w:r>
              <w:rPr>
                <w:sz w:val="22"/>
                <w:szCs w:val="22"/>
              </w:rPr>
              <w:t>60-70 ms</w:t>
            </w: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1E88CB1" w:rsidR="00F55A7F" w:rsidRPr="000242C4" w:rsidRDefault="007828B6" w:rsidP="006B0B30">
            <w:pPr>
              <w:rPr>
                <w:sz w:val="22"/>
                <w:szCs w:val="22"/>
              </w:rPr>
            </w:pPr>
            <w:r>
              <w:rPr>
                <w:sz w:val="22"/>
                <w:szCs w:val="22"/>
              </w:rPr>
              <w:t>30-40 ms</w:t>
            </w: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11A570F3" w:rsidR="00F55A7F" w:rsidRPr="000242C4" w:rsidRDefault="00960505" w:rsidP="006B0B30">
            <w:pPr>
              <w:rPr>
                <w:sz w:val="22"/>
                <w:szCs w:val="22"/>
              </w:rPr>
            </w:pPr>
            <w:r>
              <w:rPr>
                <w:sz w:val="22"/>
                <w:szCs w:val="22"/>
              </w:rPr>
              <w:t>430-450 ms</w:t>
            </w: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3202387D" w:rsidR="00F55A7F" w:rsidRPr="000242C4" w:rsidRDefault="007828B6" w:rsidP="006B0B30">
            <w:pPr>
              <w:rPr>
                <w:sz w:val="22"/>
                <w:szCs w:val="22"/>
              </w:rPr>
            </w:pPr>
            <w:r>
              <w:rPr>
                <w:sz w:val="22"/>
                <w:szCs w:val="22"/>
              </w:rPr>
              <w:t>90-100 ms</w:t>
            </w:r>
          </w:p>
        </w:tc>
      </w:tr>
    </w:tbl>
    <w:p w14:paraId="2C6D911F" w14:textId="339EB967" w:rsidR="0096676F" w:rsidRDefault="0096676F" w:rsidP="00C73052">
      <w:bookmarkStart w:id="151" w:name="_Toc132493993"/>
    </w:p>
    <w:p w14:paraId="717F01D4" w14:textId="77777777" w:rsidR="00321E30" w:rsidRDefault="00C73052" w:rsidP="00C73052">
      <w:r>
        <w:t>Como se observa, el procedimiento en visual studio es lento, en especial a la hora de cargar las máquinas de soporte vectorial, donde demora hasta 17 minutos. Esto se debe a que únicamente aprovecha el 13% del CPU, que en nuestro caso se corrió en un procesador intel i3 6100u. Por otro lado, tanto el simulador como el vehículo pueden llevar a cabo la ejecución sin problemas, siendo el primero hasta 10 veces más rápido. De acuerdo con los tiempos que le toma procesar cada frame, en el simulador se pudo haber tomado una ta</w:t>
      </w:r>
      <w:r w:rsidR="00790D43">
        <w:t>s</w:t>
      </w:r>
      <w:r>
        <w:t>a ligeramente más alta que 5 Hz.</w:t>
      </w:r>
      <w:r w:rsidR="00960505">
        <w:t xml:space="preserve"> </w:t>
      </w:r>
    </w:p>
    <w:p w14:paraId="296BBC60" w14:textId="594A8DF6" w:rsidR="00C73052" w:rsidRDefault="00321E30" w:rsidP="00C73052">
      <w:pPr>
        <w:rPr>
          <w:lang w:eastAsia="es-MX"/>
        </w:rPr>
      </w:pPr>
      <w:r>
        <w:t xml:space="preserve">En el caso del carro, se tiene una computadora odroid xu4, la cual tiene un procesador de 8 núcleos con velocidad de 2 GHz. De memoria ram contiene únicamente </w:t>
      </w:r>
      <w:r w:rsidR="00B03540">
        <w:t xml:space="preserve">2 GB DDR3. Con estas características, le toma cerca de medio segundo procesar un frame completo. Considerando que la detección solo en regiones es más rápida, el carro apenas podría procesar cerca de 5 </w:t>
      </w:r>
      <w:r w:rsidR="00960505">
        <w:t xml:space="preserve">frames </w:t>
      </w:r>
      <w:r w:rsidR="00B03540">
        <w:t>por</w:t>
      </w:r>
      <w:r w:rsidR="00960505">
        <w:t xml:space="preserve"> segundo.</w:t>
      </w:r>
    </w:p>
    <w:p w14:paraId="55087ED1" w14:textId="4B22C4AF" w:rsidR="007828B6" w:rsidRDefault="00C73052" w:rsidP="00C73052">
      <w:r>
        <w:t xml:space="preserve">En el caso para cargar el filtro de cascada, al ser muy ligero, prácticamente no demora tiempo, apenas milisegundos para el simulador y 103 ms en visual studio.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r w:rsidR="007828B6">
        <w:t>De lo observado en el carro físico, es que demora más en la predicción con las máquinas de soporte vectorial.</w:t>
      </w:r>
    </w:p>
    <w:p w14:paraId="659AC9BB" w14:textId="77777777" w:rsidR="000F2008" w:rsidRDefault="000F2008" w:rsidP="000F2008">
      <w:pPr>
        <w:keepNext/>
      </w:pPr>
      <w:r>
        <w:rPr>
          <w:noProof/>
        </w:rPr>
        <w:lastRenderedPageBreak/>
        <mc:AlternateContent>
          <mc:Choice Requires="wpg">
            <w:drawing>
              <wp:inline distT="0" distB="0" distL="0" distR="0" wp14:anchorId="3A8BC040" wp14:editId="363BD2B7">
                <wp:extent cx="5200650" cy="3171825"/>
                <wp:effectExtent l="0" t="0" r="0" b="9525"/>
                <wp:docPr id="2019920726" name="Grupo 1"/>
                <wp:cNvGraphicFramePr/>
                <a:graphic xmlns:a="http://schemas.openxmlformats.org/drawingml/2006/main">
                  <a:graphicData uri="http://schemas.microsoft.com/office/word/2010/wordprocessingGroup">
                    <wpg:wgp>
                      <wpg:cNvGrpSpPr/>
                      <wpg:grpSpPr>
                        <a:xfrm>
                          <a:off x="0" y="0"/>
                          <a:ext cx="5200650" cy="3171825"/>
                          <a:chOff x="0" y="0"/>
                          <a:chExt cx="5602264" cy="3564577"/>
                        </a:xfrm>
                      </wpg:grpSpPr>
                      <pic:pic xmlns:pic="http://schemas.openxmlformats.org/drawingml/2006/picture">
                        <pic:nvPicPr>
                          <pic:cNvPr id="1152800488" name="Imagen 1" descr="Imagen que contiene agua, foto, vista, vuel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2811439" y="1815152"/>
                            <a:ext cx="2790825" cy="1744345"/>
                          </a:xfrm>
                          <a:prstGeom prst="rect">
                            <a:avLst/>
                          </a:prstGeom>
                        </pic:spPr>
                      </pic:pic>
                      <pic:pic xmlns:pic="http://schemas.openxmlformats.org/drawingml/2006/picture">
                        <pic:nvPicPr>
                          <pic:cNvPr id="557350502" name="Imagen 1" descr="Imagen que contiene agua, hombre, playa, barco&#10;&#10;Descripción generada automáticamente"/>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1815152"/>
                            <a:ext cx="2799715" cy="1749425"/>
                          </a:xfrm>
                          <a:prstGeom prst="rect">
                            <a:avLst/>
                          </a:prstGeom>
                        </pic:spPr>
                      </pic:pic>
                      <pic:pic xmlns:pic="http://schemas.openxmlformats.org/drawingml/2006/picture">
                        <pic:nvPicPr>
                          <pic:cNvPr id="125582588" name="Imagen 1" descr="Imagen en blanco y negro de un carro&#10;&#10;Descripción generada automáticamente con confianza media"/>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770496" y="0"/>
                            <a:ext cx="2756535" cy="1722755"/>
                          </a:xfrm>
                          <a:prstGeom prst="rect">
                            <a:avLst/>
                          </a:prstGeom>
                        </pic:spPr>
                      </pic:pic>
                      <pic:pic xmlns:pic="http://schemas.openxmlformats.org/drawingml/2006/picture">
                        <pic:nvPicPr>
                          <pic:cNvPr id="2031205856" name="Imagen 1" descr="Imagen que contiene exterior, agua, calle, playa&#10;&#10;Descripción generada automáticamente"/>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756535" cy="1722755"/>
                          </a:xfrm>
                          <a:prstGeom prst="rect">
                            <a:avLst/>
                          </a:prstGeom>
                        </pic:spPr>
                      </pic:pic>
                    </wpg:wgp>
                  </a:graphicData>
                </a:graphic>
              </wp:inline>
            </w:drawing>
          </mc:Choice>
          <mc:Fallback>
            <w:pict>
              <v:group w14:anchorId="1A78C03B" id="Grupo 1" o:spid="_x0000_s1026" style="width:409.5pt;height:249.75pt;mso-position-horizontal-relative:char;mso-position-vertical-relative:line" coordsize="56022,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">
                <v:shape id="Imagen 1" o:spid="_x0000_s1027" type="#_x0000_t75" alt="Imagen que contiene agua, foto, vista, vuelo&#10;&#10;Descripción generada automáticamente" style="position:absolute;left:28114;top:18151;width:27908;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">
                  <v:imagedata r:id="rId116" o:title="Imagen que contiene agua, foto, vista, vuelo&#10;&#10;Descripción generada automáticamente"/>
                </v:shape>
                <v:shape id="Imagen 1" o:spid="_x0000_s1028" type="#_x0000_t75" alt="Imagen que contiene agua, hombre, playa, barco&#10;&#10;Descripción generada automáticamente" style="position:absolute;top:18151;width:27997;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">
                  <v:imagedata r:id="rId117" o:title="Imagen que contiene agua, hombre, playa, barco&#10;&#10;Descripción generada automáticamente"/>
                </v:shape>
                <v:shape id="Imagen 1" o:spid="_x0000_s1029" type="#_x0000_t75" alt="Imagen en blanco y negro de un carro&#10;&#10;Descripción generada automáticamente con confianza media" style="position:absolute;left:27704;width:27566;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">
                  <v:imagedata r:id="rId118" o:title="Imagen en blanco y negro de un carro&#10;&#10;Descripción generada automáticamente con confianza media"/>
                </v:shape>
                <v:shape id="Imagen 1" o:spid="_x0000_s1030" type="#_x0000_t75" alt="Imagen que contiene exterior, agua, calle, playa&#10;&#10;Descripción generada automáticamente" style="position:absolute;width:27565;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">
                  <v:imagedata r:id="rId119" o:title="Imagen que contiene exterior, agua, calle, playa&#10;&#10;Descripción generada automáticamente"/>
                </v:shape>
                <w10:anchorlock/>
              </v:group>
            </w:pict>
          </mc:Fallback>
        </mc:AlternateContent>
      </w:r>
    </w:p>
    <w:p w14:paraId="7E39F1E2" w14:textId="7DE39DD1" w:rsidR="000F2008" w:rsidRDefault="000F2008" w:rsidP="000F2008">
      <w:pPr>
        <w:pStyle w:val="Descripcin"/>
      </w:pPr>
      <w:r>
        <w:t xml:space="preserve">Figura  </w:t>
      </w:r>
      <w:fldSimple w:instr=" STYLEREF 1 \s ">
        <w:r>
          <w:rPr>
            <w:noProof/>
          </w:rPr>
          <w:t>5</w:t>
        </w:r>
      </w:fldSimple>
      <w:r>
        <w:noBreakHyphen/>
      </w:r>
      <w:fldSimple w:instr=" SEQ Figura_ \* ARABIC \s 1 ">
        <w:r>
          <w:rPr>
            <w:noProof/>
          </w:rPr>
          <w:t>6</w:t>
        </w:r>
      </w:fldSimple>
      <w:r>
        <w:t xml:space="preserve"> </w:t>
      </w:r>
      <w:r w:rsidRPr="00F251D2">
        <w:t>DETECCIONES EN EL CARRO FÍSICO</w:t>
      </w:r>
    </w:p>
    <w:p w14:paraId="3B1CDC06" w14:textId="0AA02B0E" w:rsidR="0071380E" w:rsidRDefault="000F2008" w:rsidP="000F2008">
      <w:pPr>
        <w:jc w:val="center"/>
      </w:pPr>
      <w:r>
        <w:rPr>
          <w:noProof/>
        </w:rPr>
        <mc:AlternateContent>
          <mc:Choice Requires="wps">
            <w:drawing>
              <wp:anchor distT="0" distB="0" distL="114300" distR="114300" simplePos="0" relativeHeight="252647424" behindDoc="0" locked="0" layoutInCell="1" allowOverlap="1" wp14:anchorId="0AFEC16B" wp14:editId="101307D6">
                <wp:simplePos x="0" y="0"/>
                <wp:positionH relativeFrom="margin">
                  <wp:align>center</wp:align>
                </wp:positionH>
                <wp:positionV relativeFrom="paragraph">
                  <wp:posOffset>1597025</wp:posOffset>
                </wp:positionV>
                <wp:extent cx="2851785" cy="635"/>
                <wp:effectExtent l="0" t="0" r="5715" b="0"/>
                <wp:wrapSquare wrapText="bothSides"/>
                <wp:docPr id="1959187321" name="Cuadro de texto 1"/>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2B49AF38" w14:textId="4ECC651B" w:rsidR="000F2008" w:rsidRPr="00EF78C4" w:rsidRDefault="000F2008" w:rsidP="000F2008">
                            <w:pPr>
                              <w:pStyle w:val="Descripcin"/>
                              <w:rPr>
                                <w:noProof/>
                                <w:sz w:val="24"/>
                              </w:rPr>
                            </w:pPr>
                            <w:r>
                              <w:t xml:space="preserve">Figura  </w:t>
                            </w:r>
                            <w:fldSimple w:instr=" STYLEREF 1 \s ">
                              <w:r>
                                <w:rPr>
                                  <w:noProof/>
                                </w:rPr>
                                <w:t>5</w:t>
                              </w:r>
                            </w:fldSimple>
                            <w:r>
                              <w:noBreakHyphen/>
                            </w:r>
                            <w:fldSimple w:instr=" SEQ Figura_ \* ARABIC \s 1 ">
                              <w:r>
                                <w:rPr>
                                  <w:noProof/>
                                </w:rPr>
                                <w:t>7</w:t>
                              </w:r>
                            </w:fldSimple>
                            <w:r>
                              <w:t xml:space="preserve"> Ejemplo de las detecciones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EC16B" id="_x0000_s1051" type="#_x0000_t202" style="position:absolute;left:0;text-align:left;margin-left:0;margin-top:125.75pt;width:224.55pt;height:.05pt;z-index:252647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u5GwIAAEAEAAAOAAAAZHJzL2Uyb0RvYy54bWysU99v2jAQfp+0/8Hy+whQ0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" stroked="f">
                <v:textbox style="mso-fit-shape-to-text:t" inset="0,0,0,0">
                  <w:txbxContent>
                    <w:p w14:paraId="2B49AF38" w14:textId="4ECC651B" w:rsidR="000F2008" w:rsidRPr="00EF78C4" w:rsidRDefault="000F2008" w:rsidP="000F2008">
                      <w:pPr>
                        <w:pStyle w:val="Descripcin"/>
                        <w:rPr>
                          <w:noProof/>
                          <w:sz w:val="24"/>
                        </w:rPr>
                      </w:pPr>
                      <w:r>
                        <w:t xml:space="preserve">Figura  </w:t>
                      </w:r>
                      <w:fldSimple w:instr=" STYLEREF 1 \s ">
                        <w:r>
                          <w:rPr>
                            <w:noProof/>
                          </w:rPr>
                          <w:t>5</w:t>
                        </w:r>
                      </w:fldSimple>
                      <w:r>
                        <w:noBreakHyphen/>
                      </w:r>
                      <w:fldSimple w:instr=" SEQ Figura_ \* ARABIC \s 1 ">
                        <w:r>
                          <w:rPr>
                            <w:noProof/>
                          </w:rPr>
                          <w:t>7</w:t>
                        </w:r>
                      </w:fldSimple>
                      <w:r>
                        <w:t xml:space="preserve"> Ejemplo de las detecciones</w:t>
                      </w:r>
                    </w:p>
                  </w:txbxContent>
                </v:textbox>
                <w10:wrap type="square" anchorx="margin"/>
              </v:shape>
            </w:pict>
          </mc:Fallback>
        </mc:AlternateContent>
      </w:r>
      <w:r>
        <w:rPr>
          <w:noProof/>
        </w:rPr>
        <w:drawing>
          <wp:inline distT="0" distB="0" distL="0" distR="0" wp14:anchorId="52DFFDF9" wp14:editId="55807DE6">
            <wp:extent cx="1703678" cy="1476375"/>
            <wp:effectExtent l="0" t="0" r="0" b="0"/>
            <wp:docPr id="909063687" name="Imagen 909063687" descr="Imagen que contiene agua, foto, vista,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0488" name="Imagen 1" descr="Imagen que contiene agua, foto, vista, vuelo&#10;&#10;Descripción generada automáticamente"/>
                    <pic:cNvPicPr/>
                  </pic:nvPicPr>
                  <pic:blipFill rotWithShape="1">
                    <a:blip r:embed="rId112">
                      <a:extLst>
                        <a:ext uri="{28A0092B-C50C-407E-A947-70E740481C1C}">
                          <a14:useLocalDpi xmlns:a14="http://schemas.microsoft.com/office/drawing/2010/main" val="0"/>
                        </a:ext>
                      </a:extLst>
                    </a:blip>
                    <a:srcRect l="17186" t="29751" r="36320" b="5780"/>
                    <a:stretch/>
                  </pic:blipFill>
                  <pic:spPr bwMode="auto">
                    <a:xfrm>
                      <a:off x="0" y="0"/>
                      <a:ext cx="1707813" cy="1479959"/>
                    </a:xfrm>
                    <a:prstGeom prst="rect">
                      <a:avLst/>
                    </a:prstGeom>
                    <a:ln>
                      <a:noFill/>
                    </a:ln>
                    <a:extLst>
                      <a:ext uri="{53640926-AAD7-44D8-BBD7-CCE9431645EC}">
                        <a14:shadowObscured xmlns:a14="http://schemas.microsoft.com/office/drawing/2010/main"/>
                      </a:ext>
                    </a:extLst>
                  </pic:spPr>
                </pic:pic>
              </a:graphicData>
            </a:graphic>
          </wp:inline>
        </w:drawing>
      </w:r>
    </w:p>
    <w:p w14:paraId="4C149105" w14:textId="77777777" w:rsidR="002E3F19" w:rsidRDefault="002E3F19" w:rsidP="000F2008"/>
    <w:p w14:paraId="3106C0AF" w14:textId="26FFBE43" w:rsidR="000F2008" w:rsidRDefault="00791E06" w:rsidP="000F2008">
      <w:r>
        <w:t xml:space="preserve">La mayor limitante en el modelo de carro autónomo es su poca memoria RAM, pues solo tiene 2 GB. Tan solo </w:t>
      </w:r>
      <w:r w:rsidR="00834A09">
        <w:t xml:space="preserve">para cargar los paquetes básicos, nodos como la cámara, el lidar, motor_control y el rosmaster, ocupa cerca de 1100 MB (55%). Al añadir el nodo de detección y rastreo, la memoria RAM usada es aproximadamente 1650 MB (82.5%), el problema </w:t>
      </w:r>
      <w:r w:rsidR="00834A09">
        <w:lastRenderedPageBreak/>
        <w:t xml:space="preserve">principal viene de cargar ambas máquinas de soporte vectorial, que son bastante pesadas. En la utilización del CPU, cuenta con 8 núcleos, de los cuales la cámara es la que más ocupa, 17.9%, y el programa de detección y rastreo el </w:t>
      </w:r>
      <w:r w:rsidR="002E3F19">
        <w:t>14.75%</w:t>
      </w:r>
      <w:r w:rsidR="00CF057F">
        <w:t xml:space="preserve"> total</w:t>
      </w:r>
      <w:r w:rsidR="00834A09">
        <w:t xml:space="preserve">. Ambos ocupan más de un núcleo de </w:t>
      </w:r>
      <w:r w:rsidR="002E3F19">
        <w:t>CPU</w:t>
      </w:r>
      <w:r w:rsidR="00834A09">
        <w:t>.</w:t>
      </w:r>
    </w:p>
    <w:p w14:paraId="760627B1" w14:textId="728E3E0E" w:rsidR="006911C2" w:rsidRDefault="00FC4CC8" w:rsidP="00FC4CC8">
      <w:pPr>
        <w:pStyle w:val="Ttulo1"/>
        <w:numPr>
          <w:ilvl w:val="0"/>
          <w:numId w:val="50"/>
        </w:numPr>
        <w:rPr>
          <w:szCs w:val="24"/>
          <w:lang w:val="es-MX"/>
        </w:rPr>
      </w:pPr>
      <w:bookmarkStart w:id="152" w:name="_Toc147407370"/>
      <w:bookmarkStart w:id="153" w:name="_Hlk146810921"/>
      <w:bookmarkStart w:id="154" w:name="_Hlk143951872"/>
      <w:bookmarkEnd w:id="126"/>
      <w:r>
        <w:rPr>
          <w:szCs w:val="24"/>
          <w:lang w:val="es-MX"/>
        </w:rPr>
        <w:lastRenderedPageBreak/>
        <w:t>Diseño de la</w:t>
      </w:r>
      <w:r w:rsidR="006911C2" w:rsidRPr="00F34A70">
        <w:rPr>
          <w:szCs w:val="24"/>
          <w:lang w:val="es-MX"/>
        </w:rPr>
        <w:t xml:space="preserve"> Red vanet</w:t>
      </w:r>
      <w:bookmarkEnd w:id="151"/>
      <w:bookmarkEnd w:id="152"/>
    </w:p>
    <w:p w14:paraId="6CE2B351" w14:textId="1ABC01F4" w:rsid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este capítulo se cubre el tema de redes vanet, primero se</w:t>
      </w:r>
      <w:r w:rsidR="001B517C">
        <w:t xml:space="preserve"> comenta c</w:t>
      </w:r>
      <w:r w:rsidR="005A720B">
        <w:t>ó</w:t>
      </w:r>
      <w:r w:rsidR="001B517C">
        <w:t>mo se realiza la implementación. Después se</w:t>
      </w:r>
      <w:r>
        <w:t xml:space="preserve"> analizan las problemáticas que involucra la comunicación entre vehículos y se menciona ligeramente sobre el problema de localización. </w:t>
      </w:r>
      <w:r w:rsidR="001B517C">
        <w:t>Además,</w:t>
      </w:r>
      <w:r>
        <w:t xml:space="preserve">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249FF22E" w14:textId="4F69FD93" w:rsidR="001B517C" w:rsidRDefault="001B517C" w:rsidP="001B517C">
      <w:pPr>
        <w:pStyle w:val="Ttulo2"/>
        <w:numPr>
          <w:ilvl w:val="1"/>
          <w:numId w:val="50"/>
        </w:numPr>
      </w:pPr>
      <w:bookmarkStart w:id="155" w:name="_Toc147407371"/>
      <w:r>
        <w:t>Arquitectura</w:t>
      </w:r>
      <w:bookmarkEnd w:id="155"/>
    </w:p>
    <w:p w14:paraId="2D55F8C1" w14:textId="58FF38FC" w:rsidR="005653C2" w:rsidRDefault="0098390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56" w:name="_Hlk144320842"/>
      <w:r>
        <w:t xml:space="preserve">Pensando en aplicaciones de seguridad. Se plantea el uso de DSRC para la comunicación de las detecciones y AODV para </w:t>
      </w:r>
      <w:r w:rsidR="005653C2">
        <w:t xml:space="preserve">la </w:t>
      </w:r>
      <w:r>
        <w:t>coordinación entre vehículos. A partir de ahí se simula, dado un escenario, el riesgo o probabilidad de choque entre dos vehículos</w:t>
      </w:r>
      <w:r w:rsidR="00DB7139">
        <w:t xml:space="preserve"> (para ello, a cierta distancia deben recibir al menos cierto número de mensajes)</w:t>
      </w:r>
      <w:r>
        <w:t xml:space="preserve">. En el escenario planteado, un coche busca incorporarse sobre una vialidad rápida en donde no </w:t>
      </w:r>
      <w:r w:rsidR="005653C2">
        <w:t>tiene</w:t>
      </w:r>
      <w:r>
        <w:t xml:space="preserve"> línea de visión con </w:t>
      </w:r>
      <w:r w:rsidR="005653C2">
        <w:t xml:space="preserve">otros vehículos </w:t>
      </w:r>
      <w:r w:rsidR="00404FC3">
        <w:t>y,</w:t>
      </w:r>
      <w:r w:rsidR="005653C2">
        <w:t xml:space="preserve"> por lo tanto, por s</w:t>
      </w:r>
      <w:r w:rsidR="00404FC3">
        <w:t>í</w:t>
      </w:r>
      <w:r w:rsidR="005653C2">
        <w:t xml:space="preserve"> solo el nodo detector del coche no es útil</w:t>
      </w:r>
      <w:r w:rsidR="00DB7139">
        <w:t>, como se observa en la figura 6-1</w:t>
      </w:r>
      <w:r w:rsidR="005653C2">
        <w:t xml:space="preserve">. En un entorno colaborativo, los otros coches informan de sus detecciones. Con ellas, los dos vehículos deben quedar notificados de la presencia del otro, y posteriormente coordinarse. </w:t>
      </w:r>
    </w:p>
    <w:p w14:paraId="3E5C9018" w14:textId="7CDA78F5" w:rsidR="00DB7139" w:rsidRDefault="00DB7139" w:rsidP="00DB7139">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
        <w:rPr>
          <w:noProof/>
        </w:rPr>
        <w:lastRenderedPageBreak/>
        <w:drawing>
          <wp:inline distT="0" distB="0" distL="0" distR="0" wp14:anchorId="37DC2D1F" wp14:editId="73E904AA">
            <wp:extent cx="2660264" cy="1828800"/>
            <wp:effectExtent l="0" t="0" r="6985" b="0"/>
            <wp:docPr id="2031913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354" name="Imagen 1" descr="Mapa&#10;&#10;Descripción generada automáticamente"/>
                    <pic:cNvPicPr/>
                  </pic:nvPicPr>
                  <pic:blipFill>
                    <a:blip r:embed="rId120"/>
                    <a:stretch>
                      <a:fillRect/>
                    </a:stretch>
                  </pic:blipFill>
                  <pic:spPr>
                    <a:xfrm>
                      <a:off x="0" y="0"/>
                      <a:ext cx="2693181" cy="1851429"/>
                    </a:xfrm>
                    <a:prstGeom prst="rect">
                      <a:avLst/>
                    </a:prstGeom>
                  </pic:spPr>
                </pic:pic>
              </a:graphicData>
            </a:graphic>
          </wp:inline>
        </w:drawing>
      </w:r>
      <w:r>
        <w:rPr>
          <w:noProof/>
        </w:rPr>
        <w:drawing>
          <wp:inline distT="0" distB="0" distL="0" distR="0" wp14:anchorId="1E3005ED" wp14:editId="0127C651">
            <wp:extent cx="2882189" cy="1404403"/>
            <wp:effectExtent l="0" t="0" r="0" b="5715"/>
            <wp:docPr id="389010041" name="Imagen 1" descr="Una calle con coch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0041" name="Imagen 1" descr="Una calle con coches&#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97464" cy="1411846"/>
                    </a:xfrm>
                    <a:prstGeom prst="rect">
                      <a:avLst/>
                    </a:prstGeom>
                    <a:noFill/>
                    <a:ln>
                      <a:noFill/>
                    </a:ln>
                  </pic:spPr>
                </pic:pic>
              </a:graphicData>
            </a:graphic>
          </wp:inline>
        </w:drawing>
      </w:r>
    </w:p>
    <w:p w14:paraId="7ED9DDA8" w14:textId="51697505" w:rsidR="00DB7139" w:rsidRDefault="00DB7139" w:rsidP="000F2008">
      <w:pPr>
        <w:pStyle w:val="Descripcin"/>
      </w:pPr>
      <w:bookmarkStart w:id="157" w:name="_Toc147407284"/>
      <w:r>
        <w:t xml:space="preserve">Figura  </w:t>
      </w:r>
      <w:fldSimple w:instr=" STYLEREF 1 \s ">
        <w:r w:rsidR="000F2008">
          <w:rPr>
            <w:noProof/>
          </w:rPr>
          <w:t>6</w:t>
        </w:r>
      </w:fldSimple>
      <w:r w:rsidR="000F2008">
        <w:noBreakHyphen/>
      </w:r>
      <w:fldSimple w:instr=" SEQ Figura_ \* ARABIC \s 1 ">
        <w:r w:rsidR="000F2008">
          <w:rPr>
            <w:noProof/>
          </w:rPr>
          <w:t>1</w:t>
        </w:r>
      </w:fldSimple>
      <w:r>
        <w:t xml:space="preserve"> Corresponde a la incorporación de vehículos de la avenida Ceylán, sobre la av. Gustavo Baz</w:t>
      </w:r>
      <w:bookmarkEnd w:id="157"/>
    </w:p>
    <w:p w14:paraId="5E814750" w14:textId="380C1F25" w:rsidR="005653C2" w:rsidRDefault="005653C2" w:rsidP="00404F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dos simulaciones se calcula el riesgo de colisión entre nodos, dependiendo de cuantos mensajes logran recibir. En la primera </w:t>
      </w:r>
      <w:r w:rsidR="004A55BB">
        <w:t>sobre</w:t>
      </w:r>
      <w:r>
        <w:t xml:space="preserve"> AODV, el vehículo que quiere incorporarse recorre un trayecto de 100 metros</w:t>
      </w:r>
      <w:r w:rsidR="00404FC3">
        <w:t xml:space="preserve">, por lo que antes de llegar (tomando en cuenta una distancia de seguridad según la velocidad que llevan) deben recibir al menos dos mensajes. </w:t>
      </w:r>
      <w:r>
        <w:t>Con la s</w:t>
      </w:r>
      <w:r w:rsidR="00404FC3">
        <w:t xml:space="preserve">egunda, ahora el recorrido son </w:t>
      </w:r>
      <w:r w:rsidR="007302D8">
        <w:t>2</w:t>
      </w:r>
      <w:r w:rsidR="00404FC3">
        <w:t>00 metros y se añade que los otros vehículos se están comunicando también, lo que traerá colisiones y retrasos.</w:t>
      </w:r>
    </w:p>
    <w:p w14:paraId="2490175C" w14:textId="167DC841" w:rsidR="00835E52" w:rsidRDefault="008173C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Ambas simulaciones</w:t>
      </w:r>
      <w:r w:rsidR="008A2799">
        <w:t xml:space="preserve"> se realizan sobre el simulador de omnet++, y para la segunda se recurre además a veins y sumo, pues cuentan con paquetes sobre el protocolo</w:t>
      </w:r>
      <w:r w:rsidR="004A55BB">
        <w:t xml:space="preserve"> DSRC</w:t>
      </w:r>
      <w:r w:rsidR="008A2799">
        <w:t>. Una simulación de omnet++ se compone de tres archivos principales, .ned para agregar los módulos que se usan y describir la topología de la red; el archivo .ini realiza la configuración de la red; y la aplicación programada en C++</w:t>
      </w:r>
      <w:r w:rsidR="004D0B9D">
        <w:t xml:space="preserve"> (estándar ISO JTC1/SC22/WG21)</w:t>
      </w:r>
      <w:r w:rsidR="008A2799">
        <w:t>, que describe el comportamiento de los nodos.</w:t>
      </w:r>
    </w:p>
    <w:p w14:paraId="71842AC0" w14:textId="360450A5" w:rsidR="009A5499" w:rsidRDefault="002879F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el archivo .NED se agregan los nodos de la simulación tipo ManetRouter que representan a los vehículos. </w:t>
      </w:r>
      <w:r w:rsidR="009A5499">
        <w:t>Se deben agregar otros módulos para</w:t>
      </w:r>
      <w:r w:rsidR="004A55BB">
        <w:t xml:space="preserve"> </w:t>
      </w:r>
      <w:r w:rsidR="009A5499">
        <w:t xml:space="preserve">simular el medio físico como RadioMedium y physicalEnvironment, </w:t>
      </w:r>
      <w:r w:rsidR="004A55BB">
        <w:t xml:space="preserve">se agrega </w:t>
      </w:r>
      <w:r w:rsidR="009A5499">
        <w:t>un visualizador y un configurador para redes IP.</w:t>
      </w:r>
    </w:p>
    <w:bookmarkEnd w:id="156"/>
    <w:p w14:paraId="3959832C" w14:textId="5545785C" w:rsidR="009A5499" w:rsidRDefault="009A54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el archivo .ini se </w:t>
      </w:r>
      <w:r w:rsidR="004A55BB">
        <w:t>manda a llamar</w:t>
      </w:r>
      <w:r>
        <w:t xml:space="preserve"> el archivo .NED, los archivos .xml para obstáculos y otras configuraciones. Dentro se puede modificar el movimiento de los nodos</w:t>
      </w:r>
      <w:r w:rsidR="004A55BB">
        <w:t xml:space="preserve"> y cómo se visualiza la simulación. Aquí</w:t>
      </w:r>
      <w:r>
        <w:t xml:space="preserve"> se configura su capa física y mac al definir qué protocolos usar, </w:t>
      </w:r>
      <w:r w:rsidR="004A55BB">
        <w:t xml:space="preserve">la interfaz y </w:t>
      </w:r>
      <w:r>
        <w:t>asignarles un radio (se configura la frecuencia, sensibilidad, etc.). Los protocolos implementados forman parte de librerías que contienen los modelos, como INET y veins.</w:t>
      </w:r>
    </w:p>
    <w:p w14:paraId="5C823C6A" w14:textId="0399AB9E" w:rsidR="0080749F" w:rsidRDefault="008A27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La primera simulación sobre AODV requiere los archivos antes mencionados. Para la aplicación nos basta con una que está predefinida “pingApp”, que lleva además un contador de paquetes enviados y recibidos. Se incluye también un archivo.xml que contiene los obstáculos, en este caso edificios y construcciones. </w:t>
      </w:r>
      <w:r w:rsidR="00267CF0">
        <w:t>Dentro del .ini se especifica el movimiento de los nodos.</w:t>
      </w:r>
    </w:p>
    <w:p w14:paraId="16859D2D" w14:textId="7ED68915" w:rsidR="008A2799"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 simulación 2 sobre DSRC, se incluye el uso de veins. La topología y movimiento de los nodos ahora se describe en sumo, y este se importa sobre el archivo .ned. Para la aplicación, se toma de base “veinsInetSampleApplication” y se modifican las funciones de startApplication() para definir el envío de mensajes, aquí se programa que periódicamente informe por broadcasting las detecciones. La función processPacket(pk) modifica el comportamiento de los nodos al recibir un mensaje, aquí se hace que los nodos lo </w:t>
      </w:r>
      <w:r>
        <w:lastRenderedPageBreak/>
        <w:t>retransmitan una vez (requiere de un buffer para guardar los últimos mensajes recibidos y ver si es nuevo). Tienen además una función stopApplication(), que en este caso no se usa.</w:t>
      </w:r>
    </w:p>
    <w:p w14:paraId="45F9A4C1" w14:textId="792B6D2C" w:rsidR="0080749F"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Igual que en AODV, se usa un archivo .xml para definir los obstáculos (no se pudo importar directo de sumo). El archivo .sumocfg lleva las direcciones del resto de archivos de sumo. Config.xml </w:t>
      </w:r>
      <w:r w:rsidR="00267CF0">
        <w:t>incluye</w:t>
      </w:r>
      <w:r>
        <w:t xml:space="preserve"> el tipo de modelo de propagación usado, el protocolo y frecuencia. El .rou.xml </w:t>
      </w:r>
      <w:r w:rsidR="00267CF0">
        <w:t>para declarar la rutas, los nodos y su tiempo de partida. Por último, el .net.xml con el mapa y la velocidad máxima en cada camino de las rutas.</w:t>
      </w:r>
    </w:p>
    <w:p w14:paraId="5B76FCAC" w14:textId="221C283E" w:rsidR="00267CF0" w:rsidRDefault="004A55BB"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 continuación, se comentan sobre los retos presentes en las redes vanet, los enfoques que se han tomado y qué mensajes se transmitirían. Por último, se describen en qué consisten los dos estándares experimentados.</w:t>
      </w:r>
    </w:p>
    <w:p w14:paraId="652DAC1B" w14:textId="5E3A4020" w:rsidR="006911C2" w:rsidRDefault="006911C2" w:rsidP="00FC4CC8">
      <w:pPr>
        <w:pStyle w:val="Ttulo2"/>
        <w:numPr>
          <w:ilvl w:val="1"/>
          <w:numId w:val="50"/>
        </w:numPr>
        <w:ind w:left="0"/>
        <w:rPr>
          <w:szCs w:val="24"/>
          <w:lang w:val="es-MX"/>
        </w:rPr>
      </w:pPr>
      <w:bookmarkStart w:id="158" w:name="_Toc132493994"/>
      <w:bookmarkStart w:id="159" w:name="_Toc147407372"/>
      <w:r w:rsidRPr="00F34A70">
        <w:rPr>
          <w:szCs w:val="24"/>
          <w:lang w:val="es-MX"/>
        </w:rPr>
        <w:t>Descripción</w:t>
      </w:r>
      <w:bookmarkEnd w:id="158"/>
      <w:bookmarkEnd w:id="159"/>
    </w:p>
    <w:p w14:paraId="18646F0C" w14:textId="551B5416" w:rsidR="00134D23" w:rsidRDefault="00C73052" w:rsidP="004A0EAE">
      <w:pPr>
        <w:rPr>
          <w:lang w:eastAsia="es-MX"/>
        </w:rPr>
      </w:pPr>
      <w:bookmarkStart w:id="160" w:name="_Toc139908769"/>
      <w:r>
        <w:t xml:space="preserve">Dentro de las redes móviles ad hoc </w:t>
      </w:r>
      <w:r w:rsidR="000D7F65">
        <w:t>(</w:t>
      </w:r>
      <w:r w:rsidR="00790D43">
        <w:t>MANET</w:t>
      </w:r>
      <w:r w:rsidR="000D7F65">
        <w:t>)</w:t>
      </w:r>
      <w:r>
        <w:t xml:space="preserve">, un tipo específico son las redes vehiculares ad hoc donde los nodos son </w:t>
      </w:r>
      <w:r w:rsidR="00BF07E9">
        <w:t>coches</w:t>
      </w:r>
      <w:r>
        <w:t xml:space="preserve">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(fanet), que nos sirve para presentar la problemática inicial en una red vanet.</w:t>
      </w:r>
      <w:bookmarkEnd w:id="160"/>
    </w:p>
    <w:p w14:paraId="459DC637" w14:textId="523F15F2" w:rsidR="004A0EAE" w:rsidRDefault="004A0EAE" w:rsidP="000F2008">
      <w:pPr>
        <w:pStyle w:val="Descripcin"/>
      </w:pPr>
      <w:bookmarkStart w:id="161" w:name="_Toc143090956"/>
      <w:bookmarkStart w:id="162" w:name="_Toc146286692"/>
      <w:r>
        <w:t>T</w:t>
      </w:r>
      <w:r w:rsidR="0034563C">
        <w:t>abla</w:t>
      </w:r>
      <w:r>
        <w:t xml:space="preserve"> </w:t>
      </w:r>
      <w:fldSimple w:instr=" STYLEREF 1 \s ">
        <w:r w:rsidR="0045679A">
          <w:rPr>
            <w:noProof/>
          </w:rPr>
          <w:t>6</w:t>
        </w:r>
      </w:fldSimple>
      <w:r w:rsidR="0045679A">
        <w:noBreakHyphen/>
      </w:r>
      <w:fldSimple w:instr=" SEQ Tabla \* ARABIC \s 1 ">
        <w:r w:rsidR="0045679A">
          <w:rPr>
            <w:noProof/>
          </w:rPr>
          <w:t>1</w:t>
        </w:r>
      </w:fldSimple>
      <w:r>
        <w:t xml:space="preserve"> </w:t>
      </w:r>
      <w:r w:rsidRPr="007A6ECC">
        <w:t>C</w:t>
      </w:r>
      <w:r w:rsidR="0034563C" w:rsidRPr="007A6ECC">
        <w:t>omparación entre manet, vanet y fanet</w:t>
      </w:r>
      <w:bookmarkEnd w:id="161"/>
      <w:bookmarkEnd w:id="162"/>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r w:rsidRPr="00FA1591">
              <w:rPr>
                <w:sz w:val="22"/>
                <w:szCs w:val="18"/>
              </w:rPr>
              <w:t>Fanet</w:t>
            </w:r>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r w:rsidRPr="00FA1591">
              <w:rPr>
                <w:sz w:val="22"/>
                <w:szCs w:val="18"/>
              </w:rPr>
              <w:t>multiUAV</w:t>
            </w:r>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A nivel de suelo, por lo general no hay LOS (Line of sight)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Consumo eficiente para mini UAV’s</w:t>
            </w:r>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19E3EFE7" w:rsidR="001560B5" w:rsidRDefault="001E3B0A" w:rsidP="001E3B0A">
      <w:r>
        <w:lastRenderedPageBreak/>
        <w:t xml:space="preserve">En el caso de redes vanet se debe lidiar con una cantidad variable de nodos, </w:t>
      </w:r>
      <w:r w:rsidR="00BF07E9">
        <w:t xml:space="preserve">que, </w:t>
      </w:r>
      <w:r>
        <w:t xml:space="preserve">según el tráfico, se pueden mover a gran velocidad, y que en muchos casos </w:t>
      </w:r>
      <w:r w:rsidR="001560B5">
        <w:t>no hay línea de visión</w:t>
      </w:r>
      <w:r w:rsidR="00BF07E9">
        <w:t>. Aunque como v</w:t>
      </w:r>
      <w:r w:rsidR="001560B5">
        <w:t>entaja s</w:t>
      </w:r>
      <w:r w:rsidR="00BF07E9">
        <w:t>e tiene que su</w:t>
      </w:r>
      <w:r w:rsidR="001560B5">
        <w:t xml:space="preserve"> movimiento es conocido</w:t>
      </w:r>
      <w:r w:rsidR="00BF07E9">
        <w:t>,</w:t>
      </w:r>
      <w:r w:rsidR="001560B5">
        <w:t xml:space="preserve"> y está limitado a los caminos</w:t>
      </w:r>
      <w:r>
        <w:t xml:space="preserve"> </w:t>
      </w:r>
      <w:r w:rsidR="001560B5">
        <w:t>existentes</w:t>
      </w:r>
      <w:r w:rsidR="00BF07E9">
        <w:t xml:space="preserve">. Esto </w:t>
      </w:r>
      <w:r w:rsidR="001560B5">
        <w:t>facilitaría el uso de modelos que usan infraestructura para su conexión.</w:t>
      </w:r>
    </w:p>
    <w:p w14:paraId="6B7DAE2D" w14:textId="104824F0"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w:t>
      </w:r>
      <w:r w:rsidR="00BF07E9">
        <w:t>. Esto c</w:t>
      </w:r>
      <w:r>
        <w:t>on el fin de evitar colisiones.</w:t>
      </w:r>
    </w:p>
    <w:p w14:paraId="2C0E06CE" w14:textId="0C622A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6B011C">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r w:rsidR="005E5BA1">
        <w:t>Hartenstein y Laberteaux 2010</w:t>
      </w:r>
      <w:r w:rsidR="007D4E6B">
        <w:t>)</w:t>
      </w:r>
    </w:p>
    <w:p w14:paraId="3ECC712A" w14:textId="77777777" w:rsidR="00660A90" w:rsidRPr="00660A90" w:rsidRDefault="001E3B0A" w:rsidP="00FC4CC8">
      <w:pPr>
        <w:pStyle w:val="Ttulo2"/>
        <w:numPr>
          <w:ilvl w:val="1"/>
          <w:numId w:val="50"/>
        </w:numPr>
        <w:ind w:left="0"/>
      </w:pPr>
      <w:bookmarkStart w:id="163" w:name="_Toc147407373"/>
      <w:r w:rsidRPr="00660A90">
        <w:lastRenderedPageBreak/>
        <w:t>Patrones de comunicación</w:t>
      </w:r>
      <w:bookmarkEnd w:id="163"/>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r w:rsidR="001E3B0A">
        <w:t xml:space="preserve">beaconing, geocasting, unicasting </w:t>
      </w:r>
      <w:r w:rsidR="004E4AD1">
        <w:t xml:space="preserve">o </w:t>
      </w:r>
      <w:r w:rsidR="001E3B0A">
        <w:t>diseminación de información</w:t>
      </w:r>
      <w:r w:rsidR="003D6CAC">
        <w:t>.</w:t>
      </w:r>
    </w:p>
    <w:p w14:paraId="1FF18041" w14:textId="429E8B16" w:rsidR="008400A9" w:rsidRDefault="003D6CAC" w:rsidP="001E3B0A">
      <w:r>
        <w:t xml:space="preserve">Se considera broadcasting como solo un salto, donde un vehículo comparte con todos los nodos </w:t>
      </w:r>
      <w:r w:rsidR="008400A9">
        <w:t xml:space="preserve">que estén dentro del rango </w:t>
      </w:r>
      <w:r>
        <w:t xml:space="preserve">la </w:t>
      </w:r>
      <w:r w:rsidR="008400A9">
        <w:t>información</w:t>
      </w:r>
      <w:r w:rsidR="006B011C">
        <w:t>. A</w:t>
      </w:r>
      <w:r w:rsidR="008400A9">
        <w:t xml:space="preserve"> partir de aquí, los nodos pueden reenviar la información (multihop) con el fin de abarcar una mayor área, aquí se puede apoyar de infraestructura en la carretera para darle mayor robustez.</w:t>
      </w:r>
      <w:r w:rsidR="006B011C">
        <w:t xml:space="preserve"> E</w:t>
      </w:r>
      <w:r w:rsidR="008400A9">
        <w:t>l broadcasting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to </w:t>
      </w:r>
      <w:r w:rsidR="004E4AD1">
        <w:t>L</w:t>
      </w:r>
      <w:r w:rsidR="00F92B12">
        <w:t xml:space="preserve">ive ttl)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r>
        <w:t>Beaconing: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r>
        <w:t xml:space="preserve">Geocasting: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62CB306B" w:rsidR="00F92B12" w:rsidRDefault="004E4AD1" w:rsidP="009C0A8C">
      <w:r>
        <w:t xml:space="preserve">Si bien todos estos métodos son considerados de inundación, presentan </w:t>
      </w:r>
      <w:r w:rsidR="006B011C">
        <w:t>mecanismos</w:t>
      </w:r>
      <w:r>
        <w:t xml:space="preserve"> de control para evitar problemas de congestión. O</w:t>
      </w:r>
      <w:r w:rsidR="00F92B12">
        <w:t xml:space="preserve">tras alternativas </w:t>
      </w:r>
      <w:r>
        <w:t xml:space="preserve">para </w:t>
      </w:r>
      <w:r w:rsidR="006B011C">
        <w:t>limitar</w:t>
      </w:r>
      <w:r>
        <w:t xml:space="preserve">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 xml:space="preserve">con mayor tráfico, menos autos deben </w:t>
      </w:r>
      <w:r w:rsidR="00F92B12">
        <w:lastRenderedPageBreak/>
        <w:t>retransmitir</w:t>
      </w:r>
      <w:r w:rsidR="00FF41DC">
        <w:t>;</w:t>
      </w:r>
      <w:r w:rsidR="00F92B12">
        <w:t xml:space="preserve"> o según que tanto se aleje del nodo original, </w:t>
      </w:r>
      <w:r w:rsidR="00FF41DC">
        <w:t xml:space="preserve">los nodos retransmitan con mayor probabilidad. </w:t>
      </w:r>
      <w:r w:rsidR="007D4E6B">
        <w:t>(</w:t>
      </w:r>
      <w:r w:rsidR="005E5BA1">
        <w:t>Hartenstein y Laberteaux 2010</w:t>
      </w:r>
      <w:r w:rsidR="007D4E6B">
        <w:t>)</w:t>
      </w:r>
    </w:p>
    <w:p w14:paraId="7941E7B6" w14:textId="42C25BCE" w:rsidR="003614FE" w:rsidRDefault="00FF41DC" w:rsidP="001E3B0A">
      <w:r>
        <w:t xml:space="preserve">Entre los métodos derivados de inundación, se encuentran los protocolos gossip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clustering</w:t>
      </w:r>
      <w:r w:rsidR="006B011C">
        <w:t>. A</w:t>
      </w:r>
      <w:r w:rsidR="003614FE">
        <w:t>quí hay nodos especiales que se dedican a retransmitir la información dentro de su grupo, y nodos repetidores (relay) que pertenecen a varios clusters</w:t>
      </w:r>
      <w:r w:rsidR="006B011C">
        <w:t>. E</w:t>
      </w:r>
      <w:r w:rsidR="003614FE">
        <w:t>n general estos clusters se hacen de forma geográfica, y los repetidores son solo los nodos donde hay overlapping entre clusters.</w:t>
      </w:r>
    </w:p>
    <w:p w14:paraId="52FAC7F6" w14:textId="40503A37" w:rsidR="00A93F54" w:rsidRDefault="00A93F54" w:rsidP="001E3B0A">
      <w:r>
        <w:t>Por último, hay propuestas basadas en unicast que puede</w:t>
      </w:r>
      <w:r w:rsidR="001110FC">
        <w:t>n</w:t>
      </w:r>
      <w:r>
        <w:t xml:space="preserve"> funcionar según algunas aplicaciones, que requieran de que dos nodos se conecten</w:t>
      </w:r>
      <w:r w:rsidR="006B011C">
        <w:t>. S</w:t>
      </w:r>
      <w:r>
        <w:t xml:space="preserve">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2B13ED09" w:rsidR="001110FC" w:rsidRDefault="00D46916" w:rsidP="00D46916">
      <w:r>
        <w:t xml:space="preserve">Uno de los protocolos </w:t>
      </w:r>
      <w:r w:rsidR="00A22F2C">
        <w:t xml:space="preserve">de enrutamiento </w:t>
      </w:r>
      <w:r>
        <w:t xml:space="preserve">preferidos o más explorados es </w:t>
      </w:r>
      <w:r w:rsidR="00A22F2C">
        <w:t xml:space="preserve">“Ad-hoc on demand distance vector routing”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 por ejemplo en Zigbee</w:t>
      </w:r>
      <w:r w:rsidR="006B011C">
        <w:t>. Es</w:t>
      </w:r>
      <w:r w:rsidR="00A22F2C">
        <w:t xml:space="preserve"> un protocolo bajo demanda que soporta tanto unicast como multicast</w:t>
      </w:r>
      <w:r w:rsidR="0003756C">
        <w:t>. Cu</w:t>
      </w:r>
      <w:r w:rsidR="00A22F2C">
        <w:t>ando se requiere transmitir un mensaje, se establece una ruta</w:t>
      </w:r>
      <w:r w:rsidR="007F6BD6">
        <w:t xml:space="preserve"> a la que</w:t>
      </w:r>
      <w:r w:rsidR="001110FC">
        <w:t xml:space="preserve">, como los nodos están en movimiento, periódicamente se le debe dar </w:t>
      </w:r>
      <w:r w:rsidR="001110FC">
        <w:lastRenderedPageBreak/>
        <w:t>mantenimiento. Es reactivo porque la ruta solo se crea cuando se necesita. AODV usa mensajes de control que incluyen:</w:t>
      </w:r>
      <w:r w:rsidR="00FA2721" w:rsidRPr="00FA2721">
        <w:t xml:space="preserve"> </w:t>
      </w:r>
      <w:r w:rsidR="00FA2721">
        <w:t>(Aswathy 2012)</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t xml:space="preserve">RERR mensajes de error para avisar que una ruta ya no es válida porque un nodo ya no está activo. </w:t>
      </w:r>
      <w:r w:rsidR="007D4E6B">
        <w:t>(</w:t>
      </w:r>
      <w:r>
        <w:t>Aswathy 2012</w:t>
      </w:r>
      <w:r w:rsidR="007D4E6B">
        <w:t>)</w:t>
      </w:r>
    </w:p>
    <w:p w14:paraId="17DA0E51" w14:textId="6446EC61" w:rsidR="001110FC" w:rsidRDefault="00886AF3" w:rsidP="001110FC">
      <w:r>
        <w:t>En su aplicación como multicast, que es lo que nos interesa, usa los mismos mensajes para descubrir un grupo y crear la topología con los nodos pertenecientes</w:t>
      </w:r>
      <w:r w:rsidR="0003756C">
        <w:t>. P</w:t>
      </w:r>
      <w:r>
        <w:t xml:space="preserve">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Janne Salmi 2000</w:t>
      </w:r>
      <w:r w:rsidR="007D4E6B">
        <w:t>)</w:t>
      </w:r>
    </w:p>
    <w:p w14:paraId="11C3B463" w14:textId="4DBB1DF5"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 xml:space="preserve">demás, puede ocurrir congestión, </w:t>
      </w:r>
      <w:r w:rsidR="0003756C">
        <w:t>debido a que</w:t>
      </w:r>
      <w:r w:rsidR="003614FE">
        <w:t xml:space="preserve"> </w:t>
      </w:r>
      <w:r w:rsidR="0003756C">
        <w:t xml:space="preserve">se envían de forma </w:t>
      </w:r>
      <w:r w:rsidR="003614FE">
        <w:t>constante de búsqueda, respuesta y de errores.</w:t>
      </w:r>
    </w:p>
    <w:p w14:paraId="26C36EC2" w14:textId="134B1A49" w:rsidR="001D06D4" w:rsidRDefault="00886AF3" w:rsidP="001E3B0A">
      <w:r>
        <w:t>Una solución extra que se propone es combinarlo con lo que s</w:t>
      </w:r>
      <w:r w:rsidR="00D46916">
        <w:t>e llama protocolos de agregación</w:t>
      </w:r>
      <w:r w:rsidR="0003756C">
        <w:t>. E</w:t>
      </w:r>
      <w:r>
        <w:t>n lugar de retransmitir la información como se recibe, l</w:t>
      </w:r>
      <w:r w:rsidR="00D46916" w:rsidRPr="00D46916">
        <w:t>os nodos de la red</w:t>
      </w:r>
      <w:r>
        <w:t xml:space="preserve"> </w:t>
      </w:r>
      <w:r w:rsidR="00D46916" w:rsidRPr="00D46916">
        <w:lastRenderedPageBreak/>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64" w:name="_Toc147407374"/>
      <w:r>
        <w:t xml:space="preserve">Modelos </w:t>
      </w:r>
      <w:r w:rsidR="002D4451">
        <w:t>v2x</w:t>
      </w:r>
      <w:r w:rsidR="001D06D4">
        <w:t>,</w:t>
      </w:r>
      <w:r w:rsidR="002D4451">
        <w:t xml:space="preserve"> v2i </w:t>
      </w:r>
      <w:r w:rsidR="001D06D4">
        <w:t xml:space="preserve">y </w:t>
      </w:r>
      <w:r w:rsidR="002D4451">
        <w:t>v2v</w:t>
      </w:r>
      <w:bookmarkEnd w:id="164"/>
    </w:p>
    <w:p w14:paraId="7737A651" w14:textId="3CC7535B" w:rsidR="001D06D4" w:rsidRDefault="001D06D4" w:rsidP="001E3B0A">
      <w:r>
        <w:t>Dentro de la comunicación vehicular se presentan diferentes modelos con diferentes aplicaciones</w:t>
      </w:r>
      <w:r w:rsidR="0003756C">
        <w:t>. E</w:t>
      </w:r>
      <w:r>
        <w:t>l primero es v2i o comunicación de vehículos con infraestructura, la cual desempeña el rol de coordinador, donde la preocupación principal está en la latencia, como en la cobertura. Mientras v2v se refiere a la comunicación entre vehículos, aquí no hay un nodo central</w:t>
      </w:r>
      <w:r w:rsidR="0003756C">
        <w:t>, c</w:t>
      </w:r>
      <w:r>
        <w:t xml:space="preserve">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lastRenderedPageBreak/>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22"/>
                    <a:stretch>
                      <a:fillRect/>
                    </a:stretch>
                  </pic:blipFill>
                  <pic:spPr>
                    <a:xfrm rot="5400000">
                      <a:off x="0" y="0"/>
                      <a:ext cx="2886235" cy="3900873"/>
                    </a:xfrm>
                    <a:prstGeom prst="rect">
                      <a:avLst/>
                    </a:prstGeom>
                  </pic:spPr>
                </pic:pic>
              </a:graphicData>
            </a:graphic>
          </wp:inline>
        </w:drawing>
      </w:r>
    </w:p>
    <w:p w14:paraId="59FE0A3C" w14:textId="0FF1EE08" w:rsidR="005E5BA1" w:rsidRDefault="004A0EAE" w:rsidP="000F2008">
      <w:pPr>
        <w:pStyle w:val="Descripcin"/>
      </w:pPr>
      <w:bookmarkStart w:id="165" w:name="_Toc147407285"/>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2</w:t>
        </w:r>
      </w:fldSimple>
      <w:r>
        <w:t xml:space="preserve"> F</w:t>
      </w:r>
      <w:r w:rsidR="0034563C">
        <w:t xml:space="preserve">uente: </w:t>
      </w:r>
      <w:r w:rsidR="000D684D" w:rsidRPr="00162A16">
        <w:t>(</w:t>
      </w:r>
      <w:r w:rsidR="0034563C">
        <w:t>H</w:t>
      </w:r>
      <w:r w:rsidR="0034563C" w:rsidRPr="00162A16">
        <w:t xml:space="preserve">artenstein y </w:t>
      </w:r>
      <w:r w:rsidR="0034563C">
        <w:t>L</w:t>
      </w:r>
      <w:r w:rsidR="0034563C" w:rsidRPr="00162A16">
        <w:t>aberteaux</w:t>
      </w:r>
      <w:r w:rsidR="000D684D">
        <w:t>,</w:t>
      </w:r>
      <w:r w:rsidR="000D684D" w:rsidRPr="00162A16">
        <w:t xml:space="preserve"> 2010) </w:t>
      </w:r>
      <w:r w:rsidR="0034563C">
        <w:t>a</w:t>
      </w:r>
      <w:r w:rsidR="0034563C" w:rsidRPr="00162A16">
        <w:t>lgunas aplicaciones y su modelo sugerido</w:t>
      </w:r>
      <w:bookmarkEnd w:id="165"/>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 xml:space="preserve">Comparado con c-v2x,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 xml:space="preserve">el volumen de datos que puede transmitir es menor. Igualmente, c-v2x podría tener ventajas frente a </w:t>
      </w:r>
      <w:r>
        <w:lastRenderedPageBreak/>
        <w:t>obstáculos, ya que usa otra modulación (sc-dfm), y es más fácil aprovechar infraestructura celular.</w:t>
      </w:r>
      <w:r w:rsidR="00F37370">
        <w:t xml:space="preserve"> </w:t>
      </w:r>
      <w:r>
        <w:t>(Kyle Barratt, 2021)</w:t>
      </w:r>
    </w:p>
    <w:p w14:paraId="7538AD7A" w14:textId="5C7A495B" w:rsidR="002D4451" w:rsidRDefault="002D4451" w:rsidP="00FC4CC8">
      <w:pPr>
        <w:pStyle w:val="Ttulo2"/>
        <w:numPr>
          <w:ilvl w:val="1"/>
          <w:numId w:val="50"/>
        </w:numPr>
        <w:ind w:left="0"/>
      </w:pPr>
      <w:bookmarkStart w:id="166" w:name="_Toc147407375"/>
      <w:r>
        <w:t>DSRC</w:t>
      </w:r>
      <w:bookmarkEnd w:id="166"/>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23"/>
                    <a:stretch>
                      <a:fillRect/>
                    </a:stretch>
                  </pic:blipFill>
                  <pic:spPr>
                    <a:xfrm>
                      <a:off x="0" y="0"/>
                      <a:ext cx="3417566" cy="2766994"/>
                    </a:xfrm>
                    <a:prstGeom prst="rect">
                      <a:avLst/>
                    </a:prstGeom>
                  </pic:spPr>
                </pic:pic>
              </a:graphicData>
            </a:graphic>
          </wp:inline>
        </w:drawing>
      </w:r>
    </w:p>
    <w:p w14:paraId="0DF4DEAC" w14:textId="3E8FBEB2" w:rsidR="008E1B0B" w:rsidRDefault="004A0EAE" w:rsidP="000F2008">
      <w:pPr>
        <w:pStyle w:val="Descripcin"/>
      </w:pPr>
      <w:bookmarkStart w:id="167" w:name="_Toc147407286"/>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3</w:t>
        </w:r>
      </w:fldSimple>
      <w:r>
        <w:t xml:space="preserve"> F</w:t>
      </w:r>
      <w:r w:rsidR="0034563C">
        <w:t xml:space="preserve">uente: </w:t>
      </w:r>
      <w:r w:rsidR="000D684D" w:rsidRPr="00DD0FF8">
        <w:t>(</w:t>
      </w:r>
      <w:r w:rsidR="0034563C">
        <w:t>H</w:t>
      </w:r>
      <w:r w:rsidR="0034563C" w:rsidRPr="00DD0FF8">
        <w:t xml:space="preserve">artenstein y </w:t>
      </w:r>
      <w:r w:rsidR="0034563C">
        <w:t>L</w:t>
      </w:r>
      <w:r w:rsidR="0034563C" w:rsidRPr="00DD0FF8">
        <w:t xml:space="preserve">aberteaux 2010) capas del estándar </w:t>
      </w:r>
      <w:r w:rsidR="0034563C">
        <w:t>DSRC</w:t>
      </w:r>
      <w:r w:rsidR="0034563C" w:rsidRPr="00DD0FF8">
        <w:t xml:space="preserve">, se compone de dos partes principales, el estándar </w:t>
      </w:r>
      <w:r w:rsidR="0034563C">
        <w:t xml:space="preserve">IEEE </w:t>
      </w:r>
      <w:r w:rsidR="0034563C" w:rsidRPr="00DD0FF8">
        <w:t xml:space="preserve">802.11p e </w:t>
      </w:r>
      <w:r w:rsidR="0034563C">
        <w:t>IEEE</w:t>
      </w:r>
      <w:r w:rsidR="0034563C" w:rsidRPr="00DD0FF8">
        <w:t xml:space="preserve"> 1609 o wave</w:t>
      </w:r>
      <w:bookmarkEnd w:id="167"/>
    </w:p>
    <w:p w14:paraId="11A9D79D" w14:textId="26A2D9C0" w:rsidR="00E82621" w:rsidRDefault="00FC4CC8" w:rsidP="00FC4CC8">
      <w:pPr>
        <w:pStyle w:val="Ttulo3"/>
        <w:numPr>
          <w:ilvl w:val="0"/>
          <w:numId w:val="0"/>
        </w:numPr>
        <w:ind w:left="1440"/>
      </w:pPr>
      <w:bookmarkStart w:id="168" w:name="_Toc147407376"/>
      <w:r>
        <w:t>6.4.1</w:t>
      </w:r>
      <w:r w:rsidR="00BC5DBB">
        <w:tab/>
      </w:r>
      <w:r w:rsidR="00E82621">
        <w:t>Capa física</w:t>
      </w:r>
      <w:bookmarkEnd w:id="168"/>
    </w:p>
    <w:p w14:paraId="717A5AA1" w14:textId="5B5B0DE4" w:rsidR="00E82621" w:rsidRDefault="00E82621" w:rsidP="00E82621">
      <w:r>
        <w:t>DSRC o direct short range communications, es un estándar del IEEE publicado en 2002 denominado IEEE 802.11p Acceso Inalámbrico en Ambientes Vehiculares (WAVE)</w:t>
      </w:r>
      <w:r w:rsidR="0003756C">
        <w:t>. P</w:t>
      </w:r>
      <w:r w:rsidR="00407851">
        <w:t>arte del estándar de Wi-Fi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70624" behindDoc="0" locked="0" layoutInCell="1" allowOverlap="1" wp14:anchorId="7249BCD7" wp14:editId="2909CF86">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7728DCEA" w:rsidR="00A232B8" w:rsidRPr="00A05701" w:rsidRDefault="00A232B8" w:rsidP="000F2008">
                            <w:pPr>
                              <w:pStyle w:val="Descripcin"/>
                              <w:rPr>
                                <w:noProof/>
                                <w:sz w:val="24"/>
                              </w:rPr>
                            </w:pPr>
                            <w:bookmarkStart w:id="169" w:name="_Toc147407287"/>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52" type="#_x0000_t202" style="position:absolute;left:0;text-align:left;margin-left:-5.7pt;margin-top:260.35pt;width:441.85pt;height:.05pt;z-index:25257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CY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K5uZ1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" stroked="f">
                <v:textbox style="mso-fit-shape-to-text:t" inset="0,0,0,0">
                  <w:txbxContent>
                    <w:p w14:paraId="025B41AE" w14:textId="7728DCEA" w:rsidR="00A232B8" w:rsidRPr="00A05701" w:rsidRDefault="00A232B8" w:rsidP="000F2008">
                      <w:pPr>
                        <w:pStyle w:val="Descripcin"/>
                        <w:rPr>
                          <w:noProof/>
                          <w:sz w:val="24"/>
                        </w:rPr>
                      </w:pPr>
                      <w:bookmarkStart w:id="170" w:name="_Toc147407287"/>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70"/>
                    </w:p>
                  </w:txbxContent>
                </v:textbox>
                <w10:wrap type="square"/>
              </v:shape>
            </w:pict>
          </mc:Fallback>
        </mc:AlternateContent>
      </w:r>
      <w:r w:rsidR="00023641">
        <w:rPr>
          <w:noProof/>
        </w:rPr>
        <mc:AlternateContent>
          <mc:Choice Requires="wpg">
            <w:drawing>
              <wp:anchor distT="0" distB="0" distL="114300" distR="114300" simplePos="0" relativeHeight="251620352" behindDoc="0" locked="0" layoutInCell="1" allowOverlap="1" wp14:anchorId="73428472" wp14:editId="1BAE59AC">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24">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25">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79FA668" id="Grupo 1" o:spid="_x0000_s1026" style="position:absolute;margin-left:93.6pt;margin-top:122.8pt;width:441.85pt;height:133.1pt;z-index:25162035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26"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27"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254E699D" w:rsidR="006F7912" w:rsidRDefault="000C7C0B" w:rsidP="001E3B0A">
      <w:r>
        <w:t>Dentro de la capa física se trata la m</w:t>
      </w:r>
      <w:r w:rsidR="00FF1212">
        <w:t>odulación</w:t>
      </w:r>
      <w:r w:rsidR="006F7912">
        <w:t xml:space="preserve"> </w:t>
      </w:r>
      <w:r>
        <w:t>que corresponde a la representación de datos binarios para su transmisión en un medio físico</w:t>
      </w:r>
      <w:r w:rsidR="000B75EE">
        <w:t>. L</w:t>
      </w:r>
      <w:r>
        <w:t>a información es colocada sobre una señal portadora en la banda correspondiente</w:t>
      </w:r>
      <w:r w:rsidR="000B75EE">
        <w:t>. E</w:t>
      </w:r>
      <w:r>
        <w:t xml:space="preserv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28"/>
                    <a:stretch>
                      <a:fillRect/>
                    </a:stretch>
                  </pic:blipFill>
                  <pic:spPr>
                    <a:xfrm>
                      <a:off x="0" y="0"/>
                      <a:ext cx="3347533" cy="1384770"/>
                    </a:xfrm>
                    <a:prstGeom prst="rect">
                      <a:avLst/>
                    </a:prstGeom>
                  </pic:spPr>
                </pic:pic>
              </a:graphicData>
            </a:graphic>
          </wp:inline>
        </w:drawing>
      </w:r>
    </w:p>
    <w:p w14:paraId="7B2D884D" w14:textId="28CCC5FD" w:rsidR="008E1B0B" w:rsidRDefault="00A232B8" w:rsidP="000F2008">
      <w:pPr>
        <w:pStyle w:val="Descripcin"/>
      </w:pPr>
      <w:bookmarkStart w:id="171" w:name="_Toc147407288"/>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5</w:t>
        </w:r>
      </w:fldSimple>
      <w:r>
        <w:t xml:space="preserve"> </w:t>
      </w:r>
      <w:r w:rsidRPr="00A95931">
        <w:t>OFDM</w:t>
      </w:r>
      <w:r w:rsidR="000D684D" w:rsidRPr="00A95931">
        <w:t xml:space="preserve"> </w:t>
      </w:r>
      <w:r w:rsidR="00A70A85" w:rsidRPr="00A95931">
        <w:t>en el dominio de la frecuencia</w:t>
      </w:r>
      <w:r w:rsidR="000D684D">
        <w:t>.</w:t>
      </w:r>
      <w:r w:rsidR="000D684D" w:rsidRPr="00A95931">
        <w:t xml:space="preserve"> </w:t>
      </w:r>
      <w:r w:rsidR="00A70A85">
        <w:t>Fuente: (C</w:t>
      </w:r>
      <w:r w:rsidR="00A70A85" w:rsidRPr="00A95931">
        <w:t xml:space="preserve">abrera y </w:t>
      </w:r>
      <w:r w:rsidR="00A70A85">
        <w:t>T</w:t>
      </w:r>
      <w:r w:rsidR="00A70A85" w:rsidRPr="00A95931">
        <w:t xml:space="preserve">arrés, s. </w:t>
      </w:r>
      <w:r w:rsidR="00A70A85">
        <w:t>f</w:t>
      </w:r>
      <w:r w:rsidR="00A70A85" w:rsidRPr="00A95931">
        <w:t>.)</w:t>
      </w:r>
      <w:bookmarkEnd w:id="171"/>
    </w:p>
    <w:p w14:paraId="50E44B70" w14:textId="6D84C851" w:rsidR="00B20D8B" w:rsidRDefault="00E45C55" w:rsidP="001E3B0A">
      <w:r>
        <w:t>OFDM permite un mejor aprovechamiento del espacio al permitir que se sobrelapen sus portadoras, siempre que le frecuencia central quede libre sin interferencias</w:t>
      </w:r>
      <w:r w:rsidR="008E1B0B">
        <w:t xml:space="preserve">, cada una con </w:t>
      </w:r>
      <w:r w:rsidR="00643D90">
        <w:t>l</w:t>
      </w:r>
      <w:r w:rsidR="008E1B0B">
        <w:t>a forma de una función sinc.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72" w:name="_Toc147407377"/>
      <w:r>
        <w:t>Capa MAC</w:t>
      </w:r>
      <w:bookmarkEnd w:id="17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Wi-Fi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r w:rsidR="00134D23">
        <w:t>Kenney 2011</w:t>
      </w:r>
      <w:r w:rsidR="007D4E6B">
        <w:t>)</w:t>
      </w:r>
    </w:p>
    <w:p w14:paraId="4E0CCEFE" w14:textId="77777777" w:rsidR="00A232B8" w:rsidRDefault="00F24923" w:rsidP="000F20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29"/>
                    <a:stretch>
                      <a:fillRect/>
                    </a:stretch>
                  </pic:blipFill>
                  <pic:spPr>
                    <a:xfrm>
                      <a:off x="0" y="0"/>
                      <a:ext cx="3299141" cy="917322"/>
                    </a:xfrm>
                    <a:prstGeom prst="rect">
                      <a:avLst/>
                    </a:prstGeom>
                  </pic:spPr>
                </pic:pic>
              </a:graphicData>
            </a:graphic>
          </wp:inline>
        </w:drawing>
      </w:r>
    </w:p>
    <w:p w14:paraId="695D9223" w14:textId="7CA083DC" w:rsidR="00F24923" w:rsidRDefault="00A232B8" w:rsidP="000F2008">
      <w:pPr>
        <w:pStyle w:val="Descripcin"/>
      </w:pPr>
      <w:bookmarkStart w:id="173" w:name="_Toc147407289"/>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6</w:t>
        </w:r>
      </w:fldSimple>
      <w:r>
        <w:t xml:space="preserve"> F</w:t>
      </w:r>
      <w:r w:rsidR="00A70A85">
        <w:t xml:space="preserve">uente: </w:t>
      </w:r>
      <w:r w:rsidR="000D684D" w:rsidRPr="00390877">
        <w:t>(</w:t>
      </w:r>
      <w:r w:rsidR="00A70A85">
        <w:t>K</w:t>
      </w:r>
      <w:r w:rsidR="00A70A85" w:rsidRPr="00390877">
        <w:t xml:space="preserve">enney 2011) </w:t>
      </w:r>
      <w:r w:rsidR="00A70A85">
        <w:t>e</w:t>
      </w:r>
      <w:r w:rsidR="00A70A85" w:rsidRPr="00390877">
        <w:t>ncabezados de capa 2</w:t>
      </w:r>
      <w:bookmarkEnd w:id="173"/>
    </w:p>
    <w:p w14:paraId="77590051" w14:textId="7AD1A6C2"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r w:rsidR="00E15E17">
        <w:t>r</w:t>
      </w:r>
      <w:r w:rsidR="00336E33">
        <w:t xml:space="preserve">equest to send (RTS) que incluye </w:t>
      </w:r>
      <w:r>
        <w:t>información</w:t>
      </w:r>
      <w:r w:rsidR="00336E33">
        <w:t xml:space="preserve"> como </w:t>
      </w:r>
      <w:r w:rsidR="00E15E17">
        <w:t>e</w:t>
      </w:r>
      <w:r w:rsidR="00336E33">
        <w:t>l total de datos</w:t>
      </w:r>
      <w:r w:rsidR="00E15E17">
        <w:t xml:space="preserve"> a transmitir</w:t>
      </w:r>
      <w:r w:rsidR="000B75EE">
        <w:t>. L</w:t>
      </w:r>
      <w:r w:rsidR="00336E33">
        <w:t xml:space="preserve">os nodos </w:t>
      </w:r>
      <w:r w:rsidR="00E15E17">
        <w:t xml:space="preserve">objetivo </w:t>
      </w:r>
      <w:r w:rsidR="00336E33">
        <w:t>responden mandando un mensaje clear to send (CTS)</w:t>
      </w:r>
      <w:r w:rsidR="00E15E17">
        <w:t xml:space="preserve"> en caso de estar libres</w:t>
      </w:r>
      <w:r w:rsidR="000B75EE">
        <w:t>,</w:t>
      </w:r>
      <w:r w:rsidR="00E15E17">
        <w:t xml:space="preserve"> que incluye también el tamaño de la respuesta, de lo contrario mandan un mensaje de ocupado. El resto de los nodos, usando los mensajes RTS y CTS, </w:t>
      </w:r>
      <w:r w:rsidR="00336E33">
        <w:t>calculan el network allocation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sensado del canal y el cálculo del NAV permite reducir las colisiones.</w:t>
      </w:r>
    </w:p>
    <w:p w14:paraId="6DC319FF" w14:textId="03D5D7F5" w:rsidR="000C7C0B" w:rsidRPr="00226E88" w:rsidRDefault="00F24923" w:rsidP="00FC4CC8">
      <w:pPr>
        <w:pStyle w:val="Ttulo3"/>
        <w:numPr>
          <w:ilvl w:val="2"/>
          <w:numId w:val="51"/>
        </w:numPr>
      </w:pPr>
      <w:bookmarkStart w:id="174" w:name="_Toc147407378"/>
      <w:r w:rsidRPr="00226E88">
        <w:lastRenderedPageBreak/>
        <w:t>Capa lógica</w:t>
      </w:r>
      <w:bookmarkEnd w:id="174"/>
    </w:p>
    <w:p w14:paraId="3F95BA8F" w14:textId="3DABE964" w:rsidR="00F24923" w:rsidRPr="00226E88" w:rsidRDefault="00F24923" w:rsidP="006F7912">
      <w:r w:rsidRPr="00226E88">
        <w:t xml:space="preserve">DSRC hace uso del estándar IEEE 802.2 control de enlace lógico, y se apoya del protocolo 802.3. Como se observa en la figura </w:t>
      </w:r>
      <w:r w:rsidR="00E40B78" w:rsidRPr="00226E88">
        <w:t>6</w:t>
      </w:r>
      <w:r w:rsidRPr="00226E88">
        <w:t>-6 se compone de LLC y SNAP, se trata de una subcapa que sirve de interfaz para el usuario en la capa de red, configurada para permitir conexiones desconocidas, en el campo EtherType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r w:rsidR="00134D23" w:rsidRPr="00226E88">
        <w:t>Kenney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30"/>
                    <a:stretch>
                      <a:fillRect/>
                    </a:stretch>
                  </pic:blipFill>
                  <pic:spPr>
                    <a:xfrm>
                      <a:off x="0" y="0"/>
                      <a:ext cx="2975899" cy="1547468"/>
                    </a:xfrm>
                    <a:prstGeom prst="rect">
                      <a:avLst/>
                    </a:prstGeom>
                  </pic:spPr>
                </pic:pic>
              </a:graphicData>
            </a:graphic>
          </wp:inline>
        </w:drawing>
      </w:r>
    </w:p>
    <w:p w14:paraId="33805805" w14:textId="3EAC22BA" w:rsidR="00134D23" w:rsidRPr="00226E88" w:rsidRDefault="00A232B8" w:rsidP="000F2008">
      <w:pPr>
        <w:pStyle w:val="Descripcin"/>
      </w:pPr>
      <w:bookmarkStart w:id="175" w:name="_Toc147407290"/>
      <w:r w:rsidRPr="00226E88">
        <w:t>F</w:t>
      </w:r>
      <w:r w:rsidR="00A70A85" w:rsidRPr="00226E88">
        <w:t>igura</w:t>
      </w:r>
      <w:r w:rsidR="000D684D" w:rsidRPr="00226E88">
        <w:t xml:space="preserve"> </w:t>
      </w:r>
      <w:r w:rsidRPr="00226E88">
        <w:t xml:space="preserve"> </w:t>
      </w:r>
      <w:fldSimple w:instr=" STYLEREF 1 \s ">
        <w:r w:rsidR="000F2008">
          <w:rPr>
            <w:noProof/>
          </w:rPr>
          <w:t>6</w:t>
        </w:r>
      </w:fldSimple>
      <w:r w:rsidR="000F2008">
        <w:noBreakHyphen/>
      </w:r>
      <w:fldSimple w:instr=" SEQ Figura_ \* ARABIC \s 1 ">
        <w:r w:rsidR="000F2008">
          <w:rPr>
            <w:noProof/>
          </w:rPr>
          <w:t>7</w:t>
        </w:r>
      </w:fldSimple>
      <w:r w:rsidRPr="00226E88">
        <w:t xml:space="preserve"> F</w:t>
      </w:r>
      <w:r w:rsidR="00A70A85" w:rsidRPr="00226E88">
        <w:t>uente: (</w:t>
      </w:r>
      <w:r w:rsidR="00A70A85">
        <w:t>K</w:t>
      </w:r>
      <w:r w:rsidR="00A70A85" w:rsidRPr="00226E88">
        <w:t xml:space="preserve">enney 2011) </w:t>
      </w:r>
      <w:r w:rsidR="00A70A85">
        <w:t>e</w:t>
      </w:r>
      <w:r w:rsidR="00A70A85" w:rsidRPr="00226E88">
        <w:t xml:space="preserve">ncabezados de la subcapa </w:t>
      </w:r>
      <w:r w:rsidR="00A70A85">
        <w:t>LLC</w:t>
      </w:r>
      <w:r w:rsidR="00A70A85" w:rsidRPr="00226E88">
        <w:t xml:space="preserve"> y </w:t>
      </w:r>
      <w:r w:rsidR="00A70A85">
        <w:t>SNAP</w:t>
      </w:r>
      <w:bookmarkEnd w:id="175"/>
    </w:p>
    <w:p w14:paraId="51AA643B" w14:textId="57DC400A" w:rsidR="00E15E17" w:rsidRPr="00226E88" w:rsidRDefault="002F4831" w:rsidP="00FC4CC8">
      <w:pPr>
        <w:pStyle w:val="Ttulo3"/>
        <w:numPr>
          <w:ilvl w:val="2"/>
          <w:numId w:val="51"/>
        </w:numPr>
      </w:pPr>
      <w:bookmarkStart w:id="176" w:name="_Toc147407379"/>
      <w:r w:rsidRPr="00226E88">
        <w:t>Capas superiores</w:t>
      </w:r>
      <w:bookmarkEnd w:id="176"/>
    </w:p>
    <w:p w14:paraId="6A6E4976" w14:textId="700B2F8B" w:rsidR="002F4831" w:rsidRPr="00226E88" w:rsidRDefault="002F4831" w:rsidP="006F7912">
      <w:r w:rsidRPr="00226E88">
        <w:t>El estándar “wireless access in vehicular environments” (WAVE) o IEEE 1609 son un conjunto de protocolos de acceso inalámbrico en entornos vehiculares, que sirven como recomendación para el estándar DSRC:</w:t>
      </w:r>
    </w:p>
    <w:p w14:paraId="0C36C7FA" w14:textId="6626A5EC" w:rsidR="002F4831" w:rsidRPr="00226E88" w:rsidRDefault="002F4831">
      <w:pPr>
        <w:pStyle w:val="Prrafodelista"/>
        <w:numPr>
          <w:ilvl w:val="0"/>
          <w:numId w:val="30"/>
        </w:numPr>
      </w:pPr>
      <w:r w:rsidRPr="00226E88">
        <w:t>IEEE 1609.4: para operación multicanal.</w:t>
      </w:r>
    </w:p>
    <w:p w14:paraId="1833D846" w14:textId="5504F348" w:rsidR="002F4831" w:rsidRPr="00226E88" w:rsidRDefault="002F4831">
      <w:pPr>
        <w:pStyle w:val="Prrafodelista"/>
        <w:numPr>
          <w:ilvl w:val="0"/>
          <w:numId w:val="30"/>
        </w:numPr>
      </w:pPr>
      <w:r w:rsidRPr="00226E88">
        <w:t>IEEE 1609.3: para servicios de red en entornos WAVE</w:t>
      </w:r>
      <w:r w:rsidR="00BE1513" w:rsidRPr="00226E88">
        <w:t xml:space="preserve">, el protocolo busca reducir el overhead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0B75EE">
        <w:t xml:space="preserve">. </w:t>
      </w:r>
      <w:r w:rsidR="000B75EE">
        <w:lastRenderedPageBreak/>
        <w:t>C</w:t>
      </w:r>
      <w:r w:rsidR="00BE1513" w:rsidRPr="00226E88">
        <w:t>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31"/>
                    <a:stretch>
                      <a:fillRect/>
                    </a:stretch>
                  </pic:blipFill>
                  <pic:spPr>
                    <a:xfrm>
                      <a:off x="0" y="0"/>
                      <a:ext cx="3123213" cy="2261150"/>
                    </a:xfrm>
                    <a:prstGeom prst="rect">
                      <a:avLst/>
                    </a:prstGeom>
                  </pic:spPr>
                </pic:pic>
              </a:graphicData>
            </a:graphic>
          </wp:inline>
        </w:drawing>
      </w:r>
    </w:p>
    <w:p w14:paraId="096B614D" w14:textId="62CB87CD" w:rsidR="00BE1513" w:rsidRPr="00226E88" w:rsidRDefault="00A232B8" w:rsidP="000F2008">
      <w:pPr>
        <w:pStyle w:val="Descripcin"/>
      </w:pPr>
      <w:bookmarkStart w:id="177" w:name="_Toc147407291"/>
      <w:r w:rsidRPr="00226E88">
        <w:t>F</w:t>
      </w:r>
      <w:r w:rsidR="00A70A85" w:rsidRPr="00226E88">
        <w:t>igura</w:t>
      </w:r>
      <w:r w:rsidRPr="00226E88">
        <w:t xml:space="preserve">  </w:t>
      </w:r>
      <w:fldSimple w:instr=" STYLEREF 1 \s ">
        <w:r w:rsidR="000F2008">
          <w:rPr>
            <w:noProof/>
          </w:rPr>
          <w:t>6</w:t>
        </w:r>
      </w:fldSimple>
      <w:r w:rsidR="000F2008">
        <w:noBreakHyphen/>
      </w:r>
      <w:fldSimple w:instr=" SEQ Figura_ \* ARABIC \s 1 ">
        <w:r w:rsidR="000F2008">
          <w:rPr>
            <w:noProof/>
          </w:rPr>
          <w:t>8</w:t>
        </w:r>
      </w:fldSimple>
      <w:r w:rsidRPr="00226E88">
        <w:t xml:space="preserve"> F</w:t>
      </w:r>
      <w:r w:rsidR="00A70A85" w:rsidRPr="00226E88">
        <w:t>uente: (</w:t>
      </w:r>
      <w:r w:rsidR="00A70A85">
        <w:t>K</w:t>
      </w:r>
      <w:r w:rsidR="00A70A85" w:rsidRPr="00226E88">
        <w:t xml:space="preserve">enney 2011) </w:t>
      </w:r>
      <w:r w:rsidR="00A70A85">
        <w:t>f</w:t>
      </w:r>
      <w:r w:rsidR="00A70A85" w:rsidRPr="00226E88">
        <w:t>ormato de wave short message</w:t>
      </w:r>
      <w:bookmarkEnd w:id="177"/>
    </w:p>
    <w:p w14:paraId="46CF1680" w14:textId="67934938" w:rsidR="002F4831" w:rsidRPr="00226E88" w:rsidRDefault="002F4831">
      <w:pPr>
        <w:pStyle w:val="Prrafodelista"/>
        <w:numPr>
          <w:ilvl w:val="0"/>
          <w:numId w:val="30"/>
        </w:numPr>
      </w:pPr>
      <w:r w:rsidRPr="00226E88">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r w:rsidR="00134D23" w:rsidRPr="00226E88">
        <w:t>Kenney 2011</w:t>
      </w:r>
      <w:r w:rsidR="007D4E6B" w:rsidRPr="00226E88">
        <w:t>)</w:t>
      </w:r>
    </w:p>
    <w:p w14:paraId="24844340" w14:textId="77777777" w:rsidR="00134D23" w:rsidRDefault="00134D23" w:rsidP="00134D23">
      <w:pPr>
        <w:ind w:left="360"/>
      </w:pPr>
    </w:p>
    <w:p w14:paraId="1B48FFA8" w14:textId="43C67029" w:rsidR="00FF1212" w:rsidRDefault="00BE1513" w:rsidP="00532C6C">
      <w:pPr>
        <w:pStyle w:val="Ttulo2"/>
        <w:numPr>
          <w:ilvl w:val="1"/>
          <w:numId w:val="50"/>
        </w:numPr>
      </w:pPr>
      <w:bookmarkStart w:id="178" w:name="_Toc147407380"/>
      <w:r>
        <w:lastRenderedPageBreak/>
        <w:t>Contenido de los m</w:t>
      </w:r>
      <w:r w:rsidR="00FF1212">
        <w:t>ensajes</w:t>
      </w:r>
      <w:bookmarkEnd w:id="178"/>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geocasting no toda la información es útil, de forma </w:t>
      </w:r>
      <w:r w:rsidR="00134D23">
        <w:t>que,</w:t>
      </w:r>
      <w:r>
        <w:t xml:space="preserve"> al alejarse de cierta región, hay datos como localizaciones de otros vehículos que deben descartarse.</w:t>
      </w:r>
      <w:bookmarkEnd w:id="153"/>
      <w:r w:rsidR="006911C2" w:rsidRPr="00F34A70">
        <w:rPr>
          <w:rFonts w:ascii="Arial" w:hAnsi="Arial" w:cs="Arial"/>
          <w:szCs w:val="24"/>
        </w:rPr>
        <w:br w:type="page"/>
      </w:r>
    </w:p>
    <w:p w14:paraId="4A5DCF85" w14:textId="5B5BE667" w:rsidR="006911C2" w:rsidRDefault="00845FB9" w:rsidP="00532C6C">
      <w:pPr>
        <w:pStyle w:val="Ttulo1"/>
        <w:numPr>
          <w:ilvl w:val="0"/>
          <w:numId w:val="50"/>
        </w:numPr>
        <w:rPr>
          <w:szCs w:val="24"/>
          <w:lang w:val="es-MX"/>
        </w:rPr>
      </w:pPr>
      <w:bookmarkStart w:id="179" w:name="_Toc147407381"/>
      <w:bookmarkStart w:id="180" w:name="_Hlk146811107"/>
      <w:bookmarkEnd w:id="154"/>
      <w:r>
        <w:rPr>
          <w:szCs w:val="24"/>
          <w:lang w:val="es-MX"/>
        </w:rPr>
        <w:lastRenderedPageBreak/>
        <w:t>I</w:t>
      </w:r>
      <w:r w:rsidR="00BB4DB5">
        <w:rPr>
          <w:caps w:val="0"/>
          <w:szCs w:val="24"/>
          <w:lang w:val="es-MX"/>
        </w:rPr>
        <w:t>mplementación de una red vanet</w:t>
      </w:r>
      <w:bookmarkEnd w:id="179"/>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veins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81" w:name="_Toc132494000"/>
      <w:bookmarkStart w:id="182" w:name="_Toc147407382"/>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81"/>
      <w:bookmarkEnd w:id="182"/>
    </w:p>
    <w:p w14:paraId="707758DC" w14:textId="421A153F" w:rsidR="001A4557" w:rsidRDefault="00EE3F52" w:rsidP="006B0B30">
      <w:pPr>
        <w:rPr>
          <w:szCs w:val="24"/>
        </w:rPr>
      </w:pPr>
      <w:r>
        <w:rPr>
          <w:szCs w:val="24"/>
        </w:rPr>
        <w:t>Como se repasó en el capítulo anterior, no hay un modelo bien definido de comunicación colaborativa entre vehículos, por el contrario, cada compañía lleva a cabo pruebas e investigaciones sobre sus propios modelos</w:t>
      </w:r>
      <w:r w:rsidR="004A55BB">
        <w:rPr>
          <w:szCs w:val="24"/>
        </w:rPr>
        <w:t>. C</w:t>
      </w:r>
      <w:r>
        <w:rPr>
          <w:szCs w:val="24"/>
        </w:rPr>
        <w:t xml:space="preserve">omo facilitadores, tanto la IEEE y el 3GPP han sacado estándares </w:t>
      </w:r>
      <w:r w:rsidR="001A4557">
        <w:rPr>
          <w:szCs w:val="24"/>
        </w:rPr>
        <w:t>que abarcan algunas de las necesidades que se deben de cumplir</w:t>
      </w:r>
      <w:r w:rsidR="004A55BB">
        <w:rPr>
          <w:szCs w:val="24"/>
        </w:rPr>
        <w:t>. A</w:t>
      </w:r>
      <w:r w:rsidR="001A4557">
        <w:rPr>
          <w:szCs w:val="24"/>
        </w:rPr>
        <w:t xml:space="preserve">demás, de momento la tendencia ha sido reaprovechar tecnologías y métodos ya existentes como AODV o WiFi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(unicast)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83" w:name="_Toc147407383"/>
      <w:bookmarkStart w:id="184" w:name="_Toc132494002"/>
      <w:r>
        <w:rPr>
          <w:szCs w:val="24"/>
          <w:lang w:val="es-MX"/>
        </w:rPr>
        <w:t>Implementación</w:t>
      </w:r>
      <w:bookmarkEnd w:id="183"/>
    </w:p>
    <w:p w14:paraId="226284A5" w14:textId="44BA4673" w:rsidR="00585426" w:rsidRDefault="00851707" w:rsidP="00851707">
      <w:r>
        <w:t xml:space="preserve">Para el diseño de la simulación se usa </w:t>
      </w:r>
      <w:r w:rsidR="00585426">
        <w:t>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un paquete de simulación de tráfico que incluye el modelado de vehículos, transporte público y peatones, lo que nos permite diseñar nuestros escenarios, que incluye la creación de rutas, agregar y controlar nodos (vehículos). Para agregar este modelo se trabaja con VEINS, un framework de código abierto para ejecutar simulaciones de redes VANET, basado en dos simuladores: OMNeT++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85" w:name="_Toc147407384"/>
      <w:r>
        <w:t>AODV</w:t>
      </w:r>
      <w:bookmarkEnd w:id="185"/>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un .NED,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32"/>
                    <a:stretch>
                      <a:fillRect/>
                    </a:stretch>
                  </pic:blipFill>
                  <pic:spPr>
                    <a:xfrm>
                      <a:off x="0" y="0"/>
                      <a:ext cx="3040847" cy="1979630"/>
                    </a:xfrm>
                    <a:prstGeom prst="rect">
                      <a:avLst/>
                    </a:prstGeom>
                  </pic:spPr>
                </pic:pic>
              </a:graphicData>
            </a:graphic>
          </wp:inline>
        </w:drawing>
      </w:r>
    </w:p>
    <w:p w14:paraId="792A189C" w14:textId="012A15E3" w:rsidR="00AA473B" w:rsidRDefault="00A232B8" w:rsidP="000F2008">
      <w:pPr>
        <w:pStyle w:val="Descripcin"/>
      </w:pPr>
      <w:bookmarkStart w:id="186" w:name="_Toc147407292"/>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1</w:t>
        </w:r>
      </w:fldSimple>
      <w:r>
        <w:t xml:space="preserve"> </w:t>
      </w:r>
      <w:r w:rsidRPr="00902CA5">
        <w:t>V</w:t>
      </w:r>
      <w:r w:rsidR="005939E8" w:rsidRPr="00902CA5">
        <w:t xml:space="preserve">entana de diseño para un archivo </w:t>
      </w:r>
      <w:r w:rsidRPr="00902CA5">
        <w:t>.ned</w:t>
      </w:r>
      <w:bookmarkEnd w:id="186"/>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33"/>
                    <a:stretch>
                      <a:fillRect/>
                    </a:stretch>
                  </pic:blipFill>
                  <pic:spPr>
                    <a:xfrm>
                      <a:off x="0" y="0"/>
                      <a:ext cx="4415155" cy="2568053"/>
                    </a:xfrm>
                    <a:prstGeom prst="rect">
                      <a:avLst/>
                    </a:prstGeom>
                  </pic:spPr>
                </pic:pic>
              </a:graphicData>
            </a:graphic>
          </wp:inline>
        </w:drawing>
      </w:r>
    </w:p>
    <w:p w14:paraId="5882245F" w14:textId="41EB3C20" w:rsidR="00AA473B" w:rsidRDefault="00A232B8" w:rsidP="000F2008">
      <w:pPr>
        <w:pStyle w:val="Descripcin"/>
      </w:pPr>
      <w:bookmarkStart w:id="187" w:name="_Toc147407293"/>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2</w:t>
        </w:r>
      </w:fldSimple>
      <w:r>
        <w:t xml:space="preserve"> </w:t>
      </w:r>
      <w:r w:rsidRPr="00C4360D">
        <w:t>C</w:t>
      </w:r>
      <w:r w:rsidR="005939E8" w:rsidRPr="00C4360D">
        <w:t>ódigo del archivo .</w:t>
      </w:r>
      <w:r w:rsidR="005939E8">
        <w:t>NED</w:t>
      </w:r>
      <w:r w:rsidR="005939E8" w:rsidRPr="00C4360D">
        <w:t>, son los módulos incluidos</w:t>
      </w:r>
      <w:bookmarkEnd w:id="187"/>
    </w:p>
    <w:p w14:paraId="6E9CF8CB" w14:textId="621A8FA8" w:rsidR="003455D1" w:rsidRDefault="003455D1" w:rsidP="00893787">
      <w:pPr>
        <w:jc w:val="center"/>
        <w:rPr>
          <w:lang w:val="es-ES_tradnl"/>
        </w:rPr>
      </w:pPr>
      <w:r>
        <w:rPr>
          <w:lang w:val="es-ES_tradnl"/>
        </w:rPr>
        <w:t>En el archivo .NED se agregan los nodos tipo ManetRouter, que en nuestro caso representan los vehículos, junto a los módulos:</w:t>
      </w:r>
    </w:p>
    <w:p w14:paraId="38F0A713" w14:textId="1E045A41" w:rsidR="003455D1" w:rsidRDefault="003455D1">
      <w:pPr>
        <w:pStyle w:val="Prrafodelista"/>
        <w:numPr>
          <w:ilvl w:val="0"/>
          <w:numId w:val="30"/>
        </w:numPr>
        <w:rPr>
          <w:lang w:val="es-ES_tradnl"/>
        </w:rPr>
      </w:pPr>
      <w:r>
        <w:rPr>
          <w:lang w:val="es-ES_tradnl"/>
        </w:rPr>
        <w:t>radioMedium se usa el ApskScalarRadioMedium,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r>
        <w:rPr>
          <w:lang w:val="es-ES_tradnl"/>
        </w:rPr>
        <w:t>configurator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r>
        <w:rPr>
          <w:lang w:val="es-ES_tradnl"/>
        </w:rPr>
        <w:t>visualizer se usa el IntegratedMultiVisualizer para generar anotaciones, como los links formados.</w:t>
      </w:r>
    </w:p>
    <w:p w14:paraId="45ECF1A4" w14:textId="51AE6929" w:rsidR="003C53AF" w:rsidRDefault="003C53AF">
      <w:pPr>
        <w:pStyle w:val="Prrafodelista"/>
        <w:numPr>
          <w:ilvl w:val="0"/>
          <w:numId w:val="30"/>
        </w:numPr>
        <w:rPr>
          <w:lang w:val="es-ES_tradnl"/>
        </w:rPr>
      </w:pPr>
      <w:r>
        <w:rPr>
          <w:lang w:val="es-ES_tradnl"/>
        </w:rPr>
        <w:t>physicalEnvironment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.xml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&lt;environment&gt;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&lt;object position="min 265 342 0" orientation="99.26 0 0" shape="cuboid 5 305 8" material="concrete" fill-</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olor="255 255 255" opacity="0.8"/&gt;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&lt;/environment&gt;</w:t>
      </w:r>
    </w:p>
    <w:p w14:paraId="20A5BC3D" w14:textId="6D8FE63E" w:rsidR="003C53AF" w:rsidRDefault="003C53AF" w:rsidP="00B43DF8">
      <w:pPr>
        <w:rPr>
          <w:szCs w:val="24"/>
          <w:lang w:val="es-ES_tradnl"/>
        </w:rPr>
      </w:pPr>
      <w:r w:rsidRPr="003C53AF">
        <w:rPr>
          <w:szCs w:val="24"/>
          <w:lang w:val="es-ES_tradnl"/>
        </w:rPr>
        <w:t>El último archivo es de tipo .ini,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sim-time-limit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network = VanetRouting</w:t>
      </w:r>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“PingApp”,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*.source.numApps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.typename = "PingApp"</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.destAddr = "destination"</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*.source.app[0].printPing = true</w:t>
      </w:r>
    </w:p>
    <w:p w14:paraId="0D7A6DDE" w14:textId="77777777" w:rsidR="00B43DF8" w:rsidRDefault="00250C12" w:rsidP="00B43DF8">
      <w:pPr>
        <w:rPr>
          <w:szCs w:val="24"/>
          <w:lang w:val="es-ES_tradnl"/>
        </w:rPr>
      </w:pPr>
      <w:r>
        <w:rPr>
          <w:szCs w:val="24"/>
          <w:lang w:val="es-ES_tradnl"/>
        </w:rPr>
        <w:t>A continuación, se configura la interfaz de red para que los nodos se comuniquen entre sí, en este caso la de WiFi 802.11, se define el bitrate de 6 Mbps, la potencia de transmisión de 200 mW,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*.*.wlan[*].typename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*.*.wlan[*].bitrate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*.*.wlan[*].mac.**.responseAckFrameBitrate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*.*.wlan[*].mac.**.*Retry*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*.*.wlan[*].radio.transmitter.power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 xml:space="preserve">*.*.wlan[*].radio.receiver.sensitivity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*.*.wlan[*].radio.receiver.snirThreshold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*.*.wlan[*].radio.receiver.energyDetection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*.*.wlan[*].radio.bandwidth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*.radioMedium.typename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*.*Host.wlan[*].radio.typename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*.*.wlan[*].radio.typename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 xml:space="preserve">*.*.wlan[*].radio.centerFrequency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.xml:</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*.physicalEnvironment.config = xmldoc("walls.xml")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*.radioMedium.obstacleLoss.typename = "IdealObstacleLoss"</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*.node*.mobility.typename = "LinearMobility"</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*.node1.mobility.initialMovementHeading = uniform(6deg,10deg)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*.node5.mobility.initialMovementHeading = uniform(186deg,190deg)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*.node*.mobility.speed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**.constraintAreaMaxX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**.constraintAreaMaxY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*.*.routingApp.typename = "Aodv"</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*.*.routingApp.activeRouteTimeout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*.*.routingApp.deletePeriod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34"/>
                    <a:stretch>
                      <a:fillRect/>
                    </a:stretch>
                  </pic:blipFill>
                  <pic:spPr>
                    <a:xfrm>
                      <a:off x="0" y="0"/>
                      <a:ext cx="3980977" cy="2261458"/>
                    </a:xfrm>
                    <a:prstGeom prst="rect">
                      <a:avLst/>
                    </a:prstGeom>
                  </pic:spPr>
                </pic:pic>
              </a:graphicData>
            </a:graphic>
          </wp:inline>
        </w:drawing>
      </w:r>
    </w:p>
    <w:p w14:paraId="000A4507" w14:textId="056C6ABD" w:rsidR="00AA473B" w:rsidRDefault="00A232B8" w:rsidP="000F2008">
      <w:pPr>
        <w:pStyle w:val="Descripcin"/>
      </w:pPr>
      <w:bookmarkStart w:id="188" w:name="_Toc147407294"/>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3</w:t>
        </w:r>
      </w:fldSimple>
      <w:r>
        <w:t xml:space="preserve"> </w:t>
      </w:r>
      <w:r w:rsidRPr="00CD60F3">
        <w:t>I</w:t>
      </w:r>
      <w:r w:rsidR="005939E8" w:rsidRPr="00CD60F3">
        <w:t xml:space="preserve">magen de la simulación de </w:t>
      </w:r>
      <w:r w:rsidRPr="00CD60F3">
        <w:t>AODV</w:t>
      </w:r>
      <w:bookmarkEnd w:id="188"/>
    </w:p>
    <w:p w14:paraId="64B94CFA" w14:textId="764D1EBF" w:rsidR="00893787" w:rsidRDefault="000C5B0E" w:rsidP="00FC4CC8">
      <w:pPr>
        <w:pStyle w:val="Ttulo3"/>
        <w:numPr>
          <w:ilvl w:val="2"/>
          <w:numId w:val="52"/>
        </w:numPr>
      </w:pPr>
      <w:r>
        <w:t xml:space="preserve"> </w:t>
      </w:r>
      <w:bookmarkStart w:id="189" w:name="_Toc147407385"/>
      <w:r w:rsidR="00893787">
        <w:t>IEEE 802.11p</w:t>
      </w:r>
      <w:bookmarkEnd w:id="189"/>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.xml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235DE678">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16BDB0E6" w:rsidR="00AA473B" w:rsidRDefault="00A232B8" w:rsidP="000F2008">
      <w:pPr>
        <w:pStyle w:val="Descripcin"/>
      </w:pPr>
      <w:bookmarkStart w:id="190" w:name="_Toc147407295"/>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4</w:t>
        </w:r>
      </w:fldSimple>
      <w:r>
        <w:t xml:space="preserve"> </w:t>
      </w:r>
      <w:r w:rsidRPr="00B779F9">
        <w:t>I</w:t>
      </w:r>
      <w:r w:rsidR="005939E8" w:rsidRPr="00B779F9">
        <w:t xml:space="preserve">magen del editor de una red en </w:t>
      </w:r>
      <w:r w:rsidRPr="00B779F9">
        <w:t>sumo</w:t>
      </w:r>
      <w:bookmarkEnd w:id="190"/>
    </w:p>
    <w:p w14:paraId="442889E8" w14:textId="0C2A38DE" w:rsidR="00FA463F" w:rsidRDefault="00FA463F" w:rsidP="00FA463F">
      <w:pPr>
        <w:rPr>
          <w:lang w:val="es-ES_tradnl"/>
        </w:rPr>
      </w:pPr>
      <w:r>
        <w:rPr>
          <w:lang w:val="es-ES_tradnl"/>
        </w:rPr>
        <w:t xml:space="preserve">Se escribe un archivo .launch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“building”</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&lt;?xml version="1.0"?&gt;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&lt;!--debug config--&gt;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&lt;launch&gt;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file="hello2.sumocfg" type="config"/&gt;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&lt;/launch&gt;</w:t>
      </w:r>
      <w:r>
        <w:rPr>
          <w:rFonts w:ascii="Monospace" w:hAnsi="Monospace" w:cs="Monospace"/>
          <w:sz w:val="20"/>
          <w:lang w:eastAsia="es-MX"/>
        </w:rPr>
        <w:tab/>
      </w:r>
    </w:p>
    <w:p w14:paraId="732C1C07" w14:textId="4E903CAA" w:rsidR="00AA473B" w:rsidRDefault="00AA473B" w:rsidP="000F2008">
      <w:pPr>
        <w:pStyle w:val="Descripcin"/>
      </w:pPr>
    </w:p>
    <w:p w14:paraId="683CDEFD" w14:textId="2762D496" w:rsidR="00AA473B" w:rsidRDefault="00AA473B" w:rsidP="000F2008">
      <w:pPr>
        <w:pStyle w:val="Descripcin"/>
      </w:pPr>
    </w:p>
    <w:p w14:paraId="74390300" w14:textId="58CB0E7C" w:rsidR="00AA473B" w:rsidRDefault="00643D90" w:rsidP="000F2008">
      <w:pPr>
        <w:pStyle w:val="Descripcin"/>
      </w:pPr>
      <w:r>
        <w:rPr>
          <w:noProof/>
        </w:rPr>
        <w:lastRenderedPageBreak/>
        <mc:AlternateContent>
          <mc:Choice Requires="wpg">
            <w:drawing>
              <wp:anchor distT="0" distB="0" distL="114300" distR="114300" simplePos="0" relativeHeight="251623424" behindDoc="0" locked="0" layoutInCell="1" allowOverlap="1" wp14:anchorId="5F5DE414" wp14:editId="0AB2DD33">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A3C9F5" id="Grupo 1" o:spid="_x0000_s1026" style="position:absolute;margin-left:0;margin-top:.05pt;width:112.7pt;height:161.1pt;z-index:25162342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38"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39" o:title="Interfaz de usuario gráfica, Aplicación&#10;&#10;Descripción generada automáticamente"/>
                </v:shape>
                <w10:wrap type="square" anchorx="margin"/>
              </v:group>
            </w:pict>
          </mc:Fallback>
        </mc:AlternateContent>
      </w:r>
    </w:p>
    <w:p w14:paraId="6DB77D61" w14:textId="4660751A" w:rsidR="00AA473B" w:rsidRDefault="00AA473B" w:rsidP="000F2008">
      <w:pPr>
        <w:pStyle w:val="Descripcin"/>
      </w:pPr>
    </w:p>
    <w:p w14:paraId="67BAE2CC" w14:textId="091DAA59" w:rsidR="00AA473B" w:rsidRDefault="00AA473B" w:rsidP="000F2008">
      <w:pPr>
        <w:pStyle w:val="Descripcin"/>
      </w:pPr>
    </w:p>
    <w:p w14:paraId="432323AD" w14:textId="77777777" w:rsidR="00AA473B" w:rsidRDefault="00AA473B" w:rsidP="000F2008">
      <w:pPr>
        <w:pStyle w:val="Descripcin"/>
      </w:pPr>
    </w:p>
    <w:p w14:paraId="7D4563A9" w14:textId="28AF3EA8" w:rsidR="00AA473B" w:rsidRDefault="00AA473B" w:rsidP="000F2008">
      <w:pPr>
        <w:pStyle w:val="Descripcin"/>
      </w:pPr>
    </w:p>
    <w:p w14:paraId="4686A6C0" w14:textId="56D49E1B" w:rsidR="00643D90" w:rsidRDefault="00643D90" w:rsidP="000F2008">
      <w:pPr>
        <w:pStyle w:val="Descripcin"/>
      </w:pPr>
    </w:p>
    <w:p w14:paraId="470903B6" w14:textId="0759C7EA" w:rsidR="00643D90" w:rsidRDefault="00643D90" w:rsidP="000F2008">
      <w:pPr>
        <w:pStyle w:val="Descripcin"/>
      </w:pPr>
    </w:p>
    <w:p w14:paraId="181941A3" w14:textId="00F78C88" w:rsidR="00643D90" w:rsidRDefault="00A232B8" w:rsidP="000F2008">
      <w:pPr>
        <w:pStyle w:val="Descripcin"/>
      </w:pPr>
      <w:r>
        <w:rPr>
          <w:noProof/>
        </w:rPr>
        <mc:AlternateContent>
          <mc:Choice Requires="wps">
            <w:drawing>
              <wp:anchor distT="0" distB="0" distL="114300" distR="114300" simplePos="0" relativeHeight="252572672" behindDoc="0" locked="0" layoutInCell="1" allowOverlap="1" wp14:anchorId="2B6C5E4F" wp14:editId="786B15C0">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585FF64" w:rsidR="00A232B8" w:rsidRPr="00110267" w:rsidRDefault="00A232B8" w:rsidP="000F2008">
                            <w:pPr>
                              <w:pStyle w:val="Descripcin"/>
                              <w:rPr>
                                <w:noProof/>
                              </w:rPr>
                            </w:pPr>
                            <w:bookmarkStart w:id="191" w:name="_Toc147407296"/>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53" type="#_x0000_t202" style="position:absolute;left:0;text-align:left;margin-left:46.4pt;margin-top:4.6pt;width:354.1pt;height:.05pt;z-index:25257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dsGgIAAEAEAAAOAAAAZHJzL2Uyb0RvYy54bWysU8Fu2zAMvQ/YPwi6L06yrt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" stroked="f">
                <v:textbox style="mso-fit-shape-to-text:t" inset="0,0,0,0">
                  <w:txbxContent>
                    <w:p w14:paraId="2DC56E30" w14:textId="4585FF64" w:rsidR="00A232B8" w:rsidRPr="00110267" w:rsidRDefault="00A232B8" w:rsidP="000F2008">
                      <w:pPr>
                        <w:pStyle w:val="Descripcin"/>
                        <w:rPr>
                          <w:noProof/>
                        </w:rPr>
                      </w:pPr>
                      <w:bookmarkStart w:id="192" w:name="_Toc147407296"/>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2"/>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40"/>
                    <a:stretch>
                      <a:fillRect/>
                    </a:stretch>
                  </pic:blipFill>
                  <pic:spPr>
                    <a:xfrm>
                      <a:off x="0" y="0"/>
                      <a:ext cx="3419321" cy="1931180"/>
                    </a:xfrm>
                    <a:prstGeom prst="rect">
                      <a:avLst/>
                    </a:prstGeom>
                  </pic:spPr>
                </pic:pic>
              </a:graphicData>
            </a:graphic>
          </wp:inline>
        </w:drawing>
      </w:r>
    </w:p>
    <w:p w14:paraId="70B3022B" w14:textId="1CBB2976" w:rsidR="00AA473B" w:rsidRDefault="00A232B8" w:rsidP="000F2008">
      <w:pPr>
        <w:pStyle w:val="Descripcin"/>
      </w:pPr>
      <w:bookmarkStart w:id="193" w:name="_Toc147407297"/>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6</w:t>
        </w:r>
      </w:fldSimple>
      <w:r>
        <w:t xml:space="preserve"> </w:t>
      </w:r>
      <w:r w:rsidRPr="008351DC">
        <w:t>V</w:t>
      </w:r>
      <w:r w:rsidR="005939E8" w:rsidRPr="008351DC">
        <w:t>entana para crear rutas</w:t>
      </w:r>
      <w:bookmarkEnd w:id="193"/>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&lt;vehicle id="vehicle_1" depart="2.00" route="route_1"/&gt;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&lt;vehicle id="vehicle_2" depart="4.00" route="route_3"/&gt;</w:t>
      </w:r>
    </w:p>
    <w:p w14:paraId="60401E04" w14:textId="6F2D80FA" w:rsidR="00547F3E" w:rsidRDefault="00547F3E" w:rsidP="00547F3E">
      <w:pPr>
        <w:rPr>
          <w:lang w:val="es-ES_tradnl"/>
        </w:rPr>
      </w:pPr>
      <w:r>
        <w:rPr>
          <w:rFonts w:ascii="Monospace" w:hAnsi="Monospace" w:cs="Monospace"/>
          <w:sz w:val="20"/>
          <w:lang w:eastAsia="es-MX"/>
        </w:rPr>
        <w:t xml:space="preserve">    &lt;vehicle id="vehicle_3" depart="5.00" route="route_5"/&gt;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41"/>
                    <a:stretch>
                      <a:fillRect/>
                    </a:stretch>
                  </pic:blipFill>
                  <pic:spPr>
                    <a:xfrm>
                      <a:off x="0" y="0"/>
                      <a:ext cx="3533032" cy="1636381"/>
                    </a:xfrm>
                    <a:prstGeom prst="rect">
                      <a:avLst/>
                    </a:prstGeom>
                  </pic:spPr>
                </pic:pic>
              </a:graphicData>
            </a:graphic>
          </wp:inline>
        </w:drawing>
      </w:r>
    </w:p>
    <w:p w14:paraId="404C903F" w14:textId="522BCAD3" w:rsidR="00025472" w:rsidRDefault="00A232B8" w:rsidP="000F2008">
      <w:pPr>
        <w:pStyle w:val="Descripcin"/>
      </w:pPr>
      <w:bookmarkStart w:id="194" w:name="_Toc147407298"/>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7</w:t>
        </w:r>
      </w:fldSimple>
      <w:r>
        <w:t xml:space="preserve"> </w:t>
      </w:r>
      <w:r w:rsidRPr="00EB486E">
        <w:t>I</w:t>
      </w:r>
      <w:r w:rsidR="005939E8" w:rsidRPr="00EB486E">
        <w:t xml:space="preserve">magen final en </w:t>
      </w:r>
      <w:r w:rsidRPr="00EB486E">
        <w:t>sumo</w:t>
      </w:r>
      <w:bookmarkEnd w:id="194"/>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omnet++, se puede partir del ejemplo incluido en veins_inet/examples/veins_inet. Se requieren agregar los archivos correspondientes a las rutas, la red, el config y el launch. En el caso de los obstáculos se requieren agregar módulos extras en el .ned para que funcionen, o incluirlo como en la primera simulación. El archivo .NED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42"/>
                    <a:stretch>
                      <a:fillRect/>
                    </a:stretch>
                  </pic:blipFill>
                  <pic:spPr>
                    <a:xfrm>
                      <a:off x="0" y="0"/>
                      <a:ext cx="2925041" cy="2954059"/>
                    </a:xfrm>
                    <a:prstGeom prst="rect">
                      <a:avLst/>
                    </a:prstGeom>
                  </pic:spPr>
                </pic:pic>
              </a:graphicData>
            </a:graphic>
          </wp:inline>
        </w:drawing>
      </w:r>
    </w:p>
    <w:p w14:paraId="2E6C7344" w14:textId="16FA6962" w:rsidR="00025472" w:rsidRDefault="00A232B8" w:rsidP="000F2008">
      <w:pPr>
        <w:pStyle w:val="Descripcin"/>
      </w:pPr>
      <w:bookmarkStart w:id="195" w:name="_Toc147407299"/>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8</w:t>
        </w:r>
      </w:fldSimple>
      <w:r>
        <w:t xml:space="preserve"> </w:t>
      </w:r>
      <w:r w:rsidRPr="00A4014D">
        <w:t>A</w:t>
      </w:r>
      <w:r w:rsidR="005939E8" w:rsidRPr="00A4014D">
        <w:t>rchivo .</w:t>
      </w:r>
      <w:r w:rsidR="005939E8">
        <w:t>NED</w:t>
      </w:r>
      <w:r w:rsidR="005939E8" w:rsidRPr="00A4014D">
        <w:t xml:space="preserve"> para la segunda simulación</w:t>
      </w:r>
      <w:bookmarkEnd w:id="195"/>
    </w:p>
    <w:p w14:paraId="400679BC" w14:textId="18256136" w:rsidR="00893787" w:rsidRDefault="00893787" w:rsidP="000F2008">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.ned,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network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sim-time-limit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debug-on-errors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cmdenv-express-mode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image-path = ../../../../images</w:t>
      </w:r>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*.node[*].numApps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*.node[*].app[0].typename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*.node[*].app[0].interface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A continuación, para todos los nodos se agrega el estándar 802.11p con la opción de opMode, junto con el radio, la banda de frecuencia que es 5.9 GHz, potencia de transmisión 200 mW y el ancho de banda 10 MHz. Mientas el hostAutoConfigurator permite agregar direcciones ip.</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*.node[*].wlan[0].opMode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*.node[*].wlan[0].radio.typename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*.node[*].wlan[0].radio.bandName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*.node[*].wlan[0].radio.channelNumber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*.node[*].wlan[0].radio.transmitter.power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*.node[*].wlan[0].radio.bandwidth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*.node[*].wlan[*].radio.antenna.mobility.typename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"AttachedMobility"</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*.node[*].wlan[*].radio.antenna.mobility.mobilityModule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"^.^.^.^.mobility"</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*.node[*].wlan[*].radio.antenna.mobility.offsetX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*.node[*].wlan[*].radio.antenna.mobility.offsetZ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*.node[*].ipv4.configurator.typename = "HostAutoConfigurator"</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“VeinsInetMobility”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physicalEnvironment junto a un modelo de propagación, que en este caso IdealObstacleLoss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*.node[*].mobility.typename = "VeinsInetMobility"</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*.manager.updateInterval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*.manager.host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*.manager.port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*.manager.autoShutdown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*.manager.launchConfig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*.manager.moduleType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*.physicalEnvironment.config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*.radioMedium.obstacleLoss.typename = "IdealObstacleLoss"</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para nuestro modelo se tienen dos métodos principales: el método startApplication() con el cuál se controlan los nodos para el envío de un mensaje, para generar eventos y con veins controlar su comportamiento (velocidad, rutas, etc.); el otro método es processPacket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if (getParentModule()-&gt;getIndex()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traciVehicle se puede controlar el vehículo como cambiar la velocidad (traciVehicle-&gt;setSpeed(0);)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luego se crea el paquete y se le agrega el payload, con sendPacket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 xml:space="preserve"> = makeShared&lt;VeinsInetSampleMessage&gt;();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-&gt;setChunkLength(B(100));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-&gt;setRoadId(traciVehicle-&gt;getRoadId().c_str());</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timestampPayload(</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packet = createPacket("ChangingLane");</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packet-&gt;insertAtBack(</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sendPacket(</w:t>
      </w:r>
      <w:r w:rsidRPr="00B86D81">
        <w:rPr>
          <w:rFonts w:ascii="Courier New" w:hAnsi="Courier New" w:cs="Courier New"/>
          <w:color w:val="000000" w:themeColor="text1"/>
          <w:sz w:val="22"/>
          <w:szCs w:val="22"/>
          <w:u w:val="single"/>
          <w:lang w:eastAsia="es-MX"/>
        </w:rPr>
        <w:t>std</w:t>
      </w:r>
      <w:r w:rsidRPr="00B86D81">
        <w:rPr>
          <w:rFonts w:ascii="Courier New" w:hAnsi="Courier New" w:cs="Courier New"/>
          <w:color w:val="000000" w:themeColor="text1"/>
          <w:sz w:val="22"/>
          <w:szCs w:val="22"/>
          <w:lang w:eastAsia="es-MX"/>
        </w:rPr>
        <w:t>::move(packet));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Por último, con una función callback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timerManager.create(veins::TimerSpecification(callback).onesh</w:t>
      </w:r>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otAt(SimTime(70150,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En processPacket los nodos reciben un paquete enviado por broadcast, con peekAtFront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color w:val="000000" w:themeColor="text1"/>
          <w:sz w:val="22"/>
          <w:szCs w:val="22"/>
          <w:u w:val="single"/>
          <w:lang w:eastAsia="es-MX"/>
        </w:rPr>
        <w:t>pk</w:t>
      </w:r>
      <w:r w:rsidRPr="00AA473B">
        <w:rPr>
          <w:rFonts w:ascii="Courier New" w:hAnsi="Courier New" w:cs="Courier New"/>
          <w:color w:val="000000" w:themeColor="text1"/>
          <w:sz w:val="22"/>
          <w:szCs w:val="22"/>
          <w:lang w:eastAsia="es-MX"/>
        </w:rPr>
        <w:t>-&gt;peekAtFront&lt;VeinsInetSampleMessage&gt;();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r w:rsidRPr="00AA473B">
        <w:rPr>
          <w:color w:val="000000" w:themeColor="text1"/>
          <w:szCs w:val="24"/>
          <w:u w:val="single"/>
          <w:lang w:eastAsia="es-MX"/>
        </w:rPr>
        <w:t>payload</w:t>
      </w:r>
      <w:r w:rsidRPr="00AA473B">
        <w:rPr>
          <w:color w:val="000000" w:themeColor="text1"/>
          <w:szCs w:val="24"/>
          <w:lang w:eastAsia="es-MX"/>
        </w:rPr>
        <w:t xml:space="preserve">-&gt;getRoadId()), </w:t>
      </w:r>
      <w:r w:rsidRPr="00B86D81">
        <w:rPr>
          <w:szCs w:val="24"/>
          <w:lang w:eastAsia="es-MX"/>
        </w:rPr>
        <w:t>igual con traciVehicle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(haveForwarded),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packet = createPacket("relay");</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packet-&gt;insertAtBack(</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sendPacket(</w:t>
      </w:r>
      <w:r w:rsidRPr="00AA473B">
        <w:rPr>
          <w:rFonts w:ascii="Courier New" w:hAnsi="Courier New" w:cs="Courier New"/>
          <w:color w:val="000000" w:themeColor="text1"/>
          <w:sz w:val="22"/>
          <w:szCs w:val="22"/>
          <w:u w:val="single"/>
          <w:lang w:eastAsia="es-MX"/>
        </w:rPr>
        <w:t>std</w:t>
      </w:r>
      <w:r w:rsidRPr="00AA473B">
        <w:rPr>
          <w:rFonts w:ascii="Courier New" w:hAnsi="Courier New" w:cs="Courier New"/>
          <w:color w:val="000000" w:themeColor="text1"/>
          <w:sz w:val="22"/>
          <w:szCs w:val="22"/>
          <w:lang w:eastAsia="es-MX"/>
        </w:rPr>
        <w:t>::move(packet));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haveForwarded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jecutarla debe estar corriendo veins</w:t>
      </w:r>
      <w:r w:rsidRPr="00AA473B">
        <w:rPr>
          <w:color w:val="000000" w:themeColor="text1"/>
          <w:szCs w:val="24"/>
          <w:lang w:eastAsia="es-MX"/>
        </w:rPr>
        <w:t xml:space="preserve"> (se abre la aplicación veins_launchd)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43"/>
                    <a:stretch>
                      <a:fillRect/>
                    </a:stretch>
                  </pic:blipFill>
                  <pic:spPr>
                    <a:xfrm>
                      <a:off x="0" y="0"/>
                      <a:ext cx="3987980" cy="1899446"/>
                    </a:xfrm>
                    <a:prstGeom prst="rect">
                      <a:avLst/>
                    </a:prstGeom>
                  </pic:spPr>
                </pic:pic>
              </a:graphicData>
            </a:graphic>
          </wp:inline>
        </w:drawing>
      </w:r>
    </w:p>
    <w:p w14:paraId="6DA6E735" w14:textId="601497DC" w:rsidR="00025472" w:rsidRDefault="00A232B8" w:rsidP="000F2008">
      <w:pPr>
        <w:pStyle w:val="Descripcin"/>
      </w:pPr>
      <w:bookmarkStart w:id="196" w:name="_Toc147407300"/>
      <w:r>
        <w:t>F</w:t>
      </w:r>
      <w:r w:rsidR="00A90B0B">
        <w:t>igura</w:t>
      </w:r>
      <w:r>
        <w:t xml:space="preserve"> </w:t>
      </w:r>
      <w:fldSimple w:instr=" STYLEREF 1 \s ">
        <w:r w:rsidR="000F2008">
          <w:rPr>
            <w:noProof/>
          </w:rPr>
          <w:t>7</w:t>
        </w:r>
      </w:fldSimple>
      <w:r w:rsidR="000F2008">
        <w:noBreakHyphen/>
      </w:r>
      <w:fldSimple w:instr=" SEQ Figura_ \* ARABIC \s 1 ">
        <w:r w:rsidR="000F2008">
          <w:rPr>
            <w:noProof/>
          </w:rPr>
          <w:t>9</w:t>
        </w:r>
      </w:fldSimple>
      <w:r>
        <w:t xml:space="preserve"> </w:t>
      </w:r>
      <w:r w:rsidRPr="00F551D4">
        <w:t>I</w:t>
      </w:r>
      <w:r w:rsidR="00A90B0B" w:rsidRPr="00F551D4">
        <w:t>magen de la simulación corriendo en omnet++, se observa un nodo retransmitiendo a todos un mensaje</w:t>
      </w:r>
      <w:bookmarkEnd w:id="196"/>
    </w:p>
    <w:p w14:paraId="1CD58A8E" w14:textId="5DF1ED4C" w:rsidR="00DA1247" w:rsidRDefault="00B53CB6" w:rsidP="00FC4CC8">
      <w:pPr>
        <w:pStyle w:val="Ttulo1"/>
        <w:numPr>
          <w:ilvl w:val="0"/>
          <w:numId w:val="52"/>
        </w:numPr>
      </w:pPr>
      <w:bookmarkStart w:id="197" w:name="_Toc147407386"/>
      <w:bookmarkStart w:id="198" w:name="_Hlk146811567"/>
      <w:bookmarkEnd w:id="180"/>
      <w:bookmarkEnd w:id="184"/>
      <w:r>
        <w:lastRenderedPageBreak/>
        <w:t>Resultados</w:t>
      </w:r>
      <w:bookmarkEnd w:id="197"/>
    </w:p>
    <w:p w14:paraId="3B355651" w14:textId="193F05B5" w:rsidR="00BB4DB5" w:rsidRPr="00BB4DB5" w:rsidRDefault="00BB4DB5" w:rsidP="00FC4CC8">
      <w:pPr>
        <w:pStyle w:val="Ttulo2"/>
        <w:numPr>
          <w:ilvl w:val="1"/>
          <w:numId w:val="52"/>
        </w:numPr>
        <w:ind w:left="0"/>
      </w:pPr>
      <w:bookmarkStart w:id="199" w:name="_Toc147407387"/>
      <w:r>
        <w:t>Simulación 1</w:t>
      </w:r>
      <w:bookmarkEnd w:id="199"/>
    </w:p>
    <w:p w14:paraId="024381AB" w14:textId="1E019D1A" w:rsidR="00DA1247" w:rsidRDefault="00B6548A" w:rsidP="00DA1247">
      <w:bookmarkStart w:id="200" w:name="_Hlk139731275"/>
      <w:r>
        <w:rPr>
          <w:noProof/>
        </w:rPr>
        <mc:AlternateContent>
          <mc:Choice Requires="wps">
            <w:drawing>
              <wp:anchor distT="0" distB="0" distL="114300" distR="114300" simplePos="0" relativeHeight="252574720" behindDoc="0" locked="0" layoutInCell="1" allowOverlap="1" wp14:anchorId="5B940107" wp14:editId="3F2E714B">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110B74A8" w:rsidR="00B6548A" w:rsidRPr="00136356" w:rsidRDefault="00B6548A" w:rsidP="000F2008">
                            <w:pPr>
                              <w:pStyle w:val="Descripcin"/>
                              <w:rPr>
                                <w:noProof/>
                                <w:sz w:val="24"/>
                              </w:rPr>
                            </w:pPr>
                            <w:bookmarkStart w:id="201" w:name="_Toc14740730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54" type="#_x0000_t202" style="position:absolute;left:0;text-align:left;margin-left:48.45pt;margin-top:259.95pt;width:344.35pt;height:.05pt;z-index:25257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4d3HA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mT4d3HAIAAEAEAAAOAAAAAAAAAAAAAAAAAC4CAABkcnMvZTJvRG9jLnhtbFBL&#10;AQItABQABgAIAAAAIQCNgRma4QAAAAoBAAAPAAAAAAAAAAAAAAAAAHYEAABkcnMvZG93bnJldi54&#10;bWxQSwUGAAAAAAQABADzAAAAhAUAAAAA&#10;" stroked="f">
                <v:textbox style="mso-fit-shape-to-text:t" inset="0,0,0,0">
                  <w:txbxContent>
                    <w:p w14:paraId="60CE8EB5" w14:textId="110B74A8" w:rsidR="00B6548A" w:rsidRPr="00136356" w:rsidRDefault="00B6548A" w:rsidP="000F2008">
                      <w:pPr>
                        <w:pStyle w:val="Descripcin"/>
                        <w:rPr>
                          <w:noProof/>
                          <w:sz w:val="24"/>
                        </w:rPr>
                      </w:pPr>
                      <w:bookmarkStart w:id="202" w:name="_Toc14740730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2"/>
                    </w:p>
                  </w:txbxContent>
                </v:textbox>
                <w10:wrap type="square"/>
              </v:shape>
            </w:pict>
          </mc:Fallback>
        </mc:AlternateContent>
      </w:r>
      <w:r w:rsidR="008565AE">
        <w:rPr>
          <w:noProof/>
        </w:rPr>
        <mc:AlternateContent>
          <mc:Choice Requires="wpg">
            <w:drawing>
              <wp:anchor distT="0" distB="0" distL="114300" distR="114300" simplePos="0" relativeHeight="251624448" behindDoc="0" locked="0" layoutInCell="1" allowOverlap="1" wp14:anchorId="518F1979" wp14:editId="0ADCAC78">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A7BF6C" id="Grupo 1" o:spid="_x0000_s1026" style="position:absolute;margin-left:0;margin-top:167.9pt;width:344.35pt;height:87.6pt;z-index:25162444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46"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47" o:title="Diagrama&#10;&#10;Descripción generada automáticamente"/>
                </v:shape>
                <w10:wrap type="square" anchorx="margin"/>
              </v:group>
            </w:pict>
          </mc:Fallback>
        </mc:AlternateContent>
      </w:r>
      <w:r w:rsidR="00111241">
        <w:t xml:space="preserve">Para la primera simulación se preparan </w:t>
      </w:r>
      <w:r w:rsidR="000D7DE2">
        <w:t>un</w:t>
      </w:r>
      <w:r w:rsidR="00111241">
        <w:t xml:space="preserve"> escenario </w:t>
      </w:r>
      <w:r w:rsidR="00A87A03">
        <w:t xml:space="preserve">como el que se observa en </w:t>
      </w:r>
      <w:r w:rsidR="00B53CB6">
        <w:t>la figura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730B1BAF" w14:textId="77777777" w:rsidR="00617A89" w:rsidRDefault="00617A89" w:rsidP="00DA1247"/>
    <w:p w14:paraId="1D49C0B2" w14:textId="68AA9460" w:rsidR="00827C44" w:rsidRDefault="00827C44" w:rsidP="00DA1247">
      <w:r>
        <w:t>Los resultados varían según una serie de parámetros que configuran tanto el medio físico como la capa MAC en la simulación. En el medio físico, como se parte del estándar 802.11p se tiene que la frecuencia de transmisión es en 5.9 GHz, y la potencia máxima de 200 mW</w:t>
      </w:r>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Con esto y tomando como ganancia de las antenas 0 dBm, con el modelo de free space path loss,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obstacle loss”, donde la señal no atraviesa las construcciones. </w:t>
      </w:r>
    </w:p>
    <w:p w14:paraId="0E202A52" w14:textId="3C92D765" w:rsidR="009F4B29" w:rsidRDefault="00536DA3" w:rsidP="00DA1247">
      <w:r>
        <w:t>Igualmente</w:t>
      </w:r>
      <w:r w:rsidR="008565AE">
        <w:t xml:space="preserve">, en el protocolo de AODV </w:t>
      </w:r>
      <w:r>
        <w:t>es importante considerar puntos como el intervalo en que se mantienen activas las rutas</w:t>
      </w:r>
      <w:r w:rsidR="000D7F65">
        <w:t>. P</w:t>
      </w:r>
      <w:r w:rsidR="000E5291">
        <w:t>ues,</w:t>
      </w:r>
      <w:r>
        <w:t xml:space="preserve"> un intervalo pequeño significa mayor inundación en la red de mensajes</w:t>
      </w:r>
      <w:r w:rsidR="000D7F65">
        <w:t>. M</w:t>
      </w:r>
      <w:r w:rsidR="00D64895">
        <w:t xml:space="preserve">ientras </w:t>
      </w:r>
      <w:r w:rsidR="004B1E11">
        <w:t>que,</w:t>
      </w:r>
      <w:r w:rsidR="008565AE">
        <w:t xml:space="preserve"> </w:t>
      </w:r>
      <w:r w:rsidR="00D64895">
        <w:t>un tiempo grande tiene el problema de que la topología cambia con los nodos moviéndose</w:t>
      </w:r>
      <w:r w:rsidR="000D7F65">
        <w:t>. P</w:t>
      </w:r>
      <w:r w:rsidR="00D64895">
        <w:t>or ello en cada escenario se experimenta con diferentes velocidades: 30, 50 y 80 km/h</w:t>
      </w:r>
      <w:r w:rsidR="000D7F65">
        <w:t>. E</w:t>
      </w:r>
      <w:r w:rsidR="00D64895">
        <w:t>n l</w:t>
      </w:r>
      <w:r w:rsidR="008565AE">
        <w:t>as que los nodos d</w:t>
      </w:r>
      <w:r w:rsidR="00D64895">
        <w:t>eben cubrir la misma distancia recorrid</w:t>
      </w:r>
      <w:r w:rsidR="009F4B29">
        <w:t>a</w:t>
      </w:r>
      <w:r w:rsidR="008B5DA0">
        <w:t>,</w:t>
      </w:r>
      <w:r w:rsidR="000D7F65">
        <w:t xml:space="preserve"> la cual es </w:t>
      </w:r>
      <w:r w:rsidR="008B5DA0">
        <w:t>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0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3E1424">
          <w:type w:val="continuous"/>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Potencia de transmisión 200 mW</w:t>
      </w:r>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Tasa de transmisión 6 mbps</w:t>
      </w:r>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03"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intenta enviar 12 mensajes, pero solo recibe respuesta de 8, lo que es una tasa de pérdida del 33.33% con un rtt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28544" behindDoc="0" locked="0" layoutInCell="1" allowOverlap="1" wp14:anchorId="38C4C228" wp14:editId="4ED1413F">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73043F" id="Grupo 2" o:spid="_x0000_s1026" style="position:absolute;margin-left:37.9pt;margin-top:6.65pt;width:355.2pt;height:101.65pt;z-index:25162854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50"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51"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76768" behindDoc="0" locked="0" layoutInCell="1" allowOverlap="1" wp14:anchorId="365AF4D9" wp14:editId="73BD1E8A">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0DC1BA27" w:rsidR="00B6548A" w:rsidRPr="00695D7F" w:rsidRDefault="00B6548A" w:rsidP="000F2008">
                            <w:pPr>
                              <w:pStyle w:val="Descripcin"/>
                              <w:rPr>
                                <w:noProof/>
                                <w:sz w:val="24"/>
                              </w:rPr>
                            </w:pPr>
                            <w:bookmarkStart w:id="204" w:name="_Toc14740730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5" type="#_x0000_t202" style="position:absolute;left:0;text-align:left;margin-left:37.8pt;margin-top:35.6pt;width:355.2pt;height:.05pt;z-index:25257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YS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" stroked="f">
                <v:textbox style="mso-fit-shape-to-text:t" inset="0,0,0,0">
                  <w:txbxContent>
                    <w:p w14:paraId="7EC8392B" w14:textId="0DC1BA27" w:rsidR="00B6548A" w:rsidRPr="00695D7F" w:rsidRDefault="00B6548A" w:rsidP="000F2008">
                      <w:pPr>
                        <w:pStyle w:val="Descripcin"/>
                        <w:rPr>
                          <w:noProof/>
                          <w:sz w:val="24"/>
                        </w:rPr>
                      </w:pPr>
                      <w:bookmarkStart w:id="205" w:name="_Toc14740730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5"/>
                    </w:p>
                  </w:txbxContent>
                </v:textbox>
                <w10:wrap type="square"/>
              </v:shape>
            </w:pict>
          </mc:Fallback>
        </mc:AlternateContent>
      </w:r>
    </w:p>
    <w:p w14:paraId="1CB79D8D" w14:textId="77777777" w:rsidR="00D13555" w:rsidRDefault="00D13555" w:rsidP="00DA1247">
      <w:bookmarkStart w:id="206" w:name="_Hlk140503847"/>
    </w:p>
    <w:p w14:paraId="7398CDF6" w14:textId="68298A9D" w:rsidR="009A3A51" w:rsidRDefault="00C2787E" w:rsidP="00DA12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03"/>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omnet lo divide en dos “pending queue” e “in progress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6548A">
        <w:rPr>
          <w:noProof/>
        </w:rPr>
        <mc:AlternateContent>
          <mc:Choice Requires="wps">
            <w:drawing>
              <wp:anchor distT="0" distB="0" distL="114300" distR="114300" simplePos="0" relativeHeight="252578816" behindDoc="0" locked="0" layoutInCell="1" allowOverlap="1" wp14:anchorId="53730F58" wp14:editId="39497B3C">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16922AC4" w:rsidR="00B6548A" w:rsidRPr="002C0FF3" w:rsidRDefault="00B6548A" w:rsidP="000F2008">
                            <w:pPr>
                              <w:pStyle w:val="Descripcin"/>
                              <w:rPr>
                                <w:sz w:val="24"/>
                              </w:rPr>
                            </w:pPr>
                            <w:bookmarkStart w:id="207" w:name="_Toc147407303"/>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6" type="#_x0000_t202" style="position:absolute;left:0;text-align:left;margin-left:-16.55pt;margin-top:300.25pt;width:478.5pt;height:.05pt;z-index:25257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4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Gl2d0M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CooB+4GwIAAEAEAAAOAAAAAAAAAAAAAAAAAC4CAABkcnMvZTJvRG9jLnhtbFBL&#10;AQItABQABgAIAAAAIQCQJzAp4gAAAAsBAAAPAAAAAAAAAAAAAAAAAHUEAABkcnMvZG93bnJldi54&#10;bWxQSwUGAAAAAAQABADzAAAAhAUAAAAA&#10;" stroked="f">
                <v:textbox style="mso-fit-shape-to-text:t" inset="0,0,0,0">
                  <w:txbxContent>
                    <w:p w14:paraId="7FC5C255" w14:textId="16922AC4" w:rsidR="00B6548A" w:rsidRPr="002C0FF3" w:rsidRDefault="00B6548A" w:rsidP="000F2008">
                      <w:pPr>
                        <w:pStyle w:val="Descripcin"/>
                        <w:rPr>
                          <w:sz w:val="24"/>
                        </w:rPr>
                      </w:pPr>
                      <w:bookmarkStart w:id="208" w:name="_Toc147407303"/>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08"/>
                    </w:p>
                  </w:txbxContent>
                </v:textbox>
                <w10:wrap type="square"/>
              </v:shape>
            </w:pict>
          </mc:Fallback>
        </mc:AlternateContent>
      </w:r>
      <w:r w:rsidR="000E5291">
        <w:rPr>
          <w:noProof/>
        </w:rPr>
        <mc:AlternateContent>
          <mc:Choice Requires="wpg">
            <w:drawing>
              <wp:anchor distT="0" distB="0" distL="114300" distR="114300" simplePos="0" relativeHeight="251635712" behindDoc="0" locked="0" layoutInCell="1" allowOverlap="1" wp14:anchorId="6FE918D6" wp14:editId="4CC0FCEE">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6DACC5F1" id="Grupo 3" o:spid="_x0000_s1026" style="position:absolute;margin-left:-16.55pt;margin-top:98.8pt;width:478.55pt;height:197pt;z-index:25163571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56"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57"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8"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9"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209" w:name="_Hlk139452110"/>
      <w:r>
        <w:rPr>
          <w:noProof/>
        </w:rPr>
        <mc:AlternateContent>
          <mc:Choice Requires="wps">
            <w:drawing>
              <wp:anchor distT="0" distB="0" distL="114300" distR="114300" simplePos="0" relativeHeight="252580864" behindDoc="0" locked="0" layoutInCell="1" allowOverlap="1" wp14:anchorId="71343CCE" wp14:editId="5309843D">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185FF766" w:rsidR="00B6548A" w:rsidRPr="00B957F5" w:rsidRDefault="00B6548A" w:rsidP="000F2008">
                            <w:pPr>
                              <w:pStyle w:val="Descripcin"/>
                              <w:rPr>
                                <w:noProof/>
                                <w:sz w:val="24"/>
                              </w:rPr>
                            </w:pPr>
                            <w:bookmarkStart w:id="210" w:name="_Toc147407304"/>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7" type="#_x0000_t202" style="position:absolute;left:0;text-align:left;margin-left:-35.95pt;margin-top:404.9pt;width:531.25pt;height:.05pt;z-index:25258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CWZHAIAAEA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" stroked="f">
                <v:textbox style="mso-fit-shape-to-text:t" inset="0,0,0,0">
                  <w:txbxContent>
                    <w:p w14:paraId="5E068C58" w14:textId="185FF766" w:rsidR="00B6548A" w:rsidRPr="00B957F5" w:rsidRDefault="00B6548A" w:rsidP="000F2008">
                      <w:pPr>
                        <w:pStyle w:val="Descripcin"/>
                        <w:rPr>
                          <w:noProof/>
                          <w:sz w:val="24"/>
                        </w:rPr>
                      </w:pPr>
                      <w:bookmarkStart w:id="211" w:name="_Toc147407304"/>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1"/>
                    </w:p>
                  </w:txbxContent>
                </v:textbox>
                <w10:wrap type="square"/>
              </v:shape>
            </w:pict>
          </mc:Fallback>
        </mc:AlternateContent>
      </w:r>
      <w:r w:rsidR="005C1700">
        <w:rPr>
          <w:noProof/>
        </w:rPr>
        <mc:AlternateContent>
          <mc:Choice Requires="wpg">
            <w:drawing>
              <wp:anchor distT="0" distB="0" distL="114300" distR="114300" simplePos="0" relativeHeight="252519424" behindDoc="0" locked="0" layoutInCell="1" allowOverlap="1" wp14:anchorId="264535CF" wp14:editId="5FF983F8">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60"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61"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6AFE020C" id="Grupo 67" o:spid="_x0000_s1026" style="position:absolute;margin-left:-35.95pt;margin-top:278.7pt;width:531.25pt;height:121.7pt;z-index:25251942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92"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93"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94"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95"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96"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7"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8"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9"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9"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8"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7"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96"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95"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94"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200"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201"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202"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203"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204"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205"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206"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7"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8"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9"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10"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11"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12"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13"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14"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15"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16"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7"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8"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9"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20"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21"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204"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205"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206"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7"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8"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9"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10"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11"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12"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13"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14"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22"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16"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7"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8"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9"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23"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21" o:title=""/>
                  </v:shape>
                </v:group>
                <w10:wrap type="square"/>
              </v:group>
            </w:pict>
          </mc:Fallback>
        </mc:AlternateContent>
      </w:r>
      <w:r w:rsidR="00E22EA3">
        <w:rPr>
          <w:noProof/>
        </w:rPr>
        <mc:AlternateContent>
          <mc:Choice Requires="wps">
            <w:drawing>
              <wp:anchor distT="0" distB="0" distL="114300" distR="114300" simplePos="0" relativeHeight="251655168" behindDoc="0" locked="0" layoutInCell="1" allowOverlap="1" wp14:anchorId="50815090" wp14:editId="66A5BB9D">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0F20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8" type="#_x0000_t202" style="position:absolute;left:0;text-align:left;margin-left:-12.35pt;margin-top:238.25pt;width:478.5pt;height:15.6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" stroked="f">
                <v:textbox inset="0,0,0,0">
                  <w:txbxContent>
                    <w:p w14:paraId="5347A70F" w14:textId="0157FC08" w:rsidR="00E22EA3" w:rsidRPr="00561F10" w:rsidRDefault="00E22EA3" w:rsidP="000F20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82912" behindDoc="0" locked="0" layoutInCell="1" allowOverlap="1" wp14:anchorId="02A6096C" wp14:editId="2F22F107">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2D3FAA8F" w:rsidR="00B6548A" w:rsidRPr="004A5122" w:rsidRDefault="00B6548A" w:rsidP="000F2008">
                            <w:pPr>
                              <w:pStyle w:val="Descripcin"/>
                              <w:rPr>
                                <w:noProof/>
                                <w:sz w:val="24"/>
                              </w:rPr>
                            </w:pPr>
                            <w:bookmarkStart w:id="212" w:name="_Toc147407305"/>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9" type="#_x0000_t202" style="position:absolute;left:0;text-align:left;margin-left:0;margin-top:138.15pt;width:400.05pt;height:.05pt;z-index:252582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0HAGQIAAEA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" stroked="f">
                <v:textbox style="mso-fit-shape-to-text:t" inset="0,0,0,0">
                  <w:txbxContent>
                    <w:p w14:paraId="21630C3E" w14:textId="2D3FAA8F" w:rsidR="00B6548A" w:rsidRPr="004A5122" w:rsidRDefault="00B6548A" w:rsidP="000F2008">
                      <w:pPr>
                        <w:pStyle w:val="Descripcin"/>
                        <w:rPr>
                          <w:noProof/>
                          <w:sz w:val="24"/>
                        </w:rPr>
                      </w:pPr>
                      <w:bookmarkStart w:id="213" w:name="_Toc147407305"/>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3"/>
                    </w:p>
                  </w:txbxContent>
                </v:textbox>
                <w10:wrap type="square" anchorx="margin"/>
              </v:shape>
            </w:pict>
          </mc:Fallback>
        </mc:AlternateContent>
      </w:r>
      <w:r w:rsidR="00023641">
        <w:rPr>
          <w:noProof/>
        </w:rPr>
        <mc:AlternateContent>
          <mc:Choice Requires="wpg">
            <w:drawing>
              <wp:anchor distT="0" distB="0" distL="114300" distR="114300" simplePos="0" relativeHeight="251645952" behindDoc="0" locked="0" layoutInCell="1" allowOverlap="1" wp14:anchorId="6F60E5F1" wp14:editId="22B417A5">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9484D5" id="Grupo 5" o:spid="_x0000_s1026" style="position:absolute;margin-left:20.3pt;margin-top:37.25pt;width:400.05pt;height:95.05pt;z-index:25164595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26"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7"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209"/>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0BE54EB5" w:rsidR="008A4A5C" w:rsidRDefault="008A4A5C" w:rsidP="00DA1247">
      <w:r>
        <w:t xml:space="preserve">Por otro lado, </w:t>
      </w:r>
      <w:r w:rsidR="00D5223B">
        <w:t xml:space="preserve">otro experimento puede ser </w:t>
      </w:r>
      <w:r>
        <w:t>subir la ta</w:t>
      </w:r>
      <w:r w:rsidR="00790D43">
        <w:t>s</w:t>
      </w:r>
      <w:r>
        <w:t>a de transmisión</w:t>
      </w:r>
      <w:r w:rsidR="00D5223B">
        <w:t>, por ejemplo,</w:t>
      </w:r>
      <w:r>
        <w:t xml:space="preserve"> a 24 mbps, se reciben 8 paquetes de 12 (se pierden el 33%) </w:t>
      </w:r>
      <w:r w:rsidR="00D5223B">
        <w:t xml:space="preserve">con un </w:t>
      </w:r>
      <w:r>
        <w:t xml:space="preserve">mismo rtt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1ABA0D5B" w14:textId="28025CA0" w:rsidR="00193286" w:rsidRDefault="00617A89" w:rsidP="0026678E">
      <w:pPr>
        <w:pStyle w:val="Ttulo3"/>
        <w:numPr>
          <w:ilvl w:val="2"/>
          <w:numId w:val="52"/>
        </w:numPr>
        <w:ind w:left="0"/>
      </w:pPr>
      <w:bookmarkStart w:id="214" w:name="_Hlk146114815"/>
      <w:bookmarkStart w:id="215" w:name="_Toc147407388"/>
      <w:r>
        <w:t>Diferentes velocidades e intervalos</w:t>
      </w:r>
      <w:bookmarkEnd w:id="214"/>
      <w:bookmarkEnd w:id="215"/>
      <w:r w:rsidR="00193286">
        <w:br w:type="page"/>
      </w:r>
    </w:p>
    <w:p w14:paraId="3887BCCF" w14:textId="0A93486F" w:rsidR="00617A89" w:rsidRDefault="00617A89" w:rsidP="000F2008">
      <w:pPr>
        <w:pStyle w:val="Descripcin"/>
      </w:pPr>
      <w:bookmarkStart w:id="216" w:name="_Toc146286693"/>
      <w:r>
        <w:lastRenderedPageBreak/>
        <w:t xml:space="preserve">Tabla </w:t>
      </w:r>
      <w:fldSimple w:instr=" STYLEREF 1 \s ">
        <w:r w:rsidR="0045679A">
          <w:rPr>
            <w:noProof/>
          </w:rPr>
          <w:t>8</w:t>
        </w:r>
      </w:fldSimple>
      <w:r w:rsidR="0045679A">
        <w:noBreakHyphen/>
      </w:r>
      <w:fldSimple w:instr=" SEQ Tabla \* ARABIC \s 1 ">
        <w:r w:rsidR="0045679A">
          <w:rPr>
            <w:noProof/>
          </w:rPr>
          <w:t>1</w:t>
        </w:r>
      </w:fldSimple>
      <w:r>
        <w:t xml:space="preserve"> RTT y porcentaje de pérdidas de mensajes, al variar la velocidad e intervalo</w:t>
      </w:r>
      <w:bookmarkEnd w:id="216"/>
    </w:p>
    <w:tbl>
      <w:tblPr>
        <w:tblStyle w:val="Tablaconcuadrcula"/>
        <w:tblW w:w="9060" w:type="dxa"/>
        <w:tblLayout w:type="fixed"/>
        <w:tblLook w:val="04A0" w:firstRow="1" w:lastRow="0" w:firstColumn="1" w:lastColumn="0" w:noHBand="0" w:noVBand="1"/>
      </w:tblPr>
      <w:tblGrid>
        <w:gridCol w:w="1836"/>
        <w:gridCol w:w="1700"/>
        <w:gridCol w:w="1558"/>
        <w:gridCol w:w="1133"/>
        <w:gridCol w:w="1417"/>
        <w:gridCol w:w="1416"/>
      </w:tblGrid>
      <w:tr w:rsidR="00193286" w:rsidRPr="008314EA" w14:paraId="439660B6"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4D1A77F9" w14:textId="77777777" w:rsidR="00193286" w:rsidRPr="008314EA" w:rsidRDefault="00193286">
            <w:pPr>
              <w:spacing w:after="0" w:line="240" w:lineRule="auto"/>
              <w:rPr>
                <w:sz w:val="22"/>
                <w:szCs w:val="18"/>
                <w:lang w:eastAsia="en-US"/>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0B7965D3" w14:textId="77777777" w:rsidR="00193286" w:rsidRPr="008314EA" w:rsidRDefault="00193286">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0105C408" w14:textId="77777777" w:rsidR="00C87B0E" w:rsidRPr="008314EA" w:rsidRDefault="00193286">
            <w:pPr>
              <w:spacing w:after="0" w:line="240" w:lineRule="auto"/>
              <w:rPr>
                <w:sz w:val="22"/>
                <w:szCs w:val="18"/>
              </w:rPr>
            </w:pPr>
            <w:r w:rsidRPr="008314EA">
              <w:rPr>
                <w:sz w:val="22"/>
                <w:szCs w:val="18"/>
              </w:rPr>
              <w:t>Mensajes transmitidos</w:t>
            </w:r>
          </w:p>
          <w:p w14:paraId="4B440560" w14:textId="17494646" w:rsidR="00C87B0E" w:rsidRPr="008314EA" w:rsidRDefault="00C87B0E">
            <w:pPr>
              <w:spacing w:after="0" w:line="240" w:lineRule="auto"/>
              <w:rPr>
                <w:sz w:val="22"/>
                <w:szCs w:val="18"/>
              </w:rPr>
            </w:pPr>
          </w:p>
        </w:tc>
        <w:tc>
          <w:tcPr>
            <w:tcW w:w="1133" w:type="dxa"/>
            <w:tcBorders>
              <w:top w:val="single" w:sz="4" w:space="0" w:color="auto"/>
              <w:left w:val="single" w:sz="4" w:space="0" w:color="auto"/>
              <w:bottom w:val="single" w:sz="4" w:space="0" w:color="auto"/>
              <w:right w:val="single" w:sz="4" w:space="0" w:color="auto"/>
            </w:tcBorders>
            <w:hideMark/>
          </w:tcPr>
          <w:p w14:paraId="0B8F16C9" w14:textId="77777777" w:rsidR="00193286" w:rsidRPr="008314EA" w:rsidRDefault="00193286">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0B69C782" w14:textId="77777777" w:rsidR="00193286" w:rsidRPr="008314EA" w:rsidRDefault="00193286">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74177953" w14:textId="77777777" w:rsidR="00193286" w:rsidRPr="008314EA" w:rsidRDefault="00193286">
            <w:pPr>
              <w:spacing w:after="0" w:line="240" w:lineRule="auto"/>
              <w:rPr>
                <w:sz w:val="22"/>
                <w:szCs w:val="18"/>
              </w:rPr>
            </w:pPr>
            <w:r w:rsidRPr="008314EA">
              <w:rPr>
                <w:sz w:val="22"/>
                <w:szCs w:val="18"/>
              </w:rPr>
              <w:t>RTT</w:t>
            </w:r>
          </w:p>
        </w:tc>
      </w:tr>
      <w:tr w:rsidR="00193286" w:rsidRPr="008314EA" w14:paraId="5C5671C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08EDD2"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20988AFA" w14:textId="77777777" w:rsidR="00193286" w:rsidRPr="008314EA" w:rsidRDefault="00193286">
            <w:pPr>
              <w:spacing w:after="0" w:line="240" w:lineRule="auto"/>
              <w:rPr>
                <w:sz w:val="22"/>
                <w:szCs w:val="18"/>
              </w:rPr>
            </w:pPr>
            <w:r w:rsidRPr="008314EA">
              <w:rPr>
                <w:sz w:val="22"/>
                <w:szCs w:val="18"/>
              </w:rPr>
              <w:t>1s</w:t>
            </w:r>
          </w:p>
        </w:tc>
        <w:tc>
          <w:tcPr>
            <w:tcW w:w="1558" w:type="dxa"/>
            <w:tcBorders>
              <w:top w:val="single" w:sz="4" w:space="0" w:color="auto"/>
              <w:left w:val="single" w:sz="4" w:space="0" w:color="auto"/>
              <w:bottom w:val="single" w:sz="4" w:space="0" w:color="auto"/>
              <w:right w:val="single" w:sz="4" w:space="0" w:color="auto"/>
            </w:tcBorders>
            <w:hideMark/>
          </w:tcPr>
          <w:p w14:paraId="17184BB3" w14:textId="77777777" w:rsidR="00193286" w:rsidRPr="008314EA" w:rsidRDefault="00193286">
            <w:pPr>
              <w:spacing w:after="0" w:line="240" w:lineRule="auto"/>
              <w:rPr>
                <w:sz w:val="22"/>
                <w:szCs w:val="18"/>
              </w:rPr>
            </w:pPr>
            <w:r w:rsidRPr="008314EA">
              <w:rPr>
                <w:sz w:val="22"/>
                <w:szCs w:val="18"/>
              </w:rPr>
              <w:t>12</w:t>
            </w:r>
          </w:p>
        </w:tc>
        <w:tc>
          <w:tcPr>
            <w:tcW w:w="1133" w:type="dxa"/>
            <w:tcBorders>
              <w:top w:val="single" w:sz="4" w:space="0" w:color="auto"/>
              <w:left w:val="single" w:sz="4" w:space="0" w:color="auto"/>
              <w:bottom w:val="single" w:sz="4" w:space="0" w:color="auto"/>
              <w:right w:val="single" w:sz="4" w:space="0" w:color="auto"/>
            </w:tcBorders>
            <w:hideMark/>
          </w:tcPr>
          <w:p w14:paraId="1A1CD252" w14:textId="77777777" w:rsidR="00193286" w:rsidRPr="008314EA" w:rsidRDefault="00193286">
            <w:pPr>
              <w:spacing w:after="0" w:line="240" w:lineRule="auto"/>
              <w:rPr>
                <w:sz w:val="22"/>
                <w:szCs w:val="18"/>
              </w:rPr>
            </w:pPr>
            <w:r w:rsidRPr="008314EA">
              <w:rPr>
                <w:sz w:val="22"/>
                <w:szCs w:val="18"/>
              </w:rPr>
              <w:t>8</w:t>
            </w:r>
          </w:p>
        </w:tc>
        <w:tc>
          <w:tcPr>
            <w:tcW w:w="1417" w:type="dxa"/>
            <w:tcBorders>
              <w:top w:val="single" w:sz="4" w:space="0" w:color="auto"/>
              <w:left w:val="single" w:sz="4" w:space="0" w:color="auto"/>
              <w:bottom w:val="single" w:sz="4" w:space="0" w:color="auto"/>
              <w:right w:val="single" w:sz="4" w:space="0" w:color="auto"/>
            </w:tcBorders>
            <w:hideMark/>
          </w:tcPr>
          <w:p w14:paraId="5EBD416B" w14:textId="77777777" w:rsidR="00193286" w:rsidRPr="008314EA" w:rsidRDefault="00193286">
            <w:pPr>
              <w:spacing w:after="0" w:line="240" w:lineRule="auto"/>
              <w:rPr>
                <w:sz w:val="22"/>
                <w:szCs w:val="18"/>
              </w:rPr>
            </w:pPr>
            <w:r w:rsidRPr="008314EA">
              <w:rPr>
                <w:sz w:val="22"/>
                <w:szCs w:val="18"/>
              </w:rPr>
              <w:t>33.3%</w:t>
            </w:r>
          </w:p>
        </w:tc>
        <w:tc>
          <w:tcPr>
            <w:tcW w:w="1416" w:type="dxa"/>
            <w:tcBorders>
              <w:top w:val="single" w:sz="4" w:space="0" w:color="auto"/>
              <w:left w:val="single" w:sz="4" w:space="0" w:color="auto"/>
              <w:bottom w:val="single" w:sz="4" w:space="0" w:color="auto"/>
              <w:right w:val="single" w:sz="4" w:space="0" w:color="auto"/>
            </w:tcBorders>
            <w:hideMark/>
          </w:tcPr>
          <w:p w14:paraId="1D839777" w14:textId="77777777" w:rsidR="00193286" w:rsidRPr="008314EA" w:rsidRDefault="00193286">
            <w:pPr>
              <w:spacing w:after="0" w:line="240" w:lineRule="auto"/>
              <w:rPr>
                <w:sz w:val="22"/>
                <w:szCs w:val="18"/>
              </w:rPr>
            </w:pPr>
            <w:r w:rsidRPr="008314EA">
              <w:rPr>
                <w:sz w:val="22"/>
                <w:szCs w:val="18"/>
              </w:rPr>
              <w:t>436.4 ms</w:t>
            </w:r>
          </w:p>
        </w:tc>
      </w:tr>
      <w:tr w:rsidR="00193286" w:rsidRPr="008314EA" w14:paraId="1371EB0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58501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06063A70"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37FC7C55" w14:textId="77777777" w:rsidR="00193286" w:rsidRPr="008314EA" w:rsidRDefault="00193286">
            <w:pPr>
              <w:spacing w:after="0" w:line="240" w:lineRule="auto"/>
              <w:rPr>
                <w:sz w:val="22"/>
                <w:szCs w:val="18"/>
              </w:rPr>
            </w:pPr>
            <w:r w:rsidRPr="008314EA">
              <w:rPr>
                <w:sz w:val="22"/>
                <w:szCs w:val="18"/>
              </w:rPr>
              <w:t xml:space="preserve">24 </w:t>
            </w:r>
          </w:p>
        </w:tc>
        <w:tc>
          <w:tcPr>
            <w:tcW w:w="1133" w:type="dxa"/>
            <w:tcBorders>
              <w:top w:val="single" w:sz="4" w:space="0" w:color="auto"/>
              <w:left w:val="single" w:sz="4" w:space="0" w:color="auto"/>
              <w:bottom w:val="single" w:sz="4" w:space="0" w:color="auto"/>
              <w:right w:val="single" w:sz="4" w:space="0" w:color="auto"/>
            </w:tcBorders>
            <w:hideMark/>
          </w:tcPr>
          <w:p w14:paraId="6C3A91B5"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1DF4BBE0" w14:textId="77777777" w:rsidR="00193286" w:rsidRPr="008314EA" w:rsidRDefault="00193286">
            <w:pPr>
              <w:spacing w:after="0" w:line="240" w:lineRule="auto"/>
              <w:rPr>
                <w:sz w:val="22"/>
                <w:szCs w:val="18"/>
              </w:rPr>
            </w:pPr>
            <w:r w:rsidRPr="008314EA">
              <w:rPr>
                <w:sz w:val="22"/>
                <w:szCs w:val="18"/>
              </w:rPr>
              <w:t>37.5%</w:t>
            </w:r>
          </w:p>
        </w:tc>
        <w:tc>
          <w:tcPr>
            <w:tcW w:w="1416" w:type="dxa"/>
            <w:tcBorders>
              <w:top w:val="single" w:sz="4" w:space="0" w:color="auto"/>
              <w:left w:val="single" w:sz="4" w:space="0" w:color="auto"/>
              <w:bottom w:val="single" w:sz="4" w:space="0" w:color="auto"/>
              <w:right w:val="single" w:sz="4" w:space="0" w:color="auto"/>
            </w:tcBorders>
            <w:hideMark/>
          </w:tcPr>
          <w:p w14:paraId="50D8423C" w14:textId="77777777" w:rsidR="00193286" w:rsidRPr="008314EA" w:rsidRDefault="00193286">
            <w:pPr>
              <w:spacing w:after="0" w:line="240" w:lineRule="auto"/>
              <w:rPr>
                <w:sz w:val="22"/>
                <w:szCs w:val="18"/>
              </w:rPr>
            </w:pPr>
            <w:r w:rsidRPr="008314EA">
              <w:rPr>
                <w:sz w:val="22"/>
                <w:szCs w:val="18"/>
              </w:rPr>
              <w:t>617.6ms</w:t>
            </w:r>
          </w:p>
        </w:tc>
      </w:tr>
      <w:tr w:rsidR="00193286" w:rsidRPr="008314EA" w14:paraId="40C67D7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452A00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40D2B5CA"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6E94E085" w14:textId="77777777" w:rsidR="00193286" w:rsidRPr="008314EA" w:rsidRDefault="00193286">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60763BDC" w14:textId="77777777" w:rsidR="00193286" w:rsidRPr="008314EA" w:rsidRDefault="00193286">
            <w:pPr>
              <w:spacing w:after="0" w:line="240" w:lineRule="auto"/>
              <w:rPr>
                <w:sz w:val="22"/>
                <w:szCs w:val="18"/>
              </w:rPr>
            </w:pPr>
            <w:r w:rsidRPr="008314EA">
              <w:rPr>
                <w:sz w:val="22"/>
                <w:szCs w:val="18"/>
              </w:rPr>
              <w:t>20</w:t>
            </w:r>
          </w:p>
        </w:tc>
        <w:tc>
          <w:tcPr>
            <w:tcW w:w="1417" w:type="dxa"/>
            <w:tcBorders>
              <w:top w:val="single" w:sz="4" w:space="0" w:color="auto"/>
              <w:left w:val="single" w:sz="4" w:space="0" w:color="auto"/>
              <w:bottom w:val="single" w:sz="4" w:space="0" w:color="auto"/>
              <w:right w:val="single" w:sz="4" w:space="0" w:color="auto"/>
            </w:tcBorders>
            <w:hideMark/>
          </w:tcPr>
          <w:p w14:paraId="32E35657" w14:textId="77777777" w:rsidR="00193286" w:rsidRPr="008314EA" w:rsidRDefault="00193286">
            <w:pPr>
              <w:spacing w:after="0" w:line="240" w:lineRule="auto"/>
              <w:rPr>
                <w:sz w:val="22"/>
                <w:szCs w:val="18"/>
              </w:rPr>
            </w:pPr>
            <w:r w:rsidRPr="008314EA">
              <w:rPr>
                <w:sz w:val="22"/>
                <w:szCs w:val="18"/>
              </w:rPr>
              <w:t>66.6%</w:t>
            </w:r>
          </w:p>
        </w:tc>
        <w:tc>
          <w:tcPr>
            <w:tcW w:w="1416" w:type="dxa"/>
            <w:tcBorders>
              <w:top w:val="single" w:sz="4" w:space="0" w:color="auto"/>
              <w:left w:val="single" w:sz="4" w:space="0" w:color="auto"/>
              <w:bottom w:val="single" w:sz="4" w:space="0" w:color="auto"/>
              <w:right w:val="single" w:sz="4" w:space="0" w:color="auto"/>
            </w:tcBorders>
            <w:hideMark/>
          </w:tcPr>
          <w:p w14:paraId="56742544" w14:textId="77777777" w:rsidR="00193286" w:rsidRPr="008314EA" w:rsidRDefault="00193286">
            <w:pPr>
              <w:spacing w:after="0" w:line="240" w:lineRule="auto"/>
              <w:rPr>
                <w:sz w:val="22"/>
                <w:szCs w:val="18"/>
              </w:rPr>
            </w:pPr>
            <w:r w:rsidRPr="008314EA">
              <w:rPr>
                <w:sz w:val="22"/>
                <w:szCs w:val="18"/>
              </w:rPr>
              <w:t>76.65 ms</w:t>
            </w:r>
          </w:p>
        </w:tc>
      </w:tr>
      <w:tr w:rsidR="00193286" w:rsidRPr="008314EA" w14:paraId="126FC4D0"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9C911CF"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51BCED2B"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57E36296" w14:textId="77777777" w:rsidR="00193286" w:rsidRPr="008314EA" w:rsidRDefault="00193286">
            <w:pPr>
              <w:spacing w:after="0" w:line="240" w:lineRule="auto"/>
              <w:rPr>
                <w:sz w:val="22"/>
                <w:szCs w:val="18"/>
              </w:rPr>
            </w:pPr>
            <w:r w:rsidRPr="008314EA">
              <w:rPr>
                <w:sz w:val="22"/>
                <w:szCs w:val="18"/>
              </w:rPr>
              <w:t>120</w:t>
            </w:r>
          </w:p>
        </w:tc>
        <w:tc>
          <w:tcPr>
            <w:tcW w:w="1133" w:type="dxa"/>
            <w:tcBorders>
              <w:top w:val="single" w:sz="4" w:space="0" w:color="auto"/>
              <w:left w:val="single" w:sz="4" w:space="0" w:color="auto"/>
              <w:bottom w:val="single" w:sz="4" w:space="0" w:color="auto"/>
              <w:right w:val="single" w:sz="4" w:space="0" w:color="auto"/>
            </w:tcBorders>
            <w:hideMark/>
          </w:tcPr>
          <w:p w14:paraId="4949F7C6" w14:textId="77777777" w:rsidR="00193286" w:rsidRPr="008314EA" w:rsidRDefault="00193286">
            <w:pPr>
              <w:spacing w:after="0" w:line="240" w:lineRule="auto"/>
              <w:rPr>
                <w:sz w:val="22"/>
                <w:szCs w:val="18"/>
              </w:rPr>
            </w:pPr>
            <w:r w:rsidRPr="008314EA">
              <w:rPr>
                <w:sz w:val="22"/>
                <w:szCs w:val="18"/>
              </w:rPr>
              <w:t>85</w:t>
            </w:r>
          </w:p>
        </w:tc>
        <w:tc>
          <w:tcPr>
            <w:tcW w:w="1417" w:type="dxa"/>
            <w:tcBorders>
              <w:top w:val="single" w:sz="4" w:space="0" w:color="auto"/>
              <w:left w:val="single" w:sz="4" w:space="0" w:color="auto"/>
              <w:bottom w:val="single" w:sz="4" w:space="0" w:color="auto"/>
              <w:right w:val="single" w:sz="4" w:space="0" w:color="auto"/>
            </w:tcBorders>
            <w:hideMark/>
          </w:tcPr>
          <w:p w14:paraId="35B33442" w14:textId="77777777" w:rsidR="00193286" w:rsidRPr="008314EA" w:rsidRDefault="00193286">
            <w:pPr>
              <w:spacing w:after="0" w:line="240" w:lineRule="auto"/>
              <w:rPr>
                <w:sz w:val="22"/>
                <w:szCs w:val="18"/>
              </w:rPr>
            </w:pPr>
            <w:r w:rsidRPr="008314EA">
              <w:rPr>
                <w:sz w:val="22"/>
                <w:szCs w:val="18"/>
              </w:rPr>
              <w:t>29.16%</w:t>
            </w:r>
          </w:p>
        </w:tc>
        <w:tc>
          <w:tcPr>
            <w:tcW w:w="1416" w:type="dxa"/>
            <w:tcBorders>
              <w:top w:val="single" w:sz="4" w:space="0" w:color="auto"/>
              <w:left w:val="single" w:sz="4" w:space="0" w:color="auto"/>
              <w:bottom w:val="single" w:sz="4" w:space="0" w:color="auto"/>
              <w:right w:val="single" w:sz="4" w:space="0" w:color="auto"/>
            </w:tcBorders>
            <w:hideMark/>
          </w:tcPr>
          <w:p w14:paraId="36E88CD6" w14:textId="77777777" w:rsidR="00193286" w:rsidRPr="008314EA" w:rsidRDefault="00193286">
            <w:pPr>
              <w:spacing w:after="0" w:line="240" w:lineRule="auto"/>
              <w:rPr>
                <w:sz w:val="22"/>
                <w:szCs w:val="18"/>
              </w:rPr>
            </w:pPr>
            <w:r w:rsidRPr="008314EA">
              <w:rPr>
                <w:sz w:val="22"/>
                <w:szCs w:val="18"/>
              </w:rPr>
              <w:t>2844.43 ms</w:t>
            </w:r>
          </w:p>
        </w:tc>
      </w:tr>
      <w:tr w:rsidR="00193286" w:rsidRPr="008314EA" w14:paraId="29EE897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64DE1595"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36EEF3E9"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080FF203" w14:textId="77777777" w:rsidR="00193286" w:rsidRPr="008314EA" w:rsidRDefault="00193286">
            <w:pPr>
              <w:spacing w:after="0" w:line="240" w:lineRule="auto"/>
              <w:rPr>
                <w:sz w:val="22"/>
                <w:szCs w:val="18"/>
              </w:rPr>
            </w:pPr>
            <w:r w:rsidRPr="008314EA">
              <w:rPr>
                <w:sz w:val="22"/>
                <w:szCs w:val="18"/>
              </w:rPr>
              <w:t>8</w:t>
            </w:r>
          </w:p>
        </w:tc>
        <w:tc>
          <w:tcPr>
            <w:tcW w:w="1133" w:type="dxa"/>
            <w:tcBorders>
              <w:top w:val="single" w:sz="4" w:space="0" w:color="auto"/>
              <w:left w:val="single" w:sz="4" w:space="0" w:color="auto"/>
              <w:bottom w:val="single" w:sz="4" w:space="0" w:color="auto"/>
              <w:right w:val="single" w:sz="4" w:space="0" w:color="auto"/>
            </w:tcBorders>
            <w:hideMark/>
          </w:tcPr>
          <w:p w14:paraId="66C411B0"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0AE77A69" w14:textId="77777777" w:rsidR="00193286" w:rsidRPr="008314EA" w:rsidRDefault="00193286">
            <w:pPr>
              <w:spacing w:after="0" w:line="240" w:lineRule="auto"/>
              <w:rPr>
                <w:sz w:val="22"/>
                <w:szCs w:val="18"/>
              </w:rPr>
            </w:pPr>
            <w:r w:rsidRPr="008314EA">
              <w:rPr>
                <w:sz w:val="22"/>
                <w:szCs w:val="18"/>
              </w:rPr>
              <w:t>75%</w:t>
            </w:r>
          </w:p>
        </w:tc>
        <w:tc>
          <w:tcPr>
            <w:tcW w:w="1416" w:type="dxa"/>
            <w:tcBorders>
              <w:top w:val="single" w:sz="4" w:space="0" w:color="auto"/>
              <w:left w:val="single" w:sz="4" w:space="0" w:color="auto"/>
              <w:bottom w:val="single" w:sz="4" w:space="0" w:color="auto"/>
              <w:right w:val="single" w:sz="4" w:space="0" w:color="auto"/>
            </w:tcBorders>
            <w:hideMark/>
          </w:tcPr>
          <w:p w14:paraId="6D4FD014" w14:textId="77777777" w:rsidR="00193286" w:rsidRPr="008314EA" w:rsidRDefault="00193286">
            <w:pPr>
              <w:spacing w:after="0" w:line="240" w:lineRule="auto"/>
              <w:rPr>
                <w:sz w:val="22"/>
                <w:szCs w:val="18"/>
              </w:rPr>
            </w:pPr>
            <w:r w:rsidRPr="008314EA">
              <w:rPr>
                <w:sz w:val="22"/>
                <w:szCs w:val="18"/>
              </w:rPr>
              <w:t>409.1ms</w:t>
            </w:r>
          </w:p>
        </w:tc>
      </w:tr>
      <w:tr w:rsidR="00193286" w:rsidRPr="008314EA" w14:paraId="62F6B08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F1CCAB0"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4E9892B6"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4E41229D" w14:textId="77777777" w:rsidR="00193286" w:rsidRPr="008314EA" w:rsidRDefault="00193286">
            <w:pPr>
              <w:spacing w:after="0" w:line="240" w:lineRule="auto"/>
              <w:rPr>
                <w:sz w:val="22"/>
                <w:szCs w:val="18"/>
              </w:rPr>
            </w:pPr>
            <w:r w:rsidRPr="008314EA">
              <w:rPr>
                <w:sz w:val="22"/>
                <w:szCs w:val="18"/>
              </w:rPr>
              <w:t>16</w:t>
            </w:r>
          </w:p>
        </w:tc>
        <w:tc>
          <w:tcPr>
            <w:tcW w:w="1133" w:type="dxa"/>
            <w:tcBorders>
              <w:top w:val="single" w:sz="4" w:space="0" w:color="auto"/>
              <w:left w:val="single" w:sz="4" w:space="0" w:color="auto"/>
              <w:bottom w:val="single" w:sz="4" w:space="0" w:color="auto"/>
              <w:right w:val="single" w:sz="4" w:space="0" w:color="auto"/>
            </w:tcBorders>
            <w:hideMark/>
          </w:tcPr>
          <w:p w14:paraId="33D9BA5A"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2CED5F4" w14:textId="77777777" w:rsidR="00193286" w:rsidRPr="008314EA" w:rsidRDefault="00193286">
            <w:pPr>
              <w:spacing w:after="0" w:line="240" w:lineRule="auto"/>
              <w:rPr>
                <w:sz w:val="22"/>
                <w:szCs w:val="18"/>
              </w:rPr>
            </w:pPr>
            <w:r w:rsidRPr="008314EA">
              <w:rPr>
                <w:sz w:val="22"/>
                <w:szCs w:val="18"/>
              </w:rPr>
              <w:t>68.75%</w:t>
            </w:r>
          </w:p>
        </w:tc>
        <w:tc>
          <w:tcPr>
            <w:tcW w:w="1416" w:type="dxa"/>
            <w:tcBorders>
              <w:top w:val="single" w:sz="4" w:space="0" w:color="auto"/>
              <w:left w:val="single" w:sz="4" w:space="0" w:color="auto"/>
              <w:bottom w:val="single" w:sz="4" w:space="0" w:color="auto"/>
              <w:right w:val="single" w:sz="4" w:space="0" w:color="auto"/>
            </w:tcBorders>
            <w:hideMark/>
          </w:tcPr>
          <w:p w14:paraId="13F2C184" w14:textId="77777777" w:rsidR="00193286" w:rsidRPr="008314EA" w:rsidRDefault="00193286">
            <w:pPr>
              <w:spacing w:after="0" w:line="240" w:lineRule="auto"/>
              <w:rPr>
                <w:sz w:val="22"/>
                <w:szCs w:val="18"/>
              </w:rPr>
            </w:pPr>
            <w:r w:rsidRPr="008314EA">
              <w:rPr>
                <w:sz w:val="22"/>
                <w:szCs w:val="18"/>
              </w:rPr>
              <w:t>135.57ms</w:t>
            </w:r>
          </w:p>
        </w:tc>
      </w:tr>
      <w:tr w:rsidR="00193286" w:rsidRPr="008314EA" w14:paraId="4FEC21A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CE01BFE"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2C9EA209" w14:textId="77777777" w:rsidR="00193286" w:rsidRPr="008314EA" w:rsidRDefault="00193286">
            <w:pPr>
              <w:spacing w:after="0" w:line="240" w:lineRule="auto"/>
              <w:rPr>
                <w:sz w:val="22"/>
                <w:szCs w:val="18"/>
              </w:rPr>
            </w:pPr>
            <w:r w:rsidRPr="008314EA">
              <w:rPr>
                <w:sz w:val="22"/>
                <w:szCs w:val="18"/>
              </w:rPr>
              <w:t xml:space="preserve">0.2 s </w:t>
            </w:r>
          </w:p>
        </w:tc>
        <w:tc>
          <w:tcPr>
            <w:tcW w:w="1558" w:type="dxa"/>
            <w:tcBorders>
              <w:top w:val="single" w:sz="4" w:space="0" w:color="auto"/>
              <w:left w:val="single" w:sz="4" w:space="0" w:color="auto"/>
              <w:bottom w:val="single" w:sz="4" w:space="0" w:color="auto"/>
              <w:right w:val="single" w:sz="4" w:space="0" w:color="auto"/>
            </w:tcBorders>
            <w:hideMark/>
          </w:tcPr>
          <w:p w14:paraId="5CBB070A" w14:textId="77777777" w:rsidR="00193286" w:rsidRPr="008314EA" w:rsidRDefault="00193286">
            <w:pPr>
              <w:spacing w:after="0" w:line="240" w:lineRule="auto"/>
              <w:rPr>
                <w:sz w:val="22"/>
                <w:szCs w:val="18"/>
              </w:rPr>
            </w:pPr>
            <w:r w:rsidRPr="008314EA">
              <w:rPr>
                <w:sz w:val="22"/>
                <w:szCs w:val="18"/>
              </w:rPr>
              <w:t>40</w:t>
            </w:r>
          </w:p>
        </w:tc>
        <w:tc>
          <w:tcPr>
            <w:tcW w:w="1133" w:type="dxa"/>
            <w:tcBorders>
              <w:top w:val="single" w:sz="4" w:space="0" w:color="auto"/>
              <w:left w:val="single" w:sz="4" w:space="0" w:color="auto"/>
              <w:bottom w:val="single" w:sz="4" w:space="0" w:color="auto"/>
              <w:right w:val="single" w:sz="4" w:space="0" w:color="auto"/>
            </w:tcBorders>
            <w:hideMark/>
          </w:tcPr>
          <w:p w14:paraId="0E09E753" w14:textId="77777777" w:rsidR="00193286" w:rsidRPr="008314EA" w:rsidRDefault="00193286">
            <w:pPr>
              <w:spacing w:after="0" w:line="240" w:lineRule="auto"/>
              <w:rPr>
                <w:sz w:val="22"/>
                <w:szCs w:val="18"/>
              </w:rPr>
            </w:pPr>
            <w:r w:rsidRPr="008314EA">
              <w:rPr>
                <w:sz w:val="22"/>
                <w:szCs w:val="18"/>
              </w:rPr>
              <w:t>12</w:t>
            </w:r>
          </w:p>
        </w:tc>
        <w:tc>
          <w:tcPr>
            <w:tcW w:w="1417" w:type="dxa"/>
            <w:tcBorders>
              <w:top w:val="single" w:sz="4" w:space="0" w:color="auto"/>
              <w:left w:val="single" w:sz="4" w:space="0" w:color="auto"/>
              <w:bottom w:val="single" w:sz="4" w:space="0" w:color="auto"/>
              <w:right w:val="single" w:sz="4" w:space="0" w:color="auto"/>
            </w:tcBorders>
            <w:hideMark/>
          </w:tcPr>
          <w:p w14:paraId="2CFC02B7" w14:textId="77777777" w:rsidR="00193286" w:rsidRPr="008314EA" w:rsidRDefault="00193286">
            <w:pPr>
              <w:spacing w:after="0" w:line="240" w:lineRule="auto"/>
              <w:rPr>
                <w:sz w:val="22"/>
                <w:szCs w:val="18"/>
              </w:rPr>
            </w:pPr>
            <w:r w:rsidRPr="008314EA">
              <w:rPr>
                <w:sz w:val="22"/>
                <w:szCs w:val="18"/>
              </w:rPr>
              <w:t>70%</w:t>
            </w:r>
          </w:p>
        </w:tc>
        <w:tc>
          <w:tcPr>
            <w:tcW w:w="1416" w:type="dxa"/>
            <w:tcBorders>
              <w:top w:val="single" w:sz="4" w:space="0" w:color="auto"/>
              <w:left w:val="single" w:sz="4" w:space="0" w:color="auto"/>
              <w:bottom w:val="single" w:sz="4" w:space="0" w:color="auto"/>
              <w:right w:val="single" w:sz="4" w:space="0" w:color="auto"/>
            </w:tcBorders>
            <w:hideMark/>
          </w:tcPr>
          <w:p w14:paraId="5B00FCB9" w14:textId="77777777" w:rsidR="00193286" w:rsidRPr="008314EA" w:rsidRDefault="00193286">
            <w:pPr>
              <w:spacing w:after="0" w:line="240" w:lineRule="auto"/>
              <w:rPr>
                <w:sz w:val="22"/>
                <w:szCs w:val="18"/>
              </w:rPr>
            </w:pPr>
            <w:r w:rsidRPr="008314EA">
              <w:rPr>
                <w:sz w:val="22"/>
                <w:szCs w:val="18"/>
              </w:rPr>
              <w:t>70.75 ms</w:t>
            </w:r>
          </w:p>
        </w:tc>
      </w:tr>
      <w:tr w:rsidR="00193286" w:rsidRPr="008314EA" w14:paraId="5794E57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0D47C82"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62B94378"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785E2DEE" w14:textId="77777777" w:rsidR="00193286" w:rsidRPr="008314EA" w:rsidRDefault="00193286">
            <w:pPr>
              <w:spacing w:after="0" w:line="240" w:lineRule="auto"/>
              <w:rPr>
                <w:sz w:val="22"/>
                <w:szCs w:val="18"/>
              </w:rPr>
            </w:pPr>
            <w:r w:rsidRPr="008314EA">
              <w:rPr>
                <w:sz w:val="22"/>
                <w:szCs w:val="18"/>
              </w:rPr>
              <w:t>80</w:t>
            </w:r>
          </w:p>
        </w:tc>
        <w:tc>
          <w:tcPr>
            <w:tcW w:w="1133" w:type="dxa"/>
            <w:tcBorders>
              <w:top w:val="single" w:sz="4" w:space="0" w:color="auto"/>
              <w:left w:val="single" w:sz="4" w:space="0" w:color="auto"/>
              <w:bottom w:val="single" w:sz="4" w:space="0" w:color="auto"/>
              <w:right w:val="single" w:sz="4" w:space="0" w:color="auto"/>
            </w:tcBorders>
            <w:hideMark/>
          </w:tcPr>
          <w:p w14:paraId="5014ED69" w14:textId="77777777" w:rsidR="00193286" w:rsidRPr="008314EA" w:rsidRDefault="00193286">
            <w:pPr>
              <w:spacing w:after="0" w:line="240" w:lineRule="auto"/>
              <w:rPr>
                <w:sz w:val="22"/>
                <w:szCs w:val="18"/>
              </w:rPr>
            </w:pPr>
            <w:r w:rsidRPr="008314EA">
              <w:rPr>
                <w:sz w:val="22"/>
                <w:szCs w:val="18"/>
              </w:rPr>
              <w:t>13</w:t>
            </w:r>
          </w:p>
        </w:tc>
        <w:tc>
          <w:tcPr>
            <w:tcW w:w="1417" w:type="dxa"/>
            <w:tcBorders>
              <w:top w:val="single" w:sz="4" w:space="0" w:color="auto"/>
              <w:left w:val="single" w:sz="4" w:space="0" w:color="auto"/>
              <w:bottom w:val="single" w:sz="4" w:space="0" w:color="auto"/>
              <w:right w:val="single" w:sz="4" w:space="0" w:color="auto"/>
            </w:tcBorders>
            <w:hideMark/>
          </w:tcPr>
          <w:p w14:paraId="4DE4A8FD" w14:textId="77777777" w:rsidR="00193286" w:rsidRPr="008314EA" w:rsidRDefault="00193286">
            <w:pPr>
              <w:spacing w:after="0" w:line="240" w:lineRule="auto"/>
              <w:rPr>
                <w:sz w:val="22"/>
                <w:szCs w:val="18"/>
              </w:rPr>
            </w:pPr>
            <w:r w:rsidRPr="008314EA">
              <w:rPr>
                <w:sz w:val="22"/>
                <w:szCs w:val="18"/>
              </w:rPr>
              <w:t>83.75%</w:t>
            </w:r>
          </w:p>
        </w:tc>
        <w:tc>
          <w:tcPr>
            <w:tcW w:w="1416" w:type="dxa"/>
            <w:tcBorders>
              <w:top w:val="single" w:sz="4" w:space="0" w:color="auto"/>
              <w:left w:val="single" w:sz="4" w:space="0" w:color="auto"/>
              <w:bottom w:val="single" w:sz="4" w:space="0" w:color="auto"/>
              <w:right w:val="single" w:sz="4" w:space="0" w:color="auto"/>
            </w:tcBorders>
            <w:hideMark/>
          </w:tcPr>
          <w:p w14:paraId="5833D590" w14:textId="77777777" w:rsidR="00193286" w:rsidRPr="008314EA" w:rsidRDefault="00193286">
            <w:pPr>
              <w:spacing w:after="0" w:line="240" w:lineRule="auto"/>
              <w:rPr>
                <w:sz w:val="22"/>
                <w:szCs w:val="18"/>
              </w:rPr>
            </w:pPr>
            <w:r w:rsidRPr="008314EA">
              <w:rPr>
                <w:sz w:val="22"/>
                <w:szCs w:val="18"/>
              </w:rPr>
              <w:t>491.5 ms</w:t>
            </w:r>
          </w:p>
        </w:tc>
      </w:tr>
      <w:tr w:rsidR="00193286" w:rsidRPr="008314EA" w14:paraId="27D17FB1"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0634764E"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25AB40EA"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35E61BCA" w14:textId="77777777" w:rsidR="00193286" w:rsidRPr="008314EA" w:rsidRDefault="00193286">
            <w:pPr>
              <w:spacing w:after="0" w:line="240" w:lineRule="auto"/>
              <w:rPr>
                <w:sz w:val="22"/>
                <w:szCs w:val="18"/>
              </w:rPr>
            </w:pPr>
            <w:r w:rsidRPr="008314EA">
              <w:rPr>
                <w:sz w:val="22"/>
                <w:szCs w:val="18"/>
              </w:rPr>
              <w:t>5</w:t>
            </w:r>
          </w:p>
        </w:tc>
        <w:tc>
          <w:tcPr>
            <w:tcW w:w="1133" w:type="dxa"/>
            <w:tcBorders>
              <w:top w:val="single" w:sz="4" w:space="0" w:color="auto"/>
              <w:left w:val="single" w:sz="4" w:space="0" w:color="auto"/>
              <w:bottom w:val="single" w:sz="4" w:space="0" w:color="auto"/>
              <w:right w:val="single" w:sz="4" w:space="0" w:color="auto"/>
            </w:tcBorders>
            <w:hideMark/>
          </w:tcPr>
          <w:p w14:paraId="57C4D27F"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34CC423B" w14:textId="77777777" w:rsidR="00193286" w:rsidRPr="008314EA" w:rsidRDefault="00193286">
            <w:pPr>
              <w:spacing w:after="0" w:line="240" w:lineRule="auto"/>
              <w:rPr>
                <w:sz w:val="22"/>
                <w:szCs w:val="18"/>
              </w:rPr>
            </w:pPr>
            <w:r w:rsidRPr="008314EA">
              <w:rPr>
                <w:sz w:val="22"/>
                <w:szCs w:val="18"/>
              </w:rPr>
              <w:t>60%</w:t>
            </w:r>
          </w:p>
        </w:tc>
        <w:tc>
          <w:tcPr>
            <w:tcW w:w="1416" w:type="dxa"/>
            <w:tcBorders>
              <w:top w:val="single" w:sz="4" w:space="0" w:color="auto"/>
              <w:left w:val="single" w:sz="4" w:space="0" w:color="auto"/>
              <w:bottom w:val="single" w:sz="4" w:space="0" w:color="auto"/>
              <w:right w:val="single" w:sz="4" w:space="0" w:color="auto"/>
            </w:tcBorders>
            <w:hideMark/>
          </w:tcPr>
          <w:p w14:paraId="1B15A116" w14:textId="77777777" w:rsidR="00193286" w:rsidRPr="008314EA" w:rsidRDefault="00193286">
            <w:pPr>
              <w:spacing w:after="0" w:line="240" w:lineRule="auto"/>
              <w:rPr>
                <w:sz w:val="22"/>
                <w:szCs w:val="18"/>
              </w:rPr>
            </w:pPr>
            <w:r w:rsidRPr="008314EA">
              <w:rPr>
                <w:sz w:val="22"/>
                <w:szCs w:val="18"/>
              </w:rPr>
              <w:t>171.9 ms</w:t>
            </w:r>
          </w:p>
        </w:tc>
      </w:tr>
      <w:tr w:rsidR="00193286" w:rsidRPr="008314EA" w14:paraId="5676C725"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B1C73B5"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7D8FA863"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0B3BE2AB" w14:textId="77777777" w:rsidR="00193286" w:rsidRPr="008314EA" w:rsidRDefault="00193286">
            <w:pPr>
              <w:spacing w:after="0" w:line="240" w:lineRule="auto"/>
              <w:rPr>
                <w:sz w:val="22"/>
                <w:szCs w:val="18"/>
              </w:rPr>
            </w:pPr>
            <w:r w:rsidRPr="008314EA">
              <w:rPr>
                <w:sz w:val="22"/>
                <w:szCs w:val="18"/>
              </w:rPr>
              <w:t>11</w:t>
            </w:r>
          </w:p>
        </w:tc>
        <w:tc>
          <w:tcPr>
            <w:tcW w:w="1133" w:type="dxa"/>
            <w:tcBorders>
              <w:top w:val="single" w:sz="4" w:space="0" w:color="auto"/>
              <w:left w:val="single" w:sz="4" w:space="0" w:color="auto"/>
              <w:bottom w:val="single" w:sz="4" w:space="0" w:color="auto"/>
              <w:right w:val="single" w:sz="4" w:space="0" w:color="auto"/>
            </w:tcBorders>
            <w:hideMark/>
          </w:tcPr>
          <w:p w14:paraId="1373619D" w14:textId="77777777" w:rsidR="00193286" w:rsidRPr="008314EA" w:rsidRDefault="00193286">
            <w:pPr>
              <w:spacing w:after="0" w:line="240" w:lineRule="auto"/>
              <w:rPr>
                <w:sz w:val="22"/>
                <w:szCs w:val="18"/>
              </w:rPr>
            </w:pPr>
            <w:r w:rsidRPr="008314EA">
              <w:rPr>
                <w:sz w:val="22"/>
                <w:szCs w:val="18"/>
              </w:rPr>
              <w:t>0</w:t>
            </w:r>
          </w:p>
        </w:tc>
        <w:tc>
          <w:tcPr>
            <w:tcW w:w="1417" w:type="dxa"/>
            <w:tcBorders>
              <w:top w:val="single" w:sz="4" w:space="0" w:color="auto"/>
              <w:left w:val="single" w:sz="4" w:space="0" w:color="auto"/>
              <w:bottom w:val="single" w:sz="4" w:space="0" w:color="auto"/>
              <w:right w:val="single" w:sz="4" w:space="0" w:color="auto"/>
            </w:tcBorders>
            <w:hideMark/>
          </w:tcPr>
          <w:p w14:paraId="4C746CF2" w14:textId="77777777" w:rsidR="00193286" w:rsidRPr="008314EA" w:rsidRDefault="00193286">
            <w:pPr>
              <w:spacing w:after="0" w:line="240" w:lineRule="auto"/>
              <w:rPr>
                <w:sz w:val="22"/>
                <w:szCs w:val="18"/>
              </w:rPr>
            </w:pPr>
            <w:r w:rsidRPr="008314EA">
              <w:rPr>
                <w:sz w:val="22"/>
                <w:szCs w:val="18"/>
              </w:rPr>
              <w:t>100%</w:t>
            </w:r>
          </w:p>
        </w:tc>
        <w:tc>
          <w:tcPr>
            <w:tcW w:w="1416" w:type="dxa"/>
            <w:tcBorders>
              <w:top w:val="single" w:sz="4" w:space="0" w:color="auto"/>
              <w:left w:val="single" w:sz="4" w:space="0" w:color="auto"/>
              <w:bottom w:val="single" w:sz="4" w:space="0" w:color="auto"/>
              <w:right w:val="single" w:sz="4" w:space="0" w:color="auto"/>
            </w:tcBorders>
            <w:hideMark/>
          </w:tcPr>
          <w:p w14:paraId="29846080" w14:textId="77777777" w:rsidR="00193286" w:rsidRPr="008314EA" w:rsidRDefault="00193286">
            <w:pPr>
              <w:spacing w:after="0" w:line="240" w:lineRule="auto"/>
              <w:rPr>
                <w:sz w:val="22"/>
                <w:szCs w:val="18"/>
              </w:rPr>
            </w:pPr>
            <w:r w:rsidRPr="008314EA">
              <w:rPr>
                <w:sz w:val="22"/>
                <w:szCs w:val="18"/>
              </w:rPr>
              <w:t>-</w:t>
            </w:r>
          </w:p>
        </w:tc>
      </w:tr>
      <w:tr w:rsidR="00193286" w:rsidRPr="008314EA" w14:paraId="59C6B88D"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5C2BC92"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3AC8F69F"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AA9F379" w14:textId="77777777" w:rsidR="00193286" w:rsidRPr="008314EA" w:rsidRDefault="00193286">
            <w:pPr>
              <w:spacing w:after="0" w:line="240" w:lineRule="auto"/>
              <w:rPr>
                <w:sz w:val="22"/>
                <w:szCs w:val="18"/>
              </w:rPr>
            </w:pPr>
            <w:r w:rsidRPr="008314EA">
              <w:rPr>
                <w:sz w:val="22"/>
                <w:szCs w:val="18"/>
              </w:rPr>
              <w:t>27</w:t>
            </w:r>
          </w:p>
        </w:tc>
        <w:tc>
          <w:tcPr>
            <w:tcW w:w="1133" w:type="dxa"/>
            <w:tcBorders>
              <w:top w:val="single" w:sz="4" w:space="0" w:color="auto"/>
              <w:left w:val="single" w:sz="4" w:space="0" w:color="auto"/>
              <w:bottom w:val="single" w:sz="4" w:space="0" w:color="auto"/>
              <w:right w:val="single" w:sz="4" w:space="0" w:color="auto"/>
            </w:tcBorders>
            <w:hideMark/>
          </w:tcPr>
          <w:p w14:paraId="74EE4E42"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753D29FE" w14:textId="77777777" w:rsidR="00193286" w:rsidRPr="008314EA" w:rsidRDefault="00193286">
            <w:pPr>
              <w:spacing w:after="0" w:line="240" w:lineRule="auto"/>
              <w:rPr>
                <w:sz w:val="22"/>
                <w:szCs w:val="18"/>
              </w:rPr>
            </w:pPr>
            <w:r w:rsidRPr="008314EA">
              <w:rPr>
                <w:sz w:val="22"/>
                <w:szCs w:val="18"/>
              </w:rPr>
              <w:t>44.4%</w:t>
            </w:r>
          </w:p>
        </w:tc>
        <w:tc>
          <w:tcPr>
            <w:tcW w:w="1416" w:type="dxa"/>
            <w:tcBorders>
              <w:top w:val="single" w:sz="4" w:space="0" w:color="auto"/>
              <w:left w:val="single" w:sz="4" w:space="0" w:color="auto"/>
              <w:bottom w:val="single" w:sz="4" w:space="0" w:color="auto"/>
              <w:right w:val="single" w:sz="4" w:space="0" w:color="auto"/>
            </w:tcBorders>
            <w:hideMark/>
          </w:tcPr>
          <w:p w14:paraId="4680E464" w14:textId="77777777" w:rsidR="00193286" w:rsidRPr="008314EA" w:rsidRDefault="00193286">
            <w:pPr>
              <w:spacing w:after="0" w:line="240" w:lineRule="auto"/>
              <w:rPr>
                <w:sz w:val="22"/>
                <w:szCs w:val="18"/>
              </w:rPr>
            </w:pPr>
            <w:r w:rsidRPr="008314EA">
              <w:rPr>
                <w:sz w:val="22"/>
                <w:szCs w:val="18"/>
              </w:rPr>
              <w:t>345.3 ms</w:t>
            </w:r>
          </w:p>
        </w:tc>
      </w:tr>
      <w:tr w:rsidR="00193286" w:rsidRPr="008314EA" w14:paraId="7106A2FC"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7A2EC77"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005652A6"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0AAD4D60" w14:textId="77777777" w:rsidR="00193286" w:rsidRPr="008314EA" w:rsidRDefault="00193286">
            <w:pPr>
              <w:spacing w:after="0" w:line="240" w:lineRule="auto"/>
              <w:rPr>
                <w:sz w:val="22"/>
                <w:szCs w:val="18"/>
              </w:rPr>
            </w:pPr>
            <w:r w:rsidRPr="008314EA">
              <w:rPr>
                <w:sz w:val="22"/>
                <w:szCs w:val="18"/>
              </w:rPr>
              <w:t>55</w:t>
            </w:r>
          </w:p>
        </w:tc>
        <w:tc>
          <w:tcPr>
            <w:tcW w:w="1133" w:type="dxa"/>
            <w:tcBorders>
              <w:top w:val="single" w:sz="4" w:space="0" w:color="auto"/>
              <w:left w:val="single" w:sz="4" w:space="0" w:color="auto"/>
              <w:bottom w:val="single" w:sz="4" w:space="0" w:color="auto"/>
              <w:right w:val="single" w:sz="4" w:space="0" w:color="auto"/>
            </w:tcBorders>
            <w:hideMark/>
          </w:tcPr>
          <w:p w14:paraId="357E0FA7"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02B4F3A" w14:textId="77777777" w:rsidR="00193286" w:rsidRPr="008314EA" w:rsidRDefault="00193286">
            <w:pPr>
              <w:spacing w:after="0" w:line="240" w:lineRule="auto"/>
              <w:rPr>
                <w:sz w:val="22"/>
                <w:szCs w:val="18"/>
              </w:rPr>
            </w:pPr>
            <w:r w:rsidRPr="008314EA">
              <w:rPr>
                <w:sz w:val="22"/>
                <w:szCs w:val="18"/>
              </w:rPr>
              <w:t>90.9%</w:t>
            </w:r>
          </w:p>
        </w:tc>
        <w:tc>
          <w:tcPr>
            <w:tcW w:w="1416" w:type="dxa"/>
            <w:tcBorders>
              <w:top w:val="single" w:sz="4" w:space="0" w:color="auto"/>
              <w:left w:val="single" w:sz="4" w:space="0" w:color="auto"/>
              <w:bottom w:val="single" w:sz="4" w:space="0" w:color="auto"/>
              <w:right w:val="single" w:sz="4" w:space="0" w:color="auto"/>
            </w:tcBorders>
            <w:hideMark/>
          </w:tcPr>
          <w:p w14:paraId="588B3F42" w14:textId="77777777" w:rsidR="00193286" w:rsidRPr="008314EA" w:rsidRDefault="00193286">
            <w:pPr>
              <w:spacing w:after="0" w:line="240" w:lineRule="auto"/>
              <w:rPr>
                <w:sz w:val="22"/>
                <w:szCs w:val="18"/>
              </w:rPr>
            </w:pPr>
            <w:r w:rsidRPr="008314EA">
              <w:rPr>
                <w:sz w:val="22"/>
                <w:szCs w:val="18"/>
              </w:rPr>
              <w:t>321.1 ms</w:t>
            </w:r>
          </w:p>
        </w:tc>
      </w:tr>
    </w:tbl>
    <w:p w14:paraId="787C4FFC" w14:textId="153FFA05" w:rsidR="00193286" w:rsidRDefault="00193286" w:rsidP="00193286">
      <w:pPr>
        <w:rPr>
          <w:sz w:val="22"/>
          <w:lang w:eastAsia="en-US"/>
        </w:rPr>
      </w:pPr>
      <w:r>
        <w:t xml:space="preserve">Con AODV se había configurado que las rutas se mantuvieran activas 0.5 segundos, donde este contador se reinicia cada que se recibe un nuevo mensaje. Aun así, con un intervalo entre mensajes menor a 0.5 segundos, no se garantiza que no se deban buscar nuevas rutas, debido a grandes cambios en la topología. Lo que puede significar un aumento grande de mensajes en la red, especialmente a altas velocidades. Igualmente, un mal intervalo de transmisión, en el que se requiera buscar nuevas rutas constantemente, lleva a un aumento en el número de </w:t>
      </w:r>
      <w:r>
        <w:lastRenderedPageBreak/>
        <w:t>colisiones y errores en paquetes, aumenta el tiempo de acceso al medio, lo que lleva a que el RTT lo haga también.</w:t>
      </w:r>
    </w:p>
    <w:p w14:paraId="54157793" w14:textId="7FA58D58" w:rsidR="00193286" w:rsidRDefault="00193286" w:rsidP="00193286">
      <w:r>
        <w:t>De los resultados, AODV resulta especialmente beneficioso a partir del intervalo de 0.2 segundos. Donde, aún con velocidades altas, los cambios en la topología no son lo suficientemente significativos para actualizar las rutas. Esto reduce la inundación de mensajes en la red, al prescindir de los mensajes de estado de AODV. Si bien, al aumentar la tasa de envío de mensajes, aumenta la tasa de paquetes perdidos, hay suficiente redundancia en la red para que los nodos queden informados. Lo que se debe controlar aquí, es al incrementar el número de nodos comunicándose simultáneamente, que la inundación no introduzca fuertes retrasos para acceder al medio, como se comprueba en la simulación 2.</w:t>
      </w:r>
    </w:p>
    <w:p w14:paraId="56991426" w14:textId="6C7624C8" w:rsidR="00193286" w:rsidRDefault="00193286" w:rsidP="00193286">
      <w:r>
        <w:t xml:space="preserve">En las figuras </w:t>
      </w:r>
      <w:r w:rsidR="00434C81">
        <w:t xml:space="preserve">8-6 </w:t>
      </w:r>
      <w:r>
        <w:t xml:space="preserve">y </w:t>
      </w:r>
      <w:r w:rsidR="00434C81">
        <w:t>8-7</w:t>
      </w:r>
      <w:r>
        <w:t xml:space="preserve">, se muestra </w:t>
      </w:r>
      <w:r w:rsidR="00C264DC">
        <w:t xml:space="preserve">el impacto que tiene la velocidad de los vehículos, sobre </w:t>
      </w:r>
      <w:r>
        <w:t>la probabilidad de recibir 2 y 4 mensajes respectivamente</w:t>
      </w:r>
      <w:r w:rsidR="00C264DC">
        <w:t>, sobre un recorrido de 100 metros</w:t>
      </w:r>
      <w:r>
        <w:t>.</w:t>
      </w:r>
      <w:r w:rsidR="00C264DC">
        <w:t xml:space="preserve"> En el caso de 4 mensajes, haría que fuera totalmente insuficiente el intervalo para transmitir de 1 segundo.</w:t>
      </w:r>
    </w:p>
    <w:p w14:paraId="0E044BA8" w14:textId="77777777" w:rsidR="00C264DC" w:rsidRDefault="00193286" w:rsidP="00C264DC">
      <w:pPr>
        <w:keepNext/>
        <w:jc w:val="center"/>
      </w:pPr>
      <w:r>
        <w:rPr>
          <w:noProof/>
        </w:rPr>
        <w:lastRenderedPageBreak/>
        <w:drawing>
          <wp:inline distT="0" distB="0" distL="0" distR="0" wp14:anchorId="26C5C560" wp14:editId="4E29E389">
            <wp:extent cx="4238625" cy="1937768"/>
            <wp:effectExtent l="0" t="0" r="0" b="5715"/>
            <wp:docPr id="2054216725"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6725" name="Imagen 8" descr="Gráfico, Gráfico de líneas&#10;&#10;Descripción generada automáticamente"/>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35606" cy="1982105"/>
                    </a:xfrm>
                    <a:prstGeom prst="rect">
                      <a:avLst/>
                    </a:prstGeom>
                    <a:noFill/>
                  </pic:spPr>
                </pic:pic>
              </a:graphicData>
            </a:graphic>
          </wp:inline>
        </w:drawing>
      </w:r>
    </w:p>
    <w:p w14:paraId="777ACA2C" w14:textId="548C5EA3" w:rsidR="00C264DC" w:rsidRDefault="00C264DC" w:rsidP="000F2008">
      <w:pPr>
        <w:pStyle w:val="Descripcin"/>
      </w:pPr>
      <w:bookmarkStart w:id="217" w:name="_Toc147407306"/>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6</w:t>
        </w:r>
      </w:fldSimple>
      <w:r w:rsidR="0058268C">
        <w:t xml:space="preserve"> Probabilidad de recibir 2 mensajes con AODV</w:t>
      </w:r>
      <w:bookmarkEnd w:id="217"/>
      <w:r w:rsidR="00617A89">
        <w:rPr>
          <w:noProof/>
        </w:rPr>
        <w:t xml:space="preserve"> </w:t>
      </w:r>
    </w:p>
    <w:p w14:paraId="4FEBAE05" w14:textId="77777777" w:rsidR="00C264DC" w:rsidRDefault="00193286" w:rsidP="00C264DC">
      <w:pPr>
        <w:keepNext/>
        <w:jc w:val="center"/>
      </w:pPr>
      <w:r>
        <w:rPr>
          <w:noProof/>
        </w:rPr>
        <w:drawing>
          <wp:inline distT="0" distB="0" distL="0" distR="0" wp14:anchorId="050A1630" wp14:editId="37842380">
            <wp:extent cx="4229457" cy="1933575"/>
            <wp:effectExtent l="0" t="0" r="0" b="0"/>
            <wp:docPr id="210853320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3203" name="Imagen 7" descr="Gráfico, Gráfico de líneas&#10;&#10;Descripción generada automáticamente"/>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67157" cy="1950810"/>
                    </a:xfrm>
                    <a:prstGeom prst="rect">
                      <a:avLst/>
                    </a:prstGeom>
                    <a:noFill/>
                  </pic:spPr>
                </pic:pic>
              </a:graphicData>
            </a:graphic>
          </wp:inline>
        </w:drawing>
      </w:r>
    </w:p>
    <w:p w14:paraId="0CE7FFE9" w14:textId="5AB35FCF" w:rsidR="00193286" w:rsidRDefault="00C264DC" w:rsidP="000F2008">
      <w:pPr>
        <w:pStyle w:val="Descripcin"/>
      </w:pPr>
      <w:bookmarkStart w:id="218" w:name="_Toc147407307"/>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7</w:t>
        </w:r>
      </w:fldSimple>
      <w:r w:rsidR="0058268C">
        <w:t xml:space="preserve"> Probabilidad de recibir 4 mensajes con AODv</w:t>
      </w:r>
      <w:bookmarkEnd w:id="218"/>
    </w:p>
    <w:p w14:paraId="1E3FB07E" w14:textId="275EC0CE" w:rsidR="00193286" w:rsidRDefault="00C264DC" w:rsidP="00193286">
      <w:pPr>
        <w:rPr>
          <w:sz w:val="22"/>
          <w:lang w:eastAsia="en-US"/>
        </w:rPr>
      </w:pPr>
      <w:r>
        <w:t xml:space="preserve">Aún sin otros nodos comunicándose, nos muestra las limitaciones que se tiene ya con intervalos muy bajos como de 0.1 segundos. En el cual, si </w:t>
      </w:r>
      <w:r w:rsidR="00193286">
        <w:t>bien la cantidad de mensajes recibidos es buena</w:t>
      </w:r>
      <w:r>
        <w:t xml:space="preserve"> hasta llegar a 80 km/h</w:t>
      </w:r>
      <w:r w:rsidR="00193286">
        <w:t>, el RTT crece de forma considerable.</w:t>
      </w:r>
      <w:r>
        <w:t xml:space="preserve"> Con 80 km/h empeora su rendimiento especialmente, por la presencia de mensajes de mantenimiento de AODV. </w:t>
      </w:r>
      <w:r w:rsidR="00193286">
        <w:t xml:space="preserve">En la simulación se debe a que, al haber una baja densidad de nodos en la red, los links se rompen y se requiere encontrar nuevas rutas. Además, se debe considerar el tiempo que toma preparar los mensajes, que en este caso superaban el intervalo de 0.1 segundos, lo </w:t>
      </w:r>
      <w:r w:rsidR="00193286">
        <w:lastRenderedPageBreak/>
        <w:t>que añade otros retrasos junto a encolamiento.</w:t>
      </w:r>
      <w:r>
        <w:t xml:space="preserve"> En el caso del nodo de detección para el carro ni siquiera se alcanzan los 10 Hz de frecuencia.</w:t>
      </w:r>
    </w:p>
    <w:p w14:paraId="11E8CDE0" w14:textId="281B0F49" w:rsidR="00193286" w:rsidRDefault="00193286" w:rsidP="00193286">
      <w:r>
        <w:t>Al subir la velocidad, lo observado es la drástica caída en la tasa de mensajes recibidos.</w:t>
      </w:r>
      <w:r w:rsidR="00C264DC">
        <w:t xml:space="preserve"> Debido en parte al aumento de colisiones y los tiempos de encolamiento, pues se </w:t>
      </w:r>
      <w:r>
        <w:t>requiere de más mensajes de AODV para el mantenimiento de las rutas. En especial para 80 km</w:t>
      </w:r>
      <w:r w:rsidR="00C264DC">
        <w:t>/</w:t>
      </w:r>
      <w:r>
        <w:t>h, la comunicación peer to peer se vuelve costosa, cuando se requieren descubrir rutas bajo petición. Como se ve, intervalos como 0.5 segundos a 80 km</w:t>
      </w:r>
      <w:r w:rsidR="00C264DC">
        <w:t>/</w:t>
      </w:r>
      <w:r>
        <w:t xml:space="preserve">h ni siquiera </w:t>
      </w:r>
      <w:r w:rsidR="00C264DC">
        <w:t xml:space="preserve">funcionó </w:t>
      </w:r>
      <w:r>
        <w:t xml:space="preserve">y el intervalo de 0.2 observa un aumento en el RTT. </w:t>
      </w:r>
    </w:p>
    <w:tbl>
      <w:tblPr>
        <w:tblStyle w:val="Tablaconcuadrcula"/>
        <w:tblpPr w:leftFromText="141" w:rightFromText="141" w:vertAnchor="text" w:horzAnchor="margin" w:tblpY="3993"/>
        <w:tblW w:w="9060" w:type="dxa"/>
        <w:tblLayout w:type="fixed"/>
        <w:tblLook w:val="04A0" w:firstRow="1" w:lastRow="0" w:firstColumn="1" w:lastColumn="0" w:noHBand="0" w:noVBand="1"/>
      </w:tblPr>
      <w:tblGrid>
        <w:gridCol w:w="1836"/>
        <w:gridCol w:w="1700"/>
        <w:gridCol w:w="1558"/>
        <w:gridCol w:w="1133"/>
        <w:gridCol w:w="1417"/>
        <w:gridCol w:w="1416"/>
      </w:tblGrid>
      <w:tr w:rsidR="00434C81" w:rsidRPr="008314EA" w14:paraId="02C18587" w14:textId="77777777" w:rsidTr="008314EA">
        <w:trPr>
          <w:trHeight w:val="841"/>
        </w:trPr>
        <w:tc>
          <w:tcPr>
            <w:tcW w:w="1836" w:type="dxa"/>
            <w:tcBorders>
              <w:top w:val="single" w:sz="4" w:space="0" w:color="auto"/>
              <w:left w:val="single" w:sz="4" w:space="0" w:color="auto"/>
              <w:bottom w:val="single" w:sz="4" w:space="0" w:color="auto"/>
              <w:right w:val="single" w:sz="4" w:space="0" w:color="auto"/>
            </w:tcBorders>
            <w:hideMark/>
          </w:tcPr>
          <w:p w14:paraId="3B7388E0" w14:textId="77777777" w:rsidR="00434C81" w:rsidRPr="008314EA" w:rsidRDefault="00434C81" w:rsidP="00434C81">
            <w:pPr>
              <w:spacing w:after="0" w:line="240" w:lineRule="auto"/>
              <w:rPr>
                <w:sz w:val="22"/>
                <w:szCs w:val="18"/>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5A56DE01" w14:textId="77777777" w:rsidR="00434C81" w:rsidRPr="008314EA" w:rsidRDefault="00434C81" w:rsidP="00434C81">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518FA407" w14:textId="77777777" w:rsidR="00434C81" w:rsidRPr="008314EA" w:rsidRDefault="00434C81" w:rsidP="00434C81">
            <w:pPr>
              <w:spacing w:after="0" w:line="240" w:lineRule="auto"/>
              <w:rPr>
                <w:sz w:val="22"/>
                <w:szCs w:val="18"/>
              </w:rPr>
            </w:pPr>
            <w:r w:rsidRPr="008314EA">
              <w:rPr>
                <w:sz w:val="22"/>
                <w:szCs w:val="18"/>
              </w:rPr>
              <w:t>Mensajes transmitidos</w:t>
            </w:r>
          </w:p>
        </w:tc>
        <w:tc>
          <w:tcPr>
            <w:tcW w:w="1133" w:type="dxa"/>
            <w:tcBorders>
              <w:top w:val="single" w:sz="4" w:space="0" w:color="auto"/>
              <w:left w:val="single" w:sz="4" w:space="0" w:color="auto"/>
              <w:bottom w:val="single" w:sz="4" w:space="0" w:color="auto"/>
              <w:right w:val="single" w:sz="4" w:space="0" w:color="auto"/>
            </w:tcBorders>
            <w:hideMark/>
          </w:tcPr>
          <w:p w14:paraId="0E948E51" w14:textId="77777777" w:rsidR="00434C81" w:rsidRPr="008314EA" w:rsidRDefault="00434C81" w:rsidP="00434C81">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742470DF" w14:textId="77777777" w:rsidR="00434C81" w:rsidRPr="008314EA" w:rsidRDefault="00434C81" w:rsidP="00434C81">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350B04BD" w14:textId="77777777" w:rsidR="00434C81" w:rsidRPr="008314EA" w:rsidRDefault="00434C81" w:rsidP="00434C81">
            <w:pPr>
              <w:spacing w:after="0" w:line="240" w:lineRule="auto"/>
              <w:rPr>
                <w:sz w:val="22"/>
                <w:szCs w:val="18"/>
              </w:rPr>
            </w:pPr>
            <w:r w:rsidRPr="008314EA">
              <w:rPr>
                <w:sz w:val="22"/>
                <w:szCs w:val="18"/>
              </w:rPr>
              <w:t>RTT</w:t>
            </w:r>
          </w:p>
        </w:tc>
      </w:tr>
      <w:tr w:rsidR="00434C81" w:rsidRPr="008314EA" w14:paraId="7930F1DE" w14:textId="77777777" w:rsidTr="00434C81">
        <w:trPr>
          <w:trHeight w:val="644"/>
        </w:trPr>
        <w:tc>
          <w:tcPr>
            <w:tcW w:w="1836" w:type="dxa"/>
            <w:tcBorders>
              <w:top w:val="single" w:sz="4" w:space="0" w:color="auto"/>
              <w:left w:val="single" w:sz="4" w:space="0" w:color="auto"/>
              <w:bottom w:val="single" w:sz="4" w:space="0" w:color="auto"/>
              <w:right w:val="single" w:sz="4" w:space="0" w:color="auto"/>
            </w:tcBorders>
            <w:hideMark/>
          </w:tcPr>
          <w:p w14:paraId="552C4EBA" w14:textId="77777777" w:rsidR="00434C81" w:rsidRPr="008314EA" w:rsidRDefault="00434C81" w:rsidP="00434C81">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1FD528BD" w14:textId="77777777" w:rsidR="00434C81" w:rsidRPr="008314EA" w:rsidRDefault="00434C81" w:rsidP="00434C81">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F88AC1B" w14:textId="77777777" w:rsidR="00434C81" w:rsidRPr="008314EA" w:rsidRDefault="00434C81" w:rsidP="00434C81">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493F72A8" w14:textId="77777777" w:rsidR="00434C81" w:rsidRPr="008314EA" w:rsidRDefault="00434C81" w:rsidP="00434C81">
            <w:pPr>
              <w:spacing w:after="0" w:line="240" w:lineRule="auto"/>
              <w:rPr>
                <w:sz w:val="22"/>
                <w:szCs w:val="18"/>
              </w:rPr>
            </w:pPr>
            <w:r w:rsidRPr="008314EA">
              <w:rPr>
                <w:sz w:val="22"/>
                <w:szCs w:val="18"/>
              </w:rPr>
              <w:t>60</w:t>
            </w:r>
          </w:p>
        </w:tc>
        <w:tc>
          <w:tcPr>
            <w:tcW w:w="1417" w:type="dxa"/>
            <w:tcBorders>
              <w:top w:val="single" w:sz="4" w:space="0" w:color="auto"/>
              <w:left w:val="single" w:sz="4" w:space="0" w:color="auto"/>
              <w:bottom w:val="single" w:sz="4" w:space="0" w:color="auto"/>
              <w:right w:val="single" w:sz="4" w:space="0" w:color="auto"/>
            </w:tcBorders>
            <w:hideMark/>
          </w:tcPr>
          <w:p w14:paraId="221E719F" w14:textId="77777777" w:rsidR="00434C81" w:rsidRPr="008314EA" w:rsidRDefault="00434C81" w:rsidP="00434C81">
            <w:pPr>
              <w:spacing w:after="0" w:line="240" w:lineRule="auto"/>
              <w:rPr>
                <w:sz w:val="22"/>
                <w:szCs w:val="18"/>
              </w:rPr>
            </w:pPr>
            <w:r w:rsidRPr="008314EA">
              <w:rPr>
                <w:sz w:val="22"/>
                <w:szCs w:val="18"/>
              </w:rPr>
              <w:t>0%</w:t>
            </w:r>
          </w:p>
        </w:tc>
        <w:tc>
          <w:tcPr>
            <w:tcW w:w="1416" w:type="dxa"/>
            <w:tcBorders>
              <w:top w:val="single" w:sz="4" w:space="0" w:color="auto"/>
              <w:left w:val="single" w:sz="4" w:space="0" w:color="auto"/>
              <w:bottom w:val="single" w:sz="4" w:space="0" w:color="auto"/>
              <w:right w:val="single" w:sz="4" w:space="0" w:color="auto"/>
            </w:tcBorders>
            <w:hideMark/>
          </w:tcPr>
          <w:p w14:paraId="04F9AB65" w14:textId="77777777" w:rsidR="00434C81" w:rsidRPr="008314EA" w:rsidRDefault="00434C81" w:rsidP="00434C81">
            <w:pPr>
              <w:spacing w:after="0" w:line="240" w:lineRule="auto"/>
              <w:rPr>
                <w:sz w:val="22"/>
                <w:szCs w:val="18"/>
              </w:rPr>
            </w:pPr>
            <w:r w:rsidRPr="008314EA">
              <w:rPr>
                <w:sz w:val="22"/>
                <w:szCs w:val="18"/>
              </w:rPr>
              <w:t>2.18 ms</w:t>
            </w:r>
          </w:p>
        </w:tc>
      </w:tr>
    </w:tbl>
    <w:p w14:paraId="4B7A6158" w14:textId="46FCC549" w:rsidR="0006589B" w:rsidRDefault="00193286" w:rsidP="00193286">
      <w:r>
        <w:t xml:space="preserve">Los resultados nos mostrarían que el escenario óptimo sería con un intervalo de 0.2 segundos entre mensajes, para aprovechar las rutas activas, sin inundar la red. Cambiando </w:t>
      </w:r>
      <w:r w:rsidR="0006589B">
        <w:t>a un</w:t>
      </w:r>
      <w:r>
        <w:t xml:space="preserve"> escenario </w:t>
      </w:r>
      <w:r w:rsidR="0006589B">
        <w:t>con mayor densidad de nodos (se probó aumentando de 16 nodos a 22), hay mayor facilidad para encontrar una ruta, que además pueda ser óptima. Esto permite reducir los mensajes de mantenimiento de AODV, que no todos los nodos deban ser partícipes en el descubrimiento de rutas</w:t>
      </w:r>
      <w:r w:rsidR="00620291">
        <w:t>, y reducir el rtt</w:t>
      </w:r>
      <w:r w:rsidR="0006589B">
        <w:t xml:space="preserve">. En </w:t>
      </w:r>
      <w:r w:rsidR="00620291">
        <w:t>casos con alta densidad de nodos, parecería que un intervalo entre mensajes de 0.1 segundos puede ser posible.</w:t>
      </w:r>
    </w:p>
    <w:p w14:paraId="798822C0" w14:textId="5AEE3FF6" w:rsidR="00193286" w:rsidRDefault="00620291" w:rsidP="00193286">
      <w:r>
        <w:t xml:space="preserve">En general, AODV </w:t>
      </w:r>
      <w:r w:rsidR="00193286">
        <w:t>se beneficia enormemente</w:t>
      </w:r>
      <w:r>
        <w:t xml:space="preserve"> de que</w:t>
      </w:r>
      <w:r w:rsidR="00193286">
        <w:t xml:space="preserve"> las rutas </w:t>
      </w:r>
      <w:r>
        <w:t xml:space="preserve">estén </w:t>
      </w:r>
      <w:r w:rsidR="00193286">
        <w:t>activas</w:t>
      </w:r>
      <w:r>
        <w:t xml:space="preserve"> y frescas</w:t>
      </w:r>
      <w:r w:rsidR="00193286">
        <w:t>,</w:t>
      </w:r>
      <w:r>
        <w:t xml:space="preserve"> junto a la presencia de más nodos. </w:t>
      </w:r>
      <w:r w:rsidR="00434C81">
        <w:t xml:space="preserve">Esto último, no lleva a un aumento de mensajes de AODV </w:t>
      </w:r>
      <w:r w:rsidR="00434C81">
        <w:lastRenderedPageBreak/>
        <w:t>recibidos. Como en el ejemplo mostrado, la tasa de errores y tiempos de encolamiento pueden disminuir de forma considerable.</w:t>
      </w:r>
      <w:r w:rsidR="00193286">
        <w:t xml:space="preserve"> </w:t>
      </w:r>
    </w:p>
    <w:p w14:paraId="33249CE1" w14:textId="77777777" w:rsidR="00193286" w:rsidRDefault="00193286" w:rsidP="00193286">
      <w:r>
        <w:t xml:space="preserve">Los resultados nos muestran que conviene usar un intervalo adaptativo entre el envío de mensajes, según la densidad y velocidad del tráfico, para casos con baja densidad de nodos, no es posible mantener intervalos muy bajos como de 100 ms entre mensajes. Mientras que, si bien puede mantener bajos intervalos a altas velocidades, se observa el aumento en el RTT y de mensajes requeridos para mantener las rutas, por lo que, al sumar más nodos transmitiendo y comunicándose, habrá un aumento en las colisiones y tiempos de encolamiento, que lleva a la necesidad de reducir la frecuencia con la que actualizan los nodos, aún sin considerar los tiempos de procesamiento de los mensajes. </w:t>
      </w:r>
    </w:p>
    <w:p w14:paraId="1EA33197" w14:textId="241821FE" w:rsidR="00193286" w:rsidRDefault="00434C81" w:rsidP="00193286">
      <w:r>
        <w:t xml:space="preserve">La simulación nos muestra </w:t>
      </w:r>
      <w:r w:rsidR="00193286">
        <w:t>la problemática de AODV</w:t>
      </w:r>
      <w:r>
        <w:t xml:space="preserve"> para establecer rutas a</w:t>
      </w:r>
      <w:r w:rsidR="00193286">
        <w:t xml:space="preserve"> altas velocidade</w:t>
      </w:r>
      <w:r>
        <w:t>s. E</w:t>
      </w:r>
      <w:r w:rsidR="00193286">
        <w:t>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aumentar la inundación de mensajes en la red o el uso de protocolos de enrutamiento proactivo podrían funcion</w:t>
      </w:r>
      <w:r>
        <w:t>ar</w:t>
      </w:r>
      <w:r w:rsidR="00193286">
        <w:t>, sin embargo, como se verá en la simulación 2, no es ideal.</w:t>
      </w:r>
    </w:p>
    <w:p w14:paraId="6AAB8C59" w14:textId="0D14A9C2" w:rsidR="00193286" w:rsidRDefault="00434C81" w:rsidP="0026678E">
      <w:r>
        <w:t xml:space="preserve">La idea del uso de AODV es únicamente con funciones para coordinación entre dos nodos, una vez estén notificados de la presencia del otro con DSRC. </w:t>
      </w:r>
      <w:r w:rsidR="00BF657B">
        <w:t xml:space="preserve">Se debe tener en cuenta que AODV es solo un protocolo que se puede implementar sobre capa 3 o 2. Para la simulación, </w:t>
      </w:r>
      <w:r w:rsidR="00BF657B">
        <w:lastRenderedPageBreak/>
        <w:t>se implementó en capa 3, y para las capas físicas y mac se usaron las mismas que en DSRC. Ambos son protocolos diferentes, por lo que para el uso de AODV se necesita de otra banda (canal), no necesariamente en 5.9 GHz. E incluso hay investigaciones para el uso de canales con AODV.</w:t>
      </w:r>
    </w:p>
    <w:p w14:paraId="0F80CB4F" w14:textId="60D6FB00" w:rsidR="00521D28" w:rsidRDefault="00521D28" w:rsidP="00521D28">
      <w:r>
        <w:t>A continuación, se muestra el desempeño de DSRC con la presencia de más nodos. El mismo comportamiento debería poder trasladarse a AODV cuando más nodos se comunican entre sí. Ya que como se vio, con la presencia de nodos</w:t>
      </w:r>
      <w:r w:rsidR="00C87B0E">
        <w:t xml:space="preserve"> extras</w:t>
      </w:r>
      <w:r>
        <w:t>, no se incrementa la inundación con mensajes de AODV, sino que disminuye.</w:t>
      </w:r>
    </w:p>
    <w:p w14:paraId="150F8AC5" w14:textId="77777777" w:rsidR="00FC14E1" w:rsidRDefault="00FC14E1" w:rsidP="00521D28"/>
    <w:p w14:paraId="4C0FFBEB" w14:textId="00AF0B3B" w:rsidR="00774C02" w:rsidRDefault="00774C02" w:rsidP="00FC4CC8">
      <w:pPr>
        <w:pStyle w:val="Ttulo2"/>
        <w:numPr>
          <w:ilvl w:val="1"/>
          <w:numId w:val="52"/>
        </w:numPr>
        <w:ind w:left="0"/>
      </w:pPr>
      <w:bookmarkStart w:id="219" w:name="_Toc147407389"/>
      <w:bookmarkStart w:id="220" w:name="_Hlk146114947"/>
      <w:bookmarkEnd w:id="206"/>
      <w:r>
        <w:t>Sim</w:t>
      </w:r>
      <w:r w:rsidR="006C6B74">
        <w:t>ulación</w:t>
      </w:r>
      <w:r>
        <w:t xml:space="preserve"> 2</w:t>
      </w:r>
      <w:bookmarkEnd w:id="219"/>
    </w:p>
    <w:p w14:paraId="04719B7D" w14:textId="259744A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w:t>
      </w:r>
      <w:r w:rsidR="0056542E">
        <w:t>11</w:t>
      </w:r>
      <w:r w:rsidR="006C6B74">
        <w:t xml:space="preserve"> nodos, </w:t>
      </w:r>
      <w:r w:rsidR="0056542E">
        <w:t>9</w:t>
      </w:r>
      <w:r w:rsidR="006C6B74">
        <w:t xml:space="preserve"> transmiten sus detecciones y todos retransmiten)</w:t>
      </w:r>
      <w:r w:rsidR="00D03C3E">
        <w:t>. C</w:t>
      </w:r>
      <w:r w:rsidR="006C6B74">
        <w:t>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de veins</w:t>
      </w:r>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3CB8DD2E"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617A89">
        <w:t>8</w:t>
      </w:r>
      <w:r>
        <w:t xml:space="preserve"> a la 8</w:t>
      </w:r>
      <w:r w:rsidR="00B6548A">
        <w:t>-</w:t>
      </w:r>
      <w:r w:rsidR="00617A89">
        <w:t>11</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230"/>
                    <a:stretch>
                      <a:fillRect/>
                    </a:stretch>
                  </pic:blipFill>
                  <pic:spPr>
                    <a:xfrm>
                      <a:off x="0" y="0"/>
                      <a:ext cx="2632600" cy="1351303"/>
                    </a:xfrm>
                    <a:prstGeom prst="rect">
                      <a:avLst/>
                    </a:prstGeom>
                  </pic:spPr>
                </pic:pic>
              </a:graphicData>
            </a:graphic>
          </wp:inline>
        </w:drawing>
      </w:r>
    </w:p>
    <w:p w14:paraId="4C555FBF" w14:textId="5761076E" w:rsidR="00BB36DF" w:rsidRDefault="00B6548A" w:rsidP="000F2008">
      <w:pPr>
        <w:pStyle w:val="Descripcin"/>
      </w:pPr>
      <w:bookmarkStart w:id="221" w:name="_Toc147407308"/>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8</w:t>
        </w:r>
      </w:fldSimple>
      <w:r>
        <w:t xml:space="preserve"> </w:t>
      </w:r>
      <w:r w:rsidRPr="00215357">
        <w:t>E</w:t>
      </w:r>
      <w:r w:rsidR="00617A89" w:rsidRPr="00215357">
        <w:t>l nodo 6 en rojo quiere transmitir</w:t>
      </w:r>
      <w:bookmarkEnd w:id="221"/>
    </w:p>
    <w:p w14:paraId="59C9FFC8" w14:textId="77777777" w:rsidR="00B6548A" w:rsidRDefault="001A2ACC" w:rsidP="00B6548A">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231"/>
                    <a:stretch>
                      <a:fillRect/>
                    </a:stretch>
                  </pic:blipFill>
                  <pic:spPr>
                    <a:xfrm>
                      <a:off x="0" y="0"/>
                      <a:ext cx="2608565" cy="1546168"/>
                    </a:xfrm>
                    <a:prstGeom prst="rect">
                      <a:avLst/>
                    </a:prstGeom>
                  </pic:spPr>
                </pic:pic>
              </a:graphicData>
            </a:graphic>
          </wp:inline>
        </w:drawing>
      </w:r>
    </w:p>
    <w:p w14:paraId="22449D9E" w14:textId="2AB38534" w:rsidR="00BB36DF" w:rsidRDefault="00B6548A" w:rsidP="000F2008">
      <w:pPr>
        <w:pStyle w:val="Descripcin"/>
      </w:pPr>
      <w:bookmarkStart w:id="222" w:name="_Toc147407309"/>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9</w:t>
        </w:r>
      </w:fldSimple>
      <w:r>
        <w:t xml:space="preserve"> </w:t>
      </w:r>
      <w:r w:rsidRPr="003E65D7">
        <w:t>E</w:t>
      </w:r>
      <w:r w:rsidR="00617A89" w:rsidRPr="003E65D7">
        <w:t>l nodo 6 transmite el mensaje, y los demás nodos al recibirlo retransmiten una vez, el nodo 7 y 4 no son vistos por el nodo 6, con las retransmisiones quedan informados.</w:t>
      </w:r>
      <w:bookmarkEnd w:id="222"/>
    </w:p>
    <w:p w14:paraId="7D3D9758" w14:textId="77777777" w:rsidR="00B6548A" w:rsidRDefault="001A2ACC" w:rsidP="00B6548A">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232"/>
                    <a:stretch>
                      <a:fillRect/>
                    </a:stretch>
                  </pic:blipFill>
                  <pic:spPr>
                    <a:xfrm>
                      <a:off x="0" y="0"/>
                      <a:ext cx="2421404" cy="1334524"/>
                    </a:xfrm>
                    <a:prstGeom prst="rect">
                      <a:avLst/>
                    </a:prstGeom>
                  </pic:spPr>
                </pic:pic>
              </a:graphicData>
            </a:graphic>
          </wp:inline>
        </w:drawing>
      </w:r>
    </w:p>
    <w:p w14:paraId="40F89691" w14:textId="48A4538B" w:rsidR="00BB36DF" w:rsidRDefault="00B6548A" w:rsidP="000F2008">
      <w:pPr>
        <w:pStyle w:val="Descripcin"/>
      </w:pPr>
      <w:bookmarkStart w:id="223" w:name="_Toc147407310"/>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10</w:t>
        </w:r>
      </w:fldSimple>
      <w:r>
        <w:t xml:space="preserve"> </w:t>
      </w:r>
      <w:r w:rsidRPr="00D36311">
        <w:t>L</w:t>
      </w:r>
      <w:r w:rsidR="00617A89" w:rsidRPr="00D36311">
        <w:t>os nodos cercanos 5, 11 y 7 bajan su velocidad y permiten que el nodo 6 se incorpore, el nodo 4 no baja su velocidad</w:t>
      </w:r>
      <w:bookmarkEnd w:id="223"/>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233"/>
                    <a:stretch>
                      <a:fillRect/>
                    </a:stretch>
                  </pic:blipFill>
                  <pic:spPr>
                    <a:xfrm>
                      <a:off x="0" y="0"/>
                      <a:ext cx="2190744" cy="1287942"/>
                    </a:xfrm>
                    <a:prstGeom prst="rect">
                      <a:avLst/>
                    </a:prstGeom>
                  </pic:spPr>
                </pic:pic>
              </a:graphicData>
            </a:graphic>
          </wp:inline>
        </w:drawing>
      </w:r>
    </w:p>
    <w:p w14:paraId="75326EB8" w14:textId="088425B1" w:rsidR="00BB36DF" w:rsidRDefault="00B6548A" w:rsidP="000F2008">
      <w:pPr>
        <w:pStyle w:val="Descripcin"/>
      </w:pPr>
      <w:bookmarkStart w:id="224" w:name="_Toc14740731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11</w:t>
        </w:r>
      </w:fldSimple>
      <w:r>
        <w:t xml:space="preserve"> </w:t>
      </w:r>
      <w:r w:rsidRPr="002B4271">
        <w:t>P</w:t>
      </w:r>
      <w:r w:rsidR="00617A89" w:rsidRPr="002B4271">
        <w:t>osición final, el nodo 6 se incorpora</w:t>
      </w:r>
      <w:bookmarkEnd w:id="224"/>
    </w:p>
    <w:p w14:paraId="04EFF8A2" w14:textId="26BE59F7" w:rsidR="00165708" w:rsidRDefault="006C6B74" w:rsidP="0026678E">
      <w:r>
        <w:t>Para experimentar con la velocidad, y ver qué tantos mensajes pueden recibir al recorrer una misma distancia, como se observa en la figura 8-1</w:t>
      </w:r>
      <w:r w:rsidR="00617A89">
        <w:t>2</w:t>
      </w:r>
      <w:r>
        <w:t>, los nodos parten de una posición inicial a una final.</w:t>
      </w:r>
    </w:p>
    <w:p w14:paraId="09F4E359" w14:textId="62A91717" w:rsidR="00774C02" w:rsidRDefault="00B6548A" w:rsidP="00DA1247">
      <w:r>
        <w:rPr>
          <w:noProof/>
        </w:rPr>
        <w:lastRenderedPageBreak/>
        <mc:AlternateContent>
          <mc:Choice Requires="wps">
            <w:drawing>
              <wp:anchor distT="0" distB="0" distL="114300" distR="114300" simplePos="0" relativeHeight="252584960" behindDoc="0" locked="0" layoutInCell="1" allowOverlap="1" wp14:anchorId="395B473E" wp14:editId="6A855D5A">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723D7196" w:rsidR="00B6548A" w:rsidRPr="00C75E76" w:rsidRDefault="00B6548A" w:rsidP="000F2008">
                            <w:pPr>
                              <w:pStyle w:val="Descripcin"/>
                              <w:rPr>
                                <w:noProof/>
                                <w:sz w:val="24"/>
                              </w:rPr>
                            </w:pPr>
                            <w:bookmarkStart w:id="225" w:name="_Toc14740731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60" type="#_x0000_t202" style="position:absolute;left:0;text-align:left;margin-left:0;margin-top:112.05pt;width:431.5pt;height:.05pt;z-index:25258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eggGwIAAEAEAAAOAAAAZHJzL2Uyb0RvYy54bWysU8Fu2zAMvQ/YPwi6L3bSpSi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" stroked="f">
                <v:textbox style="mso-fit-shape-to-text:t" inset="0,0,0,0">
                  <w:txbxContent>
                    <w:p w14:paraId="45035B0F" w14:textId="723D7196" w:rsidR="00B6548A" w:rsidRPr="00C75E76" w:rsidRDefault="00B6548A" w:rsidP="000F2008">
                      <w:pPr>
                        <w:pStyle w:val="Descripcin"/>
                        <w:rPr>
                          <w:noProof/>
                          <w:sz w:val="24"/>
                        </w:rPr>
                      </w:pPr>
                      <w:bookmarkStart w:id="226" w:name="_Toc147407312"/>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6"/>
                    </w:p>
                  </w:txbxContent>
                </v:textbox>
                <w10:wrap type="square" anchorx="margin"/>
              </v:shape>
            </w:pict>
          </mc:Fallback>
        </mc:AlternateContent>
      </w:r>
      <w:r w:rsidR="006C6B74">
        <w:rPr>
          <w:noProof/>
        </w:rPr>
        <mc:AlternateContent>
          <mc:Choice Requires="wpg">
            <w:drawing>
              <wp:anchor distT="0" distB="0" distL="114300" distR="114300" simplePos="0" relativeHeight="251651072" behindDoc="0" locked="0" layoutInCell="1" allowOverlap="1" wp14:anchorId="3E5C484A" wp14:editId="71FBDEF8">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B6CAF5A" id="Grupo 1" o:spid="_x0000_s1026" style="position:absolute;margin-left:.15pt;margin-top:.55pt;width:431.5pt;height:106.45pt;z-index:25165107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236"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237"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durante la simulación los nodos 3, 8 y 6</w:t>
      </w:r>
      <w:r w:rsidR="00617A89">
        <w:t>,</w:t>
      </w:r>
      <w:r w:rsidR="00D14519">
        <w:t xml:space="preserve"> no son alcanzados por quien transmite el mensaje original, pero si con las retransmisiones</w:t>
      </w:r>
      <w:r w:rsidR="00E63FE4">
        <w:t>.</w:t>
      </w:r>
    </w:p>
    <w:p w14:paraId="036FFE3A" w14:textId="202D9CD2"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rsidR="00C87B0E">
        <w:t xml:space="preserve">. Los vehículos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55FDAFEF" w:rsidR="00762B5A" w:rsidRDefault="00762B5A" w:rsidP="00DA1247">
      <w:bookmarkStart w:id="227" w:name="_Hlk140503223"/>
      <w:r>
        <w:lastRenderedPageBreak/>
        <w:t>Los nodos 1 y 6 no transmiten</w:t>
      </w:r>
      <w:r w:rsidR="00E02A79">
        <w:t xml:space="preserve"> y</w:t>
      </w:r>
      <w:r>
        <w:t xml:space="preserve"> no se cuentan en el promedio de mensajes enviados</w:t>
      </w:r>
      <w:r w:rsidR="00E63FE4">
        <w:t>.</w:t>
      </w:r>
      <w:r w:rsidR="00E02A79">
        <w:t xml:space="preserve"> </w:t>
      </w:r>
      <w:r w:rsidR="0037148D">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560"/>
        <w:gridCol w:w="1701"/>
        <w:gridCol w:w="1417"/>
        <w:gridCol w:w="1276"/>
      </w:tblGrid>
      <w:tr w:rsidR="003713E3" w:rsidRPr="008314EA" w14:paraId="0AE58E55" w14:textId="77777777" w:rsidTr="008314EA">
        <w:trPr>
          <w:trHeight w:val="567"/>
        </w:trPr>
        <w:tc>
          <w:tcPr>
            <w:tcW w:w="1271" w:type="dxa"/>
          </w:tcPr>
          <w:p w14:paraId="7D777F5A" w14:textId="77777777" w:rsidR="003713E3" w:rsidRPr="008314EA" w:rsidRDefault="003713E3" w:rsidP="003713E3">
            <w:pPr>
              <w:rPr>
                <w:sz w:val="22"/>
                <w:szCs w:val="18"/>
              </w:rPr>
            </w:pPr>
            <w:r w:rsidRPr="008314EA">
              <w:rPr>
                <w:sz w:val="22"/>
                <w:szCs w:val="18"/>
              </w:rPr>
              <w:t xml:space="preserve">Velocidad </w:t>
            </w:r>
          </w:p>
        </w:tc>
        <w:tc>
          <w:tcPr>
            <w:tcW w:w="1418" w:type="dxa"/>
          </w:tcPr>
          <w:p w14:paraId="6C5DACC8" w14:textId="77777777" w:rsidR="003713E3" w:rsidRPr="008314EA" w:rsidRDefault="003713E3" w:rsidP="003713E3">
            <w:pPr>
              <w:rPr>
                <w:sz w:val="22"/>
                <w:szCs w:val="18"/>
              </w:rPr>
            </w:pPr>
            <w:r w:rsidRPr="008314EA">
              <w:rPr>
                <w:sz w:val="22"/>
                <w:szCs w:val="18"/>
              </w:rPr>
              <w:t>Intervalo de transmisión</w:t>
            </w:r>
          </w:p>
        </w:tc>
        <w:tc>
          <w:tcPr>
            <w:tcW w:w="1275" w:type="dxa"/>
          </w:tcPr>
          <w:p w14:paraId="60BA760E" w14:textId="77777777" w:rsidR="003713E3" w:rsidRPr="008314EA" w:rsidRDefault="003713E3" w:rsidP="003713E3">
            <w:pPr>
              <w:rPr>
                <w:sz w:val="22"/>
                <w:szCs w:val="18"/>
              </w:rPr>
            </w:pPr>
            <w:r w:rsidRPr="008314EA">
              <w:rPr>
                <w:sz w:val="22"/>
                <w:szCs w:val="18"/>
              </w:rPr>
              <w:t>Duración de la simulación</w:t>
            </w:r>
          </w:p>
        </w:tc>
        <w:tc>
          <w:tcPr>
            <w:tcW w:w="1560" w:type="dxa"/>
          </w:tcPr>
          <w:p w14:paraId="6C4FEB99" w14:textId="658E2C52" w:rsidR="003713E3" w:rsidRPr="008314EA" w:rsidRDefault="00D03C3E" w:rsidP="003713E3">
            <w:pPr>
              <w:rPr>
                <w:sz w:val="22"/>
                <w:szCs w:val="18"/>
              </w:rPr>
            </w:pPr>
            <w:r w:rsidRPr="008314EA">
              <w:rPr>
                <w:sz w:val="22"/>
                <w:szCs w:val="18"/>
              </w:rPr>
              <w:t>Mensajes programados</w:t>
            </w:r>
          </w:p>
        </w:tc>
        <w:tc>
          <w:tcPr>
            <w:tcW w:w="1701" w:type="dxa"/>
          </w:tcPr>
          <w:p w14:paraId="510E37BB" w14:textId="77777777" w:rsidR="003713E3" w:rsidRPr="008314EA" w:rsidRDefault="003713E3" w:rsidP="003713E3">
            <w:pPr>
              <w:rPr>
                <w:sz w:val="22"/>
                <w:szCs w:val="18"/>
              </w:rPr>
            </w:pPr>
            <w:r w:rsidRPr="008314EA">
              <w:rPr>
                <w:sz w:val="22"/>
                <w:szCs w:val="18"/>
              </w:rPr>
              <w:t>Retransmisiones en promedio</w:t>
            </w:r>
          </w:p>
        </w:tc>
        <w:tc>
          <w:tcPr>
            <w:tcW w:w="1417" w:type="dxa"/>
          </w:tcPr>
          <w:p w14:paraId="297CD12F" w14:textId="0BAA181A" w:rsidR="003713E3" w:rsidRPr="008314EA" w:rsidRDefault="003713E3" w:rsidP="003713E3">
            <w:pPr>
              <w:rPr>
                <w:sz w:val="22"/>
                <w:szCs w:val="18"/>
              </w:rPr>
            </w:pPr>
            <w:r w:rsidRPr="008314EA">
              <w:rPr>
                <w:sz w:val="22"/>
                <w:szCs w:val="18"/>
              </w:rPr>
              <w:t>Mensajes enviados por nodo en promedio</w:t>
            </w:r>
          </w:p>
        </w:tc>
        <w:tc>
          <w:tcPr>
            <w:tcW w:w="1276" w:type="dxa"/>
          </w:tcPr>
          <w:p w14:paraId="3471C028" w14:textId="77777777" w:rsidR="003713E3" w:rsidRPr="008314EA" w:rsidRDefault="003713E3" w:rsidP="003713E3">
            <w:pPr>
              <w:rPr>
                <w:sz w:val="22"/>
                <w:szCs w:val="18"/>
              </w:rPr>
            </w:pPr>
            <w:r w:rsidRPr="008314EA">
              <w:rPr>
                <w:sz w:val="22"/>
                <w:szCs w:val="18"/>
              </w:rPr>
              <w:t>Mensajes recibidos promedio</w:t>
            </w:r>
          </w:p>
        </w:tc>
      </w:tr>
      <w:tr w:rsidR="003713E3" w:rsidRPr="008314EA" w14:paraId="3A667743" w14:textId="77777777" w:rsidTr="008314EA">
        <w:trPr>
          <w:trHeight w:val="567"/>
        </w:trPr>
        <w:tc>
          <w:tcPr>
            <w:tcW w:w="1271" w:type="dxa"/>
          </w:tcPr>
          <w:p w14:paraId="23921784" w14:textId="77777777" w:rsidR="003713E3" w:rsidRPr="008314EA" w:rsidRDefault="003713E3" w:rsidP="003713E3">
            <w:pPr>
              <w:rPr>
                <w:sz w:val="22"/>
                <w:szCs w:val="18"/>
              </w:rPr>
            </w:pPr>
            <w:r w:rsidRPr="008314EA">
              <w:rPr>
                <w:sz w:val="22"/>
                <w:szCs w:val="18"/>
              </w:rPr>
              <w:t>30 km/h</w:t>
            </w:r>
          </w:p>
        </w:tc>
        <w:tc>
          <w:tcPr>
            <w:tcW w:w="1418" w:type="dxa"/>
          </w:tcPr>
          <w:p w14:paraId="369CE51E" w14:textId="77777777" w:rsidR="003713E3" w:rsidRPr="008314EA" w:rsidRDefault="003713E3" w:rsidP="003713E3">
            <w:pPr>
              <w:rPr>
                <w:sz w:val="22"/>
                <w:szCs w:val="18"/>
              </w:rPr>
            </w:pPr>
            <w:r w:rsidRPr="008314EA">
              <w:rPr>
                <w:sz w:val="22"/>
                <w:szCs w:val="18"/>
              </w:rPr>
              <w:t>1s</w:t>
            </w:r>
          </w:p>
        </w:tc>
        <w:tc>
          <w:tcPr>
            <w:tcW w:w="1275" w:type="dxa"/>
          </w:tcPr>
          <w:p w14:paraId="3C0E7249" w14:textId="77777777" w:rsidR="003713E3" w:rsidRPr="008314EA" w:rsidRDefault="003713E3" w:rsidP="003713E3">
            <w:pPr>
              <w:rPr>
                <w:sz w:val="22"/>
                <w:szCs w:val="18"/>
              </w:rPr>
            </w:pPr>
            <w:r w:rsidRPr="008314EA">
              <w:rPr>
                <w:sz w:val="22"/>
                <w:szCs w:val="18"/>
              </w:rPr>
              <w:t>40 s</w:t>
            </w:r>
          </w:p>
        </w:tc>
        <w:tc>
          <w:tcPr>
            <w:tcW w:w="1560" w:type="dxa"/>
          </w:tcPr>
          <w:p w14:paraId="114331D0" w14:textId="7C8C1745" w:rsidR="003713E3" w:rsidRPr="008314EA" w:rsidRDefault="003713E3" w:rsidP="003713E3">
            <w:pPr>
              <w:rPr>
                <w:sz w:val="22"/>
                <w:szCs w:val="18"/>
              </w:rPr>
            </w:pPr>
            <w:r w:rsidRPr="008314EA">
              <w:rPr>
                <w:sz w:val="22"/>
                <w:szCs w:val="18"/>
              </w:rPr>
              <w:t>4</w:t>
            </w:r>
            <w:r w:rsidR="000E564D" w:rsidRPr="008314EA">
              <w:rPr>
                <w:sz w:val="22"/>
                <w:szCs w:val="18"/>
              </w:rPr>
              <w:t>1</w:t>
            </w:r>
          </w:p>
        </w:tc>
        <w:tc>
          <w:tcPr>
            <w:tcW w:w="1701" w:type="dxa"/>
          </w:tcPr>
          <w:p w14:paraId="59DAC37D" w14:textId="5033CC31" w:rsidR="003713E3" w:rsidRPr="008314EA" w:rsidRDefault="000E564D" w:rsidP="003713E3">
            <w:pPr>
              <w:rPr>
                <w:sz w:val="22"/>
                <w:szCs w:val="18"/>
              </w:rPr>
            </w:pPr>
            <w:r w:rsidRPr="008314EA">
              <w:rPr>
                <w:sz w:val="22"/>
                <w:szCs w:val="18"/>
              </w:rPr>
              <w:t>242</w:t>
            </w:r>
          </w:p>
        </w:tc>
        <w:tc>
          <w:tcPr>
            <w:tcW w:w="1417" w:type="dxa"/>
          </w:tcPr>
          <w:p w14:paraId="388A84D4" w14:textId="61B8263B" w:rsidR="003713E3" w:rsidRPr="008314EA" w:rsidRDefault="003713E3" w:rsidP="003713E3">
            <w:pPr>
              <w:rPr>
                <w:sz w:val="22"/>
                <w:szCs w:val="18"/>
              </w:rPr>
            </w:pPr>
            <w:r w:rsidRPr="008314EA">
              <w:rPr>
                <w:sz w:val="22"/>
                <w:szCs w:val="18"/>
              </w:rPr>
              <w:t>288</w:t>
            </w:r>
          </w:p>
        </w:tc>
        <w:tc>
          <w:tcPr>
            <w:tcW w:w="1276" w:type="dxa"/>
          </w:tcPr>
          <w:p w14:paraId="35167A81" w14:textId="1219AB42" w:rsidR="003713E3" w:rsidRPr="008314EA" w:rsidRDefault="003713E3" w:rsidP="003713E3">
            <w:pPr>
              <w:rPr>
                <w:sz w:val="22"/>
                <w:szCs w:val="18"/>
              </w:rPr>
            </w:pPr>
            <w:r w:rsidRPr="008314EA">
              <w:rPr>
                <w:sz w:val="22"/>
                <w:szCs w:val="18"/>
              </w:rPr>
              <w:t>985</w:t>
            </w:r>
          </w:p>
        </w:tc>
      </w:tr>
    </w:tbl>
    <w:p w14:paraId="2E053832" w14:textId="71758274" w:rsidR="0007192F" w:rsidRDefault="0007192F" w:rsidP="00EA2932"/>
    <w:p w14:paraId="7F16D745" w14:textId="3A1C355B" w:rsidR="005E618A" w:rsidRDefault="00617A89" w:rsidP="00E63FE4">
      <w:pPr>
        <w:jc w:val="center"/>
      </w:pPr>
      <w:r>
        <w:rPr>
          <w:noProof/>
        </w:rPr>
        <mc:AlternateContent>
          <mc:Choice Requires="wps">
            <w:drawing>
              <wp:anchor distT="0" distB="0" distL="114300" distR="114300" simplePos="0" relativeHeight="252634112" behindDoc="0" locked="0" layoutInCell="1" allowOverlap="1" wp14:anchorId="6737BD4C" wp14:editId="747D4B0D">
                <wp:simplePos x="0" y="0"/>
                <wp:positionH relativeFrom="column">
                  <wp:posOffset>95250</wp:posOffset>
                </wp:positionH>
                <wp:positionV relativeFrom="paragraph">
                  <wp:posOffset>1336040</wp:posOffset>
                </wp:positionV>
                <wp:extent cx="5542915" cy="635"/>
                <wp:effectExtent l="0" t="0" r="0" b="0"/>
                <wp:wrapSquare wrapText="bothSides"/>
                <wp:docPr id="947122454" name="Cuadro de texto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2FD84108" w14:textId="575F40E4" w:rsidR="00617A89" w:rsidRPr="00CE0FCD" w:rsidRDefault="00617A89" w:rsidP="000F2008">
                            <w:pPr>
                              <w:pStyle w:val="Descripcin"/>
                              <w:rPr>
                                <w:noProof/>
                                <w:sz w:val="24"/>
                              </w:rPr>
                            </w:pPr>
                            <w:bookmarkStart w:id="228" w:name="_Toc147407313"/>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BD4C" id="_x0000_s1061" type="#_x0000_t202" style="position:absolute;left:0;text-align:left;margin-left:7.5pt;margin-top:105.2pt;width:436.45pt;height:.05pt;z-index:25263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RHQ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84/T28mcM0mxm9k8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" stroked="f">
                <v:textbox style="mso-fit-shape-to-text:t" inset="0,0,0,0">
                  <w:txbxContent>
                    <w:p w14:paraId="2FD84108" w14:textId="575F40E4" w:rsidR="00617A89" w:rsidRPr="00CE0FCD" w:rsidRDefault="00617A89" w:rsidP="000F2008">
                      <w:pPr>
                        <w:pStyle w:val="Descripcin"/>
                        <w:rPr>
                          <w:noProof/>
                          <w:sz w:val="24"/>
                        </w:rPr>
                      </w:pPr>
                      <w:bookmarkStart w:id="229" w:name="_Toc147407313"/>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29"/>
                    </w:p>
                  </w:txbxContent>
                </v:textbox>
                <w10:wrap type="square"/>
              </v:shape>
            </w:pict>
          </mc:Fallback>
        </mc:AlternateContent>
      </w:r>
      <w:r w:rsidR="00D03C3E">
        <w:rPr>
          <w:noProof/>
        </w:rPr>
        <mc:AlternateContent>
          <mc:Choice Requires="wpg">
            <w:drawing>
              <wp:anchor distT="0" distB="0" distL="114300" distR="114300" simplePos="0" relativeHeight="252589056" behindDoc="0" locked="0" layoutInCell="1" allowOverlap="1" wp14:anchorId="39FD7AEF" wp14:editId="5A0BE2F7">
                <wp:simplePos x="0" y="0"/>
                <wp:positionH relativeFrom="margin">
                  <wp:posOffset>95250</wp:posOffset>
                </wp:positionH>
                <wp:positionV relativeFrom="paragraph">
                  <wp:posOffset>160655</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52658EDA" id="Grupo 1" o:spid="_x0000_s1026" style="position:absolute;margin-left:7.5pt;margin-top:12.65pt;width:436.45pt;height:88.05pt;z-index:252589056;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MF3lKrgAAAACQEAAA8AAAAAAAAAAAAAAAAAHnoAAGRycy9k&#10;b3ducmV2LnhtbFBLAQItABQABgAIAAAAIQAubPAAxQAAAKUBAAAZAAAAAAAAAAAAAAAAACt7AABk&#10;cnMvX3JlbHMvZTJvRG9jLnhtbC5yZWxzUEsFBgAAAAAHAAcAvgEAACd8AAAAAA==&#10;">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240"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241" o:title=""/>
                </v:shape>
                <w10:wrap type="square" anchorx="margin"/>
              </v:group>
            </w:pict>
          </mc:Fallback>
        </mc:AlternateContent>
      </w:r>
    </w:p>
    <w:p w14:paraId="7992A276" w14:textId="43D61CB2" w:rsidR="005E618A" w:rsidRDefault="00617A89" w:rsidP="00E63FE4">
      <w:pPr>
        <w:jc w:val="center"/>
      </w:pPr>
      <w:r>
        <w:rPr>
          <w:noProof/>
        </w:rPr>
        <mc:AlternateContent>
          <mc:Choice Requires="wps">
            <w:drawing>
              <wp:anchor distT="0" distB="0" distL="114300" distR="114300" simplePos="0" relativeHeight="252636160" behindDoc="0" locked="0" layoutInCell="1" allowOverlap="1" wp14:anchorId="0817BE58" wp14:editId="05B51C80">
                <wp:simplePos x="0" y="0"/>
                <wp:positionH relativeFrom="column">
                  <wp:posOffset>211455</wp:posOffset>
                </wp:positionH>
                <wp:positionV relativeFrom="paragraph">
                  <wp:posOffset>1205230</wp:posOffset>
                </wp:positionV>
                <wp:extent cx="4979670" cy="635"/>
                <wp:effectExtent l="0" t="0" r="0" b="0"/>
                <wp:wrapNone/>
                <wp:docPr id="324777739" name="Cuadro de texto 1"/>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1A5E87D2" w14:textId="444BF429" w:rsidR="00617A89" w:rsidRPr="002269CC" w:rsidRDefault="00617A89" w:rsidP="000F2008">
                            <w:pPr>
                              <w:pStyle w:val="Descripcin"/>
                              <w:rPr>
                                <w:noProof/>
                                <w:sz w:val="24"/>
                              </w:rPr>
                            </w:pPr>
                            <w:bookmarkStart w:id="230" w:name="_Toc147407314"/>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BE58" id="_x0000_s1062" type="#_x0000_t202" style="position:absolute;left:0;text-align:left;margin-left:16.65pt;margin-top:94.9pt;width:392.1pt;height:.05pt;z-index:25263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" stroked="f">
                <v:textbox style="mso-fit-shape-to-text:t" inset="0,0,0,0">
                  <w:txbxContent>
                    <w:p w14:paraId="1A5E87D2" w14:textId="444BF429" w:rsidR="00617A89" w:rsidRPr="002269CC" w:rsidRDefault="00617A89" w:rsidP="000F2008">
                      <w:pPr>
                        <w:pStyle w:val="Descripcin"/>
                        <w:rPr>
                          <w:noProof/>
                          <w:sz w:val="24"/>
                        </w:rPr>
                      </w:pPr>
                      <w:bookmarkStart w:id="231" w:name="_Toc147407314"/>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1"/>
                    </w:p>
                  </w:txbxContent>
                </v:textbox>
              </v:shape>
            </w:pict>
          </mc:Fallback>
        </mc:AlternateContent>
      </w:r>
      <w:r w:rsidR="00D03C3E">
        <w:rPr>
          <w:noProof/>
        </w:rPr>
        <mc:AlternateContent>
          <mc:Choice Requires="wpg">
            <w:drawing>
              <wp:anchor distT="0" distB="0" distL="114300" distR="114300" simplePos="0" relativeHeight="252372992" behindDoc="0" locked="0" layoutInCell="1" allowOverlap="1" wp14:anchorId="0C4F3F7E" wp14:editId="4F5DE3D0">
                <wp:simplePos x="0" y="0"/>
                <wp:positionH relativeFrom="margin">
                  <wp:posOffset>211455</wp:posOffset>
                </wp:positionH>
                <wp:positionV relativeFrom="paragraph">
                  <wp:posOffset>86995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42C0D983" id="Grupo 55" o:spid="_x0000_s1026" style="position:absolute;margin-left:16.65pt;margin-top:6.85pt;width:392.15pt;height:83.55pt;z-index:252372992;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259"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260"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1"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94"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262"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9"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9"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1"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94"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262"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3"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4"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5"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266"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267"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68"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69"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0"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1"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272"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273"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10"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11"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267"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68"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69"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0"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1"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272"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273"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10"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11"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274"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275" o:title=""/>
                </v:shape>
                <w10:wrap anchorx="margin"/>
              </v:group>
            </w:pict>
          </mc:Fallback>
        </mc:AlternateContent>
      </w:r>
    </w:p>
    <w:p w14:paraId="153DFCA2" w14:textId="00EF8250" w:rsidR="005E618A" w:rsidRDefault="005E618A" w:rsidP="00E63FE4">
      <w:pPr>
        <w:jc w:val="center"/>
      </w:pPr>
    </w:p>
    <w:p w14:paraId="5AB4D007" w14:textId="7CEE9A6B" w:rsidR="00D03C3E" w:rsidRDefault="00D03C3E" w:rsidP="005132F8"/>
    <w:p w14:paraId="1F4F0C97" w14:textId="2354E1F0" w:rsidR="00226758" w:rsidRDefault="00E63FE4" w:rsidP="0056542E">
      <w:r>
        <w:t xml:space="preserve">Como en la simulación 1, los tiempos están divididos en “pending queue” e “in progress frames”, </w:t>
      </w:r>
      <w:r w:rsidR="00226758">
        <w:t xml:space="preserve">estando en promedio para acceder al medio en 15 ms, y para transmitir </w:t>
      </w:r>
      <w:r w:rsidR="00433E21">
        <w:t>30</w:t>
      </w:r>
      <w:r w:rsidR="00226758">
        <w:t xml:space="preserve"> ms</w:t>
      </w:r>
      <w:r w:rsidR="005132F8">
        <w:t>.</w:t>
      </w:r>
      <w:r w:rsidR="0016243C">
        <w:t xml:space="preserve"> Ya desde el primer caso, que sería el mejor con una velocidad de 30 km/h y un intervalo grande entre transmisiones, los nodos dejan de recibir muchos mensajes</w:t>
      </w:r>
      <w:r w:rsidR="00433E21">
        <w:t>. S</w:t>
      </w:r>
      <w:r w:rsidR="0016243C">
        <w:t>i bien no todos los nodos se alcanzan entre sí durante todo el tiempo de la simulación, la mayoría se debe a colisiones</w:t>
      </w:r>
      <w:r w:rsidR="0056542E">
        <w:t xml:space="preserve"> a la hora de transmitir o retransmitir. Se podría decir que en la red se debían comunicar 287 mensajes en total de los 7 nodos que informan, de ellos, se recibieron en promedio 242, el 84.32%.</w:t>
      </w:r>
    </w:p>
    <w:p w14:paraId="3D9C5961" w14:textId="12E67602" w:rsidR="00D03C3E" w:rsidRDefault="00D03C3E" w:rsidP="005132F8">
      <w:r>
        <w:t xml:space="preserve">En la tabla se resumen los resultados, para el caso de transmitir un mensaje de 1 kB </w:t>
      </w:r>
      <w:r w:rsidR="00FC14E1">
        <w:t>de</w:t>
      </w:r>
      <w:r>
        <w:t xml:space="preserve"> Payload:</w:t>
      </w:r>
    </w:p>
    <w:p w14:paraId="561DD153" w14:textId="2BE378F4" w:rsidR="00617A89" w:rsidRDefault="00617A89" w:rsidP="000F2008">
      <w:pPr>
        <w:pStyle w:val="Descripcin"/>
      </w:pPr>
      <w:bookmarkStart w:id="232" w:name="_Toc146286694"/>
      <w:r>
        <w:t>T</w:t>
      </w:r>
      <w:r w:rsidR="0045679A">
        <w:t>abla</w:t>
      </w:r>
      <w:r>
        <w:t xml:space="preserve"> </w:t>
      </w:r>
      <w:fldSimple w:instr=" STYLEREF 1 \s ">
        <w:r w:rsidR="0045679A">
          <w:rPr>
            <w:noProof/>
          </w:rPr>
          <w:t>8</w:t>
        </w:r>
      </w:fldSimple>
      <w:r w:rsidR="0045679A">
        <w:noBreakHyphen/>
      </w:r>
      <w:fldSimple w:instr=" SEQ Tabla \* ARABIC \s 1 ">
        <w:r w:rsidR="0045679A">
          <w:rPr>
            <w:noProof/>
          </w:rPr>
          <w:t>2</w:t>
        </w:r>
      </w:fldSimple>
      <w:r>
        <w:t xml:space="preserve"> M</w:t>
      </w:r>
      <w:r w:rsidR="0045679A">
        <w:t>ensajes recibidos en promedio de cada nodo, retransmisiones en promedio son el número de mensajes únicos que reciben</w:t>
      </w:r>
      <w:bookmarkEnd w:id="232"/>
    </w:p>
    <w:tbl>
      <w:tblPr>
        <w:tblStyle w:val="Tablaconcuadrcula"/>
        <w:tblpPr w:leftFromText="141" w:rightFromText="141" w:vertAnchor="text" w:horzAnchor="margin" w:tblpXSpec="center" w:tblpY="59"/>
        <w:tblW w:w="9915" w:type="dxa"/>
        <w:tblLayout w:type="fixed"/>
        <w:tblLook w:val="04A0" w:firstRow="1" w:lastRow="0" w:firstColumn="1" w:lastColumn="0" w:noHBand="0" w:noVBand="1"/>
      </w:tblPr>
      <w:tblGrid>
        <w:gridCol w:w="1270"/>
        <w:gridCol w:w="1417"/>
        <w:gridCol w:w="1275"/>
        <w:gridCol w:w="1562"/>
        <w:gridCol w:w="1698"/>
        <w:gridCol w:w="1417"/>
        <w:gridCol w:w="1276"/>
      </w:tblGrid>
      <w:tr w:rsidR="00D03C3E" w:rsidRPr="008314EA" w14:paraId="72089C4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6BA18137" w14:textId="77777777" w:rsidR="00D03C3E" w:rsidRPr="008314EA" w:rsidRDefault="00D03C3E" w:rsidP="008314EA">
            <w:pPr>
              <w:spacing w:after="0" w:line="240" w:lineRule="auto"/>
              <w:rPr>
                <w:sz w:val="22"/>
                <w:szCs w:val="18"/>
                <w:lang w:eastAsia="en-US"/>
              </w:rPr>
            </w:pPr>
            <w:r w:rsidRPr="008314EA">
              <w:rPr>
                <w:sz w:val="22"/>
                <w:szCs w:val="18"/>
              </w:rPr>
              <w:t xml:space="preserve">Velocidad </w:t>
            </w:r>
          </w:p>
        </w:tc>
        <w:tc>
          <w:tcPr>
            <w:tcW w:w="1417" w:type="dxa"/>
            <w:tcBorders>
              <w:top w:val="single" w:sz="4" w:space="0" w:color="auto"/>
              <w:left w:val="single" w:sz="4" w:space="0" w:color="auto"/>
              <w:bottom w:val="single" w:sz="4" w:space="0" w:color="auto"/>
              <w:right w:val="single" w:sz="4" w:space="0" w:color="auto"/>
            </w:tcBorders>
            <w:hideMark/>
          </w:tcPr>
          <w:p w14:paraId="2DE71976" w14:textId="77777777" w:rsidR="00D03C3E" w:rsidRPr="008314EA" w:rsidRDefault="00D03C3E" w:rsidP="008314EA">
            <w:pPr>
              <w:spacing w:after="0" w:line="240" w:lineRule="auto"/>
              <w:rPr>
                <w:sz w:val="22"/>
                <w:szCs w:val="18"/>
              </w:rPr>
            </w:pPr>
            <w:r w:rsidRPr="008314EA">
              <w:rPr>
                <w:sz w:val="22"/>
                <w:szCs w:val="18"/>
              </w:rPr>
              <w:t>Intervalo de transmisión</w:t>
            </w:r>
          </w:p>
        </w:tc>
        <w:tc>
          <w:tcPr>
            <w:tcW w:w="1275" w:type="dxa"/>
            <w:tcBorders>
              <w:top w:val="single" w:sz="4" w:space="0" w:color="auto"/>
              <w:left w:val="single" w:sz="4" w:space="0" w:color="auto"/>
              <w:bottom w:val="single" w:sz="4" w:space="0" w:color="auto"/>
              <w:right w:val="single" w:sz="4" w:space="0" w:color="auto"/>
            </w:tcBorders>
            <w:hideMark/>
          </w:tcPr>
          <w:p w14:paraId="15C88EB9" w14:textId="77777777" w:rsidR="00D03C3E" w:rsidRPr="008314EA" w:rsidRDefault="00D03C3E" w:rsidP="008314EA">
            <w:pPr>
              <w:spacing w:after="0" w:line="240" w:lineRule="auto"/>
              <w:rPr>
                <w:sz w:val="22"/>
                <w:szCs w:val="18"/>
              </w:rPr>
            </w:pPr>
            <w:r w:rsidRPr="008314EA">
              <w:rPr>
                <w:sz w:val="22"/>
                <w:szCs w:val="18"/>
              </w:rPr>
              <w:t>Duración de la simulación</w:t>
            </w:r>
          </w:p>
        </w:tc>
        <w:tc>
          <w:tcPr>
            <w:tcW w:w="1562" w:type="dxa"/>
            <w:tcBorders>
              <w:top w:val="single" w:sz="4" w:space="0" w:color="auto"/>
              <w:left w:val="single" w:sz="4" w:space="0" w:color="auto"/>
              <w:bottom w:val="single" w:sz="4" w:space="0" w:color="auto"/>
              <w:right w:val="single" w:sz="4" w:space="0" w:color="auto"/>
            </w:tcBorders>
            <w:hideMark/>
          </w:tcPr>
          <w:p w14:paraId="4A18144A" w14:textId="7D7CF042" w:rsidR="00D03C3E" w:rsidRPr="008314EA" w:rsidRDefault="00D03C3E" w:rsidP="008314EA">
            <w:pPr>
              <w:spacing w:after="0" w:line="240" w:lineRule="auto"/>
              <w:rPr>
                <w:sz w:val="22"/>
                <w:szCs w:val="18"/>
              </w:rPr>
            </w:pPr>
            <w:r w:rsidRPr="008314EA">
              <w:rPr>
                <w:sz w:val="22"/>
                <w:szCs w:val="18"/>
              </w:rPr>
              <w:t>Mensajes programados para el envío</w:t>
            </w:r>
          </w:p>
        </w:tc>
        <w:tc>
          <w:tcPr>
            <w:tcW w:w="1698" w:type="dxa"/>
            <w:tcBorders>
              <w:top w:val="single" w:sz="4" w:space="0" w:color="auto"/>
              <w:left w:val="single" w:sz="4" w:space="0" w:color="auto"/>
              <w:bottom w:val="single" w:sz="4" w:space="0" w:color="auto"/>
              <w:right w:val="single" w:sz="4" w:space="0" w:color="auto"/>
            </w:tcBorders>
            <w:hideMark/>
          </w:tcPr>
          <w:p w14:paraId="18CF46DB" w14:textId="77777777" w:rsidR="00D03C3E" w:rsidRPr="008314EA" w:rsidRDefault="00D03C3E" w:rsidP="008314EA">
            <w:pPr>
              <w:spacing w:after="0" w:line="240" w:lineRule="auto"/>
              <w:rPr>
                <w:sz w:val="22"/>
                <w:szCs w:val="18"/>
              </w:rPr>
            </w:pPr>
            <w:r w:rsidRPr="008314EA">
              <w:rPr>
                <w:sz w:val="22"/>
                <w:szCs w:val="18"/>
              </w:rPr>
              <w:t>Retransmisiones en promedio</w:t>
            </w:r>
          </w:p>
        </w:tc>
        <w:tc>
          <w:tcPr>
            <w:tcW w:w="1417" w:type="dxa"/>
            <w:tcBorders>
              <w:top w:val="single" w:sz="4" w:space="0" w:color="auto"/>
              <w:left w:val="single" w:sz="4" w:space="0" w:color="auto"/>
              <w:bottom w:val="single" w:sz="4" w:space="0" w:color="auto"/>
              <w:right w:val="single" w:sz="4" w:space="0" w:color="auto"/>
            </w:tcBorders>
            <w:hideMark/>
          </w:tcPr>
          <w:p w14:paraId="62DE0F95" w14:textId="77777777" w:rsidR="00D03C3E" w:rsidRPr="008314EA" w:rsidRDefault="00D03C3E" w:rsidP="008314EA">
            <w:pPr>
              <w:spacing w:after="0" w:line="240" w:lineRule="auto"/>
              <w:rPr>
                <w:sz w:val="22"/>
                <w:szCs w:val="18"/>
              </w:rPr>
            </w:pPr>
            <w:r w:rsidRPr="008314EA">
              <w:rPr>
                <w:sz w:val="22"/>
                <w:szCs w:val="18"/>
              </w:rPr>
              <w:t>Mensajes enviados por nodo en promedio</w:t>
            </w:r>
          </w:p>
        </w:tc>
        <w:tc>
          <w:tcPr>
            <w:tcW w:w="1276" w:type="dxa"/>
            <w:tcBorders>
              <w:top w:val="single" w:sz="4" w:space="0" w:color="auto"/>
              <w:left w:val="single" w:sz="4" w:space="0" w:color="auto"/>
              <w:bottom w:val="single" w:sz="4" w:space="0" w:color="auto"/>
              <w:right w:val="single" w:sz="4" w:space="0" w:color="auto"/>
            </w:tcBorders>
            <w:hideMark/>
          </w:tcPr>
          <w:p w14:paraId="7C08A0AA" w14:textId="77777777" w:rsidR="00D03C3E" w:rsidRPr="008314EA" w:rsidRDefault="00D03C3E" w:rsidP="008314EA">
            <w:pPr>
              <w:spacing w:after="0" w:line="240" w:lineRule="auto"/>
              <w:rPr>
                <w:sz w:val="22"/>
                <w:szCs w:val="18"/>
              </w:rPr>
            </w:pPr>
            <w:r w:rsidRPr="008314EA">
              <w:rPr>
                <w:sz w:val="22"/>
                <w:szCs w:val="18"/>
              </w:rPr>
              <w:t>Mensajes recibidos promedio</w:t>
            </w:r>
          </w:p>
        </w:tc>
      </w:tr>
      <w:tr w:rsidR="00D03C3E" w:rsidRPr="008314EA" w14:paraId="3FA1661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4F60602E"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3F569F73" w14:textId="77777777" w:rsidR="00D03C3E" w:rsidRPr="008314EA" w:rsidRDefault="00D03C3E" w:rsidP="008314EA">
            <w:pPr>
              <w:spacing w:after="0" w:line="240" w:lineRule="auto"/>
              <w:rPr>
                <w:sz w:val="22"/>
                <w:szCs w:val="18"/>
              </w:rPr>
            </w:pPr>
            <w:r w:rsidRPr="008314EA">
              <w:rPr>
                <w:sz w:val="22"/>
                <w:szCs w:val="18"/>
              </w:rPr>
              <w:t>1s</w:t>
            </w:r>
          </w:p>
        </w:tc>
        <w:tc>
          <w:tcPr>
            <w:tcW w:w="1275" w:type="dxa"/>
            <w:tcBorders>
              <w:top w:val="single" w:sz="4" w:space="0" w:color="auto"/>
              <w:left w:val="single" w:sz="4" w:space="0" w:color="auto"/>
              <w:bottom w:val="single" w:sz="4" w:space="0" w:color="auto"/>
              <w:right w:val="single" w:sz="4" w:space="0" w:color="auto"/>
            </w:tcBorders>
            <w:hideMark/>
          </w:tcPr>
          <w:p w14:paraId="792FD757"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3B651945" w14:textId="77777777" w:rsidR="00D03C3E" w:rsidRPr="008314EA" w:rsidRDefault="00D03C3E" w:rsidP="008314EA">
            <w:pPr>
              <w:spacing w:after="0" w:line="240" w:lineRule="auto"/>
              <w:rPr>
                <w:sz w:val="22"/>
                <w:szCs w:val="18"/>
              </w:rPr>
            </w:pPr>
            <w:r w:rsidRPr="008314EA">
              <w:rPr>
                <w:sz w:val="22"/>
                <w:szCs w:val="18"/>
              </w:rPr>
              <w:t>41</w:t>
            </w:r>
          </w:p>
        </w:tc>
        <w:tc>
          <w:tcPr>
            <w:tcW w:w="1698" w:type="dxa"/>
            <w:tcBorders>
              <w:top w:val="single" w:sz="4" w:space="0" w:color="auto"/>
              <w:left w:val="single" w:sz="4" w:space="0" w:color="auto"/>
              <w:bottom w:val="single" w:sz="4" w:space="0" w:color="auto"/>
              <w:right w:val="single" w:sz="4" w:space="0" w:color="auto"/>
            </w:tcBorders>
            <w:hideMark/>
          </w:tcPr>
          <w:p w14:paraId="30873EDD" w14:textId="77777777" w:rsidR="00D03C3E" w:rsidRPr="008314EA" w:rsidRDefault="00D03C3E" w:rsidP="008314EA">
            <w:pPr>
              <w:spacing w:after="0" w:line="240" w:lineRule="auto"/>
              <w:rPr>
                <w:sz w:val="22"/>
                <w:szCs w:val="18"/>
              </w:rPr>
            </w:pPr>
            <w:r w:rsidRPr="008314EA">
              <w:rPr>
                <w:sz w:val="22"/>
                <w:szCs w:val="18"/>
              </w:rPr>
              <w:t>242</w:t>
            </w:r>
          </w:p>
        </w:tc>
        <w:tc>
          <w:tcPr>
            <w:tcW w:w="1417" w:type="dxa"/>
            <w:tcBorders>
              <w:top w:val="single" w:sz="4" w:space="0" w:color="auto"/>
              <w:left w:val="single" w:sz="4" w:space="0" w:color="auto"/>
              <w:bottom w:val="single" w:sz="4" w:space="0" w:color="auto"/>
              <w:right w:val="single" w:sz="4" w:space="0" w:color="auto"/>
            </w:tcBorders>
            <w:hideMark/>
          </w:tcPr>
          <w:p w14:paraId="4F83731C" w14:textId="77777777" w:rsidR="00D03C3E" w:rsidRPr="008314EA" w:rsidRDefault="00D03C3E" w:rsidP="008314EA">
            <w:pPr>
              <w:spacing w:after="0" w:line="240" w:lineRule="auto"/>
              <w:rPr>
                <w:sz w:val="22"/>
                <w:szCs w:val="18"/>
              </w:rPr>
            </w:pPr>
            <w:r w:rsidRPr="008314EA">
              <w:rPr>
                <w:sz w:val="22"/>
                <w:szCs w:val="18"/>
              </w:rPr>
              <w:t>288</w:t>
            </w:r>
          </w:p>
        </w:tc>
        <w:tc>
          <w:tcPr>
            <w:tcW w:w="1276" w:type="dxa"/>
            <w:tcBorders>
              <w:top w:val="single" w:sz="4" w:space="0" w:color="auto"/>
              <w:left w:val="single" w:sz="4" w:space="0" w:color="auto"/>
              <w:bottom w:val="single" w:sz="4" w:space="0" w:color="auto"/>
              <w:right w:val="single" w:sz="4" w:space="0" w:color="auto"/>
            </w:tcBorders>
            <w:hideMark/>
          </w:tcPr>
          <w:p w14:paraId="00E3D650" w14:textId="77777777" w:rsidR="00D03C3E" w:rsidRPr="008314EA" w:rsidRDefault="00D03C3E" w:rsidP="008314EA">
            <w:pPr>
              <w:spacing w:after="0" w:line="240" w:lineRule="auto"/>
              <w:rPr>
                <w:sz w:val="22"/>
                <w:szCs w:val="18"/>
              </w:rPr>
            </w:pPr>
            <w:r w:rsidRPr="008314EA">
              <w:rPr>
                <w:sz w:val="22"/>
                <w:szCs w:val="18"/>
              </w:rPr>
              <w:t>985</w:t>
            </w:r>
          </w:p>
        </w:tc>
      </w:tr>
      <w:tr w:rsidR="00D03C3E" w:rsidRPr="008314EA" w14:paraId="1A3538B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DD5A46C"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811870B"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53769998"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07EF4BF1" w14:textId="77777777" w:rsidR="00D03C3E" w:rsidRPr="008314EA" w:rsidRDefault="00D03C3E" w:rsidP="008314EA">
            <w:pPr>
              <w:spacing w:after="0" w:line="240" w:lineRule="auto"/>
              <w:rPr>
                <w:sz w:val="22"/>
                <w:szCs w:val="18"/>
              </w:rPr>
            </w:pPr>
            <w:r w:rsidRPr="008314EA">
              <w:rPr>
                <w:sz w:val="22"/>
                <w:szCs w:val="18"/>
              </w:rPr>
              <w:t>81</w:t>
            </w:r>
          </w:p>
        </w:tc>
        <w:tc>
          <w:tcPr>
            <w:tcW w:w="1698" w:type="dxa"/>
            <w:tcBorders>
              <w:top w:val="single" w:sz="4" w:space="0" w:color="auto"/>
              <w:left w:val="single" w:sz="4" w:space="0" w:color="auto"/>
              <w:bottom w:val="single" w:sz="4" w:space="0" w:color="auto"/>
              <w:right w:val="single" w:sz="4" w:space="0" w:color="auto"/>
            </w:tcBorders>
            <w:hideMark/>
          </w:tcPr>
          <w:p w14:paraId="0241095D" w14:textId="77777777" w:rsidR="00D03C3E" w:rsidRPr="008314EA" w:rsidRDefault="00D03C3E" w:rsidP="008314EA">
            <w:pPr>
              <w:spacing w:after="0" w:line="240" w:lineRule="auto"/>
              <w:rPr>
                <w:sz w:val="22"/>
                <w:szCs w:val="18"/>
              </w:rPr>
            </w:pPr>
            <w:r w:rsidRPr="008314EA">
              <w:rPr>
                <w:sz w:val="22"/>
                <w:szCs w:val="18"/>
              </w:rPr>
              <w:t>310</w:t>
            </w:r>
          </w:p>
        </w:tc>
        <w:tc>
          <w:tcPr>
            <w:tcW w:w="1417" w:type="dxa"/>
            <w:tcBorders>
              <w:top w:val="single" w:sz="4" w:space="0" w:color="auto"/>
              <w:left w:val="single" w:sz="4" w:space="0" w:color="auto"/>
              <w:bottom w:val="single" w:sz="4" w:space="0" w:color="auto"/>
              <w:right w:val="single" w:sz="4" w:space="0" w:color="auto"/>
            </w:tcBorders>
            <w:hideMark/>
          </w:tcPr>
          <w:p w14:paraId="1410D9BA" w14:textId="77777777" w:rsidR="00D03C3E" w:rsidRPr="008314EA" w:rsidRDefault="00D03C3E" w:rsidP="008314EA">
            <w:pPr>
              <w:spacing w:after="0" w:line="240" w:lineRule="auto"/>
              <w:rPr>
                <w:sz w:val="22"/>
                <w:szCs w:val="18"/>
              </w:rPr>
            </w:pPr>
            <w:r w:rsidRPr="008314EA">
              <w:rPr>
                <w:sz w:val="22"/>
                <w:szCs w:val="18"/>
              </w:rPr>
              <w:t>392</w:t>
            </w:r>
          </w:p>
        </w:tc>
        <w:tc>
          <w:tcPr>
            <w:tcW w:w="1276" w:type="dxa"/>
            <w:tcBorders>
              <w:top w:val="single" w:sz="4" w:space="0" w:color="auto"/>
              <w:left w:val="single" w:sz="4" w:space="0" w:color="auto"/>
              <w:bottom w:val="single" w:sz="4" w:space="0" w:color="auto"/>
              <w:right w:val="single" w:sz="4" w:space="0" w:color="auto"/>
            </w:tcBorders>
            <w:hideMark/>
          </w:tcPr>
          <w:p w14:paraId="657D7D1A" w14:textId="77777777" w:rsidR="00D03C3E" w:rsidRPr="008314EA" w:rsidRDefault="00D03C3E" w:rsidP="008314EA">
            <w:pPr>
              <w:spacing w:after="0" w:line="240" w:lineRule="auto"/>
              <w:rPr>
                <w:sz w:val="22"/>
                <w:szCs w:val="18"/>
              </w:rPr>
            </w:pPr>
            <w:r w:rsidRPr="008314EA">
              <w:rPr>
                <w:sz w:val="22"/>
                <w:szCs w:val="18"/>
              </w:rPr>
              <w:t>1175</w:t>
            </w:r>
          </w:p>
        </w:tc>
      </w:tr>
      <w:tr w:rsidR="00D03C3E" w:rsidRPr="008314EA" w14:paraId="79F11F6D"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06CCCDDF"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A02A93E"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5323A96E"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1A27CF2F" w14:textId="77777777" w:rsidR="00D03C3E" w:rsidRPr="008314EA" w:rsidRDefault="00D03C3E" w:rsidP="008314EA">
            <w:pPr>
              <w:spacing w:after="0" w:line="240" w:lineRule="auto"/>
              <w:rPr>
                <w:sz w:val="22"/>
                <w:szCs w:val="18"/>
              </w:rPr>
            </w:pPr>
            <w:r w:rsidRPr="008314EA">
              <w:rPr>
                <w:sz w:val="22"/>
                <w:szCs w:val="18"/>
              </w:rPr>
              <w:t>201</w:t>
            </w:r>
          </w:p>
        </w:tc>
        <w:tc>
          <w:tcPr>
            <w:tcW w:w="1698" w:type="dxa"/>
            <w:tcBorders>
              <w:top w:val="single" w:sz="4" w:space="0" w:color="auto"/>
              <w:left w:val="single" w:sz="4" w:space="0" w:color="auto"/>
              <w:bottom w:val="single" w:sz="4" w:space="0" w:color="auto"/>
              <w:right w:val="single" w:sz="4" w:space="0" w:color="auto"/>
            </w:tcBorders>
            <w:hideMark/>
          </w:tcPr>
          <w:p w14:paraId="0443F8F9" w14:textId="77777777" w:rsidR="00D03C3E" w:rsidRPr="008314EA" w:rsidRDefault="00D03C3E" w:rsidP="008314EA">
            <w:pPr>
              <w:spacing w:after="0" w:line="240" w:lineRule="auto"/>
              <w:rPr>
                <w:sz w:val="22"/>
                <w:szCs w:val="18"/>
              </w:rPr>
            </w:pPr>
            <w:r w:rsidRPr="008314EA">
              <w:rPr>
                <w:sz w:val="22"/>
                <w:szCs w:val="18"/>
              </w:rPr>
              <w:t>770</w:t>
            </w:r>
          </w:p>
        </w:tc>
        <w:tc>
          <w:tcPr>
            <w:tcW w:w="1417" w:type="dxa"/>
            <w:tcBorders>
              <w:top w:val="single" w:sz="4" w:space="0" w:color="auto"/>
              <w:left w:val="single" w:sz="4" w:space="0" w:color="auto"/>
              <w:bottom w:val="single" w:sz="4" w:space="0" w:color="auto"/>
              <w:right w:val="single" w:sz="4" w:space="0" w:color="auto"/>
            </w:tcBorders>
            <w:hideMark/>
          </w:tcPr>
          <w:p w14:paraId="3EB31317" w14:textId="77777777" w:rsidR="00D03C3E" w:rsidRPr="008314EA" w:rsidRDefault="00D03C3E" w:rsidP="008314EA">
            <w:pPr>
              <w:spacing w:after="0" w:line="240" w:lineRule="auto"/>
              <w:rPr>
                <w:sz w:val="22"/>
                <w:szCs w:val="18"/>
              </w:rPr>
            </w:pPr>
            <w:r w:rsidRPr="008314EA">
              <w:rPr>
                <w:sz w:val="22"/>
                <w:szCs w:val="18"/>
              </w:rPr>
              <w:t>978</w:t>
            </w:r>
          </w:p>
        </w:tc>
        <w:tc>
          <w:tcPr>
            <w:tcW w:w="1276" w:type="dxa"/>
            <w:tcBorders>
              <w:top w:val="single" w:sz="4" w:space="0" w:color="auto"/>
              <w:left w:val="single" w:sz="4" w:space="0" w:color="auto"/>
              <w:bottom w:val="single" w:sz="4" w:space="0" w:color="auto"/>
              <w:right w:val="single" w:sz="4" w:space="0" w:color="auto"/>
            </w:tcBorders>
            <w:hideMark/>
          </w:tcPr>
          <w:p w14:paraId="76F040C1" w14:textId="77777777" w:rsidR="00D03C3E" w:rsidRPr="008314EA" w:rsidRDefault="00D03C3E" w:rsidP="008314EA">
            <w:pPr>
              <w:spacing w:after="0" w:line="240" w:lineRule="auto"/>
              <w:rPr>
                <w:sz w:val="22"/>
                <w:szCs w:val="18"/>
              </w:rPr>
            </w:pPr>
            <w:r w:rsidRPr="008314EA">
              <w:rPr>
                <w:sz w:val="22"/>
                <w:szCs w:val="18"/>
              </w:rPr>
              <w:t>3000</w:t>
            </w:r>
          </w:p>
        </w:tc>
      </w:tr>
      <w:tr w:rsidR="00D03C3E" w:rsidRPr="008314EA" w14:paraId="3B01E317"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24F876B"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300AE039"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2C48C812"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301A73" w14:textId="77777777" w:rsidR="00D03C3E" w:rsidRPr="008314EA" w:rsidRDefault="00D03C3E" w:rsidP="008314EA">
            <w:pPr>
              <w:spacing w:after="0" w:line="240" w:lineRule="auto"/>
              <w:rPr>
                <w:sz w:val="22"/>
                <w:szCs w:val="18"/>
              </w:rPr>
            </w:pPr>
            <w:r w:rsidRPr="008314EA">
              <w:rPr>
                <w:sz w:val="22"/>
                <w:szCs w:val="18"/>
              </w:rPr>
              <w:t>25</w:t>
            </w:r>
          </w:p>
        </w:tc>
        <w:tc>
          <w:tcPr>
            <w:tcW w:w="1698" w:type="dxa"/>
            <w:tcBorders>
              <w:top w:val="single" w:sz="4" w:space="0" w:color="auto"/>
              <w:left w:val="single" w:sz="4" w:space="0" w:color="auto"/>
              <w:bottom w:val="single" w:sz="4" w:space="0" w:color="auto"/>
              <w:right w:val="single" w:sz="4" w:space="0" w:color="auto"/>
            </w:tcBorders>
            <w:hideMark/>
          </w:tcPr>
          <w:p w14:paraId="7373ABA7" w14:textId="77777777" w:rsidR="00D03C3E" w:rsidRPr="008314EA" w:rsidRDefault="00D03C3E" w:rsidP="008314EA">
            <w:pPr>
              <w:spacing w:after="0" w:line="240" w:lineRule="auto"/>
              <w:rPr>
                <w:sz w:val="22"/>
                <w:szCs w:val="18"/>
              </w:rPr>
            </w:pPr>
            <w:r w:rsidRPr="008314EA">
              <w:rPr>
                <w:sz w:val="22"/>
                <w:szCs w:val="18"/>
              </w:rPr>
              <w:t>102</w:t>
            </w:r>
          </w:p>
        </w:tc>
        <w:tc>
          <w:tcPr>
            <w:tcW w:w="1417" w:type="dxa"/>
            <w:tcBorders>
              <w:top w:val="single" w:sz="4" w:space="0" w:color="auto"/>
              <w:left w:val="single" w:sz="4" w:space="0" w:color="auto"/>
              <w:bottom w:val="single" w:sz="4" w:space="0" w:color="auto"/>
              <w:right w:val="single" w:sz="4" w:space="0" w:color="auto"/>
            </w:tcBorders>
            <w:hideMark/>
          </w:tcPr>
          <w:p w14:paraId="378D2BDE" w14:textId="77777777" w:rsidR="00D03C3E" w:rsidRPr="008314EA" w:rsidRDefault="00D03C3E" w:rsidP="008314EA">
            <w:pPr>
              <w:spacing w:after="0" w:line="240" w:lineRule="auto"/>
              <w:rPr>
                <w:sz w:val="22"/>
                <w:szCs w:val="18"/>
              </w:rPr>
            </w:pPr>
            <w:r w:rsidRPr="008314EA">
              <w:rPr>
                <w:sz w:val="22"/>
                <w:szCs w:val="18"/>
              </w:rPr>
              <w:t>128</w:t>
            </w:r>
          </w:p>
        </w:tc>
        <w:tc>
          <w:tcPr>
            <w:tcW w:w="1276" w:type="dxa"/>
            <w:tcBorders>
              <w:top w:val="single" w:sz="4" w:space="0" w:color="auto"/>
              <w:left w:val="single" w:sz="4" w:space="0" w:color="auto"/>
              <w:bottom w:val="single" w:sz="4" w:space="0" w:color="auto"/>
              <w:right w:val="single" w:sz="4" w:space="0" w:color="auto"/>
            </w:tcBorders>
            <w:hideMark/>
          </w:tcPr>
          <w:p w14:paraId="3DD8A36A" w14:textId="77777777" w:rsidR="00D03C3E" w:rsidRPr="008314EA" w:rsidRDefault="00D03C3E" w:rsidP="008314EA">
            <w:pPr>
              <w:spacing w:after="0" w:line="240" w:lineRule="auto"/>
              <w:rPr>
                <w:sz w:val="22"/>
                <w:szCs w:val="18"/>
              </w:rPr>
            </w:pPr>
            <w:r w:rsidRPr="008314EA">
              <w:rPr>
                <w:sz w:val="22"/>
                <w:szCs w:val="18"/>
              </w:rPr>
              <w:t>413</w:t>
            </w:r>
          </w:p>
        </w:tc>
      </w:tr>
      <w:tr w:rsidR="00D03C3E" w:rsidRPr="008314EA" w14:paraId="73B744E9"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271AB11"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6DBC907A"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75FF885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671E3A5C" w14:textId="77777777" w:rsidR="00D03C3E" w:rsidRPr="008314EA" w:rsidRDefault="00D03C3E" w:rsidP="008314EA">
            <w:pPr>
              <w:spacing w:after="0" w:line="240" w:lineRule="auto"/>
              <w:rPr>
                <w:sz w:val="22"/>
                <w:szCs w:val="18"/>
              </w:rPr>
            </w:pPr>
            <w:r w:rsidRPr="008314EA">
              <w:rPr>
                <w:sz w:val="22"/>
                <w:szCs w:val="18"/>
              </w:rPr>
              <w:t>49</w:t>
            </w:r>
          </w:p>
        </w:tc>
        <w:tc>
          <w:tcPr>
            <w:tcW w:w="1698" w:type="dxa"/>
            <w:tcBorders>
              <w:top w:val="single" w:sz="4" w:space="0" w:color="auto"/>
              <w:left w:val="single" w:sz="4" w:space="0" w:color="auto"/>
              <w:bottom w:val="single" w:sz="4" w:space="0" w:color="auto"/>
              <w:right w:val="single" w:sz="4" w:space="0" w:color="auto"/>
            </w:tcBorders>
            <w:hideMark/>
          </w:tcPr>
          <w:p w14:paraId="0DB1C3A7" w14:textId="77777777" w:rsidR="00D03C3E" w:rsidRPr="008314EA" w:rsidRDefault="00D03C3E" w:rsidP="008314EA">
            <w:pPr>
              <w:spacing w:after="0" w:line="240" w:lineRule="auto"/>
              <w:rPr>
                <w:sz w:val="22"/>
                <w:szCs w:val="18"/>
              </w:rPr>
            </w:pPr>
            <w:r w:rsidRPr="008314EA">
              <w:rPr>
                <w:sz w:val="22"/>
                <w:szCs w:val="18"/>
              </w:rPr>
              <w:t>187</w:t>
            </w:r>
          </w:p>
        </w:tc>
        <w:tc>
          <w:tcPr>
            <w:tcW w:w="1417" w:type="dxa"/>
            <w:tcBorders>
              <w:top w:val="single" w:sz="4" w:space="0" w:color="auto"/>
              <w:left w:val="single" w:sz="4" w:space="0" w:color="auto"/>
              <w:bottom w:val="single" w:sz="4" w:space="0" w:color="auto"/>
              <w:right w:val="single" w:sz="4" w:space="0" w:color="auto"/>
            </w:tcBorders>
            <w:hideMark/>
          </w:tcPr>
          <w:p w14:paraId="77AB842E" w14:textId="77777777" w:rsidR="00D03C3E" w:rsidRPr="008314EA" w:rsidRDefault="00D03C3E" w:rsidP="008314EA">
            <w:pPr>
              <w:spacing w:after="0" w:line="240" w:lineRule="auto"/>
              <w:rPr>
                <w:sz w:val="22"/>
                <w:szCs w:val="18"/>
              </w:rPr>
            </w:pPr>
            <w:r w:rsidRPr="008314EA">
              <w:rPr>
                <w:sz w:val="22"/>
                <w:szCs w:val="18"/>
              </w:rPr>
              <w:t>239</w:t>
            </w:r>
          </w:p>
        </w:tc>
        <w:tc>
          <w:tcPr>
            <w:tcW w:w="1276" w:type="dxa"/>
            <w:tcBorders>
              <w:top w:val="single" w:sz="4" w:space="0" w:color="auto"/>
              <w:left w:val="single" w:sz="4" w:space="0" w:color="auto"/>
              <w:bottom w:val="single" w:sz="4" w:space="0" w:color="auto"/>
              <w:right w:val="single" w:sz="4" w:space="0" w:color="auto"/>
            </w:tcBorders>
            <w:hideMark/>
          </w:tcPr>
          <w:p w14:paraId="09FAC07E" w14:textId="77777777" w:rsidR="00D03C3E" w:rsidRPr="008314EA" w:rsidRDefault="00D03C3E" w:rsidP="008314EA">
            <w:pPr>
              <w:spacing w:after="0" w:line="240" w:lineRule="auto"/>
              <w:rPr>
                <w:sz w:val="22"/>
                <w:szCs w:val="18"/>
              </w:rPr>
            </w:pPr>
            <w:r w:rsidRPr="008314EA">
              <w:rPr>
                <w:sz w:val="22"/>
                <w:szCs w:val="18"/>
              </w:rPr>
              <w:t>715</w:t>
            </w:r>
          </w:p>
        </w:tc>
      </w:tr>
      <w:tr w:rsidR="00D03C3E" w:rsidRPr="008314EA" w14:paraId="72383444"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8DBA61D" w14:textId="77777777" w:rsidR="00D03C3E" w:rsidRPr="008314EA" w:rsidRDefault="00D03C3E" w:rsidP="008314EA">
            <w:pPr>
              <w:spacing w:after="0" w:line="240" w:lineRule="auto"/>
              <w:rPr>
                <w:sz w:val="22"/>
                <w:szCs w:val="18"/>
              </w:rPr>
            </w:pPr>
            <w:r w:rsidRPr="008314EA">
              <w:rPr>
                <w:sz w:val="22"/>
                <w:szCs w:val="18"/>
              </w:rPr>
              <w:lastRenderedPageBreak/>
              <w:t>50 km/h</w:t>
            </w:r>
          </w:p>
        </w:tc>
        <w:tc>
          <w:tcPr>
            <w:tcW w:w="1417" w:type="dxa"/>
            <w:tcBorders>
              <w:top w:val="single" w:sz="4" w:space="0" w:color="auto"/>
              <w:left w:val="single" w:sz="4" w:space="0" w:color="auto"/>
              <w:bottom w:val="single" w:sz="4" w:space="0" w:color="auto"/>
              <w:right w:val="single" w:sz="4" w:space="0" w:color="auto"/>
            </w:tcBorders>
            <w:hideMark/>
          </w:tcPr>
          <w:p w14:paraId="7D808FF5"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481F99A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5641A7" w14:textId="77777777" w:rsidR="00D03C3E" w:rsidRPr="008314EA" w:rsidRDefault="00D03C3E" w:rsidP="008314EA">
            <w:pPr>
              <w:spacing w:after="0" w:line="240" w:lineRule="auto"/>
              <w:rPr>
                <w:sz w:val="22"/>
                <w:szCs w:val="18"/>
              </w:rPr>
            </w:pPr>
            <w:r w:rsidRPr="008314EA">
              <w:rPr>
                <w:sz w:val="22"/>
                <w:szCs w:val="18"/>
              </w:rPr>
              <w:t>121</w:t>
            </w:r>
          </w:p>
        </w:tc>
        <w:tc>
          <w:tcPr>
            <w:tcW w:w="1698" w:type="dxa"/>
            <w:tcBorders>
              <w:top w:val="single" w:sz="4" w:space="0" w:color="auto"/>
              <w:left w:val="single" w:sz="4" w:space="0" w:color="auto"/>
              <w:bottom w:val="single" w:sz="4" w:space="0" w:color="auto"/>
              <w:right w:val="single" w:sz="4" w:space="0" w:color="auto"/>
            </w:tcBorders>
            <w:hideMark/>
          </w:tcPr>
          <w:p w14:paraId="2B21A765" w14:textId="77777777" w:rsidR="00D03C3E" w:rsidRPr="008314EA" w:rsidRDefault="00D03C3E" w:rsidP="008314EA">
            <w:pPr>
              <w:spacing w:after="0" w:line="240" w:lineRule="auto"/>
              <w:rPr>
                <w:sz w:val="22"/>
                <w:szCs w:val="18"/>
              </w:rPr>
            </w:pPr>
            <w:r w:rsidRPr="008314EA">
              <w:rPr>
                <w:sz w:val="22"/>
                <w:szCs w:val="18"/>
              </w:rPr>
              <w:t>509</w:t>
            </w:r>
          </w:p>
        </w:tc>
        <w:tc>
          <w:tcPr>
            <w:tcW w:w="1417" w:type="dxa"/>
            <w:tcBorders>
              <w:top w:val="single" w:sz="4" w:space="0" w:color="auto"/>
              <w:left w:val="single" w:sz="4" w:space="0" w:color="auto"/>
              <w:bottom w:val="single" w:sz="4" w:space="0" w:color="auto"/>
              <w:right w:val="single" w:sz="4" w:space="0" w:color="auto"/>
            </w:tcBorders>
            <w:hideMark/>
          </w:tcPr>
          <w:p w14:paraId="451F8DC1" w14:textId="77777777" w:rsidR="00D03C3E" w:rsidRPr="008314EA" w:rsidRDefault="00D03C3E" w:rsidP="008314EA">
            <w:pPr>
              <w:spacing w:after="0" w:line="240" w:lineRule="auto"/>
              <w:rPr>
                <w:sz w:val="22"/>
                <w:szCs w:val="18"/>
              </w:rPr>
            </w:pPr>
            <w:r w:rsidRPr="008314EA">
              <w:rPr>
                <w:sz w:val="22"/>
                <w:szCs w:val="18"/>
              </w:rPr>
              <w:t>635</w:t>
            </w:r>
          </w:p>
        </w:tc>
        <w:tc>
          <w:tcPr>
            <w:tcW w:w="1276" w:type="dxa"/>
            <w:tcBorders>
              <w:top w:val="single" w:sz="4" w:space="0" w:color="auto"/>
              <w:left w:val="single" w:sz="4" w:space="0" w:color="auto"/>
              <w:bottom w:val="single" w:sz="4" w:space="0" w:color="auto"/>
              <w:right w:val="single" w:sz="4" w:space="0" w:color="auto"/>
            </w:tcBorders>
            <w:hideMark/>
          </w:tcPr>
          <w:p w14:paraId="668E0A90" w14:textId="77777777" w:rsidR="00D03C3E" w:rsidRPr="008314EA" w:rsidRDefault="00D03C3E" w:rsidP="008314EA">
            <w:pPr>
              <w:spacing w:after="0" w:line="240" w:lineRule="auto"/>
              <w:rPr>
                <w:sz w:val="22"/>
                <w:szCs w:val="18"/>
              </w:rPr>
            </w:pPr>
            <w:r w:rsidRPr="008314EA">
              <w:rPr>
                <w:sz w:val="22"/>
                <w:szCs w:val="18"/>
              </w:rPr>
              <w:t>2094</w:t>
            </w:r>
          </w:p>
        </w:tc>
      </w:tr>
      <w:tr w:rsidR="00D03C3E" w:rsidRPr="008314EA" w14:paraId="0ECBC26A"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7139FB81"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587265CB"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37B8062C"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9D18F44" w14:textId="77777777" w:rsidR="00D03C3E" w:rsidRPr="008314EA" w:rsidRDefault="00D03C3E" w:rsidP="008314EA">
            <w:pPr>
              <w:spacing w:after="0" w:line="240" w:lineRule="auto"/>
              <w:rPr>
                <w:sz w:val="22"/>
                <w:szCs w:val="18"/>
              </w:rPr>
            </w:pPr>
            <w:r w:rsidRPr="008314EA">
              <w:rPr>
                <w:sz w:val="22"/>
                <w:szCs w:val="18"/>
              </w:rPr>
              <w:t>16</w:t>
            </w:r>
          </w:p>
        </w:tc>
        <w:tc>
          <w:tcPr>
            <w:tcW w:w="1698" w:type="dxa"/>
            <w:tcBorders>
              <w:top w:val="single" w:sz="4" w:space="0" w:color="auto"/>
              <w:left w:val="single" w:sz="4" w:space="0" w:color="auto"/>
              <w:bottom w:val="single" w:sz="4" w:space="0" w:color="auto"/>
              <w:right w:val="single" w:sz="4" w:space="0" w:color="auto"/>
            </w:tcBorders>
            <w:hideMark/>
          </w:tcPr>
          <w:p w14:paraId="6771EFE7" w14:textId="77777777" w:rsidR="00D03C3E" w:rsidRPr="008314EA" w:rsidRDefault="00D03C3E" w:rsidP="008314EA">
            <w:pPr>
              <w:spacing w:after="0" w:line="240" w:lineRule="auto"/>
              <w:rPr>
                <w:sz w:val="22"/>
                <w:szCs w:val="18"/>
              </w:rPr>
            </w:pPr>
            <w:r w:rsidRPr="008314EA">
              <w:rPr>
                <w:sz w:val="22"/>
                <w:szCs w:val="18"/>
              </w:rPr>
              <w:t>57.44</w:t>
            </w:r>
          </w:p>
        </w:tc>
        <w:tc>
          <w:tcPr>
            <w:tcW w:w="1417" w:type="dxa"/>
            <w:tcBorders>
              <w:top w:val="single" w:sz="4" w:space="0" w:color="auto"/>
              <w:left w:val="single" w:sz="4" w:space="0" w:color="auto"/>
              <w:bottom w:val="single" w:sz="4" w:space="0" w:color="auto"/>
              <w:right w:val="single" w:sz="4" w:space="0" w:color="auto"/>
            </w:tcBorders>
            <w:hideMark/>
          </w:tcPr>
          <w:p w14:paraId="190D66B5" w14:textId="77777777" w:rsidR="00D03C3E" w:rsidRPr="008314EA" w:rsidRDefault="00D03C3E" w:rsidP="008314EA">
            <w:pPr>
              <w:spacing w:after="0" w:line="240" w:lineRule="auto"/>
              <w:rPr>
                <w:sz w:val="22"/>
                <w:szCs w:val="18"/>
              </w:rPr>
            </w:pPr>
            <w:r w:rsidRPr="008314EA">
              <w:rPr>
                <w:sz w:val="22"/>
                <w:szCs w:val="18"/>
              </w:rPr>
              <w:t>74.5</w:t>
            </w:r>
          </w:p>
        </w:tc>
        <w:tc>
          <w:tcPr>
            <w:tcW w:w="1276" w:type="dxa"/>
            <w:tcBorders>
              <w:top w:val="single" w:sz="4" w:space="0" w:color="auto"/>
              <w:left w:val="single" w:sz="4" w:space="0" w:color="auto"/>
              <w:bottom w:val="single" w:sz="4" w:space="0" w:color="auto"/>
              <w:right w:val="single" w:sz="4" w:space="0" w:color="auto"/>
            </w:tcBorders>
            <w:hideMark/>
          </w:tcPr>
          <w:p w14:paraId="3229F5E9" w14:textId="77777777" w:rsidR="00D03C3E" w:rsidRPr="008314EA" w:rsidRDefault="00D03C3E" w:rsidP="008314EA">
            <w:pPr>
              <w:spacing w:after="0" w:line="240" w:lineRule="auto"/>
              <w:rPr>
                <w:sz w:val="22"/>
                <w:szCs w:val="18"/>
              </w:rPr>
            </w:pPr>
            <w:r w:rsidRPr="008314EA">
              <w:rPr>
                <w:sz w:val="22"/>
                <w:szCs w:val="18"/>
              </w:rPr>
              <w:t>200</w:t>
            </w:r>
          </w:p>
        </w:tc>
      </w:tr>
      <w:tr w:rsidR="00D03C3E" w:rsidRPr="008314EA" w14:paraId="76AEA110"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9EE1D06"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EDC31B6"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606C1EB5"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EE2EEE1" w14:textId="77777777" w:rsidR="00D03C3E" w:rsidRPr="008314EA" w:rsidRDefault="00D03C3E" w:rsidP="008314EA">
            <w:pPr>
              <w:spacing w:after="0" w:line="240" w:lineRule="auto"/>
              <w:rPr>
                <w:sz w:val="22"/>
                <w:szCs w:val="18"/>
              </w:rPr>
            </w:pPr>
            <w:r w:rsidRPr="008314EA">
              <w:rPr>
                <w:sz w:val="22"/>
                <w:szCs w:val="18"/>
              </w:rPr>
              <w:t>31</w:t>
            </w:r>
          </w:p>
        </w:tc>
        <w:tc>
          <w:tcPr>
            <w:tcW w:w="1698" w:type="dxa"/>
            <w:tcBorders>
              <w:top w:val="single" w:sz="4" w:space="0" w:color="auto"/>
              <w:left w:val="single" w:sz="4" w:space="0" w:color="auto"/>
              <w:bottom w:val="single" w:sz="4" w:space="0" w:color="auto"/>
              <w:right w:val="single" w:sz="4" w:space="0" w:color="auto"/>
            </w:tcBorders>
            <w:hideMark/>
          </w:tcPr>
          <w:p w14:paraId="52F30182" w14:textId="77777777" w:rsidR="00D03C3E" w:rsidRPr="008314EA" w:rsidRDefault="00D03C3E" w:rsidP="008314EA">
            <w:pPr>
              <w:spacing w:after="0" w:line="240" w:lineRule="auto"/>
              <w:rPr>
                <w:sz w:val="22"/>
                <w:szCs w:val="18"/>
              </w:rPr>
            </w:pPr>
            <w:r w:rsidRPr="008314EA">
              <w:rPr>
                <w:sz w:val="22"/>
                <w:szCs w:val="18"/>
              </w:rPr>
              <w:t>110.3</w:t>
            </w:r>
          </w:p>
        </w:tc>
        <w:tc>
          <w:tcPr>
            <w:tcW w:w="1417" w:type="dxa"/>
            <w:tcBorders>
              <w:top w:val="single" w:sz="4" w:space="0" w:color="auto"/>
              <w:left w:val="single" w:sz="4" w:space="0" w:color="auto"/>
              <w:bottom w:val="single" w:sz="4" w:space="0" w:color="auto"/>
              <w:right w:val="single" w:sz="4" w:space="0" w:color="auto"/>
            </w:tcBorders>
            <w:hideMark/>
          </w:tcPr>
          <w:p w14:paraId="4F8DB4EA" w14:textId="77777777" w:rsidR="00D03C3E" w:rsidRPr="008314EA" w:rsidRDefault="00D03C3E" w:rsidP="008314EA">
            <w:pPr>
              <w:spacing w:after="0" w:line="240" w:lineRule="auto"/>
              <w:rPr>
                <w:sz w:val="22"/>
                <w:szCs w:val="18"/>
              </w:rPr>
            </w:pPr>
            <w:r w:rsidRPr="008314EA">
              <w:rPr>
                <w:sz w:val="22"/>
                <w:szCs w:val="18"/>
              </w:rPr>
              <w:t>142.28</w:t>
            </w:r>
          </w:p>
        </w:tc>
        <w:tc>
          <w:tcPr>
            <w:tcW w:w="1276" w:type="dxa"/>
            <w:tcBorders>
              <w:top w:val="single" w:sz="4" w:space="0" w:color="auto"/>
              <w:left w:val="single" w:sz="4" w:space="0" w:color="auto"/>
              <w:bottom w:val="single" w:sz="4" w:space="0" w:color="auto"/>
              <w:right w:val="single" w:sz="4" w:space="0" w:color="auto"/>
            </w:tcBorders>
            <w:hideMark/>
          </w:tcPr>
          <w:p w14:paraId="0A6242F0" w14:textId="77777777" w:rsidR="00D03C3E" w:rsidRPr="008314EA" w:rsidRDefault="00D03C3E" w:rsidP="008314EA">
            <w:pPr>
              <w:spacing w:after="0" w:line="240" w:lineRule="auto"/>
              <w:rPr>
                <w:sz w:val="22"/>
                <w:szCs w:val="18"/>
              </w:rPr>
            </w:pPr>
            <w:r w:rsidRPr="008314EA">
              <w:rPr>
                <w:sz w:val="22"/>
                <w:szCs w:val="18"/>
              </w:rPr>
              <w:t>394</w:t>
            </w:r>
          </w:p>
        </w:tc>
      </w:tr>
      <w:tr w:rsidR="00D03C3E" w:rsidRPr="008314EA" w14:paraId="33E9DC1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465E5A4"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4277DBF"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2A0FF8EE"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41CD95B5" w14:textId="77777777" w:rsidR="00D03C3E" w:rsidRPr="008314EA" w:rsidRDefault="00D03C3E" w:rsidP="008314EA">
            <w:pPr>
              <w:spacing w:after="0" w:line="240" w:lineRule="auto"/>
              <w:rPr>
                <w:sz w:val="22"/>
                <w:szCs w:val="18"/>
              </w:rPr>
            </w:pPr>
            <w:r w:rsidRPr="008314EA">
              <w:rPr>
                <w:sz w:val="22"/>
                <w:szCs w:val="18"/>
              </w:rPr>
              <w:t>76</w:t>
            </w:r>
          </w:p>
        </w:tc>
        <w:tc>
          <w:tcPr>
            <w:tcW w:w="1698" w:type="dxa"/>
            <w:tcBorders>
              <w:top w:val="single" w:sz="4" w:space="0" w:color="auto"/>
              <w:left w:val="single" w:sz="4" w:space="0" w:color="auto"/>
              <w:bottom w:val="single" w:sz="4" w:space="0" w:color="auto"/>
              <w:right w:val="single" w:sz="4" w:space="0" w:color="auto"/>
            </w:tcBorders>
            <w:hideMark/>
          </w:tcPr>
          <w:p w14:paraId="06F51307" w14:textId="77777777" w:rsidR="00D03C3E" w:rsidRPr="008314EA" w:rsidRDefault="00D03C3E" w:rsidP="008314EA">
            <w:pPr>
              <w:spacing w:after="0" w:line="240" w:lineRule="auto"/>
              <w:rPr>
                <w:sz w:val="22"/>
                <w:szCs w:val="18"/>
              </w:rPr>
            </w:pPr>
            <w:r w:rsidRPr="008314EA">
              <w:rPr>
                <w:sz w:val="22"/>
                <w:szCs w:val="18"/>
              </w:rPr>
              <w:t>281.89</w:t>
            </w:r>
          </w:p>
        </w:tc>
        <w:tc>
          <w:tcPr>
            <w:tcW w:w="1417" w:type="dxa"/>
            <w:tcBorders>
              <w:top w:val="single" w:sz="4" w:space="0" w:color="auto"/>
              <w:left w:val="single" w:sz="4" w:space="0" w:color="auto"/>
              <w:bottom w:val="single" w:sz="4" w:space="0" w:color="auto"/>
              <w:right w:val="single" w:sz="4" w:space="0" w:color="auto"/>
            </w:tcBorders>
            <w:hideMark/>
          </w:tcPr>
          <w:p w14:paraId="02E7B7F5" w14:textId="77777777" w:rsidR="00D03C3E" w:rsidRPr="008314EA" w:rsidRDefault="00D03C3E" w:rsidP="008314EA">
            <w:pPr>
              <w:spacing w:after="0" w:line="240" w:lineRule="auto"/>
              <w:rPr>
                <w:sz w:val="22"/>
                <w:szCs w:val="18"/>
              </w:rPr>
            </w:pPr>
            <w:r w:rsidRPr="008314EA">
              <w:rPr>
                <w:sz w:val="22"/>
                <w:szCs w:val="18"/>
              </w:rPr>
              <w:t>362</w:t>
            </w:r>
          </w:p>
        </w:tc>
        <w:tc>
          <w:tcPr>
            <w:tcW w:w="1276" w:type="dxa"/>
            <w:tcBorders>
              <w:top w:val="single" w:sz="4" w:space="0" w:color="auto"/>
              <w:left w:val="single" w:sz="4" w:space="0" w:color="auto"/>
              <w:bottom w:val="single" w:sz="4" w:space="0" w:color="auto"/>
              <w:right w:val="single" w:sz="4" w:space="0" w:color="auto"/>
            </w:tcBorders>
            <w:hideMark/>
          </w:tcPr>
          <w:p w14:paraId="0E88DF44" w14:textId="77777777" w:rsidR="00D03C3E" w:rsidRPr="008314EA" w:rsidRDefault="00D03C3E" w:rsidP="008314EA">
            <w:pPr>
              <w:spacing w:after="0" w:line="240" w:lineRule="auto"/>
              <w:rPr>
                <w:sz w:val="22"/>
                <w:szCs w:val="18"/>
              </w:rPr>
            </w:pPr>
            <w:r w:rsidRPr="008314EA">
              <w:rPr>
                <w:sz w:val="22"/>
                <w:szCs w:val="18"/>
              </w:rPr>
              <w:t>1000.55</w:t>
            </w:r>
          </w:p>
        </w:tc>
      </w:tr>
    </w:tbl>
    <w:p w14:paraId="6385DAE4" w14:textId="2B8483B9" w:rsidR="0056542E" w:rsidRPr="0056542E" w:rsidRDefault="0056542E" w:rsidP="0056542E">
      <w:r>
        <w:t>De la tabla, son solo los mensajes programados para enviar, por retrasos para obtener acceso al medio no se envían todos. Como se esperaría, al reducir el intervalo de transmisión, se tiene un pequeño aumento en la tasa de errores y en los tiempos de encolamiento, junto a un aumento en las colisiones. Esto lleva a que los mensajes recibidos aumenten en menor proporción al de nuevos mensajes transmitidos. Con el aumento de velocidad, los tiempos y tasas de error se modifican poco. Parte importante de los mensajes perdidos, no solo se dan por las colisiones, también por el aumento en la velocidad de los nodos.</w:t>
      </w:r>
    </w:p>
    <w:p w14:paraId="212B3DA3" w14:textId="77777777" w:rsidR="0056542E" w:rsidRDefault="0056542E" w:rsidP="0056542E">
      <w:r>
        <w:t xml:space="preserve">Es en el intervalo de 0.2 segundos cuando se tiene grandes aumentos en el número de mensajes recibidos, en su mayoría mensajes repetidos. El acceso al medio comienza a ser problemático, lo que lleva a varios mensajes a retrasarse. Al mismo tiempo, la inundación de la red es considerable debido a que los nodos reciben muchos más mensajes que deben procesar. </w:t>
      </w:r>
    </w:p>
    <w:p w14:paraId="046507CD" w14:textId="27612134" w:rsidR="0056542E" w:rsidRDefault="0056542E" w:rsidP="0056542E">
      <w:r>
        <w:t xml:space="preserve">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 Con diez nodos, un intervalo de comunicación de 200 ms parece ser posible </w:t>
      </w:r>
      <w:r>
        <w:lastRenderedPageBreak/>
        <w:t xml:space="preserve">solo a altas velocidades, donde incluso presenta pequeñas mejorías. Mientras que por ejemplo a 30 km/h, el óptimo pareciera ser un intervalo entre mensajes de 1000 ms. La inundación de la red con mensajes no parece ser tan perjudicial al aumentar la velocidad en los nodos, razón de que solo haya una drástica reducción en los mensajes recibidos con 30 km/h. </w:t>
      </w:r>
    </w:p>
    <w:p w14:paraId="3DA10E26" w14:textId="6C9B9598" w:rsidR="00FC44B8" w:rsidRDefault="00FC14E1" w:rsidP="00FC14E1">
      <w:pPr>
        <w:pStyle w:val="Ttulo3"/>
        <w:numPr>
          <w:ilvl w:val="2"/>
          <w:numId w:val="52"/>
        </w:numPr>
      </w:pPr>
      <w:bookmarkStart w:id="233" w:name="_Toc147407390"/>
      <w:r>
        <w:t>Diferentes densidades de nodos</w:t>
      </w:r>
      <w:bookmarkEnd w:id="233"/>
    </w:p>
    <w:p w14:paraId="19819029" w14:textId="77777777" w:rsidR="009C06B2" w:rsidRDefault="0056542E" w:rsidP="0056542E">
      <w:r>
        <w:t>A partir de la simulación anterior, se expande variando la cantidad de nodos, como el tamaño de mensajes. Se esperaría que, al aumentar la cantidad de nodos, el intervalo de 0.2 e incluso 0.5 segundos deje de ser viables. Igualmente, al aumentar el tamaño del mensaje, el porcentaje de recibidos caerá, y se verá especialmente afectado a mayores velocidades.</w:t>
      </w:r>
    </w:p>
    <w:p w14:paraId="393EE48C" w14:textId="64BDC94B" w:rsidR="00FC44B8" w:rsidRDefault="0056542E" w:rsidP="0056542E">
      <w:r>
        <w:t xml:space="preserve">El acercamiento tomado, es que un nodo para estar notificado de la presencia de otro vehículo debe recibir cierta cantidad de mensajes. Partiendo de que cada nodo se desea que comparta sus detecciones y las posiciones predichas de ellas, en forma de coordenadas. Se toma como tamaño de mensaje 2 kB de payload. Se compara la probabilidad entonces de recibir 2 mensajes de 1 kB vs 1 mensaje de </w:t>
      </w:r>
      <w:r w:rsidR="009C06B2">
        <w:t>2</w:t>
      </w:r>
      <w:r>
        <w:t>kB</w:t>
      </w:r>
      <w:r w:rsidR="009C06B2">
        <w:t xml:space="preserve">, y de </w:t>
      </w:r>
      <w:r>
        <w:t xml:space="preserve">recibir 4 mensajes de 1 kB vs 2 mensajes de </w:t>
      </w:r>
      <w:r w:rsidR="00F504FA">
        <w:t xml:space="preserve">2 </w:t>
      </w:r>
      <w:r>
        <w:t xml:space="preserve">kB. </w:t>
      </w:r>
    </w:p>
    <w:p w14:paraId="0A2DF20A" w14:textId="379D5C6E" w:rsidR="00FC44B8" w:rsidRDefault="0056542E" w:rsidP="00FC44B8">
      <w:r>
        <w:t xml:space="preserve">El vehículo viaja a diferentes velocidades (30, 50, 80 km/h) en las que recorre un trayecto de 100 metros y 200 metros. Considerando, además, una distancia de seguridad </w:t>
      </w:r>
      <w:r w:rsidR="009C06B2">
        <w:t xml:space="preserve">antes de la cual deben haber recibido los mensajes y así reducir el riesgo de colisión. Para esto, se toma de base la distancia que se tiene que guardar entre dos automóviles para frenar a tiempo. Hay varias formas de calcularla, pero </w:t>
      </w:r>
      <w:r w:rsidR="00FC44B8">
        <w:t>la usada</w:t>
      </w:r>
      <w:r w:rsidR="002847FA">
        <w:t xml:space="preserve"> fue</w:t>
      </w:r>
      <w:r w:rsidR="00FC44B8">
        <w:t xml:space="preserve"> </w:t>
      </w:r>
      <w:r w:rsidR="00355F8B">
        <w:t xml:space="preserve">la regla de 2 </w:t>
      </w:r>
      <w:r w:rsidR="00DD0E76">
        <w:t>segundos</w:t>
      </w:r>
      <w:r w:rsidR="002847FA">
        <w:t>, que</w:t>
      </w:r>
      <w:r w:rsidR="00355F8B">
        <w:t xml:space="preserve"> </w:t>
      </w:r>
      <w:r w:rsidR="00FC44B8">
        <w:t xml:space="preserve">consiste en </w:t>
      </w:r>
      <w:r w:rsidR="00FC44B8">
        <w:lastRenderedPageBreak/>
        <w:t>multiplicar por dos la velocidad en metros por segundo. Por ejemplo: en 100 metros, un vehículo viajando a 50 km/h y con un intervalo de transmisión de 1 segundo, tendría la oportunidad de mandar 7 mensajes. Considerando una distancia de seguridad, como que el nodo debe quedar advertido aproximadamente 28 metros antes, solo tiene la oportunidad de enviar 5 mensajes.</w:t>
      </w:r>
    </w:p>
    <w:p w14:paraId="53F8C86D" w14:textId="5A31838A" w:rsidR="00FC44B8" w:rsidRDefault="00FC44B8" w:rsidP="0056542E">
      <w:r>
        <w:t>De forma que en la simulación se obtiene el mejor intervalo para la comunicación, asumiendo que siempre hay una ruta entre los nodos. Además, en el caso de 100 metros, algunos intervalos serán insuficientes para algunas velocidades.</w:t>
      </w:r>
    </w:p>
    <w:p w14:paraId="0D67668F" w14:textId="36D37F9E" w:rsidR="00FC14E1" w:rsidRDefault="00FC14E1" w:rsidP="00FC14E1">
      <w:pPr>
        <w:pStyle w:val="Ttulo4"/>
      </w:pPr>
      <w:r>
        <w:t>10 nodos</w:t>
      </w:r>
    </w:p>
    <w:p w14:paraId="33CDA1B4" w14:textId="0B86B8C0" w:rsidR="0045679A" w:rsidRDefault="0045679A" w:rsidP="000F2008">
      <w:pPr>
        <w:pStyle w:val="Descripcin"/>
      </w:pPr>
      <w:bookmarkStart w:id="234" w:name="_Toc146286695"/>
      <w:r>
        <w:t xml:space="preserve">Tabla </w:t>
      </w:r>
      <w:fldSimple w:instr=" STYLEREF 1 \s ">
        <w:r>
          <w:rPr>
            <w:noProof/>
          </w:rPr>
          <w:t>8</w:t>
        </w:r>
      </w:fldSimple>
      <w:r>
        <w:noBreakHyphen/>
      </w:r>
      <w:fldSimple w:instr=" SEQ Tabla \* ARABIC \s 1 ">
        <w:r>
          <w:rPr>
            <w:noProof/>
          </w:rPr>
          <w:t>3</w:t>
        </w:r>
      </w:fldSimple>
      <w:r>
        <w:t xml:space="preserve"> Probabilidad de recibir cierto número de mensajes y los tiempos de espera promedio, al variar el tamaño del mensaje, velocidad e intervalo. en una red con 10 nodos</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1345"/>
        <w:gridCol w:w="1030"/>
        <w:gridCol w:w="1251"/>
        <w:gridCol w:w="1402"/>
        <w:gridCol w:w="1402"/>
        <w:gridCol w:w="1494"/>
      </w:tblGrid>
      <w:tr w:rsidR="00FC44B8" w:rsidRPr="008314EA" w14:paraId="77F2680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DD77DA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5EFCF53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9297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994B5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C4BE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7D99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27FF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517D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08EFF0B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FC44B8" w:rsidRPr="008314EA" w14:paraId="0E14A733"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98CF22A"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2FC3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02A4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67A00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59.02%</w:t>
            </w:r>
          </w:p>
        </w:tc>
        <w:tc>
          <w:tcPr>
            <w:tcW w:w="0" w:type="auto"/>
            <w:tcBorders>
              <w:top w:val="single" w:sz="4" w:space="0" w:color="auto"/>
              <w:left w:val="single" w:sz="4" w:space="0" w:color="auto"/>
              <w:bottom w:val="single" w:sz="4" w:space="0" w:color="auto"/>
              <w:right w:val="single" w:sz="4" w:space="0" w:color="auto"/>
            </w:tcBorders>
            <w:vAlign w:val="center"/>
            <w:hideMark/>
          </w:tcPr>
          <w:p w14:paraId="34741B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2C71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DE70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0.03</w:t>
            </w:r>
          </w:p>
        </w:tc>
      </w:tr>
      <w:tr w:rsidR="00FC44B8" w:rsidRPr="008314EA" w14:paraId="5CD82CC5"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95F171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60056C6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B805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808F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2A1CA06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99.91%</w:t>
            </w:r>
          </w:p>
        </w:tc>
        <w:tc>
          <w:tcPr>
            <w:tcW w:w="0" w:type="auto"/>
            <w:tcBorders>
              <w:top w:val="single" w:sz="4" w:space="0" w:color="auto"/>
              <w:left w:val="single" w:sz="4" w:space="0" w:color="auto"/>
              <w:bottom w:val="single" w:sz="4" w:space="0" w:color="auto"/>
              <w:right w:val="single" w:sz="4" w:space="0" w:color="auto"/>
            </w:tcBorders>
            <w:vAlign w:val="center"/>
            <w:hideMark/>
          </w:tcPr>
          <w:p w14:paraId="274283E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97.69%</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C2C9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0.087</w:t>
            </w:r>
          </w:p>
        </w:tc>
      </w:tr>
      <w:tr w:rsidR="00FC44B8" w:rsidRPr="008314EA" w14:paraId="0060C66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C3A621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6D14AF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4E9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FD068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38.30%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F110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246E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6EE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0.284</w:t>
            </w:r>
          </w:p>
        </w:tc>
      </w:tr>
      <w:tr w:rsidR="00FC44B8" w:rsidRPr="008314EA" w14:paraId="72C0F0A2"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1BA853B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A0FF8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6E6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6D4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40.80%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B414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67.67%</w:t>
            </w:r>
          </w:p>
        </w:tc>
        <w:tc>
          <w:tcPr>
            <w:tcW w:w="0" w:type="auto"/>
            <w:tcBorders>
              <w:top w:val="single" w:sz="4" w:space="0" w:color="auto"/>
              <w:left w:val="single" w:sz="4" w:space="0" w:color="auto"/>
              <w:bottom w:val="single" w:sz="4" w:space="0" w:color="auto"/>
              <w:right w:val="single" w:sz="4" w:space="0" w:color="auto"/>
            </w:tcBorders>
            <w:vAlign w:val="center"/>
            <w:hideMark/>
          </w:tcPr>
          <w:p w14:paraId="428F0C7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9.33%</w:t>
            </w:r>
          </w:p>
        </w:tc>
        <w:tc>
          <w:tcPr>
            <w:tcW w:w="0" w:type="auto"/>
            <w:tcBorders>
              <w:top w:val="single" w:sz="4" w:space="0" w:color="auto"/>
              <w:left w:val="single" w:sz="4" w:space="0" w:color="auto"/>
              <w:bottom w:val="single" w:sz="4" w:space="0" w:color="auto"/>
              <w:right w:val="single" w:sz="4" w:space="0" w:color="auto"/>
            </w:tcBorders>
            <w:vAlign w:val="center"/>
            <w:hideMark/>
          </w:tcPr>
          <w:p w14:paraId="04DECF3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0.091</w:t>
            </w:r>
          </w:p>
        </w:tc>
      </w:tr>
      <w:tr w:rsidR="00FC44B8" w:rsidRPr="008314EA" w14:paraId="27A68427"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EDC6DC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6BB5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CF2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AEF7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38.86%</w:t>
            </w:r>
          </w:p>
        </w:tc>
        <w:tc>
          <w:tcPr>
            <w:tcW w:w="0" w:type="auto"/>
            <w:tcBorders>
              <w:top w:val="single" w:sz="4" w:space="0" w:color="auto"/>
              <w:left w:val="single" w:sz="4" w:space="0" w:color="auto"/>
              <w:bottom w:val="single" w:sz="4" w:space="0" w:color="auto"/>
              <w:right w:val="single" w:sz="4" w:space="0" w:color="auto"/>
            </w:tcBorders>
            <w:vAlign w:val="center"/>
            <w:hideMark/>
          </w:tcPr>
          <w:p w14:paraId="4AA28B7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94.63%</w:t>
            </w:r>
          </w:p>
        </w:tc>
        <w:tc>
          <w:tcPr>
            <w:tcW w:w="0" w:type="auto"/>
            <w:tcBorders>
              <w:top w:val="single" w:sz="4" w:space="0" w:color="auto"/>
              <w:left w:val="single" w:sz="4" w:space="0" w:color="auto"/>
              <w:bottom w:val="single" w:sz="4" w:space="0" w:color="auto"/>
              <w:right w:val="single" w:sz="4" w:space="0" w:color="auto"/>
            </w:tcBorders>
            <w:vAlign w:val="center"/>
            <w:hideMark/>
          </w:tcPr>
          <w:p w14:paraId="58CD342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58.87%</w:t>
            </w:r>
          </w:p>
        </w:tc>
        <w:tc>
          <w:tcPr>
            <w:tcW w:w="0" w:type="auto"/>
            <w:tcBorders>
              <w:top w:val="single" w:sz="4" w:space="0" w:color="auto"/>
              <w:left w:val="single" w:sz="4" w:space="0" w:color="auto"/>
              <w:bottom w:val="single" w:sz="4" w:space="0" w:color="auto"/>
              <w:right w:val="single" w:sz="4" w:space="0" w:color="auto"/>
            </w:tcBorders>
            <w:vAlign w:val="center"/>
            <w:hideMark/>
          </w:tcPr>
          <w:p w14:paraId="53560FB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2B756FB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A28926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41844E4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BFF1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5F48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42.07%</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239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D9AA3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A35F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0.311</w:t>
            </w:r>
          </w:p>
        </w:tc>
      </w:tr>
      <w:tr w:rsidR="00FC44B8" w:rsidRPr="008314EA" w14:paraId="7440555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34BACA6"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4F1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630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E1E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35.90%</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585D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12.89%</w:t>
            </w:r>
          </w:p>
        </w:tc>
        <w:tc>
          <w:tcPr>
            <w:tcW w:w="0" w:type="auto"/>
            <w:tcBorders>
              <w:top w:val="single" w:sz="4" w:space="0" w:color="auto"/>
              <w:left w:val="single" w:sz="4" w:space="0" w:color="auto"/>
              <w:bottom w:val="single" w:sz="4" w:space="0" w:color="auto"/>
              <w:right w:val="single" w:sz="4" w:space="0" w:color="auto"/>
            </w:tcBorders>
            <w:vAlign w:val="center"/>
            <w:hideMark/>
          </w:tcPr>
          <w:p w14:paraId="7DBC8BC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B491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0.168</w:t>
            </w:r>
          </w:p>
        </w:tc>
      </w:tr>
      <w:tr w:rsidR="00FC44B8" w:rsidRPr="008314EA" w14:paraId="04A6C8C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17D8B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15E6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EFC6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2113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35.58%</w:t>
            </w:r>
          </w:p>
        </w:tc>
        <w:tc>
          <w:tcPr>
            <w:tcW w:w="0" w:type="auto"/>
            <w:tcBorders>
              <w:top w:val="single" w:sz="4" w:space="0" w:color="auto"/>
              <w:left w:val="single" w:sz="4" w:space="0" w:color="auto"/>
              <w:bottom w:val="single" w:sz="4" w:space="0" w:color="auto"/>
              <w:right w:val="single" w:sz="4" w:space="0" w:color="auto"/>
            </w:tcBorders>
            <w:vAlign w:val="center"/>
            <w:hideMark/>
          </w:tcPr>
          <w:p w14:paraId="234AFFB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41B53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5.73%</w:t>
            </w:r>
          </w:p>
        </w:tc>
        <w:tc>
          <w:tcPr>
            <w:tcW w:w="0" w:type="auto"/>
            <w:tcBorders>
              <w:top w:val="single" w:sz="4" w:space="0" w:color="auto"/>
              <w:left w:val="single" w:sz="4" w:space="0" w:color="auto"/>
              <w:bottom w:val="single" w:sz="4" w:space="0" w:color="auto"/>
              <w:right w:val="single" w:sz="4" w:space="0" w:color="auto"/>
            </w:tcBorders>
            <w:vAlign w:val="center"/>
            <w:hideMark/>
          </w:tcPr>
          <w:p w14:paraId="66D1409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0.135</w:t>
            </w:r>
          </w:p>
        </w:tc>
      </w:tr>
      <w:tr w:rsidR="00FC44B8" w:rsidRPr="008314EA" w14:paraId="0B30DD2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0D7051EF"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3EBA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67552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4D5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37.09%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09AE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96.90%</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330E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70.76%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4974B4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0.411</w:t>
            </w:r>
          </w:p>
        </w:tc>
      </w:tr>
      <w:tr w:rsidR="00FC44B8" w:rsidRPr="008314EA" w14:paraId="1DB1FFA4"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416198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F36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965E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37B01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35.42%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6AC2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98.74%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7CDB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91.82%</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C65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0.082</w:t>
            </w:r>
          </w:p>
        </w:tc>
      </w:tr>
      <w:tr w:rsidR="00FC44B8" w:rsidRPr="008314EA" w14:paraId="39789E3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0A8E961"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0E0DE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538EE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EC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33.81%</w:t>
            </w:r>
          </w:p>
        </w:tc>
        <w:tc>
          <w:tcPr>
            <w:tcW w:w="0" w:type="auto"/>
            <w:tcBorders>
              <w:top w:val="single" w:sz="4" w:space="0" w:color="auto"/>
              <w:left w:val="single" w:sz="4" w:space="0" w:color="auto"/>
              <w:bottom w:val="single" w:sz="4" w:space="0" w:color="auto"/>
              <w:right w:val="single" w:sz="4" w:space="0" w:color="auto"/>
            </w:tcBorders>
            <w:vAlign w:val="center"/>
            <w:hideMark/>
          </w:tcPr>
          <w:p w14:paraId="4D7F73C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99.97%</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A91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8823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0.209</w:t>
            </w:r>
          </w:p>
        </w:tc>
      </w:tr>
      <w:tr w:rsidR="00FC44B8" w:rsidRPr="008314EA" w14:paraId="09E5034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5BB30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0BD3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98738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094B5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480F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543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3AF3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0.573</w:t>
            </w:r>
          </w:p>
        </w:tc>
      </w:tr>
      <w:tr w:rsidR="00FC44B8" w:rsidRPr="008314EA" w14:paraId="75373E8C"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1BBAD2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DD23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71C5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6251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8EE9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6FD6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42.57%</w:t>
            </w:r>
          </w:p>
        </w:tc>
        <w:tc>
          <w:tcPr>
            <w:tcW w:w="0" w:type="auto"/>
            <w:tcBorders>
              <w:top w:val="single" w:sz="4" w:space="0" w:color="auto"/>
              <w:left w:val="single" w:sz="4" w:space="0" w:color="auto"/>
              <w:bottom w:val="single" w:sz="4" w:space="0" w:color="auto"/>
              <w:right w:val="single" w:sz="4" w:space="0" w:color="auto"/>
            </w:tcBorders>
            <w:vAlign w:val="center"/>
            <w:hideMark/>
          </w:tcPr>
          <w:p w14:paraId="77939E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0.065</w:t>
            </w:r>
          </w:p>
        </w:tc>
      </w:tr>
      <w:tr w:rsidR="00FC44B8" w:rsidRPr="008314EA" w14:paraId="4C852F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67764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127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902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08D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51.66%</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547D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F165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5CF7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0.149</w:t>
            </w:r>
          </w:p>
        </w:tc>
      </w:tr>
      <w:tr w:rsidR="00FC44B8" w:rsidRPr="008314EA" w14:paraId="47A8E9EA"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C6C994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8E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BC66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6F4B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723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95AC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788CABD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0.361</w:t>
            </w:r>
          </w:p>
        </w:tc>
      </w:tr>
      <w:tr w:rsidR="00FC44B8" w:rsidRPr="008314EA" w14:paraId="1433DB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622804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9F646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BA9F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1568A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28.61%</w:t>
            </w:r>
          </w:p>
        </w:tc>
        <w:tc>
          <w:tcPr>
            <w:tcW w:w="0" w:type="auto"/>
            <w:tcBorders>
              <w:top w:val="single" w:sz="4" w:space="0" w:color="auto"/>
              <w:left w:val="single" w:sz="4" w:space="0" w:color="auto"/>
              <w:bottom w:val="single" w:sz="4" w:space="0" w:color="auto"/>
              <w:right w:val="single" w:sz="4" w:space="0" w:color="auto"/>
            </w:tcBorders>
            <w:vAlign w:val="center"/>
            <w:hideMark/>
          </w:tcPr>
          <w:p w14:paraId="175D11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49.03%</w:t>
            </w:r>
          </w:p>
        </w:tc>
        <w:tc>
          <w:tcPr>
            <w:tcW w:w="0" w:type="auto"/>
            <w:tcBorders>
              <w:top w:val="single" w:sz="4" w:space="0" w:color="auto"/>
              <w:left w:val="single" w:sz="4" w:space="0" w:color="auto"/>
              <w:bottom w:val="single" w:sz="4" w:space="0" w:color="auto"/>
              <w:right w:val="single" w:sz="4" w:space="0" w:color="auto"/>
            </w:tcBorders>
            <w:vAlign w:val="center"/>
            <w:hideMark/>
          </w:tcPr>
          <w:p w14:paraId="6866206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8.19%</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724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0.05</w:t>
            </w:r>
          </w:p>
        </w:tc>
      </w:tr>
      <w:tr w:rsidR="00FC44B8" w:rsidRPr="008314EA" w14:paraId="7BAC7C0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468EE27"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51E1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1377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3C19D6E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31.36%</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538E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84.76%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73B99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49.96%</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4F73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0FB360D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31FE9B9"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6205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49EE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0B4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556B3D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DEBC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94.58%</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A7B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0.325</w:t>
            </w:r>
          </w:p>
        </w:tc>
      </w:tr>
    </w:tbl>
    <w:p w14:paraId="47D521AB" w14:textId="77777777" w:rsidR="0045679A" w:rsidRDefault="008320E6" w:rsidP="0045679A">
      <w:pPr>
        <w:keepNext/>
        <w:jc w:val="center"/>
      </w:pPr>
      <w:r>
        <w:rPr>
          <w:noProof/>
        </w:rPr>
        <w:drawing>
          <wp:inline distT="0" distB="0" distL="0" distR="0" wp14:anchorId="2EF86559" wp14:editId="626D8F9E">
            <wp:extent cx="5476875" cy="2628900"/>
            <wp:effectExtent l="0" t="0" r="9525" b="0"/>
            <wp:docPr id="1634096279" name="Gráfico 1">
              <a:extLst xmlns:a="http://schemas.openxmlformats.org/drawingml/2006/main">
                <a:ext uri="{FF2B5EF4-FFF2-40B4-BE49-F238E27FC236}">
                  <a16:creationId xmlns:a16="http://schemas.microsoft.com/office/drawing/2014/main" id="{A9E43F33-6EFD-D7E9-88FE-0DB7108AD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inline>
        </w:drawing>
      </w:r>
    </w:p>
    <w:p w14:paraId="0DF26025" w14:textId="0C9CF353" w:rsidR="00FC44B8" w:rsidRDefault="0045679A" w:rsidP="000F2008">
      <w:pPr>
        <w:pStyle w:val="Descripcin"/>
      </w:pPr>
      <w:bookmarkStart w:id="235" w:name="_Toc147407315"/>
      <w:r>
        <w:t xml:space="preserve">Figura  </w:t>
      </w:r>
      <w:fldSimple w:instr=" STYLEREF 1 \s ">
        <w:r w:rsidR="000F2008">
          <w:rPr>
            <w:noProof/>
          </w:rPr>
          <w:t>8</w:t>
        </w:r>
      </w:fldSimple>
      <w:r w:rsidR="000F2008">
        <w:noBreakHyphen/>
      </w:r>
      <w:fldSimple w:instr=" SEQ Figura_ \* ARABIC \s 1 ">
        <w:r w:rsidR="000F2008">
          <w:rPr>
            <w:noProof/>
          </w:rPr>
          <w:t>15</w:t>
        </w:r>
      </w:fldSimple>
      <w:r w:rsidR="0058268C">
        <w:t xml:space="preserve"> Porcentaje de mensajes recibidos en promedio por los nodos</w:t>
      </w:r>
      <w:bookmarkEnd w:id="235"/>
      <w:r>
        <w:t xml:space="preserve"> </w:t>
      </w:r>
    </w:p>
    <w:p w14:paraId="1A29F9FF" w14:textId="70DEB05F" w:rsidR="008320E6" w:rsidRDefault="00FC14E1" w:rsidP="008320E6">
      <w:pPr>
        <w:rPr>
          <w:sz w:val="22"/>
          <w:lang w:eastAsia="en-US"/>
        </w:rPr>
      </w:pPr>
      <w:r>
        <w:lastRenderedPageBreak/>
        <w:t xml:space="preserve">Los tiempos experimentan ligeros cambios al aumentar la velocidad, siendo el mayor cambio con los intervalos pequeños como 0.2 segundos. Los tiempos aumentan en los mensajes de tamaño de 1 kB, mientras que disminuyen en los de </w:t>
      </w:r>
      <w:r w:rsidR="00F504FA">
        <w:t>2</w:t>
      </w:r>
      <w:r>
        <w:t xml:space="preserve"> kB.</w:t>
      </w:r>
    </w:p>
    <w:p w14:paraId="4058D2C4" w14:textId="4B272E7D" w:rsidR="0045679A" w:rsidRDefault="009211B7" w:rsidP="0045679A">
      <w:pPr>
        <w:keepNext/>
        <w:jc w:val="center"/>
      </w:pPr>
      <w:r>
        <w:rPr>
          <w:noProof/>
        </w:rPr>
        <mc:AlternateContent>
          <mc:Choice Requires="wpg">
            <w:drawing>
              <wp:inline distT="0" distB="0" distL="0" distR="0" wp14:anchorId="392F54B1" wp14:editId="17995A30">
                <wp:extent cx="3958590" cy="1781175"/>
                <wp:effectExtent l="0" t="0" r="3810" b="9525"/>
                <wp:docPr id="56301231" name="Grupo 10"/>
                <wp:cNvGraphicFramePr/>
                <a:graphic xmlns:a="http://schemas.openxmlformats.org/drawingml/2006/main">
                  <a:graphicData uri="http://schemas.microsoft.com/office/word/2010/wordprocessingGroup">
                    <wpg:wgp>
                      <wpg:cNvGrpSpPr/>
                      <wpg:grpSpPr>
                        <a:xfrm>
                          <a:off x="0" y="0"/>
                          <a:ext cx="3958590" cy="1781175"/>
                          <a:chOff x="0" y="0"/>
                          <a:chExt cx="3958590" cy="1781175"/>
                        </a:xfrm>
                      </wpg:grpSpPr>
                      <wpg:graphicFrame>
                        <wpg:cNvPr id="342580787" name="Gráfico 1">
                          <a:extLst>
                            <a:ext uri="{FF2B5EF4-FFF2-40B4-BE49-F238E27FC236}">
                              <a16:creationId xmlns:a16="http://schemas.microsoft.com/office/drawing/2014/main" id="{3B87857E-F085-2B5C-5FA8-5CBC84EA8756}"/>
                            </a:ext>
                          </a:extLst>
                        </wpg:cNvPr>
                        <wpg:cNvFrPr/>
                        <wpg:xfrm>
                          <a:off x="0" y="0"/>
                          <a:ext cx="3958590" cy="1781175"/>
                        </wpg:xfrm>
                        <a:graphic>
                          <a:graphicData uri="http://schemas.openxmlformats.org/drawingml/2006/chart">
                            <c:chart xmlns:c="http://schemas.openxmlformats.org/drawingml/2006/chart" xmlns:r="http://schemas.openxmlformats.org/officeDocument/2006/relationships" r:id="rId277"/>
                          </a:graphicData>
                        </a:graphic>
                      </wpg:graphicFrame>
                      <pic:pic xmlns:pic="http://schemas.openxmlformats.org/drawingml/2006/picture">
                        <pic:nvPicPr>
                          <pic:cNvPr id="1894542183" name="Imagen 1894542183"/>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651250" y="1517650"/>
                            <a:ext cx="222250" cy="130810"/>
                          </a:xfrm>
                          <a:prstGeom prst="rect">
                            <a:avLst/>
                          </a:prstGeom>
                        </pic:spPr>
                      </pic:pic>
                      <pic:pic xmlns:pic="http://schemas.openxmlformats.org/drawingml/2006/picture">
                        <pic:nvPicPr>
                          <pic:cNvPr id="393706768" name="Imagen 39370676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657600" y="1295400"/>
                            <a:ext cx="222250" cy="130810"/>
                          </a:xfrm>
                          <a:prstGeom prst="rect">
                            <a:avLst/>
                          </a:prstGeom>
                        </pic:spPr>
                      </pic:pic>
                      <pic:pic xmlns:pic="http://schemas.openxmlformats.org/drawingml/2006/picture">
                        <pic:nvPicPr>
                          <pic:cNvPr id="1794401998" name="Imagen 179440199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575050" y="1085850"/>
                            <a:ext cx="222250" cy="130810"/>
                          </a:xfrm>
                          <a:prstGeom prst="rect">
                            <a:avLst/>
                          </a:prstGeom>
                        </pic:spPr>
                      </pic:pic>
                    </wpg:wgp>
                  </a:graphicData>
                </a:graphic>
              </wp:inline>
            </w:drawing>
          </mc:Choice>
          <mc:Fallback>
            <w:pict>
              <v:group w14:anchorId="4046B22C" id="Grupo 10" o:spid="_x0000_s1026" style="width:311.7pt;height:140.25pt;mso-position-horizontal-relative:char;mso-position-vertical-relative:line" coordsize="39585,17811"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">
                <v:shape id="Gráfico 1" o:spid="_x0000_s1027" type="#_x0000_t75" style="position:absolute;left:-60;top:-60;width:39684;height:179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">
                  <v:imagedata r:id="rId279" o:title=""/>
                  <o:lock v:ext="edit" aspectratio="f"/>
                </v:shape>
                <v:shape id="Imagen 1894542183" o:spid="_x0000_s1028" type="#_x0000_t75" style="position:absolute;left:36512;top:15176;width:2223;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">
                  <v:imagedata r:id="rId280" o:title=""/>
                </v:shape>
                <v:shape id="Imagen 393706768" o:spid="_x0000_s1029" type="#_x0000_t75" style="position:absolute;left:36576;top:12954;width:2222;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">
                  <v:imagedata r:id="rId280" o:title=""/>
                </v:shape>
                <v:shape id="Imagen 1794401998" o:spid="_x0000_s1030" type="#_x0000_t75" style="position:absolute;left:35750;top:10858;width:2223;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">
                  <v:imagedata r:id="rId280" o:title=""/>
                </v:shape>
                <w10:anchorlock/>
              </v:group>
            </w:pict>
          </mc:Fallback>
        </mc:AlternateContent>
      </w:r>
    </w:p>
    <w:p w14:paraId="634CBF61" w14:textId="7C3DDF5D" w:rsidR="008320E6" w:rsidRDefault="0045679A" w:rsidP="000F2008">
      <w:pPr>
        <w:pStyle w:val="Descripcin"/>
      </w:pPr>
      <w:bookmarkStart w:id="236" w:name="_Toc147407316"/>
      <w:r>
        <w:t xml:space="preserve">Figura  </w:t>
      </w:r>
      <w:fldSimple w:instr=" STYLEREF 1 \s ">
        <w:r w:rsidR="000F2008">
          <w:rPr>
            <w:noProof/>
          </w:rPr>
          <w:t>8</w:t>
        </w:r>
      </w:fldSimple>
      <w:r w:rsidR="000F2008">
        <w:noBreakHyphen/>
      </w:r>
      <w:fldSimple w:instr=" SEQ Figura_ \* ARABIC \s 1 ">
        <w:r w:rsidR="000F2008">
          <w:rPr>
            <w:noProof/>
          </w:rPr>
          <w:t>16</w:t>
        </w:r>
      </w:fldSimple>
      <w:r w:rsidR="0058268C">
        <w:t xml:space="preserve"> Tiempos de encolamiento</w:t>
      </w:r>
      <w:bookmarkEnd w:id="236"/>
    </w:p>
    <w:p w14:paraId="6BD1A10E" w14:textId="57DAE0F1" w:rsidR="00FC14E1" w:rsidRDefault="00FC14E1" w:rsidP="00FC14E1">
      <w:r>
        <w:t>Con una distancia de 100 metros antes de la intersección, las siguientes gráficas muestran la probabilidad de que un nodo quede enterados de la presencia del otro:</w:t>
      </w:r>
    </w:p>
    <w:p w14:paraId="483E1D5D" w14:textId="38EC9A3F" w:rsidR="0045679A" w:rsidRDefault="008320E6" w:rsidP="0045679A">
      <w:pPr>
        <w:keepNext/>
      </w:pPr>
      <w:r>
        <w:rPr>
          <w:noProof/>
        </w:rPr>
        <w:lastRenderedPageBreak/>
        <w:drawing>
          <wp:inline distT="0" distB="0" distL="0" distR="0" wp14:anchorId="07F3B024" wp14:editId="220AE1C6">
            <wp:extent cx="2400300" cy="2771775"/>
            <wp:effectExtent l="0" t="0" r="0" b="9525"/>
            <wp:docPr id="725311392" name="Gráfico 1">
              <a:extLst xmlns:a="http://schemas.openxmlformats.org/drawingml/2006/main">
                <a:ext uri="{FF2B5EF4-FFF2-40B4-BE49-F238E27FC236}">
                  <a16:creationId xmlns:a16="http://schemas.microsoft.com/office/drawing/2014/main" id="{3ECCF5A1-7E31-D8DB-32CA-A58CF8DD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r w:rsidR="009211B7">
        <w:rPr>
          <w:noProof/>
        </w:rPr>
        <mc:AlternateContent>
          <mc:Choice Requires="wpg">
            <w:drawing>
              <wp:inline distT="0" distB="0" distL="0" distR="0" wp14:anchorId="67E64650" wp14:editId="08246CB1">
                <wp:extent cx="3114675" cy="2809875"/>
                <wp:effectExtent l="0" t="0" r="9525" b="9525"/>
                <wp:docPr id="691490596" name="Grupo 5"/>
                <wp:cNvGraphicFramePr/>
                <a:graphic xmlns:a="http://schemas.openxmlformats.org/drawingml/2006/main">
                  <a:graphicData uri="http://schemas.microsoft.com/office/word/2010/wordprocessingGroup">
                    <wpg:wgp>
                      <wpg:cNvGrpSpPr/>
                      <wpg:grpSpPr>
                        <a:xfrm>
                          <a:off x="0" y="0"/>
                          <a:ext cx="3114675" cy="2809875"/>
                          <a:chOff x="0" y="0"/>
                          <a:chExt cx="3114675" cy="2809875"/>
                        </a:xfrm>
                      </wpg:grpSpPr>
                      <wpg:graphicFrame>
                        <wpg:cNvPr id="2057664687" name="Gráfico 1">
                          <a:extLst>
                            <a:ext uri="{FF2B5EF4-FFF2-40B4-BE49-F238E27FC236}">
                              <a16:creationId xmlns:a16="http://schemas.microsoft.com/office/drawing/2014/main" id="{750476FF-FEC9-8428-884F-B22F60681153}"/>
                            </a:ext>
                          </a:extLst>
                        </wpg:cNvPr>
                        <wpg:cNvFrPr/>
                        <wpg:xfrm>
                          <a:off x="0" y="0"/>
                          <a:ext cx="3114675" cy="2809875"/>
                        </wpg:xfrm>
                        <a:graphic>
                          <a:graphicData uri="http://schemas.openxmlformats.org/drawingml/2006/chart">
                            <c:chart xmlns:c="http://schemas.openxmlformats.org/drawingml/2006/chart" xmlns:r="http://schemas.openxmlformats.org/officeDocument/2006/relationships" r:id="rId282"/>
                          </a:graphicData>
                        </a:graphic>
                      </wpg:graphicFrame>
                      <pic:pic xmlns:pic="http://schemas.openxmlformats.org/drawingml/2006/picture">
                        <pic:nvPicPr>
                          <pic:cNvPr id="801674018" name="Imagen 80167401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313296" y="2524836"/>
                            <a:ext cx="191135" cy="112395"/>
                          </a:xfrm>
                          <a:prstGeom prst="rect">
                            <a:avLst/>
                          </a:prstGeom>
                        </pic:spPr>
                      </pic:pic>
                      <pic:pic xmlns:pic="http://schemas.openxmlformats.org/drawingml/2006/picture">
                        <pic:nvPicPr>
                          <pic:cNvPr id="1608525920" name="Imagen 1608525920"/>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313296" y="2176818"/>
                            <a:ext cx="191135" cy="112395"/>
                          </a:xfrm>
                          <a:prstGeom prst="rect">
                            <a:avLst/>
                          </a:prstGeom>
                        </pic:spPr>
                      </pic:pic>
                      <pic:pic xmlns:pic="http://schemas.openxmlformats.org/drawingml/2006/picture">
                        <pic:nvPicPr>
                          <pic:cNvPr id="1648547337" name="Imagen 1648547337"/>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313296" y="1815152"/>
                            <a:ext cx="191135" cy="112395"/>
                          </a:xfrm>
                          <a:prstGeom prst="rect">
                            <a:avLst/>
                          </a:prstGeom>
                        </pic:spPr>
                      </pic:pic>
                    </wpg:wgp>
                  </a:graphicData>
                </a:graphic>
              </wp:inline>
            </w:drawing>
          </mc:Choice>
          <mc:Fallback>
            <w:pict>
              <v:group w14:anchorId="56D8D7CD" id="Grupo 5" o:spid="_x0000_s1026" style="width:245.25pt;height:221.25pt;mso-position-horizontal-relative:char;mso-position-vertical-relative:line" coordsize="31146,28098"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">
                <v:shape id="Gráfico 1" o:spid="_x0000_s1027" type="#_x0000_t75" style="position:absolute;left:-60;top:-60;width:31271;height:282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">
                  <v:imagedata r:id="rId283" o:title=""/>
                  <o:lock v:ext="edit" aspectratio="f"/>
                </v:shape>
                <v:shape id="Imagen 801674018" o:spid="_x0000_s1028" type="#_x0000_t75" style="position:absolute;left:23132;top:25248;width:191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">
                  <v:imagedata r:id="rId280" o:title=""/>
                </v:shape>
                <v:shape id="Imagen 1608525920" o:spid="_x0000_s1029" type="#_x0000_t75" style="position:absolute;left:23132;top:21768;width:191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">
                  <v:imagedata r:id="rId280" o:title=""/>
                </v:shape>
                <v:shape id="Imagen 1648547337" o:spid="_x0000_s1030" type="#_x0000_t75" style="position:absolute;left:23132;top:18151;width:191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">
                  <v:imagedata r:id="rId280" o:title=""/>
                </v:shape>
                <w10:anchorlock/>
              </v:group>
            </w:pict>
          </mc:Fallback>
        </mc:AlternateContent>
      </w:r>
    </w:p>
    <w:p w14:paraId="55624D28" w14:textId="0432A64D" w:rsidR="008320E6" w:rsidRDefault="0045679A" w:rsidP="000F2008">
      <w:pPr>
        <w:pStyle w:val="Descripcin"/>
      </w:pPr>
      <w:bookmarkStart w:id="237" w:name="_Toc147407317"/>
      <w:r>
        <w:t xml:space="preserve">Figura  </w:t>
      </w:r>
      <w:fldSimple w:instr=" STYLEREF 1 \s ">
        <w:r w:rsidR="000F2008">
          <w:rPr>
            <w:noProof/>
          </w:rPr>
          <w:t>8</w:t>
        </w:r>
      </w:fldSimple>
      <w:r w:rsidR="000F2008">
        <w:noBreakHyphen/>
      </w:r>
      <w:fldSimple w:instr=" SEQ Figura_ \* ARABIC \s 1 ">
        <w:r w:rsidR="000F2008">
          <w:rPr>
            <w:noProof/>
          </w:rPr>
          <w:t>17</w:t>
        </w:r>
      </w:fldSimple>
      <w:r w:rsidR="0058268C">
        <w:t xml:space="preserve"> Probabilidad de recibir 2 y 4 mensajes con 10 nodos</w:t>
      </w:r>
      <w:bookmarkEnd w:id="237"/>
    </w:p>
    <w:p w14:paraId="22B05733" w14:textId="1778090D" w:rsidR="008320E6" w:rsidRDefault="000E1323" w:rsidP="008320E6">
      <w:pPr>
        <w:rPr>
          <w:sz w:val="22"/>
          <w:lang w:eastAsia="en-US"/>
        </w:rPr>
      </w:pPr>
      <w:r>
        <w:t xml:space="preserve">Con </w:t>
      </w:r>
      <w:r w:rsidR="008320E6">
        <w:t>200 metros:</w:t>
      </w:r>
    </w:p>
    <w:p w14:paraId="00C75C6D" w14:textId="4757E460" w:rsidR="0045679A" w:rsidRDefault="009464E0" w:rsidP="0045679A">
      <w:pPr>
        <w:keepNext/>
      </w:pPr>
      <w:r>
        <w:rPr>
          <w:noProof/>
        </w:rPr>
        <mc:AlternateContent>
          <mc:Choice Requires="wpg">
            <w:drawing>
              <wp:inline distT="0" distB="0" distL="0" distR="0" wp14:anchorId="11E12420" wp14:editId="05338CA9">
                <wp:extent cx="2324100" cy="2790825"/>
                <wp:effectExtent l="0" t="0" r="0" b="9525"/>
                <wp:docPr id="2045594627" name="Grupo 4"/>
                <wp:cNvGraphicFramePr/>
                <a:graphic xmlns:a="http://schemas.openxmlformats.org/drawingml/2006/main">
                  <a:graphicData uri="http://schemas.microsoft.com/office/word/2010/wordprocessingGroup">
                    <wpg:wgp>
                      <wpg:cNvGrpSpPr/>
                      <wpg:grpSpPr>
                        <a:xfrm>
                          <a:off x="0" y="0"/>
                          <a:ext cx="2324100" cy="2790825"/>
                          <a:chOff x="0" y="0"/>
                          <a:chExt cx="2324100" cy="2790825"/>
                        </a:xfrm>
                      </wpg:grpSpPr>
                      <wpg:graphicFrame>
                        <wpg:cNvPr id="570370022" name="Gráfico 1">
                          <a:extLst>
                            <a:ext uri="{FF2B5EF4-FFF2-40B4-BE49-F238E27FC236}">
                              <a16:creationId xmlns:a16="http://schemas.microsoft.com/office/drawing/2014/main" id="{3689BFFB-9A82-5CF1-6818-960AD0A68EE5}"/>
                            </a:ext>
                          </a:extLst>
                        </wpg:cNvPr>
                        <wpg:cNvFrPr/>
                        <wpg:xfrm>
                          <a:off x="0" y="0"/>
                          <a:ext cx="2324100" cy="2790825"/>
                        </wpg:xfrm>
                        <a:graphic>
                          <a:graphicData uri="http://schemas.openxmlformats.org/drawingml/2006/chart">
                            <c:chart xmlns:c="http://schemas.openxmlformats.org/drawingml/2006/chart" xmlns:r="http://schemas.openxmlformats.org/officeDocument/2006/relationships" r:id="rId284"/>
                          </a:graphicData>
                        </a:graphic>
                      </wpg:graphicFrame>
                      <pic:pic xmlns:pic="http://schemas.openxmlformats.org/drawingml/2006/picture">
                        <pic:nvPicPr>
                          <pic:cNvPr id="253270394" name="Imagen 253270394"/>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672860" y="2294626"/>
                            <a:ext cx="1285240" cy="196215"/>
                          </a:xfrm>
                          <a:prstGeom prst="rect">
                            <a:avLst/>
                          </a:prstGeom>
                        </pic:spPr>
                      </pic:pic>
                    </wpg:wgp>
                  </a:graphicData>
                </a:graphic>
              </wp:inline>
            </w:drawing>
          </mc:Choice>
          <mc:Fallback>
            <w:pict>
              <v:group w14:anchorId="785B6DDF" id="Grupo 4" o:spid="_x0000_s1026" style="width:183pt;height:219.75pt;mso-position-horizontal-relative:char;mso-position-vertical-relative:line" coordsize="23241,27908"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">
                <v:shape id="Gráfico 1" o:spid="_x0000_s1027" type="#_x0000_t75" style="position:absolute;left:-60;top:-60;width:23346;height:280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">
                  <v:imagedata r:id="rId286" o:title=""/>
                  <o:lock v:ext="edit" aspectratio="f"/>
                </v:shape>
                <v:shape id="Imagen 253270394" o:spid="_x0000_s1028" type="#_x0000_t75" style="position:absolute;left:6728;top:22946;width:12853;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">
                  <v:imagedata r:id="rId287" o:title=""/>
                </v:shape>
                <w10:anchorlock/>
              </v:group>
            </w:pict>
          </mc:Fallback>
        </mc:AlternateContent>
      </w:r>
      <w:r>
        <w:rPr>
          <w:noProof/>
        </w:rPr>
        <mc:AlternateContent>
          <mc:Choice Requires="wpg">
            <w:drawing>
              <wp:inline distT="0" distB="0" distL="0" distR="0" wp14:anchorId="729E71CF" wp14:editId="06185179">
                <wp:extent cx="3267075" cy="2781300"/>
                <wp:effectExtent l="0" t="0" r="9525" b="0"/>
                <wp:docPr id="1072718007" name="Grupo 3"/>
                <wp:cNvGraphicFramePr/>
                <a:graphic xmlns:a="http://schemas.openxmlformats.org/drawingml/2006/main">
                  <a:graphicData uri="http://schemas.microsoft.com/office/word/2010/wordprocessingGroup">
                    <wpg:wgp>
                      <wpg:cNvGrpSpPr/>
                      <wpg:grpSpPr>
                        <a:xfrm>
                          <a:off x="0" y="0"/>
                          <a:ext cx="3267075" cy="2781300"/>
                          <a:chOff x="0" y="0"/>
                          <a:chExt cx="3267075" cy="2781300"/>
                        </a:xfrm>
                      </wpg:grpSpPr>
                      <wpg:grpSp>
                        <wpg:cNvPr id="482263254" name="Grupo 2"/>
                        <wpg:cNvGrpSpPr/>
                        <wpg:grpSpPr>
                          <a:xfrm>
                            <a:off x="0" y="0"/>
                            <a:ext cx="3267075" cy="2781300"/>
                            <a:chOff x="0" y="0"/>
                            <a:chExt cx="3267075" cy="2781300"/>
                          </a:xfrm>
                        </wpg:grpSpPr>
                        <wpg:graphicFrame>
                          <wpg:cNvPr id="2117869846" name="Gráfico 1">
                            <a:extLst>
                              <a:ext uri="{FF2B5EF4-FFF2-40B4-BE49-F238E27FC236}">
                                <a16:creationId xmlns:a16="http://schemas.microsoft.com/office/drawing/2014/main" id="{051C6228-D119-D75F-7360-40356B5D7220}"/>
                              </a:ext>
                            </a:extLst>
                          </wpg:cNvPr>
                          <wpg:cNvFrPr/>
                          <wpg:xfrm>
                            <a:off x="0" y="0"/>
                            <a:ext cx="3267075" cy="2781300"/>
                          </wpg:xfrm>
                          <a:graphic>
                            <a:graphicData uri="http://schemas.openxmlformats.org/drawingml/2006/chart">
                              <c:chart xmlns:c="http://schemas.openxmlformats.org/drawingml/2006/chart" xmlns:r="http://schemas.openxmlformats.org/officeDocument/2006/relationships" r:id="rId288"/>
                            </a:graphicData>
                          </a:graphic>
                        </wpg:graphicFrame>
                        <pic:pic xmlns:pic="http://schemas.openxmlformats.org/drawingml/2006/picture">
                          <pic:nvPicPr>
                            <pic:cNvPr id="1498061242" name="Imagen 1"/>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476005" y="2511631"/>
                              <a:ext cx="191135" cy="112395"/>
                            </a:xfrm>
                            <a:prstGeom prst="rect">
                              <a:avLst/>
                            </a:prstGeom>
                          </pic:spPr>
                        </pic:pic>
                        <pic:pic xmlns:pic="http://schemas.openxmlformats.org/drawingml/2006/picture">
                          <pic:nvPicPr>
                            <pic:cNvPr id="1285104558" name="Imagen 128510455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2464130" y="2155371"/>
                              <a:ext cx="191135" cy="112395"/>
                            </a:xfrm>
                            <a:prstGeom prst="rect">
                              <a:avLst/>
                            </a:prstGeom>
                          </pic:spPr>
                        </pic:pic>
                        <pic:pic xmlns:pic="http://schemas.openxmlformats.org/drawingml/2006/picture">
                          <pic:nvPicPr>
                            <pic:cNvPr id="304511564" name="Imagen 304511564"/>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2464130" y="1793174"/>
                              <a:ext cx="191135" cy="112395"/>
                            </a:xfrm>
                            <a:prstGeom prst="rect">
                              <a:avLst/>
                            </a:prstGeom>
                          </pic:spPr>
                        </pic:pic>
                      </wpg:grpSp>
                      <pic:pic xmlns:pic="http://schemas.openxmlformats.org/drawingml/2006/picture">
                        <pic:nvPicPr>
                          <pic:cNvPr id="443742301" name="Imagen 1"/>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581891" y="2274124"/>
                            <a:ext cx="1276350" cy="194945"/>
                          </a:xfrm>
                          <a:prstGeom prst="rect">
                            <a:avLst/>
                          </a:prstGeom>
                        </pic:spPr>
                      </pic:pic>
                    </wpg:wgp>
                  </a:graphicData>
                </a:graphic>
              </wp:inline>
            </w:drawing>
          </mc:Choice>
          <mc:Fallback>
            <w:pict>
              <v:group w14:anchorId="4B137F58" id="Grupo 3" o:spid="_x0000_s1026" style="width:257.25pt;height:219pt;mso-position-horizontal-relative:char;mso-position-vertical-relative:line" coordsize="32670,27813" o:gfxdata="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">
                <v:group id="Grupo 2" o:spid="_x0000_s1027" style="position:absolute;width:32670;height:27813" coordsize="32670,2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">
                  <v:shape id="Gráfico 1" o:spid="_x0000_s1028" type="#_x0000_t75" style="position:absolute;left:-60;top:-60;width:32795;height:279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">
                    <v:imagedata r:id="rId290" o:title=""/>
                    <o:lock v:ext="edit" aspectratio="f"/>
                  </v:shape>
                  <v:shape id="Imagen 1" o:spid="_x0000_s1029" type="#_x0000_t75" style="position:absolute;left:24760;top:25116;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">
                    <v:imagedata r:id="rId280" o:title=""/>
                  </v:shape>
                  <v:shape id="Imagen 1285104558" o:spid="_x0000_s1030" type="#_x0000_t75" style="position:absolute;left:24641;top:21553;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">
                    <v:imagedata r:id="rId291" o:title=""/>
                  </v:shape>
                  <v:shape id="Imagen 304511564" o:spid="_x0000_s1031" type="#_x0000_t75" style="position:absolute;left:24641;top:17931;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">
                    <v:imagedata r:id="rId291" o:title=""/>
                  </v:shape>
                </v:group>
                <v:shape id="Imagen 1" o:spid="_x0000_s1032" type="#_x0000_t75" style="position:absolute;left:5818;top:22741;width:12764;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">
                  <v:imagedata r:id="rId287" o:title=""/>
                </v:shape>
                <w10:anchorlock/>
              </v:group>
            </w:pict>
          </mc:Fallback>
        </mc:AlternateContent>
      </w:r>
    </w:p>
    <w:p w14:paraId="6F2BA47F" w14:textId="2A345DCD" w:rsidR="008320E6" w:rsidRDefault="0045679A" w:rsidP="000F2008">
      <w:pPr>
        <w:pStyle w:val="Descripcin"/>
      </w:pPr>
      <w:bookmarkStart w:id="238" w:name="_Toc147407318"/>
      <w:r>
        <w:t xml:space="preserve">Figura  </w:t>
      </w:r>
      <w:fldSimple w:instr=" STYLEREF 1 \s ">
        <w:r w:rsidR="000F2008">
          <w:rPr>
            <w:noProof/>
          </w:rPr>
          <w:t>8</w:t>
        </w:r>
      </w:fldSimple>
      <w:r w:rsidR="000F2008">
        <w:noBreakHyphen/>
      </w:r>
      <w:fldSimple w:instr=" SEQ Figura_ \* ARABIC \s 1 ">
        <w:r w:rsidR="000F2008">
          <w:rPr>
            <w:noProof/>
          </w:rPr>
          <w:t>18</w:t>
        </w:r>
      </w:fldSimple>
      <w:r w:rsidR="0058268C">
        <w:t xml:space="preserve"> Probabilidad de recibir 2 y 4 mensajes con 10 nodos, en un trayecto de 200 metros</w:t>
      </w:r>
      <w:bookmarkEnd w:id="238"/>
    </w:p>
    <w:p w14:paraId="381D282A" w14:textId="2D7229DF" w:rsidR="008320E6" w:rsidRDefault="008320E6" w:rsidP="000E1323">
      <w:pPr>
        <w:pStyle w:val="Ttulo4"/>
        <w:rPr>
          <w:sz w:val="22"/>
          <w:lang w:eastAsia="en-US"/>
        </w:rPr>
      </w:pPr>
      <w:r>
        <w:lastRenderedPageBreak/>
        <w:t>20 nodos</w:t>
      </w:r>
    </w:p>
    <w:p w14:paraId="63C6BB0A" w14:textId="644C695F" w:rsidR="0045679A" w:rsidRDefault="0045679A" w:rsidP="000F2008">
      <w:pPr>
        <w:pStyle w:val="Descripcin"/>
      </w:pPr>
      <w:bookmarkStart w:id="239" w:name="_Toc146286696"/>
      <w:r>
        <w:t xml:space="preserve">Tabla </w:t>
      </w:r>
      <w:fldSimple w:instr=" STYLEREF 1 \s ">
        <w:r>
          <w:rPr>
            <w:noProof/>
          </w:rPr>
          <w:t>8</w:t>
        </w:r>
      </w:fldSimple>
      <w:r>
        <w:noBreakHyphen/>
      </w:r>
      <w:fldSimple w:instr=" SEQ Tabla \* ARABIC \s 1 ">
        <w:r>
          <w:rPr>
            <w:noProof/>
          </w:rPr>
          <w:t>4</w:t>
        </w:r>
      </w:fldSimple>
      <w:r>
        <w:t xml:space="preserve"> Comparación de los tiempos de encolamiento y probabilidad de recibir cierto número de mensajes, en una red con 20 vehículos</w:t>
      </w:r>
      <w:bookmarkEnd w:id="239"/>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8314EA" w14:paraId="000FE97C" w14:textId="77777777" w:rsidTr="008314EA">
        <w:trPr>
          <w:trHeight w:val="113"/>
        </w:trPr>
        <w:tc>
          <w:tcPr>
            <w:tcW w:w="535" w:type="pct"/>
            <w:tcBorders>
              <w:top w:val="single" w:sz="8" w:space="0" w:color="auto"/>
              <w:left w:val="single" w:sz="8" w:space="0" w:color="auto"/>
              <w:bottom w:val="single" w:sz="8" w:space="0" w:color="auto"/>
              <w:right w:val="single" w:sz="8" w:space="0" w:color="auto"/>
            </w:tcBorders>
            <w:vAlign w:val="center"/>
            <w:hideMark/>
          </w:tcPr>
          <w:p w14:paraId="50C8EA1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46C9125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2AD0ED2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2C275D7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7D3A8090"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486313B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1BF73F0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773A8FB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1CA84FF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8320E6" w:rsidRPr="008314EA" w14:paraId="6B12F2F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D7CE31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B2171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0D0587F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83F0B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51.56%</w:t>
            </w:r>
          </w:p>
        </w:tc>
        <w:tc>
          <w:tcPr>
            <w:tcW w:w="785" w:type="pct"/>
            <w:tcBorders>
              <w:top w:val="nil"/>
              <w:left w:val="nil"/>
              <w:bottom w:val="single" w:sz="8" w:space="0" w:color="auto"/>
              <w:right w:val="single" w:sz="8" w:space="0" w:color="auto"/>
            </w:tcBorders>
            <w:vAlign w:val="center"/>
            <w:hideMark/>
          </w:tcPr>
          <w:p w14:paraId="15A3E4C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99.17%</w:t>
            </w:r>
          </w:p>
        </w:tc>
        <w:tc>
          <w:tcPr>
            <w:tcW w:w="785" w:type="pct"/>
            <w:tcBorders>
              <w:top w:val="nil"/>
              <w:left w:val="nil"/>
              <w:bottom w:val="single" w:sz="8" w:space="0" w:color="auto"/>
              <w:right w:val="single" w:sz="8" w:space="0" w:color="auto"/>
            </w:tcBorders>
            <w:vAlign w:val="center"/>
            <w:hideMark/>
          </w:tcPr>
          <w:p w14:paraId="4B8D432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85.25%</w:t>
            </w:r>
          </w:p>
        </w:tc>
        <w:tc>
          <w:tcPr>
            <w:tcW w:w="846" w:type="pct"/>
            <w:tcBorders>
              <w:top w:val="nil"/>
              <w:left w:val="nil"/>
              <w:bottom w:val="single" w:sz="8" w:space="0" w:color="auto"/>
              <w:right w:val="single" w:sz="8" w:space="0" w:color="auto"/>
            </w:tcBorders>
            <w:vAlign w:val="center"/>
            <w:hideMark/>
          </w:tcPr>
          <w:p w14:paraId="0556B96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0.042</w:t>
            </w:r>
          </w:p>
        </w:tc>
      </w:tr>
      <w:tr w:rsidR="008320E6" w:rsidRPr="008314EA" w14:paraId="247F08D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FFCC1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0044760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D70B9D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895678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49.97%</w:t>
            </w:r>
          </w:p>
        </w:tc>
        <w:tc>
          <w:tcPr>
            <w:tcW w:w="785" w:type="pct"/>
            <w:tcBorders>
              <w:top w:val="nil"/>
              <w:left w:val="nil"/>
              <w:bottom w:val="single" w:sz="8" w:space="0" w:color="auto"/>
              <w:right w:val="single" w:sz="8" w:space="0" w:color="auto"/>
            </w:tcBorders>
            <w:vAlign w:val="center"/>
            <w:hideMark/>
          </w:tcPr>
          <w:p w14:paraId="26B0D3A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68B35C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99.87%</w:t>
            </w:r>
          </w:p>
        </w:tc>
        <w:tc>
          <w:tcPr>
            <w:tcW w:w="846" w:type="pct"/>
            <w:tcBorders>
              <w:top w:val="nil"/>
              <w:left w:val="nil"/>
              <w:bottom w:val="single" w:sz="8" w:space="0" w:color="auto"/>
              <w:right w:val="single" w:sz="8" w:space="0" w:color="auto"/>
            </w:tcBorders>
            <w:vAlign w:val="center"/>
            <w:hideMark/>
          </w:tcPr>
          <w:p w14:paraId="43E0DCA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0.109</w:t>
            </w:r>
          </w:p>
        </w:tc>
      </w:tr>
      <w:tr w:rsidR="008320E6" w:rsidRPr="008314EA" w14:paraId="28FDF09E"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88386E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8DA775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6020823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5A307AB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10E1305A"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A08AD0F"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E3F3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0.345</w:t>
            </w:r>
          </w:p>
        </w:tc>
      </w:tr>
      <w:tr w:rsidR="008320E6" w:rsidRPr="008314EA" w14:paraId="2ED68DF1"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1049F5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9617A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B9581A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19B871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59.96%</w:t>
            </w:r>
          </w:p>
        </w:tc>
        <w:tc>
          <w:tcPr>
            <w:tcW w:w="785" w:type="pct"/>
            <w:tcBorders>
              <w:top w:val="nil"/>
              <w:left w:val="nil"/>
              <w:bottom w:val="single" w:sz="8" w:space="0" w:color="auto"/>
              <w:right w:val="single" w:sz="8" w:space="0" w:color="auto"/>
            </w:tcBorders>
            <w:vAlign w:val="center"/>
            <w:hideMark/>
          </w:tcPr>
          <w:p w14:paraId="069B13CB"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91.27%</w:t>
            </w:r>
          </w:p>
        </w:tc>
        <w:tc>
          <w:tcPr>
            <w:tcW w:w="785" w:type="pct"/>
            <w:tcBorders>
              <w:top w:val="nil"/>
              <w:left w:val="nil"/>
              <w:bottom w:val="single" w:sz="8" w:space="0" w:color="auto"/>
              <w:right w:val="single" w:sz="8" w:space="0" w:color="auto"/>
            </w:tcBorders>
            <w:vAlign w:val="center"/>
            <w:hideMark/>
          </w:tcPr>
          <w:p w14:paraId="065305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33.63%</w:t>
            </w:r>
          </w:p>
        </w:tc>
        <w:tc>
          <w:tcPr>
            <w:tcW w:w="846" w:type="pct"/>
            <w:tcBorders>
              <w:top w:val="nil"/>
              <w:left w:val="nil"/>
              <w:bottom w:val="single" w:sz="8" w:space="0" w:color="auto"/>
              <w:right w:val="single" w:sz="8" w:space="0" w:color="auto"/>
            </w:tcBorders>
            <w:vAlign w:val="center"/>
            <w:hideMark/>
          </w:tcPr>
          <w:p w14:paraId="3A000BE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0.111</w:t>
            </w:r>
          </w:p>
        </w:tc>
      </w:tr>
      <w:tr w:rsidR="008320E6" w:rsidRPr="008314EA" w14:paraId="2D07AA75"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810204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DB339C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FBD70F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1A3D1D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60%</w:t>
            </w:r>
          </w:p>
        </w:tc>
        <w:tc>
          <w:tcPr>
            <w:tcW w:w="785" w:type="pct"/>
            <w:tcBorders>
              <w:top w:val="nil"/>
              <w:left w:val="nil"/>
              <w:bottom w:val="single" w:sz="8" w:space="0" w:color="auto"/>
              <w:right w:val="single" w:sz="8" w:space="0" w:color="auto"/>
            </w:tcBorders>
            <w:vAlign w:val="center"/>
            <w:hideMark/>
          </w:tcPr>
          <w:p w14:paraId="24B596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99.83%</w:t>
            </w:r>
          </w:p>
        </w:tc>
        <w:tc>
          <w:tcPr>
            <w:tcW w:w="785" w:type="pct"/>
            <w:tcBorders>
              <w:top w:val="nil"/>
              <w:left w:val="nil"/>
              <w:bottom w:val="single" w:sz="8" w:space="0" w:color="auto"/>
              <w:right w:val="single" w:sz="8" w:space="0" w:color="auto"/>
            </w:tcBorders>
            <w:vAlign w:val="center"/>
            <w:hideMark/>
          </w:tcPr>
          <w:p w14:paraId="654A10A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94.52%</w:t>
            </w:r>
          </w:p>
        </w:tc>
        <w:tc>
          <w:tcPr>
            <w:tcW w:w="846" w:type="pct"/>
            <w:tcBorders>
              <w:top w:val="nil"/>
              <w:left w:val="nil"/>
              <w:bottom w:val="single" w:sz="8" w:space="0" w:color="auto"/>
              <w:right w:val="single" w:sz="8" w:space="0" w:color="auto"/>
            </w:tcBorders>
            <w:vAlign w:val="center"/>
            <w:hideMark/>
          </w:tcPr>
          <w:p w14:paraId="656D4BF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0.243</w:t>
            </w:r>
          </w:p>
        </w:tc>
      </w:tr>
      <w:tr w:rsidR="008320E6" w:rsidRPr="008314EA" w14:paraId="4456CE2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A2303A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C50CE0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2FCB5A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3D118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7B595A9"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       </w:t>
            </w:r>
          </w:p>
        </w:tc>
        <w:tc>
          <w:tcPr>
            <w:tcW w:w="785" w:type="pct"/>
            <w:tcBorders>
              <w:top w:val="nil"/>
              <w:left w:val="nil"/>
              <w:bottom w:val="single" w:sz="8" w:space="0" w:color="auto"/>
              <w:right w:val="single" w:sz="8" w:space="0" w:color="auto"/>
            </w:tcBorders>
            <w:vAlign w:val="center"/>
            <w:hideMark/>
          </w:tcPr>
          <w:p w14:paraId="1C3B4745"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29D17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5.98</w:t>
            </w:r>
          </w:p>
        </w:tc>
      </w:tr>
      <w:tr w:rsidR="008320E6" w:rsidRPr="008314EA" w14:paraId="5637BF9D"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12F7F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4B14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959244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D09DB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47.28%</w:t>
            </w:r>
          </w:p>
        </w:tc>
        <w:tc>
          <w:tcPr>
            <w:tcW w:w="785" w:type="pct"/>
            <w:tcBorders>
              <w:top w:val="nil"/>
              <w:left w:val="nil"/>
              <w:bottom w:val="single" w:sz="8" w:space="0" w:color="auto"/>
              <w:right w:val="single" w:sz="8" w:space="0" w:color="auto"/>
            </w:tcBorders>
            <w:vAlign w:val="center"/>
            <w:hideMark/>
          </w:tcPr>
          <w:p w14:paraId="6D404A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22.35%</w:t>
            </w:r>
          </w:p>
        </w:tc>
        <w:tc>
          <w:tcPr>
            <w:tcW w:w="785" w:type="pct"/>
            <w:tcBorders>
              <w:top w:val="nil"/>
              <w:left w:val="nil"/>
              <w:bottom w:val="single" w:sz="8" w:space="0" w:color="auto"/>
              <w:right w:val="single" w:sz="8" w:space="0" w:color="auto"/>
            </w:tcBorders>
            <w:vAlign w:val="center"/>
            <w:hideMark/>
          </w:tcPr>
          <w:p w14:paraId="56761CF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0C41DFE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0.076</w:t>
            </w:r>
          </w:p>
        </w:tc>
      </w:tr>
      <w:tr w:rsidR="008320E6" w:rsidRPr="008314EA" w14:paraId="1E0A390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3BEDF4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C894AB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A041BB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AA8B93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47.06%</w:t>
            </w:r>
          </w:p>
        </w:tc>
        <w:tc>
          <w:tcPr>
            <w:tcW w:w="785" w:type="pct"/>
            <w:tcBorders>
              <w:top w:val="nil"/>
              <w:left w:val="nil"/>
              <w:bottom w:val="single" w:sz="8" w:space="0" w:color="auto"/>
              <w:right w:val="single" w:sz="8" w:space="0" w:color="auto"/>
            </w:tcBorders>
            <w:vAlign w:val="center"/>
            <w:hideMark/>
          </w:tcPr>
          <w:p w14:paraId="05D541C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77.36%</w:t>
            </w:r>
          </w:p>
        </w:tc>
        <w:tc>
          <w:tcPr>
            <w:tcW w:w="785" w:type="pct"/>
            <w:tcBorders>
              <w:top w:val="nil"/>
              <w:left w:val="nil"/>
              <w:bottom w:val="single" w:sz="8" w:space="0" w:color="auto"/>
              <w:right w:val="single" w:sz="8" w:space="0" w:color="auto"/>
            </w:tcBorders>
            <w:vAlign w:val="center"/>
            <w:hideMark/>
          </w:tcPr>
          <w:p w14:paraId="614932E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15.29%</w:t>
            </w:r>
          </w:p>
        </w:tc>
        <w:tc>
          <w:tcPr>
            <w:tcW w:w="846" w:type="pct"/>
            <w:tcBorders>
              <w:top w:val="nil"/>
              <w:left w:val="nil"/>
              <w:bottom w:val="single" w:sz="8" w:space="0" w:color="auto"/>
              <w:right w:val="single" w:sz="8" w:space="0" w:color="auto"/>
            </w:tcBorders>
            <w:vAlign w:val="center"/>
            <w:hideMark/>
          </w:tcPr>
          <w:p w14:paraId="5031B56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0.258</w:t>
            </w:r>
          </w:p>
        </w:tc>
      </w:tr>
      <w:tr w:rsidR="008320E6" w:rsidRPr="008314EA" w14:paraId="172DC54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93B2D0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E3BD4D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1862024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2FDDEB2"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0550D08"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9E1D8D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849181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0.984</w:t>
            </w:r>
          </w:p>
        </w:tc>
      </w:tr>
      <w:tr w:rsidR="008320E6" w:rsidRPr="008314EA" w14:paraId="2D40A31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5B4E25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75B5FA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771207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9F697A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785" w:type="pct"/>
            <w:tcBorders>
              <w:top w:val="nil"/>
              <w:left w:val="nil"/>
              <w:bottom w:val="single" w:sz="8" w:space="0" w:color="auto"/>
              <w:right w:val="single" w:sz="8" w:space="0" w:color="auto"/>
            </w:tcBorders>
            <w:vAlign w:val="center"/>
            <w:hideMark/>
          </w:tcPr>
          <w:p w14:paraId="442473CD"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96.14%</w:t>
            </w:r>
          </w:p>
        </w:tc>
        <w:tc>
          <w:tcPr>
            <w:tcW w:w="785" w:type="pct"/>
            <w:tcBorders>
              <w:top w:val="nil"/>
              <w:left w:val="nil"/>
              <w:bottom w:val="single" w:sz="8" w:space="0" w:color="auto"/>
              <w:right w:val="single" w:sz="8" w:space="0" w:color="auto"/>
            </w:tcBorders>
            <w:vAlign w:val="center"/>
            <w:hideMark/>
          </w:tcPr>
          <w:p w14:paraId="457B57AA"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81.29%</w:t>
            </w:r>
          </w:p>
        </w:tc>
        <w:tc>
          <w:tcPr>
            <w:tcW w:w="846" w:type="pct"/>
            <w:tcBorders>
              <w:top w:val="nil"/>
              <w:left w:val="nil"/>
              <w:bottom w:val="single" w:sz="8" w:space="0" w:color="auto"/>
              <w:right w:val="single" w:sz="8" w:space="0" w:color="auto"/>
            </w:tcBorders>
            <w:vAlign w:val="center"/>
            <w:hideMark/>
          </w:tcPr>
          <w:p w14:paraId="27DEE69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0.155</w:t>
            </w:r>
          </w:p>
        </w:tc>
      </w:tr>
      <w:tr w:rsidR="008320E6" w:rsidRPr="008314EA" w14:paraId="4B18368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3BD95B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B24E6E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11BAA42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373DA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29.34%</w:t>
            </w:r>
          </w:p>
        </w:tc>
        <w:tc>
          <w:tcPr>
            <w:tcW w:w="785" w:type="pct"/>
            <w:tcBorders>
              <w:top w:val="nil"/>
              <w:left w:val="nil"/>
              <w:bottom w:val="single" w:sz="8" w:space="0" w:color="auto"/>
              <w:right w:val="single" w:sz="8" w:space="0" w:color="auto"/>
            </w:tcBorders>
            <w:vAlign w:val="center"/>
            <w:hideMark/>
          </w:tcPr>
          <w:p w14:paraId="224554A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99.90%</w:t>
            </w:r>
          </w:p>
        </w:tc>
        <w:tc>
          <w:tcPr>
            <w:tcW w:w="785" w:type="pct"/>
            <w:tcBorders>
              <w:top w:val="nil"/>
              <w:left w:val="nil"/>
              <w:bottom w:val="single" w:sz="8" w:space="0" w:color="auto"/>
              <w:right w:val="single" w:sz="8" w:space="0" w:color="auto"/>
            </w:tcBorders>
            <w:vAlign w:val="center"/>
            <w:hideMark/>
          </w:tcPr>
          <w:p w14:paraId="58CDB02F"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99.10%</w:t>
            </w:r>
          </w:p>
        </w:tc>
        <w:tc>
          <w:tcPr>
            <w:tcW w:w="846" w:type="pct"/>
            <w:tcBorders>
              <w:top w:val="nil"/>
              <w:left w:val="nil"/>
              <w:bottom w:val="single" w:sz="8" w:space="0" w:color="auto"/>
              <w:right w:val="single" w:sz="8" w:space="0" w:color="auto"/>
            </w:tcBorders>
            <w:vAlign w:val="center"/>
            <w:hideMark/>
          </w:tcPr>
          <w:p w14:paraId="65ECDE4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0.317</w:t>
            </w:r>
          </w:p>
        </w:tc>
      </w:tr>
      <w:tr w:rsidR="008320E6" w:rsidRPr="008314EA" w14:paraId="52152CA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AF02EE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B455D8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F2170E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0F674E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9EF102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34C041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64577E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4.63</w:t>
            </w:r>
          </w:p>
        </w:tc>
      </w:tr>
      <w:tr w:rsidR="008320E6" w:rsidRPr="008314EA" w14:paraId="2667165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15E35A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63CB8E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28E7E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F956693"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22.34%</w:t>
            </w:r>
          </w:p>
        </w:tc>
        <w:tc>
          <w:tcPr>
            <w:tcW w:w="785" w:type="pct"/>
            <w:tcBorders>
              <w:top w:val="nil"/>
              <w:left w:val="nil"/>
              <w:bottom w:val="single" w:sz="8" w:space="0" w:color="auto"/>
              <w:right w:val="single" w:sz="8" w:space="0" w:color="auto"/>
            </w:tcBorders>
            <w:vAlign w:val="center"/>
            <w:hideMark/>
          </w:tcPr>
          <w:p w14:paraId="518D1814"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71.75%</w:t>
            </w:r>
          </w:p>
        </w:tc>
        <w:tc>
          <w:tcPr>
            <w:tcW w:w="785" w:type="pct"/>
            <w:tcBorders>
              <w:top w:val="nil"/>
              <w:left w:val="nil"/>
              <w:bottom w:val="single" w:sz="8" w:space="0" w:color="auto"/>
              <w:right w:val="single" w:sz="8" w:space="0" w:color="auto"/>
            </w:tcBorders>
            <w:vAlign w:val="center"/>
            <w:hideMark/>
          </w:tcPr>
          <w:p w14:paraId="2CE188B7"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31.12%</w:t>
            </w:r>
          </w:p>
        </w:tc>
        <w:tc>
          <w:tcPr>
            <w:tcW w:w="846" w:type="pct"/>
            <w:tcBorders>
              <w:top w:val="nil"/>
              <w:left w:val="nil"/>
              <w:bottom w:val="single" w:sz="8" w:space="0" w:color="auto"/>
              <w:right w:val="single" w:sz="8" w:space="0" w:color="auto"/>
            </w:tcBorders>
            <w:vAlign w:val="center"/>
            <w:hideMark/>
          </w:tcPr>
          <w:p w14:paraId="634698F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0.133</w:t>
            </w:r>
          </w:p>
        </w:tc>
      </w:tr>
      <w:tr w:rsidR="008320E6" w:rsidRPr="008314EA" w14:paraId="30757F39"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BD0126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5F69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F5BD9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1B3129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27.34%</w:t>
            </w:r>
          </w:p>
        </w:tc>
        <w:tc>
          <w:tcPr>
            <w:tcW w:w="785" w:type="pct"/>
            <w:tcBorders>
              <w:top w:val="nil"/>
              <w:left w:val="nil"/>
              <w:bottom w:val="single" w:sz="8" w:space="0" w:color="auto"/>
              <w:right w:val="single" w:sz="8" w:space="0" w:color="auto"/>
            </w:tcBorders>
            <w:vAlign w:val="center"/>
            <w:hideMark/>
          </w:tcPr>
          <w:p w14:paraId="2DDCC23C"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95.90%</w:t>
            </w:r>
          </w:p>
        </w:tc>
        <w:tc>
          <w:tcPr>
            <w:tcW w:w="785" w:type="pct"/>
            <w:tcBorders>
              <w:top w:val="nil"/>
              <w:left w:val="nil"/>
              <w:bottom w:val="single" w:sz="8" w:space="0" w:color="auto"/>
              <w:right w:val="single" w:sz="8" w:space="0" w:color="auto"/>
            </w:tcBorders>
            <w:vAlign w:val="center"/>
            <w:hideMark/>
          </w:tcPr>
          <w:p w14:paraId="0914450D"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80.47%</w:t>
            </w:r>
          </w:p>
        </w:tc>
        <w:tc>
          <w:tcPr>
            <w:tcW w:w="846" w:type="pct"/>
            <w:tcBorders>
              <w:top w:val="nil"/>
              <w:left w:val="nil"/>
              <w:bottom w:val="single" w:sz="8" w:space="0" w:color="auto"/>
              <w:right w:val="single" w:sz="8" w:space="0" w:color="auto"/>
            </w:tcBorders>
            <w:vAlign w:val="center"/>
            <w:hideMark/>
          </w:tcPr>
          <w:p w14:paraId="69A9C19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0.375</w:t>
            </w:r>
          </w:p>
        </w:tc>
      </w:tr>
      <w:tr w:rsidR="008320E6" w:rsidRPr="008314EA" w14:paraId="238C16AA"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69E89B9"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B1633C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CD54A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9345738"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0802B1B3"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A67D5E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C85C96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1.705</w:t>
            </w:r>
          </w:p>
        </w:tc>
      </w:tr>
      <w:tr w:rsidR="008320E6" w:rsidRPr="008314EA" w14:paraId="40FF9DF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4E2B9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1EBCDD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E43DC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7C6C84C8"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18.70%</w:t>
            </w:r>
          </w:p>
        </w:tc>
        <w:tc>
          <w:tcPr>
            <w:tcW w:w="785" w:type="pct"/>
            <w:tcBorders>
              <w:top w:val="nil"/>
              <w:left w:val="nil"/>
              <w:bottom w:val="single" w:sz="8" w:space="0" w:color="auto"/>
              <w:right w:val="single" w:sz="8" w:space="0" w:color="auto"/>
            </w:tcBorders>
            <w:vAlign w:val="center"/>
            <w:hideMark/>
          </w:tcPr>
          <w:p w14:paraId="6A2EF386"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33.90%</w:t>
            </w:r>
          </w:p>
        </w:tc>
        <w:tc>
          <w:tcPr>
            <w:tcW w:w="785" w:type="pct"/>
            <w:tcBorders>
              <w:top w:val="nil"/>
              <w:left w:val="nil"/>
              <w:bottom w:val="single" w:sz="8" w:space="0" w:color="auto"/>
              <w:right w:val="single" w:sz="8" w:space="0" w:color="auto"/>
            </w:tcBorders>
            <w:vAlign w:val="center"/>
            <w:hideMark/>
          </w:tcPr>
          <w:p w14:paraId="26415A1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3.50%</w:t>
            </w:r>
          </w:p>
        </w:tc>
        <w:tc>
          <w:tcPr>
            <w:tcW w:w="846" w:type="pct"/>
            <w:tcBorders>
              <w:top w:val="nil"/>
              <w:left w:val="nil"/>
              <w:bottom w:val="single" w:sz="8" w:space="0" w:color="auto"/>
              <w:right w:val="single" w:sz="8" w:space="0" w:color="auto"/>
            </w:tcBorders>
            <w:vAlign w:val="center"/>
            <w:hideMark/>
          </w:tcPr>
          <w:p w14:paraId="3429C1E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0.159</w:t>
            </w:r>
          </w:p>
        </w:tc>
      </w:tr>
      <w:tr w:rsidR="008320E6" w:rsidRPr="008314EA" w14:paraId="0709286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95B122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5D40F5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35DB7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4D549D9C"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22.28%</w:t>
            </w:r>
          </w:p>
        </w:tc>
        <w:tc>
          <w:tcPr>
            <w:tcW w:w="785" w:type="pct"/>
            <w:tcBorders>
              <w:top w:val="nil"/>
              <w:left w:val="nil"/>
              <w:bottom w:val="single" w:sz="8" w:space="0" w:color="auto"/>
              <w:right w:val="single" w:sz="8" w:space="0" w:color="auto"/>
            </w:tcBorders>
            <w:vAlign w:val="center"/>
            <w:hideMark/>
          </w:tcPr>
          <w:p w14:paraId="422F3EC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71.64%</w:t>
            </w:r>
          </w:p>
        </w:tc>
        <w:tc>
          <w:tcPr>
            <w:tcW w:w="785" w:type="pct"/>
            <w:tcBorders>
              <w:top w:val="nil"/>
              <w:left w:val="nil"/>
              <w:bottom w:val="single" w:sz="8" w:space="0" w:color="auto"/>
              <w:right w:val="single" w:sz="8" w:space="0" w:color="auto"/>
            </w:tcBorders>
            <w:vAlign w:val="center"/>
            <w:hideMark/>
          </w:tcPr>
          <w:p w14:paraId="2988B26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31.00%</w:t>
            </w:r>
          </w:p>
        </w:tc>
        <w:tc>
          <w:tcPr>
            <w:tcW w:w="846" w:type="pct"/>
            <w:tcBorders>
              <w:top w:val="nil"/>
              <w:left w:val="nil"/>
              <w:bottom w:val="single" w:sz="8" w:space="0" w:color="auto"/>
              <w:right w:val="single" w:sz="8" w:space="0" w:color="auto"/>
            </w:tcBorders>
            <w:vAlign w:val="center"/>
            <w:hideMark/>
          </w:tcPr>
          <w:p w14:paraId="7C31369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0.314</w:t>
            </w:r>
          </w:p>
        </w:tc>
      </w:tr>
      <w:tr w:rsidR="008320E6" w:rsidRPr="008314EA" w14:paraId="31B9083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55F217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4</w:t>
            </w:r>
          </w:p>
        </w:tc>
        <w:tc>
          <w:tcPr>
            <w:tcW w:w="736" w:type="pct"/>
            <w:tcBorders>
              <w:top w:val="nil"/>
              <w:left w:val="nil"/>
              <w:bottom w:val="single" w:sz="8" w:space="0" w:color="auto"/>
              <w:right w:val="single" w:sz="8" w:space="0" w:color="auto"/>
            </w:tcBorders>
            <w:vAlign w:val="center"/>
            <w:hideMark/>
          </w:tcPr>
          <w:p w14:paraId="2D9412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485303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2496E63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C0A0BE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78049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6F552D5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1.486</w:t>
            </w:r>
          </w:p>
        </w:tc>
      </w:tr>
    </w:tbl>
    <w:p w14:paraId="414BAF9E" w14:textId="3377DAC1" w:rsidR="008314EA" w:rsidRDefault="008314EA" w:rsidP="008314EA">
      <w:r>
        <w:t>Se sigue mostrando el intervalo de 0.2 segundos, únicamente para graficar los tiempos de encolamiento. Sin embargo, este intervalo ya no es viable, solo se consideran 0.5 y 1 segundo.</w:t>
      </w:r>
    </w:p>
    <w:p w14:paraId="539B108D" w14:textId="04745EF0" w:rsidR="0045679A" w:rsidRDefault="009211B7" w:rsidP="0045679A">
      <w:pPr>
        <w:keepNext/>
        <w:jc w:val="center"/>
      </w:pPr>
      <w:r>
        <w:rPr>
          <w:noProof/>
        </w:rPr>
        <mc:AlternateContent>
          <mc:Choice Requires="wpg">
            <w:drawing>
              <wp:inline distT="0" distB="0" distL="0" distR="0" wp14:anchorId="7F6AE258" wp14:editId="6CFF4224">
                <wp:extent cx="3673475" cy="1741170"/>
                <wp:effectExtent l="0" t="0" r="3175" b="11430"/>
                <wp:docPr id="792288787" name="Grupo 11"/>
                <wp:cNvGraphicFramePr/>
                <a:graphic xmlns:a="http://schemas.openxmlformats.org/drawingml/2006/main">
                  <a:graphicData uri="http://schemas.microsoft.com/office/word/2010/wordprocessingGroup">
                    <wpg:wgp>
                      <wpg:cNvGrpSpPr/>
                      <wpg:grpSpPr>
                        <a:xfrm>
                          <a:off x="0" y="0"/>
                          <a:ext cx="3673475" cy="1741170"/>
                          <a:chOff x="0" y="0"/>
                          <a:chExt cx="3673475" cy="1741170"/>
                        </a:xfrm>
                      </wpg:grpSpPr>
                      <wpg:graphicFrame>
                        <wpg:cNvPr id="557430721" name="Gráfico 1">
                          <a:extLst>
                            <a:ext uri="{FF2B5EF4-FFF2-40B4-BE49-F238E27FC236}">
                              <a16:creationId xmlns:a16="http://schemas.microsoft.com/office/drawing/2014/main" id="{CB7BC9B3-2040-5180-532C-F977951FA00F}"/>
                            </a:ext>
                          </a:extLst>
                        </wpg:cNvPr>
                        <wpg:cNvFrPr/>
                        <wpg:xfrm>
                          <a:off x="0" y="0"/>
                          <a:ext cx="3673475" cy="1741170"/>
                        </wpg:xfrm>
                        <a:graphic>
                          <a:graphicData uri="http://schemas.openxmlformats.org/drawingml/2006/chart">
                            <c:chart xmlns:c="http://schemas.openxmlformats.org/drawingml/2006/chart" xmlns:r="http://schemas.openxmlformats.org/officeDocument/2006/relationships" r:id="rId292"/>
                          </a:graphicData>
                        </a:graphic>
                      </wpg:graphicFrame>
                      <pic:pic xmlns:pic="http://schemas.openxmlformats.org/drawingml/2006/picture">
                        <pic:nvPicPr>
                          <pic:cNvPr id="811243514" name="Imagen 811243514"/>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276600" y="1085850"/>
                            <a:ext cx="191135" cy="112395"/>
                          </a:xfrm>
                          <a:prstGeom prst="rect">
                            <a:avLst/>
                          </a:prstGeom>
                        </pic:spPr>
                      </pic:pic>
                      <pic:pic xmlns:pic="http://schemas.openxmlformats.org/drawingml/2006/picture">
                        <pic:nvPicPr>
                          <pic:cNvPr id="1357138821" name="Imagen 1357138821"/>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3352800" y="1301750"/>
                            <a:ext cx="191135" cy="112395"/>
                          </a:xfrm>
                          <a:prstGeom prst="rect">
                            <a:avLst/>
                          </a:prstGeom>
                        </pic:spPr>
                      </pic:pic>
                    </wpg:wgp>
                  </a:graphicData>
                </a:graphic>
              </wp:inline>
            </w:drawing>
          </mc:Choice>
          <mc:Fallback>
            <w:pict>
              <v:group w14:anchorId="4651EF1A" id="Grupo 11" o:spid="_x0000_s1026" style="width:289.25pt;height:137.1pt;mso-position-horizontal-relative:char;mso-position-vertical-relative:line" coordsize="36734,17411"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">
                <v:shape id="Gráfico 1" o:spid="_x0000_s1027" type="#_x0000_t75" style="position:absolute;left:-60;top:-60;width:36879;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">
                  <v:imagedata r:id="rId293" o:title=""/>
                  <o:lock v:ext="edit" aspectratio="f"/>
                </v:shape>
                <v:shape id="Imagen 811243514" o:spid="_x0000_s1028" type="#_x0000_t75" style="position:absolute;left:32766;top:10858;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">
                  <v:imagedata r:id="rId280" o:title=""/>
                </v:shape>
                <v:shape id="Imagen 1357138821" o:spid="_x0000_s1029" type="#_x0000_t75" style="position:absolute;left:33528;top:13017;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">
                  <v:imagedata r:id="rId291" o:title=""/>
                </v:shape>
                <w10:anchorlock/>
              </v:group>
            </w:pict>
          </mc:Fallback>
        </mc:AlternateContent>
      </w:r>
    </w:p>
    <w:p w14:paraId="1EA3CB11" w14:textId="4D8E5C07" w:rsidR="008320E6" w:rsidRDefault="0045679A" w:rsidP="000F2008">
      <w:pPr>
        <w:pStyle w:val="Descripcin"/>
      </w:pPr>
      <w:bookmarkStart w:id="240" w:name="_Toc147407319"/>
      <w:r>
        <w:t xml:space="preserve">Figura  </w:t>
      </w:r>
      <w:fldSimple w:instr=" STYLEREF 1 \s ">
        <w:r w:rsidR="000F2008">
          <w:rPr>
            <w:noProof/>
          </w:rPr>
          <w:t>8</w:t>
        </w:r>
      </w:fldSimple>
      <w:r w:rsidR="000F2008">
        <w:noBreakHyphen/>
      </w:r>
      <w:fldSimple w:instr=" SEQ Figura_ \* ARABIC \s 1 ">
        <w:r w:rsidR="000F2008">
          <w:rPr>
            <w:noProof/>
          </w:rPr>
          <w:t>19</w:t>
        </w:r>
      </w:fldSimple>
      <w:r w:rsidR="0058268C">
        <w:t xml:space="preserve"> Porcentaje de mensajes recibidos con 20 nodos</w:t>
      </w:r>
      <w:bookmarkEnd w:id="240"/>
    </w:p>
    <w:p w14:paraId="13262900" w14:textId="12EBC449" w:rsidR="008314EA" w:rsidRDefault="008314EA" w:rsidP="008314EA">
      <w:r>
        <w:t>Con una distancia a la intersección de 100 metros:</w:t>
      </w:r>
    </w:p>
    <w:p w14:paraId="36550EC0" w14:textId="3044F08C" w:rsidR="0045679A" w:rsidRDefault="008320E6" w:rsidP="0045679A">
      <w:pPr>
        <w:keepNext/>
      </w:pPr>
      <w:r>
        <w:rPr>
          <w:noProof/>
        </w:rPr>
        <w:drawing>
          <wp:inline distT="0" distB="0" distL="0" distR="0" wp14:anchorId="5465A871" wp14:editId="4101FD37">
            <wp:extent cx="2362200" cy="2324100"/>
            <wp:effectExtent l="0" t="0" r="0" b="0"/>
            <wp:docPr id="1288462264" name="Gráfico 1">
              <a:extLst xmlns:a="http://schemas.openxmlformats.org/drawingml/2006/main">
                <a:ext uri="{FF2B5EF4-FFF2-40B4-BE49-F238E27FC236}">
                  <a16:creationId xmlns:a16="http://schemas.microsoft.com/office/drawing/2014/main" id="{6FF6E602-BC4B-F164-C38A-1326456A2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4"/>
              </a:graphicData>
            </a:graphic>
          </wp:inline>
        </w:drawing>
      </w:r>
      <w:r w:rsidR="009211B7">
        <w:rPr>
          <w:noProof/>
        </w:rPr>
        <mc:AlternateContent>
          <mc:Choice Requires="wpg">
            <w:drawing>
              <wp:inline distT="0" distB="0" distL="0" distR="0" wp14:anchorId="5FCCFA5B" wp14:editId="55AD6A8C">
                <wp:extent cx="3238500" cy="2314575"/>
                <wp:effectExtent l="0" t="0" r="0" b="9525"/>
                <wp:docPr id="751741352" name="Grupo 6"/>
                <wp:cNvGraphicFramePr/>
                <a:graphic xmlns:a="http://schemas.openxmlformats.org/drawingml/2006/main">
                  <a:graphicData uri="http://schemas.microsoft.com/office/word/2010/wordprocessingGroup">
                    <wpg:wgp>
                      <wpg:cNvGrpSpPr/>
                      <wpg:grpSpPr>
                        <a:xfrm>
                          <a:off x="0" y="0"/>
                          <a:ext cx="3238500" cy="2314575"/>
                          <a:chOff x="0" y="0"/>
                          <a:chExt cx="3238500" cy="2314575"/>
                        </a:xfrm>
                      </wpg:grpSpPr>
                      <wpg:graphicFrame>
                        <wpg:cNvPr id="601802435" name="Gráfico 1">
                          <a:extLst>
                            <a:ext uri="{FF2B5EF4-FFF2-40B4-BE49-F238E27FC236}">
                              <a16:creationId xmlns:a16="http://schemas.microsoft.com/office/drawing/2014/main" id="{96D84E9B-5F3F-145E-A5DB-AB287D5CDFAD}"/>
                            </a:ext>
                          </a:extLst>
                        </wpg:cNvPr>
                        <wpg:cNvFrPr/>
                        <wpg:xfrm>
                          <a:off x="0" y="0"/>
                          <a:ext cx="3238500" cy="2314575"/>
                        </wpg:xfrm>
                        <a:graphic>
                          <a:graphicData uri="http://schemas.openxmlformats.org/drawingml/2006/chart">
                            <c:chart xmlns:c="http://schemas.openxmlformats.org/drawingml/2006/chart" xmlns:r="http://schemas.openxmlformats.org/officeDocument/2006/relationships" r:id="rId295"/>
                          </a:graphicData>
                        </a:graphic>
                      </wpg:graphicFrame>
                      <pic:pic xmlns:pic="http://schemas.openxmlformats.org/drawingml/2006/picture">
                        <pic:nvPicPr>
                          <pic:cNvPr id="1007784824" name="Imagen 1007784824"/>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449773" y="1562668"/>
                            <a:ext cx="191135" cy="112395"/>
                          </a:xfrm>
                          <a:prstGeom prst="rect">
                            <a:avLst/>
                          </a:prstGeom>
                        </pic:spPr>
                      </pic:pic>
                      <pic:pic xmlns:pic="http://schemas.openxmlformats.org/drawingml/2006/picture">
                        <pic:nvPicPr>
                          <pic:cNvPr id="1666801181" name="Imagen 1666801181"/>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442949" y="1917510"/>
                            <a:ext cx="191135" cy="112395"/>
                          </a:xfrm>
                          <a:prstGeom prst="rect">
                            <a:avLst/>
                          </a:prstGeom>
                        </pic:spPr>
                      </pic:pic>
                    </wpg:wgp>
                  </a:graphicData>
                </a:graphic>
              </wp:inline>
            </w:drawing>
          </mc:Choice>
          <mc:Fallback>
            <w:pict>
              <v:group w14:anchorId="038EACA3" id="Grupo 6" o:spid="_x0000_s1026" style="width:255pt;height:182.25pt;mso-position-horizontal-relative:char;mso-position-vertical-relative:line" coordsize="32385,23145"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">
                <v:shape id="Gráfico 1" o:spid="_x0000_s1027" type="#_x0000_t75" style="position:absolute;left:-60;top:-60;width:32490;height:232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">
                  <v:imagedata r:id="rId296" o:title=""/>
                  <o:lock v:ext="edit" aspectratio="f"/>
                </v:shape>
                <v:shape id="Imagen 1007784824" o:spid="_x0000_s1028" type="#_x0000_t75" style="position:absolute;left:24497;top:15626;width:191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">
                  <v:imagedata r:id="rId280" o:title=""/>
                </v:shape>
                <v:shape id="Imagen 1666801181" o:spid="_x0000_s1029" type="#_x0000_t75" style="position:absolute;left:24429;top:19175;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">
                  <v:imagedata r:id="rId280" o:title=""/>
                </v:shape>
                <w10:anchorlock/>
              </v:group>
            </w:pict>
          </mc:Fallback>
        </mc:AlternateContent>
      </w:r>
    </w:p>
    <w:p w14:paraId="30DE4A4C" w14:textId="52DE44DE" w:rsidR="008320E6" w:rsidRDefault="0045679A" w:rsidP="000F2008">
      <w:pPr>
        <w:pStyle w:val="Descripcin"/>
      </w:pPr>
      <w:bookmarkStart w:id="241" w:name="_Toc147407320"/>
      <w:r>
        <w:t xml:space="preserve">Figura  </w:t>
      </w:r>
      <w:fldSimple w:instr=" STYLEREF 1 \s ">
        <w:r w:rsidR="000F2008">
          <w:rPr>
            <w:noProof/>
          </w:rPr>
          <w:t>8</w:t>
        </w:r>
      </w:fldSimple>
      <w:r w:rsidR="000F2008">
        <w:noBreakHyphen/>
      </w:r>
      <w:fldSimple w:instr=" SEQ Figura_ \* ARABIC \s 1 ">
        <w:r w:rsidR="000F2008">
          <w:rPr>
            <w:noProof/>
          </w:rPr>
          <w:t>20</w:t>
        </w:r>
      </w:fldSimple>
      <w:r w:rsidR="0058268C">
        <w:t xml:space="preserve"> Probabilidad de recibir 2 y 4 mensajes con 20 nodos</w:t>
      </w:r>
      <w:bookmarkEnd w:id="241"/>
    </w:p>
    <w:p w14:paraId="1430388D" w14:textId="7F03BA7C" w:rsidR="008320E6" w:rsidRDefault="003E2A0F" w:rsidP="0056542E">
      <w:r>
        <w:t>Con 200 metros a la intersección:</w:t>
      </w:r>
      <w:r w:rsidR="009211B7" w:rsidRPr="009211B7">
        <w:rPr>
          <w:noProof/>
        </w:rPr>
        <w:t xml:space="preserve"> </w:t>
      </w:r>
    </w:p>
    <w:p w14:paraId="23355EB9" w14:textId="50941C3C" w:rsidR="0045679A" w:rsidRDefault="008320E6" w:rsidP="0045679A">
      <w:pPr>
        <w:keepNext/>
      </w:pPr>
      <w:r>
        <w:rPr>
          <w:noProof/>
        </w:rPr>
        <w:lastRenderedPageBreak/>
        <w:drawing>
          <wp:inline distT="0" distB="0" distL="0" distR="0" wp14:anchorId="763AD9B7" wp14:editId="28E93748">
            <wp:extent cx="2181225" cy="2324100"/>
            <wp:effectExtent l="0" t="0" r="9525" b="0"/>
            <wp:docPr id="63796470" name="Gráfico 1">
              <a:extLst xmlns:a="http://schemas.openxmlformats.org/drawingml/2006/main">
                <a:ext uri="{FF2B5EF4-FFF2-40B4-BE49-F238E27FC236}">
                  <a16:creationId xmlns:a16="http://schemas.microsoft.com/office/drawing/2014/main" id="{7195B503-0DFA-0CFD-8A69-EBEB8F04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7"/>
              </a:graphicData>
            </a:graphic>
          </wp:inline>
        </w:drawing>
      </w:r>
      <w:r w:rsidR="009211B7">
        <w:rPr>
          <w:noProof/>
        </w:rPr>
        <mc:AlternateContent>
          <mc:Choice Requires="wpg">
            <w:drawing>
              <wp:inline distT="0" distB="0" distL="0" distR="0" wp14:anchorId="5D0C0A3A" wp14:editId="494EBEEC">
                <wp:extent cx="3362325" cy="2295525"/>
                <wp:effectExtent l="0" t="0" r="9525" b="9525"/>
                <wp:docPr id="1853139596" name="Grupo 7"/>
                <wp:cNvGraphicFramePr/>
                <a:graphic xmlns:a="http://schemas.openxmlformats.org/drawingml/2006/main">
                  <a:graphicData uri="http://schemas.microsoft.com/office/word/2010/wordprocessingGroup">
                    <wpg:wgp>
                      <wpg:cNvGrpSpPr/>
                      <wpg:grpSpPr>
                        <a:xfrm>
                          <a:off x="0" y="0"/>
                          <a:ext cx="3362325" cy="2295525"/>
                          <a:chOff x="0" y="0"/>
                          <a:chExt cx="3362325" cy="2295525"/>
                        </a:xfrm>
                      </wpg:grpSpPr>
                      <wpg:graphicFrame>
                        <wpg:cNvPr id="574521007" name="Gráfico 1">
                          <a:extLst>
                            <a:ext uri="{FF2B5EF4-FFF2-40B4-BE49-F238E27FC236}">
                              <a16:creationId xmlns:a16="http://schemas.microsoft.com/office/drawing/2014/main" id="{94355221-54A9-E075-F121-5B259CE2976B}"/>
                            </a:ext>
                          </a:extLst>
                        </wpg:cNvPr>
                        <wpg:cNvFrPr/>
                        <wpg:xfrm>
                          <a:off x="0" y="0"/>
                          <a:ext cx="3362325" cy="2295525"/>
                        </wpg:xfrm>
                        <a:graphic>
                          <a:graphicData uri="http://schemas.openxmlformats.org/drawingml/2006/chart">
                            <c:chart xmlns:c="http://schemas.openxmlformats.org/drawingml/2006/chart" xmlns:r="http://schemas.openxmlformats.org/officeDocument/2006/relationships" r:id="rId298"/>
                          </a:graphicData>
                        </a:graphic>
                      </wpg:graphicFrame>
                      <pic:pic xmlns:pic="http://schemas.openxmlformats.org/drawingml/2006/picture">
                        <pic:nvPicPr>
                          <pic:cNvPr id="228790196" name="Imagen 228790196"/>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2456597" y="1917510"/>
                            <a:ext cx="208280" cy="122555"/>
                          </a:xfrm>
                          <a:prstGeom prst="rect">
                            <a:avLst/>
                          </a:prstGeom>
                        </pic:spPr>
                      </pic:pic>
                      <pic:pic xmlns:pic="http://schemas.openxmlformats.org/drawingml/2006/picture">
                        <pic:nvPicPr>
                          <pic:cNvPr id="1567128028" name="Imagen 156712802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043450" y="1426191"/>
                            <a:ext cx="208280" cy="122555"/>
                          </a:xfrm>
                          <a:prstGeom prst="rect">
                            <a:avLst/>
                          </a:prstGeom>
                        </pic:spPr>
                      </pic:pic>
                    </wpg:wgp>
                  </a:graphicData>
                </a:graphic>
              </wp:inline>
            </w:drawing>
          </mc:Choice>
          <mc:Fallback>
            <w:pict>
              <v:group w14:anchorId="3AD0463E" id="Grupo 7" o:spid="_x0000_s1026" style="width:264.75pt;height:180.75pt;mso-position-horizontal-relative:char;mso-position-vertical-relative:line" coordsize="33623,22955" o:gfxdata="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">
                <v:shape id="Gráfico 1" o:spid="_x0000_s1027" type="#_x0000_t75" style="position:absolute;left:-60;top:-60;width:33770;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">
                  <v:imagedata r:id="rId300" o:title=""/>
                  <o:lock v:ext="edit" aspectratio="f"/>
                </v:shape>
                <v:shape id="Imagen 228790196" o:spid="_x0000_s1028" type="#_x0000_t75" style="position:absolute;left:24565;top:19175;width:208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">
                  <v:imagedata r:id="rId301" o:title=""/>
                </v:shape>
                <v:shape id="Imagen 1567128028" o:spid="_x0000_s1029" type="#_x0000_t75" style="position:absolute;left:30434;top:14261;width:208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">
                  <v:imagedata r:id="rId280" o:title=""/>
                </v:shape>
                <w10:anchorlock/>
              </v:group>
            </w:pict>
          </mc:Fallback>
        </mc:AlternateContent>
      </w:r>
    </w:p>
    <w:p w14:paraId="1146CAB2" w14:textId="1ADA58F6" w:rsidR="008320E6" w:rsidRDefault="0045679A" w:rsidP="000F2008">
      <w:pPr>
        <w:pStyle w:val="Descripcin"/>
      </w:pPr>
      <w:bookmarkStart w:id="242" w:name="_Toc147407321"/>
      <w:r>
        <w:t xml:space="preserve">Figura  </w:t>
      </w:r>
      <w:fldSimple w:instr=" STYLEREF 1 \s ">
        <w:r w:rsidR="000F2008">
          <w:rPr>
            <w:noProof/>
          </w:rPr>
          <w:t>8</w:t>
        </w:r>
      </w:fldSimple>
      <w:r w:rsidR="000F2008">
        <w:noBreakHyphen/>
      </w:r>
      <w:fldSimple w:instr=" SEQ Figura_ \* ARABIC \s 1 ">
        <w:r w:rsidR="000F2008">
          <w:rPr>
            <w:noProof/>
          </w:rPr>
          <w:t>21</w:t>
        </w:r>
      </w:fldSimple>
      <w:r w:rsidR="0058268C">
        <w:t xml:space="preserve"> Probabilidad de recibir 2 y 4 mensajes con 20 nodos, en un trayecto de 200 metros</w:t>
      </w:r>
      <w:bookmarkEnd w:id="242"/>
    </w:p>
    <w:p w14:paraId="33BAC6CE" w14:textId="77777777" w:rsidR="008320E6" w:rsidRDefault="008320E6" w:rsidP="003E2A0F">
      <w:pPr>
        <w:pStyle w:val="Ttulo4"/>
        <w:rPr>
          <w:sz w:val="22"/>
          <w:lang w:eastAsia="en-US"/>
        </w:rPr>
      </w:pPr>
      <w:r>
        <w:t>30 nodos</w:t>
      </w:r>
    </w:p>
    <w:p w14:paraId="1E382C1D" w14:textId="5A06C6DD" w:rsidR="0045679A" w:rsidRPr="0045679A" w:rsidRDefault="0045679A" w:rsidP="000F2008">
      <w:pPr>
        <w:pStyle w:val="Descripcin"/>
      </w:pPr>
      <w:bookmarkStart w:id="243" w:name="_Toc146286697"/>
      <w:r>
        <w:t>T</w:t>
      </w:r>
      <w:r w:rsidRPr="0045679A">
        <w:t>abla</w:t>
      </w:r>
      <w:r>
        <w:t xml:space="preserve"> </w:t>
      </w:r>
      <w:fldSimple w:instr=" STYLEREF 1 \s ">
        <w:r>
          <w:rPr>
            <w:noProof/>
          </w:rPr>
          <w:t>8</w:t>
        </w:r>
      </w:fldSimple>
      <w:r>
        <w:noBreakHyphen/>
      </w:r>
      <w:fldSimple w:instr=" SEQ Tabla \* ARABIC \s 1 ">
        <w:r>
          <w:rPr>
            <w:noProof/>
          </w:rPr>
          <w:t>5</w:t>
        </w:r>
      </w:fldSimple>
      <w:r>
        <w:t xml:space="preserve"> C</w:t>
      </w:r>
      <w:r w:rsidRPr="0045679A">
        <w:t>omparación de los tiempos de encolamiento y probabilidad de recibir cierto número de mensajes, en una red con 30 vehículos</w:t>
      </w:r>
      <w:bookmarkEnd w:id="243"/>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3E2A0F" w14:paraId="09E7841F" w14:textId="77777777" w:rsidTr="003E2A0F">
        <w:trPr>
          <w:trHeight w:val="170"/>
        </w:trPr>
        <w:tc>
          <w:tcPr>
            <w:tcW w:w="535" w:type="pct"/>
            <w:tcBorders>
              <w:top w:val="single" w:sz="8" w:space="0" w:color="auto"/>
              <w:left w:val="single" w:sz="8" w:space="0" w:color="auto"/>
              <w:bottom w:val="single" w:sz="8" w:space="0" w:color="auto"/>
              <w:right w:val="single" w:sz="8" w:space="0" w:color="auto"/>
            </w:tcBorders>
            <w:vAlign w:val="center"/>
            <w:hideMark/>
          </w:tcPr>
          <w:p w14:paraId="799A06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Tamaño Payload</w:t>
            </w:r>
          </w:p>
          <w:p w14:paraId="24FE54B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4C04C9B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6EBB7E7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29F0A22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0F88BD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0BE09E9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432FCD8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Tiempo promedio de encolamiento</w:t>
            </w:r>
          </w:p>
          <w:p w14:paraId="1BEDB939"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(segundos)</w:t>
            </w:r>
          </w:p>
        </w:tc>
      </w:tr>
      <w:tr w:rsidR="008320E6" w:rsidRPr="003E2A0F" w14:paraId="3023BB4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1C4468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1D22B1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66CB01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14FF62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43.92%</w:t>
            </w:r>
          </w:p>
        </w:tc>
        <w:tc>
          <w:tcPr>
            <w:tcW w:w="785" w:type="pct"/>
            <w:tcBorders>
              <w:top w:val="nil"/>
              <w:left w:val="nil"/>
              <w:bottom w:val="single" w:sz="8" w:space="0" w:color="auto"/>
              <w:right w:val="single" w:sz="8" w:space="0" w:color="auto"/>
            </w:tcBorders>
            <w:vAlign w:val="center"/>
            <w:hideMark/>
          </w:tcPr>
          <w:p w14:paraId="24712C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97.28%</w:t>
            </w:r>
          </w:p>
        </w:tc>
        <w:tc>
          <w:tcPr>
            <w:tcW w:w="785" w:type="pct"/>
            <w:tcBorders>
              <w:top w:val="nil"/>
              <w:left w:val="nil"/>
              <w:bottom w:val="single" w:sz="8" w:space="0" w:color="auto"/>
              <w:right w:val="single" w:sz="8" w:space="0" w:color="auto"/>
            </w:tcBorders>
            <w:vAlign w:val="center"/>
            <w:hideMark/>
          </w:tcPr>
          <w:p w14:paraId="24C01AB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71.06%</w:t>
            </w:r>
          </w:p>
        </w:tc>
        <w:tc>
          <w:tcPr>
            <w:tcW w:w="846" w:type="pct"/>
            <w:tcBorders>
              <w:top w:val="nil"/>
              <w:left w:val="nil"/>
              <w:bottom w:val="single" w:sz="8" w:space="0" w:color="auto"/>
              <w:right w:val="single" w:sz="8" w:space="0" w:color="auto"/>
            </w:tcBorders>
            <w:vAlign w:val="center"/>
            <w:hideMark/>
          </w:tcPr>
          <w:p w14:paraId="78CEC9E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0.271</w:t>
            </w:r>
          </w:p>
        </w:tc>
      </w:tr>
      <w:tr w:rsidR="008320E6" w:rsidRPr="003E2A0F" w14:paraId="5C13474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5D4FE24"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72699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ED6B9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6EA0548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47.61%</w:t>
            </w:r>
          </w:p>
        </w:tc>
        <w:tc>
          <w:tcPr>
            <w:tcW w:w="785" w:type="pct"/>
            <w:tcBorders>
              <w:top w:val="nil"/>
              <w:left w:val="nil"/>
              <w:bottom w:val="single" w:sz="8" w:space="0" w:color="auto"/>
              <w:right w:val="single" w:sz="8" w:space="0" w:color="auto"/>
            </w:tcBorders>
            <w:vAlign w:val="center"/>
            <w:hideMark/>
          </w:tcPr>
          <w:p w14:paraId="17D7F38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52A70B5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99.75%</w:t>
            </w:r>
          </w:p>
        </w:tc>
        <w:tc>
          <w:tcPr>
            <w:tcW w:w="846" w:type="pct"/>
            <w:tcBorders>
              <w:top w:val="nil"/>
              <w:left w:val="nil"/>
              <w:bottom w:val="single" w:sz="8" w:space="0" w:color="auto"/>
              <w:right w:val="single" w:sz="8" w:space="0" w:color="auto"/>
            </w:tcBorders>
            <w:vAlign w:val="center"/>
            <w:hideMark/>
          </w:tcPr>
          <w:p w14:paraId="6D6BCFE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0.495</w:t>
            </w:r>
          </w:p>
        </w:tc>
      </w:tr>
      <w:tr w:rsidR="008320E6" w:rsidRPr="003E2A0F" w14:paraId="331671D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AA151F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9D26A4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8437E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45DB4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F946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007CAF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602C39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11.773</w:t>
            </w:r>
          </w:p>
        </w:tc>
      </w:tr>
      <w:tr w:rsidR="008320E6" w:rsidRPr="003E2A0F" w14:paraId="43FC5299"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7F1A13DA"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788EB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A084B3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B3A480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47.67%</w:t>
            </w:r>
          </w:p>
        </w:tc>
        <w:tc>
          <w:tcPr>
            <w:tcW w:w="785" w:type="pct"/>
            <w:tcBorders>
              <w:top w:val="nil"/>
              <w:left w:val="nil"/>
              <w:bottom w:val="single" w:sz="8" w:space="0" w:color="auto"/>
              <w:right w:val="single" w:sz="8" w:space="0" w:color="auto"/>
            </w:tcBorders>
            <w:vAlign w:val="center"/>
            <w:hideMark/>
          </w:tcPr>
          <w:p w14:paraId="75EB419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78.20%</w:t>
            </w:r>
          </w:p>
        </w:tc>
        <w:tc>
          <w:tcPr>
            <w:tcW w:w="785" w:type="pct"/>
            <w:tcBorders>
              <w:top w:val="nil"/>
              <w:left w:val="nil"/>
              <w:bottom w:val="single" w:sz="8" w:space="0" w:color="auto"/>
              <w:right w:val="single" w:sz="8" w:space="0" w:color="auto"/>
            </w:tcBorders>
            <w:vAlign w:val="center"/>
            <w:hideMark/>
          </w:tcPr>
          <w:p w14:paraId="5D40050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15.97%</w:t>
            </w:r>
          </w:p>
        </w:tc>
        <w:tc>
          <w:tcPr>
            <w:tcW w:w="846" w:type="pct"/>
            <w:tcBorders>
              <w:top w:val="nil"/>
              <w:left w:val="nil"/>
              <w:bottom w:val="single" w:sz="8" w:space="0" w:color="auto"/>
              <w:right w:val="single" w:sz="8" w:space="0" w:color="auto"/>
            </w:tcBorders>
            <w:vAlign w:val="center"/>
            <w:hideMark/>
          </w:tcPr>
          <w:p w14:paraId="7C0E19A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0.194</w:t>
            </w:r>
          </w:p>
        </w:tc>
      </w:tr>
      <w:tr w:rsidR="008320E6" w:rsidRPr="003E2A0F" w14:paraId="7F00591C"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1F9938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E9D2A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0E6C0B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206386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53.51%</w:t>
            </w:r>
          </w:p>
        </w:tc>
        <w:tc>
          <w:tcPr>
            <w:tcW w:w="785" w:type="pct"/>
            <w:tcBorders>
              <w:top w:val="nil"/>
              <w:left w:val="nil"/>
              <w:bottom w:val="single" w:sz="8" w:space="0" w:color="auto"/>
              <w:right w:val="single" w:sz="8" w:space="0" w:color="auto"/>
            </w:tcBorders>
            <w:vAlign w:val="center"/>
            <w:hideMark/>
          </w:tcPr>
          <w:p w14:paraId="23AE0A3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99.41%</w:t>
            </w:r>
          </w:p>
        </w:tc>
        <w:tc>
          <w:tcPr>
            <w:tcW w:w="785" w:type="pct"/>
            <w:tcBorders>
              <w:top w:val="nil"/>
              <w:left w:val="nil"/>
              <w:bottom w:val="single" w:sz="8" w:space="0" w:color="auto"/>
              <w:right w:val="single" w:sz="8" w:space="0" w:color="auto"/>
            </w:tcBorders>
            <w:vAlign w:val="center"/>
            <w:hideMark/>
          </w:tcPr>
          <w:p w14:paraId="66CA375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87.97%</w:t>
            </w:r>
          </w:p>
        </w:tc>
        <w:tc>
          <w:tcPr>
            <w:tcW w:w="846" w:type="pct"/>
            <w:tcBorders>
              <w:top w:val="nil"/>
              <w:left w:val="nil"/>
              <w:bottom w:val="single" w:sz="8" w:space="0" w:color="auto"/>
              <w:right w:val="single" w:sz="8" w:space="0" w:color="auto"/>
            </w:tcBorders>
            <w:vAlign w:val="center"/>
            <w:hideMark/>
          </w:tcPr>
          <w:p w14:paraId="76BB001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0.532</w:t>
            </w:r>
          </w:p>
        </w:tc>
      </w:tr>
      <w:tr w:rsidR="008320E6" w:rsidRPr="003E2A0F" w14:paraId="49BF286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B677BA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5C00D3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6CA102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0DB6AB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C9A86B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F2EDAD7"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38E6B8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13.23</w:t>
            </w:r>
          </w:p>
        </w:tc>
      </w:tr>
      <w:tr w:rsidR="008320E6" w:rsidRPr="003E2A0F" w14:paraId="7385D2A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57CD6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612B744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5B18A84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FD6A0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37.63%</w:t>
            </w:r>
          </w:p>
        </w:tc>
        <w:tc>
          <w:tcPr>
            <w:tcW w:w="785" w:type="pct"/>
            <w:tcBorders>
              <w:top w:val="nil"/>
              <w:left w:val="nil"/>
              <w:bottom w:val="single" w:sz="8" w:space="0" w:color="auto"/>
              <w:right w:val="single" w:sz="8" w:space="0" w:color="auto"/>
            </w:tcBorders>
            <w:vAlign w:val="center"/>
            <w:hideMark/>
          </w:tcPr>
          <w:p w14:paraId="23D8DF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14.16%</w:t>
            </w:r>
          </w:p>
        </w:tc>
        <w:tc>
          <w:tcPr>
            <w:tcW w:w="785" w:type="pct"/>
            <w:tcBorders>
              <w:top w:val="nil"/>
              <w:left w:val="nil"/>
              <w:bottom w:val="single" w:sz="8" w:space="0" w:color="auto"/>
              <w:right w:val="single" w:sz="8" w:space="0" w:color="auto"/>
            </w:tcBorders>
            <w:vAlign w:val="center"/>
            <w:hideMark/>
          </w:tcPr>
          <w:p w14:paraId="51FCD5C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6BA351CB"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0.369</w:t>
            </w:r>
          </w:p>
        </w:tc>
      </w:tr>
      <w:tr w:rsidR="008320E6" w:rsidRPr="003E2A0F" w14:paraId="5C18D00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FEF3EE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484C6B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36D0492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F9321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51.90%</w:t>
            </w:r>
          </w:p>
        </w:tc>
        <w:tc>
          <w:tcPr>
            <w:tcW w:w="785" w:type="pct"/>
            <w:tcBorders>
              <w:top w:val="nil"/>
              <w:left w:val="nil"/>
              <w:bottom w:val="single" w:sz="8" w:space="0" w:color="auto"/>
              <w:right w:val="single" w:sz="8" w:space="0" w:color="auto"/>
            </w:tcBorders>
            <w:vAlign w:val="center"/>
            <w:hideMark/>
          </w:tcPr>
          <w:p w14:paraId="7A67DF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83.53%</w:t>
            </w:r>
          </w:p>
        </w:tc>
        <w:tc>
          <w:tcPr>
            <w:tcW w:w="785" w:type="pct"/>
            <w:tcBorders>
              <w:top w:val="nil"/>
              <w:left w:val="nil"/>
              <w:bottom w:val="single" w:sz="8" w:space="0" w:color="auto"/>
              <w:right w:val="single" w:sz="8" w:space="0" w:color="auto"/>
            </w:tcBorders>
            <w:vAlign w:val="center"/>
            <w:hideMark/>
          </w:tcPr>
          <w:p w14:paraId="7DEE05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21.22%</w:t>
            </w:r>
          </w:p>
        </w:tc>
        <w:tc>
          <w:tcPr>
            <w:tcW w:w="846" w:type="pct"/>
            <w:tcBorders>
              <w:top w:val="nil"/>
              <w:left w:val="nil"/>
              <w:bottom w:val="single" w:sz="8" w:space="0" w:color="auto"/>
              <w:right w:val="single" w:sz="8" w:space="0" w:color="auto"/>
            </w:tcBorders>
            <w:vAlign w:val="center"/>
            <w:hideMark/>
          </w:tcPr>
          <w:p w14:paraId="2F57F32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0.734</w:t>
            </w:r>
          </w:p>
        </w:tc>
      </w:tr>
      <w:tr w:rsidR="008320E6" w:rsidRPr="003E2A0F" w14:paraId="11A3FD31"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EF2603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7362ABA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B5FCE9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584E480"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63EC91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1B50883"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147A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15.4321</w:t>
            </w:r>
          </w:p>
        </w:tc>
      </w:tr>
      <w:tr w:rsidR="008320E6" w:rsidRPr="003E2A0F" w14:paraId="2F2F8AC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5EE43B7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4C99BF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5724AB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CA960F7"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15.88%</w:t>
            </w:r>
          </w:p>
        </w:tc>
        <w:tc>
          <w:tcPr>
            <w:tcW w:w="785" w:type="pct"/>
            <w:tcBorders>
              <w:top w:val="nil"/>
              <w:left w:val="nil"/>
              <w:bottom w:val="single" w:sz="8" w:space="0" w:color="auto"/>
              <w:right w:val="single" w:sz="8" w:space="0" w:color="auto"/>
            </w:tcBorders>
            <w:vAlign w:val="center"/>
            <w:hideMark/>
          </w:tcPr>
          <w:p w14:paraId="48F9C1C4"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82.26%</w:t>
            </w:r>
          </w:p>
        </w:tc>
        <w:tc>
          <w:tcPr>
            <w:tcW w:w="785" w:type="pct"/>
            <w:tcBorders>
              <w:top w:val="nil"/>
              <w:left w:val="nil"/>
              <w:bottom w:val="single" w:sz="8" w:space="0" w:color="auto"/>
              <w:right w:val="single" w:sz="8" w:space="0" w:color="auto"/>
            </w:tcBorders>
            <w:vAlign w:val="center"/>
            <w:hideMark/>
          </w:tcPr>
          <w:p w14:paraId="308B54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48.77%</w:t>
            </w:r>
          </w:p>
        </w:tc>
        <w:tc>
          <w:tcPr>
            <w:tcW w:w="846" w:type="pct"/>
            <w:tcBorders>
              <w:top w:val="nil"/>
              <w:left w:val="nil"/>
              <w:bottom w:val="single" w:sz="8" w:space="0" w:color="auto"/>
              <w:right w:val="single" w:sz="8" w:space="0" w:color="auto"/>
            </w:tcBorders>
            <w:vAlign w:val="center"/>
            <w:hideMark/>
          </w:tcPr>
          <w:p w14:paraId="6C34586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0.189</w:t>
            </w:r>
          </w:p>
        </w:tc>
      </w:tr>
      <w:tr w:rsidR="008320E6" w:rsidRPr="003E2A0F" w14:paraId="331102F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DECED8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5624FE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7A134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7E5A9C13"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16.12%</w:t>
            </w:r>
          </w:p>
        </w:tc>
        <w:tc>
          <w:tcPr>
            <w:tcW w:w="785" w:type="pct"/>
            <w:tcBorders>
              <w:top w:val="nil"/>
              <w:left w:val="nil"/>
              <w:bottom w:val="single" w:sz="8" w:space="0" w:color="auto"/>
              <w:right w:val="single" w:sz="8" w:space="0" w:color="auto"/>
            </w:tcBorders>
            <w:vAlign w:val="center"/>
            <w:hideMark/>
          </w:tcPr>
          <w:p w14:paraId="752271EC"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97.03%</w:t>
            </w:r>
          </w:p>
        </w:tc>
        <w:tc>
          <w:tcPr>
            <w:tcW w:w="785" w:type="pct"/>
            <w:tcBorders>
              <w:top w:val="nil"/>
              <w:left w:val="nil"/>
              <w:bottom w:val="single" w:sz="8" w:space="0" w:color="auto"/>
              <w:right w:val="single" w:sz="8" w:space="0" w:color="auto"/>
            </w:tcBorders>
            <w:vAlign w:val="center"/>
            <w:hideMark/>
          </w:tcPr>
          <w:p w14:paraId="45794FAA"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85.60%</w:t>
            </w:r>
          </w:p>
        </w:tc>
        <w:tc>
          <w:tcPr>
            <w:tcW w:w="846" w:type="pct"/>
            <w:tcBorders>
              <w:top w:val="nil"/>
              <w:left w:val="nil"/>
              <w:bottom w:val="single" w:sz="8" w:space="0" w:color="auto"/>
              <w:right w:val="single" w:sz="8" w:space="0" w:color="auto"/>
            </w:tcBorders>
            <w:vAlign w:val="center"/>
            <w:hideMark/>
          </w:tcPr>
          <w:p w14:paraId="59F1FA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0.473</w:t>
            </w:r>
          </w:p>
        </w:tc>
      </w:tr>
      <w:tr w:rsidR="008320E6" w:rsidRPr="003E2A0F" w14:paraId="114B3598"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EAC325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F15428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A5EA9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126845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DB0E33D"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60A73D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A0C34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13.112</w:t>
            </w:r>
          </w:p>
        </w:tc>
      </w:tr>
      <w:tr w:rsidR="008320E6" w:rsidRPr="003E2A0F" w14:paraId="7856F68A"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0D53B16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ECA9F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E44AA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B520A4C"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22.58%</w:t>
            </w:r>
          </w:p>
        </w:tc>
        <w:tc>
          <w:tcPr>
            <w:tcW w:w="785" w:type="pct"/>
            <w:tcBorders>
              <w:top w:val="nil"/>
              <w:left w:val="nil"/>
              <w:bottom w:val="single" w:sz="8" w:space="0" w:color="auto"/>
              <w:right w:val="single" w:sz="8" w:space="0" w:color="auto"/>
            </w:tcBorders>
            <w:vAlign w:val="center"/>
            <w:hideMark/>
          </w:tcPr>
          <w:p w14:paraId="2561E7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72.19%</w:t>
            </w:r>
          </w:p>
        </w:tc>
        <w:tc>
          <w:tcPr>
            <w:tcW w:w="785" w:type="pct"/>
            <w:tcBorders>
              <w:top w:val="nil"/>
              <w:left w:val="nil"/>
              <w:bottom w:val="single" w:sz="8" w:space="0" w:color="auto"/>
              <w:right w:val="single" w:sz="8" w:space="0" w:color="auto"/>
            </w:tcBorders>
            <w:vAlign w:val="center"/>
            <w:hideMark/>
          </w:tcPr>
          <w:p w14:paraId="37F9A29D"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31.63%</w:t>
            </w:r>
          </w:p>
        </w:tc>
        <w:tc>
          <w:tcPr>
            <w:tcW w:w="846" w:type="pct"/>
            <w:tcBorders>
              <w:top w:val="nil"/>
              <w:left w:val="nil"/>
              <w:bottom w:val="single" w:sz="8" w:space="0" w:color="auto"/>
              <w:right w:val="single" w:sz="8" w:space="0" w:color="auto"/>
            </w:tcBorders>
            <w:vAlign w:val="center"/>
            <w:hideMark/>
          </w:tcPr>
          <w:p w14:paraId="7EE027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0.221</w:t>
            </w:r>
          </w:p>
        </w:tc>
      </w:tr>
      <w:tr w:rsidR="008320E6" w:rsidRPr="003E2A0F" w14:paraId="5640F233"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B3D052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EFB1D6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2A3E4C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48BFFB5"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17.45%</w:t>
            </w:r>
          </w:p>
        </w:tc>
        <w:tc>
          <w:tcPr>
            <w:tcW w:w="785" w:type="pct"/>
            <w:tcBorders>
              <w:top w:val="nil"/>
              <w:left w:val="nil"/>
              <w:bottom w:val="single" w:sz="8" w:space="0" w:color="auto"/>
              <w:right w:val="single" w:sz="8" w:space="0" w:color="auto"/>
            </w:tcBorders>
            <w:vAlign w:val="center"/>
            <w:hideMark/>
          </w:tcPr>
          <w:p w14:paraId="59DD87C3"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85.30%</w:t>
            </w:r>
          </w:p>
        </w:tc>
        <w:tc>
          <w:tcPr>
            <w:tcW w:w="785" w:type="pct"/>
            <w:tcBorders>
              <w:top w:val="nil"/>
              <w:left w:val="nil"/>
              <w:bottom w:val="single" w:sz="8" w:space="0" w:color="auto"/>
              <w:right w:val="single" w:sz="8" w:space="0" w:color="auto"/>
            </w:tcBorders>
            <w:vAlign w:val="center"/>
            <w:hideMark/>
          </w:tcPr>
          <w:p w14:paraId="22AE28D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54.24%</w:t>
            </w:r>
          </w:p>
        </w:tc>
        <w:tc>
          <w:tcPr>
            <w:tcW w:w="846" w:type="pct"/>
            <w:tcBorders>
              <w:top w:val="nil"/>
              <w:left w:val="nil"/>
              <w:bottom w:val="single" w:sz="8" w:space="0" w:color="auto"/>
              <w:right w:val="single" w:sz="8" w:space="0" w:color="auto"/>
            </w:tcBorders>
            <w:vAlign w:val="center"/>
            <w:hideMark/>
          </w:tcPr>
          <w:p w14:paraId="0E61BA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0.509</w:t>
            </w:r>
          </w:p>
        </w:tc>
      </w:tr>
      <w:tr w:rsidR="008320E6" w:rsidRPr="003E2A0F" w14:paraId="2E6C6F1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4986E3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6C8E5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42228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D6B254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80F4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25FEB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4AA257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8.83</w:t>
            </w:r>
          </w:p>
        </w:tc>
      </w:tr>
      <w:tr w:rsidR="008320E6" w:rsidRPr="003E2A0F" w14:paraId="16332475"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0EFBBC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0367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5AC71E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39949B0"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19.35%</w:t>
            </w:r>
          </w:p>
        </w:tc>
        <w:tc>
          <w:tcPr>
            <w:tcW w:w="785" w:type="pct"/>
            <w:tcBorders>
              <w:top w:val="nil"/>
              <w:left w:val="nil"/>
              <w:bottom w:val="single" w:sz="8" w:space="0" w:color="auto"/>
              <w:right w:val="single" w:sz="8" w:space="0" w:color="auto"/>
            </w:tcBorders>
            <w:vAlign w:val="center"/>
            <w:hideMark/>
          </w:tcPr>
          <w:p w14:paraId="7AAC97F6"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34.96%</w:t>
            </w:r>
          </w:p>
        </w:tc>
        <w:tc>
          <w:tcPr>
            <w:tcW w:w="785" w:type="pct"/>
            <w:tcBorders>
              <w:top w:val="nil"/>
              <w:left w:val="nil"/>
              <w:bottom w:val="single" w:sz="8" w:space="0" w:color="auto"/>
              <w:right w:val="single" w:sz="8" w:space="0" w:color="auto"/>
            </w:tcBorders>
            <w:vAlign w:val="center"/>
            <w:hideMark/>
          </w:tcPr>
          <w:p w14:paraId="4A4EACF5"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3.74%</w:t>
            </w:r>
          </w:p>
        </w:tc>
        <w:tc>
          <w:tcPr>
            <w:tcW w:w="846" w:type="pct"/>
            <w:tcBorders>
              <w:top w:val="nil"/>
              <w:left w:val="nil"/>
              <w:bottom w:val="single" w:sz="8" w:space="0" w:color="auto"/>
              <w:right w:val="single" w:sz="8" w:space="0" w:color="auto"/>
            </w:tcBorders>
            <w:vAlign w:val="center"/>
            <w:hideMark/>
          </w:tcPr>
          <w:p w14:paraId="474DFEC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0.174</w:t>
            </w:r>
          </w:p>
        </w:tc>
      </w:tr>
      <w:tr w:rsidR="008320E6" w:rsidRPr="003E2A0F" w14:paraId="4F5C6802"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30A57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EB955B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271989A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9C356A4"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13.48%</w:t>
            </w:r>
          </w:p>
        </w:tc>
        <w:tc>
          <w:tcPr>
            <w:tcW w:w="785" w:type="pct"/>
            <w:tcBorders>
              <w:top w:val="nil"/>
              <w:left w:val="nil"/>
              <w:bottom w:val="single" w:sz="8" w:space="0" w:color="auto"/>
              <w:right w:val="single" w:sz="8" w:space="0" w:color="auto"/>
            </w:tcBorders>
            <w:vAlign w:val="center"/>
            <w:hideMark/>
          </w:tcPr>
          <w:p w14:paraId="75DF8C2B"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51.52%</w:t>
            </w:r>
          </w:p>
        </w:tc>
        <w:tc>
          <w:tcPr>
            <w:tcW w:w="785" w:type="pct"/>
            <w:tcBorders>
              <w:top w:val="nil"/>
              <w:left w:val="nil"/>
              <w:bottom w:val="single" w:sz="8" w:space="0" w:color="auto"/>
              <w:right w:val="single" w:sz="8" w:space="0" w:color="auto"/>
            </w:tcBorders>
            <w:vAlign w:val="center"/>
            <w:hideMark/>
          </w:tcPr>
          <w:p w14:paraId="1C114F79"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13.75%</w:t>
            </w:r>
          </w:p>
        </w:tc>
        <w:tc>
          <w:tcPr>
            <w:tcW w:w="846" w:type="pct"/>
            <w:tcBorders>
              <w:top w:val="nil"/>
              <w:left w:val="nil"/>
              <w:bottom w:val="single" w:sz="8" w:space="0" w:color="auto"/>
              <w:right w:val="single" w:sz="8" w:space="0" w:color="auto"/>
            </w:tcBorders>
            <w:vAlign w:val="center"/>
            <w:hideMark/>
          </w:tcPr>
          <w:p w14:paraId="5F22A6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0.954</w:t>
            </w:r>
          </w:p>
        </w:tc>
      </w:tr>
      <w:tr w:rsidR="008320E6" w:rsidRPr="003E2A0F" w14:paraId="4DAD203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70EE71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01C38F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465C8C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78CD82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14D602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06FA2E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5C9116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15.32</w:t>
            </w:r>
          </w:p>
        </w:tc>
      </w:tr>
    </w:tbl>
    <w:p w14:paraId="7700633C" w14:textId="1FA3DFAD" w:rsidR="0045679A" w:rsidRDefault="009211B7" w:rsidP="0045679A">
      <w:pPr>
        <w:keepNext/>
        <w:jc w:val="center"/>
      </w:pPr>
      <w:r>
        <w:rPr>
          <w:noProof/>
        </w:rPr>
        <mc:AlternateContent>
          <mc:Choice Requires="wpg">
            <w:drawing>
              <wp:inline distT="0" distB="0" distL="0" distR="0" wp14:anchorId="6CC8A7E4" wp14:editId="4A917553">
                <wp:extent cx="4019550" cy="1914525"/>
                <wp:effectExtent l="0" t="0" r="0" b="9525"/>
                <wp:docPr id="5089806" name="Grupo 12"/>
                <wp:cNvGraphicFramePr/>
                <a:graphic xmlns:a="http://schemas.openxmlformats.org/drawingml/2006/main">
                  <a:graphicData uri="http://schemas.microsoft.com/office/word/2010/wordprocessingGroup">
                    <wpg:wgp>
                      <wpg:cNvGrpSpPr/>
                      <wpg:grpSpPr>
                        <a:xfrm>
                          <a:off x="0" y="0"/>
                          <a:ext cx="4019550" cy="1914525"/>
                          <a:chOff x="0" y="0"/>
                          <a:chExt cx="4019550" cy="1914525"/>
                        </a:xfrm>
                      </wpg:grpSpPr>
                      <wpg:graphicFrame>
                        <wpg:cNvPr id="95814421" name="Gráfico 1">
                          <a:extLst>
                            <a:ext uri="{FF2B5EF4-FFF2-40B4-BE49-F238E27FC236}">
                              <a16:creationId xmlns:a16="http://schemas.microsoft.com/office/drawing/2014/main" id="{6D157926-5AAF-051E-8B5F-C8517FCE650A}"/>
                            </a:ext>
                          </a:extLst>
                        </wpg:cNvPr>
                        <wpg:cNvFrPr/>
                        <wpg:xfrm>
                          <a:off x="0" y="0"/>
                          <a:ext cx="4019550" cy="1914525"/>
                        </wpg:xfrm>
                        <a:graphic>
                          <a:graphicData uri="http://schemas.openxmlformats.org/drawingml/2006/chart">
                            <c:chart xmlns:c="http://schemas.openxmlformats.org/drawingml/2006/chart" xmlns:r="http://schemas.openxmlformats.org/officeDocument/2006/relationships" r:id="rId302"/>
                          </a:graphicData>
                        </a:graphic>
                      </wpg:graphicFrame>
                      <pic:pic xmlns:pic="http://schemas.openxmlformats.org/drawingml/2006/picture">
                        <pic:nvPicPr>
                          <pic:cNvPr id="498029406" name="Imagen 498029406"/>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714750" y="1365250"/>
                            <a:ext cx="191135" cy="112395"/>
                          </a:xfrm>
                          <a:prstGeom prst="rect">
                            <a:avLst/>
                          </a:prstGeom>
                        </pic:spPr>
                      </pic:pic>
                      <pic:pic xmlns:pic="http://schemas.openxmlformats.org/drawingml/2006/picture">
                        <pic:nvPicPr>
                          <pic:cNvPr id="2049141487" name="Imagen 2049141487"/>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3625850" y="1149350"/>
                            <a:ext cx="191135" cy="112395"/>
                          </a:xfrm>
                          <a:prstGeom prst="rect">
                            <a:avLst/>
                          </a:prstGeom>
                        </pic:spPr>
                      </pic:pic>
                    </wpg:wgp>
                  </a:graphicData>
                </a:graphic>
              </wp:inline>
            </w:drawing>
          </mc:Choice>
          <mc:Fallback>
            <w:pict>
              <v:group w14:anchorId="665EDE63" id="Grupo 12" o:spid="_x0000_s1026" style="width:316.5pt;height:150.75pt;mso-position-horizontal-relative:char;mso-position-vertical-relative:line" coordsize="40195,19145"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">
                <v:shape id="Gráfico 1" o:spid="_x0000_s1027" type="#_x0000_t75" style="position:absolute;left:-60;top:-60;width:40293;height:192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">
                  <v:imagedata r:id="rId303" o:title=""/>
                  <o:lock v:ext="edit" aspectratio="f"/>
                </v:shape>
                <v:shape id="Imagen 498029406" o:spid="_x0000_s1028" type="#_x0000_t75" style="position:absolute;left:37147;top:13652;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">
                  <v:imagedata r:id="rId280" o:title=""/>
                </v:shape>
                <v:shape id="Imagen 2049141487" o:spid="_x0000_s1029" type="#_x0000_t75" style="position:absolute;left:36258;top:11493;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">
                  <v:imagedata r:id="rId291" o:title=""/>
                </v:shape>
                <w10:anchorlock/>
              </v:group>
            </w:pict>
          </mc:Fallback>
        </mc:AlternateContent>
      </w:r>
    </w:p>
    <w:p w14:paraId="7213E56E" w14:textId="7A8120AB" w:rsidR="008320E6" w:rsidRDefault="0045679A" w:rsidP="000F2008">
      <w:pPr>
        <w:pStyle w:val="Descripcin"/>
      </w:pPr>
      <w:bookmarkStart w:id="244" w:name="_Toc147407322"/>
      <w:r>
        <w:t xml:space="preserve">Figura  </w:t>
      </w:r>
      <w:fldSimple w:instr=" STYLEREF 1 \s ">
        <w:r w:rsidR="000F2008">
          <w:rPr>
            <w:noProof/>
          </w:rPr>
          <w:t>8</w:t>
        </w:r>
      </w:fldSimple>
      <w:r w:rsidR="000F2008">
        <w:noBreakHyphen/>
      </w:r>
      <w:fldSimple w:instr=" SEQ Figura_ \* ARABIC \s 1 ">
        <w:r w:rsidR="000F2008">
          <w:rPr>
            <w:noProof/>
          </w:rPr>
          <w:t>22</w:t>
        </w:r>
      </w:fldSimple>
      <w:r w:rsidR="0058268C">
        <w:t xml:space="preserve"> Porcentaje de mensajes recibidos con 30 nodos</w:t>
      </w:r>
      <w:bookmarkEnd w:id="244"/>
    </w:p>
    <w:p w14:paraId="74A6B795" w14:textId="2DFE07A5" w:rsidR="003E2A0F" w:rsidRDefault="003E2A0F" w:rsidP="0045679A">
      <w:r>
        <w:t>Con una distancia a la intersección de 100 metros:</w:t>
      </w:r>
    </w:p>
    <w:p w14:paraId="524975FF" w14:textId="0506B36E" w:rsidR="0045679A" w:rsidRDefault="008320E6" w:rsidP="0045679A">
      <w:pPr>
        <w:keepNext/>
      </w:pPr>
      <w:r>
        <w:rPr>
          <w:noProof/>
        </w:rPr>
        <w:lastRenderedPageBreak/>
        <w:drawing>
          <wp:inline distT="0" distB="0" distL="0" distR="0" wp14:anchorId="0837A405" wp14:editId="1911A15B">
            <wp:extent cx="2305050" cy="2400300"/>
            <wp:effectExtent l="0" t="0" r="0" b="0"/>
            <wp:docPr id="1968438180" name="Gráfico 1">
              <a:extLst xmlns:a="http://schemas.openxmlformats.org/drawingml/2006/main">
                <a:ext uri="{FF2B5EF4-FFF2-40B4-BE49-F238E27FC236}">
                  <a16:creationId xmlns:a16="http://schemas.microsoft.com/office/drawing/2014/main" id="{4EB44535-C727-898F-B624-26476DD936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9211B7">
        <w:rPr>
          <w:noProof/>
        </w:rPr>
        <mc:AlternateContent>
          <mc:Choice Requires="wpg">
            <w:drawing>
              <wp:inline distT="0" distB="0" distL="0" distR="0" wp14:anchorId="6D1E4948" wp14:editId="004DFA8C">
                <wp:extent cx="3295650" cy="2390775"/>
                <wp:effectExtent l="0" t="0" r="0" b="9525"/>
                <wp:docPr id="979003894" name="Grupo 8"/>
                <wp:cNvGraphicFramePr/>
                <a:graphic xmlns:a="http://schemas.openxmlformats.org/drawingml/2006/main">
                  <a:graphicData uri="http://schemas.microsoft.com/office/word/2010/wordprocessingGroup">
                    <wpg:wgp>
                      <wpg:cNvGrpSpPr/>
                      <wpg:grpSpPr>
                        <a:xfrm>
                          <a:off x="0" y="0"/>
                          <a:ext cx="3295650" cy="2390775"/>
                          <a:chOff x="0" y="0"/>
                          <a:chExt cx="3295650" cy="2390775"/>
                        </a:xfrm>
                      </wpg:grpSpPr>
                      <wpg:graphicFrame>
                        <wpg:cNvPr id="1659535762" name="Gráfico 1">
                          <a:extLst>
                            <a:ext uri="{FF2B5EF4-FFF2-40B4-BE49-F238E27FC236}">
                              <a16:creationId xmlns:a16="http://schemas.microsoft.com/office/drawing/2014/main" id="{7D06F576-9573-7DBA-8055-BEDC6DCA8E88}"/>
                            </a:ext>
                          </a:extLst>
                        </wpg:cNvPr>
                        <wpg:cNvFrPr/>
                        <wpg:xfrm>
                          <a:off x="0" y="0"/>
                          <a:ext cx="3295650" cy="2390775"/>
                        </wpg:xfrm>
                        <a:graphic>
                          <a:graphicData uri="http://schemas.openxmlformats.org/drawingml/2006/chart">
                            <c:chart xmlns:c="http://schemas.openxmlformats.org/drawingml/2006/chart" xmlns:r="http://schemas.openxmlformats.org/officeDocument/2006/relationships" r:id="rId305"/>
                          </a:graphicData>
                        </a:graphic>
                      </wpg:graphicFrame>
                      <pic:pic xmlns:pic="http://schemas.openxmlformats.org/drawingml/2006/picture">
                        <pic:nvPicPr>
                          <pic:cNvPr id="758120859" name="Imagen 758120859"/>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2415653" y="1951630"/>
                            <a:ext cx="196850" cy="115570"/>
                          </a:xfrm>
                          <a:prstGeom prst="rect">
                            <a:avLst/>
                          </a:prstGeom>
                        </pic:spPr>
                      </pic:pic>
                      <pic:pic xmlns:pic="http://schemas.openxmlformats.org/drawingml/2006/picture">
                        <pic:nvPicPr>
                          <pic:cNvPr id="1388690851" name="Imagen 1388690851"/>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995683" y="1467135"/>
                            <a:ext cx="224790" cy="132080"/>
                          </a:xfrm>
                          <a:prstGeom prst="rect">
                            <a:avLst/>
                          </a:prstGeom>
                        </pic:spPr>
                      </pic:pic>
                    </wpg:wgp>
                  </a:graphicData>
                </a:graphic>
              </wp:inline>
            </w:drawing>
          </mc:Choice>
          <mc:Fallback>
            <w:pict>
              <v:group w14:anchorId="26B214EC" id="Grupo 8" o:spid="_x0000_s1026" style="width:259.5pt;height:188.25pt;mso-position-horizontal-relative:char;mso-position-vertical-relative:line" coordsize="32956,23907"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">
                <v:shape id="Gráfico 1" o:spid="_x0000_s1027" type="#_x0000_t75" style="position:absolute;left:-60;top:-60;width:33100;height:240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">
                  <v:imagedata r:id="rId307" o:title=""/>
                  <o:lock v:ext="edit" aspectratio="f"/>
                </v:shape>
                <v:shape id="Imagen 758120859" o:spid="_x0000_s1028" type="#_x0000_t75" style="position:absolute;left:24156;top:19516;width:196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">
                  <v:imagedata r:id="rId308" o:title=""/>
                </v:shape>
                <v:shape id="Imagen 1388690851" o:spid="_x0000_s1029" type="#_x0000_t75" style="position:absolute;left:29956;top:14671;width:2248;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">
                  <v:imagedata r:id="rId280" o:title=""/>
                </v:shape>
                <w10:anchorlock/>
              </v:group>
            </w:pict>
          </mc:Fallback>
        </mc:AlternateContent>
      </w:r>
    </w:p>
    <w:p w14:paraId="332A2C76" w14:textId="2233F5DC" w:rsidR="008320E6" w:rsidRDefault="0045679A" w:rsidP="000F2008">
      <w:pPr>
        <w:pStyle w:val="Descripcin"/>
        <w:rPr>
          <w:noProof/>
        </w:rPr>
      </w:pPr>
      <w:bookmarkStart w:id="245" w:name="_Toc147407323"/>
      <w:r>
        <w:t xml:space="preserve">Figura  </w:t>
      </w:r>
      <w:fldSimple w:instr=" STYLEREF 1 \s ">
        <w:r w:rsidR="000F2008">
          <w:rPr>
            <w:noProof/>
          </w:rPr>
          <w:t>8</w:t>
        </w:r>
      </w:fldSimple>
      <w:r w:rsidR="000F2008">
        <w:noBreakHyphen/>
      </w:r>
      <w:fldSimple w:instr=" SEQ Figura_ \* ARABIC \s 1 ">
        <w:r w:rsidR="000F2008">
          <w:rPr>
            <w:noProof/>
          </w:rPr>
          <w:t>23</w:t>
        </w:r>
      </w:fldSimple>
      <w:r w:rsidR="0058268C">
        <w:t xml:space="preserve"> Probabilidad de recibir 2 y 4 mensajes con 30 nodos</w:t>
      </w:r>
      <w:bookmarkEnd w:id="245"/>
    </w:p>
    <w:p w14:paraId="46F94D52" w14:textId="77777777" w:rsidR="003E2A0F" w:rsidRDefault="003E2A0F" w:rsidP="003E2A0F">
      <w:r>
        <w:t>Con 200 metros a la intersección:</w:t>
      </w:r>
    </w:p>
    <w:p w14:paraId="41C3335A" w14:textId="50201B22" w:rsidR="0045679A" w:rsidRDefault="008320E6" w:rsidP="0045679A">
      <w:pPr>
        <w:keepNext/>
      </w:pPr>
      <w:r>
        <w:rPr>
          <w:noProof/>
        </w:rPr>
        <w:drawing>
          <wp:inline distT="0" distB="0" distL="0" distR="0" wp14:anchorId="3B11A25A" wp14:editId="59F3548E">
            <wp:extent cx="2400300" cy="2352675"/>
            <wp:effectExtent l="0" t="0" r="0" b="9525"/>
            <wp:docPr id="970816314" name="Gráfico 1">
              <a:extLst xmlns:a="http://schemas.openxmlformats.org/drawingml/2006/main">
                <a:ext uri="{FF2B5EF4-FFF2-40B4-BE49-F238E27FC236}">
                  <a16:creationId xmlns:a16="http://schemas.microsoft.com/office/drawing/2014/main" id="{D342D49B-EB84-62A2-24F5-6BCA01355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9"/>
              </a:graphicData>
            </a:graphic>
          </wp:inline>
        </w:drawing>
      </w:r>
      <w:r w:rsidR="009211B7">
        <w:rPr>
          <w:noProof/>
        </w:rPr>
        <mc:AlternateContent>
          <mc:Choice Requires="wpg">
            <w:drawing>
              <wp:inline distT="0" distB="0" distL="0" distR="0" wp14:anchorId="7ABDC59C" wp14:editId="0289ECCC">
                <wp:extent cx="3200400" cy="2352675"/>
                <wp:effectExtent l="0" t="0" r="0" b="9525"/>
                <wp:docPr id="1404569038" name="Grupo 9"/>
                <wp:cNvGraphicFramePr/>
                <a:graphic xmlns:a="http://schemas.openxmlformats.org/drawingml/2006/main">
                  <a:graphicData uri="http://schemas.microsoft.com/office/word/2010/wordprocessingGroup">
                    <wpg:wgp>
                      <wpg:cNvGrpSpPr/>
                      <wpg:grpSpPr>
                        <a:xfrm>
                          <a:off x="0" y="0"/>
                          <a:ext cx="3200400" cy="2352675"/>
                          <a:chOff x="0" y="0"/>
                          <a:chExt cx="3200400" cy="2352675"/>
                        </a:xfrm>
                      </wpg:grpSpPr>
                      <wpg:graphicFrame>
                        <wpg:cNvPr id="1905700015" name="Gráfico 1">
                          <a:extLst>
                            <a:ext uri="{FF2B5EF4-FFF2-40B4-BE49-F238E27FC236}">
                              <a16:creationId xmlns:a16="http://schemas.microsoft.com/office/drawing/2014/main" id="{49BBDA76-DCDB-C041-4FCE-EAC5C3D97824}"/>
                            </a:ext>
                          </a:extLst>
                        </wpg:cNvPr>
                        <wpg:cNvFrPr/>
                        <wpg:xfrm>
                          <a:off x="0" y="0"/>
                          <a:ext cx="3200400" cy="2352675"/>
                        </wpg:xfrm>
                        <a:graphic>
                          <a:graphicData uri="http://schemas.openxmlformats.org/drawingml/2006/chart">
                            <c:chart xmlns:c="http://schemas.openxmlformats.org/drawingml/2006/chart" xmlns:r="http://schemas.openxmlformats.org/officeDocument/2006/relationships" r:id="rId310"/>
                          </a:graphicData>
                        </a:graphic>
                      </wpg:graphicFrame>
                      <pic:pic xmlns:pic="http://schemas.openxmlformats.org/drawingml/2006/picture">
                        <pic:nvPicPr>
                          <pic:cNvPr id="1257247303" name="Imagen 1257247303"/>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408829" y="1584688"/>
                            <a:ext cx="211541" cy="123870"/>
                          </a:xfrm>
                          <a:prstGeom prst="rect">
                            <a:avLst/>
                          </a:prstGeom>
                        </pic:spPr>
                      </pic:pic>
                      <pic:pic xmlns:pic="http://schemas.openxmlformats.org/drawingml/2006/picture">
                        <pic:nvPicPr>
                          <pic:cNvPr id="742333135" name="Imagen 742333135"/>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408829" y="1953178"/>
                            <a:ext cx="211541" cy="123870"/>
                          </a:xfrm>
                          <a:prstGeom prst="rect">
                            <a:avLst/>
                          </a:prstGeom>
                        </pic:spPr>
                      </pic:pic>
                    </wpg:wgp>
                  </a:graphicData>
                </a:graphic>
              </wp:inline>
            </w:drawing>
          </mc:Choice>
          <mc:Fallback>
            <w:pict>
              <v:group w14:anchorId="067DF5A8" id="Grupo 9" o:spid="_x0000_s1026" style="width:252pt;height:185.25pt;mso-position-horizontal-relative:char;mso-position-vertical-relative:line" coordsize="32004,23526"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">
                <v:shape id="Gráfico 1" o:spid="_x0000_s1027" type="#_x0000_t75" style="position:absolute;left:-60;top:-60;width:32124;height:236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">
                  <v:imagedata r:id="rId312" o:title=""/>
                  <o:lock v:ext="edit" aspectratio="f"/>
                </v:shape>
                <v:shape id="Imagen 1257247303" o:spid="_x0000_s1028" type="#_x0000_t75" style="position:absolute;left:24088;top:15846;width:2115;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">
                  <v:imagedata r:id="rId313" o:title=""/>
                </v:shape>
                <v:shape id="Imagen 742333135" o:spid="_x0000_s1029" type="#_x0000_t75" style="position:absolute;left:24088;top:19531;width:2115;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">
                  <v:imagedata r:id="rId280" o:title=""/>
                </v:shape>
                <w10:anchorlock/>
              </v:group>
            </w:pict>
          </mc:Fallback>
        </mc:AlternateContent>
      </w:r>
    </w:p>
    <w:p w14:paraId="67CD76B9" w14:textId="297E0066" w:rsidR="008320E6" w:rsidRDefault="0045679A" w:rsidP="000F2008">
      <w:pPr>
        <w:pStyle w:val="Descripcin"/>
      </w:pPr>
      <w:bookmarkStart w:id="246" w:name="_Toc147407324"/>
      <w:r>
        <w:t xml:space="preserve">Figura  </w:t>
      </w:r>
      <w:fldSimple w:instr=" STYLEREF 1 \s ">
        <w:r w:rsidR="000F2008">
          <w:rPr>
            <w:noProof/>
          </w:rPr>
          <w:t>8</w:t>
        </w:r>
      </w:fldSimple>
      <w:r w:rsidR="000F2008">
        <w:noBreakHyphen/>
      </w:r>
      <w:fldSimple w:instr=" SEQ Figura_ \* ARABIC \s 1 ">
        <w:r w:rsidR="000F2008">
          <w:rPr>
            <w:noProof/>
          </w:rPr>
          <w:t>24</w:t>
        </w:r>
      </w:fldSimple>
      <w:r w:rsidR="0058268C">
        <w:t xml:space="preserve"> Probabilidad de recibir 2 y 4 mensajes con 30 nodos, en un trayecto de 200 metros</w:t>
      </w:r>
      <w:bookmarkEnd w:id="246"/>
    </w:p>
    <w:p w14:paraId="33F328EF" w14:textId="2363C744" w:rsidR="008320E6" w:rsidRPr="009211B7" w:rsidRDefault="00D82A8D" w:rsidP="008320E6">
      <w:r>
        <w:t xml:space="preserve">En la siguiente gráfica se muestra el incremento en el tiempo de encolamiento al agregar más vehículos a </w:t>
      </w:r>
      <w:r w:rsidR="00C8685B">
        <w:t>la simulación</w:t>
      </w:r>
      <w:r>
        <w:t>:</w:t>
      </w:r>
      <w:r w:rsidR="009211B7" w:rsidRPr="009211B7">
        <w:rPr>
          <w:noProof/>
        </w:rPr>
        <w:t xml:space="preserve"> </w:t>
      </w:r>
    </w:p>
    <w:p w14:paraId="0AF7C118" w14:textId="5D9E2363" w:rsidR="0045679A" w:rsidRDefault="009211B7" w:rsidP="0045679A">
      <w:pPr>
        <w:keepNext/>
        <w:jc w:val="center"/>
      </w:pPr>
      <w:r>
        <w:rPr>
          <w:noProof/>
        </w:rPr>
        <w:lastRenderedPageBreak/>
        <mc:AlternateContent>
          <mc:Choice Requires="wpg">
            <w:drawing>
              <wp:inline distT="0" distB="0" distL="0" distR="0" wp14:anchorId="16C07EEF" wp14:editId="57F8E584">
                <wp:extent cx="4181475" cy="2228850"/>
                <wp:effectExtent l="0" t="0" r="9525" b="0"/>
                <wp:docPr id="1214106374" name="Grupo 13"/>
                <wp:cNvGraphicFramePr/>
                <a:graphic xmlns:a="http://schemas.openxmlformats.org/drawingml/2006/main">
                  <a:graphicData uri="http://schemas.microsoft.com/office/word/2010/wordprocessingGroup">
                    <wpg:wgp>
                      <wpg:cNvGrpSpPr/>
                      <wpg:grpSpPr>
                        <a:xfrm>
                          <a:off x="0" y="0"/>
                          <a:ext cx="4181475" cy="2228850"/>
                          <a:chOff x="0" y="0"/>
                          <a:chExt cx="4181475" cy="2228850"/>
                        </a:xfrm>
                      </wpg:grpSpPr>
                      <wpg:graphicFrame>
                        <wpg:cNvPr id="1023887231" name="Gráfico 1">
                          <a:extLst>
                            <a:ext uri="{FF2B5EF4-FFF2-40B4-BE49-F238E27FC236}">
                              <a16:creationId xmlns:a16="http://schemas.microsoft.com/office/drawing/2014/main" id="{15EFCDDE-FA2C-80A8-1DE2-F9E81FB79E9B}"/>
                            </a:ext>
                          </a:extLst>
                        </wpg:cNvPr>
                        <wpg:cNvFrPr/>
                        <wpg:xfrm>
                          <a:off x="0" y="0"/>
                          <a:ext cx="4181475" cy="2228850"/>
                        </wpg:xfrm>
                        <a:graphic>
                          <a:graphicData uri="http://schemas.openxmlformats.org/drawingml/2006/chart">
                            <c:chart xmlns:c="http://schemas.openxmlformats.org/drawingml/2006/chart" xmlns:r="http://schemas.openxmlformats.org/officeDocument/2006/relationships" r:id="rId314"/>
                          </a:graphicData>
                        </a:graphic>
                      </wpg:graphicFrame>
                      <pic:pic xmlns:pic="http://schemas.openxmlformats.org/drawingml/2006/picture">
                        <pic:nvPicPr>
                          <pic:cNvPr id="1282268225" name="Imagen 1282268225"/>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873500" y="1530350"/>
                            <a:ext cx="191135" cy="112395"/>
                          </a:xfrm>
                          <a:prstGeom prst="rect">
                            <a:avLst/>
                          </a:prstGeom>
                        </pic:spPr>
                      </pic:pic>
                      <pic:pic xmlns:pic="http://schemas.openxmlformats.org/drawingml/2006/picture">
                        <pic:nvPicPr>
                          <pic:cNvPr id="1814766321" name="Imagen 1814766321"/>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3790950" y="1314450"/>
                            <a:ext cx="191135" cy="112395"/>
                          </a:xfrm>
                          <a:prstGeom prst="rect">
                            <a:avLst/>
                          </a:prstGeom>
                        </pic:spPr>
                      </pic:pic>
                    </wpg:wgp>
                  </a:graphicData>
                </a:graphic>
              </wp:inline>
            </w:drawing>
          </mc:Choice>
          <mc:Fallback>
            <w:pict>
              <v:group w14:anchorId="3975ACB3" id="Grupo 13" o:spid="_x0000_s1026" style="width:329.25pt;height:175.5pt;mso-position-horizontal-relative:char;mso-position-vertical-relative:line" coordsize="41814,22288"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">
                <v:shape id="Gráfico 1" o:spid="_x0000_s1027" type="#_x0000_t75" style="position:absolute;left:-60;top:-60;width:41939;height:22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">
                  <v:imagedata r:id="rId315" o:title=""/>
                  <o:lock v:ext="edit" aspectratio="f"/>
                </v:shape>
                <v:shape id="Imagen 1282268225" o:spid="_x0000_s1028" type="#_x0000_t75" style="position:absolute;left:38735;top:15303;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">
                  <v:imagedata r:id="rId280" o:title=""/>
                </v:shape>
                <v:shape id="Imagen 1814766321" o:spid="_x0000_s1029" type="#_x0000_t75" style="position:absolute;left:37909;top:13144;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">
                  <v:imagedata r:id="rId291" o:title=""/>
                </v:shape>
                <w10:anchorlock/>
              </v:group>
            </w:pict>
          </mc:Fallback>
        </mc:AlternateContent>
      </w:r>
    </w:p>
    <w:p w14:paraId="26A9157A" w14:textId="27FE2E96" w:rsidR="008320E6" w:rsidRDefault="0045679A" w:rsidP="000F2008">
      <w:pPr>
        <w:pStyle w:val="Descripcin"/>
        <w:rPr>
          <w:noProof/>
        </w:rPr>
      </w:pPr>
      <w:bookmarkStart w:id="247" w:name="_Toc147407325"/>
      <w:r>
        <w:t xml:space="preserve">Figura  </w:t>
      </w:r>
      <w:fldSimple w:instr=" STYLEREF 1 \s ">
        <w:r w:rsidR="000F2008">
          <w:rPr>
            <w:noProof/>
          </w:rPr>
          <w:t>8</w:t>
        </w:r>
      </w:fldSimple>
      <w:r w:rsidR="000F2008">
        <w:noBreakHyphen/>
      </w:r>
      <w:fldSimple w:instr=" SEQ Figura_ \* ARABIC \s 1 ">
        <w:r w:rsidR="000F2008">
          <w:rPr>
            <w:noProof/>
          </w:rPr>
          <w:t>25</w:t>
        </w:r>
      </w:fldSimple>
      <w:r w:rsidR="0058268C">
        <w:t xml:space="preserve"> Tiempos de encolamiento al aumentar el número de nodos</w:t>
      </w:r>
      <w:bookmarkEnd w:id="247"/>
    </w:p>
    <w:p w14:paraId="6BAADB0D" w14:textId="23DC288C" w:rsidR="008320E6" w:rsidRDefault="008320E6" w:rsidP="008320E6">
      <w:pPr>
        <w:rPr>
          <w:noProof/>
          <w:sz w:val="22"/>
          <w:lang w:eastAsia="en-US"/>
        </w:rPr>
      </w:pPr>
      <w:r>
        <w:rPr>
          <w:noProof/>
        </w:rPr>
        <w:t>No se grafica para el intervalo de 0.2 segundos, porque a partir de 20 vehículos, los tiempos se disparan.</w:t>
      </w:r>
    </w:p>
    <w:p w14:paraId="674A6F50" w14:textId="77777777" w:rsidR="00387D96" w:rsidRPr="00387D96" w:rsidRDefault="00387D96" w:rsidP="008320E6">
      <w:pPr>
        <w:rPr>
          <w:noProof/>
          <w:sz w:val="22"/>
          <w:lang w:eastAsia="en-US"/>
        </w:rPr>
      </w:pPr>
    </w:p>
    <w:p w14:paraId="3867FDF8" w14:textId="1A7949AE" w:rsidR="008320E6" w:rsidRDefault="008320E6" w:rsidP="008320E6">
      <w:pPr>
        <w:rPr>
          <w:noProof/>
        </w:rPr>
      </w:pPr>
      <w:r>
        <w:rPr>
          <w:noProof/>
        </w:rPr>
        <w:t xml:space="preserve">El vehículo tiene información suficiente para modificar su intervalo de transmisión, conoce su velocidad, y la estimada de otros nodos. </w:t>
      </w:r>
      <w:r w:rsidR="00D82A8D">
        <w:rPr>
          <w:noProof/>
        </w:rPr>
        <w:t>Además, p</w:t>
      </w:r>
      <w:r>
        <w:rPr>
          <w:noProof/>
        </w:rPr>
        <w:t xml:space="preserve">uede darse una idea de la cantidad de nodos en la red, </w:t>
      </w:r>
      <w:r w:rsidR="00D82A8D">
        <w:rPr>
          <w:noProof/>
        </w:rPr>
        <w:t xml:space="preserve">mediante </w:t>
      </w:r>
      <w:r>
        <w:rPr>
          <w:noProof/>
        </w:rPr>
        <w:t>los mensajes recibidos.</w:t>
      </w:r>
      <w:r w:rsidR="00D82A8D">
        <w:rPr>
          <w:noProof/>
        </w:rPr>
        <w:t xml:space="preserve"> </w:t>
      </w:r>
      <w:r>
        <w:rPr>
          <w:noProof/>
        </w:rPr>
        <w:t>Si se agrega que conoce su ubicación,</w:t>
      </w:r>
      <w:r w:rsidR="00D82A8D">
        <w:rPr>
          <w:noProof/>
        </w:rPr>
        <w:t xml:space="preserve"> puede conocer la localización por ejemplo de cruceros, y entonces considerar su distancia a ciertos puntos ciegos.</w:t>
      </w:r>
      <w:r>
        <w:rPr>
          <w:noProof/>
        </w:rPr>
        <w:t xml:space="preserve"> </w:t>
      </w:r>
    </w:p>
    <w:p w14:paraId="0EFF3C50" w14:textId="70D91258" w:rsidR="008320E6" w:rsidRDefault="008320E6" w:rsidP="008320E6">
      <w:pPr>
        <w:rPr>
          <w:sz w:val="22"/>
          <w:lang w:eastAsia="en-US"/>
        </w:rPr>
      </w:pPr>
      <w:r>
        <w:t xml:space="preserve">De las mediciones observadas se puede ver que, con 10 nodos, si el mensaje es de </w:t>
      </w:r>
      <w:r w:rsidR="00F504FA">
        <w:t>2</w:t>
      </w:r>
      <w:r>
        <w:t xml:space="preserve"> kB, el intervalo de 0.2 segundos no es viable, mientras que con mensajes de 1 kB deja de serlo a partir de 50 km/h. Con 20 nodos, el intervalo de 0.2 segundos nunca es viable. Y con 30 nodos, en ambos tipos de mensajes, el intervalo de 0.5 segundos deja de ser una opción con </w:t>
      </w:r>
      <w:r>
        <w:lastRenderedPageBreak/>
        <w:t xml:space="preserve">80 km/h. Además, a partir de 0.5 segundos y 20 nodos, con mensajes de </w:t>
      </w:r>
      <w:r w:rsidR="00F504FA">
        <w:t>2</w:t>
      </w:r>
      <w:r>
        <w:t xml:space="preserve"> kB se puede presentar retrasos en algunos escenarios.</w:t>
      </w:r>
    </w:p>
    <w:p w14:paraId="70B9800F" w14:textId="2B8A0993" w:rsidR="008320E6" w:rsidRDefault="008320E6" w:rsidP="008320E6">
      <w:r>
        <w:t>A continuación, se muestran los intervalos recomendados según donde se tenga mayor probabilidad de que los nodos queden notificados, con diferentes velocidades</w:t>
      </w:r>
      <w:r w:rsidR="00D82A8D">
        <w:t>. Se considera que deben recibir 4 mensajes de 1 kB o 2 mensajes de 2 kB.</w:t>
      </w:r>
    </w:p>
    <w:p w14:paraId="74511697" w14:textId="699F75A2" w:rsidR="00D82A8D" w:rsidRDefault="00D82A8D" w:rsidP="00D82A8D">
      <w:r>
        <w:t>A una velocidad de 30 km/h:</w:t>
      </w:r>
    </w:p>
    <w:p w14:paraId="67A8456E" w14:textId="77777777" w:rsidR="0045679A" w:rsidRDefault="00D82A8D" w:rsidP="0045679A">
      <w:pPr>
        <w:keepNext/>
      </w:pPr>
      <w:r>
        <w:rPr>
          <w:noProof/>
        </w:rPr>
        <w:drawing>
          <wp:inline distT="0" distB="0" distL="0" distR="0" wp14:anchorId="1036D65A" wp14:editId="0AF5F5F4">
            <wp:extent cx="2571750" cy="2479682"/>
            <wp:effectExtent l="0" t="0" r="0" b="0"/>
            <wp:docPr id="95448594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5943" name="Imagen 1" descr="Mapa&#10;&#10;Descripción generada automáticamente"/>
                    <pic:cNvPicPr/>
                  </pic:nvPicPr>
                  <pic:blipFill>
                    <a:blip r:embed="rId316"/>
                    <a:stretch>
                      <a:fillRect/>
                    </a:stretch>
                  </pic:blipFill>
                  <pic:spPr>
                    <a:xfrm>
                      <a:off x="0" y="0"/>
                      <a:ext cx="2573414" cy="2481286"/>
                    </a:xfrm>
                    <a:prstGeom prst="rect">
                      <a:avLst/>
                    </a:prstGeom>
                  </pic:spPr>
                </pic:pic>
              </a:graphicData>
            </a:graphic>
          </wp:inline>
        </w:drawing>
      </w:r>
      <w:r w:rsidR="00DA4E29">
        <w:rPr>
          <w:noProof/>
        </w:rPr>
        <w:drawing>
          <wp:inline distT="0" distB="0" distL="0" distR="0" wp14:anchorId="7AF3B548" wp14:editId="2643FAD8">
            <wp:extent cx="3032389" cy="2085975"/>
            <wp:effectExtent l="0" t="0" r="0" b="0"/>
            <wp:docPr id="4963101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1016" name="Imagen 1" descr="Mapa&#10;&#10;Descripción generada automáticamente"/>
                    <pic:cNvPicPr/>
                  </pic:nvPicPr>
                  <pic:blipFill>
                    <a:blip r:embed="rId317"/>
                    <a:stretch>
                      <a:fillRect/>
                    </a:stretch>
                  </pic:blipFill>
                  <pic:spPr>
                    <a:xfrm>
                      <a:off x="0" y="0"/>
                      <a:ext cx="3046368" cy="2095591"/>
                    </a:xfrm>
                    <a:prstGeom prst="rect">
                      <a:avLst/>
                    </a:prstGeom>
                  </pic:spPr>
                </pic:pic>
              </a:graphicData>
            </a:graphic>
          </wp:inline>
        </w:drawing>
      </w:r>
    </w:p>
    <w:p w14:paraId="780F27DB" w14:textId="4FF4EA71" w:rsidR="00D82A8D" w:rsidRDefault="0045679A" w:rsidP="000F2008">
      <w:pPr>
        <w:pStyle w:val="Descripcin"/>
      </w:pPr>
      <w:bookmarkStart w:id="248" w:name="_Toc147407326"/>
      <w:r>
        <w:t>F</w:t>
      </w:r>
      <w:r w:rsidR="0023657B">
        <w:t>igura</w:t>
      </w:r>
      <w:r>
        <w:t xml:space="preserve">  </w:t>
      </w:r>
      <w:fldSimple w:instr=" STYLEREF 1 \s ">
        <w:r w:rsidR="000F2008">
          <w:rPr>
            <w:noProof/>
          </w:rPr>
          <w:t>8</w:t>
        </w:r>
      </w:fldSimple>
      <w:r w:rsidR="000F2008">
        <w:noBreakHyphen/>
      </w:r>
      <w:fldSimple w:instr=" SEQ Figura_ \* ARABIC \s 1 ">
        <w:r w:rsidR="000F2008">
          <w:rPr>
            <w:noProof/>
          </w:rPr>
          <w:t>26</w:t>
        </w:r>
      </w:fldSimple>
      <w:r w:rsidR="0023657B">
        <w:t xml:space="preserve"> Intervalos de transmisión recomendados a una velocidad de 30 km/h</w:t>
      </w:r>
      <w:bookmarkEnd w:id="248"/>
    </w:p>
    <w:p w14:paraId="7AF68021" w14:textId="4D888EB5" w:rsidR="00387D96" w:rsidRDefault="00387D96" w:rsidP="00D82A8D">
      <w:r>
        <w:t xml:space="preserve">Los autos miden su velocidad y pueden estimar la densidad de nodos. Además, para el caso que se planea, se asume que los autos pueden conocer su ubicación y distancia a puntos conflictivos, como un crucero. Para que logren transmitir sus detecciones y que los vehículos queden notificados de la presencia de otros, con la información que tienen se espera que </w:t>
      </w:r>
      <w:r>
        <w:lastRenderedPageBreak/>
        <w:t xml:space="preserve">puedan transmitirlas con alta probabilidad de recepción, variando el intervalo y el tamaño de los mensajes. </w:t>
      </w:r>
    </w:p>
    <w:p w14:paraId="0A08B344" w14:textId="60511D1D" w:rsidR="00387D96" w:rsidRDefault="00387D96" w:rsidP="00D82A8D">
      <w:r>
        <w:t>Por ejemplo, con 10 nodos, a 30 km/h y a 200 metros de un crucero, los nodos podrían mandar mensajes de 1 kB cada segundo. Conforme se acerque, debería aumentar la tasa de envío, a mandarlo cada 0.2 segundos. Para la elección de los intervalos, no se toma en cuenta ningún aspecto energético. Únicamente, se elige de acuerdo con cuál tienen la mayor probabilidad de que se reciban 4 mensajes, que produzca la menor inundación y por tanto tenga los menores tiempos de encolamiento posibles.</w:t>
      </w:r>
    </w:p>
    <w:p w14:paraId="33EBD0B7" w14:textId="20F1E54D" w:rsidR="00DA4E29" w:rsidRDefault="00DA4E29" w:rsidP="00D82A8D">
      <w:r>
        <w:t>A 50 km/h:</w:t>
      </w:r>
      <w:r w:rsidR="007C1A19">
        <w:t xml:space="preserve">  </w:t>
      </w:r>
    </w:p>
    <w:p w14:paraId="6984F4B1" w14:textId="77777777" w:rsidR="0023657B" w:rsidRDefault="00566AA8" w:rsidP="0023657B">
      <w:pPr>
        <w:keepNext/>
      </w:pPr>
      <w:r>
        <w:rPr>
          <w:noProof/>
        </w:rPr>
        <w:drawing>
          <wp:inline distT="0" distB="0" distL="0" distR="0" wp14:anchorId="3158C173" wp14:editId="624C24A2">
            <wp:extent cx="2528346" cy="2425148"/>
            <wp:effectExtent l="0" t="0" r="5715" b="0"/>
            <wp:docPr id="166634792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922" name="Imagen 1" descr="Mapa&#10;&#10;Descripción generada automáticamente"/>
                    <pic:cNvPicPr/>
                  </pic:nvPicPr>
                  <pic:blipFill>
                    <a:blip r:embed="rId318"/>
                    <a:stretch>
                      <a:fillRect/>
                    </a:stretch>
                  </pic:blipFill>
                  <pic:spPr>
                    <a:xfrm>
                      <a:off x="0" y="0"/>
                      <a:ext cx="2539178" cy="2435538"/>
                    </a:xfrm>
                    <a:prstGeom prst="rect">
                      <a:avLst/>
                    </a:prstGeom>
                  </pic:spPr>
                </pic:pic>
              </a:graphicData>
            </a:graphic>
          </wp:inline>
        </w:drawing>
      </w:r>
      <w:r>
        <w:rPr>
          <w:noProof/>
        </w:rPr>
        <w:drawing>
          <wp:inline distT="0" distB="0" distL="0" distR="0" wp14:anchorId="4908EA65" wp14:editId="0410BAEA">
            <wp:extent cx="2766511" cy="2210463"/>
            <wp:effectExtent l="0" t="0" r="0" b="0"/>
            <wp:docPr id="143008661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86617" name="Imagen 1" descr="Mapa&#10;&#10;Descripción generada automáticamente"/>
                    <pic:cNvPicPr/>
                  </pic:nvPicPr>
                  <pic:blipFill>
                    <a:blip r:embed="rId319"/>
                    <a:stretch>
                      <a:fillRect/>
                    </a:stretch>
                  </pic:blipFill>
                  <pic:spPr>
                    <a:xfrm>
                      <a:off x="0" y="0"/>
                      <a:ext cx="2774727" cy="2217028"/>
                    </a:xfrm>
                    <a:prstGeom prst="rect">
                      <a:avLst/>
                    </a:prstGeom>
                  </pic:spPr>
                </pic:pic>
              </a:graphicData>
            </a:graphic>
          </wp:inline>
        </w:drawing>
      </w:r>
    </w:p>
    <w:p w14:paraId="119F45E7" w14:textId="42FAEC6B" w:rsidR="00DA4E29" w:rsidRDefault="0023657B" w:rsidP="000F2008">
      <w:pPr>
        <w:pStyle w:val="Descripcin"/>
      </w:pPr>
      <w:bookmarkStart w:id="249" w:name="_Toc147407327"/>
      <w:r>
        <w:t xml:space="preserve">Figura  </w:t>
      </w:r>
      <w:fldSimple w:instr=" STYLEREF 1 \s ">
        <w:r w:rsidR="000F2008">
          <w:rPr>
            <w:noProof/>
          </w:rPr>
          <w:t>8</w:t>
        </w:r>
      </w:fldSimple>
      <w:r w:rsidR="000F2008">
        <w:noBreakHyphen/>
      </w:r>
      <w:fldSimple w:instr=" SEQ Figura_ \* ARABIC \s 1 ">
        <w:r w:rsidR="000F2008">
          <w:rPr>
            <w:noProof/>
          </w:rPr>
          <w:t>27</w:t>
        </w:r>
      </w:fldSimple>
      <w:r>
        <w:t xml:space="preserve"> Intervalos de transmisión recomendados a 50 km/h</w:t>
      </w:r>
      <w:bookmarkEnd w:id="249"/>
    </w:p>
    <w:p w14:paraId="6FF59F52" w14:textId="1EB66086" w:rsidR="00DA4E29" w:rsidRDefault="00DA4E29" w:rsidP="00D82A8D">
      <w:r>
        <w:t>A 80 km/h:</w:t>
      </w:r>
    </w:p>
    <w:p w14:paraId="6CD6ED9F" w14:textId="77777777" w:rsidR="0023657B" w:rsidRDefault="00566AA8" w:rsidP="0023657B">
      <w:pPr>
        <w:keepNext/>
      </w:pPr>
      <w:r>
        <w:rPr>
          <w:noProof/>
        </w:rPr>
        <w:lastRenderedPageBreak/>
        <w:drawing>
          <wp:inline distT="0" distB="0" distL="0" distR="0" wp14:anchorId="7BFA4C11" wp14:editId="79F5D112">
            <wp:extent cx="2480807" cy="2528124"/>
            <wp:effectExtent l="0" t="0" r="0" b="5715"/>
            <wp:docPr id="187911559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598" name="Imagen 1" descr="Mapa&#10;&#10;Descripción generada automáticamente"/>
                    <pic:cNvPicPr/>
                  </pic:nvPicPr>
                  <pic:blipFill>
                    <a:blip r:embed="rId320"/>
                    <a:stretch>
                      <a:fillRect/>
                    </a:stretch>
                  </pic:blipFill>
                  <pic:spPr>
                    <a:xfrm>
                      <a:off x="0" y="0"/>
                      <a:ext cx="2515946" cy="2563933"/>
                    </a:xfrm>
                    <a:prstGeom prst="rect">
                      <a:avLst/>
                    </a:prstGeom>
                  </pic:spPr>
                </pic:pic>
              </a:graphicData>
            </a:graphic>
          </wp:inline>
        </w:drawing>
      </w:r>
      <w:r>
        <w:rPr>
          <w:noProof/>
        </w:rPr>
        <w:drawing>
          <wp:inline distT="0" distB="0" distL="0" distR="0" wp14:anchorId="3C7ADFCE" wp14:editId="480AB29E">
            <wp:extent cx="2629365" cy="2417197"/>
            <wp:effectExtent l="0" t="0" r="0" b="2540"/>
            <wp:docPr id="55361223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2238" name="Imagen 1" descr="Mapa&#10;&#10;Descripción generada automáticamente"/>
                    <pic:cNvPicPr/>
                  </pic:nvPicPr>
                  <pic:blipFill>
                    <a:blip r:embed="rId321"/>
                    <a:stretch>
                      <a:fillRect/>
                    </a:stretch>
                  </pic:blipFill>
                  <pic:spPr>
                    <a:xfrm>
                      <a:off x="0" y="0"/>
                      <a:ext cx="2634607" cy="2422016"/>
                    </a:xfrm>
                    <a:prstGeom prst="rect">
                      <a:avLst/>
                    </a:prstGeom>
                  </pic:spPr>
                </pic:pic>
              </a:graphicData>
            </a:graphic>
          </wp:inline>
        </w:drawing>
      </w:r>
    </w:p>
    <w:p w14:paraId="35D0F74C" w14:textId="715C2198" w:rsidR="00DA4E29" w:rsidRDefault="0023657B" w:rsidP="000F2008">
      <w:pPr>
        <w:pStyle w:val="Descripcin"/>
      </w:pPr>
      <w:bookmarkStart w:id="250" w:name="_Toc147407328"/>
      <w:r>
        <w:t xml:space="preserve">Figura  </w:t>
      </w:r>
      <w:fldSimple w:instr=" STYLEREF 1 \s ">
        <w:r w:rsidR="000F2008">
          <w:rPr>
            <w:noProof/>
          </w:rPr>
          <w:t>8</w:t>
        </w:r>
      </w:fldSimple>
      <w:r w:rsidR="000F2008">
        <w:noBreakHyphen/>
      </w:r>
      <w:fldSimple w:instr=" SEQ Figura_ \* ARABIC \s 1 ">
        <w:r w:rsidR="000F2008">
          <w:rPr>
            <w:noProof/>
          </w:rPr>
          <w:t>28</w:t>
        </w:r>
      </w:fldSimple>
      <w:r>
        <w:t xml:space="preserve"> Intervalos de transmisión recomendados a 80 km/h</w:t>
      </w:r>
      <w:bookmarkEnd w:id="250"/>
    </w:p>
    <w:p w14:paraId="29E7B10A" w14:textId="69E04C38" w:rsidR="007C1A19" w:rsidRDefault="007C1A19" w:rsidP="009C06B2">
      <w:r>
        <w:t xml:space="preserve">Los mensajes con un tamaño de paquete mayor pueden funcionar en escenarios a altas velocidades, como se muestra a 80 km/h, donde incluso funciona con 20 nodos. En ellos, en lugar de tener que acceder al medio múltiples veces en un corto intervalo (por la velocidad), resulta mejor mandar menos paquetes de tamaño más grande. Esto funciona siempre que la densidad de nodos no sea muy alta. </w:t>
      </w:r>
    </w:p>
    <w:p w14:paraId="25EC7E64" w14:textId="5B9CD016" w:rsidR="009C06B2" w:rsidRDefault="009C06B2" w:rsidP="009C06B2">
      <w:r>
        <w:t xml:space="preserve">Se observa, sobre todo, la necesidad de un nodo para coordinar y evitar la colisión entre mensajes, igualmente, puede experimentarse juntar comunicación peer to peer con el uso de canales, para dedicarlo a la comunicación de detecciones, y dejar el broadcast para otras aplicaciones de seguridad, como el caso 1 para cambiar de carril o avisar de frenado. </w:t>
      </w:r>
    </w:p>
    <w:p w14:paraId="108AF15F" w14:textId="1B257B8D" w:rsidR="005E6E8C" w:rsidRPr="005E6E8C" w:rsidRDefault="005E6E8C" w:rsidP="005E6E8C">
      <w:r>
        <w:t>Respecto a los patrones de comunicación, c</w:t>
      </w:r>
      <w:r w:rsidRPr="005E6E8C">
        <w:t>on la idea de compartir las detecciones por razones de seguridad</w:t>
      </w:r>
      <w:r>
        <w:t>, en realidad</w:t>
      </w:r>
      <w:r w:rsidRPr="005E6E8C">
        <w:t xml:space="preserve"> </w:t>
      </w:r>
      <w:r>
        <w:t xml:space="preserve">no </w:t>
      </w:r>
      <w:r w:rsidRPr="005E6E8C">
        <w:t>nos interesa abarcar gran área</w:t>
      </w:r>
      <w:r>
        <w:t>. C</w:t>
      </w:r>
      <w:r w:rsidRPr="005E6E8C">
        <w:t xml:space="preserve">omo se ve en los resultados, con 200 metros se logra notificar adecuadamente a los vehículos en la mayoría de </w:t>
      </w:r>
      <w:r>
        <w:lastRenderedPageBreak/>
        <w:t xml:space="preserve">los </w:t>
      </w:r>
      <w:r w:rsidRPr="005E6E8C">
        <w:t xml:space="preserve">casos, y por la misma razón, en general un solo salto es suficiente para cubrir puntos ciegos. En cambio, buscar una gran cobertura </w:t>
      </w:r>
      <w:r>
        <w:t xml:space="preserve">(por medio de más saltos) </w:t>
      </w:r>
      <w:r w:rsidRPr="005E6E8C">
        <w:t xml:space="preserve">puede traernos problemas de inundación. Lo que podría ser interesante, es el uso de alguna forma de geocasting, lo que requeriría de mayor inteligencia en el modelo, para que el mensaje solo fuera procesado por autos a los que le sirva (por ejemplo, </w:t>
      </w:r>
      <w:r>
        <w:t xml:space="preserve">que se encuentren en el </w:t>
      </w:r>
      <w:r w:rsidRPr="005E6E8C">
        <w:t>mismo carril)</w:t>
      </w:r>
      <w:r>
        <w:t>.</w:t>
      </w:r>
    </w:p>
    <w:p w14:paraId="29125F85" w14:textId="77777777" w:rsidR="005E6E8C" w:rsidRDefault="005E6E8C" w:rsidP="009C06B2"/>
    <w:bookmarkEnd w:id="198"/>
    <w:p w14:paraId="438C77BE" w14:textId="77777777" w:rsidR="00D03C3E" w:rsidRDefault="00D03C3E" w:rsidP="005132F8"/>
    <w:p w14:paraId="6A496D3A" w14:textId="3EBC21DD" w:rsidR="007F6BD6" w:rsidRDefault="00D03C3E" w:rsidP="00FE5721">
      <w:pPr>
        <w:spacing w:before="0" w:after="0" w:line="240" w:lineRule="auto"/>
        <w:jc w:val="left"/>
      </w:pPr>
      <w:r>
        <w:br w:type="page"/>
      </w:r>
    </w:p>
    <w:p w14:paraId="6A9C311D" w14:textId="1034ECEF" w:rsidR="006911C2" w:rsidRDefault="006911C2" w:rsidP="00FC4CC8">
      <w:pPr>
        <w:pStyle w:val="Ttulo1"/>
        <w:numPr>
          <w:ilvl w:val="0"/>
          <w:numId w:val="52"/>
        </w:numPr>
        <w:rPr>
          <w:szCs w:val="24"/>
          <w:lang w:val="es-MX"/>
        </w:rPr>
      </w:pPr>
      <w:bookmarkStart w:id="251" w:name="_Toc132494003"/>
      <w:bookmarkStart w:id="252" w:name="_Toc147407391"/>
      <w:bookmarkStart w:id="253" w:name="_Hlk146811589"/>
      <w:bookmarkEnd w:id="220"/>
      <w:bookmarkEnd w:id="227"/>
      <w:r w:rsidRPr="00F34A70">
        <w:rPr>
          <w:szCs w:val="24"/>
          <w:lang w:val="es-MX"/>
        </w:rPr>
        <w:lastRenderedPageBreak/>
        <w:t>Conclusiones</w:t>
      </w:r>
      <w:bookmarkEnd w:id="251"/>
      <w:bookmarkEnd w:id="252"/>
    </w:p>
    <w:p w14:paraId="05150D8A" w14:textId="24D629D9" w:rsidR="006911C2" w:rsidRPr="008261B5" w:rsidRDefault="008261B5" w:rsidP="008261B5">
      <w:r>
        <w:t xml:space="preserve">El tema abordado en el trabajo fue la programación de un nodo de ROS para la detección y rastreo de vehículos, junto con la simulación de una red vanet con aplicaciones en seguridad para la identificación de parámetros y verificar su fiabilidad. En ambos casos se ha buscado marcar los pasos para la continuación en la investigación en vehículos autónomos, especialmente para el modelo de coche autónomo AutoModelcar. </w:t>
      </w:r>
      <w:r w:rsidR="009F4F44">
        <w:t xml:space="preserve"> </w:t>
      </w:r>
    </w:p>
    <w:p w14:paraId="3F35CCFF" w14:textId="2975E2C1" w:rsidR="008261B5" w:rsidRDefault="008261B5" w:rsidP="008261B5">
      <w:r>
        <w:t xml:space="preserve">Dentro de los detectores se mostró con detalle la implementación y se realizó un manual, junto con la documentación del carro, que permita avanzar en la programación de nuevos nodos que se ocupen de tareas como navegación, así mismo poder expandir el problema de detección. Desde el enfoque </w:t>
      </w:r>
      <w:r w:rsidR="0052683E">
        <w:t xml:space="preserve">sobre el </w:t>
      </w:r>
      <w:r>
        <w:t xml:space="preserve">que se abordó, se buscó priorizar la velocidad de los métodos usados, para que fuera posible usar en el carro físico durante la conducción. La combinación de máquinas de soporte vectorial con filtros de cascada resultó ser efectiva en este punto, alcanzando una frecuencia de </w:t>
      </w:r>
      <w:r w:rsidRPr="00CA4EB2">
        <w:t>5</w:t>
      </w:r>
      <w:r>
        <w:t xml:space="preserve"> Hz</w:t>
      </w:r>
      <w:r w:rsidR="004773DA">
        <w:t xml:space="preserve">. Con tiempos para la detección de un frame completo de </w:t>
      </w:r>
      <w:r w:rsidR="00CA4EB2">
        <w:t>300 a 400 ms</w:t>
      </w:r>
      <w:r w:rsidR="004773DA">
        <w:t xml:space="preserve"> y de solo regiones de </w:t>
      </w:r>
      <w:r w:rsidR="00CA4EB2">
        <w:t>90-100 ms</w:t>
      </w:r>
      <w:r w:rsidR="004773DA">
        <w:t>.</w:t>
      </w:r>
    </w:p>
    <w:p w14:paraId="29F85657" w14:textId="5D4704DE" w:rsidR="007D17B8" w:rsidRDefault="008261B5" w:rsidP="008261B5">
      <w:r>
        <w:t>Sin embargo, dentro de la precisión se requiere de mayor trabajo. Para ello se debe ampliar el tamaño de los datasets para el entrenamiento, y mejorar el entrenamiento del filt</w:t>
      </w:r>
      <w:r w:rsidR="007D17B8">
        <w:t>r</w:t>
      </w:r>
      <w:r>
        <w:t>o de cascada, que terminó siendo la parte más débil de la detección</w:t>
      </w:r>
      <w:r w:rsidR="007D17B8">
        <w:t xml:space="preserve">. Igualmente se puede replicar y ampliar para la detección de otros objetos, siguiendo los mismos pasos descritos. Dentro de las ideas aplicadas con svm, fue el uso de dos detectores para el reconocimiento tanto de coches desde atrás, como de lado. Expandiendo esto, otras posibles mejoras a futuro, es </w:t>
      </w:r>
      <w:r w:rsidR="007D17B8">
        <w:lastRenderedPageBreak/>
        <w:t>dividir la imagen en regiones, a las que a cada una aplicar detectores diferentes. De forma que se puedan suplir algunas de las fallas encontradas en los resultados, como detectar partes del coche cuando no está completo en la imagen, sin afectar gravemente el rendimiento (en lugar de aplicar todos los detectores sobre la ventana completa). Igualmente, agregar el uso del LiDAR para elegir regiones de interés, sobre las cuales hacer la detección.</w:t>
      </w:r>
    </w:p>
    <w:p w14:paraId="744E12A4" w14:textId="52321D3F" w:rsidR="00355F8B" w:rsidRDefault="007D17B8" w:rsidP="00355F8B">
      <w:r>
        <w:t>La idea de usar estos métodos, frente a otras ideas más sencillas aplicadas sobre el carro en físico. Es que, mediante la identificación del objeto y su movimiento, le permite al coche generar un contexto, reconocer el ambiente donde se mueve y modificar su comportamiento de forma más efectiva y segura. Esto funciona para el modelo de AutoModelcar, pero como se ha mencionado en el trabajo, no podrá suplir las ventajas que traen las redes neuronales, apoyadas con el crecimiento en el poder computacional.</w:t>
      </w:r>
    </w:p>
    <w:p w14:paraId="1591324C" w14:textId="4622F8A9" w:rsidR="007D17B8" w:rsidRDefault="007D17B8" w:rsidP="00355F8B">
      <w:r>
        <w:t xml:space="preserve">En el campo de las redes vanet, la combinación elegida contempla el uso de </w:t>
      </w:r>
      <w:r w:rsidR="00497B5A">
        <w:t xml:space="preserve">DSRC para que por broadcasting los nodos informen de sus detecciones. Con lo cual cubrir puntos ciegos como cruceros, donde no se puedan valer únicamente de su información. Mediante esto podrán tomar medidas evasivas, o como se propone, usar el protocolo de AODV para la negociación y coordinación entre dos vehículos. Esto se podría lograr partiendo de información que contienen los vehículos, como es su ubicación geográfica mediante gps, su velocidad, la posición y velocidad estimada de los vehículos detectados, y por los mensajes recibidos, la densidad estimada del tráfico. </w:t>
      </w:r>
    </w:p>
    <w:p w14:paraId="5C995C3C" w14:textId="58965F48" w:rsidR="00497B5A" w:rsidRDefault="00497B5A" w:rsidP="00355F8B">
      <w:r>
        <w:lastRenderedPageBreak/>
        <w:t>En las pruebas</w:t>
      </w:r>
      <w:r w:rsidR="0052683E">
        <w:t>,</w:t>
      </w:r>
      <w:r>
        <w:t xml:space="preserve"> los resultados alcanzados</w:t>
      </w:r>
      <w:r w:rsidR="004773DA">
        <w:t xml:space="preserve"> alcanzan a compartir mensajes </w:t>
      </w:r>
      <w:r w:rsidR="00AD36CA">
        <w:t>con un payload de 1 kB</w:t>
      </w:r>
      <w:r w:rsidR="004773DA">
        <w:t>,</w:t>
      </w:r>
      <w:r w:rsidR="00AD36CA">
        <w:t xml:space="preserve"> con intervalos por lo general de 0.5 segundos en la mayoría de los escenarios. En algunos, incluso se puede recurrir a intervalos menores de 0.2s con 10 nodos, usar paquetes con 2 kB de payload, o en situaciones no críticas compartir con un intervalo de 1 segundo. En la mayoría de los casos, el mensaje se</w:t>
      </w:r>
      <w:r w:rsidR="004773DA">
        <w:t xml:space="preserve"> logra compartir con </w:t>
      </w:r>
      <w:r w:rsidR="00AD36CA">
        <w:t xml:space="preserve">una </w:t>
      </w:r>
      <w:r w:rsidR="004773DA">
        <w:t xml:space="preserve">alta probabilidad, </w:t>
      </w:r>
      <w:r w:rsidR="00AD36CA">
        <w:t xml:space="preserve">lo que ayudaría a reducir incluso riesgo de colisiones. Las limitaciones se </w:t>
      </w:r>
      <w:r w:rsidR="00790D43">
        <w:t>encuentran con velocidades de</w:t>
      </w:r>
      <w:r w:rsidR="004773DA">
        <w:t xml:space="preserve"> </w:t>
      </w:r>
      <w:r w:rsidR="00AD36CA">
        <w:t>hasta</w:t>
      </w:r>
      <w:r w:rsidR="004773DA">
        <w:t xml:space="preserve"> 80 km/h donde el desempeño empeora considerablemente</w:t>
      </w:r>
      <w:r w:rsidR="00AD36CA">
        <w:t xml:space="preserve">, y </w:t>
      </w:r>
      <w:r w:rsidR="00790D43">
        <w:t>también, en el caso con</w:t>
      </w:r>
      <w:r w:rsidR="00AD36CA">
        <w:t xml:space="preserve"> 30 vehículos (todos tratándose de comunicar simultáneamente) a partir de </w:t>
      </w:r>
      <w:r w:rsidR="00790D43">
        <w:t xml:space="preserve">velocidades de </w:t>
      </w:r>
      <w:r w:rsidR="00AD36CA">
        <w:t>50 km/h</w:t>
      </w:r>
      <w:r w:rsidR="004773DA">
        <w:t>. Esto nos m</w:t>
      </w:r>
      <w:r>
        <w:t xml:space="preserve">uestra que pueden ser fiables para la comunicación. Y en especial si se puede considerar que conoce su entorno, y sabe que se aproxima </w:t>
      </w:r>
      <w:r w:rsidR="00AD36CA">
        <w:t xml:space="preserve">por ejemplo </w:t>
      </w:r>
      <w:r>
        <w:t>a un crucero.</w:t>
      </w:r>
      <w:r w:rsidR="00333D31">
        <w:t xml:space="preserve"> Los resultados pueden mejorar si considera la presencia de infraestructura para coordinar (ayudaría a reducir colisiones en las transmisiones, como retraso para acceder al medio).</w:t>
      </w:r>
    </w:p>
    <w:p w14:paraId="615B104D" w14:textId="2A544BEA" w:rsidR="00497B5A" w:rsidRDefault="00497B5A" w:rsidP="00355F8B">
      <w:r>
        <w:t>La investigación</w:t>
      </w:r>
      <w:r w:rsidR="0052683E">
        <w:t>,</w:t>
      </w:r>
      <w:r>
        <w:t xml:space="preserve"> por cuestiones de lo amplio que es el tema y por tiempo, fue muy limitada, pero se espera </w:t>
      </w:r>
      <w:r w:rsidR="0052683E">
        <w:t xml:space="preserve">que, </w:t>
      </w:r>
      <w:r>
        <w:t>con los parámetros identificados, se pued</w:t>
      </w:r>
      <w:r w:rsidR="0052683E">
        <w:t>a</w:t>
      </w:r>
      <w:r>
        <w:t xml:space="preserve"> </w:t>
      </w:r>
      <w:r w:rsidR="0052683E">
        <w:t>profundizar</w:t>
      </w:r>
      <w:r>
        <w:t xml:space="preserve"> más. En especial se requiere la simulación de más escenarios, donde considerar más velocidades (y que no todos los nodos se muevan a la misma velocidad), densidad</w:t>
      </w:r>
      <w:r w:rsidR="0052683E">
        <w:t>es</w:t>
      </w:r>
      <w:r>
        <w:t xml:space="preserve"> de tráfico</w:t>
      </w:r>
      <w:r w:rsidR="0052683E">
        <w:t xml:space="preserve"> y</w:t>
      </w:r>
      <w:r>
        <w:t xml:space="preserve"> niveles de ruido. Mejoras que pueden ayudar a que los resultados de las simulaciones sean más realistas, se incluye </w:t>
      </w:r>
      <w:r w:rsidR="0052683E">
        <w:t xml:space="preserve">también, el probar </w:t>
      </w:r>
      <w:r>
        <w:t>otros modelos de path loss, pues el rebote de las señales puede empeorar los resultados.</w:t>
      </w:r>
      <w:r w:rsidR="007B2FCF">
        <w:t xml:space="preserve"> Así mismo, considerar temas de seguridad</w:t>
      </w:r>
      <w:r w:rsidR="00DB7139">
        <w:t xml:space="preserve"> y realizar pruebas con autos de verdad</w:t>
      </w:r>
      <w:r w:rsidR="007B2FCF">
        <w:t>.</w:t>
      </w:r>
    </w:p>
    <w:p w14:paraId="24240B99" w14:textId="71A9E068" w:rsidR="00497B5A" w:rsidRDefault="007B2FCF" w:rsidP="00355F8B">
      <w:r>
        <w:lastRenderedPageBreak/>
        <w:t xml:space="preserve">En el caso planteado para el uso de AODV, tiene algunas complejidades extra al tratarse de un protocolo reactivo, por el que conlleva mayores retrasos. Además, de que, como se menciona se requiere otra banda para transmitir y tengan tecnología mu-mimo (múltiple usuario - múltiples entradas y salidas). Algunas soluciones que han </w:t>
      </w:r>
      <w:r w:rsidR="00333D31">
        <w:t>planteado especialistas</w:t>
      </w:r>
      <w:r>
        <w:t xml:space="preserve"> para reducir la inundación en AODV, es el uso de canales (cada nodo requerirá tener un canal por defecto, quien quiera transmitir a él debe descubrir cuál es, una forma sería enviando por todos los canales). DSRC puede ayudar en esta tarea, agregando en la información compartida, el canal correspondiente a cada vehículo, así mismo, podría servir para formar tablas de ruteo</w:t>
      </w:r>
      <w:r w:rsidR="00D84215">
        <w:t xml:space="preserve"> (si se extiende por medio de una aplicación para cubrir la c</w:t>
      </w:r>
      <w:r w:rsidR="005A0D29">
        <w:t>apa 3)</w:t>
      </w:r>
      <w:r>
        <w:t>, pese a que no están diseñados para trabajar juntos.</w:t>
      </w:r>
    </w:p>
    <w:p w14:paraId="4B3D3920" w14:textId="44354711" w:rsidR="007B2FCF" w:rsidRDefault="007B2FCF" w:rsidP="006B0B30">
      <w:r>
        <w:t>Por último, se planteó cómo podría implementarse en el modelo de carro físico</w:t>
      </w:r>
      <w:r w:rsidR="00333D31">
        <w:t>. Para ello se requiere de hardware para la conexión a redes inalámbricas. En AODV, se necesita de un módulo transceptor inalámbric</w:t>
      </w:r>
      <w:r w:rsidR="005A0D29">
        <w:t>o</w:t>
      </w:r>
      <w:r w:rsidR="00333D31">
        <w:t xml:space="preserve"> que opere en la frecuencia deseada, como 5.9 GHz</w:t>
      </w:r>
      <w:r w:rsidR="00D84215">
        <w:t xml:space="preserve"> (aquí se tiene mayor flexibilidad)</w:t>
      </w:r>
      <w:r w:rsidR="00333D31">
        <w:t>, El protocolo se puede implementar de forma directa en Linux, y hay opciones open source como AODV-UU. Para DSRC</w:t>
      </w:r>
      <w:r w:rsidR="00D84215">
        <w:t xml:space="preserve"> se necesita específicamente de un módulo compatible con IEEE 802.11p. Igualmente, se requiere de un receptor gps y software, para Linux se tiene gpsd Daemon, que comparte las mediciones con todas las aplicaciones. Para su uso con Ros, a partir de sus versiones melodic y noetic, contiene la librería gpsd_client.</w:t>
      </w:r>
    </w:p>
    <w:p w14:paraId="138267E2" w14:textId="5207DE36" w:rsidR="00D84215" w:rsidRDefault="00D84215" w:rsidP="006B0B30">
      <w:r>
        <w:lastRenderedPageBreak/>
        <w:t xml:space="preserve">Juntar DSRC con ROS </w:t>
      </w:r>
      <w:r w:rsidR="005A0D29">
        <w:t xml:space="preserve">de forma directa </w:t>
      </w:r>
      <w:r>
        <w:t xml:space="preserve">es una tarea más difícil, que requiere la implementación de una aplicación que extienda la capa 3. </w:t>
      </w:r>
      <w:r w:rsidR="005A0D29">
        <w:t xml:space="preserve">Pues DSRC no usa direcciones IP y ROS no considera el uso de IP dinámicas. Además, sería necesario el uso de librerías como ROS_multimaster. En este punto, para compartir las detecciones, sería mejor no usar ros para publicar y suscribirse, ni considerar </w:t>
      </w:r>
      <w:r w:rsidR="004773DA">
        <w:t>cada</w:t>
      </w:r>
      <w:r w:rsidR="005A0D29">
        <w:t xml:space="preserve"> vehículo como </w:t>
      </w:r>
      <w:r w:rsidR="004773DA">
        <w:t xml:space="preserve">un </w:t>
      </w:r>
      <w:r w:rsidR="005A0D29">
        <w:t>nodo de ros. En su lugar</w:t>
      </w:r>
      <w:r w:rsidR="004773DA">
        <w:t>,</w:t>
      </w:r>
      <w:r w:rsidR="005A0D29">
        <w:t xml:space="preserve"> manejar DSRC para la comunicación de los nodos y la información recibida </w:t>
      </w:r>
      <w:r w:rsidR="004773DA">
        <w:t>leerla</w:t>
      </w:r>
      <w:r w:rsidR="005A0D29">
        <w:t xml:space="preserve"> con</w:t>
      </w:r>
      <w:r w:rsidR="004773DA">
        <w:t xml:space="preserve"> un nodo de</w:t>
      </w:r>
      <w:r w:rsidR="005A0D29">
        <w:t xml:space="preserve"> ROS (en lugar de intentar conectarse a otro vehículo, para suscribirse a sus mensajes).</w:t>
      </w:r>
    </w:p>
    <w:bookmarkEnd w:id="253"/>
    <w:p w14:paraId="42906ECC" w14:textId="6CADDF25" w:rsidR="006911C2" w:rsidRPr="00F34A70" w:rsidRDefault="006911C2" w:rsidP="006B0B30">
      <w:pPr>
        <w:rPr>
          <w:rFonts w:ascii="Arial" w:hAnsi="Arial" w:cs="Arial"/>
          <w:szCs w:val="24"/>
        </w:rPr>
      </w:pPr>
      <w:r w:rsidRPr="00F34A70">
        <w:rPr>
          <w:rFonts w:ascii="Arial" w:hAnsi="Arial" w:cs="Arial"/>
          <w:szCs w:val="24"/>
        </w:rPr>
        <w:br w:type="page"/>
      </w:r>
    </w:p>
    <w:p w14:paraId="39F76CD0" w14:textId="04E23002" w:rsidR="006911C2" w:rsidRPr="00F34A70" w:rsidRDefault="006911C2" w:rsidP="00BC5DBB">
      <w:pPr>
        <w:pStyle w:val="Ttulo1"/>
        <w:numPr>
          <w:ilvl w:val="0"/>
          <w:numId w:val="33"/>
        </w:numPr>
        <w:rPr>
          <w:szCs w:val="24"/>
          <w:lang w:val="es-MX"/>
        </w:rPr>
      </w:pPr>
      <w:bookmarkStart w:id="254" w:name="_Toc132494006"/>
      <w:bookmarkStart w:id="255" w:name="_Toc147407392"/>
      <w:r w:rsidRPr="00F34A70">
        <w:rPr>
          <w:szCs w:val="24"/>
          <w:lang w:val="es-MX"/>
        </w:rPr>
        <w:lastRenderedPageBreak/>
        <w:t>Apéndice</w:t>
      </w:r>
      <w:bookmarkEnd w:id="254"/>
      <w:r w:rsidRPr="00F34A70">
        <w:rPr>
          <w:szCs w:val="24"/>
          <w:lang w:val="es-MX"/>
        </w:rPr>
        <w:t xml:space="preserve"> </w:t>
      </w:r>
      <w:r w:rsidR="00BB4DB5">
        <w:rPr>
          <w:szCs w:val="24"/>
          <w:lang w:val="es-MX"/>
        </w:rPr>
        <w:t xml:space="preserve">1: </w:t>
      </w:r>
      <w:r w:rsidR="00BC5DBB">
        <w:rPr>
          <w:szCs w:val="24"/>
          <w:lang w:val="es-MX"/>
        </w:rPr>
        <w:t>D</w:t>
      </w:r>
      <w:r w:rsidR="00BB4DB5">
        <w:rPr>
          <w:szCs w:val="24"/>
          <w:lang w:val="es-MX"/>
        </w:rPr>
        <w:t>ocumentación</w:t>
      </w:r>
      <w:bookmarkEnd w:id="255"/>
    </w:p>
    <w:p w14:paraId="64164632" w14:textId="7A3FC473" w:rsidR="006911C2" w:rsidRPr="00F34A70" w:rsidRDefault="007E7F27">
      <w:pPr>
        <w:pStyle w:val="Ttulo2"/>
        <w:numPr>
          <w:ilvl w:val="1"/>
          <w:numId w:val="33"/>
        </w:numPr>
        <w:rPr>
          <w:szCs w:val="24"/>
          <w:lang w:val="es-MX"/>
        </w:rPr>
      </w:pPr>
      <w:bookmarkStart w:id="256" w:name="_Toc132494007"/>
      <w:r>
        <w:rPr>
          <w:szCs w:val="24"/>
          <w:lang w:val="es-MX"/>
        </w:rPr>
        <w:t xml:space="preserve"> </w:t>
      </w:r>
      <w:bookmarkStart w:id="257" w:name="_Toc147407393"/>
      <w:r w:rsidR="006911C2" w:rsidRPr="00F34A70">
        <w:rPr>
          <w:szCs w:val="24"/>
          <w:lang w:val="es-MX"/>
        </w:rPr>
        <w:t>Documentación AutoModelCar</w:t>
      </w:r>
      <w:bookmarkEnd w:id="256"/>
      <w:bookmarkEnd w:id="257"/>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587008" behindDoc="0" locked="0" layoutInCell="1" allowOverlap="1" wp14:anchorId="1F7355B7" wp14:editId="195B2E4C">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5520E87F" w:rsidR="00B6548A" w:rsidRPr="00544AAF" w:rsidRDefault="00B6548A" w:rsidP="000F2008">
                            <w:pPr>
                              <w:pStyle w:val="Descripcin"/>
                              <w:rPr>
                                <w:noProof/>
                                <w:sz w:val="24"/>
                                <w:szCs w:val="24"/>
                              </w:rPr>
                            </w:pPr>
                            <w:bookmarkStart w:id="258" w:name="_Toc147407329"/>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63" type="#_x0000_t202" style="position:absolute;left:0;text-align:left;margin-left:.25pt;margin-top:245.75pt;width:441.65pt;height:.0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C0bGQIAAEAEAAAOAAAAZHJzL2Uyb0RvYy54bWysU8Fu2zAMvQ/YPwi6L046JOi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" stroked="f">
                <v:textbox style="mso-fit-shape-to-text:t" inset="0,0,0,0">
                  <w:txbxContent>
                    <w:p w14:paraId="77280DF2" w14:textId="5520E87F" w:rsidR="00B6548A" w:rsidRPr="00544AAF" w:rsidRDefault="00B6548A" w:rsidP="000F2008">
                      <w:pPr>
                        <w:pStyle w:val="Descripcin"/>
                        <w:rPr>
                          <w:noProof/>
                          <w:sz w:val="24"/>
                          <w:szCs w:val="24"/>
                        </w:rPr>
                      </w:pPr>
                      <w:bookmarkStart w:id="259" w:name="_Toc147407329"/>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9"/>
                    </w:p>
                  </w:txbxContent>
                </v:textbox>
                <w10:wrap type="square"/>
              </v:shape>
            </w:pict>
          </mc:Fallback>
        </mc:AlternateContent>
      </w:r>
      <w:r w:rsidR="00087271">
        <w:rPr>
          <w:noProof/>
          <w:szCs w:val="24"/>
        </w:rPr>
        <mc:AlternateContent>
          <mc:Choice Requires="wpg">
            <w:drawing>
              <wp:anchor distT="0" distB="0" distL="114300" distR="114300" simplePos="0" relativeHeight="251666432" behindDoc="0" locked="0" layoutInCell="1" allowOverlap="1" wp14:anchorId="2CF6F1C4" wp14:editId="7F1B690C">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61A5174" id="Grupo 1" o:spid="_x0000_s1026" style="position:absolute;margin-left:.25pt;margin-top:101.6pt;width:441.65pt;height:139.65pt;z-index:25166643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324"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325"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r w:rsidR="00631893" w:rsidRPr="00631893">
        <w:rPr>
          <w:rStyle w:val="nfasis"/>
          <w:i w:val="0"/>
          <w:iCs w:val="0"/>
        </w:rPr>
        <w:t>Freie Universität Berlin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Conexión a la odroid</w:t>
      </w:r>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6"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7"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8"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6FC63B2B" w:rsidR="006911C2" w:rsidRPr="00F34A70" w:rsidRDefault="006911C2" w:rsidP="0005094C">
      <w:pPr>
        <w:tabs>
          <w:tab w:val="left" w:pos="916"/>
          <w:tab w:val="left" w:pos="1832"/>
          <w:tab w:val="left" w:pos="2748"/>
          <w:tab w:val="left" w:pos="3664"/>
          <w:tab w:val="left" w:pos="549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9"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r w:rsidR="0005094C">
        <w:rPr>
          <w:rFonts w:ascii="Consolas" w:hAnsi="Consolas" w:cs="Arial"/>
          <w:sz w:val="22"/>
          <w:szCs w:val="18"/>
        </w:rPr>
        <w:tab/>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330"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Password: elfmeter</w:t>
      </w:r>
    </w:p>
    <w:p w14:paraId="0D7408E2" w14:textId="5BA8FFD0"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r w:rsidR="0005094C">
        <w:rPr>
          <w:szCs w:val="24"/>
        </w:rPr>
        <w:t>, del robot 2 es Modelcar-126</w:t>
      </w:r>
      <w:r w:rsidRPr="00F34A70">
        <w:rPr>
          <w:szCs w:val="24"/>
        </w:rPr>
        <w:t>.</w:t>
      </w:r>
    </w:p>
    <w:p w14:paraId="3785874A" w14:textId="77777777" w:rsidR="006911C2" w:rsidRPr="00F34A70" w:rsidRDefault="006911C2" w:rsidP="006B0B30">
      <w:pPr>
        <w:rPr>
          <w:szCs w:val="24"/>
        </w:rPr>
      </w:pPr>
      <w:r w:rsidRPr="00F34A70">
        <w:rPr>
          <w:szCs w:val="24"/>
        </w:rPr>
        <w:t>Para ejecutar el programa principal se debe pulsar el botón verde nuevamente o escribir ./autostart.sh (se debe activar los motores para mandarle velocidades con auto_stop)</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Si se requiere otra versión en concreto, se debe buscar el commit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git checkout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Catkin_build</w:t>
      </w:r>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Corresponde a los pasos de instalación indicados en la wiki del AutoModel:</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cd model_car</w:t>
      </w:r>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Copiará archivos como el bashrc y el autostart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"yyyy-mm-dd hh:mm:ss"</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Catkin make</w:t>
      </w:r>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Otra alternativa que es la usada es mediante catkin make, para ello se debe primero crear un nuevo catkin workspace:</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mkdir -p ~/catkin_ws/src</w:t>
      </w:r>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~/catkin_ws/</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git checkout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Sobre el directorio descargado, se copia únicamente la carpeta src dentro del catkin_ws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$cp -r src /path donde se creó el nuevo workspace</w:t>
      </w:r>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catkin_make</w:t>
      </w:r>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catkin make es una herramienta para compilar código en un workspace de catkin, equivale a la unión de los comandos cmake y make, y debe ser llamado siempre desde la raíz. </w:t>
      </w:r>
      <w:r w:rsidRPr="00F34A70">
        <w:rPr>
          <w:szCs w:val="24"/>
        </w:rPr>
        <w:lastRenderedPageBreak/>
        <w:t>En el proceso se agregan los directorios build y devel, junto con los archivos CMakeLists, los cuales preparan y ejecutan el proceso de compilación.</w:t>
      </w:r>
    </w:p>
    <w:p w14:paraId="447CA151" w14:textId="77777777" w:rsidR="006911C2" w:rsidRPr="00F34A70" w:rsidRDefault="006911C2" w:rsidP="006B0B30">
      <w:pPr>
        <w:rPr>
          <w:szCs w:val="24"/>
        </w:rPr>
      </w:pPr>
      <w:r w:rsidRPr="00F34A70">
        <w:rPr>
          <w:szCs w:val="24"/>
        </w:rPr>
        <w:t>Por otro lado, catkin build se comporta como catkin_make_isolated, el cual aísla cada paquete en source y los construye de manera separada. De tal manera que no hay un archivo CMakeLists en el nivel más alto, sino que cada paquete es independiente y, por lo tanto, se puede llamar catkin build desde cualquier directorio.</w:t>
      </w:r>
    </w:p>
    <w:p w14:paraId="7C457C82" w14:textId="77777777" w:rsidR="006911C2" w:rsidRPr="00F34A70" w:rsidRDefault="006911C2" w:rsidP="006B0B30">
      <w:pPr>
        <w:rPr>
          <w:szCs w:val="24"/>
        </w:rPr>
      </w:pPr>
      <w:r w:rsidRPr="00F34A70">
        <w:rPr>
          <w:szCs w:val="24"/>
        </w:rPr>
        <w:t>Sin embargo, se debe tener cuidado con la información que se pasan entre paquetes en los archivos CMake, pues estos generan las dependencias entre todos los paquetes.</w:t>
      </w:r>
    </w:p>
    <w:p w14:paraId="10C69080" w14:textId="0CE749CF" w:rsidR="006911C2" w:rsidRPr="00F34A70" w:rsidRDefault="006911C2" w:rsidP="006B0B30">
      <w:pPr>
        <w:rPr>
          <w:szCs w:val="24"/>
        </w:rPr>
      </w:pPr>
      <w:r w:rsidRPr="00F34A70">
        <w:rPr>
          <w:szCs w:val="24"/>
        </w:rPr>
        <w:t xml:space="preserve">Catkin_build y catkin_make son incompatibles entre sí, usar uno u otro depende de cómo se construyó el repositorio originalmente. Debido a que se cuentan con dos repositorios en el </w:t>
      </w:r>
      <w:r w:rsidR="00B52EDA">
        <w:rPr>
          <w:szCs w:val="24"/>
        </w:rPr>
        <w:t>vehículo</w:t>
      </w:r>
      <w:r w:rsidRPr="00F34A70">
        <w:rPr>
          <w:szCs w:val="24"/>
        </w:rPr>
        <w:t>, el original catkin_ws y sobre el que se trabaja en workspaceAutonomos\catkin_ws1\.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catkin_make. Sin embargo, hay algunas configuraciones dentro de opt/ros/indigo que catkin_make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el uso de catkin_build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el .bashrc que se encuentra en raíz, hasta abajo se debe agregar la dirección del que se desea usar. Es posible que se creen algunas dependencias entre repositorios si se usa catkin_build, el </w:t>
      </w:r>
      <w:r w:rsidR="00F34A70" w:rsidRPr="00F34A70">
        <w:rPr>
          <w:szCs w:val="24"/>
        </w:rPr>
        <w:t>cual</w:t>
      </w:r>
      <w:r w:rsidRPr="00F34A70">
        <w:rPr>
          <w:szCs w:val="24"/>
        </w:rPr>
        <w:t xml:space="preserve"> </w:t>
      </w:r>
      <w:r w:rsidRPr="00F34A70">
        <w:rPr>
          <w:szCs w:val="24"/>
        </w:rPr>
        <w:lastRenderedPageBreak/>
        <w:t>se puede usar para correr los nodos base, pero no se pueden compilar nuevos programas por incompatibilidad con los otros workspaces.</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en algunos archivos launch relacionados con los nombres de los tópicos que utiliza:</w:t>
      </w:r>
    </w:p>
    <w:p w14:paraId="63B5BD85" w14:textId="77777777" w:rsidR="006911C2" w:rsidRPr="00F34A70" w:rsidRDefault="006911C2" w:rsidP="006B0B30">
      <w:pPr>
        <w:rPr>
          <w:szCs w:val="24"/>
        </w:rPr>
      </w:pPr>
      <w:r w:rsidRPr="00F34A70">
        <w:rPr>
          <w:szCs w:val="24"/>
        </w:rPr>
        <w:t xml:space="preserve">Dentro de launch random movement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random_movement/launch/auto.launch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&lt;include file="$(find light)/launch/light.launch"/&gt;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&lt;include file="$(find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r w:rsidRPr="00F34A70">
        <w:rPr>
          <w:rFonts w:ascii="Courier New" w:hAnsi="Courier New" w:cs="Courier New"/>
          <w:sz w:val="22"/>
          <w:szCs w:val="18"/>
        </w:rPr>
        <w:t>send_steering)/launch/servo_odroid.launch"/&gt;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&lt;include file="$(find </w:t>
      </w:r>
    </w:p>
    <w:p w14:paraId="37098D13" w14:textId="77777777" w:rsidR="006911C2" w:rsidRPr="00F34A70" w:rsidRDefault="006911C2" w:rsidP="00DB32FC">
      <w:pPr>
        <w:spacing w:line="240" w:lineRule="auto"/>
        <w:ind w:left="1404"/>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nano manual_control/launch/manual_PC.launch</w:t>
      </w:r>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&lt;include file="$(find </w:t>
      </w:r>
    </w:p>
    <w:p w14:paraId="7D050974" w14:textId="77777777" w:rsidR="006911C2" w:rsidRPr="00F34A70" w:rsidRDefault="006911C2" w:rsidP="00DB32FC">
      <w:pPr>
        <w:spacing w:line="240" w:lineRule="auto"/>
        <w:ind w:left="708" w:firstLine="708"/>
        <w:rPr>
          <w:rFonts w:ascii="Arial" w:hAnsi="Arial" w:cs="Arial"/>
          <w:sz w:val="22"/>
          <w:szCs w:val="22"/>
        </w:rPr>
      </w:pPr>
      <w:r w:rsidRPr="00F34A70">
        <w:rPr>
          <w:rFonts w:ascii="Courier New" w:hAnsi="Courier New" w:cs="Courier New"/>
          <w:sz w:val="22"/>
          <w:szCs w:val="18"/>
        </w:rPr>
        <w:t>send_steering)/launch/servo_odroid.launch"/&gt;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 xml:space="preserve">&lt;include file="$(find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catkin_make, es posible que algunas variables no se establezcan correctamente, por lo que, para poder usar la cámara de profundidad, es necesario usar el nodelet que se construye con catkin_build.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Se copio librealsense del directorio raíz y el directorio /opt/ros/indigo/ completo. El problema se da en algunas configuraciones que realiza catkin_build a la hora de construir los paquetes que catkin_make no realiza, por lo que el programa de nodelet_manager no puede levantar todos los nodos y entonces la cámara SR300 no logra funcionar.</w:t>
      </w:r>
    </w:p>
    <w:p w14:paraId="1E86742D" w14:textId="77777777" w:rsidR="006911C2" w:rsidRPr="00F34A70" w:rsidRDefault="006911C2" w:rsidP="006B0B30">
      <w:pPr>
        <w:rPr>
          <w:szCs w:val="24"/>
        </w:rPr>
      </w:pPr>
      <w:r w:rsidRPr="00F34A70">
        <w:rPr>
          <w:szCs w:val="24"/>
        </w:rPr>
        <w:t>Dentro de workspaceAutonomos se tienen los directorios lib y lib2, que corresponden a la librería librealsense que traía originalmente el carro y la de la versión 2 respectivamente. Se tienen también op y op2, de igual forma op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r w:rsidRPr="00F34A70">
        <w:rPr>
          <w:rFonts w:ascii="Consolas" w:hAnsi="Consolas" w:cs="Courier New"/>
          <w:sz w:val="22"/>
          <w:szCs w:val="18"/>
        </w:rPr>
        <w:t>cp -r workspaceAutonomos/lib2/ /root/</w:t>
      </w:r>
    </w:p>
    <w:p w14:paraId="3F1A4912" w14:textId="77777777" w:rsidR="006911C2" w:rsidRPr="00F34A70" w:rsidRDefault="006911C2" w:rsidP="00DB32FC">
      <w:pPr>
        <w:spacing w:line="240" w:lineRule="auto"/>
        <w:ind w:left="708"/>
        <w:rPr>
          <w:rFonts w:ascii="Consolas" w:hAnsi="Consolas" w:cs="Arial"/>
          <w:sz w:val="22"/>
          <w:szCs w:val="18"/>
        </w:rPr>
      </w:pPr>
      <w:r w:rsidRPr="00F34A70">
        <w:rPr>
          <w:rFonts w:ascii="Consolas" w:hAnsi="Consolas" w:cs="Courier New"/>
          <w:sz w:val="22"/>
          <w:szCs w:val="18"/>
        </w:rPr>
        <w:t>cp -r workspaceAutonomos/op2/indigo/ /opt/ros/</w:t>
      </w:r>
    </w:p>
    <w:p w14:paraId="6E7219EB" w14:textId="77777777" w:rsidR="006911C2" w:rsidRPr="00F34A70" w:rsidRDefault="006911C2" w:rsidP="006B0B30">
      <w:pPr>
        <w:rPr>
          <w:szCs w:val="24"/>
        </w:rPr>
      </w:pPr>
      <w:r w:rsidRPr="00F34A70">
        <w:rPr>
          <w:szCs w:val="24"/>
        </w:rPr>
        <w:lastRenderedPageBreak/>
        <w:t>Las librerías originales lir y op se guardaron dentro de workspaceAutonomos.</w:t>
      </w:r>
    </w:p>
    <w:p w14:paraId="2A59392B" w14:textId="77777777" w:rsidR="006911C2" w:rsidRPr="00F34A70" w:rsidRDefault="006911C2" w:rsidP="006B0B30">
      <w:pPr>
        <w:rPr>
          <w:szCs w:val="24"/>
        </w:rPr>
      </w:pPr>
      <w:r w:rsidRPr="00F34A70">
        <w:rPr>
          <w:szCs w:val="24"/>
        </w:rPr>
        <w:t>Cada que se utiliza catkin_make para compilar todos los paquetes completos, hay que remplazar nuevamente la librería de opt/ros/indigo. Una solución más cómoda es usar Catkin_make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catkin_make --only-pkg-with-deps prueba</w:t>
      </w:r>
    </w:p>
    <w:p w14:paraId="72EA119B" w14:textId="77777777" w:rsidR="006911C2" w:rsidRDefault="006911C2" w:rsidP="006B0B30">
      <w:pPr>
        <w:rPr>
          <w:szCs w:val="24"/>
        </w:rPr>
      </w:pPr>
      <w:r w:rsidRPr="00F34A70">
        <w:rPr>
          <w:szCs w:val="24"/>
        </w:rPr>
        <w:t>Lo que evita tener que copiar nuevamente las librerías. Igualmente, como se mencionó en la guía algunos paquetes fallan al compilar con cmake, lo que interrumpe su operación, por lo que se debe volver a correr hasta que no haya problemas para que agregue todos los paquetes. De lo contrario, habrá algunos nodos que no podrá encontrar al correr el programa principal.</w:t>
      </w:r>
    </w:p>
    <w:p w14:paraId="44DD8253" w14:textId="6B8D6437" w:rsidR="00F12DAC" w:rsidRDefault="00F12DAC" w:rsidP="006B0B30">
      <w:pPr>
        <w:rPr>
          <w:szCs w:val="24"/>
        </w:rPr>
      </w:pPr>
      <w:r>
        <w:rPr>
          <w:szCs w:val="24"/>
        </w:rPr>
        <w:t xml:space="preserve">En el caso específico del carro puede tener problemas con el reloj que impiden compilar “clock skew detected”. Para corregirlo se puede actualizar las marcas de tiempo con: </w:t>
      </w:r>
    </w:p>
    <w:p w14:paraId="0858981A" w14:textId="23BE739D" w:rsidR="00F12DAC" w:rsidRPr="00F12DAC" w:rsidRDefault="00F12DAC" w:rsidP="006B0B30">
      <w:pPr>
        <w:rPr>
          <w:rFonts w:ascii="Consolas" w:hAnsi="Consolas" w:cs="Courier New"/>
          <w:sz w:val="22"/>
          <w:szCs w:val="22"/>
        </w:rPr>
      </w:pPr>
      <w:r w:rsidRPr="00F12DAC">
        <w:rPr>
          <w:rFonts w:ascii="Consolas" w:hAnsi="Consolas"/>
          <w:szCs w:val="24"/>
        </w:rPr>
        <w:tab/>
      </w:r>
      <w:r w:rsidRPr="00F12DAC">
        <w:rPr>
          <w:rFonts w:ascii="Consolas" w:hAnsi="Consolas" w:cs="Courier New"/>
          <w:sz w:val="22"/>
          <w:szCs w:val="22"/>
        </w:rPr>
        <w:t>find . -exec touch {} \;</w:t>
      </w:r>
    </w:p>
    <w:p w14:paraId="026F4C67" w14:textId="4BEC35DA" w:rsidR="00F12DAC" w:rsidRDefault="00F12DAC" w:rsidP="006B0B30">
      <w:pPr>
        <w:rPr>
          <w:szCs w:val="24"/>
        </w:rPr>
      </w:pPr>
      <w:r>
        <w:rPr>
          <w:szCs w:val="24"/>
        </w:rPr>
        <w:t>Desde las direcciones /root/workspace/catkin_ws1 y /opt/ros/</w:t>
      </w:r>
    </w:p>
    <w:p w14:paraId="50EA4989" w14:textId="0D465B7A" w:rsidR="00F12DAC" w:rsidRDefault="00F12DAC" w:rsidP="006B0B30">
      <w:pPr>
        <w:rPr>
          <w:szCs w:val="24"/>
        </w:rPr>
      </w:pPr>
      <w:r>
        <w:rPr>
          <w:szCs w:val="24"/>
        </w:rPr>
        <w:t xml:space="preserve">Otro problema que puede aparecer es el error: </w:t>
      </w:r>
      <w:r w:rsidRPr="00F12DAC">
        <w:rPr>
          <w:szCs w:val="24"/>
        </w:rPr>
        <w:t>c++: internal compiler error: Killed (program cc1plus)</w:t>
      </w:r>
      <w:r>
        <w:rPr>
          <w:szCs w:val="24"/>
        </w:rPr>
        <w:t xml:space="preserve">, que normalmente ocurre porque se queda sin memoria. Como solución se agrega el </w:t>
      </w:r>
      <w:r w:rsidR="00E026CD">
        <w:rPr>
          <w:szCs w:val="24"/>
        </w:rPr>
        <w:t>parámetro -j, que limita el número de trabajos a costa de aumentar el tiempo de la compilación:</w:t>
      </w:r>
    </w:p>
    <w:p w14:paraId="18B26DF5" w14:textId="49DBB6D7" w:rsidR="006911C2" w:rsidRPr="00E026CD" w:rsidRDefault="00E026CD" w:rsidP="006B0B30">
      <w:pPr>
        <w:rPr>
          <w:rFonts w:ascii="Consolas" w:hAnsi="Consolas"/>
          <w:sz w:val="22"/>
          <w:szCs w:val="22"/>
        </w:rPr>
      </w:pPr>
      <w:r w:rsidRPr="00E026CD">
        <w:rPr>
          <w:rFonts w:ascii="Consolas" w:hAnsi="Consolas"/>
          <w:sz w:val="22"/>
          <w:szCs w:val="22"/>
        </w:rPr>
        <w:tab/>
        <w:t xml:space="preserve">catkin_make -j </w:t>
      </w:r>
      <w:r w:rsidR="00B377D5">
        <w:rPr>
          <w:rFonts w:ascii="Consolas" w:hAnsi="Consolas"/>
          <w:sz w:val="22"/>
          <w:szCs w:val="22"/>
        </w:rPr>
        <w:t>4</w:t>
      </w:r>
    </w:p>
    <w:p w14:paraId="10311338" w14:textId="77777777" w:rsidR="006911C2" w:rsidRPr="00F34A70" w:rsidRDefault="006911C2" w:rsidP="006B0B30">
      <w:pPr>
        <w:ind w:firstLine="708"/>
        <w:rPr>
          <w:b/>
          <w:bCs/>
          <w:szCs w:val="24"/>
        </w:rPr>
      </w:pPr>
      <w:r w:rsidRPr="00F34A70">
        <w:rPr>
          <w:b/>
          <w:bCs/>
          <w:szCs w:val="24"/>
        </w:rPr>
        <w:lastRenderedPageBreak/>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modprobe uvcvideo</w:t>
      </w:r>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clear ROS log</w:t>
      </w:r>
    </w:p>
    <w:p w14:paraId="5164455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rm -rf /root/.ros/log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load environment settings from .bashrc</w:t>
      </w:r>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/root/.bashrc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core and wait a few seconds</w:t>
      </w:r>
    </w:p>
    <w:p w14:paraId="6C373F9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roscore &amp;</w:t>
      </w:r>
    </w:p>
    <w:p w14:paraId="1E8FAC4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sleep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launch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roslaunch realsense_camera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manual_control manual_odroid.launch  #|| exit</w:t>
      </w:r>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random_movement auto.launch #|| exit</w:t>
      </w:r>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lastRenderedPageBreak/>
        <w:t>El autostart es un script que nos permite iniciar el programa elegido por defecto, lo que nos ahorra hacer algunos comandos para iniciar todos los programas. En él se hace la llamada al achivo .bashrc para realizar los exports y el source al workspace, aquí se inicia el roscore y se llama al programa principal con roslaunch que por defecto es el manual_control. Es posible dentro del archivo mandar a llamar múltiples archivos launch simultáneamente, como son los launch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.bashrc</w:t>
      </w:r>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 -f /etc/bash_completion ] &amp;&amp; ! shopt -oq posix; then</w:t>
      </w:r>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/etc/bash_completion</w:t>
      </w:r>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configure bash history</w:t>
      </w:r>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HISTSIZE=100             # save only up to 100 commands</w:t>
      </w:r>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HISTCONTROL=ignoreboth   # ignore duplicate commands</w:t>
      </w:r>
    </w:p>
    <w:p w14:paraId="53E9857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shopt -s histappend      # append to history file instead of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overwriting it</w:t>
      </w:r>
    </w:p>
    <w:p w14:paraId="7136278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PROMPT_COMMAND="history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Some applications read the EDITOR variable to determine your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favourite text</w:t>
      </w:r>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uncomment the line below and enter the editor of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lastRenderedPageBreak/>
        <w:t>your choice :-)</w:t>
      </w:r>
    </w:p>
    <w:p w14:paraId="0518B45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EDITOR=/usr/bin/joe</w:t>
      </w:r>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shell prompt</w:t>
      </w:r>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test "$UID" = 0 ; then</w:t>
      </w:r>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else</w:t>
      </w:r>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path</w:t>
      </w:r>
    </w:p>
    <w:p w14:paraId="004F157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PATH=$PATH:/root:/sbin:/usr/sbin:/usr/local/sbin</w:t>
      </w:r>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Look for libraries in local folder as well</w:t>
      </w:r>
    </w:p>
    <w:p w14:paraId="739BEC0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/opt/ros/indigo/setup.bash</w:t>
      </w:r>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#source /root/catkin_ws/devel/setup.bash</w:t>
      </w:r>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workspaceAutonomos/catkin_ws1/devel/setup.bash</w:t>
      </w:r>
    </w:p>
    <w:p w14:paraId="59E26339" w14:textId="77777777" w:rsidR="006911C2" w:rsidRPr="00F34A70" w:rsidRDefault="006911C2" w:rsidP="006B0B30">
      <w:pPr>
        <w:rPr>
          <w:szCs w:val="24"/>
        </w:rPr>
      </w:pPr>
      <w:r w:rsidRPr="00F34A70">
        <w:rPr>
          <w:szCs w:val="24"/>
        </w:rPr>
        <w:t xml:space="preserve">El bashrc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Hostname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Ros Master URI define la dirección del maestro que corresponde a la odroid,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t>El bashrc realiza los export, realiza el source al setup.bash tanto del workspace activo como a la versión de ROS instalada. Llama, además, a exportar el path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Por último, carga con source el repositorio a utilizar. Source es un comando que ejecuta los archivos pasados como argumento sobre el mismo shell.</w:t>
      </w:r>
    </w:p>
    <w:p w14:paraId="6942EF7D" w14:textId="55EBD8A4" w:rsidR="006911C2" w:rsidRPr="00F34A70" w:rsidRDefault="006911C2" w:rsidP="006B0B30">
      <w:pPr>
        <w:rPr>
          <w:szCs w:val="24"/>
        </w:rPr>
      </w:pPr>
      <w:r w:rsidRPr="00F34A70">
        <w:rPr>
          <w:szCs w:val="24"/>
        </w:rPr>
        <w:t>Para el caso del proyecto el repositorio que se usa es el que se encuentra ubicado en source workspaceAutonomos/catkin_ws1/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lastRenderedPageBreak/>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/etc/network/interfaces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/etc/network/interfaces -- configuration file for ifup(8), ifdown(8)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The loopback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lo inet loopback</w:t>
      </w:r>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Wired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eth0 inet static</w:t>
      </w:r>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address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netmask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gateway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dns-nameservers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wlan0 inet static</w:t>
      </w:r>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address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netmask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gateway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wpa-conf /etc/wpa_supplicant.conf</w:t>
      </w:r>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wpa-driver wext</w:t>
      </w:r>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down killall wpa_supplicant</w:t>
      </w:r>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r w:rsidRPr="00F34A70">
        <w:rPr>
          <w:b/>
          <w:bCs/>
          <w:szCs w:val="24"/>
        </w:rPr>
        <w:t>wpa_supplicant</w:t>
      </w:r>
    </w:p>
    <w:p w14:paraId="0ACD8D95" w14:textId="77777777" w:rsidR="006911C2" w:rsidRPr="00F34A70" w:rsidRDefault="006911C2" w:rsidP="006B0B30">
      <w:pPr>
        <w:rPr>
          <w:szCs w:val="24"/>
        </w:rPr>
      </w:pPr>
      <w:r w:rsidRPr="00F34A70">
        <w:rPr>
          <w:szCs w:val="24"/>
        </w:rPr>
        <w:t>Ubicado en /etc/wpa_supplicant.conf</w:t>
      </w:r>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ssid="EK"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key_mgmt=WPA-PSK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psk="robotica2016"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Unencrypted</w:t>
      </w:r>
    </w:p>
    <w:p w14:paraId="7CC4B265"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ab/>
        <w:t>ssid="ITAM"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key_mgmt=NONE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WPA supplicant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En la wiki se encuentra una aplicación para controlar el carro a control remoto, permite mandar la velocidad, el ángulo de giro y un botón de paro de emergencia. Únicamente en Master_URI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Posiblemente por problemas de la versión y el formato de los mensajes, solo es posible mandar la velocidad. Pues como se ve en las correcciones en los launch, se realizan modificaciones sobre el tipo de mensaje del nodo steering.</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lastRenderedPageBreak/>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export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Ros_ip y ros_hostname basta con usar solo uno de los dos. Ambas se excluyen mutuamente y de usarse las dos, se tomará hostname.</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 xml:space="preserve">scp /home/ubuntu/myfile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t>username@IP_of_windows_machine:/C:/Users/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 xml:space="preserve">scp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/root/workspace/catkin_ws1/src/vision_camara/src/</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rqt_graph</w:t>
      </w:r>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rviz</w:t>
      </w:r>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Es una herramienta de visualización en 2D y 3D que despliega las lecturas de los sensores como el lidar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r w:rsidRPr="00F34A70">
        <w:rPr>
          <w:i/>
          <w:iCs/>
          <w:szCs w:val="24"/>
        </w:rPr>
        <w:t>random_movement</w:t>
      </w:r>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r w:rsidRPr="00F34A70">
        <w:rPr>
          <w:i/>
          <w:iCs/>
          <w:szCs w:val="24"/>
        </w:rPr>
        <w:t>manual_control</w:t>
      </w:r>
    </w:p>
    <w:p w14:paraId="1D18E1C2" w14:textId="3979B8A8" w:rsidR="006911C2" w:rsidRPr="00F34A70" w:rsidRDefault="006911C2" w:rsidP="006B0B30">
      <w:pPr>
        <w:rPr>
          <w:szCs w:val="24"/>
        </w:rPr>
      </w:pPr>
      <w:r w:rsidRPr="00F34A70">
        <w:rPr>
          <w:szCs w:val="24"/>
        </w:rPr>
        <w:lastRenderedPageBreak/>
        <w:tab/>
        <w:t xml:space="preserve">Recibe la velocidad y steering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r w:rsidRPr="00F34A70">
        <w:rPr>
          <w:szCs w:val="24"/>
        </w:rPr>
        <w:t>Speed</w:t>
      </w:r>
    </w:p>
    <w:p w14:paraId="63A7279E" w14:textId="4FC28ECA" w:rsidR="006911C2" w:rsidRPr="00F34A70" w:rsidRDefault="006911C2" w:rsidP="00DB32FC">
      <w:pPr>
        <w:spacing w:line="240" w:lineRule="auto"/>
        <w:ind w:firstLine="720"/>
        <w:rPr>
          <w:rFonts w:ascii="Consolas" w:hAnsi="Consolas" w:cs="Courier New"/>
          <w:sz w:val="22"/>
          <w:szCs w:val="22"/>
        </w:rPr>
      </w:pPr>
      <w:r w:rsidRPr="00F34A70">
        <w:rPr>
          <w:rFonts w:ascii="Consolas" w:hAnsi="Consolas" w:cs="Courier New"/>
          <w:sz w:val="22"/>
          <w:szCs w:val="22"/>
        </w:rPr>
        <w:t xml:space="preserve">rostopic -r 10 pub /manual_control/speed std_msgs/Int16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02DA7FE3" w14:textId="4BD454C2" w:rsidR="002B7B9E" w:rsidRPr="000D4BF5" w:rsidRDefault="000D4BF5" w:rsidP="002B7B9E">
      <w:pPr>
        <w:spacing w:line="240" w:lineRule="auto"/>
        <w:ind w:left="696" w:firstLine="720"/>
        <w:rPr>
          <w:szCs w:val="24"/>
        </w:rPr>
      </w:pPr>
      <w:r w:rsidRPr="000D4BF5">
        <w:rPr>
          <w:szCs w:val="24"/>
        </w:rPr>
        <w:t>Tipo: std_msgs/Int1</w:t>
      </w:r>
      <w:r w:rsidR="002B7B9E">
        <w:rPr>
          <w:szCs w:val="24"/>
        </w:rPr>
        <w:t>6 carro 1, Int32 carro 2</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36880235" w:rsidR="006911C2" w:rsidRPr="00F34A70" w:rsidRDefault="006911C2" w:rsidP="00DB32FC">
      <w:pPr>
        <w:spacing w:line="240" w:lineRule="auto"/>
        <w:rPr>
          <w:szCs w:val="24"/>
        </w:rPr>
      </w:pPr>
      <w:r w:rsidRPr="00F34A70">
        <w:rPr>
          <w:szCs w:val="24"/>
        </w:rPr>
        <w:tab/>
        <w:t xml:space="preserve">            -r 10 es la ta</w:t>
      </w:r>
      <w:r w:rsidR="00790D43">
        <w:rPr>
          <w:szCs w:val="24"/>
        </w:rPr>
        <w:t>s</w:t>
      </w:r>
      <w:r w:rsidRPr="00F34A70">
        <w:rPr>
          <w:szCs w:val="24"/>
        </w:rPr>
        <w:t>a en Hertz a la que se publica el mensaje</w:t>
      </w:r>
    </w:p>
    <w:p w14:paraId="3935B3BD" w14:textId="77777777" w:rsidR="006911C2" w:rsidRPr="00F34A70" w:rsidRDefault="006911C2" w:rsidP="006B0B30">
      <w:pPr>
        <w:rPr>
          <w:szCs w:val="24"/>
        </w:rPr>
      </w:pPr>
      <w:r w:rsidRPr="00F34A70">
        <w:rPr>
          <w:szCs w:val="24"/>
        </w:rPr>
        <w:t>Steering</w:t>
      </w:r>
    </w:p>
    <w:p w14:paraId="5C3D22DD" w14:textId="6AA17997"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rostopic pub /manual_control/steering std</w:t>
      </w:r>
      <w:r w:rsidR="00071B73">
        <w:rPr>
          <w:rFonts w:ascii="Consolas" w:hAnsi="Consolas" w:cs="Arial"/>
          <w:sz w:val="22"/>
          <w:szCs w:val="18"/>
        </w:rPr>
        <w:t>_</w:t>
      </w:r>
      <w:r w:rsidRPr="00F34A70">
        <w:rPr>
          <w:rFonts w:ascii="Consolas" w:hAnsi="Consolas" w:cs="Arial"/>
          <w:sz w:val="22"/>
          <w:szCs w:val="18"/>
        </w:rPr>
        <w:t>msgs/Int16 {“data: 180”}</w:t>
      </w:r>
    </w:p>
    <w:p w14:paraId="101CFC07" w14:textId="703630A5" w:rsidR="000D4BF5" w:rsidRPr="000D4BF5" w:rsidRDefault="000D4BF5" w:rsidP="000D4BF5">
      <w:pPr>
        <w:spacing w:line="240" w:lineRule="auto"/>
        <w:ind w:left="720" w:firstLine="720"/>
        <w:rPr>
          <w:szCs w:val="24"/>
        </w:rPr>
      </w:pPr>
      <w:r w:rsidRPr="000D4BF5">
        <w:rPr>
          <w:szCs w:val="24"/>
        </w:rPr>
        <w:t>Tipo: std_msgs/Int16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29A4A30D" w:rsidR="006911C2" w:rsidRPr="00F34A70" w:rsidRDefault="006911C2" w:rsidP="000D4BF5">
      <w:pPr>
        <w:spacing w:line="240" w:lineRule="auto"/>
        <w:ind w:left="720" w:firstLine="696"/>
        <w:rPr>
          <w:szCs w:val="24"/>
        </w:rPr>
      </w:pPr>
      <w:r w:rsidRPr="00F34A70">
        <w:rPr>
          <w:szCs w:val="24"/>
        </w:rPr>
        <w:t>Valores entre 0-180</w:t>
      </w:r>
      <w:r w:rsidR="00A25002">
        <w:rPr>
          <w:szCs w:val="24"/>
        </w:rPr>
        <w:t xml:space="preserve"> para el carro 1</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Default="006911C2" w:rsidP="00DB32FC">
      <w:pPr>
        <w:spacing w:line="240" w:lineRule="auto"/>
        <w:rPr>
          <w:szCs w:val="24"/>
        </w:rPr>
      </w:pPr>
      <w:r w:rsidRPr="00F34A70">
        <w:rPr>
          <w:szCs w:val="24"/>
        </w:rPr>
        <w:tab/>
      </w:r>
      <w:r w:rsidRPr="00F34A70">
        <w:rPr>
          <w:szCs w:val="24"/>
        </w:rPr>
        <w:tab/>
        <w:t>90 centra las llantas</w:t>
      </w:r>
    </w:p>
    <w:p w14:paraId="7888D4FB" w14:textId="6F9667D5" w:rsidR="00A25002" w:rsidRDefault="00A25002" w:rsidP="00DB32FC">
      <w:pPr>
        <w:spacing w:line="240" w:lineRule="auto"/>
        <w:rPr>
          <w:szCs w:val="24"/>
        </w:rPr>
      </w:pPr>
      <w:r>
        <w:rPr>
          <w:szCs w:val="24"/>
        </w:rPr>
        <w:lastRenderedPageBreak/>
        <w:tab/>
      </w:r>
      <w:r>
        <w:rPr>
          <w:szCs w:val="24"/>
        </w:rPr>
        <w:tab/>
        <w:t>Carro 2 entre 1040-</w:t>
      </w:r>
      <w:r w:rsidR="001C4615">
        <w:rPr>
          <w:szCs w:val="24"/>
        </w:rPr>
        <w:t>2140</w:t>
      </w:r>
    </w:p>
    <w:p w14:paraId="27B79DC8" w14:textId="515D581F" w:rsidR="001C4615" w:rsidRPr="00F34A70" w:rsidRDefault="001C4615" w:rsidP="00DB32FC">
      <w:pPr>
        <w:spacing w:line="240" w:lineRule="auto"/>
        <w:rPr>
          <w:szCs w:val="24"/>
        </w:rPr>
      </w:pPr>
      <w:r>
        <w:rPr>
          <w:szCs w:val="24"/>
        </w:rPr>
        <w:tab/>
      </w:r>
      <w:r>
        <w:rPr>
          <w:szCs w:val="24"/>
        </w:rPr>
        <w:tab/>
        <w:t>1540 centro</w:t>
      </w:r>
    </w:p>
    <w:p w14:paraId="6C289D46" w14:textId="77777777" w:rsidR="006911C2" w:rsidRPr="00F34A70" w:rsidRDefault="006911C2" w:rsidP="006B0B30">
      <w:pPr>
        <w:rPr>
          <w:szCs w:val="24"/>
        </w:rPr>
      </w:pPr>
      <w:r w:rsidRPr="00F34A70">
        <w:rPr>
          <w:szCs w:val="24"/>
        </w:rPr>
        <w:t>Stop start</w:t>
      </w:r>
    </w:p>
    <w:p w14:paraId="6D266D74" w14:textId="75ECBBAA"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 xml:space="preserve">rostopic pub /manual_control/stop_start </w:t>
      </w:r>
      <w:r w:rsidR="00071B73">
        <w:rPr>
          <w:rFonts w:ascii="Consolas" w:hAnsi="Consolas" w:cs="Arial"/>
          <w:sz w:val="22"/>
          <w:szCs w:val="18"/>
        </w:rPr>
        <w:t>std_</w:t>
      </w:r>
      <w:r w:rsidRPr="00F34A70">
        <w:rPr>
          <w:rFonts w:ascii="Consolas" w:hAnsi="Consolas" w:cs="Arial"/>
          <w:sz w:val="22"/>
          <w:szCs w:val="18"/>
        </w:rPr>
        <w:t>msgs/Int16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Tipo: std_msgs/Int16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r w:rsidRPr="00F34A70">
        <w:rPr>
          <w:szCs w:val="24"/>
        </w:rPr>
        <w:t>Lights</w:t>
      </w:r>
    </w:p>
    <w:p w14:paraId="4AFD51E1" w14:textId="15E85242" w:rsidR="006911C2" w:rsidRPr="00F34A70" w:rsidRDefault="006911C2" w:rsidP="006B0B30">
      <w:pPr>
        <w:ind w:firstLine="720"/>
        <w:rPr>
          <w:rFonts w:ascii="Consolas" w:hAnsi="Consolas" w:cs="Arial"/>
          <w:sz w:val="22"/>
          <w:szCs w:val="22"/>
        </w:rPr>
      </w:pPr>
      <w:r w:rsidRPr="00F34A70">
        <w:rPr>
          <w:rFonts w:ascii="Consolas" w:hAnsi="Consolas" w:cs="Arial"/>
          <w:sz w:val="22"/>
          <w:szCs w:val="22"/>
        </w:rPr>
        <w:t>rostopic pub /manual_control/lights std_msgs/String {“data: le”}</w:t>
      </w:r>
    </w:p>
    <w:p w14:paraId="4D48F5E5" w14:textId="77777777" w:rsidR="00D33C83" w:rsidRPr="000D4BF5" w:rsidRDefault="00D33C83" w:rsidP="00D33C83">
      <w:pPr>
        <w:spacing w:line="240" w:lineRule="auto"/>
        <w:ind w:left="696" w:firstLine="720"/>
        <w:rPr>
          <w:szCs w:val="24"/>
        </w:rPr>
      </w:pPr>
      <w:r w:rsidRPr="000D4BF5">
        <w:rPr>
          <w:szCs w:val="24"/>
        </w:rPr>
        <w:t>Tipo: std_msgs/Int16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r>
        <w:rPr>
          <w:szCs w:val="24"/>
        </w:rPr>
        <w:t>string</w:t>
      </w:r>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string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ri</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 pa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ta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fr</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diL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/scan</w:t>
      </w:r>
    </w:p>
    <w:p w14:paraId="60F37176" w14:textId="1DF76E44" w:rsidR="00D33C83" w:rsidRDefault="00D33C83" w:rsidP="00D33C83">
      <w:pPr>
        <w:spacing w:line="240" w:lineRule="auto"/>
        <w:rPr>
          <w:szCs w:val="24"/>
        </w:rPr>
      </w:pPr>
      <w:r w:rsidRPr="000D4BF5">
        <w:rPr>
          <w:szCs w:val="24"/>
        </w:rPr>
        <w:t xml:space="preserve">Tipo: </w:t>
      </w:r>
      <w:r>
        <w:rPr>
          <w:szCs w:val="24"/>
        </w:rPr>
        <w:t>sensor</w:t>
      </w:r>
      <w:r w:rsidRPr="000D4BF5">
        <w:rPr>
          <w:szCs w:val="24"/>
        </w:rPr>
        <w:t>_msgs/</w:t>
      </w:r>
      <w:r>
        <w:rPr>
          <w:szCs w:val="24"/>
        </w:rPr>
        <w:t>LaserScan</w:t>
      </w:r>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r w:rsidRPr="00D33C83">
        <w:t>std_msgs/msg/Header</w:t>
      </w:r>
      <w:r>
        <w:t xml:space="preserve">  </w:t>
      </w:r>
      <w:r w:rsidRPr="00D33C83">
        <w:t>header</w:t>
      </w:r>
    </w:p>
    <w:p w14:paraId="29CA77C6" w14:textId="77777777" w:rsidR="00D33C83" w:rsidRDefault="00D33C83" w:rsidP="00D33C83">
      <w:pPr>
        <w:spacing w:line="276" w:lineRule="auto"/>
        <w:ind w:firstLine="720"/>
      </w:pPr>
      <w:r w:rsidRPr="00D33C83">
        <w:t>float angle_min</w:t>
      </w:r>
    </w:p>
    <w:p w14:paraId="357F1897" w14:textId="77777777" w:rsidR="00D33C83" w:rsidRDefault="00D33C83" w:rsidP="00D33C83">
      <w:pPr>
        <w:spacing w:line="276" w:lineRule="auto"/>
        <w:ind w:firstLine="720"/>
      </w:pPr>
      <w:r w:rsidRPr="00D33C83">
        <w:t>float angle_max</w:t>
      </w:r>
    </w:p>
    <w:p w14:paraId="6D68F7D2" w14:textId="77777777" w:rsidR="00D33C83" w:rsidRDefault="00D33C83" w:rsidP="00D33C83">
      <w:pPr>
        <w:spacing w:line="276" w:lineRule="auto"/>
        <w:ind w:firstLine="720"/>
      </w:pPr>
      <w:r w:rsidRPr="00D33C83">
        <w:t>float angle_increment</w:t>
      </w:r>
    </w:p>
    <w:p w14:paraId="77116583" w14:textId="77777777" w:rsidR="00D33C83" w:rsidRDefault="00D33C83" w:rsidP="00D33C83">
      <w:pPr>
        <w:spacing w:line="276" w:lineRule="auto"/>
        <w:ind w:firstLine="720"/>
      </w:pPr>
      <w:r w:rsidRPr="00D33C83">
        <w:t>float time_increment</w:t>
      </w:r>
    </w:p>
    <w:p w14:paraId="445CC007" w14:textId="77777777" w:rsidR="00D33C83" w:rsidRDefault="00D33C83" w:rsidP="00D33C83">
      <w:pPr>
        <w:spacing w:line="276" w:lineRule="auto"/>
        <w:ind w:firstLine="720"/>
      </w:pPr>
      <w:r w:rsidRPr="00D33C83">
        <w:t>float scan_time</w:t>
      </w:r>
    </w:p>
    <w:p w14:paraId="12424402" w14:textId="77777777" w:rsidR="00D33C83" w:rsidRDefault="00D33C83" w:rsidP="00D33C83">
      <w:pPr>
        <w:spacing w:line="276" w:lineRule="auto"/>
        <w:ind w:firstLine="720"/>
      </w:pPr>
      <w:r w:rsidRPr="00D33C83">
        <w:t>float range_min</w:t>
      </w:r>
    </w:p>
    <w:p w14:paraId="3817BB9A" w14:textId="77777777" w:rsidR="00D33C83" w:rsidRDefault="00D33C83" w:rsidP="00D33C83">
      <w:pPr>
        <w:spacing w:line="276" w:lineRule="auto"/>
        <w:ind w:firstLine="720"/>
      </w:pPr>
      <w:r w:rsidRPr="00D33C83">
        <w:t>float range_max</w:t>
      </w:r>
    </w:p>
    <w:p w14:paraId="6E452419" w14:textId="77777777" w:rsidR="00D33C83" w:rsidRDefault="00D33C83" w:rsidP="00D33C83">
      <w:pPr>
        <w:spacing w:line="276" w:lineRule="auto"/>
        <w:ind w:firstLine="720"/>
      </w:pPr>
      <w:r w:rsidRPr="00D33C83">
        <w:t>float[] ranges</w:t>
      </w:r>
    </w:p>
    <w:p w14:paraId="538DD463" w14:textId="0319B109" w:rsidR="00D33C83" w:rsidRPr="00D33C83" w:rsidRDefault="00D33C83" w:rsidP="00D33C83">
      <w:pPr>
        <w:spacing w:line="276" w:lineRule="auto"/>
        <w:ind w:firstLine="720"/>
      </w:pPr>
      <w:r w:rsidRPr="00D33C83">
        <w:t>float[] intensities</w:t>
      </w:r>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ranges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/camera/color/image_raw (sensor_msgs/Image)</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/camera/color/camera_info</w:t>
      </w:r>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camera/depth/image_raw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camera/depth/camera_info</w:t>
      </w:r>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camera/depth/points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camera/infrared1/camera_info</w:t>
      </w:r>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camera/infrared2/image_raw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camera/infrared2/camera_info</w:t>
      </w:r>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mensajes tipo raw corresponden al formato sensor_msgs/Image, los tipos info son datos con los que están calibradas. Mientras que depth/points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depth/points</w:t>
      </w:r>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sensor_msgs/PointCloud2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r w:rsidRPr="00D33C83">
        <w:t>std_msgs/msg/Header header</w:t>
      </w:r>
    </w:p>
    <w:p w14:paraId="32C5F75E" w14:textId="77777777" w:rsidR="00D33C83" w:rsidRDefault="00D33C83" w:rsidP="00D33C83">
      <w:pPr>
        <w:spacing w:line="276" w:lineRule="auto"/>
      </w:pPr>
      <w:r w:rsidRPr="00D33C83">
        <w:t>uint32 height</w:t>
      </w:r>
    </w:p>
    <w:p w14:paraId="12C869E2" w14:textId="77777777" w:rsidR="00D33C83" w:rsidRDefault="00D33C83" w:rsidP="00D33C83">
      <w:pPr>
        <w:spacing w:line="276" w:lineRule="auto"/>
      </w:pPr>
      <w:r w:rsidRPr="00D33C83">
        <w:t>uint32 width</w:t>
      </w:r>
    </w:p>
    <w:p w14:paraId="712D5611" w14:textId="77777777" w:rsidR="00D33C83" w:rsidRDefault="00D33C83" w:rsidP="00D33C83">
      <w:pPr>
        <w:spacing w:line="276" w:lineRule="auto"/>
      </w:pPr>
      <w:r w:rsidRPr="00D33C83">
        <w:t>sensor_msgs/msg/PointField[] fields</w:t>
      </w:r>
    </w:p>
    <w:p w14:paraId="390365A6" w14:textId="77777777" w:rsidR="00D33C83" w:rsidRDefault="00D33C83" w:rsidP="00D33C83">
      <w:pPr>
        <w:spacing w:line="276" w:lineRule="auto"/>
      </w:pPr>
      <w:r w:rsidRPr="00D33C83">
        <w:t>boolean is_bigendian</w:t>
      </w:r>
    </w:p>
    <w:p w14:paraId="1B048D1F" w14:textId="77777777" w:rsidR="00D33C83" w:rsidRDefault="00D33C83" w:rsidP="00D33C83">
      <w:pPr>
        <w:spacing w:line="276" w:lineRule="auto"/>
      </w:pPr>
      <w:r w:rsidRPr="00D33C83">
        <w:t>uint32 point_step</w:t>
      </w:r>
    </w:p>
    <w:p w14:paraId="67DF8A3D" w14:textId="77777777" w:rsidR="00D33C83" w:rsidRDefault="00D33C83" w:rsidP="00D33C83">
      <w:pPr>
        <w:spacing w:line="276" w:lineRule="auto"/>
      </w:pPr>
      <w:r w:rsidRPr="00D33C83">
        <w:t>uint32 row_step</w:t>
      </w:r>
    </w:p>
    <w:p w14:paraId="106DB2AD" w14:textId="77777777" w:rsidR="00D33C83" w:rsidRDefault="00D33C83" w:rsidP="00D33C83">
      <w:pPr>
        <w:spacing w:line="276" w:lineRule="auto"/>
      </w:pPr>
      <w:r w:rsidRPr="00D33C83">
        <w:lastRenderedPageBreak/>
        <w:t>uint8[] data</w:t>
      </w:r>
    </w:p>
    <w:p w14:paraId="024A169D" w14:textId="5B6C5ACE" w:rsidR="00D33C83" w:rsidRDefault="00D33C83" w:rsidP="00D33C83">
      <w:pPr>
        <w:spacing w:line="276" w:lineRule="auto"/>
      </w:pPr>
      <w:r w:rsidRPr="00D33C83">
        <w:t>boolean is_dense</w:t>
      </w:r>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t>El campo fields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/app/camera/rgb/image_raw</w:t>
      </w:r>
    </w:p>
    <w:p w14:paraId="53905F04" w14:textId="22D6011F" w:rsidR="00D33C83" w:rsidRDefault="00D33C83" w:rsidP="006B0B30">
      <w:pPr>
        <w:rPr>
          <w:szCs w:val="24"/>
        </w:rPr>
      </w:pPr>
      <w:r>
        <w:rPr>
          <w:szCs w:val="24"/>
        </w:rPr>
        <w:t>Tipo /sensor_msgs/Image</w:t>
      </w:r>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r w:rsidRPr="00D33C83">
        <w:t>std_msgs/msg/Header</w:t>
      </w:r>
      <w:r>
        <w:t xml:space="preserve"> header</w:t>
      </w:r>
    </w:p>
    <w:p w14:paraId="0F1C339D" w14:textId="77777777" w:rsidR="00D33C83" w:rsidRDefault="00D33C83" w:rsidP="00D33C83">
      <w:pPr>
        <w:spacing w:line="276" w:lineRule="auto"/>
      </w:pPr>
      <w:r>
        <w:t>uint32 height</w:t>
      </w:r>
    </w:p>
    <w:p w14:paraId="5BC397C4" w14:textId="77777777" w:rsidR="00D33C83" w:rsidRDefault="00D33C83" w:rsidP="00D33C83">
      <w:pPr>
        <w:spacing w:line="276" w:lineRule="auto"/>
      </w:pPr>
      <w:r>
        <w:t>uint32 width</w:t>
      </w:r>
    </w:p>
    <w:p w14:paraId="4D6B77B2" w14:textId="77777777" w:rsidR="00D33C83" w:rsidRDefault="00D33C83" w:rsidP="00D33C83">
      <w:pPr>
        <w:spacing w:line="276" w:lineRule="auto"/>
      </w:pPr>
      <w:r>
        <w:t>string encoding</w:t>
      </w:r>
    </w:p>
    <w:p w14:paraId="3E115E7F" w14:textId="77777777" w:rsidR="00D33C83" w:rsidRDefault="00D33C83" w:rsidP="00D33C83">
      <w:pPr>
        <w:spacing w:line="276" w:lineRule="auto"/>
      </w:pPr>
      <w:r>
        <w:t>uint8 is_bigendian</w:t>
      </w:r>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No está incluido en el launch de manual_control, se debe ejecutar de forma independiente con:</w:t>
      </w:r>
    </w:p>
    <w:p w14:paraId="14582C23"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fisheye_camera_matrix camera_matrix_publisher.launch</w:t>
      </w:r>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/odom</w:t>
      </w:r>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nav_msgs</w:t>
      </w:r>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r w:rsidRPr="00D40E65">
        <w:t>std_msgs/msg/Header header</w:t>
      </w:r>
    </w:p>
    <w:p w14:paraId="50A47783" w14:textId="77777777" w:rsidR="00D40E65" w:rsidRDefault="00D40E65" w:rsidP="00D40E65">
      <w:pPr>
        <w:spacing w:line="276" w:lineRule="auto"/>
        <w:ind w:left="1440"/>
      </w:pPr>
      <w:r w:rsidRPr="00D40E65">
        <w:t>string child_frame_id</w:t>
      </w:r>
    </w:p>
    <w:p w14:paraId="2ED0BE0F" w14:textId="77777777" w:rsidR="00D40E65" w:rsidRDefault="00D40E65" w:rsidP="00D40E65">
      <w:pPr>
        <w:spacing w:line="276" w:lineRule="auto"/>
        <w:ind w:left="1440"/>
      </w:pPr>
      <w:r w:rsidRPr="00D40E65">
        <w:t>geometry_msgs/msg/PoseWithCovariance pose</w:t>
      </w:r>
    </w:p>
    <w:p w14:paraId="5FB61FD9" w14:textId="19180CC9" w:rsidR="00D40E65" w:rsidRDefault="00D40E65" w:rsidP="00D40E65">
      <w:pPr>
        <w:spacing w:line="276" w:lineRule="auto"/>
        <w:ind w:left="1440"/>
      </w:pPr>
      <w:r w:rsidRPr="00D40E65">
        <w:t>geometry_msgs/msg/TwistWithCovariance twist</w:t>
      </w:r>
    </w:p>
    <w:p w14:paraId="3D2494FB" w14:textId="1B5EE674" w:rsidR="00D40E65" w:rsidRDefault="00D40E65" w:rsidP="00D40E65">
      <w:pPr>
        <w:spacing w:line="276" w:lineRule="auto"/>
        <w:ind w:left="720"/>
      </w:pPr>
      <w:r>
        <w:t>geometry_msgs/PoseWithCovariance:</w:t>
      </w:r>
    </w:p>
    <w:p w14:paraId="33DF157A" w14:textId="604CC4E9" w:rsidR="00D40E65" w:rsidRDefault="00D40E65" w:rsidP="00D40E65">
      <w:pPr>
        <w:spacing w:line="276" w:lineRule="auto"/>
        <w:ind w:left="1440"/>
      </w:pPr>
      <w:r w:rsidRPr="00D40E65">
        <w:t>geometry_msgs/msg/Pose</w:t>
      </w:r>
      <w:r>
        <w:t xml:space="preserve"> pose</w:t>
      </w:r>
    </w:p>
    <w:p w14:paraId="30075B36" w14:textId="1047C603" w:rsidR="00D40E65" w:rsidRPr="00D40E65" w:rsidRDefault="00D40E65" w:rsidP="00D40E65">
      <w:pPr>
        <w:spacing w:line="276" w:lineRule="auto"/>
        <w:ind w:left="1440"/>
      </w:pPr>
      <w:r>
        <w:t>double[36] covariance</w:t>
      </w:r>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geometry_msgs/Pose: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r w:rsidRPr="00D40E65">
        <w:t>geometry_msgs/msg/Point position</w:t>
      </w:r>
    </w:p>
    <w:p w14:paraId="6542259D" w14:textId="35B7F884" w:rsidR="00D40E65" w:rsidRDefault="00D40E65" w:rsidP="00D40E65">
      <w:pPr>
        <w:spacing w:line="276" w:lineRule="auto"/>
        <w:ind w:left="720" w:firstLine="720"/>
      </w:pPr>
      <w:r w:rsidRPr="00D40E65">
        <w:t>geometry_msgs/msg/Quaternion orientation</w:t>
      </w:r>
    </w:p>
    <w:p w14:paraId="55AEEFD5" w14:textId="044EEA9E" w:rsidR="00D40E65" w:rsidRDefault="00D40E65" w:rsidP="00D40E65">
      <w:pPr>
        <w:spacing w:line="276" w:lineRule="auto"/>
        <w:ind w:left="720"/>
      </w:pPr>
      <w:r>
        <w:t>geometry_msgs/Point:</w:t>
      </w:r>
    </w:p>
    <w:p w14:paraId="3A916C30" w14:textId="77777777" w:rsidR="00D40E65" w:rsidRDefault="00D40E65" w:rsidP="00D40E65">
      <w:pPr>
        <w:spacing w:line="276" w:lineRule="auto"/>
        <w:ind w:left="720"/>
      </w:pPr>
      <w:r>
        <w:tab/>
        <w:t>double x</w:t>
      </w:r>
    </w:p>
    <w:p w14:paraId="6EFCEA16" w14:textId="77777777" w:rsidR="00D40E65" w:rsidRDefault="00D40E65" w:rsidP="00D40E65">
      <w:pPr>
        <w:spacing w:line="276" w:lineRule="auto"/>
        <w:ind w:left="720" w:firstLine="720"/>
      </w:pPr>
      <w:r>
        <w:t>double y</w:t>
      </w:r>
    </w:p>
    <w:p w14:paraId="193D32F6" w14:textId="77AD2F3F" w:rsidR="00D40E65" w:rsidRDefault="00D40E65" w:rsidP="00D40E65">
      <w:pPr>
        <w:spacing w:line="276" w:lineRule="auto"/>
        <w:ind w:left="720" w:firstLine="720"/>
      </w:pPr>
      <w:r>
        <w:t>double z</w:t>
      </w:r>
    </w:p>
    <w:p w14:paraId="295CC71B" w14:textId="7D1CC205" w:rsidR="00D40E65" w:rsidRDefault="00D40E65" w:rsidP="00D40E65">
      <w:pPr>
        <w:spacing w:line="276" w:lineRule="auto"/>
        <w:ind w:left="720"/>
      </w:pPr>
      <w:r>
        <w:t>geometry_msgs/Quaternion:</w:t>
      </w:r>
    </w:p>
    <w:p w14:paraId="145D283A" w14:textId="77777777" w:rsidR="00D40E65" w:rsidRDefault="00D40E65" w:rsidP="00D40E65">
      <w:pPr>
        <w:spacing w:line="276" w:lineRule="auto"/>
        <w:ind w:left="1440"/>
      </w:pPr>
      <w:r>
        <w:t>double x=0.0</w:t>
      </w:r>
    </w:p>
    <w:p w14:paraId="3C09F2B9" w14:textId="77777777" w:rsidR="00D40E65" w:rsidRDefault="00D40E65" w:rsidP="00D40E65">
      <w:pPr>
        <w:spacing w:line="276" w:lineRule="auto"/>
        <w:ind w:left="1440"/>
      </w:pPr>
      <w:r>
        <w:t>double y=0.0</w:t>
      </w:r>
    </w:p>
    <w:p w14:paraId="748EB33B" w14:textId="77777777" w:rsidR="00D40E65" w:rsidRDefault="00D40E65" w:rsidP="00D40E65">
      <w:pPr>
        <w:spacing w:line="276" w:lineRule="auto"/>
        <w:ind w:left="1440"/>
      </w:pPr>
      <w:r>
        <w:t>double z=0.0</w:t>
      </w:r>
    </w:p>
    <w:p w14:paraId="2DF8E7F6" w14:textId="217EC58A" w:rsidR="00D40E65" w:rsidRDefault="00D40E65" w:rsidP="00D40E65">
      <w:pPr>
        <w:spacing w:line="276" w:lineRule="auto"/>
        <w:ind w:left="1440"/>
      </w:pPr>
      <w:r>
        <w:t>double w=1.0</w:t>
      </w:r>
    </w:p>
    <w:p w14:paraId="4948207B" w14:textId="2B191E9C" w:rsidR="00D40E65" w:rsidRDefault="00D40E65" w:rsidP="00D40E65">
      <w:pPr>
        <w:spacing w:line="276" w:lineRule="auto"/>
        <w:ind w:left="720"/>
      </w:pPr>
      <w:r>
        <w:lastRenderedPageBreak/>
        <w:t>geometry_msgs/TwistWithCovariance:</w:t>
      </w:r>
    </w:p>
    <w:p w14:paraId="1008EBA0" w14:textId="67B98D0E" w:rsidR="00D40E65" w:rsidRDefault="00D40E65" w:rsidP="00D40E65">
      <w:pPr>
        <w:spacing w:line="276" w:lineRule="auto"/>
        <w:ind w:left="720" w:firstLine="720"/>
      </w:pPr>
      <w:r w:rsidRPr="00D40E65">
        <w:t>geometry_msgs/msg/Twist</w:t>
      </w:r>
      <w:r>
        <w:t xml:space="preserve"> twist</w:t>
      </w:r>
    </w:p>
    <w:p w14:paraId="1BA304C0" w14:textId="41440DC3" w:rsidR="00D40E65" w:rsidRDefault="00D40E65" w:rsidP="00D40E65">
      <w:pPr>
        <w:spacing w:line="276" w:lineRule="auto"/>
        <w:ind w:left="720" w:firstLine="720"/>
      </w:pPr>
      <w:r>
        <w:t>double[36] covariance</w:t>
      </w:r>
    </w:p>
    <w:p w14:paraId="180169B5" w14:textId="7BD37ADB" w:rsidR="00D40E65" w:rsidRDefault="00D40E65" w:rsidP="00D40E65">
      <w:pPr>
        <w:spacing w:line="276" w:lineRule="auto"/>
        <w:ind w:left="720"/>
      </w:pPr>
      <w:r>
        <w:t>geometry_msgs/Twist:</w:t>
      </w:r>
    </w:p>
    <w:p w14:paraId="5B602622" w14:textId="500FA99B" w:rsidR="00D40E65" w:rsidRDefault="00D40E65" w:rsidP="00D40E65">
      <w:pPr>
        <w:spacing w:line="276" w:lineRule="auto"/>
        <w:ind w:left="720" w:firstLine="720"/>
      </w:pPr>
      <w:r w:rsidRPr="00D40E65">
        <w:t>geometry_msgs/msg/Vector3</w:t>
      </w:r>
      <w:r>
        <w:t xml:space="preserve"> linear</w:t>
      </w:r>
    </w:p>
    <w:p w14:paraId="27762713" w14:textId="53A6EA74" w:rsidR="00D40E65" w:rsidRDefault="00D40E65" w:rsidP="00D40E65">
      <w:pPr>
        <w:spacing w:line="276" w:lineRule="auto"/>
        <w:ind w:left="720" w:firstLine="720"/>
      </w:pPr>
      <w:r w:rsidRPr="00D40E65">
        <w:t>geometry_msgs/msg/Vector3</w:t>
      </w:r>
      <w:r>
        <w:t xml:space="preserve"> angular</w:t>
      </w:r>
    </w:p>
    <w:p w14:paraId="7049BD28" w14:textId="39E6F3C6" w:rsidR="00D40E65" w:rsidRDefault="00D40E65" w:rsidP="00D40E65">
      <w:pPr>
        <w:spacing w:line="276" w:lineRule="auto"/>
        <w:ind w:left="720"/>
      </w:pPr>
      <w:r>
        <w:t>geometry_msgs/Vector3:</w:t>
      </w:r>
    </w:p>
    <w:p w14:paraId="1C324E10" w14:textId="77777777" w:rsidR="00D40E65" w:rsidRDefault="00D40E65" w:rsidP="00D40E65">
      <w:pPr>
        <w:spacing w:line="276" w:lineRule="auto"/>
        <w:ind w:left="720" w:firstLine="720"/>
      </w:pPr>
      <w:r>
        <w:t>double x</w:t>
      </w:r>
    </w:p>
    <w:p w14:paraId="1060B8A2" w14:textId="77777777" w:rsidR="00D40E65" w:rsidRDefault="00D40E65" w:rsidP="00D40E65">
      <w:pPr>
        <w:spacing w:line="276" w:lineRule="auto"/>
        <w:ind w:left="720" w:firstLine="720"/>
      </w:pPr>
      <w:r>
        <w:t>double y</w:t>
      </w:r>
    </w:p>
    <w:p w14:paraId="0D307D96" w14:textId="6997C5E3" w:rsidR="00D40E65" w:rsidRDefault="00D40E65" w:rsidP="00D40E65">
      <w:pPr>
        <w:spacing w:line="276" w:lineRule="auto"/>
        <w:ind w:left="720" w:firstLine="720"/>
      </w:pPr>
      <w:r>
        <w:t>double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geometry_msgs/Pose2D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list</w:t>
      </w:r>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r w:rsidRPr="00F34A70">
        <w:rPr>
          <w:rFonts w:ascii="Consolas" w:hAnsi="Consolas" w:cs="Arial"/>
          <w:sz w:val="22"/>
          <w:szCs w:val="22"/>
        </w:rPr>
        <w:t>rosnode list</w:t>
      </w:r>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info y rosmsg info</w:t>
      </w:r>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rostopic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Std_msgs: Tipos primitivos de mensajes y arreglos, se usan para mandar la velocidad y el steering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Sensor_msgs: incluye mensajes tipo PointCloud2 para la cámara y LaserScan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Nav_msgs: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Geometry_msgs: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Nodelets</w:t>
      </w:r>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r w:rsidRPr="00F34A70">
        <w:rPr>
          <w:rFonts w:ascii="Consolas" w:hAnsi="Consolas" w:cs="Arial"/>
          <w:sz w:val="22"/>
          <w:szCs w:val="22"/>
        </w:rPr>
        <w:t>roscore</w:t>
      </w:r>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rosrun package-name executable-name</w:t>
      </w:r>
    </w:p>
    <w:p w14:paraId="7E79478E" w14:textId="77777777" w:rsidR="006911C2" w:rsidRPr="00F34A70" w:rsidRDefault="006911C2" w:rsidP="006B0B30">
      <w:pPr>
        <w:rPr>
          <w:szCs w:val="24"/>
        </w:rPr>
      </w:pPr>
      <w:r w:rsidRPr="00F34A70">
        <w:rPr>
          <w:szCs w:val="24"/>
        </w:rPr>
        <w:t>O incluirlos dentro de un launch</w:t>
      </w:r>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331"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lastRenderedPageBreak/>
        <w:t>Si gazebo truena al correr:</w:t>
      </w:r>
    </w:p>
    <w:p w14:paraId="49554B84"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autonomos_gazebo_simulation empty_autonomos.launch</w:t>
      </w:r>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r w:rsidRPr="00F34A70">
        <w:rPr>
          <w:rFonts w:ascii="Consolas" w:hAnsi="Consolas" w:cs="Arial"/>
          <w:sz w:val="22"/>
          <w:szCs w:val="18"/>
        </w:rPr>
        <w:t>killall gzserver</w:t>
      </w:r>
    </w:p>
    <w:p w14:paraId="19E79AEA" w14:textId="77777777" w:rsidR="006911C2" w:rsidRPr="00F34A70" w:rsidRDefault="006911C2" w:rsidP="00DB32FC">
      <w:pPr>
        <w:spacing w:line="240" w:lineRule="auto"/>
        <w:ind w:firstLine="708"/>
        <w:rPr>
          <w:rFonts w:ascii="Arial" w:hAnsi="Arial" w:cs="Arial"/>
          <w:sz w:val="22"/>
          <w:szCs w:val="22"/>
        </w:rPr>
      </w:pPr>
      <w:r w:rsidRPr="00F34A70">
        <w:rPr>
          <w:rFonts w:ascii="Consolas" w:hAnsi="Consolas" w:cs="Arial"/>
          <w:sz w:val="22"/>
          <w:szCs w:val="18"/>
        </w:rPr>
        <w:t>killall gzclient</w:t>
      </w:r>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hagan falta instalar algunas librerías como ignition fuel, msgs y transport: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sudo apt install libignition-msgs-dev</w:t>
      </w:r>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sudo apt-get install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autonomos_gazebo_simulation, donde al ejecutarse los launch, lanzan también el programa de manual_control para el carro. Dentro de la carpeta, se encuentran tres folders. En </w:t>
      </w:r>
      <w:r w:rsidR="00C524E8">
        <w:t>l</w:t>
      </w:r>
      <w:r>
        <w:t xml:space="preserve">aunch son los archivos ejecutables, dentro de ellos se llama siempre a empty_world.launch y el .world respectivo. </w:t>
      </w:r>
      <w:r w:rsidR="00C524E8">
        <w:t>En models contienen los archivos para simular el carro y sus módulos, y las secciones de pista</w:t>
      </w:r>
      <w:r>
        <w:t xml:space="preserve">. </w:t>
      </w:r>
      <w:r w:rsidR="00C524E8">
        <w:t>Por último, en worlds a partr de los modelos, se crean las pistas y se agrega el modelo del carro</w:t>
      </w:r>
      <w:r>
        <w:t xml:space="preserve">. </w:t>
      </w:r>
    </w:p>
    <w:p w14:paraId="42002FD4" w14:textId="73C1EAF6" w:rsidR="00C524E8" w:rsidRDefault="00C524E8" w:rsidP="00C524E8">
      <w:r>
        <w:lastRenderedPageBreak/>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&lt;name&gt;a1&lt;/name&gt;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&lt;name&gt;a13&lt;/name&gt;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&lt;name&gt;a1&lt;/name&gt;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&lt;/include&gt;</w:t>
      </w:r>
    </w:p>
    <w:p w14:paraId="394C5FB3" w14:textId="49EF82E2" w:rsidR="00C524E8" w:rsidRDefault="00C524E8" w:rsidP="00E45194">
      <w:r>
        <w:t xml:space="preserve">Pero, como se observa, el modelo para el segundo vehículo se llama AutoNOMOS_mini2. Esto se debe a que </w:t>
      </w:r>
      <w:r w:rsidR="00920BB4">
        <w:t>los módulos de la cámara y el laser son independientes al carro, y no se duplicarían. Como solución, en models se copian los archivos de AutoNOMOS_mini, y en model.sdf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&lt;topicName&gt;/scan2&lt;/topicName&gt;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lastRenderedPageBreak/>
        <w:t>&lt;cameraName&gt;app2&lt;/cameraName&gt;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&lt;imageTopicName&gt;camera2/rgb/image_raw&lt;/imageTopicName&gt;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&lt;pointCloudTopicName&gt;camera2/points&lt;/pointCloudTopicName&gt;</w:t>
      </w:r>
    </w:p>
    <w:p w14:paraId="4EBB16C8" w14:textId="3BC04BA2" w:rsidR="008F72A2" w:rsidRDefault="00920BB4" w:rsidP="00E45194">
      <w:r>
        <w:t xml:space="preserve">Esto modifica los tópicos. </w:t>
      </w:r>
      <w:r w:rsidR="008F72A2">
        <w:t>Para la cámara y laser se usan los nombres definidos anteriormente. Para el resto de tópicos, se añdae el identificador dado al modelo del carro en el archivo .world, por ejemplo:</w:t>
      </w:r>
    </w:p>
    <w:p w14:paraId="3648C15F" w14:textId="4422F700" w:rsidR="006911C2" w:rsidRPr="008F72A2" w:rsidRDefault="00C524E8" w:rsidP="006B0B30">
      <w:r w:rsidRPr="008F72A2">
        <w:tab/>
        <w:t>/a1/manual_control/speed</w:t>
      </w:r>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r w:rsidRPr="00F34A70">
        <w:rPr>
          <w:szCs w:val="24"/>
        </w:rPr>
        <w:t>Odometry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/odom</w:t>
      </w:r>
    </w:p>
    <w:p w14:paraId="32245C99" w14:textId="7B33468C" w:rsidR="006911C2" w:rsidRPr="00F34A70" w:rsidRDefault="006911C2" w:rsidP="006B0B30">
      <w:pPr>
        <w:rPr>
          <w:szCs w:val="24"/>
        </w:rPr>
      </w:pPr>
      <w:r w:rsidRPr="00F34A70">
        <w:rPr>
          <w:szCs w:val="24"/>
        </w:rPr>
        <w:t>Mensaje tipo nav_msgs/odometry. Publica la pose, orientación, giro linear y angular, al momento de iniciar el carro establece como punto 0,0,0. Si se desplaza comienza a contar en x, según el modelo ackerman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/tf  </w:t>
      </w:r>
    </w:p>
    <w:p w14:paraId="42A89736" w14:textId="58BDD898" w:rsidR="006B0B30" w:rsidRPr="00F34A70" w:rsidRDefault="006911C2" w:rsidP="006B0B30">
      <w:pPr>
        <w:rPr>
          <w:szCs w:val="24"/>
        </w:rPr>
      </w:pPr>
      <w:r w:rsidRPr="00F34A70">
        <w:rPr>
          <w:szCs w:val="24"/>
        </w:rPr>
        <w:lastRenderedPageBreak/>
        <w:t>Transforma odometria al base_link. Tanto odom como tf tienen los mismos valores, porque no hay ninguna rotación ni desplazamiento entre los frames base_link y odom.</w:t>
      </w:r>
    </w:p>
    <w:p w14:paraId="3163E2C2" w14:textId="6310F155" w:rsidR="006911C2" w:rsidRPr="00F34A70" w:rsidRDefault="001C22BF">
      <w:pPr>
        <w:pStyle w:val="Ttulo2"/>
        <w:numPr>
          <w:ilvl w:val="1"/>
          <w:numId w:val="33"/>
        </w:numPr>
        <w:rPr>
          <w:lang w:val="es-MX"/>
        </w:rPr>
      </w:pPr>
      <w:bookmarkStart w:id="260" w:name="_Toc132494008"/>
      <w:r>
        <w:rPr>
          <w:lang w:val="es-MX"/>
        </w:rPr>
        <w:t xml:space="preserve"> </w:t>
      </w:r>
      <w:bookmarkStart w:id="261" w:name="_Toc147407394"/>
      <w:r w:rsidR="006911C2" w:rsidRPr="00F34A70">
        <w:rPr>
          <w:lang w:val="es-MX"/>
        </w:rPr>
        <w:t>Nodos Programados</w:t>
      </w:r>
      <w:bookmarkEnd w:id="260"/>
      <w:bookmarkEnd w:id="261"/>
    </w:p>
    <w:p w14:paraId="12DD700A" w14:textId="77777777" w:rsidR="006911C2" w:rsidRPr="00F34A70" w:rsidRDefault="006911C2" w:rsidP="006B0B30">
      <w:pPr>
        <w:rPr>
          <w:szCs w:val="24"/>
        </w:rPr>
      </w:pPr>
      <w:r w:rsidRPr="00F34A70">
        <w:rPr>
          <w:szCs w:val="24"/>
        </w:rPr>
        <w:t>Dentro de /catkin_ws/src</w:t>
      </w:r>
    </w:p>
    <w:p w14:paraId="541FF0F8"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catkin_create_pkg nombre roscpp geometry_msgs sensor_msgs std_msgs</w:t>
      </w:r>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CMakeLists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add_executable(nombre src/nombre.cpp)</w:t>
      </w:r>
    </w:p>
    <w:p w14:paraId="74981F9D" w14:textId="30A48913"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target_link_libraries(nombre ${catkin_LIBRARIES})</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&lt;build_depend&gt;package&lt;/build_depend&gt;</w:t>
      </w:r>
      <w:r w:rsidRPr="00F34A70">
        <w:rPr>
          <w:rFonts w:ascii="Courier New" w:hAnsi="Courier New" w:cs="Courier New"/>
          <w:sz w:val="22"/>
          <w:szCs w:val="18"/>
        </w:rPr>
        <w:br/>
        <w:t>&lt;run_depend&gt;package&lt;/run_depend&gt;</w:t>
      </w:r>
    </w:p>
    <w:p w14:paraId="1FDF9365" w14:textId="77777777" w:rsidR="006911C2" w:rsidRPr="00F34A70" w:rsidRDefault="006911C2" w:rsidP="006B0B30">
      <w:pPr>
        <w:rPr>
          <w:szCs w:val="24"/>
        </w:rPr>
      </w:pPr>
      <w:r w:rsidRPr="00F34A70">
        <w:rPr>
          <w:szCs w:val="24"/>
        </w:rPr>
        <w:t>Y en CMakeLists:</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catkin_package(</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nav_msgs</w:t>
            </w:r>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Posteriormente, sobre catkin_ws ejecutar:</w:t>
      </w:r>
    </w:p>
    <w:p w14:paraId="7C98C890" w14:textId="77777777" w:rsidR="006911C2" w:rsidRPr="00F34A70" w:rsidRDefault="006911C2" w:rsidP="006B0B30">
      <w:pPr>
        <w:tabs>
          <w:tab w:val="left" w:pos="1695"/>
        </w:tabs>
        <w:ind w:left="708"/>
        <w:rPr>
          <w:rFonts w:ascii="Consolas" w:hAnsi="Consolas" w:cs="Arial"/>
          <w:sz w:val="22"/>
          <w:szCs w:val="18"/>
        </w:rPr>
      </w:pPr>
      <w:r w:rsidRPr="00F34A70">
        <w:rPr>
          <w:rFonts w:ascii="Consolas" w:hAnsi="Consolas" w:cs="Arial"/>
          <w:sz w:val="22"/>
          <w:szCs w:val="18"/>
        </w:rPr>
        <w:t>catkin_make</w:t>
      </w:r>
    </w:p>
    <w:p w14:paraId="0C53357A" w14:textId="77777777" w:rsidR="006911C2" w:rsidRPr="00F34A70" w:rsidRDefault="006911C2" w:rsidP="006B0B30">
      <w:pPr>
        <w:tabs>
          <w:tab w:val="left" w:pos="1695"/>
        </w:tabs>
        <w:rPr>
          <w:szCs w:val="24"/>
        </w:rPr>
      </w:pPr>
      <w:r w:rsidRPr="00F34A70">
        <w:rPr>
          <w:szCs w:val="24"/>
        </w:rPr>
        <w:t>Una vez ejecutado catkin_make puede usar:</w:t>
      </w:r>
    </w:p>
    <w:p w14:paraId="6F3731DB"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catkin_make --only-pkg-with-deps nombre</w:t>
      </w:r>
    </w:p>
    <w:p w14:paraId="338082AA" w14:textId="77777777" w:rsidR="006911C2" w:rsidRPr="00F34A70" w:rsidRDefault="006911C2" w:rsidP="006B0B30">
      <w:pPr>
        <w:rPr>
          <w:szCs w:val="24"/>
        </w:rPr>
      </w:pPr>
      <w:r w:rsidRPr="00F34A70">
        <w:rPr>
          <w:szCs w:val="24"/>
        </w:rPr>
        <w:t>En el caso de Python únicamente requiere hacerlo ejecutable con chmod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p>
    <w:p w14:paraId="745F0DFA" w14:textId="77777777" w:rsidR="006911C2" w:rsidRPr="00F34A70" w:rsidRDefault="006911C2" w:rsidP="006B0B30">
      <w:pPr>
        <w:rPr>
          <w:szCs w:val="24"/>
        </w:rPr>
      </w:pPr>
      <w:r w:rsidRPr="00F34A70">
        <w:rPr>
          <w:szCs w:val="24"/>
        </w:rPr>
        <w:t>Para correr los nodos debe ejecutar autosart y con rosrun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vision_camara</w:t>
      </w:r>
      <w:r w:rsidR="00B108EA">
        <w:rPr>
          <w:szCs w:val="24"/>
        </w:rPr>
        <w:t xml:space="preserve"> y en </w:t>
      </w:r>
      <w:hyperlink r:id="rId332" w:history="1">
        <w:r w:rsidR="00B108EA" w:rsidRPr="00311756">
          <w:rPr>
            <w:rStyle w:val="Hipervnculo"/>
            <w:szCs w:val="24"/>
          </w:rPr>
          <w:t>Github</w:t>
        </w:r>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489D52CC" w:rsidR="00961842" w:rsidRPr="00961842" w:rsidRDefault="00961842" w:rsidP="00961842">
      <w:pPr>
        <w:spacing w:before="0" w:after="160"/>
        <w:rPr>
          <w:szCs w:val="24"/>
        </w:rPr>
      </w:pPr>
      <w:r>
        <w:rPr>
          <w:szCs w:val="24"/>
        </w:rPr>
        <w:t xml:space="preserve">Paquetes: Hace uso de HOGImage y </w:t>
      </w:r>
      <w:r w:rsidR="00DB7D82">
        <w:rPr>
          <w:szCs w:val="24"/>
        </w:rPr>
        <w:t>OpenCV</w:t>
      </w:r>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4175ADA2" w:rsidR="00961842" w:rsidRDefault="00961842" w:rsidP="00961842">
      <w:pPr>
        <w:spacing w:before="0" w:after="160"/>
        <w:rPr>
          <w:szCs w:val="24"/>
        </w:rPr>
      </w:pPr>
      <w:r>
        <w:rPr>
          <w:szCs w:val="24"/>
        </w:rPr>
        <w:lastRenderedPageBreak/>
        <w:t xml:space="preserve">Programa que funciona sobre el simulador del </w:t>
      </w:r>
      <w:r w:rsidR="00B52EDA">
        <w:rPr>
          <w:szCs w:val="24"/>
        </w:rPr>
        <w:t>vehículo</w:t>
      </w:r>
      <w:r>
        <w:rPr>
          <w:szCs w:val="24"/>
        </w:rPr>
        <w:t xml:space="preserve"> autónomo, realiza la detección y rastreo de vehículos en imágenes proporcionadas por la cámara realsense y hace la publicación de las detecciones. El simulador corre en cualquier versión de ROS, en este caso se usó Noetic, y la versión de </w:t>
      </w:r>
      <w:r w:rsidR="00DB7D82">
        <w:rPr>
          <w:szCs w:val="24"/>
        </w:rPr>
        <w:t>OpenCV</w:t>
      </w:r>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/app/camera/rgb/image_raw</w:t>
      </w:r>
    </w:p>
    <w:p w14:paraId="091042BD" w14:textId="5ECB7570"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529EB730" w:rsidR="00961842" w:rsidRDefault="00961842" w:rsidP="00961842">
      <w:pPr>
        <w:spacing w:before="0" w:after="160"/>
        <w:rPr>
          <w:szCs w:val="24"/>
        </w:rPr>
      </w:pPr>
      <w:r>
        <w:rPr>
          <w:szCs w:val="24"/>
        </w:rPr>
        <w:t xml:space="preserve">Paquetes: Se usa </w:t>
      </w:r>
      <w:r w:rsidR="00DB7D82">
        <w:rPr>
          <w:szCs w:val="24"/>
        </w:rPr>
        <w:t>OpenCV</w:t>
      </w:r>
      <w:r>
        <w:rPr>
          <w:szCs w:val="24"/>
        </w:rPr>
        <w:t xml:space="preserve">4, cv_bridge, sensor_msgs, </w:t>
      </w:r>
    </w:p>
    <w:p w14:paraId="0E3A440B" w14:textId="384FE00F" w:rsidR="00961842" w:rsidRPr="00961842" w:rsidRDefault="00961842" w:rsidP="00961842">
      <w:pPr>
        <w:spacing w:before="0" w:after="160"/>
        <w:rPr>
          <w:szCs w:val="24"/>
        </w:rPr>
      </w:pPr>
      <w:r>
        <w:rPr>
          <w:szCs w:val="24"/>
        </w:rPr>
        <w:t>Se requieren importar los paquetes al programa, e incluirlos como se menciona en el tutorial de ROS a los archivos CMakeLists y package.xml, todos los nodos requieren importar también roscpp.</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0274A40B"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Indigo, y la versión de </w:t>
      </w:r>
      <w:r w:rsidR="00DB7D82">
        <w:rPr>
          <w:szCs w:val="24"/>
        </w:rPr>
        <w:t>OpenCV</w:t>
      </w:r>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/app/camera/rgb/image_raw</w:t>
      </w:r>
    </w:p>
    <w:p w14:paraId="7AB933DE" w14:textId="572D645D"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4D13CB18" w14:textId="768A7442" w:rsidR="00961842" w:rsidRPr="00961842" w:rsidRDefault="00961842" w:rsidP="00961842">
      <w:pPr>
        <w:spacing w:before="0" w:after="160"/>
        <w:rPr>
          <w:szCs w:val="24"/>
        </w:rPr>
      </w:pPr>
      <w:r>
        <w:rPr>
          <w:szCs w:val="24"/>
        </w:rPr>
        <w:t xml:space="preserve">Paquetes: </w:t>
      </w:r>
      <w:r w:rsidR="00DB7D82">
        <w:rPr>
          <w:szCs w:val="24"/>
        </w:rPr>
        <w:t>OpenCV</w:t>
      </w:r>
      <w:r>
        <w:rPr>
          <w:szCs w:val="24"/>
        </w:rPr>
        <w:t>2.4, sensor_msgs, cv_bridge</w:t>
      </w:r>
    </w:p>
    <w:p w14:paraId="5E97CC54" w14:textId="77777777" w:rsidR="006911C2" w:rsidRDefault="006911C2">
      <w:pPr>
        <w:pStyle w:val="Prrafodelista"/>
        <w:numPr>
          <w:ilvl w:val="0"/>
          <w:numId w:val="18"/>
        </w:numPr>
        <w:spacing w:before="0" w:after="160"/>
        <w:rPr>
          <w:szCs w:val="24"/>
        </w:rPr>
      </w:pPr>
      <w:r w:rsidRPr="00F34A70">
        <w:rPr>
          <w:szCs w:val="24"/>
        </w:rPr>
        <w:lastRenderedPageBreak/>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2E286360" w:rsidR="00B108EA" w:rsidRPr="00961842" w:rsidRDefault="00B108EA" w:rsidP="00961842">
      <w:pPr>
        <w:spacing w:before="0" w:after="160"/>
        <w:rPr>
          <w:szCs w:val="24"/>
        </w:rPr>
      </w:pPr>
      <w:r>
        <w:rPr>
          <w:szCs w:val="24"/>
        </w:rPr>
        <w:t xml:space="preserve">Paquetes: </w:t>
      </w:r>
      <w:r w:rsidR="00DB7D82">
        <w:rPr>
          <w:szCs w:val="24"/>
        </w:rPr>
        <w:t>OpenCV</w:t>
      </w:r>
      <w:r>
        <w:rPr>
          <w:szCs w:val="24"/>
        </w:rPr>
        <w:t>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13E7FE5" w14:textId="77777777" w:rsidR="009406CD" w:rsidRPr="00F34A70" w:rsidRDefault="009406CD" w:rsidP="009406CD">
      <w:pPr>
        <w:pStyle w:val="Ttulo1"/>
        <w:numPr>
          <w:ilvl w:val="0"/>
          <w:numId w:val="33"/>
        </w:numPr>
        <w:rPr>
          <w:b w:val="0"/>
          <w:bCs/>
          <w:sz w:val="28"/>
          <w:szCs w:val="28"/>
          <w:lang w:val="es-MX"/>
        </w:rPr>
      </w:pPr>
      <w:bookmarkStart w:id="262" w:name="_Toc147407395"/>
      <w:bookmarkStart w:id="263" w:name="_Toc132494009"/>
      <w:bookmarkStart w:id="264" w:name="_Hlk142731465"/>
      <w:bookmarkStart w:id="265" w:name="_Hlk142689497"/>
      <w:r>
        <w:rPr>
          <w:bCs/>
          <w:sz w:val="28"/>
          <w:szCs w:val="28"/>
          <w:lang w:val="es-MX"/>
        </w:rPr>
        <w:lastRenderedPageBreak/>
        <w:t>Apéndice 2</w:t>
      </w:r>
      <w:r w:rsidRPr="00F34A70">
        <w:rPr>
          <w:bCs/>
          <w:sz w:val="28"/>
          <w:szCs w:val="28"/>
          <w:lang w:val="es-MX"/>
        </w:rPr>
        <w:t>: Tutorial AutoModelCar</w:t>
      </w:r>
      <w:bookmarkEnd w:id="262"/>
    </w:p>
    <w:p w14:paraId="25BD389A" w14:textId="77777777" w:rsidR="009406CD" w:rsidRDefault="009406CD" w:rsidP="009406CD">
      <w:pPr>
        <w:rPr>
          <w:lang w:eastAsia="es-MX"/>
        </w:rPr>
      </w:pPr>
      <w:bookmarkStart w:id="266" w:name="_Toc132493989"/>
      <w:r>
        <w:t xml:space="preserve">En este capítulo se presenta una guía para el uso de ROS y OpenCV enfocado a la programación del vehículo. Para comenzar hablemos de ROS o “Robotic Operating System”,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67313F90" w14:textId="77777777" w:rsidR="009406CD" w:rsidRPr="00F34A70" w:rsidRDefault="009406CD" w:rsidP="009406CD">
      <w:pPr>
        <w:pStyle w:val="Ttulo2"/>
        <w:numPr>
          <w:ilvl w:val="1"/>
          <w:numId w:val="33"/>
        </w:numPr>
        <w:ind w:left="0"/>
        <w:rPr>
          <w:lang w:val="es-MX"/>
        </w:rPr>
      </w:pPr>
      <w:r>
        <w:rPr>
          <w:lang w:val="es-MX"/>
        </w:rPr>
        <w:t xml:space="preserve"> </w:t>
      </w:r>
      <w:bookmarkStart w:id="267" w:name="_Toc147407396"/>
      <w:r w:rsidRPr="00F34A70">
        <w:rPr>
          <w:lang w:val="es-MX"/>
        </w:rPr>
        <w:t>Guía de ROS</w:t>
      </w:r>
      <w:bookmarkStart w:id="268" w:name="_Hlk111643494"/>
      <w:bookmarkEnd w:id="266"/>
      <w:bookmarkEnd w:id="267"/>
    </w:p>
    <w:p w14:paraId="67606C6C" w14:textId="77777777" w:rsidR="009406CD" w:rsidRDefault="009406CD" w:rsidP="009406CD">
      <w:pPr>
        <w:rPr>
          <w:lang w:eastAsia="es-MX"/>
        </w:rPr>
      </w:pPr>
      <w:r>
        <w:t>Tomando de base el libro “A gentle introduction to ROS” de Jason M. O’Kane (O’Kane 2014). A continuación, se realiza una pequeña guía introductoria de ROS con los comandos principales, así como la descripción y estructura para lograr una mejor comprensión del programa.</w:t>
      </w:r>
    </w:p>
    <w:p w14:paraId="792C67C3" w14:textId="77777777" w:rsidR="009406CD" w:rsidRPr="00F34A70" w:rsidRDefault="009406CD" w:rsidP="009406CD">
      <w:pPr>
        <w:ind w:firstLine="708"/>
        <w:rPr>
          <w:b/>
          <w:bCs/>
          <w:szCs w:val="24"/>
        </w:rPr>
      </w:pPr>
      <w:r w:rsidRPr="00F34A70">
        <w:rPr>
          <w:b/>
          <w:bCs/>
          <w:szCs w:val="24"/>
        </w:rPr>
        <w:t>Librerías</w:t>
      </w:r>
    </w:p>
    <w:p w14:paraId="37959FB2" w14:textId="77777777" w:rsidR="009406CD" w:rsidRDefault="009406CD" w:rsidP="009406CD">
      <w:pPr>
        <w:rPr>
          <w:lang w:eastAsia="es-MX"/>
        </w:rPr>
      </w:pPr>
      <w:r>
        <w:t xml:space="preserve">Para empezar, es importante mencionar que los paquetes instalados por </w:t>
      </w:r>
      <w:r>
        <w:rPr>
          <w:i/>
        </w:rPr>
        <w:t>apt-get</w:t>
      </w:r>
      <w:r>
        <w:t xml:space="preserve"> para ros y otros paquetes externos como los </w:t>
      </w:r>
      <w:r>
        <w:rPr>
          <w:i/>
        </w:rPr>
        <w:t>nodelet</w:t>
      </w:r>
      <w:r>
        <w:t xml:space="preserve"> de la cámara, tienen su raíz en </w:t>
      </w:r>
      <w:r>
        <w:rPr>
          <w:i/>
        </w:rPr>
        <w:t>/opt/ros/indigo</w:t>
      </w:r>
      <w:r>
        <w:t xml:space="preserve">. Los ejecutables se almacenan en el subdirectorio </w:t>
      </w:r>
      <w:r>
        <w:rPr>
          <w:i/>
        </w:rPr>
        <w:t>lib</w:t>
      </w:r>
      <w:r>
        <w:t xml:space="preserve">, al igual que los archivos </w:t>
      </w:r>
      <w:r>
        <w:rPr>
          <w:i/>
        </w:rPr>
        <w:t>include</w:t>
      </w:r>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r>
        <w:rPr>
          <w:i/>
        </w:rPr>
        <w:t>setup.bash</w:t>
      </w:r>
      <w:r>
        <w:t>. Para ver los archivos en un directorio se puede usar:</w:t>
      </w:r>
    </w:p>
    <w:p w14:paraId="021C533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Rosls nombre_del_paquete</w:t>
      </w:r>
    </w:p>
    <w:p w14:paraId="13B25ABA" w14:textId="77777777" w:rsidR="009406CD" w:rsidRPr="00F34A70" w:rsidRDefault="009406CD" w:rsidP="009406CD">
      <w:pPr>
        <w:ind w:firstLine="708"/>
        <w:rPr>
          <w:b/>
          <w:bCs/>
          <w:szCs w:val="24"/>
        </w:rPr>
      </w:pPr>
      <w:r w:rsidRPr="00F34A70">
        <w:rPr>
          <w:b/>
          <w:bCs/>
          <w:szCs w:val="24"/>
        </w:rPr>
        <w:t>Catkin workspace</w:t>
      </w:r>
    </w:p>
    <w:p w14:paraId="3C4F45F3" w14:textId="77777777" w:rsidR="009406CD" w:rsidRDefault="009406CD" w:rsidP="009406CD">
      <w:pPr>
        <w:rPr>
          <w:lang w:eastAsia="es-MX"/>
        </w:rPr>
      </w:pPr>
      <w:r>
        <w:t xml:space="preserve">Dentro de nuestro ambiente se tiene un </w:t>
      </w:r>
      <w:r>
        <w:rPr>
          <w:i/>
        </w:rPr>
        <w:t>workspace</w:t>
      </w:r>
      <w:r>
        <w:t xml:space="preserve"> o un folder que permite modificar, construir e instalar paquetes de </w:t>
      </w:r>
      <w:r>
        <w:rPr>
          <w:i/>
        </w:rPr>
        <w:t xml:space="preserve">catkin </w:t>
      </w:r>
      <w:r>
        <w:t xml:space="preserve">(“catkin/workspaces - ROS Wiki” s. f.). Si bien no es requerido, facilita la organización. Dentro del folder normalmente se tienen las carpetas de </w:t>
      </w:r>
      <w:r>
        <w:rPr>
          <w:i/>
        </w:rPr>
        <w:t>build</w:t>
      </w:r>
      <w:r>
        <w:t xml:space="preserve">, </w:t>
      </w:r>
      <w:r>
        <w:rPr>
          <w:i/>
        </w:rPr>
        <w:t>devel</w:t>
      </w:r>
      <w:r>
        <w:t xml:space="preserve"> y </w:t>
      </w:r>
      <w:r>
        <w:rPr>
          <w:i/>
        </w:rPr>
        <w:t>src</w:t>
      </w:r>
      <w:r>
        <w:t xml:space="preserve">. En esta última se agregan nuestros proyectos, estos paquetes </w:t>
      </w:r>
      <w:r>
        <w:rPr>
          <w:i/>
        </w:rPr>
        <w:t>catkin</w:t>
      </w:r>
      <w:r>
        <w:t xml:space="preserve"> son los que podemos ejecutar como nodos. </w:t>
      </w:r>
    </w:p>
    <w:p w14:paraId="483B447B" w14:textId="77777777" w:rsidR="009406CD" w:rsidRPr="00F34A70" w:rsidRDefault="009406CD" w:rsidP="009406CD">
      <w:pPr>
        <w:ind w:firstLine="708"/>
        <w:rPr>
          <w:b/>
          <w:bCs/>
          <w:szCs w:val="24"/>
        </w:rPr>
      </w:pPr>
      <w:r w:rsidRPr="00F34A70">
        <w:rPr>
          <w:b/>
          <w:bCs/>
          <w:szCs w:val="24"/>
        </w:rPr>
        <w:t>Nodos</w:t>
      </w:r>
    </w:p>
    <w:p w14:paraId="24BF0E48" w14:textId="77777777" w:rsidR="009406CD" w:rsidRDefault="009406CD" w:rsidP="009406CD">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5093B3B3" w14:textId="77777777" w:rsidR="009406CD" w:rsidRPr="00F34A70" w:rsidRDefault="009406CD" w:rsidP="009406CD">
      <w:pPr>
        <w:ind w:firstLine="708"/>
        <w:rPr>
          <w:rFonts w:ascii="Consolas" w:hAnsi="Consolas" w:cs="Courier New"/>
        </w:rPr>
      </w:pPr>
      <w:r w:rsidRPr="00F34A70">
        <w:rPr>
          <w:rFonts w:ascii="Consolas" w:hAnsi="Consolas" w:cs="Courier New"/>
          <w:sz w:val="22"/>
          <w:szCs w:val="18"/>
        </w:rPr>
        <w:t>roscore</w:t>
      </w:r>
    </w:p>
    <w:p w14:paraId="4D61C82C" w14:textId="77777777" w:rsidR="009406CD" w:rsidRPr="00F34A70" w:rsidRDefault="009406CD" w:rsidP="009406CD">
      <w:pPr>
        <w:rPr>
          <w:szCs w:val="24"/>
        </w:rPr>
      </w:pPr>
      <w:r w:rsidRPr="00F34A70">
        <w:rPr>
          <w:szCs w:val="24"/>
        </w:rPr>
        <w:t>Mientras que los nodos se pueden arrancar de forma individual con:</w:t>
      </w:r>
    </w:p>
    <w:p w14:paraId="3B491A4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rosrun nombre_del_paquete nombre_del_ejecutable</w:t>
      </w:r>
    </w:p>
    <w:p w14:paraId="7E81C48B" w14:textId="77777777" w:rsidR="009406CD" w:rsidRPr="00F34A70" w:rsidRDefault="009406CD" w:rsidP="009406CD">
      <w:pPr>
        <w:rPr>
          <w:szCs w:val="24"/>
        </w:rPr>
      </w:pPr>
      <w:r w:rsidRPr="00F34A70">
        <w:rPr>
          <w:szCs w:val="24"/>
        </w:rPr>
        <w:lastRenderedPageBreak/>
        <w:t>Como para el programa hecho:</w:t>
      </w:r>
    </w:p>
    <w:p w14:paraId="535E15E3"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rosrun vision_camara kalman</w:t>
      </w:r>
    </w:p>
    <w:p w14:paraId="5B7A7603" w14:textId="77777777" w:rsidR="009406CD" w:rsidRDefault="009406CD" w:rsidP="009406CD">
      <w:pPr>
        <w:rPr>
          <w:lang w:eastAsia="es-MX"/>
        </w:rPr>
      </w:pPr>
      <w:r>
        <w:t xml:space="preserve">Los nombres de los nodos no son necesariamente los mismos que los nombres de los ejecutables de esos nodos. Se puede establecer explícitamente el nombre de un nodo como parte del </w:t>
      </w:r>
      <w:r>
        <w:rPr>
          <w:i/>
        </w:rPr>
        <w:t>rosrun command</w:t>
      </w:r>
      <w:r>
        <w:t>:</w:t>
      </w:r>
    </w:p>
    <w:p w14:paraId="040E350C" w14:textId="77777777" w:rsidR="009406CD" w:rsidRPr="00F34A70" w:rsidRDefault="009406CD" w:rsidP="009406CD">
      <w:pPr>
        <w:spacing w:line="240" w:lineRule="auto"/>
        <w:ind w:firstLine="708"/>
        <w:rPr>
          <w:rFonts w:ascii="Consolas" w:hAnsi="Consolas" w:cs="Arial"/>
          <w:sz w:val="22"/>
          <w:szCs w:val="22"/>
        </w:rPr>
      </w:pPr>
      <w:r w:rsidRPr="00F34A70">
        <w:rPr>
          <w:rFonts w:ascii="Consolas" w:hAnsi="Consolas" w:cs="Courier New"/>
          <w:sz w:val="22"/>
          <w:szCs w:val="18"/>
        </w:rPr>
        <w:t xml:space="preserve">rosrun nombre_del_paquete nombre_del_ejecutable </w:t>
      </w:r>
    </w:p>
    <w:p w14:paraId="3015CCAD" w14:textId="77777777" w:rsidR="009406CD" w:rsidRPr="00F34A70" w:rsidRDefault="009406CD" w:rsidP="009406CD">
      <w:pPr>
        <w:spacing w:line="240" w:lineRule="auto"/>
        <w:ind w:left="1416" w:firstLine="708"/>
        <w:rPr>
          <w:rFonts w:ascii="Consolas" w:hAnsi="Consolas" w:cs="Courier New"/>
          <w:sz w:val="22"/>
          <w:szCs w:val="18"/>
        </w:rPr>
      </w:pPr>
      <w:r w:rsidRPr="00F34A70">
        <w:rPr>
          <w:rFonts w:ascii="Consolas" w:hAnsi="Consolas" w:cs="Courier New"/>
          <w:sz w:val="22"/>
          <w:szCs w:val="18"/>
        </w:rPr>
        <w:t>__name:=nombre_del_nodo</w:t>
      </w:r>
    </w:p>
    <w:p w14:paraId="4F59CEFB" w14:textId="77777777" w:rsidR="009406CD" w:rsidRDefault="009406CD" w:rsidP="009406CD">
      <w:pPr>
        <w:rPr>
          <w:lang w:eastAsia="es-MX"/>
        </w:rPr>
      </w:pPr>
      <w:r>
        <w:t xml:space="preserve">Esto es útil si se quieren correr múltiples nodos del mismo tipo. Igualmente se pueden arrancar múltiples nodos de forma simultánea mediante un </w:t>
      </w:r>
      <w:r>
        <w:rPr>
          <w:i/>
        </w:rPr>
        <w:t>launch, como en la figura 11-1</w:t>
      </w:r>
      <w:r>
        <w:t xml:space="preserve">. En el vehículo se tiene el programa </w:t>
      </w:r>
      <w:r>
        <w:rPr>
          <w:i/>
        </w:rPr>
        <w:t>autostart</w:t>
      </w:r>
      <w:r>
        <w:t xml:space="preserve"> que se encarga ya de correr el </w:t>
      </w:r>
      <w:r>
        <w:rPr>
          <w:i/>
        </w:rPr>
        <w:t>roscore</w:t>
      </w:r>
      <w:r>
        <w:t xml:space="preserve">, llamar a las variables de entorno y correr un </w:t>
      </w:r>
      <w:r>
        <w:rPr>
          <w:i/>
        </w:rPr>
        <w:t>roslaunch</w:t>
      </w:r>
      <w:r>
        <w:t xml:space="preserve"> con todos los nodos necesarios para manejar el vehículo, llamado </w:t>
      </w:r>
      <w:r>
        <w:rPr>
          <w:i/>
        </w:rPr>
        <w:t>manual_control</w:t>
      </w:r>
      <w:r>
        <w:t>:</w:t>
      </w:r>
    </w:p>
    <w:p w14:paraId="43664D9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roslaunch manual_control manual_odroid.launch</w:t>
      </w:r>
    </w:p>
    <w:p w14:paraId="46BCAFD1" w14:textId="77777777" w:rsidR="009406CD" w:rsidRDefault="009406CD" w:rsidP="009406CD">
      <w:pPr>
        <w:keepNext/>
      </w:pPr>
      <w:r w:rsidRPr="00F34A70">
        <w:rPr>
          <w:noProof/>
        </w:rPr>
        <w:drawing>
          <wp:inline distT="0" distB="0" distL="0" distR="0" wp14:anchorId="1FC1CD0A" wp14:editId="68E3C236">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33"/>
                    <a:stretch>
                      <a:fillRect/>
                    </a:stretch>
                  </pic:blipFill>
                  <pic:spPr>
                    <a:xfrm>
                      <a:off x="0" y="0"/>
                      <a:ext cx="5380247" cy="1533474"/>
                    </a:xfrm>
                    <a:prstGeom prst="rect">
                      <a:avLst/>
                    </a:prstGeom>
                  </pic:spPr>
                </pic:pic>
              </a:graphicData>
            </a:graphic>
          </wp:inline>
        </w:drawing>
      </w:r>
    </w:p>
    <w:p w14:paraId="4FB1C3B6" w14:textId="40A4CA5F" w:rsidR="009406CD" w:rsidRPr="00F34A70" w:rsidRDefault="009406CD" w:rsidP="000F2008">
      <w:pPr>
        <w:pStyle w:val="Descripcin"/>
      </w:pPr>
      <w:bookmarkStart w:id="269" w:name="_Toc147407330"/>
      <w:r>
        <w:t xml:space="preserve">Figura  </w:t>
      </w:r>
      <w:fldSimple w:instr=" STYLEREF 1 \s ">
        <w:r w:rsidR="000F2008">
          <w:rPr>
            <w:noProof/>
          </w:rPr>
          <w:t>11</w:t>
        </w:r>
      </w:fldSimple>
      <w:r w:rsidR="000F2008">
        <w:noBreakHyphen/>
      </w:r>
      <w:fldSimple w:instr=" SEQ Figura_ \* ARABIC \s 1 ">
        <w:r w:rsidR="000F2008">
          <w:rPr>
            <w:noProof/>
          </w:rPr>
          <w:t>1</w:t>
        </w:r>
      </w:fldSimple>
      <w:r>
        <w:t xml:space="preserve"> </w:t>
      </w:r>
      <w:r w:rsidRPr="00D067C9">
        <w:t>Ejemplo de roslaunch correspondiente a manual_control</w:t>
      </w:r>
      <w:bookmarkEnd w:id="269"/>
    </w:p>
    <w:p w14:paraId="71ADEE56" w14:textId="77777777" w:rsidR="009406CD" w:rsidRDefault="009406CD" w:rsidP="009406CD">
      <w:pPr>
        <w:rPr>
          <w:lang w:eastAsia="es-MX"/>
        </w:rPr>
      </w:pPr>
      <w:r>
        <w:lastRenderedPageBreak/>
        <w:t xml:space="preserve">Dicho </w:t>
      </w:r>
      <w:r>
        <w:rPr>
          <w:i/>
        </w:rPr>
        <w:t>launch</w:t>
      </w:r>
      <w:r>
        <w:t xml:space="preserve"> corre los nodos que se encargan de controlar los motores, la comunicación con el Arduino, los nodos para mandar la velocidad y el </w:t>
      </w:r>
      <w:r>
        <w:rPr>
          <w:i/>
        </w:rPr>
        <w:t>steering</w:t>
      </w:r>
      <w:r>
        <w:t xml:space="preserve">, así como el LiDAR, las cámaras, entre otros. Como se observa en la imagen, llama a buscar los paquetes dentro de la variable de </w:t>
      </w:r>
      <w:r>
        <w:rPr>
          <w:i/>
        </w:rPr>
        <w:t>path</w:t>
      </w:r>
      <w:r>
        <w:t>, y arranca otros archivos .</w:t>
      </w:r>
      <w:r>
        <w:rPr>
          <w:i/>
        </w:rPr>
        <w:t>launch</w:t>
      </w:r>
      <w:r>
        <w:t>, para llamar a los nodos.</w:t>
      </w:r>
    </w:p>
    <w:p w14:paraId="389D558D" w14:textId="77777777" w:rsidR="009406CD" w:rsidRDefault="009406CD" w:rsidP="009406CD">
      <w:r>
        <w:t xml:space="preserve">Para llamar a algún nodo, dentro de un archivo </w:t>
      </w:r>
      <w:r>
        <w:rPr>
          <w:i/>
        </w:rPr>
        <w:t>launch</w:t>
      </w:r>
      <w:r>
        <w:t xml:space="preserve"> se escribe:</w:t>
      </w:r>
    </w:p>
    <w:p w14:paraId="06E7C2E4"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&lt;node pkg=”nombre_del_paquete” type=”nombre_del_nodo”</w:t>
      </w:r>
    </w:p>
    <w:p w14:paraId="042C4EF1"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name=”nombre_al_ejecutarse”&gt; &lt;/node&gt;</w:t>
      </w:r>
    </w:p>
    <w:p w14:paraId="32DD2A2D" w14:textId="77777777" w:rsidR="009406CD" w:rsidRPr="00F34A70" w:rsidRDefault="009406CD" w:rsidP="009406CD">
      <w:pPr>
        <w:rPr>
          <w:szCs w:val="24"/>
        </w:rPr>
      </w:pPr>
      <w:r w:rsidRPr="00F34A70">
        <w:rPr>
          <w:szCs w:val="24"/>
        </w:rPr>
        <w:t>Por ejemplo, para el nodo auto_stop:</w:t>
      </w:r>
    </w:p>
    <w:p w14:paraId="69A7C3C8" w14:textId="77777777" w:rsidR="009406CD" w:rsidRPr="00F34A70" w:rsidRDefault="009406CD" w:rsidP="009406CD">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&lt;node pkg=”auto_stop” type=”auto_stop_node" name="auto_stop" </w:t>
      </w:r>
    </w:p>
    <w:p w14:paraId="640EBBC7" w14:textId="77777777" w:rsidR="009406CD" w:rsidRPr="00F34A70" w:rsidRDefault="009406CD" w:rsidP="009406CD">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 xml:space="preserve">output="screen"&gt; </w:t>
      </w:r>
    </w:p>
    <w:p w14:paraId="24469F41" w14:textId="77777777" w:rsidR="009406CD" w:rsidRPr="00F34A70" w:rsidRDefault="009406CD" w:rsidP="009406CD">
      <w:pPr>
        <w:spacing w:line="240" w:lineRule="auto"/>
        <w:ind w:left="2124"/>
        <w:rPr>
          <w:rFonts w:ascii="Courier New" w:hAnsi="Courier New" w:cs="Courier New"/>
          <w:sz w:val="22"/>
          <w:szCs w:val="18"/>
        </w:rPr>
      </w:pPr>
      <w:r w:rsidRPr="00F34A70">
        <w:rPr>
          <w:rFonts w:ascii="Courier New" w:hAnsi="Courier New" w:cs="Courier New"/>
          <w:sz w:val="22"/>
          <w:szCs w:val="18"/>
        </w:rPr>
        <w:t>&lt;param name="angle_front" type="int" value="35" /&gt;</w:t>
      </w:r>
    </w:p>
    <w:p w14:paraId="445851E9"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 xml:space="preserve">&lt;param name="angle_back" type="int" value="35"/&gt; </w:t>
      </w:r>
    </w:p>
    <w:p w14:paraId="0B4B348F"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&lt;param name="break_distance" type="double" value="0.6"/&gt;</w:t>
      </w:r>
    </w:p>
    <w:p w14:paraId="5F2C0E6A" w14:textId="77777777" w:rsidR="009406CD" w:rsidRPr="00F34A70" w:rsidRDefault="009406CD" w:rsidP="009406CD">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&lt;/node&gt;</w:t>
      </w:r>
    </w:p>
    <w:p w14:paraId="3831E8C0" w14:textId="77777777" w:rsidR="009406CD" w:rsidRPr="00F34A70" w:rsidRDefault="009406CD" w:rsidP="009406CD">
      <w:pPr>
        <w:rPr>
          <w:rFonts w:ascii="Arial" w:hAnsi="Arial" w:cs="Arial"/>
          <w:szCs w:val="24"/>
        </w:rPr>
      </w:pPr>
    </w:p>
    <w:p w14:paraId="6DBAEB55" w14:textId="77777777" w:rsidR="009406CD" w:rsidRPr="00F34A70" w:rsidRDefault="009406CD" w:rsidP="009406CD">
      <w:pPr>
        <w:ind w:firstLine="708"/>
        <w:rPr>
          <w:b/>
          <w:bCs/>
          <w:szCs w:val="24"/>
        </w:rPr>
      </w:pPr>
      <w:r w:rsidRPr="00F34A70">
        <w:rPr>
          <w:b/>
          <w:bCs/>
          <w:szCs w:val="24"/>
        </w:rPr>
        <w:t>Tópicos y mensajes</w:t>
      </w:r>
    </w:p>
    <w:p w14:paraId="36E31710" w14:textId="77777777" w:rsidR="009406CD" w:rsidRDefault="009406CD" w:rsidP="009406CD">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40F88BF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lastRenderedPageBreak/>
        <w:t>rosnode info nombre_del_nodo</w:t>
      </w:r>
    </w:p>
    <w:p w14:paraId="1A1E63B1" w14:textId="77777777" w:rsidR="009406CD" w:rsidRPr="00F34A70" w:rsidRDefault="009406CD" w:rsidP="009406CD">
      <w:pPr>
        <w:rPr>
          <w:szCs w:val="24"/>
        </w:rPr>
      </w:pPr>
      <w:r w:rsidRPr="00F34A70">
        <w:rPr>
          <w:szCs w:val="24"/>
        </w:rPr>
        <w:t>Para ver los nodos ejecutándose</w:t>
      </w:r>
      <w:r>
        <w:rPr>
          <w:szCs w:val="24"/>
        </w:rPr>
        <w:t>, como en la figura 11-2, se usa el comando</w:t>
      </w:r>
      <w:r w:rsidRPr="00F34A70">
        <w:rPr>
          <w:szCs w:val="24"/>
        </w:rPr>
        <w:t>:</w:t>
      </w:r>
    </w:p>
    <w:p w14:paraId="1AE3326D"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rostopic list</w:t>
      </w:r>
    </w:p>
    <w:p w14:paraId="1912511F" w14:textId="77777777" w:rsidR="009406CD" w:rsidRDefault="009406CD" w:rsidP="009406CD">
      <w:pPr>
        <w:keepNext/>
      </w:pPr>
      <w:r w:rsidRPr="00F34A70">
        <w:rPr>
          <w:rFonts w:ascii="Arial" w:hAnsi="Arial" w:cs="Arial"/>
          <w:noProof/>
          <w:szCs w:val="24"/>
        </w:rPr>
        <w:drawing>
          <wp:inline distT="0" distB="0" distL="0" distR="0" wp14:anchorId="049E79B2" wp14:editId="4EAF609A">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334"/>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6EBEDDB6" w14:textId="7640E8E1" w:rsidR="009406CD" w:rsidRDefault="009406CD" w:rsidP="000F2008">
      <w:pPr>
        <w:pStyle w:val="Descripcin"/>
      </w:pPr>
      <w:bookmarkStart w:id="270" w:name="_Toc147407331"/>
      <w:r>
        <w:t xml:space="preserve">Figura  </w:t>
      </w:r>
      <w:fldSimple w:instr=" STYLEREF 1 \s ">
        <w:r w:rsidR="000F2008">
          <w:rPr>
            <w:noProof/>
          </w:rPr>
          <w:t>11</w:t>
        </w:r>
      </w:fldSimple>
      <w:r w:rsidR="000F2008">
        <w:noBreakHyphen/>
      </w:r>
      <w:fldSimple w:instr=" SEQ Figura_ \* ARABIC \s 1 ">
        <w:r w:rsidR="000F2008">
          <w:rPr>
            <w:noProof/>
          </w:rPr>
          <w:t>2</w:t>
        </w:r>
      </w:fldSimple>
      <w:r>
        <w:t xml:space="preserve"> </w:t>
      </w:r>
      <w:r w:rsidRPr="000108DD">
        <w:t>Se muestran algunos tópicos relacionados a la cámara del carro, al correr manual_control</w:t>
      </w:r>
      <w:bookmarkEnd w:id="270"/>
    </w:p>
    <w:p w14:paraId="2B4C8BF3" w14:textId="77777777" w:rsidR="009406CD" w:rsidRDefault="009406CD" w:rsidP="009406CD">
      <w:pPr>
        <w:rPr>
          <w:lang w:eastAsia="es-MX"/>
        </w:rPr>
      </w:pPr>
      <w:r>
        <w:t xml:space="preserve">O se puede ver información específica de los mensajes, como en la figura 11-3, con </w:t>
      </w:r>
      <w:r>
        <w:rPr>
          <w:i/>
        </w:rPr>
        <w:t>rostopic</w:t>
      </w:r>
      <w:r>
        <w:t xml:space="preserve">. El comando </w:t>
      </w:r>
      <w:r>
        <w:rPr>
          <w:i/>
        </w:rPr>
        <w:t>echo</w:t>
      </w:r>
      <w:r>
        <w:t xml:space="preserve"> que permite ver los mensajes reales que se están publicando sobre un solo tópico:</w:t>
      </w:r>
    </w:p>
    <w:p w14:paraId="32A1B46E"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echo nombre_del_tópico</w:t>
      </w:r>
    </w:p>
    <w:p w14:paraId="0093C0EC" w14:textId="77777777" w:rsidR="009406CD" w:rsidRDefault="009406CD" w:rsidP="009406CD">
      <w:pPr>
        <w:keepNext/>
      </w:pPr>
      <w:r w:rsidRPr="00F34A70">
        <w:rPr>
          <w:noProof/>
        </w:rPr>
        <w:lastRenderedPageBreak/>
        <w:drawing>
          <wp:inline distT="0" distB="0" distL="0" distR="0" wp14:anchorId="3919E3F7" wp14:editId="314B436A">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3F5CD2DC" w14:textId="75C2C995" w:rsidR="009406CD" w:rsidRDefault="009406CD" w:rsidP="000F2008">
      <w:pPr>
        <w:pStyle w:val="Descripcin"/>
      </w:pPr>
      <w:bookmarkStart w:id="271" w:name="_Toc147407332"/>
      <w:r>
        <w:t xml:space="preserve">Figura  </w:t>
      </w:r>
      <w:fldSimple w:instr=" STYLEREF 1 \s ">
        <w:r w:rsidR="000F2008">
          <w:rPr>
            <w:noProof/>
          </w:rPr>
          <w:t>11</w:t>
        </w:r>
      </w:fldSimple>
      <w:r w:rsidR="000F2008">
        <w:noBreakHyphen/>
      </w:r>
      <w:fldSimple w:instr=" SEQ Figura_ \* ARABIC \s 1 ">
        <w:r w:rsidR="000F2008">
          <w:rPr>
            <w:noProof/>
          </w:rPr>
          <w:t>3</w:t>
        </w:r>
      </w:fldSimple>
      <w:r>
        <w:t xml:space="preserve"> </w:t>
      </w:r>
      <w:r w:rsidRPr="006342A6">
        <w:t>Mensaje publicado en el tópico /scan relacionado al lidar</w:t>
      </w:r>
      <w:bookmarkEnd w:id="271"/>
    </w:p>
    <w:p w14:paraId="67121371" w14:textId="77777777" w:rsidR="009406CD" w:rsidRDefault="009406CD" w:rsidP="009406CD">
      <w:pPr>
        <w:rPr>
          <w:lang w:eastAsia="es-MX"/>
        </w:rPr>
      </w:pPr>
      <w:r>
        <w:t>Este comando descargará todos los mensajes publicados sobre la terminal.</w:t>
      </w:r>
    </w:p>
    <w:p w14:paraId="3B80D355" w14:textId="77777777" w:rsidR="009406CD" w:rsidRDefault="009406CD" w:rsidP="009406CD">
      <w:r>
        <w:t xml:space="preserve">Para desplegar más información sobre un tópico se puede usar el comando </w:t>
      </w:r>
      <w:r>
        <w:rPr>
          <w:i/>
        </w:rPr>
        <w:t>info</w:t>
      </w:r>
      <w:r>
        <w:t>. El cual devuelve el tipo de mensaje, quiénes son sus publicadores y quiénes son los suscriptores, así como la frecuencia a la que se publican, un ejemplo se muestra en la figura 11-4:</w:t>
      </w:r>
    </w:p>
    <w:p w14:paraId="58383254"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info nombre_del_tópico</w:t>
      </w:r>
    </w:p>
    <w:p w14:paraId="7EEFA12B" w14:textId="77777777" w:rsidR="009406CD" w:rsidRDefault="009406CD" w:rsidP="009406CD">
      <w:pPr>
        <w:keepNext/>
      </w:pPr>
      <w:r w:rsidRPr="00F34A70">
        <w:rPr>
          <w:noProof/>
        </w:rPr>
        <w:drawing>
          <wp:inline distT="0" distB="0" distL="0" distR="0" wp14:anchorId="2F65F454" wp14:editId="755B048B">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A06FAF6" w14:textId="527826BD" w:rsidR="009406CD" w:rsidRDefault="009406CD" w:rsidP="000F2008">
      <w:pPr>
        <w:pStyle w:val="Descripcin"/>
      </w:pPr>
      <w:bookmarkStart w:id="272" w:name="_Toc147407333"/>
      <w:r>
        <w:t xml:space="preserve">Figura  </w:t>
      </w:r>
      <w:fldSimple w:instr=" STYLEREF 1 \s ">
        <w:r w:rsidR="000F2008">
          <w:rPr>
            <w:noProof/>
          </w:rPr>
          <w:t>11</w:t>
        </w:r>
      </w:fldSimple>
      <w:r w:rsidR="000F2008">
        <w:noBreakHyphen/>
      </w:r>
      <w:fldSimple w:instr=" SEQ Figura_ \* ARABIC \s 1 ">
        <w:r w:rsidR="000F2008">
          <w:rPr>
            <w:noProof/>
          </w:rPr>
          <w:t>4</w:t>
        </w:r>
      </w:fldSimple>
      <w:r>
        <w:t xml:space="preserve"> </w:t>
      </w:r>
      <w:r w:rsidRPr="00754331">
        <w:t>El tópico /app/camera/rgb/image_raw corresponde a la imagen a color publicada por el nodo de la cámara, se lee para la detección</w:t>
      </w:r>
      <w:bookmarkEnd w:id="272"/>
    </w:p>
    <w:p w14:paraId="08D69174" w14:textId="77777777" w:rsidR="009406CD" w:rsidRDefault="009406CD" w:rsidP="009406CD">
      <w:pPr>
        <w:rPr>
          <w:lang w:eastAsia="es-MX"/>
        </w:rPr>
      </w:pPr>
      <w:r>
        <w:t xml:space="preserve">Este comando, además, nos permite publicar de forma directa a algún tópico, aunque lo ideal sería realizarlo dentro de un nodo. </w:t>
      </w:r>
    </w:p>
    <w:p w14:paraId="2A96B9B4" w14:textId="77777777" w:rsidR="009406CD" w:rsidRPr="00F34A70" w:rsidRDefault="009406CD" w:rsidP="009406CD">
      <w:pPr>
        <w:spacing w:line="240" w:lineRule="auto"/>
        <w:ind w:left="708"/>
        <w:rPr>
          <w:rFonts w:ascii="Consolas" w:hAnsi="Consolas" w:cs="Courier New"/>
          <w:sz w:val="22"/>
          <w:szCs w:val="22"/>
        </w:rPr>
      </w:pPr>
      <w:r w:rsidRPr="00F34A70">
        <w:rPr>
          <w:rFonts w:ascii="Consolas" w:hAnsi="Consolas" w:cs="Courier New"/>
          <w:sz w:val="22"/>
          <w:szCs w:val="22"/>
        </w:rPr>
        <w:t xml:space="preserve">rostopic pub frecuencia_en_hz nombre_del_topico tipo_de_mensaje </w:t>
      </w:r>
    </w:p>
    <w:p w14:paraId="735EE875" w14:textId="77777777" w:rsidR="009406CD" w:rsidRPr="00F34A70" w:rsidRDefault="009406CD" w:rsidP="009406CD">
      <w:pPr>
        <w:spacing w:line="240" w:lineRule="auto"/>
        <w:ind w:left="708" w:firstLine="708"/>
        <w:rPr>
          <w:rFonts w:ascii="Consolas" w:hAnsi="Consolas" w:cs="Courier New"/>
          <w:sz w:val="22"/>
          <w:szCs w:val="22"/>
        </w:rPr>
      </w:pPr>
      <w:r w:rsidRPr="00F34A70">
        <w:rPr>
          <w:rFonts w:ascii="Consolas" w:hAnsi="Consolas" w:cs="Courier New"/>
          <w:sz w:val="22"/>
          <w:szCs w:val="22"/>
        </w:rPr>
        <w:t>{contenido: }</w:t>
      </w:r>
    </w:p>
    <w:p w14:paraId="1B08C7F1" w14:textId="77777777" w:rsidR="009406CD" w:rsidRPr="00F34A70" w:rsidRDefault="009406CD" w:rsidP="009406CD">
      <w:pPr>
        <w:rPr>
          <w:szCs w:val="24"/>
        </w:rPr>
      </w:pPr>
      <w:r w:rsidRPr="00F34A70">
        <w:rPr>
          <w:szCs w:val="24"/>
        </w:rPr>
        <w:lastRenderedPageBreak/>
        <w:t>El cual repite el mensaje a una frecuencia dada. Por ejemplo, se puede mandar la velocidad al carro con el mensaje:</w:t>
      </w:r>
    </w:p>
    <w:p w14:paraId="3AEB30B5" w14:textId="77777777" w:rsidR="009406CD" w:rsidRPr="00F34A70" w:rsidRDefault="009406CD" w:rsidP="009406CD">
      <w:pPr>
        <w:spacing w:line="240" w:lineRule="auto"/>
        <w:ind w:firstLine="720"/>
        <w:rPr>
          <w:rFonts w:ascii="Consolas" w:hAnsi="Consolas" w:cs="Courier New"/>
          <w:sz w:val="22"/>
          <w:szCs w:val="18"/>
        </w:rPr>
      </w:pPr>
      <w:r w:rsidRPr="00F34A70">
        <w:rPr>
          <w:rFonts w:ascii="Consolas" w:hAnsi="Consolas" w:cs="Courier New"/>
          <w:sz w:val="22"/>
          <w:szCs w:val="18"/>
        </w:rPr>
        <w:t xml:space="preserve">rostopic -r 10 pub /manual_control/speed std_msgs /Int16 </w:t>
      </w:r>
    </w:p>
    <w:p w14:paraId="6BB86685" w14:textId="77777777" w:rsidR="009406CD" w:rsidRPr="00F34A70" w:rsidRDefault="009406CD" w:rsidP="009406CD">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1C41E332" w14:textId="77777777" w:rsidR="009406CD" w:rsidRDefault="009406CD" w:rsidP="009406CD">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26B5B7C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rosmsg show nombre_del_mensaje</w:t>
      </w:r>
    </w:p>
    <w:p w14:paraId="24581321" w14:textId="77777777" w:rsidR="009406CD" w:rsidRDefault="009406CD" w:rsidP="009406CD">
      <w:pPr>
        <w:rPr>
          <w:lang w:eastAsia="es-MX"/>
        </w:rPr>
      </w:pPr>
      <w:r>
        <w:t>Los mensajes típicamente usan campos con datos compuestos de otros en una forma de anidamiento, por ejemplo: geometric_msgs/Vector3, cuyos mensajes constan a su vez de tres campos que representan a: “x”, “y” y “z”.</w:t>
      </w:r>
    </w:p>
    <w:p w14:paraId="61E2978D" w14:textId="77777777" w:rsidR="009406CD" w:rsidRDefault="009406CD" w:rsidP="009406CD">
      <w:pPr>
        <w:rPr>
          <w:lang w:eastAsia="es-MX"/>
        </w:rPr>
      </w:pPr>
      <w:r>
        <w:t xml:space="preserve">Con </w:t>
      </w:r>
      <w:r>
        <w:rPr>
          <w:i/>
        </w:rPr>
        <w:t>rosmsg</w:t>
      </w:r>
      <w:r>
        <w:t xml:space="preserve"> </w:t>
      </w:r>
      <w:r>
        <w:rPr>
          <w:i/>
        </w:rPr>
        <w:t>show</w:t>
      </w:r>
      <w:r>
        <w:t xml:space="preserve"> se visualiza como están compuestos los campos, junto a los tipos y su identación. Además, pueden contar con arreglos de longitud fija o variable, y constantes. Por ejemplo, en la figura 11-5 se muestra el mensaje LaserScan.</w:t>
      </w:r>
    </w:p>
    <w:p w14:paraId="4CDCEFC3" w14:textId="77777777" w:rsidR="009406CD" w:rsidRDefault="009406CD" w:rsidP="009406CD">
      <w:pPr>
        <w:keepNext/>
      </w:pPr>
      <w:r w:rsidRPr="00F34A70">
        <w:rPr>
          <w:noProof/>
        </w:rPr>
        <w:lastRenderedPageBreak/>
        <w:drawing>
          <wp:inline distT="0" distB="0" distL="0" distR="0" wp14:anchorId="3FCA3405" wp14:editId="4B3A7078">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2E6E920" w14:textId="05E83A14" w:rsidR="009406CD" w:rsidRDefault="009406CD" w:rsidP="000F2008">
      <w:pPr>
        <w:pStyle w:val="Descripcin"/>
      </w:pPr>
      <w:bookmarkStart w:id="273" w:name="_Toc147407334"/>
      <w:r>
        <w:t xml:space="preserve">Figura  </w:t>
      </w:r>
      <w:fldSimple w:instr=" STYLEREF 1 \s ">
        <w:r w:rsidR="000F2008">
          <w:rPr>
            <w:noProof/>
          </w:rPr>
          <w:t>11</w:t>
        </w:r>
      </w:fldSimple>
      <w:r w:rsidR="000F2008">
        <w:noBreakHyphen/>
      </w:r>
      <w:fldSimple w:instr=" SEQ Figura_ \* ARABIC \s 1 ">
        <w:r w:rsidR="000F2008">
          <w:rPr>
            <w:noProof/>
          </w:rPr>
          <w:t>5</w:t>
        </w:r>
      </w:fldSimple>
      <w:r>
        <w:t xml:space="preserve"> </w:t>
      </w:r>
      <w:r w:rsidRPr="004A03C8">
        <w:t>Composición del mensaje tipo laserscan para el lidar</w:t>
      </w:r>
      <w:bookmarkEnd w:id="273"/>
    </w:p>
    <w:p w14:paraId="7F8A4FEE" w14:textId="77777777" w:rsidR="009406CD" w:rsidRPr="00F34A70" w:rsidRDefault="009406CD" w:rsidP="009406CD">
      <w:pPr>
        <w:rPr>
          <w:b/>
          <w:bCs/>
          <w:szCs w:val="24"/>
        </w:rPr>
      </w:pPr>
      <w:r w:rsidRPr="00F34A70">
        <w:rPr>
          <w:rFonts w:ascii="Arial" w:hAnsi="Arial" w:cs="Arial"/>
          <w:szCs w:val="24"/>
        </w:rPr>
        <w:tab/>
      </w:r>
      <w:r w:rsidRPr="00F34A70">
        <w:rPr>
          <w:b/>
          <w:bCs/>
          <w:szCs w:val="24"/>
        </w:rPr>
        <w:t>Creación de mensajes</w:t>
      </w:r>
    </w:p>
    <w:p w14:paraId="78295F75" w14:textId="77777777" w:rsidR="009406CD" w:rsidRDefault="009406CD" w:rsidP="009406CD">
      <w:pPr>
        <w:rPr>
          <w:lang w:eastAsia="es-MX"/>
        </w:rPr>
      </w:pPr>
      <w:r>
        <w:t xml:space="preserve">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“msg”, dentro se colocan los archivos tipo .msg. Para las detecciones usamos detec.msg, detecArray.msg y detecTiempos.msg. </w:t>
      </w:r>
    </w:p>
    <w:p w14:paraId="66401166" w14:textId="77777777" w:rsidR="009406CD" w:rsidRPr="00F34A70" w:rsidRDefault="009406CD" w:rsidP="009406CD">
      <w:pPr>
        <w:rPr>
          <w:sz w:val="20"/>
          <w:lang w:eastAsia="es-MX"/>
        </w:rPr>
        <w:sectPr w:rsidR="009406CD" w:rsidRPr="00F34A70" w:rsidSect="00925322">
          <w:footerReference w:type="default" r:id="rId338"/>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9406CD" w:rsidRPr="00F34A70" w14:paraId="1D8A329C" w14:textId="77777777" w:rsidTr="00AF461E">
        <w:trPr>
          <w:trHeight w:val="2400"/>
        </w:trPr>
        <w:tc>
          <w:tcPr>
            <w:tcW w:w="2552" w:type="dxa"/>
          </w:tcPr>
          <w:p w14:paraId="42E866AC" w14:textId="77777777" w:rsidR="009406CD" w:rsidRPr="00F34A70" w:rsidRDefault="009406CD" w:rsidP="00AF4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68B7AE8C"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69B0176F"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237FF0B7"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7E426BD3" w14:textId="77777777" w:rsidR="009406CD" w:rsidRPr="00F34A70" w:rsidRDefault="009406CD" w:rsidP="00AF461E">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552F8B91"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detecTiempos.msg</w:t>
            </w:r>
          </w:p>
          <w:p w14:paraId="1C0A14B7"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49C97E8E" w14:textId="77777777" w:rsidR="009406CD" w:rsidRPr="00F34A70"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5208F1C4" w14:textId="77777777" w:rsidR="009406CD" w:rsidRPr="00F34A70" w:rsidRDefault="009406CD" w:rsidP="00AF461E">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3C2FC06C"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0EF5CF5F"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72124B7" w14:textId="77777777" w:rsidR="009406CD" w:rsidRPr="00F34A70" w:rsidRDefault="009406CD" w:rsidP="00AF461E">
            <w:pPr>
              <w:spacing w:line="240" w:lineRule="auto"/>
              <w:rPr>
                <w:rFonts w:ascii="Courier New" w:hAnsi="Courier New" w:cs="Courier New"/>
                <w:sz w:val="22"/>
                <w:szCs w:val="18"/>
              </w:rPr>
            </w:pPr>
          </w:p>
        </w:tc>
      </w:tr>
    </w:tbl>
    <w:p w14:paraId="59C45201" w14:textId="77777777" w:rsidR="009406CD" w:rsidRPr="00F34A70" w:rsidRDefault="009406CD" w:rsidP="009406CD">
      <w:pPr>
        <w:rPr>
          <w:rFonts w:ascii="Arial" w:hAnsi="Arial" w:cs="Arial"/>
          <w:szCs w:val="24"/>
        </w:rPr>
        <w:sectPr w:rsidR="009406CD" w:rsidRPr="00F34A70" w:rsidSect="00F044E6">
          <w:type w:val="continuous"/>
          <w:pgSz w:w="12240" w:h="15840"/>
          <w:pgMar w:top="1417" w:right="1701" w:bottom="1417" w:left="1701" w:header="708" w:footer="708" w:gutter="0"/>
          <w:cols w:num="2" w:space="708"/>
          <w:docGrid w:linePitch="360"/>
        </w:sectPr>
      </w:pPr>
    </w:p>
    <w:p w14:paraId="5B8AC734" w14:textId="77777777" w:rsidR="009406CD" w:rsidRPr="00F34A70" w:rsidRDefault="009406CD" w:rsidP="009406CD">
      <w:pPr>
        <w:rPr>
          <w:szCs w:val="24"/>
        </w:rPr>
      </w:pPr>
      <w:r w:rsidRPr="00F34A70">
        <w:rPr>
          <w:szCs w:val="24"/>
        </w:rPr>
        <w:t>Para compilarlo en package.xml se agrega:</w:t>
      </w:r>
    </w:p>
    <w:p w14:paraId="760903B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&lt;build_depend&gt;message_generation&lt;/build_depend&gt;</w:t>
      </w:r>
    </w:p>
    <w:p w14:paraId="52E12813"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&lt;run_depend&gt;message_runtime&lt;/run_depend&gt;</w:t>
      </w:r>
    </w:p>
    <w:p w14:paraId="22CB469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6B5F8842"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En CMakeLists:</w:t>
      </w:r>
    </w:p>
    <w:p w14:paraId="4AFB4CC7" w14:textId="77777777" w:rsidR="009406CD" w:rsidRPr="00F34A70" w:rsidRDefault="009406CD" w:rsidP="009406CD">
      <w:pPr>
        <w:pStyle w:val="HTMLconformatoprevio"/>
        <w:ind w:left="708"/>
        <w:rPr>
          <w:sz w:val="22"/>
          <w:szCs w:val="22"/>
          <w:lang w:eastAsia="es-MX"/>
        </w:rPr>
      </w:pPr>
      <w:r w:rsidRPr="00F34A70">
        <w:rPr>
          <w:sz w:val="22"/>
          <w:szCs w:val="22"/>
          <w:lang w:eastAsia="es-MX"/>
        </w:rPr>
        <w:t>find_package(catkin REQUIRED COMPONENTS</w:t>
      </w:r>
    </w:p>
    <w:p w14:paraId="25BD516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message_generation</w:t>
      </w:r>
    </w:p>
    <w:p w14:paraId="6AE981F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2C940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add_message_files(</w:t>
      </w:r>
    </w:p>
    <w:p w14:paraId="18370D7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130D1216"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77B86C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8EE16E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40F2302E"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62F2363" w14:textId="77777777" w:rsidR="009406CD" w:rsidRPr="00F34A70" w:rsidRDefault="009406CD" w:rsidP="009406CD">
      <w:pPr>
        <w:rPr>
          <w:color w:val="000000" w:themeColor="text1"/>
          <w:szCs w:val="24"/>
        </w:rPr>
      </w:pPr>
      <w:r w:rsidRPr="00F34A70">
        <w:rPr>
          <w:color w:val="000000" w:themeColor="text1"/>
          <w:szCs w:val="24"/>
        </w:rPr>
        <w:t>En generate messages se agregan los tipos de menajes que se usan:</w:t>
      </w:r>
    </w:p>
    <w:p w14:paraId="796D5C29"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generate_messages(</w:t>
      </w:r>
    </w:p>
    <w:p w14:paraId="737590DF"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0439E2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p w14:paraId="3D16B0E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2A8D885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catkin_package(</w:t>
      </w:r>
    </w:p>
    <w:p w14:paraId="12B4C54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geometry_msgs roscpp std_msgs </w:t>
      </w:r>
    </w:p>
    <w:p w14:paraId="3C0113C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t>message_runtime</w:t>
      </w:r>
    </w:p>
    <w:p w14:paraId="1061859A"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084F2E87"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Una vez compilado, para usarlo en un programa se debe llamar con include</w:t>
      </w:r>
      <w:r w:rsidRPr="00F34A70">
        <w:rPr>
          <w:rFonts w:ascii="Arial" w:hAnsi="Arial" w:cs="Arial"/>
          <w:szCs w:val="24"/>
          <w:lang w:eastAsia="es-MX"/>
        </w:rPr>
        <w:t>:</w:t>
      </w:r>
    </w:p>
    <w:p w14:paraId="60B8B2C1"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"detecMSG/detec.h"</w:t>
      </w:r>
    </w:p>
    <w:p w14:paraId="28AE7B6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"detecMSG/detecArray.h"</w:t>
      </w:r>
    </w:p>
    <w:p w14:paraId="48C18187" w14:textId="77777777" w:rsidR="009406CD" w:rsidRPr="00F34A70" w:rsidRDefault="009406CD" w:rsidP="009406CD">
      <w:pPr>
        <w:rPr>
          <w:rFonts w:ascii="Arial" w:hAnsi="Arial" w:cs="Arial"/>
          <w:szCs w:val="24"/>
        </w:rPr>
      </w:pPr>
    </w:p>
    <w:p w14:paraId="4292E0B9" w14:textId="77777777" w:rsidR="009406CD" w:rsidRPr="00F34A70" w:rsidRDefault="009406CD" w:rsidP="009406CD">
      <w:pPr>
        <w:ind w:firstLine="708"/>
        <w:rPr>
          <w:b/>
          <w:bCs/>
          <w:szCs w:val="24"/>
        </w:rPr>
      </w:pPr>
      <w:r w:rsidRPr="00F34A70">
        <w:rPr>
          <w:b/>
          <w:bCs/>
          <w:szCs w:val="24"/>
        </w:rPr>
        <w:t>Workspace y paquetes</w:t>
      </w:r>
    </w:p>
    <w:p w14:paraId="17C3FA64" w14:textId="77777777" w:rsidR="009406CD" w:rsidRDefault="009406CD" w:rsidP="009406CD">
      <w:pPr>
        <w:rPr>
          <w:rFonts w:ascii="Arial" w:eastAsia="Arial" w:hAnsi="Arial" w:cs="Arial"/>
          <w:lang w:eastAsia="es-MX"/>
        </w:rPr>
      </w:pPr>
      <w:r>
        <w:t xml:space="preserve">Para crear un </w:t>
      </w:r>
      <w:r>
        <w:rPr>
          <w:i/>
        </w:rPr>
        <w:t>workspace</w:t>
      </w:r>
      <w:r>
        <w:t xml:space="preserve"> primero se debe crear el directorio con </w:t>
      </w:r>
      <w:r>
        <w:rPr>
          <w:i/>
        </w:rPr>
        <w:t>mkdir</w:t>
      </w:r>
      <w:r>
        <w:t>. Lo siguiente</w:t>
      </w:r>
      <w:r>
        <w:rPr>
          <w:rFonts w:ascii="Arial" w:eastAsia="Arial" w:hAnsi="Arial" w:cs="Arial"/>
        </w:rPr>
        <w:t xml:space="preserve"> </w:t>
      </w:r>
      <w:r>
        <w:t xml:space="preserve">es crear una carpeta </w:t>
      </w:r>
      <w:r>
        <w:rPr>
          <w:i/>
        </w:rPr>
        <w:t>src</w:t>
      </w:r>
      <w:r>
        <w:t xml:space="preserve"> para los paquetes, desde ella se usa el comando:</w:t>
      </w:r>
    </w:p>
    <w:p w14:paraId="5469985B"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w:t>
      </w:r>
    </w:p>
    <w:p w14:paraId="7206C694" w14:textId="77777777" w:rsidR="009406CD" w:rsidRDefault="009406CD" w:rsidP="009406CD">
      <w:pPr>
        <w:rPr>
          <w:lang w:eastAsia="es-MX"/>
        </w:rPr>
      </w:pPr>
      <w:r>
        <w:t xml:space="preserve">El cuál únicamente crea el directorio que llevara los nodos, junto con las carpetas de </w:t>
      </w:r>
      <w:r>
        <w:rPr>
          <w:i/>
        </w:rPr>
        <w:t>build</w:t>
      </w:r>
      <w:r>
        <w:t xml:space="preserve"> y </w:t>
      </w:r>
      <w:r>
        <w:rPr>
          <w:i/>
        </w:rPr>
        <w:t>devel</w:t>
      </w:r>
      <w:r>
        <w:t>. Además se agregan dos archivos de configuración.</w:t>
      </w:r>
    </w:p>
    <w:p w14:paraId="08FD0EB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 rospy roscpp sensor_msgs</w:t>
      </w:r>
    </w:p>
    <w:p w14:paraId="6F2A01CE" w14:textId="77777777" w:rsidR="009406CD" w:rsidRDefault="009406CD" w:rsidP="009406CD">
      <w:pPr>
        <w:rPr>
          <w:lang w:eastAsia="es-MX"/>
        </w:rPr>
      </w:pPr>
      <w:r>
        <w:t xml:space="preserve">Permite durante la creación, incluir las librerías que se utilizarán, como </w:t>
      </w:r>
      <w:r>
        <w:rPr>
          <w:i/>
        </w:rPr>
        <w:t>rospy</w:t>
      </w:r>
      <w:r>
        <w:t xml:space="preserve"> que es para Python y roscpp para C++.</w:t>
      </w:r>
    </w:p>
    <w:p w14:paraId="399423B0" w14:textId="77777777" w:rsidR="009406CD" w:rsidRDefault="009406CD" w:rsidP="009406CD">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329E77D"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9A263FF" w14:textId="77777777" w:rsidR="009406CD" w:rsidRPr="00F34A70" w:rsidRDefault="009406CD" w:rsidP="009406CD">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5E339A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r w:rsidRPr="00F34A70">
        <w:rPr>
          <w:rFonts w:ascii="Times New Roman" w:hAnsi="Times New Roman" w:cs="Times New Roman"/>
          <w:i/>
          <w:iCs/>
          <w:sz w:val="24"/>
          <w:szCs w:val="24"/>
        </w:rPr>
        <w:t>cv_bridge</w:t>
      </w:r>
      <w:r w:rsidRPr="00F34A70">
        <w:rPr>
          <w:rFonts w:ascii="Times New Roman" w:hAnsi="Times New Roman" w:cs="Times New Roman"/>
          <w:sz w:val="24"/>
          <w:szCs w:val="24"/>
        </w:rPr>
        <w:t xml:space="preserve"> se incluye:</w:t>
      </w:r>
    </w:p>
    <w:p w14:paraId="5928A558"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&lt;build_depend&gt;cv_bridge&lt;/build_depende&gt;</w:t>
      </w:r>
    </w:p>
    <w:p w14:paraId="075C18B5" w14:textId="77777777" w:rsidR="009406CD" w:rsidRPr="00F34A70" w:rsidRDefault="009406CD" w:rsidP="009406CD">
      <w:pPr>
        <w:pStyle w:val="HTMLconformatoprevio"/>
        <w:spacing w:line="360" w:lineRule="auto"/>
        <w:jc w:val="both"/>
        <w:rPr>
          <w:sz w:val="22"/>
          <w:szCs w:val="22"/>
        </w:rPr>
      </w:pPr>
      <w:r w:rsidRPr="00F34A70">
        <w:rPr>
          <w:sz w:val="22"/>
          <w:szCs w:val="22"/>
        </w:rPr>
        <w:tab/>
        <w:t>&lt;build_export&gt;cv_brdige&lt;/build_export&gt;</w:t>
      </w:r>
    </w:p>
    <w:p w14:paraId="732C9544" w14:textId="77777777" w:rsidR="009406CD" w:rsidRPr="00F34A70" w:rsidRDefault="009406CD" w:rsidP="009406CD">
      <w:pPr>
        <w:pStyle w:val="HTMLconformatoprevio"/>
        <w:spacing w:line="360" w:lineRule="auto"/>
        <w:jc w:val="both"/>
        <w:rPr>
          <w:sz w:val="22"/>
          <w:szCs w:val="22"/>
        </w:rPr>
      </w:pPr>
      <w:r w:rsidRPr="00F34A70">
        <w:rPr>
          <w:sz w:val="22"/>
          <w:szCs w:val="22"/>
        </w:rPr>
        <w:tab/>
        <w:t>&lt;exec_depend&gt;cv_bridge&lt;/exec_depend&gt;</w:t>
      </w:r>
    </w:p>
    <w:p w14:paraId="106756C7" w14:textId="77777777" w:rsidR="009406CD" w:rsidRPr="00F34A70" w:rsidRDefault="009406CD" w:rsidP="009406CD">
      <w:pPr>
        <w:pStyle w:val="HTMLconformatoprevio"/>
        <w:spacing w:line="480" w:lineRule="auto"/>
        <w:jc w:val="both"/>
        <w:rPr>
          <w:rFonts w:ascii="Arial" w:hAnsi="Arial" w:cs="Arial"/>
          <w:sz w:val="24"/>
          <w:szCs w:val="24"/>
        </w:rPr>
      </w:pPr>
    </w:p>
    <w:p w14:paraId="6778DA8B"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2650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r>
        <w:rPr>
          <w:i/>
          <w:color w:val="000000"/>
        </w:rPr>
        <w:t>CMakeLists</w:t>
      </w:r>
      <w:r>
        <w:rPr>
          <w:color w:val="000000"/>
        </w:rPr>
        <w:t xml:space="preserve"> en:</w:t>
      </w:r>
    </w:p>
    <w:p w14:paraId="18C77250"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find_package(</w:t>
      </w:r>
    </w:p>
    <w:p w14:paraId="36793417"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cv_bridge</w:t>
      </w:r>
    </w:p>
    <w:p w14:paraId="62D025B4" w14:textId="77777777" w:rsidR="009406CD" w:rsidRPr="00F34A70" w:rsidRDefault="009406CD" w:rsidP="009406CD">
      <w:pPr>
        <w:pStyle w:val="HTMLconformatoprevio"/>
        <w:spacing w:line="360" w:lineRule="auto"/>
        <w:jc w:val="both"/>
        <w:rPr>
          <w:sz w:val="22"/>
          <w:szCs w:val="22"/>
        </w:rPr>
      </w:pPr>
      <w:r w:rsidRPr="00F34A70">
        <w:rPr>
          <w:sz w:val="22"/>
          <w:szCs w:val="22"/>
        </w:rPr>
        <w:tab/>
        <w:t>)</w:t>
      </w:r>
    </w:p>
    <w:p w14:paraId="664351F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r w:rsidRPr="00F34A70">
        <w:rPr>
          <w:rFonts w:ascii="Times New Roman" w:hAnsi="Times New Roman" w:cs="Times New Roman"/>
          <w:i/>
          <w:iCs/>
          <w:sz w:val="24"/>
          <w:szCs w:val="24"/>
        </w:rPr>
        <w:t>catkin_make</w:t>
      </w:r>
      <w:r w:rsidRPr="00F34A70">
        <w:rPr>
          <w:rFonts w:ascii="Times New Roman" w:hAnsi="Times New Roman" w:cs="Times New Roman"/>
          <w:sz w:val="24"/>
          <w:szCs w:val="24"/>
        </w:rPr>
        <w:t xml:space="preserve"> para compilar antes de empezar a escribir. Con ello generará cabeceras, dependencias y bibliotecas.</w:t>
      </w:r>
    </w:p>
    <w:p w14:paraId="3FAB6570" w14:textId="77777777" w:rsidR="009406CD" w:rsidRPr="00F34A70" w:rsidRDefault="009406CD" w:rsidP="009406CD">
      <w:pPr>
        <w:pStyle w:val="HTMLconformatoprevio"/>
        <w:spacing w:line="480" w:lineRule="auto"/>
        <w:jc w:val="right"/>
        <w:rPr>
          <w:rFonts w:ascii="Times New Roman" w:hAnsi="Times New Roman" w:cs="Times New Roman"/>
          <w:sz w:val="24"/>
          <w:szCs w:val="24"/>
        </w:rPr>
      </w:pPr>
    </w:p>
    <w:p w14:paraId="2D5F6031"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3EF9FDD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178CB465"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F14782"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ros/ros.h</w:t>
      </w:r>
    </w:p>
    <w:p w14:paraId="4250FE46"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r w:rsidRPr="00F34A70">
        <w:rPr>
          <w:rFonts w:ascii="Times New Roman" w:hAnsi="Times New Roman" w:cs="Times New Roman"/>
          <w:i/>
          <w:iCs/>
          <w:sz w:val="24"/>
          <w:szCs w:val="24"/>
        </w:rPr>
        <w:t>ros::init</w:t>
      </w:r>
    </w:p>
    <w:p w14:paraId="3837982D"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que registra el programa como un nodo.</w:t>
      </w:r>
    </w:p>
    <w:p w14:paraId="47D5BA88" w14:textId="77777777" w:rsidR="009406CD" w:rsidRPr="00F34A70" w:rsidRDefault="009406CD" w:rsidP="009406CD">
      <w:pPr>
        <w:pStyle w:val="HTMLconformatoprevio"/>
        <w:spacing w:line="480" w:lineRule="auto"/>
        <w:jc w:val="both"/>
        <w:rPr>
          <w:rFonts w:ascii="Arial" w:hAnsi="Arial" w:cs="Arial"/>
          <w:sz w:val="24"/>
          <w:szCs w:val="24"/>
        </w:rPr>
      </w:pPr>
    </w:p>
    <w:p w14:paraId="6D61D8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5DBAE828"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lastRenderedPageBreak/>
        <w:t>import rospy</w:t>
      </w:r>
    </w:p>
    <w:p w14:paraId="666941F0"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rospy.init_node('talker', anonymous=True)</w:t>
      </w:r>
    </w:p>
    <w:p w14:paraId="6F13743E"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r w:rsidRPr="00F34A70">
        <w:rPr>
          <w:rStyle w:val="CdigoHTML"/>
          <w:rFonts w:eastAsiaTheme="minorHAnsi"/>
          <w:sz w:val="22"/>
          <w:szCs w:val="22"/>
        </w:rPr>
        <w:t xml:space="preserve">rospy.resolve_name(name, caller_id=None)  </w:t>
      </w:r>
    </w:p>
    <w:p w14:paraId="585F69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r w:rsidRPr="00F34A70">
        <w:rPr>
          <w:rFonts w:ascii="Times New Roman" w:hAnsi="Times New Roman" w:cs="Times New Roman"/>
          <w:i/>
          <w:iCs/>
          <w:sz w:val="24"/>
          <w:szCs w:val="24"/>
        </w:rPr>
        <w:t>NodeHandle</w:t>
      </w:r>
      <w:r w:rsidRPr="00F34A70">
        <w:rPr>
          <w:rFonts w:ascii="Times New Roman" w:hAnsi="Times New Roman" w:cs="Times New Roman"/>
          <w:sz w:val="24"/>
          <w:szCs w:val="24"/>
        </w:rPr>
        <w:t>, pero para Python no es necesario.</w:t>
      </w:r>
    </w:p>
    <w:p w14:paraId="5F5E705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4509BA7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214230E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5BF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r>
        <w:rPr>
          <w:i/>
          <w:color w:val="000000"/>
        </w:rPr>
        <w:t>Callback</w:t>
      </w:r>
      <w:r>
        <w:rPr>
          <w:color w:val="000000"/>
        </w:rPr>
        <w:t>:</w:t>
      </w:r>
    </w:p>
    <w:p w14:paraId="7A1C9B1D" w14:textId="77777777" w:rsidR="009406CD" w:rsidRPr="00F34A70" w:rsidRDefault="009406CD" w:rsidP="009406CD">
      <w:pPr>
        <w:pStyle w:val="HTMLconformatoprevio"/>
        <w:spacing w:line="360" w:lineRule="auto"/>
        <w:jc w:val="both"/>
        <w:rPr>
          <w:sz w:val="22"/>
          <w:szCs w:val="22"/>
        </w:rPr>
      </w:pPr>
      <w:r w:rsidRPr="00F34A70">
        <w:rPr>
          <w:sz w:val="22"/>
          <w:szCs w:val="22"/>
        </w:rPr>
        <w:tab/>
        <w:t xml:space="preserve">ros::Subscriber camara_sub = </w:t>
      </w:r>
    </w:p>
    <w:p w14:paraId="3677B081"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 xml:space="preserve">nh.subscribe("/app/camera/rgb/image_raw", 10, </w:t>
      </w:r>
    </w:p>
    <w:p w14:paraId="28BB2034"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camaraRGBCallback);</w:t>
      </w:r>
    </w:p>
    <w:p w14:paraId="2DCF2E7A" w14:textId="77777777" w:rsidR="009406CD" w:rsidRPr="00F34A70" w:rsidRDefault="009406CD" w:rsidP="009406CD">
      <w:pPr>
        <w:pStyle w:val="HTMLconformatoprevio"/>
        <w:spacing w:line="480" w:lineRule="auto"/>
        <w:jc w:val="both"/>
        <w:rPr>
          <w:rFonts w:ascii="Arial" w:hAnsi="Arial" w:cs="Arial"/>
          <w:sz w:val="24"/>
          <w:szCs w:val="24"/>
        </w:rPr>
      </w:pPr>
    </w:p>
    <w:p w14:paraId="0036D205"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r>
        <w:rPr>
          <w:i/>
          <w:color w:val="000000"/>
        </w:rPr>
        <w:t>main</w:t>
      </w:r>
      <w:r>
        <w:rPr>
          <w:color w:val="000000"/>
        </w:rPr>
        <w:t xml:space="preserve">, recibe el mensaje publicado en el tópico </w:t>
      </w:r>
      <w:r>
        <w:rPr>
          <w:i/>
          <w:color w:val="000000"/>
        </w:rPr>
        <w:t>/app/camera/rgb/image_raw</w:t>
      </w:r>
      <w:r>
        <w:rPr>
          <w:color w:val="000000"/>
        </w:rPr>
        <w:t xml:space="preserve"> que corresponde a la cámara, y llama a la función </w:t>
      </w:r>
      <w:r>
        <w:rPr>
          <w:i/>
          <w:color w:val="000000"/>
        </w:rPr>
        <w:t>camaraRGBCallback</w:t>
      </w:r>
      <w:r>
        <w:rPr>
          <w:color w:val="000000"/>
        </w:rPr>
        <w:t>, el 10 corresponde al tamaño del buffer de los mensajes.</w:t>
      </w:r>
    </w:p>
    <w:p w14:paraId="5223B92C" w14:textId="77777777" w:rsidR="009406CD" w:rsidRPr="00F34A70" w:rsidRDefault="009406CD" w:rsidP="009406CD">
      <w:pPr>
        <w:pStyle w:val="HTMLconformatoprevio"/>
        <w:spacing w:line="480" w:lineRule="auto"/>
        <w:jc w:val="both"/>
        <w:rPr>
          <w:sz w:val="22"/>
          <w:szCs w:val="22"/>
        </w:rPr>
      </w:pPr>
      <w:r w:rsidRPr="00F34A70">
        <w:rPr>
          <w:rFonts w:ascii="Arial" w:hAnsi="Arial" w:cs="Arial"/>
          <w:sz w:val="24"/>
          <w:szCs w:val="24"/>
        </w:rPr>
        <w:tab/>
      </w:r>
      <w:r w:rsidRPr="00F34A70">
        <w:rPr>
          <w:sz w:val="22"/>
          <w:szCs w:val="22"/>
        </w:rPr>
        <w:t>void camaraRGBCallback(const sensor_msgs::Image&amp; msg){}</w:t>
      </w:r>
    </w:p>
    <w:p w14:paraId="3F839F08"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r>
        <w:rPr>
          <w:i/>
          <w:color w:val="000000"/>
        </w:rPr>
        <w:t>callback</w:t>
      </w:r>
      <w:r>
        <w:rPr>
          <w:color w:val="000000"/>
        </w:rPr>
        <w:t xml:space="preserve"> recibe el mensaje, aquí se debe declarar el tipo, en este caso es un </w:t>
      </w:r>
      <w:r>
        <w:rPr>
          <w:i/>
          <w:color w:val="000000"/>
        </w:rPr>
        <w:t>sensor_msgs::Image</w:t>
      </w:r>
      <w:r>
        <w:rPr>
          <w:color w:val="000000"/>
        </w:rPr>
        <w:t xml:space="preserve"> (previamente se debía haber incluido </w:t>
      </w:r>
      <w:r>
        <w:rPr>
          <w:i/>
          <w:color w:val="000000"/>
        </w:rPr>
        <w:t>#include &lt;sensor_msgs/Image.h&gt;</w:t>
      </w:r>
      <w:r>
        <w:rPr>
          <w:color w:val="000000"/>
        </w:rPr>
        <w:t>).</w:t>
      </w:r>
    </w:p>
    <w:p w14:paraId="3778DA2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32563215"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2FCC2BA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ros::NodeHandle</w:t>
      </w:r>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46B30E84" w14:textId="77777777" w:rsidR="009406CD" w:rsidRPr="00F34A70" w:rsidRDefault="009406CD" w:rsidP="009406CD">
      <w:pPr>
        <w:pStyle w:val="HTMLconformatoprevio"/>
        <w:spacing w:line="480" w:lineRule="auto"/>
        <w:ind w:firstLine="708"/>
        <w:jc w:val="both"/>
        <w:rPr>
          <w:sz w:val="22"/>
          <w:szCs w:val="22"/>
        </w:rPr>
      </w:pPr>
      <w:r w:rsidRPr="00F34A70">
        <w:rPr>
          <w:sz w:val="22"/>
          <w:szCs w:val="22"/>
        </w:rPr>
        <w:t>ros::Publisher detec_publisher;</w:t>
      </w:r>
    </w:p>
    <w:p w14:paraId="5E40B2E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731CE0D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ros::NodeHandle nh("~");</w:t>
      </w:r>
    </w:p>
    <w:p w14:paraId="35E9D75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detec_publisher = </w:t>
      </w:r>
    </w:p>
    <w:p w14:paraId="66F80D62" w14:textId="77777777" w:rsidR="009406CD" w:rsidRDefault="009406CD" w:rsidP="009406CD">
      <w:pPr>
        <w:pStyle w:val="HTMLconformatoprevio"/>
        <w:spacing w:line="360" w:lineRule="auto"/>
        <w:ind w:left="708"/>
        <w:jc w:val="both"/>
        <w:rPr>
          <w:sz w:val="22"/>
          <w:szCs w:val="22"/>
        </w:rPr>
      </w:pPr>
      <w:r w:rsidRPr="00F34A70">
        <w:rPr>
          <w:sz w:val="22"/>
          <w:szCs w:val="22"/>
        </w:rPr>
        <w:tab/>
        <w:t>nh.advertise&lt;sensor_msgs::Image&gt;("/detec",1);</w:t>
      </w:r>
    </w:p>
    <w:p w14:paraId="55265971" w14:textId="77777777" w:rsidR="009406CD" w:rsidRPr="00F34A70" w:rsidRDefault="009406CD" w:rsidP="009406CD">
      <w:pPr>
        <w:pStyle w:val="HTMLconformatoprevio"/>
        <w:spacing w:line="276" w:lineRule="auto"/>
        <w:ind w:left="708"/>
        <w:jc w:val="both"/>
        <w:rPr>
          <w:rFonts w:ascii="Arial" w:hAnsi="Arial" w:cs="Arial"/>
          <w:sz w:val="24"/>
          <w:szCs w:val="24"/>
        </w:rPr>
      </w:pPr>
    </w:p>
    <w:p w14:paraId="3B423305"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/detec</w:t>
      </w:r>
      <w:r w:rsidRPr="00F34A70">
        <w:rPr>
          <w:rFonts w:ascii="Times New Roman" w:hAnsi="Times New Roman" w:cs="Times New Roman"/>
          <w:sz w:val="24"/>
          <w:szCs w:val="24"/>
        </w:rPr>
        <w:t>.</w:t>
      </w:r>
    </w:p>
    <w:p w14:paraId="75AC210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r w:rsidRPr="00F34A70">
        <w:rPr>
          <w:rFonts w:ascii="Times New Roman" w:hAnsi="Times New Roman" w:cs="Times New Roman"/>
          <w:i/>
          <w:iCs/>
          <w:sz w:val="24"/>
          <w:szCs w:val="24"/>
        </w:rPr>
        <w:t>sensor_msgs::Image nombre</w:t>
      </w:r>
      <w:r w:rsidRPr="00F34A70">
        <w:rPr>
          <w:rFonts w:ascii="Times New Roman" w:hAnsi="Times New Roman" w:cs="Times New Roman"/>
          <w:sz w:val="24"/>
          <w:szCs w:val="24"/>
        </w:rPr>
        <w:t xml:space="preserve">, y usar </w:t>
      </w:r>
      <w:r w:rsidRPr="00F34A70">
        <w:rPr>
          <w:rFonts w:ascii="Times New Roman" w:hAnsi="Times New Roman" w:cs="Times New Roman"/>
          <w:i/>
          <w:iCs/>
          <w:sz w:val="24"/>
          <w:szCs w:val="24"/>
        </w:rPr>
        <w:t>detec_publisher.publish(nombre).</w:t>
      </w:r>
    </w:p>
    <w:p w14:paraId="677BFE0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1ACE4A50"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detec_publisher.publish(img_msg);</w:t>
      </w:r>
    </w:p>
    <w:p w14:paraId="77058FC3" w14:textId="77777777" w:rsidR="009406CD" w:rsidRPr="00F34A70" w:rsidRDefault="009406CD" w:rsidP="009406CD">
      <w:pPr>
        <w:pStyle w:val="HTMLconformatoprevio"/>
        <w:spacing w:line="480" w:lineRule="auto"/>
        <w:jc w:val="both"/>
        <w:rPr>
          <w:rFonts w:ascii="Arial" w:hAnsi="Arial" w:cs="Arial"/>
          <w:sz w:val="24"/>
          <w:szCs w:val="24"/>
        </w:rPr>
      </w:pPr>
    </w:p>
    <w:p w14:paraId="2B692E9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usar </w:t>
      </w:r>
      <w:r>
        <w:rPr>
          <w:rFonts w:ascii="Times New Roman" w:hAnsi="Times New Roman" w:cs="Times New Roman"/>
          <w:sz w:val="24"/>
          <w:szCs w:val="24"/>
        </w:rPr>
        <w:t>OpenCV</w:t>
      </w:r>
      <w:r w:rsidRPr="00F34A70">
        <w:rPr>
          <w:rFonts w:ascii="Times New Roman" w:hAnsi="Times New Roman" w:cs="Times New Roman"/>
          <w:sz w:val="24"/>
          <w:szCs w:val="24"/>
        </w:rPr>
        <w:t xml:space="preserve"> se requiere importar los módulos correspondientes a las funciones que se usarán y cv_bridge:</w:t>
      </w:r>
    </w:p>
    <w:p w14:paraId="7D2D2F5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"opencv2/opencv.hpp"</w:t>
      </w:r>
    </w:p>
    <w:p w14:paraId="497E30A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#include &lt;cv_bridge/cv_bridge.h&gt; </w:t>
      </w:r>
    </w:p>
    <w:p w14:paraId="091DC09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"opencv2/imgproc/imgproc.hpp"</w:t>
      </w:r>
    </w:p>
    <w:p w14:paraId="55729B6D"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"opencv2/ml/ml.hpp"</w:t>
      </w:r>
    </w:p>
    <w:p w14:paraId="28C18961" w14:textId="77777777" w:rsidR="009406CD" w:rsidRPr="00F34A70" w:rsidRDefault="009406CD" w:rsidP="009406CD">
      <w:pPr>
        <w:pStyle w:val="HTMLconformatoprevio"/>
        <w:spacing w:line="480" w:lineRule="auto"/>
        <w:ind w:left="708"/>
        <w:jc w:val="both"/>
        <w:rPr>
          <w:sz w:val="22"/>
          <w:szCs w:val="22"/>
        </w:rPr>
      </w:pPr>
    </w:p>
    <w:p w14:paraId="23C00D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Cv_bridge permite traducir una imagen de ROS a tipo math para OpenCV:</w:t>
      </w:r>
    </w:p>
    <w:p w14:paraId="19D1E6D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Mat img;</w:t>
      </w:r>
    </w:p>
    <w:p w14:paraId="2491F165" w14:textId="77777777" w:rsidR="009406CD" w:rsidRPr="00F34A70" w:rsidRDefault="009406CD" w:rsidP="009406CD">
      <w:pPr>
        <w:pStyle w:val="HTMLconformatoprevio"/>
        <w:spacing w:line="360" w:lineRule="auto"/>
        <w:ind w:left="708"/>
        <w:jc w:val="both"/>
        <w:rPr>
          <w:sz w:val="22"/>
          <w:szCs w:val="22"/>
        </w:rPr>
      </w:pPr>
      <w:r w:rsidRPr="00F34A70">
        <w:rPr>
          <w:sz w:val="22"/>
          <w:szCs w:val="22"/>
        </w:rPr>
        <w:lastRenderedPageBreak/>
        <w:t>cv_bridge::CvImagePtr cv_ptr;</w:t>
      </w:r>
    </w:p>
    <w:p w14:paraId="0DE66C03"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cv_ptr = cv_bridge::toCvCopy(msg, </w:t>
      </w:r>
    </w:p>
    <w:p w14:paraId="5BCA6B0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ab/>
      </w:r>
      <w:r w:rsidRPr="00F34A70">
        <w:rPr>
          <w:sz w:val="22"/>
          <w:szCs w:val="22"/>
        </w:rPr>
        <w:tab/>
        <w:t>sensor_msgs::image_encodings::MONO8);</w:t>
      </w:r>
    </w:p>
    <w:p w14:paraId="7F78F7BB"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img = cv_ptr-&gt;image.clone();</w:t>
      </w:r>
    </w:p>
    <w:p w14:paraId="5EC4BB5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r>
        <w:rPr>
          <w:i/>
          <w:color w:val="000000"/>
        </w:rPr>
        <w:t>encodings</w:t>
      </w:r>
      <w:r>
        <w:rPr>
          <w:color w:val="000000"/>
        </w:rPr>
        <w:t xml:space="preserve"> se puede convertir al formato deseado</w:t>
      </w:r>
      <w:r>
        <w:t>. En</w:t>
      </w:r>
      <w:r>
        <w:rPr>
          <w:color w:val="000000"/>
        </w:rPr>
        <w:t xml:space="preserve"> este caso es una imagen a blanco y negro, y cada pixel con un valor de 8 bits (0 a 255).</w:t>
      </w:r>
    </w:p>
    <w:p w14:paraId="3C54D77F"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DDBEE8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Por otro lado, para convertir una imagen tipo math a ROS, se requiere crear una variable del tipo del mensaje y rellenar sus campos, como el encabezado.</w:t>
      </w:r>
    </w:p>
    <w:p w14:paraId="195A0D7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2EC2EA4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std_msgs::Header header; </w:t>
      </w:r>
    </w:p>
    <w:p w14:paraId="06A2055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//header.seq = counter; </w:t>
      </w:r>
    </w:p>
    <w:p w14:paraId="10B40E96"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header.stamp = ros::Time::now(); </w:t>
      </w:r>
    </w:p>
    <w:p w14:paraId="66A04F81" w14:textId="77777777" w:rsidR="009406CD" w:rsidRDefault="009406CD" w:rsidP="009406CD">
      <w:pPr>
        <w:pStyle w:val="HTMLconformatoprevio"/>
        <w:spacing w:line="360" w:lineRule="auto"/>
        <w:ind w:left="720"/>
        <w:jc w:val="both"/>
        <w:rPr>
          <w:sz w:val="22"/>
          <w:szCs w:val="22"/>
        </w:rPr>
      </w:pPr>
      <w:r w:rsidRPr="00F34A70">
        <w:rPr>
          <w:sz w:val="22"/>
          <w:szCs w:val="22"/>
        </w:rPr>
        <w:t xml:space="preserve">img_bridge = </w:t>
      </w:r>
      <w:r w:rsidRPr="00F34A70">
        <w:rPr>
          <w:sz w:val="22"/>
          <w:szCs w:val="22"/>
        </w:rPr>
        <w:tab/>
      </w:r>
      <w:r w:rsidRPr="00F34A70">
        <w:rPr>
          <w:sz w:val="22"/>
          <w:szCs w:val="22"/>
        </w:rPr>
        <w:tab/>
        <w:t>cv_bridge::CvImage(header,sensor_msgs::image_encodings::TYP</w:t>
      </w:r>
    </w:p>
    <w:p w14:paraId="2F16FEDA" w14:textId="77777777" w:rsidR="009406CD" w:rsidRPr="00F34A70" w:rsidRDefault="009406CD" w:rsidP="009406CD">
      <w:pPr>
        <w:pStyle w:val="HTMLconformatoprevio"/>
        <w:spacing w:line="360" w:lineRule="auto"/>
        <w:ind w:left="720"/>
        <w:jc w:val="both"/>
        <w:rPr>
          <w:sz w:val="22"/>
          <w:szCs w:val="22"/>
        </w:rPr>
      </w:pPr>
      <w:r>
        <w:rPr>
          <w:sz w:val="22"/>
          <w:szCs w:val="22"/>
        </w:rPr>
        <w:tab/>
        <w:t>E</w:t>
      </w:r>
      <w:r w:rsidRPr="00F34A70">
        <w:rPr>
          <w:sz w:val="22"/>
          <w:szCs w:val="22"/>
        </w:rPr>
        <w:t>_8UC1, img1);</w:t>
      </w:r>
    </w:p>
    <w:p w14:paraId="203BB5C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img_bridge.toImageMsg(img_msg); </w:t>
      </w:r>
    </w:p>
    <w:p w14:paraId="2DB88EAC" w14:textId="77777777" w:rsidR="009406CD" w:rsidRPr="00F34A70" w:rsidRDefault="009406CD" w:rsidP="009406CD">
      <w:pPr>
        <w:pStyle w:val="HTMLconformatoprevio"/>
        <w:spacing w:line="480" w:lineRule="auto"/>
        <w:ind w:left="708"/>
        <w:jc w:val="both"/>
        <w:rPr>
          <w:sz w:val="22"/>
          <w:szCs w:val="22"/>
        </w:rPr>
      </w:pPr>
      <w:r w:rsidRPr="00F34A70">
        <w:rPr>
          <w:sz w:val="22"/>
          <w:szCs w:val="22"/>
        </w:rPr>
        <w:t>detec_publisher.publish(img_msg);</w:t>
      </w:r>
    </w:p>
    <w:p w14:paraId="1C4622F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49B9413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6306C34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157D4EE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490043"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229BC5FC" w14:textId="77777777" w:rsidR="009406CD" w:rsidRPr="00F34A70" w:rsidRDefault="009406CD" w:rsidP="009406CD">
      <w:pPr>
        <w:pStyle w:val="HTMLconformatoprevio"/>
        <w:spacing w:line="480" w:lineRule="auto"/>
        <w:jc w:val="both"/>
        <w:rPr>
          <w:rFonts w:ascii="Consolas" w:hAnsi="Consolas"/>
          <w:sz w:val="22"/>
          <w:szCs w:val="22"/>
        </w:rPr>
      </w:pPr>
      <w:r w:rsidRPr="00F34A70">
        <w:rPr>
          <w:rFonts w:ascii="Consolas" w:hAnsi="Consolas"/>
          <w:sz w:val="22"/>
          <w:szCs w:val="22"/>
        </w:rPr>
        <w:tab/>
        <w:t>chmod u+x</w:t>
      </w:r>
    </w:p>
    <w:p w14:paraId="4D071E8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252A100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source devel/setup.bash</w:t>
      </w:r>
    </w:p>
    <w:p w14:paraId="59B6D71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56660CFB" w14:textId="77777777" w:rsidR="009406CD" w:rsidRDefault="009406CD" w:rsidP="009406CD">
      <w:r>
        <w:t>Por otro lado, si el nodo está escrito en C++, primero debe agregarse dentro de CMakeLists como un ejecutable:</w:t>
      </w:r>
    </w:p>
    <w:p w14:paraId="240CD68C"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add_executable(nombre_del_nodo  fuente_del_nodo)</w:t>
      </w:r>
    </w:p>
    <w:p w14:paraId="1B8F78C7"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target_link_libraries(nombre_del_nodo  ${catkin_LIBRARIES})</w:t>
      </w:r>
    </w:p>
    <w:p w14:paraId="6A191B7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${OpenCV_LIBRARIES}</w:t>
      </w:r>
    </w:p>
    <w:p w14:paraId="603EC43F" w14:textId="77777777" w:rsidR="009406CD" w:rsidRDefault="009406CD" w:rsidP="009406CD">
      <w:pPr>
        <w:rPr>
          <w:lang w:eastAsia="es-MX"/>
        </w:rPr>
      </w:pPr>
      <w:r>
        <w:t xml:space="preserve">La primera instrucción declara el nombre del ejecutable y una lista de archivos fuente que lo componen. En caso de ser más de uno se separan con espacios. La segunda instrucción le indica a </w:t>
      </w:r>
      <w:r>
        <w:rPr>
          <w:i/>
        </w:rPr>
        <w:t>CMake</w:t>
      </w:r>
      <w:r>
        <w:t xml:space="preserve"> que el nodo está ligado a las librerías definidas en </w:t>
      </w:r>
      <w:r>
        <w:rPr>
          <w:i/>
        </w:rPr>
        <w:t>find_package</w:t>
      </w:r>
      <w:r>
        <w:t>. Además, para el use de OpenCV, en build include directories se agrega:</w:t>
      </w:r>
    </w:p>
    <w:p w14:paraId="62FB8AF0"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${OpenCV_INCLUDE_DIRS}</w:t>
      </w:r>
    </w:p>
    <w:p w14:paraId="670E0229" w14:textId="77777777" w:rsidR="009406CD" w:rsidRPr="00F34A70" w:rsidRDefault="009406CD" w:rsidP="009406CD">
      <w:pPr>
        <w:rPr>
          <w:szCs w:val="24"/>
        </w:rPr>
      </w:pPr>
      <w:r w:rsidRPr="00F34A70">
        <w:rPr>
          <w:szCs w:val="24"/>
        </w:rPr>
        <w:t>Posteriormente se debe usar:</w:t>
      </w:r>
    </w:p>
    <w:p w14:paraId="1F75CB18"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catkin_make</w:t>
      </w:r>
    </w:p>
    <w:p w14:paraId="04FD164A"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catkin_make volverá a compilar todo el proyect</w:t>
      </w:r>
      <w:r>
        <w:t>o. S</w:t>
      </w:r>
      <w:r>
        <w:rPr>
          <w:color w:val="000000"/>
        </w:rPr>
        <w:t>e puede usar para compilar un solo paquete cuando se quiera reflejar pequeños cambios en un programa (solo cuando el paquete ya fue construido anteriormente con catkin_make):</w:t>
      </w:r>
    </w:p>
    <w:p w14:paraId="7C4CBBB1" w14:textId="77777777" w:rsidR="009406CD" w:rsidRPr="00F34A70" w:rsidRDefault="009406CD" w:rsidP="009406CD">
      <w:pPr>
        <w:pStyle w:val="HTMLconformatoprevio"/>
        <w:spacing w:line="480" w:lineRule="auto"/>
        <w:jc w:val="both"/>
        <w:rPr>
          <w:rFonts w:ascii="Consolas" w:hAnsi="Consolas" w:cs="Arial"/>
          <w:sz w:val="22"/>
          <w:szCs w:val="22"/>
        </w:rPr>
      </w:pPr>
      <w:r w:rsidRPr="00F34A70">
        <w:rPr>
          <w:rFonts w:ascii="Consolas" w:hAnsi="Consolas" w:cs="Arial"/>
          <w:sz w:val="22"/>
          <w:szCs w:val="22"/>
        </w:rPr>
        <w:tab/>
        <w:t>catkin_make --only-pkg-with-deps &lt;paquete&gt;</w:t>
      </w:r>
    </w:p>
    <w:p w14:paraId="26C978F4" w14:textId="77777777" w:rsidR="009406CD" w:rsidRDefault="009406CD" w:rsidP="009406CD">
      <w:pPr>
        <w:rPr>
          <w:lang w:eastAsia="es-MX"/>
        </w:rPr>
      </w:pPr>
      <w:r>
        <w:lastRenderedPageBreak/>
        <w:t>Aunque cmake falle, salvo que se deba a un error de código, se debe correr cuantas veces sea necesario hasta que finalice sin errores. Esto es para que agregue todos los paquetes.</w:t>
      </w:r>
    </w:p>
    <w:p w14:paraId="1A31E1AA" w14:textId="77777777" w:rsidR="009406CD" w:rsidRDefault="009406CD" w:rsidP="009406CD">
      <w:r>
        <w:t>Al finalizar se debe usar también:</w:t>
      </w:r>
    </w:p>
    <w:p w14:paraId="06AAF301" w14:textId="77777777" w:rsidR="009406CD" w:rsidRPr="00F34A70" w:rsidRDefault="009406CD" w:rsidP="009406CD">
      <w:pPr>
        <w:ind w:firstLine="708"/>
        <w:rPr>
          <w:rFonts w:ascii="Consolas" w:hAnsi="Consolas" w:cs="Arial"/>
          <w:sz w:val="22"/>
          <w:szCs w:val="18"/>
        </w:rPr>
      </w:pPr>
      <w:r w:rsidRPr="00F34A70">
        <w:rPr>
          <w:rFonts w:ascii="Consolas" w:hAnsi="Consolas" w:cs="Arial"/>
          <w:sz w:val="22"/>
          <w:szCs w:val="18"/>
        </w:rPr>
        <w:t>source devel/setup.bash</w:t>
      </w:r>
      <w:bookmarkEnd w:id="268"/>
    </w:p>
    <w:p w14:paraId="67392256" w14:textId="77777777" w:rsidR="009406CD" w:rsidRPr="00F34A70" w:rsidRDefault="009406CD" w:rsidP="009406CD">
      <w:pPr>
        <w:ind w:firstLine="708"/>
        <w:rPr>
          <w:rFonts w:ascii="Consolas" w:hAnsi="Consolas" w:cs="Arial"/>
        </w:rPr>
      </w:pPr>
    </w:p>
    <w:p w14:paraId="15E72732" w14:textId="77777777" w:rsidR="009406CD" w:rsidRPr="00F34A70" w:rsidRDefault="009406CD" w:rsidP="009406CD">
      <w:pPr>
        <w:pStyle w:val="Ttulo2"/>
        <w:numPr>
          <w:ilvl w:val="1"/>
          <w:numId w:val="33"/>
        </w:numPr>
        <w:ind w:left="0"/>
        <w:rPr>
          <w:lang w:val="es-MX"/>
        </w:rPr>
      </w:pPr>
      <w:r>
        <w:rPr>
          <w:lang w:val="es-MX"/>
        </w:rPr>
        <w:t xml:space="preserve"> </w:t>
      </w:r>
      <w:bookmarkStart w:id="274" w:name="_Toc147407397"/>
      <w:r w:rsidRPr="00F34A70">
        <w:rPr>
          <w:lang w:val="es-MX"/>
        </w:rPr>
        <w:t>Transformaciones</w:t>
      </w:r>
      <w:bookmarkEnd w:id="274"/>
    </w:p>
    <w:p w14:paraId="5FD7567E" w14:textId="77777777" w:rsidR="009406CD" w:rsidRDefault="009406CD" w:rsidP="009406CD">
      <w:pPr>
        <w:keepNext/>
        <w:jc w:val="center"/>
      </w:pPr>
      <w:r w:rsidRPr="00F34A70">
        <w:rPr>
          <w:noProof/>
        </w:rPr>
        <w:drawing>
          <wp:inline distT="0" distB="0" distL="0" distR="0" wp14:anchorId="1BF97E78" wp14:editId="4D75710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631E1BDA" w14:textId="0AB3C507" w:rsidR="009406CD" w:rsidRDefault="009406CD" w:rsidP="000F2008">
      <w:pPr>
        <w:pStyle w:val="Descripcin"/>
      </w:pPr>
      <w:bookmarkStart w:id="275" w:name="_Toc147407335"/>
      <w:r>
        <w:t xml:space="preserve">Figura  </w:t>
      </w:r>
      <w:fldSimple w:instr=" STYLEREF 1 \s ">
        <w:r w:rsidR="000F2008">
          <w:rPr>
            <w:noProof/>
          </w:rPr>
          <w:t>11</w:t>
        </w:r>
      </w:fldSimple>
      <w:r w:rsidR="000F2008">
        <w:noBreakHyphen/>
      </w:r>
      <w:fldSimple w:instr=" SEQ Figura_ \* ARABIC \s 1 ">
        <w:r w:rsidR="000F2008">
          <w:rPr>
            <w:noProof/>
          </w:rPr>
          <w:t>6</w:t>
        </w:r>
      </w:fldSimple>
      <w:r>
        <w:t xml:space="preserve"> </w:t>
      </w:r>
      <w:r w:rsidRPr="00446142">
        <w:t xml:space="preserve">Conexión con transformaciones de las coordenadas de la cámara con el vehículo. </w:t>
      </w:r>
      <w:r>
        <w:t>F</w:t>
      </w:r>
      <w:r w:rsidRPr="00446142">
        <w:t>uente (“access the tf transformation tree in ros - matlab &amp; simulink - mathworks américa latina” s. f.)</w:t>
      </w:r>
      <w:bookmarkEnd w:id="275"/>
    </w:p>
    <w:p w14:paraId="151F729C" w14:textId="77777777" w:rsidR="009406CD" w:rsidRDefault="009406CD" w:rsidP="009406CD">
      <w:pPr>
        <w:rPr>
          <w:lang w:eastAsia="es-MX"/>
        </w:rPr>
      </w:pPr>
      <w:r>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como se observa en la figura 11-6, se pueden relacionar entre sí mediante transformaciones que se componen de traslaciones y rotaciones.</w:t>
      </w:r>
    </w:p>
    <w:p w14:paraId="727C7A2C" w14:textId="77777777" w:rsidR="009406CD" w:rsidRDefault="009406CD" w:rsidP="009406CD">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r>
        <w:rPr>
          <w:i/>
        </w:rPr>
        <w:t>base_link</w:t>
      </w:r>
      <w:r>
        <w:t>.</w:t>
      </w:r>
    </w:p>
    <w:p w14:paraId="2C67F055" w14:textId="77777777" w:rsidR="009406CD" w:rsidRDefault="009406CD" w:rsidP="009406CD">
      <w:r>
        <w:t xml:space="preserve">Los sensores al publicar mensajes de posición ya cuentan con sus propios </w:t>
      </w:r>
      <w:r>
        <w:rPr>
          <w:i/>
        </w:rPr>
        <w:t>frames</w:t>
      </w:r>
      <w:r>
        <w:t>:</w:t>
      </w:r>
    </w:p>
    <w:p w14:paraId="2A7BBA95" w14:textId="77777777" w:rsidR="009406CD" w:rsidRPr="00F34A70" w:rsidRDefault="009406CD" w:rsidP="009406CD">
      <w:pPr>
        <w:ind w:firstLine="708"/>
        <w:rPr>
          <w:szCs w:val="24"/>
        </w:rPr>
      </w:pPr>
      <w:r w:rsidRPr="00F34A70">
        <w:rPr>
          <w:szCs w:val="24"/>
        </w:rPr>
        <w:t xml:space="preserve">Odometría: </w:t>
      </w:r>
      <w:r w:rsidRPr="00F34A70">
        <w:rPr>
          <w:i/>
          <w:iCs/>
          <w:szCs w:val="24"/>
        </w:rPr>
        <w:t>/odom</w:t>
      </w:r>
    </w:p>
    <w:p w14:paraId="67B1A777" w14:textId="77777777" w:rsidR="009406CD" w:rsidRPr="00F34A70" w:rsidRDefault="009406CD" w:rsidP="009406CD">
      <w:pPr>
        <w:ind w:firstLine="708"/>
        <w:rPr>
          <w:szCs w:val="24"/>
        </w:rPr>
      </w:pPr>
      <w:r w:rsidRPr="00F34A70">
        <w:rPr>
          <w:szCs w:val="24"/>
        </w:rPr>
        <w:t xml:space="preserve">Realsense camera: </w:t>
      </w:r>
      <w:r w:rsidRPr="00F34A70">
        <w:rPr>
          <w:i/>
          <w:iCs/>
          <w:szCs w:val="24"/>
        </w:rPr>
        <w:t>/SR300_depth_optical_frame</w:t>
      </w:r>
    </w:p>
    <w:p w14:paraId="2572690F" w14:textId="77777777" w:rsidR="009406CD" w:rsidRPr="00F34A70" w:rsidRDefault="009406CD" w:rsidP="009406CD">
      <w:pPr>
        <w:ind w:firstLine="708"/>
        <w:rPr>
          <w:szCs w:val="24"/>
        </w:rPr>
      </w:pPr>
      <w:r w:rsidRPr="00F34A70">
        <w:rPr>
          <w:szCs w:val="24"/>
        </w:rPr>
        <w:t>Li</w:t>
      </w:r>
      <w:r>
        <w:rPr>
          <w:szCs w:val="24"/>
        </w:rPr>
        <w:t>DAR</w:t>
      </w:r>
      <w:r w:rsidRPr="00F34A70">
        <w:rPr>
          <w:szCs w:val="24"/>
        </w:rPr>
        <w:t xml:space="preserve">: </w:t>
      </w:r>
      <w:r w:rsidRPr="00F34A70">
        <w:rPr>
          <w:i/>
          <w:iCs/>
          <w:szCs w:val="24"/>
        </w:rPr>
        <w:t>/laserscan</w:t>
      </w:r>
    </w:p>
    <w:p w14:paraId="31351C59" w14:textId="77777777" w:rsidR="009406CD" w:rsidRDefault="009406CD" w:rsidP="009406CD">
      <w:pPr>
        <w:rPr>
          <w:lang w:eastAsia="es-MX"/>
        </w:rPr>
      </w:pPr>
      <w:r>
        <w:t xml:space="preserve">Estos </w:t>
      </w:r>
      <w:r>
        <w:rPr>
          <w:i/>
        </w:rPr>
        <w:t>frames</w:t>
      </w:r>
      <w:r>
        <w:t xml:space="preserve"> pueden visualizarse por separado, y partiendo de que están centrados en las coordenadas (0,0). Para ello en rviz se debe cambiar el </w:t>
      </w:r>
      <w:r>
        <w:rPr>
          <w:i/>
        </w:rPr>
        <w:t>frame</w:t>
      </w:r>
      <w:r>
        <w:t xml:space="preserve"> global a cada uno y agregar el respectivo tópico que quiere visualizarse.</w:t>
      </w:r>
    </w:p>
    <w:p w14:paraId="5D8D4923" w14:textId="77777777" w:rsidR="009406CD" w:rsidRDefault="009406CD" w:rsidP="009406CD">
      <w:r>
        <w:t xml:space="preserve">Por defecto en los paquetes del vehículo, el nodo Odometry ya cuenta con un nodo de transformadas tf, que para visualizar en rviz se debe hacer referencia al </w:t>
      </w:r>
      <w:r>
        <w:rPr>
          <w:i/>
        </w:rPr>
        <w:t>frame base_link</w:t>
      </w:r>
      <w:r>
        <w:t xml:space="preserve"> </w:t>
      </w:r>
    </w:p>
    <w:p w14:paraId="103BB682" w14:textId="77777777" w:rsidR="009406CD" w:rsidRPr="00F34A70" w:rsidRDefault="009406CD" w:rsidP="009406CD">
      <w:r w:rsidRPr="00F34A70">
        <w:rPr>
          <w:szCs w:val="24"/>
        </w:rPr>
        <w:tab/>
      </w:r>
      <w:r w:rsidRPr="00F34A70">
        <w:t xml:space="preserve">Global options </w:t>
      </w:r>
    </w:p>
    <w:p w14:paraId="5DD55731" w14:textId="77777777" w:rsidR="009406CD" w:rsidRPr="00F34A70" w:rsidRDefault="009406CD" w:rsidP="009406CD">
      <w:r w:rsidRPr="00F34A70">
        <w:tab/>
      </w:r>
      <w:r w:rsidRPr="00F34A70">
        <w:tab/>
        <w:t>Fixed frame</w:t>
      </w:r>
    </w:p>
    <w:p w14:paraId="5C7ED4F5" w14:textId="77777777" w:rsidR="009406CD" w:rsidRPr="00F34A70" w:rsidRDefault="009406CD" w:rsidP="009406CD">
      <w:r w:rsidRPr="00F34A70">
        <w:tab/>
      </w:r>
      <w:r w:rsidRPr="00F34A70">
        <w:tab/>
      </w:r>
      <w:r w:rsidRPr="00F34A70">
        <w:tab/>
        <w:t>Cambiar a base_link o odom</w:t>
      </w:r>
    </w:p>
    <w:p w14:paraId="08BC92E6" w14:textId="77777777" w:rsidR="009406CD" w:rsidRPr="00F34A70" w:rsidRDefault="009406CD" w:rsidP="009406CD">
      <w:r w:rsidRPr="00F34A70">
        <w:tab/>
      </w:r>
      <w:r w:rsidRPr="00F34A70">
        <w:tab/>
      </w:r>
      <w:r w:rsidRPr="00F34A70">
        <w:tab/>
        <w:t>Cambiar a laser para ver laserscan</w:t>
      </w:r>
    </w:p>
    <w:p w14:paraId="455C3781" w14:textId="77777777" w:rsidR="009406CD" w:rsidRPr="00F34A70" w:rsidRDefault="009406CD" w:rsidP="009406CD">
      <w:r w:rsidRPr="00F34A70">
        <w:tab/>
      </w:r>
      <w:r w:rsidRPr="00F34A70">
        <w:tab/>
      </w:r>
      <w:r w:rsidRPr="00F34A70">
        <w:tab/>
        <w:t xml:space="preserve">SR300_depth_optical_frame </w:t>
      </w:r>
    </w:p>
    <w:p w14:paraId="7DCA214F" w14:textId="77777777" w:rsidR="009406CD" w:rsidRDefault="009406CD" w:rsidP="009406CD">
      <w:pPr>
        <w:rPr>
          <w:lang w:eastAsia="es-MX"/>
        </w:rPr>
      </w:pPr>
      <w:r>
        <w:lastRenderedPageBreak/>
        <w:t>Para ver la cámara en el espacio 3D</w:t>
      </w:r>
    </w:p>
    <w:p w14:paraId="4E6CBE8C" w14:textId="77777777" w:rsidR="009406CD" w:rsidRDefault="009406CD" w:rsidP="009406CD">
      <w:r>
        <w:t xml:space="preserve">(En el caso de la cámara mediante la opción de </w:t>
      </w:r>
      <w:r w:rsidRPr="00AE4503">
        <w:rPr>
          <w:i/>
        </w:rPr>
        <w:t xml:space="preserve">add by topic </w:t>
      </w:r>
      <w:r>
        <w:t>se pueden visualizar los mensajes tipo raw de color, IR y depth.)</w:t>
      </w:r>
    </w:p>
    <w:p w14:paraId="3CD6DB99" w14:textId="77777777" w:rsidR="009406CD" w:rsidRDefault="009406CD" w:rsidP="009406CD">
      <w:r w:rsidRPr="00AE4503">
        <w:rPr>
          <w:i/>
        </w:rPr>
        <w:t>base_link frame</w:t>
      </w:r>
      <w:r>
        <w:t>: Está unido al robot, tal que es fijo, la x apunta al frente del carro. Se encuentra centrado y se mueve con él.</w:t>
      </w:r>
    </w:p>
    <w:p w14:paraId="19B35526" w14:textId="77777777" w:rsidR="009406CD" w:rsidRDefault="009406CD" w:rsidP="009406CD">
      <w:r>
        <w:t>Frames de los sensores:</w:t>
      </w:r>
    </w:p>
    <w:p w14:paraId="0FD6611C" w14:textId="77777777" w:rsidR="009406CD" w:rsidRDefault="009406CD" w:rsidP="009406CD">
      <w:pPr>
        <w:numPr>
          <w:ilvl w:val="0"/>
          <w:numId w:val="21"/>
        </w:numPr>
        <w:spacing w:before="0" w:after="0"/>
        <w:rPr>
          <w:color w:val="000000"/>
          <w:lang w:eastAsia="es-MX"/>
        </w:rPr>
      </w:pPr>
      <w:r>
        <w:rPr>
          <w:i/>
          <w:color w:val="000000"/>
        </w:rPr>
        <w:t>Base_camara</w:t>
      </w:r>
      <w:r>
        <w:rPr>
          <w:color w:val="000000"/>
        </w:rPr>
        <w:t>: para la cámara de profundidad, se debe medir la distancia x, y, z que tiene la cámara respecto al centro del robot. Además, se deben hacer unas rotaciones: 1.57 (90°) en roll y 1.57 en pitch.</w:t>
      </w:r>
    </w:p>
    <w:p w14:paraId="2E581B88" w14:textId="77777777" w:rsidR="009406CD" w:rsidRDefault="009406CD" w:rsidP="009406CD">
      <w:pPr>
        <w:numPr>
          <w:ilvl w:val="0"/>
          <w:numId w:val="21"/>
        </w:numPr>
        <w:spacing w:before="0" w:after="0"/>
        <w:rPr>
          <w:color w:val="000000"/>
        </w:rPr>
      </w:pPr>
      <w:r>
        <w:rPr>
          <w:i/>
          <w:color w:val="000000"/>
        </w:rPr>
        <w:t>Base_laser</w:t>
      </w:r>
      <w:r>
        <w:rPr>
          <w:color w:val="000000"/>
        </w:rPr>
        <w:t>: Para el LiDAR, no requiere rotaciones, solo traslación. Por lo que se debe medir x, y, z respecto al centro del robot.</w:t>
      </w:r>
    </w:p>
    <w:p w14:paraId="0524F844" w14:textId="77777777" w:rsidR="009406CD" w:rsidRDefault="009406CD" w:rsidP="009406CD">
      <w:pPr>
        <w:numPr>
          <w:ilvl w:val="0"/>
          <w:numId w:val="21"/>
        </w:numPr>
        <w:spacing w:before="0" w:after="160"/>
        <w:rPr>
          <w:color w:val="000000"/>
          <w:lang w:eastAsia="es-MX"/>
        </w:rPr>
      </w:pPr>
      <w:r>
        <w:rPr>
          <w:i/>
          <w:color w:val="000000"/>
        </w:rPr>
        <w:t>Odom</w:t>
      </w:r>
      <w:r>
        <w:rPr>
          <w:color w:val="000000"/>
        </w:rPr>
        <w:t>: frame que debe ser continuo y evolucionar junto a la pose, lo ideal es que se publique a altas frecuencias para evitar saltos discretos. Representa el inicio del movimiento.</w:t>
      </w:r>
    </w:p>
    <w:p w14:paraId="76550398" w14:textId="77777777" w:rsidR="009406CD" w:rsidRPr="00F34A70" w:rsidRDefault="009406CD" w:rsidP="009406CD">
      <w:pPr>
        <w:ind w:firstLine="360"/>
        <w:rPr>
          <w:b/>
          <w:bCs/>
          <w:szCs w:val="24"/>
        </w:rPr>
      </w:pPr>
      <w:r w:rsidRPr="00F34A70">
        <w:rPr>
          <w:b/>
          <w:bCs/>
          <w:szCs w:val="24"/>
        </w:rPr>
        <w:t>Estructura del programa de las transformadas</w:t>
      </w:r>
    </w:p>
    <w:p w14:paraId="3677D595" w14:textId="77777777" w:rsidR="009406CD" w:rsidRPr="00F34A70" w:rsidRDefault="009406CD" w:rsidP="009406CD">
      <w:pPr>
        <w:rPr>
          <w:szCs w:val="24"/>
        </w:rPr>
      </w:pPr>
      <w:r w:rsidRPr="00F34A70">
        <w:rPr>
          <w:szCs w:val="24"/>
        </w:rPr>
        <w:t xml:space="preserve">Para las transformaciones se requiere de un </w:t>
      </w:r>
      <w:r w:rsidRPr="00F34A70">
        <w:rPr>
          <w:i/>
          <w:iCs/>
          <w:szCs w:val="24"/>
        </w:rPr>
        <w:t>broadcaster</w:t>
      </w:r>
      <w:r w:rsidRPr="00F34A70">
        <w:rPr>
          <w:szCs w:val="24"/>
        </w:rPr>
        <w:t xml:space="preserve">, el cual usa 5 argumentos: </w:t>
      </w:r>
    </w:p>
    <w:p w14:paraId="2E49763E" w14:textId="77777777" w:rsidR="009406CD" w:rsidRPr="00F34A70" w:rsidRDefault="009406CD" w:rsidP="009406CD">
      <w:pPr>
        <w:pStyle w:val="Prrafodelista"/>
        <w:numPr>
          <w:ilvl w:val="0"/>
          <w:numId w:val="16"/>
        </w:numPr>
        <w:spacing w:before="0" w:after="160"/>
        <w:rPr>
          <w:szCs w:val="24"/>
        </w:rPr>
      </w:pPr>
      <w:r w:rsidRPr="00F34A70">
        <w:rPr>
          <w:szCs w:val="24"/>
        </w:rPr>
        <w:t>La rotación especificada en cuaterniones</w:t>
      </w:r>
    </w:p>
    <w:p w14:paraId="5349FC71" w14:textId="77777777" w:rsidR="009406CD" w:rsidRPr="00F34A70" w:rsidRDefault="009406CD" w:rsidP="009406CD">
      <w:pPr>
        <w:pStyle w:val="Prrafodelista"/>
        <w:numPr>
          <w:ilvl w:val="0"/>
          <w:numId w:val="16"/>
        </w:numPr>
        <w:spacing w:before="0" w:after="160"/>
        <w:rPr>
          <w:szCs w:val="24"/>
        </w:rPr>
      </w:pPr>
      <w:r w:rsidRPr="00F34A70">
        <w:rPr>
          <w:szCs w:val="24"/>
        </w:rPr>
        <w:t>Un vector de tres dimensiones que representa la traslación (x,y,z)</w:t>
      </w:r>
    </w:p>
    <w:p w14:paraId="586665AC" w14:textId="77777777" w:rsidR="009406CD" w:rsidRPr="00F34A70" w:rsidRDefault="009406CD" w:rsidP="009406CD">
      <w:pPr>
        <w:pStyle w:val="Prrafodelista"/>
        <w:numPr>
          <w:ilvl w:val="0"/>
          <w:numId w:val="16"/>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ros::Time::now()</w:t>
      </w:r>
    </w:p>
    <w:p w14:paraId="6B576387" w14:textId="77777777" w:rsidR="009406CD" w:rsidRPr="00F34A70" w:rsidRDefault="009406CD" w:rsidP="009406CD">
      <w:pPr>
        <w:pStyle w:val="Prrafodelista"/>
        <w:numPr>
          <w:ilvl w:val="0"/>
          <w:numId w:val="16"/>
        </w:numPr>
        <w:spacing w:before="0" w:after="160"/>
        <w:rPr>
          <w:szCs w:val="24"/>
        </w:rPr>
      </w:pPr>
      <w:r w:rsidRPr="00F34A70">
        <w:rPr>
          <w:szCs w:val="24"/>
        </w:rPr>
        <w:lastRenderedPageBreak/>
        <w:t>Nombre del frame padre, si es con respecto al carro: “base_link”</w:t>
      </w:r>
    </w:p>
    <w:p w14:paraId="12922F67" w14:textId="77777777" w:rsidR="009406CD" w:rsidRPr="00F34A70" w:rsidRDefault="009406CD" w:rsidP="009406CD">
      <w:pPr>
        <w:pStyle w:val="Prrafodelista"/>
        <w:numPr>
          <w:ilvl w:val="0"/>
          <w:numId w:val="16"/>
        </w:numPr>
        <w:spacing w:before="0" w:after="160"/>
        <w:rPr>
          <w:szCs w:val="24"/>
        </w:rPr>
      </w:pPr>
      <w:r w:rsidRPr="00F34A70">
        <w:rPr>
          <w:szCs w:val="24"/>
        </w:rPr>
        <w:t>Nombre del frame hijo que se crea, como “base_laser” para el LiDAR</w:t>
      </w:r>
    </w:p>
    <w:p w14:paraId="0D31318D" w14:textId="77777777" w:rsidR="009406CD" w:rsidRPr="00F34A70" w:rsidRDefault="009406CD" w:rsidP="009406CD">
      <w:pPr>
        <w:rPr>
          <w:szCs w:val="24"/>
        </w:rPr>
      </w:pPr>
      <w:r w:rsidRPr="00F34A70">
        <w:rPr>
          <w:szCs w:val="24"/>
        </w:rPr>
        <w:t>Dentro de un programa:</w:t>
      </w:r>
    </w:p>
    <w:p w14:paraId="3346AB5E"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#include &lt;tf/transform_broadcaster.h&gt;</w:t>
      </w:r>
    </w:p>
    <w:p w14:paraId="3928F104" w14:textId="77777777" w:rsidR="009406CD" w:rsidRPr="00F34A70" w:rsidRDefault="009406CD" w:rsidP="009406CD">
      <w:pPr>
        <w:rPr>
          <w:szCs w:val="24"/>
        </w:rPr>
      </w:pPr>
      <w:r w:rsidRPr="00F34A70">
        <w:rPr>
          <w:szCs w:val="24"/>
        </w:rPr>
        <w:t>Se crea el mensaje</w:t>
      </w:r>
    </w:p>
    <w:p w14:paraId="72B3054F"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tf::TransformBroadcaster laser_broadcaster;</w:t>
      </w:r>
    </w:p>
    <w:p w14:paraId="58DFA64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ros::Time current_time, last_time;</w:t>
      </w:r>
    </w:p>
    <w:p w14:paraId="16F9DD8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current_time = ros::Time::now();</w:t>
      </w:r>
    </w:p>
    <w:p w14:paraId="0AB3B286"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last_time = ros::Time::now();</w:t>
      </w:r>
    </w:p>
    <w:p w14:paraId="2AD4808B" w14:textId="77777777" w:rsidR="009406CD" w:rsidRPr="00F34A70" w:rsidRDefault="009406CD" w:rsidP="009406CD">
      <w:pPr>
        <w:spacing w:line="240" w:lineRule="auto"/>
        <w:ind w:firstLine="708"/>
        <w:rPr>
          <w:rFonts w:ascii="Arial" w:hAnsi="Arial" w:cs="Arial"/>
          <w:sz w:val="22"/>
          <w:szCs w:val="22"/>
        </w:rPr>
      </w:pPr>
      <w:r w:rsidRPr="00F34A70">
        <w:rPr>
          <w:rFonts w:ascii="Courier New" w:hAnsi="Courier New" w:cs="Courier New"/>
          <w:sz w:val="22"/>
          <w:szCs w:val="18"/>
        </w:rPr>
        <w:t>geometry_msgs::Quaternion</w:t>
      </w:r>
    </w:p>
    <w:p w14:paraId="35542160" w14:textId="77777777" w:rsidR="009406CD" w:rsidRPr="00F34A70" w:rsidRDefault="009406CD" w:rsidP="009406CD">
      <w:pPr>
        <w:rPr>
          <w:szCs w:val="24"/>
        </w:rPr>
      </w:pPr>
      <w:r w:rsidRPr="00F34A70">
        <w:rPr>
          <w:szCs w:val="24"/>
        </w:rPr>
        <w:t xml:space="preserve">Para dar la rotación en cuaterniones, se puede simplemente llamar a una rutina de </w:t>
      </w:r>
      <w:r w:rsidRPr="00175D7F">
        <w:rPr>
          <w:i/>
          <w:iCs/>
          <w:szCs w:val="24"/>
        </w:rPr>
        <w:t>transform</w:t>
      </w:r>
      <w:r w:rsidRPr="00F34A70">
        <w:rPr>
          <w:szCs w:val="24"/>
        </w:rPr>
        <w:t xml:space="preserve"> y dar el ángulo:</w:t>
      </w:r>
    </w:p>
    <w:p w14:paraId="77912149" w14:textId="77777777" w:rsidR="009406CD" w:rsidRPr="00F34A70" w:rsidRDefault="009406CD" w:rsidP="009406CD">
      <w:pPr>
        <w:ind w:firstLine="708"/>
        <w:rPr>
          <w:rFonts w:ascii="Courier New" w:hAnsi="Courier New" w:cs="Courier New"/>
          <w:sz w:val="22"/>
          <w:szCs w:val="18"/>
        </w:rPr>
      </w:pPr>
      <w:r w:rsidRPr="00F34A70">
        <w:rPr>
          <w:rFonts w:ascii="Arial" w:hAnsi="Arial" w:cs="Arial"/>
          <w:sz w:val="22"/>
          <w:szCs w:val="22"/>
        </w:rPr>
        <w:t xml:space="preserve"> </w:t>
      </w:r>
      <w:r w:rsidRPr="00F34A70">
        <w:rPr>
          <w:rFonts w:ascii="Courier New" w:hAnsi="Courier New" w:cs="Courier New"/>
          <w:sz w:val="22"/>
          <w:szCs w:val="18"/>
        </w:rPr>
        <w:t>laser_quat = tf::createQuaternionMsgFromYaw(th);</w:t>
      </w:r>
    </w:p>
    <w:p w14:paraId="15B6DD51" w14:textId="77777777" w:rsidR="009406CD" w:rsidRPr="00F34A70" w:rsidRDefault="009406CD" w:rsidP="009406CD">
      <w:pPr>
        <w:rPr>
          <w:szCs w:val="24"/>
        </w:rPr>
      </w:pPr>
      <w:r w:rsidRPr="00F34A70">
        <w:rPr>
          <w:szCs w:val="24"/>
        </w:rPr>
        <w:t xml:space="preserve">Se rellenan los campos del mensaje, el cual es de tipo </w:t>
      </w:r>
      <w:r w:rsidRPr="00F34A70">
        <w:rPr>
          <w:i/>
          <w:iCs/>
          <w:szCs w:val="24"/>
        </w:rPr>
        <w:t>TransformStamped</w:t>
      </w:r>
      <w:r w:rsidRPr="00F34A70">
        <w:rPr>
          <w:szCs w:val="24"/>
        </w:rPr>
        <w:t xml:space="preserve"> y se encuentra en </w:t>
      </w:r>
      <w:r w:rsidRPr="00F34A70">
        <w:rPr>
          <w:i/>
          <w:iCs/>
          <w:szCs w:val="24"/>
        </w:rPr>
        <w:t>geometry</w:t>
      </w:r>
      <w:r w:rsidRPr="00F34A70">
        <w:rPr>
          <w:szCs w:val="24"/>
        </w:rPr>
        <w:t>:</w:t>
      </w:r>
    </w:p>
    <w:p w14:paraId="23552034" w14:textId="77777777" w:rsidR="009406CD" w:rsidRPr="00F34A70" w:rsidRDefault="009406CD" w:rsidP="009406CD">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geometry_msgs::TransformStamped laser_transf;</w:t>
      </w:r>
    </w:p>
    <w:p w14:paraId="13C1321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laser_transf.header.stamp = current_time;</w:t>
      </w:r>
    </w:p>
    <w:p w14:paraId="75AACBCE"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laser_transf.header.frame_id = "base_laser";</w:t>
      </w:r>
    </w:p>
    <w:p w14:paraId="345993E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laser_transf.child_frame_id = "base_link"; </w:t>
      </w:r>
    </w:p>
    <w:p w14:paraId="6B8CA8C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laser_transf.transform.translation.x = x; </w:t>
      </w:r>
    </w:p>
    <w:p w14:paraId="0E332D7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laser_transf.transform.translation.y = y;</w:t>
      </w:r>
    </w:p>
    <w:p w14:paraId="5C64D69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laser_transf.transform.translation.z = 0.0;</w:t>
      </w:r>
    </w:p>
    <w:p w14:paraId="238887CA"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laser_transf.transform.rotation = laser_quat;</w:t>
      </w:r>
    </w:p>
    <w:p w14:paraId="47CE27AD" w14:textId="77777777" w:rsidR="009406CD" w:rsidRPr="00F34A70" w:rsidRDefault="009406CD" w:rsidP="009406CD">
      <w:pPr>
        <w:keepNext/>
        <w:jc w:val="center"/>
      </w:pPr>
      <w:r w:rsidRPr="00F34A70">
        <w:rPr>
          <w:noProof/>
        </w:rPr>
        <w:drawing>
          <wp:inline distT="0" distB="0" distL="0" distR="0" wp14:anchorId="2D7DCC32" wp14:editId="4E0F6BE9">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4AD4E2C7" w14:textId="77777777" w:rsidR="009406CD" w:rsidRDefault="009406CD" w:rsidP="009406CD">
      <w:pPr>
        <w:keepNext/>
        <w:jc w:val="center"/>
      </w:pPr>
      <w:r w:rsidRPr="00F34A70">
        <w:rPr>
          <w:noProof/>
        </w:rPr>
        <w:drawing>
          <wp:inline distT="0" distB="0" distL="0" distR="0" wp14:anchorId="40ABAA01" wp14:editId="14A5B278">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0CB858" w14:textId="0F6B537D" w:rsidR="009406CD" w:rsidRDefault="009406CD" w:rsidP="000F2008">
      <w:pPr>
        <w:pStyle w:val="Descripcin"/>
      </w:pPr>
      <w:bookmarkStart w:id="276" w:name="_Toc147407336"/>
      <w:r>
        <w:t xml:space="preserve">Figura  </w:t>
      </w:r>
      <w:fldSimple w:instr=" STYLEREF 1 \s ">
        <w:r w:rsidR="000F2008">
          <w:rPr>
            <w:noProof/>
          </w:rPr>
          <w:t>11</w:t>
        </w:r>
      </w:fldSimple>
      <w:r w:rsidR="000F2008">
        <w:noBreakHyphen/>
      </w:r>
      <w:fldSimple w:instr=" SEQ Figura_ \* ARABIC \s 1 ">
        <w:r w:rsidR="000F2008">
          <w:rPr>
            <w:noProof/>
          </w:rPr>
          <w:t>7</w:t>
        </w:r>
      </w:fldSimple>
      <w:r>
        <w:t xml:space="preserve"> </w:t>
      </w:r>
      <w:r w:rsidRPr="00C10DE9">
        <w:t xml:space="preserve">Resultado de la conexión de los frames. </w:t>
      </w:r>
      <w:r>
        <w:t>F</w:t>
      </w:r>
      <w:r w:rsidRPr="00C10DE9">
        <w:t>uente (“setting up transformations — navigation 2 1.0.0 documentation” s. f.)</w:t>
      </w:r>
      <w:bookmarkEnd w:id="276"/>
    </w:p>
    <w:p w14:paraId="5708EFD1" w14:textId="77777777" w:rsidR="009406CD" w:rsidRPr="00F34A70" w:rsidRDefault="009406CD" w:rsidP="009406CD">
      <w:pPr>
        <w:rPr>
          <w:szCs w:val="24"/>
        </w:rPr>
      </w:pPr>
      <w:r>
        <w:rPr>
          <w:szCs w:val="24"/>
        </w:rPr>
        <w:t>Como en la figura 11-7, s</w:t>
      </w:r>
      <w:r w:rsidRPr="00F34A70">
        <w:rPr>
          <w:szCs w:val="24"/>
        </w:rPr>
        <w:t>e le da los valores en xyz de la traslación, la rotación, el nombre del frame y el frame padre.</w:t>
      </w:r>
    </w:p>
    <w:p w14:paraId="0CE51BB1" w14:textId="77777777" w:rsidR="009406CD" w:rsidRPr="00F34A70" w:rsidRDefault="009406CD" w:rsidP="009406CD">
      <w:pPr>
        <w:rPr>
          <w:rFonts w:ascii="Courier New" w:hAnsi="Courier New" w:cs="Courier New"/>
          <w:sz w:val="22"/>
          <w:szCs w:val="18"/>
        </w:rPr>
      </w:pPr>
      <w:r w:rsidRPr="00F34A70">
        <w:rPr>
          <w:rFonts w:ascii="Courier New" w:hAnsi="Courier New" w:cs="Courier New"/>
        </w:rPr>
        <w:tab/>
      </w:r>
      <w:r w:rsidRPr="00F34A70">
        <w:rPr>
          <w:rFonts w:ascii="Courier New" w:hAnsi="Courier New" w:cs="Courier New"/>
          <w:sz w:val="22"/>
          <w:szCs w:val="18"/>
        </w:rPr>
        <w:t>laser_broadcaster.sendTransform(laser_transf);</w:t>
      </w:r>
    </w:p>
    <w:p w14:paraId="4C6404F4" w14:textId="77777777" w:rsidR="009406CD" w:rsidRDefault="009406CD" w:rsidP="009406CD">
      <w:pPr>
        <w:rPr>
          <w:lang w:eastAsia="es-MX"/>
        </w:rPr>
      </w:pPr>
      <w:r>
        <w:t>Esta es la transformada de un frame a otro. Falta entonces publicar el mensaje con la posición, esto se hace asociando el mensaje al frame. Como ventaja, los mensajes de ROS cuentan con un campo header en el cual se puede asociar. Por ejemplo, un mensaje de tipo laser, con frame_id al frame creado, el cual ya tiene una transformada para conectarlo al vehículo:</w:t>
      </w:r>
    </w:p>
    <w:p w14:paraId="341EF29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sensor_msgs::LaserScan tflaser;</w:t>
      </w:r>
    </w:p>
    <w:p w14:paraId="224C43B3" w14:textId="77777777" w:rsidR="009406CD"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tflaser.header.frame_id = "base_laser";</w:t>
      </w:r>
    </w:p>
    <w:p w14:paraId="62CDE525" w14:textId="77777777" w:rsidR="009406CD" w:rsidRPr="00F34A70" w:rsidRDefault="009406CD" w:rsidP="009406CD">
      <w:pPr>
        <w:spacing w:line="240" w:lineRule="auto"/>
        <w:ind w:firstLine="708"/>
        <w:rPr>
          <w:rFonts w:ascii="Courier New" w:hAnsi="Courier New" w:cs="Courier New"/>
          <w:sz w:val="22"/>
          <w:szCs w:val="18"/>
        </w:rPr>
      </w:pPr>
    </w:p>
    <w:p w14:paraId="0FDCA259" w14:textId="77777777" w:rsidR="009406CD" w:rsidRPr="00F34A70" w:rsidRDefault="009406CD" w:rsidP="009406CD">
      <w:pPr>
        <w:pStyle w:val="Ttulo2"/>
        <w:numPr>
          <w:ilvl w:val="1"/>
          <w:numId w:val="33"/>
        </w:numPr>
        <w:rPr>
          <w:lang w:val="es-MX"/>
        </w:rPr>
      </w:pPr>
      <w:r>
        <w:rPr>
          <w:lang w:val="es-MX"/>
        </w:rPr>
        <w:lastRenderedPageBreak/>
        <w:tab/>
      </w:r>
      <w:bookmarkStart w:id="277" w:name="_Toc147407398"/>
      <w:r>
        <w:rPr>
          <w:lang w:val="es-MX"/>
        </w:rPr>
        <w:t>Uso de la c</w:t>
      </w:r>
      <w:r w:rsidRPr="00F34A70">
        <w:rPr>
          <w:lang w:val="es-MX"/>
        </w:rPr>
        <w:t>ámara</w:t>
      </w:r>
      <w:bookmarkEnd w:id="277"/>
      <w:r w:rsidRPr="00F34A70">
        <w:rPr>
          <w:lang w:val="es-MX"/>
        </w:rPr>
        <w:t xml:space="preserve"> </w:t>
      </w:r>
    </w:p>
    <w:p w14:paraId="1E4CE502" w14:textId="77777777" w:rsidR="009406CD" w:rsidRDefault="009406CD" w:rsidP="009406CD">
      <w:pPr>
        <w:rPr>
          <w:lang w:eastAsia="es-MX"/>
        </w:rPr>
      </w:pPr>
      <w:r>
        <w:t xml:space="preserve">A continuación, se describe el uso de la cámara de profundidad realsense.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realsense publica los siguientes tópicos: </w:t>
      </w:r>
    </w:p>
    <w:p w14:paraId="06FA4BCE"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4B3ADBA7" w14:textId="77777777" w:rsidR="009406CD" w:rsidRPr="00F34A70" w:rsidRDefault="009406CD" w:rsidP="009406CD">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camera/color/image_raw </w:t>
      </w:r>
    </w:p>
    <w:p w14:paraId="2C0969E4"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Cámara de profundidad con distancias en mm.</w:t>
      </w:r>
    </w:p>
    <w:p w14:paraId="0030099A"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 xml:space="preserve">camera/depth/image_raw </w:t>
      </w:r>
    </w:p>
    <w:p w14:paraId="4DED0E25"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1A4479F0"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camera/depth/points (sensor_msgs/PointCloud2)</w:t>
      </w:r>
    </w:p>
    <w:p w14:paraId="50069B8B"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2889F58B" w14:textId="77777777" w:rsidR="009406CD" w:rsidRPr="00F34A70" w:rsidRDefault="009406CD" w:rsidP="009406CD">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4F9DAB5D"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camera/infrared2/image_raw</w:t>
      </w:r>
    </w:p>
    <w:p w14:paraId="6EC3EEC4"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6DABC931" w14:textId="77777777" w:rsidR="009406CD" w:rsidRDefault="009406CD" w:rsidP="00940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Los tipos image_raw publican mensajes del tipo sensor_msgs/Image. Además, están los tipos Info que publican datos para la calibración.</w:t>
      </w:r>
    </w:p>
    <w:p w14:paraId="72523D88" w14:textId="77777777" w:rsidR="009406CD" w:rsidRDefault="009406CD" w:rsidP="009406CD">
      <w:r>
        <w:lastRenderedPageBreak/>
        <w:t>El tópico Depth/points incorpora la información de las cámaras infrarroja y de color. Se debe tomar en cuenta que la información publicada es incompleta. Mezcla en un mensaje de tipo xyzargb la información de la cámara de profundidad con la argb. En caso de que falte algún dato de profundidad, su correspondiente color de ese píxel tampoco se incluye. Estos valores están rellenos de 0 y en r,g,b tienen un valor de 96.</w:t>
      </w:r>
    </w:p>
    <w:p w14:paraId="580F776D" w14:textId="77777777" w:rsidR="009406CD" w:rsidRDefault="009406CD" w:rsidP="009406CD">
      <w:r>
        <w:t>Para extraer la información de la nube de puntos hay varias alternativas. Con Python se puede convertirlo con numpy asarray para separar en x, y, z, argb. Para separar los colores el problema es que se trata de un proceso muy lento usando unpack y pack de bytes. Se puede hacer la separación en C++ con reinterpret_cast que accede al lugar de memoria y lo maneja como si se tratara de otro tipo de variable.</w:t>
      </w:r>
    </w:p>
    <w:p w14:paraId="64657586" w14:textId="77777777" w:rsidR="009406CD" w:rsidRDefault="009406CD" w:rsidP="009406CD">
      <w:r>
        <w:t>Desafortunadamente no hay una mejor opción para realizar este proceso en python. En cambio, en C++ se pueden usar unas librerías:</w:t>
      </w:r>
    </w:p>
    <w:p w14:paraId="235A893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&lt;pcl_ros/point_cloud.h&gt;</w:t>
      </w:r>
    </w:p>
    <w:p w14:paraId="634F06A1"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&lt;pcl/point_types.h&gt;</w:t>
      </w:r>
    </w:p>
    <w:p w14:paraId="69BE2DC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&lt;pcl_conversions/pcl_conversions.h&gt;</w:t>
      </w:r>
    </w:p>
    <w:p w14:paraId="3FEFC6BF"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#include &lt;pcl/conversions.h&gt;</w:t>
      </w:r>
    </w:p>
    <w:p w14:paraId="6CA86CD8" w14:textId="77777777" w:rsidR="009406CD" w:rsidRDefault="009406CD" w:rsidP="009406CD">
      <w:pPr>
        <w:rPr>
          <w:lang w:eastAsia="es-MX"/>
        </w:rPr>
      </w:pPr>
      <w:r>
        <w:t>Lo que se hace es cambiar del tipo de mensaje sensor_msgs::PointCloud2 a pcl::Point cloud&lt;XYZRGBA&gt; ("Point Cloud Library (PCL): pcl::PointXYZRGBA Struct Reference" s. f.) que permite acceder más fácilmente a los valores:</w:t>
      </w:r>
    </w:p>
    <w:p w14:paraId="1464840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pcl::PCLPointCloud2 pcl_pc2;</w:t>
      </w:r>
    </w:p>
    <w:p w14:paraId="6F2A714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pcl_conversions::toPCL(msg,pcl_pc2);</w:t>
      </w:r>
    </w:p>
    <w:p w14:paraId="4A48EE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pcl::PointCloud&lt;pcl::PointXYZRGBA&gt;::Ptr pt_cloud(new </w:t>
      </w:r>
    </w:p>
    <w:p w14:paraId="6AFE6D9D" w14:textId="77777777" w:rsidR="009406CD" w:rsidRPr="00F34A70" w:rsidRDefault="009406CD" w:rsidP="009406CD">
      <w:pPr>
        <w:spacing w:line="240" w:lineRule="auto"/>
        <w:ind w:left="1416" w:firstLine="708"/>
        <w:rPr>
          <w:rFonts w:ascii="Courier New" w:hAnsi="Courier New" w:cs="Courier New"/>
          <w:sz w:val="22"/>
          <w:szCs w:val="18"/>
        </w:rPr>
      </w:pPr>
      <w:r w:rsidRPr="00F34A70">
        <w:rPr>
          <w:rFonts w:ascii="Courier New" w:hAnsi="Courier New" w:cs="Courier New"/>
          <w:sz w:val="22"/>
          <w:szCs w:val="18"/>
        </w:rPr>
        <w:t>pcl::PointCloud&lt;pcl::PointXYZRGBA&gt;);</w:t>
      </w:r>
    </w:p>
    <w:p w14:paraId="3DC007E3"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pcl::fromPCLPointCloud2(pcl_pc2,*pt_cloud);</w:t>
      </w:r>
    </w:p>
    <w:p w14:paraId="0AFB6004" w14:textId="77777777" w:rsidR="009406CD" w:rsidRPr="00F34A70" w:rsidRDefault="009406CD" w:rsidP="009406CD">
      <w:pPr>
        <w:rPr>
          <w:szCs w:val="24"/>
        </w:rPr>
      </w:pPr>
      <w:r w:rsidRPr="00F34A70">
        <w:rPr>
          <w:szCs w:val="24"/>
        </w:rPr>
        <w:t>Entonces por medio de un ciclo se puede acceder para cada punto de la imagen a su valor correspondiente:</w:t>
      </w:r>
    </w:p>
    <w:p w14:paraId="689F370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for(int i = 0; i &lt;  height*width; ++i){</w:t>
      </w:r>
    </w:p>
    <w:p w14:paraId="3F0F86A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xA.push_back(pt_cloud-&gt;points[i].x);</w:t>
      </w:r>
    </w:p>
    <w:p w14:paraId="51AE60F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yA.push_back(pt_cloud-&gt;points[i].y);</w:t>
      </w:r>
    </w:p>
    <w:p w14:paraId="29CB57A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zA.push_back(pt_cloud-&gt;points[i].z);</w:t>
      </w:r>
    </w:p>
    <w:p w14:paraId="78ED51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r.push_back(pt_cloud-&gt;points[i].r); </w:t>
      </w:r>
    </w:p>
    <w:p w14:paraId="43689DB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g.push_back(pt_cloud-&gt;points[i].g);</w:t>
      </w:r>
    </w:p>
    <w:p w14:paraId="1F7720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b.push_back(pt_cloud-&gt;points[i].b);</w:t>
      </w:r>
    </w:p>
    <w:p w14:paraId="38235F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40106EB4" w14:textId="77777777" w:rsidR="009406CD" w:rsidRDefault="009406CD" w:rsidP="009406CD">
      <w:pPr>
        <w:rPr>
          <w:szCs w:val="24"/>
        </w:rPr>
      </w:pPr>
      <w:r>
        <w:rPr>
          <w:szCs w:val="24"/>
        </w:rPr>
        <w:t>En cambio, para usar las imágenes de tipo sensor_msgs/Image se puede hacer uso de cv_bridge para convertirlas a una matriz de OpenCV:</w:t>
      </w:r>
    </w:p>
    <w:p w14:paraId="5173B945"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5F9769A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4EBD007C"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3C88690" w14:textId="77777777" w:rsidR="009406CD" w:rsidRPr="00F34A70" w:rsidRDefault="009406CD" w:rsidP="009406CD">
      <w:pPr>
        <w:spacing w:line="240" w:lineRule="auto"/>
        <w:ind w:left="708"/>
        <w:rPr>
          <w:rFonts w:ascii="Arial" w:hAnsi="Arial" w:cs="Arial"/>
          <w:sz w:val="22"/>
          <w:szCs w:val="22"/>
        </w:rPr>
      </w:pPr>
      <w:r>
        <w:rPr>
          <w:rFonts w:ascii="Courier New" w:hAnsi="Courier New" w:cs="Courier New"/>
          <w:sz w:val="22"/>
          <w:szCs w:val="18"/>
        </w:rPr>
        <w:t xml:space="preserve">Mat </w:t>
      </w:r>
      <w:r w:rsidRPr="00F34A70">
        <w:rPr>
          <w:rFonts w:ascii="Courier New" w:hAnsi="Courier New" w:cs="Courier New"/>
          <w:sz w:val="22"/>
          <w:szCs w:val="18"/>
        </w:rPr>
        <w:t>img = cv_ptr-&gt;image.clone();</w:t>
      </w:r>
    </w:p>
    <w:p w14:paraId="7EDF2344" w14:textId="77777777" w:rsidR="009406CD" w:rsidRDefault="009406CD" w:rsidP="009406CD">
      <w:pPr>
        <w:rPr>
          <w:szCs w:val="24"/>
        </w:rPr>
      </w:pPr>
      <w:r>
        <w:rPr>
          <w:szCs w:val="24"/>
        </w:rPr>
        <w:t>msg es la lectura recibida del tópico, y se define el formato al que se convierte la imagen, en este caso MONO8 es una imagen en blanco y negro, donde cada píxel vale 8 bits.</w:t>
      </w:r>
    </w:p>
    <w:p w14:paraId="5158E98E" w14:textId="77777777" w:rsidR="009406CD" w:rsidRDefault="009406CD" w:rsidP="009406CD">
      <w:pPr>
        <w:rPr>
          <w:szCs w:val="24"/>
        </w:rPr>
      </w:pPr>
      <w:r>
        <w:rPr>
          <w:szCs w:val="24"/>
        </w:rPr>
        <w:lastRenderedPageBreak/>
        <w:t>Para publicar una imagen se usa el camino inverso:</w:t>
      </w:r>
    </w:p>
    <w:p w14:paraId="5B04BE2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000E37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1D24517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1556CD6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3E139E1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11A4F43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003967E7"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53C9CF" w14:textId="77777777" w:rsidR="009406CD" w:rsidRPr="000D4BF5" w:rsidRDefault="009406CD" w:rsidP="009406CD">
      <w:pPr>
        <w:rPr>
          <w:szCs w:val="24"/>
        </w:rPr>
      </w:pPr>
      <w:r>
        <w:rPr>
          <w:szCs w:val="24"/>
        </w:rPr>
        <w:t>Se crea el tópico y se le agregan encabezados, con cv_bridge se elige un encoding que transforme la imagen, y al final se puede publicar.</w:t>
      </w:r>
    </w:p>
    <w:p w14:paraId="6A71C937" w14:textId="77777777" w:rsidR="009406CD" w:rsidRPr="00560CDB" w:rsidRDefault="009406CD" w:rsidP="009406CD">
      <w:pPr>
        <w:spacing w:before="0" w:after="160"/>
        <w:rPr>
          <w:szCs w:val="24"/>
        </w:rPr>
      </w:pPr>
    </w:p>
    <w:p w14:paraId="2A4121FE" w14:textId="77777777" w:rsidR="009406CD" w:rsidRPr="00F34A70" w:rsidRDefault="009406CD" w:rsidP="009406CD">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78" w:name="_Toc147407399"/>
      <w:r w:rsidRPr="00F34A70">
        <w:rPr>
          <w:szCs w:val="24"/>
          <w:lang w:val="es-MX"/>
        </w:rPr>
        <w:lastRenderedPageBreak/>
        <w:t>Referencias</w:t>
      </w:r>
      <w:bookmarkEnd w:id="263"/>
      <w:bookmarkEnd w:id="278"/>
    </w:p>
    <w:p w14:paraId="7C0A3DFC" w14:textId="77777777" w:rsidR="00EB14D5" w:rsidRDefault="00EB14D5" w:rsidP="00EB14D5">
      <w:pPr>
        <w:spacing w:before="0" w:after="0" w:line="240" w:lineRule="auto"/>
        <w:ind w:hanging="480"/>
        <w:rPr>
          <w:lang w:eastAsia="es-MX"/>
        </w:rPr>
      </w:pPr>
      <w:bookmarkStart w:id="279" w:name="_Hlk130377887"/>
      <w:bookmarkEnd w:id="10"/>
    </w:p>
    <w:p w14:paraId="2FF8E76E" w14:textId="6189A77D" w:rsidR="00EB14D5" w:rsidRDefault="00C73052" w:rsidP="00EB14D5">
      <w:pPr>
        <w:spacing w:before="0" w:after="0" w:line="240" w:lineRule="auto"/>
        <w:ind w:hanging="480"/>
        <w:rPr>
          <w:lang w:eastAsia="es-MX"/>
        </w:rPr>
      </w:pPr>
      <w:r>
        <w:t>“</w:t>
      </w:r>
      <w:r w:rsidR="00EB14D5">
        <w:t>Access the tf Transformation Tree in ROS - MATLAB &amp; Simulink - MathWorks América Latina</w:t>
      </w:r>
      <w:r>
        <w:t>”</w:t>
      </w:r>
      <w:r w:rsidR="00EB14D5">
        <w:t xml:space="preserve">. s. f. Accedido 15 de abril de 2023. </w:t>
      </w:r>
      <w:hyperlink r:id="rId342" w:history="1">
        <w:r w:rsidR="00EB14D5">
          <w:rPr>
            <w:rStyle w:val="Hipervnculo"/>
          </w:rPr>
          <w:t>https://la.mathworks.com/help/ros/ug/access-the-tf-transformation-tree-in-ros.html</w:t>
        </w:r>
      </w:hyperlink>
      <w:r w:rsidR="00EB14D5">
        <w:t xml:space="preserve">. </w:t>
      </w:r>
    </w:p>
    <w:bookmarkEnd w:id="279"/>
    <w:p w14:paraId="7B671FCE" w14:textId="77777777" w:rsidR="00EB14D5" w:rsidRDefault="00EB14D5" w:rsidP="00991B22">
      <w:pPr>
        <w:spacing w:before="0" w:after="0" w:line="240" w:lineRule="auto"/>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Video analysis based vehicle detection and tracking using an MCMC sampling framework</w:t>
      </w:r>
      <w:r w:rsidR="00C73052">
        <w:t>”</w:t>
      </w:r>
      <w:r w:rsidRPr="00F34A70">
        <w:rPr>
          <w:szCs w:val="24"/>
        </w:rPr>
        <w:t xml:space="preserve"> </w:t>
      </w:r>
      <w:r w:rsidRPr="00F34A70">
        <w:rPr>
          <w:rStyle w:val="nfasis"/>
          <w:szCs w:val="24"/>
        </w:rPr>
        <w:t>EURASIP Journal on Advances in Signal Processing</w:t>
      </w:r>
      <w:r>
        <w:rPr>
          <w:rStyle w:val="nfasis"/>
          <w:szCs w:val="24"/>
        </w:rPr>
        <w:t xml:space="preserve">. 2012. </w:t>
      </w:r>
      <w:r w:rsidRPr="00F34A70">
        <w:rPr>
          <w:szCs w:val="24"/>
        </w:rPr>
        <w:t>doi: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r>
        <w:t xml:space="preserve">Aswathy, M C. 2012. </w:t>
      </w:r>
      <w:r w:rsidR="00C73052">
        <w:t>“</w:t>
      </w:r>
      <w:r>
        <w:t>A Cluster Based Enhancement to AODV for Inter-Vehicular Communication in VANET</w:t>
      </w:r>
      <w:r w:rsidR="00C73052">
        <w:t>”</w:t>
      </w:r>
      <w:r>
        <w:t xml:space="preserve">. </w:t>
      </w:r>
      <w:r>
        <w:rPr>
          <w:i/>
          <w:iCs/>
        </w:rPr>
        <w:t>International Journal of Grid Computing &amp; Applications</w:t>
      </w:r>
      <w:r>
        <w:t xml:space="preserve"> 3 (3): 41-50. </w:t>
      </w:r>
      <w:hyperlink r:id="rId343"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Victor. (2019) 2021. “AutoModelCar packages v3”. Python. </w:t>
      </w:r>
      <w:hyperlink r:id="rId344"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Online Kalman Filter Tutorial</w:t>
      </w:r>
      <w:r w:rsidR="00C73052">
        <w:t>”</w:t>
      </w:r>
      <w:r>
        <w:t xml:space="preserve">. Accedido 5 de junio de 2023. </w:t>
      </w:r>
      <w:hyperlink r:id="rId345"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0" w:name="_Hlk142731588"/>
      <w:r>
        <w:rPr>
          <w:lang w:eastAsia="es-MX"/>
        </w:rPr>
        <w:t xml:space="preserve">Bougharriou, Hamdaoui, y Mtibaa, 2017, </w:t>
      </w:r>
      <w:r w:rsidR="00C73052">
        <w:t>“</w:t>
      </w:r>
      <w:r>
        <w:t>Linear SVM classifier based HOG car detection</w:t>
      </w:r>
      <w:r w:rsidR="00C73052">
        <w:t>”</w:t>
      </w:r>
      <w:r>
        <w:t xml:space="preserve">. </w:t>
      </w:r>
      <w:r w:rsidRPr="00F34A70">
        <w:rPr>
          <w:rStyle w:val="nfasis"/>
          <w:szCs w:val="24"/>
        </w:rPr>
        <w:t>2017 18th International Conference on Sciences and Techniques of Automatic Control and Computer Engineering (STA)</w:t>
      </w:r>
      <w:r>
        <w:rPr>
          <w:rStyle w:val="nfasis"/>
          <w:szCs w:val="24"/>
        </w:rPr>
        <w:t xml:space="preserve"> </w:t>
      </w:r>
      <w:r w:rsidRPr="000F25C8">
        <w:rPr>
          <w:rStyle w:val="nfasis"/>
          <w:i w:val="0"/>
          <w:iCs w:val="0"/>
          <w:szCs w:val="24"/>
        </w:rPr>
        <w:t>241-245</w:t>
      </w:r>
      <w:r>
        <w:rPr>
          <w:rStyle w:val="nfasis"/>
          <w:i w:val="0"/>
          <w:iCs w:val="0"/>
          <w:szCs w:val="24"/>
        </w:rPr>
        <w:t xml:space="preserve">. </w:t>
      </w:r>
      <w:r w:rsidRPr="00F34A70">
        <w:rPr>
          <w:szCs w:val="24"/>
        </w:rPr>
        <w:t>doi: 10.1109/STA.2017.8314922.</w:t>
      </w:r>
    </w:p>
    <w:bookmarkEnd w:id="280"/>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346"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pPr>
      <w:r>
        <w:t>“</w:t>
      </w:r>
      <w:r w:rsidR="00EB14D5">
        <w:t>catkin/workspaces - ROS Wiki</w:t>
      </w:r>
      <w:r>
        <w:t>”</w:t>
      </w:r>
      <w:r w:rsidR="00EB14D5">
        <w:t xml:space="preserve">. s. f. Accedido 12 de abril de 2023. </w:t>
      </w:r>
      <w:hyperlink r:id="rId347" w:history="1">
        <w:r w:rsidR="00EB14D5">
          <w:rPr>
            <w:rStyle w:val="Hipervnculo"/>
          </w:rPr>
          <w:t>http://wiki.ros.org/catkin/workspaces</w:t>
        </w:r>
      </w:hyperlink>
      <w:r w:rsidR="00EB14D5">
        <w:t xml:space="preserve">. </w:t>
      </w:r>
    </w:p>
    <w:p w14:paraId="6775CD02" w14:textId="77777777" w:rsidR="00545172" w:rsidRDefault="00545172" w:rsidP="00545172">
      <w:pPr>
        <w:spacing w:before="0" w:after="0" w:line="240" w:lineRule="auto"/>
        <w:ind w:hanging="480"/>
        <w:jc w:val="left"/>
      </w:pPr>
    </w:p>
    <w:p w14:paraId="223AEC4F" w14:textId="647D2070" w:rsidR="00545172" w:rsidRDefault="00545172" w:rsidP="00545172">
      <w:pPr>
        <w:spacing w:before="0" w:after="0" w:line="240" w:lineRule="auto"/>
        <w:ind w:hanging="480"/>
        <w:jc w:val="left"/>
        <w:rPr>
          <w:lang w:eastAsia="es-MX"/>
        </w:rPr>
      </w:pPr>
      <w:r>
        <w:t xml:space="preserve">“cv_bridge/Tutorials/UsingCvBridgeToConvertBetweenROSImagesAndOpenCVImages - ROS Wiki”. s. f. Accedido 4 de septiembre de 2023. </w:t>
      </w:r>
      <w:hyperlink r:id="rId348" w:history="1">
        <w:r>
          <w:rPr>
            <w:rStyle w:val="Hipervnculo"/>
          </w:rPr>
          <w:t>http://wiki.ros.org/cv_bridge/Tutorials/UsingCvBridgeToConvertBetweenROSImagesAndOpenCVImages</w:t>
        </w:r>
      </w:hyperlink>
      <w:r>
        <w:t>.</w:t>
      </w:r>
    </w:p>
    <w:p w14:paraId="15A82FCC" w14:textId="77777777" w:rsidR="00545172" w:rsidRDefault="00545172" w:rsidP="00EB14D5">
      <w:pPr>
        <w:spacing w:before="0" w:after="0" w:line="240" w:lineRule="auto"/>
        <w:ind w:hanging="480"/>
        <w:rPr>
          <w:lang w:eastAsia="es-MX"/>
        </w:rPr>
      </w:pP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lastRenderedPageBreak/>
        <w:t>“</w:t>
      </w:r>
      <w:r w:rsidR="00EB14D5">
        <w:t>es - ROS Wiki</w:t>
      </w:r>
      <w:r>
        <w:t>”</w:t>
      </w:r>
      <w:r w:rsidR="00EB14D5">
        <w:t xml:space="preserve">. s. f. Accedido 12 de abril de 2023. </w:t>
      </w:r>
      <w:hyperlink r:id="rId349"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2022, INEGI Comunicado de prensa, n.</w:t>
      </w:r>
      <w:r w:rsidR="00B84DE3" w:rsidRPr="00B84DE3">
        <w:rPr>
          <w:szCs w:val="24"/>
          <w:vertAlign w:val="superscript"/>
          <w:lang w:eastAsia="es-MX"/>
        </w:rPr>
        <w:t>o</w:t>
      </w:r>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Asif, Tan Yigitcanlar, Md. Kamruzzaman, y Graham Currie. 2019. </w:t>
      </w:r>
      <w:r w:rsidR="00C73052">
        <w:t>“</w:t>
      </w:r>
      <w:r>
        <w:t>Understanding Autonomous Vehicles: A Systematic Literature Review on Capability, Impact, Planning and Policy</w:t>
      </w:r>
      <w:r w:rsidR="00C73052">
        <w:t>”</w:t>
      </w:r>
      <w:r>
        <w:t xml:space="preserve">. </w:t>
      </w:r>
      <w:r>
        <w:rPr>
          <w:i/>
          <w:iCs/>
        </w:rPr>
        <w:t>Journal of Transport and Land Use</w:t>
      </w:r>
      <w:r>
        <w:t xml:space="preserve"> 12 (1). </w:t>
      </w:r>
      <w:hyperlink r:id="rId350"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 xml:space="preserve">Felipe Pérez. (2017) 2017. “AP-automodelcar”. C++. </w:t>
      </w:r>
      <w:hyperlink r:id="rId351"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5AB09D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Cekander, Harpreet S. Sawhney, y Rakesh Kumar. 2006. </w:t>
      </w:r>
      <w:r w:rsidR="00C73052">
        <w:rPr>
          <w:szCs w:val="24"/>
          <w:lang w:eastAsia="es-MX"/>
        </w:rPr>
        <w:t>“</w:t>
      </w:r>
      <w:r w:rsidRPr="000F25C8">
        <w:rPr>
          <w:szCs w:val="24"/>
          <w:lang w:eastAsia="es-MX"/>
        </w:rPr>
        <w:t>A Two-Stage Approach to People and Vehicle Detection With HOG-Based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Kalman and Particle Filtering</w:t>
      </w:r>
      <w:r w:rsidR="00C73052">
        <w:t>”</w:t>
      </w:r>
      <w:r>
        <w:t xml:space="preserve">. University of Pennsylvania. </w:t>
      </w:r>
      <w:hyperlink r:id="rId352" w:history="1">
        <w:r>
          <w:rPr>
            <w:rStyle w:val="Hipervnculo"/>
          </w:rPr>
          <w:t>https://www.sas.upenn.edu/~jesusfv/filters_format.pdf</w:t>
        </w:r>
      </w:hyperlink>
      <w:r>
        <w:t>.</w:t>
      </w:r>
    </w:p>
    <w:p w14:paraId="1F25A89D" w14:textId="77777777" w:rsidR="00991B22" w:rsidRDefault="00991B22" w:rsidP="002567FA">
      <w:pPr>
        <w:spacing w:before="0" w:after="0" w:line="240" w:lineRule="auto"/>
        <w:ind w:hanging="480"/>
        <w:jc w:val="left"/>
      </w:pPr>
    </w:p>
    <w:p w14:paraId="71E028DD" w14:textId="17F263BE" w:rsidR="00991B22" w:rsidRDefault="00991B22" w:rsidP="00991B22">
      <w:pPr>
        <w:spacing w:before="0" w:after="0" w:line="240" w:lineRule="auto"/>
        <w:ind w:hanging="480"/>
      </w:pPr>
      <w:r>
        <w:t>Geiger A., P.</w:t>
      </w:r>
      <w:r w:rsidR="008E1B10">
        <w:t xml:space="preserve"> Lenz</w:t>
      </w:r>
      <w:r>
        <w:t>,</w:t>
      </w:r>
      <w:r w:rsidR="008E1B10">
        <w:t xml:space="preserve"> </w:t>
      </w:r>
      <w:r>
        <w:t>C.</w:t>
      </w:r>
      <w:r w:rsidR="008E1B10">
        <w:t xml:space="preserve"> Stiller</w:t>
      </w:r>
      <w:r>
        <w:t xml:space="preserve">, y </w:t>
      </w:r>
      <w:r w:rsidR="008E1B10">
        <w:t xml:space="preserve">R. </w:t>
      </w:r>
      <w:r>
        <w:t>Urtasun</w:t>
      </w:r>
      <w:r w:rsidR="008E1B10">
        <w:t>.</w:t>
      </w:r>
      <w:r>
        <w:t xml:space="preserve"> 2013. “Vision meets Robotics: The KITTI Dataset”. </w:t>
      </w:r>
      <w:r>
        <w:rPr>
          <w:i/>
          <w:iCs/>
        </w:rPr>
        <w:t>International Journal of Robotics Research (IJRR)</w:t>
      </w:r>
      <w:r>
        <w:t xml:space="preserve">, International Journal of Robotics Research (IJRR), . </w:t>
      </w:r>
      <w:hyperlink r:id="rId353" w:history="1">
        <w:r>
          <w:rPr>
            <w:rStyle w:val="Hipervnculo"/>
          </w:rPr>
          <w:t>https://www.cvlibs.net/publications/Geiger2013IJRR.pdf</w:t>
        </w:r>
      </w:hyperlink>
      <w:r>
        <w:t xml:space="preserve">. </w:t>
      </w:r>
    </w:p>
    <w:p w14:paraId="385311D7" w14:textId="77777777" w:rsidR="008E1B10" w:rsidRDefault="008E1B10" w:rsidP="008E1B10">
      <w:pPr>
        <w:spacing w:before="0" w:after="0" w:line="240" w:lineRule="auto"/>
        <w:ind w:hanging="480"/>
        <w:jc w:val="left"/>
      </w:pPr>
    </w:p>
    <w:p w14:paraId="1C059E5E" w14:textId="111A3EEB" w:rsidR="008E1B10" w:rsidRDefault="008E1B10" w:rsidP="008E1B10">
      <w:pPr>
        <w:spacing w:before="0" w:after="0" w:line="240" w:lineRule="auto"/>
        <w:ind w:hanging="480"/>
        <w:jc w:val="left"/>
      </w:pPr>
      <w:r>
        <w:t xml:space="preserve">Geiger, A., P. Lenz, y R. Urtasun. 2012. “Are We Ready for Autonomous Driving? The KITTI Vision Benchmark Suite”. En </w:t>
      </w:r>
      <w:r>
        <w:rPr>
          <w:i/>
          <w:iCs/>
        </w:rPr>
        <w:t>2012 IEEE Conference on Computer Vision and Pattern Recognition</w:t>
      </w:r>
      <w:r>
        <w:t xml:space="preserve">, 3354-61. Providence, RI: IEEE. </w:t>
      </w:r>
      <w:hyperlink r:id="rId354" w:history="1">
        <w:r>
          <w:rPr>
            <w:rStyle w:val="Hipervnculo"/>
          </w:rPr>
          <w:t>https://doi.org/10.1109/CVPR.2012.6248074</w:t>
        </w:r>
      </w:hyperlink>
      <w:r>
        <w:t>.</w:t>
      </w:r>
    </w:p>
    <w:p w14:paraId="4F357EBC" w14:textId="77777777" w:rsidR="00997170" w:rsidRDefault="00997170" w:rsidP="008E1B10">
      <w:pPr>
        <w:spacing w:before="0" w:after="0" w:line="240" w:lineRule="auto"/>
        <w:ind w:hanging="480"/>
        <w:jc w:val="left"/>
      </w:pPr>
    </w:p>
    <w:p w14:paraId="42EB8BFB" w14:textId="4FC6CC4A" w:rsidR="00997170" w:rsidRPr="00997170" w:rsidRDefault="00997170" w:rsidP="00997170">
      <w:pPr>
        <w:spacing w:before="0" w:after="0" w:line="240" w:lineRule="auto"/>
        <w:ind w:hanging="480"/>
        <w:jc w:val="left"/>
        <w:rPr>
          <w:szCs w:val="24"/>
          <w:lang w:eastAsia="es-MX"/>
        </w:rPr>
      </w:pPr>
      <w:r w:rsidRPr="00997170">
        <w:rPr>
          <w:szCs w:val="24"/>
          <w:lang w:eastAsia="es-MX"/>
        </w:rPr>
        <w:t xml:space="preserve">Granados Osegueda, Edgar Alejandro. 2019. </w:t>
      </w:r>
      <w:r>
        <w:rPr>
          <w:szCs w:val="24"/>
          <w:lang w:eastAsia="es-MX"/>
        </w:rPr>
        <w:t>“</w:t>
      </w:r>
      <w:r w:rsidRPr="00997170">
        <w:rPr>
          <w:szCs w:val="24"/>
          <w:lang w:eastAsia="es-MX"/>
        </w:rPr>
        <w:t>Estimación y rastreo de riesgo en planificadores basados en árboles hacia un movimiento seguro en entornos dinámicos</w:t>
      </w:r>
      <w:r>
        <w:rPr>
          <w:szCs w:val="24"/>
          <w:lang w:eastAsia="es-MX"/>
        </w:rPr>
        <w:t>”</w:t>
      </w:r>
      <w:r w:rsidRPr="00997170">
        <w:rPr>
          <w:szCs w:val="24"/>
          <w:lang w:eastAsia="es-MX"/>
        </w:rPr>
        <w:t>. Ciudad de México: Instituto Tecnológico Autónomo de México.</w:t>
      </w:r>
    </w:p>
    <w:p w14:paraId="0456AB3B" w14:textId="77777777" w:rsidR="005E5BA1" w:rsidRDefault="005E5BA1" w:rsidP="008E1B10">
      <w:pPr>
        <w:spacing w:before="0" w:after="0" w:line="240" w:lineRule="auto"/>
        <w:jc w:val="left"/>
      </w:pPr>
    </w:p>
    <w:p w14:paraId="1CCD3832" w14:textId="6873C140" w:rsidR="005E5BA1" w:rsidRDefault="005E5BA1" w:rsidP="005E5BA1">
      <w:pPr>
        <w:spacing w:before="0" w:after="0" w:line="240" w:lineRule="auto"/>
        <w:ind w:hanging="480"/>
        <w:jc w:val="left"/>
      </w:pPr>
      <w:r>
        <w:t xml:space="preserve">Hartenstein, Hannes, y Kenneth P Laberteaux, eds. 2010. </w:t>
      </w:r>
      <w:r>
        <w:rPr>
          <w:i/>
          <w:iCs/>
        </w:rPr>
        <w:t>VANET: Vehicular Applications and Inter‐Networking Technologies</w:t>
      </w:r>
      <w:r>
        <w:t>. 1.</w:t>
      </w:r>
      <w:r>
        <w:rPr>
          <w:vertAlign w:val="superscript"/>
        </w:rPr>
        <w:t>a</w:t>
      </w:r>
      <w:r>
        <w:t xml:space="preserve"> ed. Wiley. </w:t>
      </w:r>
      <w:hyperlink r:id="rId355"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pPr>
      <w:r>
        <w:t>“</w:t>
      </w:r>
      <w:r w:rsidR="00560CDB">
        <w:t>Hardware (AutoNOMOS Model v2) · AutoModelCar/AutoModelCarWiki Wiki · GitHub</w:t>
      </w:r>
      <w:r>
        <w:t>”</w:t>
      </w:r>
      <w:r w:rsidR="00560CDB">
        <w:t xml:space="preserve">. s. f. Accedido 11 de julio de 2023. </w:t>
      </w:r>
      <w:hyperlink r:id="rId356" w:history="1">
        <w:r w:rsidR="00560CDB">
          <w:rPr>
            <w:rStyle w:val="Hipervnculo"/>
          </w:rPr>
          <w:t>https://github.com/AutoModelCar/AutoModelCarWiki/wiki/Hardware-(AutoNOMOS-Model-v2)</w:t>
        </w:r>
      </w:hyperlink>
      <w:r w:rsidR="00560CDB">
        <w:t>.</w:t>
      </w:r>
    </w:p>
    <w:p w14:paraId="0C5E6F96" w14:textId="77777777" w:rsidR="00372A9E" w:rsidRDefault="00372A9E" w:rsidP="00372A9E">
      <w:pPr>
        <w:spacing w:before="0" w:after="0" w:line="240" w:lineRule="auto"/>
        <w:ind w:hanging="480"/>
        <w:jc w:val="left"/>
      </w:pPr>
    </w:p>
    <w:p w14:paraId="190C9BC8" w14:textId="5A7C56DD" w:rsidR="00372A9E" w:rsidRDefault="00372A9E" w:rsidP="00372A9E">
      <w:pPr>
        <w:spacing w:before="0" w:after="0" w:line="240" w:lineRule="auto"/>
        <w:ind w:hanging="480"/>
        <w:jc w:val="left"/>
        <w:rPr>
          <w:lang w:eastAsia="es-MX"/>
        </w:rPr>
      </w:pPr>
      <w:r>
        <w:t xml:space="preserve">“Home · AutoModelCar/AutoModelCarWiki Wiki”. s. f. Accedido 5 de octubre de 2023. </w:t>
      </w:r>
      <w:hyperlink r:id="rId357" w:history="1">
        <w:r>
          <w:rPr>
            <w:rStyle w:val="Hipervnculo"/>
          </w:rPr>
          <w:t>https://github.com/AutoModelCar/AutoModelCarWiki/wiki</w:t>
        </w:r>
      </w:hyperlink>
      <w:r>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358"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r>
        <w:t xml:space="preserve">Jakubiak, Jakub, y Yevgeni Koucheryavy. 2008. </w:t>
      </w:r>
      <w:r w:rsidR="00C73052">
        <w:t>“</w:t>
      </w:r>
      <w:r>
        <w:t>State of the Art and Research Challenges for VANETs</w:t>
      </w:r>
      <w:r w:rsidR="00C73052">
        <w:t>”</w:t>
      </w:r>
      <w:r>
        <w:t xml:space="preserve">. En </w:t>
      </w:r>
      <w:r>
        <w:rPr>
          <w:i/>
          <w:iCs/>
        </w:rPr>
        <w:t>2008 5th IEEE Consumer Communications and Networking Conference</w:t>
      </w:r>
      <w:r>
        <w:t xml:space="preserve">, 912-16. Las Vegas, Nevada, USA: IEEE. </w:t>
      </w:r>
      <w:hyperlink r:id="rId359"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Güney, Aseem Behl, y Andreas Geiger. 2021. </w:t>
      </w:r>
      <w:r w:rsidR="00C73052">
        <w:t>“</w:t>
      </w:r>
      <w:r>
        <w:t>Computer Vision for Autonomous Vehicles: Problems, Datasets and State of the Art</w:t>
      </w:r>
      <w:r w:rsidR="00C73052">
        <w:t>”</w:t>
      </w:r>
      <w:r>
        <w:t xml:space="preserve">. arXiv. </w:t>
      </w:r>
      <w:hyperlink r:id="rId360"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Salmi. 2000. </w:t>
      </w:r>
      <w:r w:rsidR="00C73052">
        <w:t>“</w:t>
      </w:r>
      <w:r>
        <w:t>AODV Multicast Features</w:t>
      </w:r>
      <w:r w:rsidR="00C73052">
        <w:t>”</w:t>
      </w:r>
      <w:r>
        <w:t xml:space="preserve">. Department of Computer Science and Engineering Helsinki University of Technology. </w:t>
      </w:r>
      <w:hyperlink r:id="rId361"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r>
        <w:t xml:space="preserve">Kecman, Vojislav. 2005. </w:t>
      </w:r>
      <w:r w:rsidR="00C73052">
        <w:t>“</w:t>
      </w:r>
      <w:r>
        <w:t>Support Vector Machines – An Introduction</w:t>
      </w:r>
      <w:r w:rsidR="00C73052">
        <w:t>”</w:t>
      </w:r>
      <w:r>
        <w:t xml:space="preserve">. En </w:t>
      </w:r>
      <w:r>
        <w:rPr>
          <w:i/>
          <w:iCs/>
        </w:rPr>
        <w:t>Support Vector Machines: Theory and Applications</w:t>
      </w:r>
      <w:r>
        <w:t xml:space="preserve">, 177:605-605. </w:t>
      </w:r>
      <w:hyperlink r:id="rId362"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r>
        <w:t xml:space="preserve">Kenney, John. 2011. </w:t>
      </w:r>
      <w:r w:rsidR="00C73052">
        <w:t>“</w:t>
      </w:r>
      <w:r>
        <w:t>Dedicated Short-Range Communications (DSRC) Standards in the United States</w:t>
      </w:r>
      <w:r w:rsidR="00C73052">
        <w:t>”</w:t>
      </w:r>
      <w:r>
        <w:t xml:space="preserve">. </w:t>
      </w:r>
      <w:r>
        <w:rPr>
          <w:i/>
          <w:iCs/>
        </w:rPr>
        <w:t>Proceedings of the IEEE</w:t>
      </w:r>
      <w:r>
        <w:t xml:space="preserve"> 99 (agosto): 1162-82. </w:t>
      </w:r>
      <w:hyperlink r:id="rId363"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rPr>
          <w:lang w:eastAsia="es-MX"/>
        </w:rPr>
      </w:pPr>
      <w:r>
        <w:t xml:space="preserve">Kevin Gay. 2022. “WG: VT/ITS/AV Decision Making”. IEEE. 2022. </w:t>
      </w:r>
      <w:hyperlink r:id="rId364" w:history="1">
        <w:r>
          <w:rPr>
            <w:rStyle w:val="Hipervnculo"/>
          </w:rPr>
          <w:t>https://sagroups.ieee.org/2846/</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pPr>
      <w:r>
        <w:t xml:space="preserve">Kyle Barratt. 2021. “DSRC vs C-V2X: Comparing the Connected Vehicles Technologies - GTT Wireless”. 18 de noviembre de 2021. </w:t>
      </w:r>
      <w:hyperlink r:id="rId365" w:history="1">
        <w:r>
          <w:rPr>
            <w:rStyle w:val="Hipervnculo"/>
          </w:rPr>
          <w:t>https://www.gttwireless.com/dsrc-vs-c-v2x-comparing-the-connected-vehicles-technologies/</w:t>
        </w:r>
      </w:hyperlink>
      <w:r>
        <w:t>.</w:t>
      </w:r>
    </w:p>
    <w:p w14:paraId="3D329E49" w14:textId="77777777" w:rsidR="000D7F65" w:rsidRDefault="000D7F65" w:rsidP="00B55CA4">
      <w:pPr>
        <w:spacing w:before="0" w:after="0" w:line="240" w:lineRule="auto"/>
        <w:ind w:hanging="480"/>
        <w:jc w:val="left"/>
      </w:pPr>
    </w:p>
    <w:p w14:paraId="7AB26F15" w14:textId="66694B4C" w:rsidR="000D7F65" w:rsidRDefault="000D7F65" w:rsidP="000D7F65">
      <w:pPr>
        <w:spacing w:before="0" w:after="0" w:line="240" w:lineRule="auto"/>
        <w:ind w:hanging="480"/>
        <w:jc w:val="left"/>
        <w:rPr>
          <w:lang w:eastAsia="es-MX"/>
        </w:rPr>
      </w:pPr>
      <w:r>
        <w:t xml:space="preserve">Luenberger, D. 1971. “An introduction to observers”. </w:t>
      </w:r>
      <w:r>
        <w:rPr>
          <w:i/>
          <w:iCs/>
        </w:rPr>
        <w:t>IEEE Transactions on Automatic Control</w:t>
      </w:r>
      <w:r>
        <w:t xml:space="preserve"> 16 (6): 596-602. </w:t>
      </w:r>
      <w:hyperlink r:id="rId366" w:history="1">
        <w:r>
          <w:rPr>
            <w:rStyle w:val="Hipervnculo"/>
          </w:rPr>
          <w:t>https://doi.org/10.1109/TAC.1971.1099826</w:t>
        </w:r>
      </w:hyperlink>
      <w:r>
        <w:t>.</w:t>
      </w:r>
    </w:p>
    <w:p w14:paraId="58FDFFCC" w14:textId="77777777" w:rsidR="000D7F65" w:rsidRDefault="000D7F65" w:rsidP="000D7F65">
      <w:pPr>
        <w:spacing w:before="0" w:after="0" w:line="240" w:lineRule="auto"/>
        <w:ind w:hanging="480"/>
        <w:jc w:val="left"/>
        <w:rPr>
          <w:lang w:eastAsia="es-MX"/>
        </w:rPr>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r>
        <w:t>Autonomous Vehicles: Theoretical and Practical Challenges</w:t>
      </w:r>
      <w:r w:rsidR="00C73052">
        <w:t>”</w:t>
      </w:r>
      <w:r>
        <w:t xml:space="preserve">. </w:t>
      </w:r>
      <w:r>
        <w:rPr>
          <w:i/>
          <w:iCs/>
        </w:rPr>
        <w:t>Transportation Research Procedia</w:t>
      </w:r>
      <w:r>
        <w:t xml:space="preserve"> 33: 275-82. </w:t>
      </w:r>
      <w:hyperlink r:id="rId367"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r>
        <w:t>The Importance of Blur as an Image Augmentation Technique</w:t>
      </w:r>
      <w:r w:rsidR="00C73052">
        <w:t>”</w:t>
      </w:r>
      <w:r>
        <w:t xml:space="preserve">. Roboflow Blog. 13 de marzo de 2020. </w:t>
      </w:r>
      <w:hyperlink r:id="rId368"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r w:rsidRPr="0035760D">
        <w:rPr>
          <w:szCs w:val="24"/>
          <w:lang w:eastAsia="es-MX"/>
        </w:rPr>
        <w:t xml:space="preserve">O’Kane, Jason M. 2014. </w:t>
      </w:r>
      <w:r w:rsidRPr="0035760D">
        <w:rPr>
          <w:i/>
          <w:iCs/>
          <w:szCs w:val="24"/>
          <w:lang w:eastAsia="es-MX"/>
        </w:rPr>
        <w:t>A Gentle Introduction to ROS</w:t>
      </w:r>
      <w:r w:rsidRPr="0035760D">
        <w:rPr>
          <w:szCs w:val="24"/>
          <w:lang w:eastAsia="es-MX"/>
        </w:rPr>
        <w:t>. Version 2.1.1 (3e3d9c5), Generated in November 20, 2014. Columbia, SC: Jason M. O’Kane.</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OpenCV: Cascade Classifier</w:t>
      </w:r>
      <w:r>
        <w:t>”</w:t>
      </w:r>
      <w:r w:rsidR="00AE3852">
        <w:t xml:space="preserve">. s. f. Accedido </w:t>
      </w:r>
      <w:r w:rsidR="005D1E4C">
        <w:t>29</w:t>
      </w:r>
      <w:r w:rsidR="00AE3852">
        <w:t xml:space="preserve"> de </w:t>
      </w:r>
      <w:r w:rsidR="005D1E4C">
        <w:t>mayo</w:t>
      </w:r>
      <w:r w:rsidR="00AE3852">
        <w:t xml:space="preserve"> de 2023. </w:t>
      </w:r>
      <w:hyperlink r:id="rId369"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OpenCV: Cascade Classifier Training</w:t>
      </w:r>
      <w:r>
        <w:t>”</w:t>
      </w:r>
      <w:r w:rsidR="00EB14D5">
        <w:t xml:space="preserve">. s. f. Accedido 21 de abril de 2023. </w:t>
      </w:r>
      <w:hyperlink r:id="rId370"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OpenCV: Introduction to Support Vector Machines</w:t>
      </w:r>
      <w:r>
        <w:t>”</w:t>
      </w:r>
      <w:r w:rsidR="005D1E4C">
        <w:t xml:space="preserve">. s. f. Accedido 31 de mayo de 2023. </w:t>
      </w:r>
      <w:hyperlink r:id="rId371"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r w:rsidR="00AE3852">
        <w:t>OpenCV: Smoothing Images</w:t>
      </w:r>
      <w:r>
        <w:t>”</w:t>
      </w:r>
      <w:r w:rsidR="00AE3852">
        <w:t xml:space="preserve">. s. f. Accedido </w:t>
      </w:r>
      <w:r w:rsidR="005D1E4C">
        <w:t>31</w:t>
      </w:r>
      <w:r w:rsidR="00AE3852">
        <w:t xml:space="preserve"> de </w:t>
      </w:r>
      <w:r w:rsidR="005D1E4C">
        <w:t>mayo</w:t>
      </w:r>
      <w:r w:rsidR="00AE3852">
        <w:t xml:space="preserve"> de 2023. </w:t>
      </w:r>
      <w:hyperlink r:id="rId372"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40EB88FF" w14:textId="396805DF" w:rsidR="000411FD" w:rsidRPr="000411FD" w:rsidRDefault="000411FD" w:rsidP="000411FD">
      <w:pPr>
        <w:spacing w:before="0" w:after="0" w:line="240" w:lineRule="auto"/>
        <w:ind w:hanging="480"/>
        <w:jc w:val="left"/>
        <w:rPr>
          <w:szCs w:val="24"/>
          <w:lang w:eastAsia="es-MX"/>
        </w:rPr>
      </w:pPr>
      <w:r w:rsidRPr="000411FD">
        <w:rPr>
          <w:szCs w:val="24"/>
          <w:lang w:eastAsia="es-MX"/>
        </w:rPr>
        <w:t xml:space="preserve">OpenCV. 2015. </w:t>
      </w:r>
      <w:r>
        <w:rPr>
          <w:szCs w:val="24"/>
          <w:lang w:eastAsia="es-MX"/>
        </w:rPr>
        <w:t>“</w:t>
      </w:r>
      <w:r w:rsidRPr="000411FD">
        <w:rPr>
          <w:szCs w:val="24"/>
          <w:lang w:eastAsia="es-MX"/>
        </w:rPr>
        <w:t>Open Source Computer Vision Library</w:t>
      </w:r>
      <w:r>
        <w:rPr>
          <w:szCs w:val="24"/>
          <w:lang w:eastAsia="es-MX"/>
        </w:rPr>
        <w:t>”</w:t>
      </w:r>
      <w:r w:rsidRPr="000411FD">
        <w:rPr>
          <w:szCs w:val="24"/>
          <w:lang w:eastAsia="es-MX"/>
        </w:rPr>
        <w:t>.</w:t>
      </w:r>
    </w:p>
    <w:p w14:paraId="64B539C0" w14:textId="77777777" w:rsidR="000411FD" w:rsidRDefault="000411FD"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373"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r>
        <w:t xml:space="preserve">Pietikäinen, Matti. 2010. </w:t>
      </w:r>
      <w:r w:rsidR="00C73052">
        <w:t>“</w:t>
      </w:r>
      <w:r>
        <w:t>Local Binary Patterns</w:t>
      </w:r>
      <w:r w:rsidR="00C73052">
        <w:t>”</w:t>
      </w:r>
      <w:r>
        <w:t xml:space="preserve">. </w:t>
      </w:r>
      <w:r>
        <w:rPr>
          <w:i/>
          <w:iCs/>
        </w:rPr>
        <w:t>Scholarpedia</w:t>
      </w:r>
      <w:r>
        <w:t xml:space="preserve"> 5 (3): 9775. </w:t>
      </w:r>
      <w:hyperlink r:id="rId374"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Point Cloud Library (PCL): pcl::PointXYZRGBA Struct Reference</w:t>
      </w:r>
      <w:r>
        <w:t>”</w:t>
      </w:r>
      <w:r w:rsidR="00EB14D5">
        <w:t xml:space="preserve">. s. f. Accedido 12 de abril de 2023. </w:t>
      </w:r>
      <w:hyperlink r:id="rId375"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Shaoqing, Kaiming He, Ross B. Girshick, y Jian Sun. 2015. </w:t>
      </w:r>
      <w:r w:rsidR="00C73052">
        <w:t>“</w:t>
      </w:r>
      <w:r>
        <w:t>Faster R-CNN: Towards Real-Time Object Detection with Region Proposal Networks</w:t>
      </w:r>
      <w:r w:rsidR="00C73052">
        <w:t>”</w:t>
      </w:r>
      <w:r>
        <w:t xml:space="preserve">. </w:t>
      </w:r>
      <w:r>
        <w:rPr>
          <w:i/>
          <w:iCs/>
        </w:rPr>
        <w:t>CoRR</w:t>
      </w:r>
      <w:r>
        <w:t xml:space="preserve"> abs/1506.01497. </w:t>
      </w:r>
      <w:hyperlink r:id="rId376"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vehicles — Functional safety </w:t>
      </w:r>
      <w:r>
        <w:t xml:space="preserve">ISO 26262-1:2011”. ISO. 2011. </w:t>
      </w:r>
      <w:hyperlink r:id="rId377"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r>
        <w:t xml:space="preserve">Rosebrock, Adrian. 2015. </w:t>
      </w:r>
      <w:r w:rsidRPr="000F750A">
        <w:rPr>
          <w:i/>
          <w:iCs/>
        </w:rPr>
        <w:t>Local Binary Patterns with Python &amp; OpenCV.</w:t>
      </w:r>
      <w:r>
        <w:t xml:space="preserve"> </w:t>
      </w:r>
      <w:r w:rsidRPr="000F750A">
        <w:t>PyImageSearch</w:t>
      </w:r>
      <w:r>
        <w:t xml:space="preserve"> (blog). 7 de diciembre de 2015. </w:t>
      </w:r>
      <w:hyperlink r:id="rId378"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Saleh, Kaziwa, Sándor Szénási, y Zoltán Vámossy. s. f.</w:t>
      </w:r>
      <w:r w:rsidR="00755966">
        <w:rPr>
          <w:szCs w:val="24"/>
          <w:lang w:eastAsia="es-MX"/>
        </w:rPr>
        <w:t xml:space="preserve"> </w:t>
      </w:r>
      <w:r w:rsidRPr="00755966">
        <w:rPr>
          <w:i/>
          <w:iCs/>
          <w:szCs w:val="24"/>
          <w:lang w:eastAsia="es-MX"/>
        </w:rPr>
        <w:t>Occlusion Handling in Generic Object Detection</w:t>
      </w:r>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r w:rsidRPr="00755966">
        <w:rPr>
          <w:i/>
          <w:iCs/>
        </w:rPr>
        <w:t>Setting Up Transformations — Navigation 2 1.0.0 documentation</w:t>
      </w:r>
      <w:r>
        <w:t xml:space="preserve">. s. f. Accedido 15 de abril de 2023. </w:t>
      </w:r>
      <w:hyperlink r:id="rId379"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r>
        <w:t xml:space="preserve">Shetty, Anirudha B., Bhoomika, Deeksha, Jeevan Rebeiro, y Ramyashree. 2021. </w:t>
      </w:r>
      <w:r w:rsidRPr="00755966">
        <w:rPr>
          <w:i/>
          <w:iCs/>
        </w:rPr>
        <w:t>Facial recognition using Haar cascade and LBP classifiers.</w:t>
      </w:r>
      <w:r>
        <w:t xml:space="preserve"> </w:t>
      </w:r>
      <w:r w:rsidRPr="00755966">
        <w:t>Global Transitions Proceedings</w:t>
      </w:r>
      <w:r>
        <w:t xml:space="preserve"> 2 (2): 330-35. </w:t>
      </w:r>
      <w:hyperlink r:id="rId380"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“SAE J3016 Automated-Driving Graphic”. 2019. </w:t>
      </w:r>
      <w:hyperlink r:id="rId381"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507DC5F8" w14:textId="358F9BE9" w:rsidR="008E1B10" w:rsidRDefault="008E1B10" w:rsidP="008E1B10">
      <w:pPr>
        <w:spacing w:before="0" w:after="0" w:line="240" w:lineRule="auto"/>
        <w:ind w:hanging="480"/>
        <w:jc w:val="left"/>
        <w:rPr>
          <w:lang w:eastAsia="es-MX"/>
        </w:rPr>
      </w:pPr>
      <w:r>
        <w:t xml:space="preserve">Song, Xibin, Peng Wang, Dingfu Zhou, Rui Zhu, Chenye Guan, Yuchao Dai, Hao Su, Hongdong Li, y Ruigang Yang. 2019. “ApolloCar3D: A Large 3D Car Instance Understanding Benchmark for Autonomous Driving”. En </w:t>
      </w:r>
      <w:r>
        <w:rPr>
          <w:i/>
          <w:iCs/>
        </w:rPr>
        <w:t>2019 IEEE/CVF Conference on Computer Vision and Pattern Recognition (CVPR)</w:t>
      </w:r>
      <w:r>
        <w:t xml:space="preserve">, 5447-57. Long Beach, CA, USA: IEEE. </w:t>
      </w:r>
      <w:hyperlink r:id="rId382" w:history="1">
        <w:r>
          <w:rPr>
            <w:rStyle w:val="Hipervnculo"/>
          </w:rPr>
          <w:t>https://doi.org/10.1109/CVPR.2019.00560</w:t>
        </w:r>
      </w:hyperlink>
      <w:r>
        <w:t>.</w:t>
      </w:r>
    </w:p>
    <w:p w14:paraId="27B819A6" w14:textId="77777777" w:rsidR="008E1B10" w:rsidRDefault="008E1B10"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SVM bias on weights of positives and negatives - OpenCV Q&amp;A Forum</w:t>
      </w:r>
      <w:r>
        <w:t xml:space="preserve">. s. f. Accedido 18 de abril de 2023. </w:t>
      </w:r>
      <w:hyperlink r:id="rId383"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Cheolhyeon Kwon. 2022. </w:t>
      </w:r>
      <w:r w:rsidRPr="00755966">
        <w:rPr>
          <w:i/>
          <w:iCs/>
        </w:rPr>
        <w:t>Survey on the State-of-the-Art in Device-to-Device Communication: A Resource Allocation Perspective | Elsevier Enhanced Reader.</w:t>
      </w:r>
      <w:r>
        <w:t xml:space="preserve"> 2022. </w:t>
      </w:r>
      <w:hyperlink r:id="rId384"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r>
        <w:t xml:space="preserve">Tyagi, Mrinal. 2021. </w:t>
      </w:r>
      <w:r w:rsidRPr="00755966">
        <w:rPr>
          <w:i/>
          <w:iCs/>
        </w:rPr>
        <w:t>HOG(Histogram of Oriented Gradients)</w:t>
      </w:r>
      <w:r>
        <w:t xml:space="preserve">. Medium. 24 de julio de 2021. </w:t>
      </w:r>
      <w:hyperlink r:id="rId38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r w:rsidRPr="00755966">
        <w:rPr>
          <w:i/>
          <w:iCs/>
        </w:rPr>
        <w:t>What Are Convolutional Neural Networks? | IBM.</w:t>
      </w:r>
      <w:r>
        <w:t xml:space="preserve"> s. f. Accedido 5 de junio de 2023. </w:t>
      </w:r>
      <w:hyperlink r:id="rId386"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5376E09E" w14:textId="4023BF21" w:rsidR="008A2A79" w:rsidRDefault="008A2A79" w:rsidP="0095428C">
      <w:pPr>
        <w:spacing w:before="0" w:after="0" w:line="240" w:lineRule="auto"/>
        <w:ind w:hanging="480"/>
        <w:jc w:val="left"/>
        <w:rPr>
          <w:lang w:eastAsia="es-MX"/>
        </w:rPr>
      </w:pPr>
      <w:bookmarkStart w:id="281" w:name="_Hlk143616690"/>
      <w:r>
        <w:t xml:space="preserve">Zetina, Erick. (2018) 2023. “ai_controlled_car”. Python C++. </w:t>
      </w:r>
      <w:hyperlink r:id="rId387" w:history="1">
        <w:r>
          <w:rPr>
            <w:rStyle w:val="Hipervnculo"/>
          </w:rPr>
          <w:t>https://github.com/Zetinator/ai_controlled_car</w:t>
        </w:r>
      </w:hyperlink>
      <w:r>
        <w:t>.</w:t>
      </w:r>
      <w:bookmarkEnd w:id="281"/>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Zhou, Zhi-Qiang.</w:t>
      </w:r>
      <w:r w:rsidR="00755966">
        <w:t xml:space="preserve"> </w:t>
      </w:r>
      <w:r>
        <w:t xml:space="preserve">2019. </w:t>
      </w:r>
      <w:r w:rsidRPr="00755966">
        <w:rPr>
          <w:i/>
          <w:iCs/>
        </w:rPr>
        <w:t>HOG Visualization Using OpenCV(C++)</w:t>
      </w:r>
      <w:r>
        <w:t>.</w:t>
      </w:r>
      <w:r w:rsidR="00755966">
        <w:t xml:space="preserve"> Github</w:t>
      </w:r>
      <w:r>
        <w:t xml:space="preserve">. </w:t>
      </w:r>
      <w:hyperlink r:id="rId388"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64"/>
    <w:p w14:paraId="636DBBBB" w14:textId="77777777" w:rsidR="00EB14D5" w:rsidRDefault="00EB14D5" w:rsidP="0035760D">
      <w:pPr>
        <w:spacing w:before="0" w:after="0" w:line="240" w:lineRule="auto"/>
        <w:ind w:hanging="480"/>
        <w:jc w:val="left"/>
        <w:rPr>
          <w:szCs w:val="24"/>
        </w:rPr>
      </w:pPr>
    </w:p>
    <w:bookmarkEnd w:id="265"/>
    <w:p w14:paraId="00AE626B" w14:textId="244FAA60" w:rsidR="009D569F" w:rsidRPr="002B2D3C" w:rsidRDefault="009D569F" w:rsidP="002B2D3C">
      <w:pPr>
        <w:pStyle w:val="References"/>
        <w:ind w:left="0" w:firstLine="0"/>
        <w:rPr>
          <w:lang w:val="es-MX"/>
        </w:rPr>
      </w:pPr>
    </w:p>
    <w:sectPr w:rsidR="009D569F" w:rsidRPr="002B2D3C" w:rsidSect="006D0EF3">
      <w:footerReference w:type="default" r:id="rId389"/>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951B7" w14:textId="77777777" w:rsidR="00B41ADC" w:rsidRDefault="00B41ADC">
      <w:r>
        <w:separator/>
      </w:r>
    </w:p>
  </w:endnote>
  <w:endnote w:type="continuationSeparator" w:id="0">
    <w:p w14:paraId="503310DF" w14:textId="77777777" w:rsidR="00B41ADC" w:rsidRDefault="00B41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57049"/>
      <w:docPartObj>
        <w:docPartGallery w:val="Page Numbers (Bottom of Page)"/>
        <w:docPartUnique/>
      </w:docPartObj>
    </w:sdtPr>
    <w:sdtContent>
      <w:p w14:paraId="4EBFB4A6" w14:textId="77777777" w:rsidR="009406CD" w:rsidRDefault="009406CD">
        <w:pPr>
          <w:pStyle w:val="Piedepgina"/>
          <w:jc w:val="right"/>
        </w:pPr>
        <w:r>
          <w:fldChar w:fldCharType="begin"/>
        </w:r>
        <w:r>
          <w:instrText>PAGE   \* MERGEFORMAT</w:instrText>
        </w:r>
        <w:r>
          <w:fldChar w:fldCharType="separate"/>
        </w:r>
        <w:r>
          <w:rPr>
            <w:lang w:val="es-ES"/>
          </w:rPr>
          <w:t>2</w:t>
        </w:r>
        <w:r>
          <w:fldChar w:fldCharType="end"/>
        </w:r>
      </w:p>
    </w:sdtContent>
  </w:sdt>
  <w:p w14:paraId="2B822869" w14:textId="77777777" w:rsidR="009406CD" w:rsidRDefault="009406C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86C2B" w14:textId="77777777" w:rsidR="00B41ADC" w:rsidRDefault="00B41ADC">
      <w:r>
        <w:separator/>
      </w:r>
    </w:p>
  </w:footnote>
  <w:footnote w:type="continuationSeparator" w:id="0">
    <w:p w14:paraId="39D70B06" w14:textId="77777777" w:rsidR="00B41ADC" w:rsidRDefault="00B41A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94347"/>
    <w:multiLevelType w:val="hybridMultilevel"/>
    <w:tmpl w:val="6B5C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6"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8"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3"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2"/>
  </w:num>
  <w:num w:numId="3" w16cid:durableId="60913039">
    <w:abstractNumId w:val="51"/>
  </w:num>
  <w:num w:numId="4" w16cid:durableId="331566172">
    <w:abstractNumId w:val="14"/>
  </w:num>
  <w:num w:numId="5" w16cid:durableId="1252087121">
    <w:abstractNumId w:val="35"/>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2"/>
  </w:num>
  <w:num w:numId="12" w16cid:durableId="1586917280">
    <w:abstractNumId w:val="17"/>
  </w:num>
  <w:num w:numId="13" w16cid:durableId="744955688">
    <w:abstractNumId w:val="54"/>
  </w:num>
  <w:num w:numId="14" w16cid:durableId="511651214">
    <w:abstractNumId w:val="49"/>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6"/>
  </w:num>
  <w:num w:numId="22" w16cid:durableId="1051029529">
    <w:abstractNumId w:val="37"/>
  </w:num>
  <w:num w:numId="23" w16cid:durableId="377749683">
    <w:abstractNumId w:val="50"/>
  </w:num>
  <w:num w:numId="24" w16cid:durableId="1015619541">
    <w:abstractNumId w:val="44"/>
  </w:num>
  <w:num w:numId="25" w16cid:durableId="602108549">
    <w:abstractNumId w:val="10"/>
  </w:num>
  <w:num w:numId="26" w16cid:durableId="1567258798">
    <w:abstractNumId w:val="15"/>
  </w:num>
  <w:num w:numId="27" w16cid:durableId="1930652289">
    <w:abstractNumId w:val="24"/>
  </w:num>
  <w:num w:numId="28" w16cid:durableId="1846627104">
    <w:abstractNumId w:val="39"/>
  </w:num>
  <w:num w:numId="29" w16cid:durableId="1188255979">
    <w:abstractNumId w:val="43"/>
  </w:num>
  <w:num w:numId="30" w16cid:durableId="1423329991">
    <w:abstractNumId w:val="6"/>
  </w:num>
  <w:num w:numId="31" w16cid:durableId="1151336465">
    <w:abstractNumId w:val="45"/>
  </w:num>
  <w:num w:numId="32" w16cid:durableId="1904025117">
    <w:abstractNumId w:val="42"/>
  </w:num>
  <w:num w:numId="33" w16cid:durableId="1079137331">
    <w:abstractNumId w:val="4"/>
  </w:num>
  <w:num w:numId="34" w16cid:durableId="1807888504">
    <w:abstractNumId w:val="23"/>
  </w:num>
  <w:num w:numId="35" w16cid:durableId="1190215097">
    <w:abstractNumId w:val="21"/>
  </w:num>
  <w:num w:numId="36" w16cid:durableId="1860390026">
    <w:abstractNumId w:val="41"/>
  </w:num>
  <w:num w:numId="37" w16cid:durableId="2013994660">
    <w:abstractNumId w:val="25"/>
  </w:num>
  <w:num w:numId="38" w16cid:durableId="324935385">
    <w:abstractNumId w:val="27"/>
  </w:num>
  <w:num w:numId="39" w16cid:durableId="1825467615">
    <w:abstractNumId w:val="13"/>
  </w:num>
  <w:num w:numId="40" w16cid:durableId="2003270934">
    <w:abstractNumId w:val="36"/>
  </w:num>
  <w:num w:numId="41" w16cid:durableId="1911378934">
    <w:abstractNumId w:val="34"/>
  </w:num>
  <w:num w:numId="42" w16cid:durableId="1800412329">
    <w:abstractNumId w:val="22"/>
  </w:num>
  <w:num w:numId="43" w16cid:durableId="1573541666">
    <w:abstractNumId w:val="7"/>
  </w:num>
  <w:num w:numId="44" w16cid:durableId="792480510">
    <w:abstractNumId w:val="5"/>
  </w:num>
  <w:num w:numId="45" w16cid:durableId="245191142">
    <w:abstractNumId w:val="38"/>
  </w:num>
  <w:num w:numId="46" w16cid:durableId="1977371970">
    <w:abstractNumId w:val="33"/>
  </w:num>
  <w:num w:numId="47" w16cid:durableId="1817144446">
    <w:abstractNumId w:val="2"/>
  </w:num>
  <w:num w:numId="48" w16cid:durableId="1575552541">
    <w:abstractNumId w:val="53"/>
  </w:num>
  <w:num w:numId="49" w16cid:durableId="1080252018">
    <w:abstractNumId w:val="26"/>
  </w:num>
  <w:num w:numId="50" w16cid:durableId="659117585">
    <w:abstractNumId w:val="47"/>
  </w:num>
  <w:num w:numId="51" w16cid:durableId="2144036292">
    <w:abstractNumId w:val="40"/>
  </w:num>
  <w:num w:numId="52" w16cid:durableId="1197889454">
    <w:abstractNumId w:val="48"/>
  </w:num>
  <w:num w:numId="53" w16cid:durableId="454174114">
    <w:abstractNumId w:val="8"/>
  </w:num>
  <w:num w:numId="54" w16cid:durableId="1376389178">
    <w:abstractNumId w:val="11"/>
  </w:num>
  <w:num w:numId="55" w16cid:durableId="20711005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05A30"/>
    <w:rsid w:val="000224FB"/>
    <w:rsid w:val="00022574"/>
    <w:rsid w:val="000227DE"/>
    <w:rsid w:val="00023161"/>
    <w:rsid w:val="00023641"/>
    <w:rsid w:val="000239F0"/>
    <w:rsid w:val="000240BD"/>
    <w:rsid w:val="000242C4"/>
    <w:rsid w:val="00025472"/>
    <w:rsid w:val="00031B21"/>
    <w:rsid w:val="00034C9D"/>
    <w:rsid w:val="00036050"/>
    <w:rsid w:val="00036445"/>
    <w:rsid w:val="00036A2B"/>
    <w:rsid w:val="0003756C"/>
    <w:rsid w:val="00040DFD"/>
    <w:rsid w:val="000411FD"/>
    <w:rsid w:val="00044700"/>
    <w:rsid w:val="0005094C"/>
    <w:rsid w:val="000509BC"/>
    <w:rsid w:val="00050A10"/>
    <w:rsid w:val="00061D19"/>
    <w:rsid w:val="0006287D"/>
    <w:rsid w:val="00064188"/>
    <w:rsid w:val="0006589B"/>
    <w:rsid w:val="000709E3"/>
    <w:rsid w:val="0007192F"/>
    <w:rsid w:val="00071B73"/>
    <w:rsid w:val="00072569"/>
    <w:rsid w:val="000747CA"/>
    <w:rsid w:val="0007501D"/>
    <w:rsid w:val="000777F3"/>
    <w:rsid w:val="00077F8C"/>
    <w:rsid w:val="00082D37"/>
    <w:rsid w:val="00085F50"/>
    <w:rsid w:val="00087271"/>
    <w:rsid w:val="000876A7"/>
    <w:rsid w:val="0009020F"/>
    <w:rsid w:val="00090E75"/>
    <w:rsid w:val="0009182B"/>
    <w:rsid w:val="000A28E3"/>
    <w:rsid w:val="000A7A34"/>
    <w:rsid w:val="000A7FF9"/>
    <w:rsid w:val="000B1E71"/>
    <w:rsid w:val="000B75EE"/>
    <w:rsid w:val="000C07C8"/>
    <w:rsid w:val="000C2042"/>
    <w:rsid w:val="000C5B0E"/>
    <w:rsid w:val="000C6DAA"/>
    <w:rsid w:val="000C7C0B"/>
    <w:rsid w:val="000D144B"/>
    <w:rsid w:val="000D4BF5"/>
    <w:rsid w:val="000D59A3"/>
    <w:rsid w:val="000D6219"/>
    <w:rsid w:val="000D684D"/>
    <w:rsid w:val="000D7DE2"/>
    <w:rsid w:val="000D7F65"/>
    <w:rsid w:val="000E1323"/>
    <w:rsid w:val="000E2469"/>
    <w:rsid w:val="000E32DA"/>
    <w:rsid w:val="000E5291"/>
    <w:rsid w:val="000E564D"/>
    <w:rsid w:val="000F11B0"/>
    <w:rsid w:val="000F1545"/>
    <w:rsid w:val="000F1907"/>
    <w:rsid w:val="000F2008"/>
    <w:rsid w:val="000F25C8"/>
    <w:rsid w:val="000F6397"/>
    <w:rsid w:val="000F7112"/>
    <w:rsid w:val="000F750A"/>
    <w:rsid w:val="00100A2A"/>
    <w:rsid w:val="00101E10"/>
    <w:rsid w:val="001110FC"/>
    <w:rsid w:val="00111241"/>
    <w:rsid w:val="00113712"/>
    <w:rsid w:val="001147FD"/>
    <w:rsid w:val="00115D5F"/>
    <w:rsid w:val="0012002E"/>
    <w:rsid w:val="00120B5F"/>
    <w:rsid w:val="0012445E"/>
    <w:rsid w:val="00124606"/>
    <w:rsid w:val="0013017C"/>
    <w:rsid w:val="001309BF"/>
    <w:rsid w:val="0013201A"/>
    <w:rsid w:val="00132C59"/>
    <w:rsid w:val="00134AF9"/>
    <w:rsid w:val="00134D23"/>
    <w:rsid w:val="00136CF4"/>
    <w:rsid w:val="00142F5C"/>
    <w:rsid w:val="001439CC"/>
    <w:rsid w:val="0015193D"/>
    <w:rsid w:val="001539D8"/>
    <w:rsid w:val="001560B5"/>
    <w:rsid w:val="00157A21"/>
    <w:rsid w:val="0016243C"/>
    <w:rsid w:val="001634FF"/>
    <w:rsid w:val="001642D9"/>
    <w:rsid w:val="0016444F"/>
    <w:rsid w:val="00165066"/>
    <w:rsid w:val="00165708"/>
    <w:rsid w:val="00167459"/>
    <w:rsid w:val="001676C4"/>
    <w:rsid w:val="0016792A"/>
    <w:rsid w:val="00175D7F"/>
    <w:rsid w:val="00180A5A"/>
    <w:rsid w:val="00181526"/>
    <w:rsid w:val="001841ED"/>
    <w:rsid w:val="00192878"/>
    <w:rsid w:val="00193286"/>
    <w:rsid w:val="00193302"/>
    <w:rsid w:val="00194107"/>
    <w:rsid w:val="001959C3"/>
    <w:rsid w:val="001A1CB9"/>
    <w:rsid w:val="001A2ACC"/>
    <w:rsid w:val="001A4557"/>
    <w:rsid w:val="001A457C"/>
    <w:rsid w:val="001A534D"/>
    <w:rsid w:val="001A5393"/>
    <w:rsid w:val="001A5ADF"/>
    <w:rsid w:val="001A6E44"/>
    <w:rsid w:val="001A7636"/>
    <w:rsid w:val="001B01E2"/>
    <w:rsid w:val="001B0C0D"/>
    <w:rsid w:val="001B517C"/>
    <w:rsid w:val="001B7E9F"/>
    <w:rsid w:val="001C22BF"/>
    <w:rsid w:val="001C2E77"/>
    <w:rsid w:val="001C4615"/>
    <w:rsid w:val="001C7293"/>
    <w:rsid w:val="001D06D4"/>
    <w:rsid w:val="001D2468"/>
    <w:rsid w:val="001E1BD9"/>
    <w:rsid w:val="001E3B0A"/>
    <w:rsid w:val="001E4C38"/>
    <w:rsid w:val="001E692E"/>
    <w:rsid w:val="001E700D"/>
    <w:rsid w:val="001E70BD"/>
    <w:rsid w:val="001E7560"/>
    <w:rsid w:val="001F5FC2"/>
    <w:rsid w:val="001F6C7E"/>
    <w:rsid w:val="001F7386"/>
    <w:rsid w:val="00203B18"/>
    <w:rsid w:val="00204343"/>
    <w:rsid w:val="0020485D"/>
    <w:rsid w:val="00204E1E"/>
    <w:rsid w:val="00213729"/>
    <w:rsid w:val="00221E3A"/>
    <w:rsid w:val="002235AE"/>
    <w:rsid w:val="00226758"/>
    <w:rsid w:val="00226841"/>
    <w:rsid w:val="00226E88"/>
    <w:rsid w:val="00227A2C"/>
    <w:rsid w:val="0023183C"/>
    <w:rsid w:val="00231E70"/>
    <w:rsid w:val="0023579C"/>
    <w:rsid w:val="00235F07"/>
    <w:rsid w:val="00235F2C"/>
    <w:rsid w:val="0023657B"/>
    <w:rsid w:val="002417E7"/>
    <w:rsid w:val="002421BE"/>
    <w:rsid w:val="0024390C"/>
    <w:rsid w:val="002478AE"/>
    <w:rsid w:val="00250C12"/>
    <w:rsid w:val="002567FA"/>
    <w:rsid w:val="00261F25"/>
    <w:rsid w:val="00265C1A"/>
    <w:rsid w:val="002663B4"/>
    <w:rsid w:val="0026678E"/>
    <w:rsid w:val="00267CF0"/>
    <w:rsid w:val="00280A50"/>
    <w:rsid w:val="002847FA"/>
    <w:rsid w:val="002866C0"/>
    <w:rsid w:val="0028760B"/>
    <w:rsid w:val="002879FA"/>
    <w:rsid w:val="00287FDA"/>
    <w:rsid w:val="002910C7"/>
    <w:rsid w:val="00297666"/>
    <w:rsid w:val="00297B66"/>
    <w:rsid w:val="002A19A4"/>
    <w:rsid w:val="002A19B7"/>
    <w:rsid w:val="002A3070"/>
    <w:rsid w:val="002A335C"/>
    <w:rsid w:val="002B2D3C"/>
    <w:rsid w:val="002B33AB"/>
    <w:rsid w:val="002B7B9E"/>
    <w:rsid w:val="002C06F2"/>
    <w:rsid w:val="002C0959"/>
    <w:rsid w:val="002C215E"/>
    <w:rsid w:val="002C65B4"/>
    <w:rsid w:val="002D11DA"/>
    <w:rsid w:val="002D1865"/>
    <w:rsid w:val="002D4451"/>
    <w:rsid w:val="002D50CD"/>
    <w:rsid w:val="002D6422"/>
    <w:rsid w:val="002E18B0"/>
    <w:rsid w:val="002E3F19"/>
    <w:rsid w:val="002E6904"/>
    <w:rsid w:val="002E6EDB"/>
    <w:rsid w:val="002F1C79"/>
    <w:rsid w:val="002F26AF"/>
    <w:rsid w:val="002F4831"/>
    <w:rsid w:val="002F4B62"/>
    <w:rsid w:val="002F699F"/>
    <w:rsid w:val="003006DC"/>
    <w:rsid w:val="00301969"/>
    <w:rsid w:val="00305DFD"/>
    <w:rsid w:val="00310AF0"/>
    <w:rsid w:val="00311083"/>
    <w:rsid w:val="00311756"/>
    <w:rsid w:val="0031708C"/>
    <w:rsid w:val="00320029"/>
    <w:rsid w:val="00321E30"/>
    <w:rsid w:val="00325A5C"/>
    <w:rsid w:val="00331E15"/>
    <w:rsid w:val="00333103"/>
    <w:rsid w:val="00333D31"/>
    <w:rsid w:val="00336389"/>
    <w:rsid w:val="00336A2C"/>
    <w:rsid w:val="00336E33"/>
    <w:rsid w:val="0034076B"/>
    <w:rsid w:val="00343885"/>
    <w:rsid w:val="003455D1"/>
    <w:rsid w:val="0034563C"/>
    <w:rsid w:val="00350544"/>
    <w:rsid w:val="00351353"/>
    <w:rsid w:val="00355F8B"/>
    <w:rsid w:val="0035760D"/>
    <w:rsid w:val="003577ED"/>
    <w:rsid w:val="003614FE"/>
    <w:rsid w:val="003705D0"/>
    <w:rsid w:val="00370A1D"/>
    <w:rsid w:val="00370CF6"/>
    <w:rsid w:val="003713E3"/>
    <w:rsid w:val="0037148D"/>
    <w:rsid w:val="00372A9E"/>
    <w:rsid w:val="003757A2"/>
    <w:rsid w:val="00375C52"/>
    <w:rsid w:val="00376B49"/>
    <w:rsid w:val="00377C12"/>
    <w:rsid w:val="00377C1D"/>
    <w:rsid w:val="00380900"/>
    <w:rsid w:val="00384316"/>
    <w:rsid w:val="003848B3"/>
    <w:rsid w:val="00387D96"/>
    <w:rsid w:val="00392D54"/>
    <w:rsid w:val="0039518D"/>
    <w:rsid w:val="00397B02"/>
    <w:rsid w:val="003A2C20"/>
    <w:rsid w:val="003A64E9"/>
    <w:rsid w:val="003A6F73"/>
    <w:rsid w:val="003B2330"/>
    <w:rsid w:val="003B4575"/>
    <w:rsid w:val="003B6A72"/>
    <w:rsid w:val="003B726E"/>
    <w:rsid w:val="003C399D"/>
    <w:rsid w:val="003C53AF"/>
    <w:rsid w:val="003C63D2"/>
    <w:rsid w:val="003D0CA3"/>
    <w:rsid w:val="003D2119"/>
    <w:rsid w:val="003D2223"/>
    <w:rsid w:val="003D2FCC"/>
    <w:rsid w:val="003D3168"/>
    <w:rsid w:val="003D6CAC"/>
    <w:rsid w:val="003E002F"/>
    <w:rsid w:val="003E1424"/>
    <w:rsid w:val="003E1A9A"/>
    <w:rsid w:val="003E2A0F"/>
    <w:rsid w:val="003E3C16"/>
    <w:rsid w:val="003E4C1D"/>
    <w:rsid w:val="003E58E7"/>
    <w:rsid w:val="003E65EF"/>
    <w:rsid w:val="003F32A4"/>
    <w:rsid w:val="003F7809"/>
    <w:rsid w:val="00400546"/>
    <w:rsid w:val="0040157A"/>
    <w:rsid w:val="0040284F"/>
    <w:rsid w:val="0040396D"/>
    <w:rsid w:val="00404FC3"/>
    <w:rsid w:val="00405DDC"/>
    <w:rsid w:val="00407851"/>
    <w:rsid w:val="00410B36"/>
    <w:rsid w:val="00412663"/>
    <w:rsid w:val="00414709"/>
    <w:rsid w:val="004164B2"/>
    <w:rsid w:val="00416E13"/>
    <w:rsid w:val="00424A7A"/>
    <w:rsid w:val="0042619D"/>
    <w:rsid w:val="00433E21"/>
    <w:rsid w:val="00434C81"/>
    <w:rsid w:val="004364DB"/>
    <w:rsid w:val="0044129A"/>
    <w:rsid w:val="0045123A"/>
    <w:rsid w:val="00455F59"/>
    <w:rsid w:val="0045679A"/>
    <w:rsid w:val="00461C00"/>
    <w:rsid w:val="00466008"/>
    <w:rsid w:val="00471CE9"/>
    <w:rsid w:val="004746BB"/>
    <w:rsid w:val="00474E9C"/>
    <w:rsid w:val="00475E6D"/>
    <w:rsid w:val="004773DA"/>
    <w:rsid w:val="00477B01"/>
    <w:rsid w:val="004826D6"/>
    <w:rsid w:val="00483448"/>
    <w:rsid w:val="00483A84"/>
    <w:rsid w:val="00487A4E"/>
    <w:rsid w:val="00490267"/>
    <w:rsid w:val="00490FAE"/>
    <w:rsid w:val="00491B91"/>
    <w:rsid w:val="004931B6"/>
    <w:rsid w:val="00495B77"/>
    <w:rsid w:val="00495EE4"/>
    <w:rsid w:val="0049607A"/>
    <w:rsid w:val="00496E9E"/>
    <w:rsid w:val="00497B5A"/>
    <w:rsid w:val="004A0EAE"/>
    <w:rsid w:val="004A2A40"/>
    <w:rsid w:val="004A311A"/>
    <w:rsid w:val="004A55BB"/>
    <w:rsid w:val="004B1E11"/>
    <w:rsid w:val="004B4368"/>
    <w:rsid w:val="004B4880"/>
    <w:rsid w:val="004B6F08"/>
    <w:rsid w:val="004C08CF"/>
    <w:rsid w:val="004C64F9"/>
    <w:rsid w:val="004D0B9D"/>
    <w:rsid w:val="004D4240"/>
    <w:rsid w:val="004D61FD"/>
    <w:rsid w:val="004D6CBD"/>
    <w:rsid w:val="004E17AB"/>
    <w:rsid w:val="004E3FE2"/>
    <w:rsid w:val="004E4AD1"/>
    <w:rsid w:val="004F71D9"/>
    <w:rsid w:val="00500593"/>
    <w:rsid w:val="0050230D"/>
    <w:rsid w:val="00503B99"/>
    <w:rsid w:val="00505CB4"/>
    <w:rsid w:val="00507AF8"/>
    <w:rsid w:val="005132F8"/>
    <w:rsid w:val="0051665C"/>
    <w:rsid w:val="00521D28"/>
    <w:rsid w:val="005229AE"/>
    <w:rsid w:val="00524303"/>
    <w:rsid w:val="0052683E"/>
    <w:rsid w:val="00527E11"/>
    <w:rsid w:val="0053068F"/>
    <w:rsid w:val="00532C6C"/>
    <w:rsid w:val="00532CC5"/>
    <w:rsid w:val="00536308"/>
    <w:rsid w:val="00536DA3"/>
    <w:rsid w:val="0054255C"/>
    <w:rsid w:val="00545172"/>
    <w:rsid w:val="005471CF"/>
    <w:rsid w:val="00547F3E"/>
    <w:rsid w:val="005512A5"/>
    <w:rsid w:val="005535C4"/>
    <w:rsid w:val="0055544D"/>
    <w:rsid w:val="00557CD3"/>
    <w:rsid w:val="00560CDB"/>
    <w:rsid w:val="00561EA7"/>
    <w:rsid w:val="005653C2"/>
    <w:rsid w:val="0056542E"/>
    <w:rsid w:val="00566AA8"/>
    <w:rsid w:val="005724E9"/>
    <w:rsid w:val="005825F6"/>
    <w:rsid w:val="0058268C"/>
    <w:rsid w:val="00585426"/>
    <w:rsid w:val="00587F7E"/>
    <w:rsid w:val="005915DC"/>
    <w:rsid w:val="005918C3"/>
    <w:rsid w:val="005939E8"/>
    <w:rsid w:val="00595556"/>
    <w:rsid w:val="00596C11"/>
    <w:rsid w:val="005A0728"/>
    <w:rsid w:val="005A0D29"/>
    <w:rsid w:val="005A2556"/>
    <w:rsid w:val="005A464C"/>
    <w:rsid w:val="005A4FAB"/>
    <w:rsid w:val="005A66C5"/>
    <w:rsid w:val="005A720B"/>
    <w:rsid w:val="005A7E7B"/>
    <w:rsid w:val="005B03F1"/>
    <w:rsid w:val="005B0719"/>
    <w:rsid w:val="005B1814"/>
    <w:rsid w:val="005B65CB"/>
    <w:rsid w:val="005C1700"/>
    <w:rsid w:val="005C393F"/>
    <w:rsid w:val="005C3C72"/>
    <w:rsid w:val="005C4B1B"/>
    <w:rsid w:val="005D1E4C"/>
    <w:rsid w:val="005D215C"/>
    <w:rsid w:val="005D6884"/>
    <w:rsid w:val="005E01AA"/>
    <w:rsid w:val="005E242B"/>
    <w:rsid w:val="005E36B5"/>
    <w:rsid w:val="005E48F8"/>
    <w:rsid w:val="005E5BA1"/>
    <w:rsid w:val="005E618A"/>
    <w:rsid w:val="005E6E8C"/>
    <w:rsid w:val="005F1B58"/>
    <w:rsid w:val="005F4F54"/>
    <w:rsid w:val="00602146"/>
    <w:rsid w:val="00603609"/>
    <w:rsid w:val="00605833"/>
    <w:rsid w:val="00607CBF"/>
    <w:rsid w:val="00611F6C"/>
    <w:rsid w:val="006125D7"/>
    <w:rsid w:val="00612DB2"/>
    <w:rsid w:val="00617A89"/>
    <w:rsid w:val="0062026C"/>
    <w:rsid w:val="00620291"/>
    <w:rsid w:val="00630F1B"/>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17CF"/>
    <w:rsid w:val="00682A7E"/>
    <w:rsid w:val="0068487D"/>
    <w:rsid w:val="00685237"/>
    <w:rsid w:val="00685980"/>
    <w:rsid w:val="00687A38"/>
    <w:rsid w:val="00687CD4"/>
    <w:rsid w:val="006911C2"/>
    <w:rsid w:val="006951D8"/>
    <w:rsid w:val="006A70EB"/>
    <w:rsid w:val="006B011C"/>
    <w:rsid w:val="006B0B30"/>
    <w:rsid w:val="006B393C"/>
    <w:rsid w:val="006B4B73"/>
    <w:rsid w:val="006B624A"/>
    <w:rsid w:val="006B7CD7"/>
    <w:rsid w:val="006C0786"/>
    <w:rsid w:val="006C1027"/>
    <w:rsid w:val="006C550B"/>
    <w:rsid w:val="006C6B74"/>
    <w:rsid w:val="006C7AFD"/>
    <w:rsid w:val="006D0DD6"/>
    <w:rsid w:val="006D0E1B"/>
    <w:rsid w:val="006D0EF3"/>
    <w:rsid w:val="006D6E86"/>
    <w:rsid w:val="006E242D"/>
    <w:rsid w:val="006E779F"/>
    <w:rsid w:val="006F7156"/>
    <w:rsid w:val="006F7184"/>
    <w:rsid w:val="006F7912"/>
    <w:rsid w:val="007034EC"/>
    <w:rsid w:val="00712CBB"/>
    <w:rsid w:val="0071380E"/>
    <w:rsid w:val="00714F3D"/>
    <w:rsid w:val="00716E63"/>
    <w:rsid w:val="00716E96"/>
    <w:rsid w:val="00720C4F"/>
    <w:rsid w:val="00722FFC"/>
    <w:rsid w:val="007259B3"/>
    <w:rsid w:val="007268F3"/>
    <w:rsid w:val="0072702E"/>
    <w:rsid w:val="00727CDE"/>
    <w:rsid w:val="007302D8"/>
    <w:rsid w:val="007310E6"/>
    <w:rsid w:val="00735BFF"/>
    <w:rsid w:val="0073798A"/>
    <w:rsid w:val="00743E20"/>
    <w:rsid w:val="00745CF5"/>
    <w:rsid w:val="00746234"/>
    <w:rsid w:val="00752163"/>
    <w:rsid w:val="00755966"/>
    <w:rsid w:val="0076137C"/>
    <w:rsid w:val="00762B5A"/>
    <w:rsid w:val="00764440"/>
    <w:rsid w:val="00764A78"/>
    <w:rsid w:val="007653E3"/>
    <w:rsid w:val="00766624"/>
    <w:rsid w:val="00766B62"/>
    <w:rsid w:val="00767302"/>
    <w:rsid w:val="007676D0"/>
    <w:rsid w:val="00771306"/>
    <w:rsid w:val="00773FE8"/>
    <w:rsid w:val="007749AE"/>
    <w:rsid w:val="00774C02"/>
    <w:rsid w:val="007814E8"/>
    <w:rsid w:val="007828B6"/>
    <w:rsid w:val="00790D43"/>
    <w:rsid w:val="00791AF9"/>
    <w:rsid w:val="00791E06"/>
    <w:rsid w:val="00796841"/>
    <w:rsid w:val="007974BC"/>
    <w:rsid w:val="007A0580"/>
    <w:rsid w:val="007A3779"/>
    <w:rsid w:val="007A3FDC"/>
    <w:rsid w:val="007A4C61"/>
    <w:rsid w:val="007B298B"/>
    <w:rsid w:val="007B2A29"/>
    <w:rsid w:val="007B2FCF"/>
    <w:rsid w:val="007B51E1"/>
    <w:rsid w:val="007B5BDE"/>
    <w:rsid w:val="007C16E2"/>
    <w:rsid w:val="007C1A19"/>
    <w:rsid w:val="007C6473"/>
    <w:rsid w:val="007C6FA0"/>
    <w:rsid w:val="007C70D1"/>
    <w:rsid w:val="007D17B8"/>
    <w:rsid w:val="007D3503"/>
    <w:rsid w:val="007D4686"/>
    <w:rsid w:val="007D4E6B"/>
    <w:rsid w:val="007D6E86"/>
    <w:rsid w:val="007E7F27"/>
    <w:rsid w:val="007F4CFC"/>
    <w:rsid w:val="007F6BD6"/>
    <w:rsid w:val="0080004E"/>
    <w:rsid w:val="00801A5B"/>
    <w:rsid w:val="00801FC2"/>
    <w:rsid w:val="00802616"/>
    <w:rsid w:val="00806293"/>
    <w:rsid w:val="00806F59"/>
    <w:rsid w:val="0080749F"/>
    <w:rsid w:val="00807E98"/>
    <w:rsid w:val="008109FF"/>
    <w:rsid w:val="00811498"/>
    <w:rsid w:val="00813720"/>
    <w:rsid w:val="008143E6"/>
    <w:rsid w:val="0081644A"/>
    <w:rsid w:val="008173C6"/>
    <w:rsid w:val="00817828"/>
    <w:rsid w:val="008228F4"/>
    <w:rsid w:val="008261B5"/>
    <w:rsid w:val="00827C44"/>
    <w:rsid w:val="0083071A"/>
    <w:rsid w:val="008314EA"/>
    <w:rsid w:val="008320E6"/>
    <w:rsid w:val="00834A09"/>
    <w:rsid w:val="00835E52"/>
    <w:rsid w:val="008371FD"/>
    <w:rsid w:val="008400A9"/>
    <w:rsid w:val="00845FB9"/>
    <w:rsid w:val="008475C6"/>
    <w:rsid w:val="00851707"/>
    <w:rsid w:val="008517D6"/>
    <w:rsid w:val="00851F68"/>
    <w:rsid w:val="008523FF"/>
    <w:rsid w:val="008544EF"/>
    <w:rsid w:val="00854A6B"/>
    <w:rsid w:val="0085518C"/>
    <w:rsid w:val="008553B4"/>
    <w:rsid w:val="008564B4"/>
    <w:rsid w:val="008565AE"/>
    <w:rsid w:val="00856F50"/>
    <w:rsid w:val="00862A53"/>
    <w:rsid w:val="00865BAC"/>
    <w:rsid w:val="0086733C"/>
    <w:rsid w:val="0087060A"/>
    <w:rsid w:val="008715ED"/>
    <w:rsid w:val="00872D23"/>
    <w:rsid w:val="00876EEF"/>
    <w:rsid w:val="008802C9"/>
    <w:rsid w:val="00881460"/>
    <w:rsid w:val="008833F7"/>
    <w:rsid w:val="00883920"/>
    <w:rsid w:val="00886AF3"/>
    <w:rsid w:val="0088743A"/>
    <w:rsid w:val="00891B6F"/>
    <w:rsid w:val="0089294C"/>
    <w:rsid w:val="00893787"/>
    <w:rsid w:val="008A16A7"/>
    <w:rsid w:val="008A2502"/>
    <w:rsid w:val="008A2799"/>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D0ABB"/>
    <w:rsid w:val="008D6905"/>
    <w:rsid w:val="008E1589"/>
    <w:rsid w:val="008E1B0B"/>
    <w:rsid w:val="008E1B10"/>
    <w:rsid w:val="008E72F5"/>
    <w:rsid w:val="008F080B"/>
    <w:rsid w:val="008F22B3"/>
    <w:rsid w:val="008F3B8C"/>
    <w:rsid w:val="008F54F5"/>
    <w:rsid w:val="008F72A2"/>
    <w:rsid w:val="00902268"/>
    <w:rsid w:val="00903229"/>
    <w:rsid w:val="00903EA7"/>
    <w:rsid w:val="0090643B"/>
    <w:rsid w:val="00911114"/>
    <w:rsid w:val="00917F11"/>
    <w:rsid w:val="00920BB4"/>
    <w:rsid w:val="009211B7"/>
    <w:rsid w:val="00925322"/>
    <w:rsid w:val="00925A34"/>
    <w:rsid w:val="00931343"/>
    <w:rsid w:val="00937C7E"/>
    <w:rsid w:val="009406CD"/>
    <w:rsid w:val="00942951"/>
    <w:rsid w:val="00945A98"/>
    <w:rsid w:val="009464E0"/>
    <w:rsid w:val="0095019C"/>
    <w:rsid w:val="0095379C"/>
    <w:rsid w:val="0095428C"/>
    <w:rsid w:val="00960505"/>
    <w:rsid w:val="00961842"/>
    <w:rsid w:val="00962E42"/>
    <w:rsid w:val="00964B10"/>
    <w:rsid w:val="0096676F"/>
    <w:rsid w:val="00973F0C"/>
    <w:rsid w:val="0097470F"/>
    <w:rsid w:val="00975E08"/>
    <w:rsid w:val="00983906"/>
    <w:rsid w:val="00990EDD"/>
    <w:rsid w:val="00991B22"/>
    <w:rsid w:val="00995783"/>
    <w:rsid w:val="009958FD"/>
    <w:rsid w:val="00997170"/>
    <w:rsid w:val="009A038D"/>
    <w:rsid w:val="009A3A51"/>
    <w:rsid w:val="009A4572"/>
    <w:rsid w:val="009A5499"/>
    <w:rsid w:val="009A5A42"/>
    <w:rsid w:val="009B5B09"/>
    <w:rsid w:val="009B6FD3"/>
    <w:rsid w:val="009C06B2"/>
    <w:rsid w:val="009C0A8C"/>
    <w:rsid w:val="009C5D51"/>
    <w:rsid w:val="009D238F"/>
    <w:rsid w:val="009D2B8B"/>
    <w:rsid w:val="009D3C3E"/>
    <w:rsid w:val="009D40AE"/>
    <w:rsid w:val="009D569F"/>
    <w:rsid w:val="009D57FF"/>
    <w:rsid w:val="009E1797"/>
    <w:rsid w:val="009F119D"/>
    <w:rsid w:val="009F1280"/>
    <w:rsid w:val="009F1DA7"/>
    <w:rsid w:val="009F2B8E"/>
    <w:rsid w:val="009F348A"/>
    <w:rsid w:val="009F36B8"/>
    <w:rsid w:val="009F4652"/>
    <w:rsid w:val="009F4B29"/>
    <w:rsid w:val="009F4F44"/>
    <w:rsid w:val="009F70B1"/>
    <w:rsid w:val="00A0298A"/>
    <w:rsid w:val="00A04AB6"/>
    <w:rsid w:val="00A0588B"/>
    <w:rsid w:val="00A073FF"/>
    <w:rsid w:val="00A10AA4"/>
    <w:rsid w:val="00A12ABF"/>
    <w:rsid w:val="00A14DC9"/>
    <w:rsid w:val="00A15591"/>
    <w:rsid w:val="00A17052"/>
    <w:rsid w:val="00A22F2C"/>
    <w:rsid w:val="00A232B8"/>
    <w:rsid w:val="00A25002"/>
    <w:rsid w:val="00A31322"/>
    <w:rsid w:val="00A31EFE"/>
    <w:rsid w:val="00A34F8E"/>
    <w:rsid w:val="00A370F4"/>
    <w:rsid w:val="00A3762C"/>
    <w:rsid w:val="00A428A9"/>
    <w:rsid w:val="00A47E89"/>
    <w:rsid w:val="00A50E0C"/>
    <w:rsid w:val="00A552E6"/>
    <w:rsid w:val="00A56BDA"/>
    <w:rsid w:val="00A56CD7"/>
    <w:rsid w:val="00A57B43"/>
    <w:rsid w:val="00A61C7C"/>
    <w:rsid w:val="00A6251E"/>
    <w:rsid w:val="00A63D36"/>
    <w:rsid w:val="00A66709"/>
    <w:rsid w:val="00A66B06"/>
    <w:rsid w:val="00A708E6"/>
    <w:rsid w:val="00A70A85"/>
    <w:rsid w:val="00A747F7"/>
    <w:rsid w:val="00A749F5"/>
    <w:rsid w:val="00A74B10"/>
    <w:rsid w:val="00A75D8B"/>
    <w:rsid w:val="00A76EE1"/>
    <w:rsid w:val="00A8044F"/>
    <w:rsid w:val="00A8340E"/>
    <w:rsid w:val="00A86E5F"/>
    <w:rsid w:val="00A87A03"/>
    <w:rsid w:val="00A90337"/>
    <w:rsid w:val="00A90B0B"/>
    <w:rsid w:val="00A90FF8"/>
    <w:rsid w:val="00A93F54"/>
    <w:rsid w:val="00AA0834"/>
    <w:rsid w:val="00AA1D20"/>
    <w:rsid w:val="00AA3A65"/>
    <w:rsid w:val="00AA473B"/>
    <w:rsid w:val="00AB3468"/>
    <w:rsid w:val="00AB4C33"/>
    <w:rsid w:val="00AB59A1"/>
    <w:rsid w:val="00AC2C8F"/>
    <w:rsid w:val="00AC419A"/>
    <w:rsid w:val="00AD13E0"/>
    <w:rsid w:val="00AD2323"/>
    <w:rsid w:val="00AD36CA"/>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3540"/>
    <w:rsid w:val="00B0439E"/>
    <w:rsid w:val="00B05795"/>
    <w:rsid w:val="00B05AFE"/>
    <w:rsid w:val="00B108EA"/>
    <w:rsid w:val="00B10B34"/>
    <w:rsid w:val="00B10C4C"/>
    <w:rsid w:val="00B164DA"/>
    <w:rsid w:val="00B16F15"/>
    <w:rsid w:val="00B20D8B"/>
    <w:rsid w:val="00B2472F"/>
    <w:rsid w:val="00B37441"/>
    <w:rsid w:val="00B377D5"/>
    <w:rsid w:val="00B40DAA"/>
    <w:rsid w:val="00B41ADC"/>
    <w:rsid w:val="00B43DF8"/>
    <w:rsid w:val="00B4620A"/>
    <w:rsid w:val="00B51503"/>
    <w:rsid w:val="00B52AD6"/>
    <w:rsid w:val="00B52EDA"/>
    <w:rsid w:val="00B53CB6"/>
    <w:rsid w:val="00B55CA4"/>
    <w:rsid w:val="00B55FCA"/>
    <w:rsid w:val="00B57ECA"/>
    <w:rsid w:val="00B60AE1"/>
    <w:rsid w:val="00B6548A"/>
    <w:rsid w:val="00B67E71"/>
    <w:rsid w:val="00B70068"/>
    <w:rsid w:val="00B70C2C"/>
    <w:rsid w:val="00B742EB"/>
    <w:rsid w:val="00B7517F"/>
    <w:rsid w:val="00B77601"/>
    <w:rsid w:val="00B83009"/>
    <w:rsid w:val="00B84DE3"/>
    <w:rsid w:val="00B86D81"/>
    <w:rsid w:val="00B87C8E"/>
    <w:rsid w:val="00B910C4"/>
    <w:rsid w:val="00B918EE"/>
    <w:rsid w:val="00BA0A1F"/>
    <w:rsid w:val="00BA1936"/>
    <w:rsid w:val="00BA519E"/>
    <w:rsid w:val="00BA7291"/>
    <w:rsid w:val="00BA74E1"/>
    <w:rsid w:val="00BA7C69"/>
    <w:rsid w:val="00BB1A26"/>
    <w:rsid w:val="00BB2B3C"/>
    <w:rsid w:val="00BB36DF"/>
    <w:rsid w:val="00BB384E"/>
    <w:rsid w:val="00BB4DB5"/>
    <w:rsid w:val="00BB54D5"/>
    <w:rsid w:val="00BB55BA"/>
    <w:rsid w:val="00BB7D96"/>
    <w:rsid w:val="00BC1B53"/>
    <w:rsid w:val="00BC36BC"/>
    <w:rsid w:val="00BC5DBB"/>
    <w:rsid w:val="00BC7041"/>
    <w:rsid w:val="00BD27ED"/>
    <w:rsid w:val="00BD2C91"/>
    <w:rsid w:val="00BD75CA"/>
    <w:rsid w:val="00BE1513"/>
    <w:rsid w:val="00BE1564"/>
    <w:rsid w:val="00BE3A1C"/>
    <w:rsid w:val="00BE4E95"/>
    <w:rsid w:val="00BE544B"/>
    <w:rsid w:val="00BE6BE1"/>
    <w:rsid w:val="00BF07E9"/>
    <w:rsid w:val="00BF479B"/>
    <w:rsid w:val="00BF5A81"/>
    <w:rsid w:val="00BF657B"/>
    <w:rsid w:val="00BF75F2"/>
    <w:rsid w:val="00BF7B28"/>
    <w:rsid w:val="00C006A6"/>
    <w:rsid w:val="00C055E4"/>
    <w:rsid w:val="00C13A0E"/>
    <w:rsid w:val="00C20578"/>
    <w:rsid w:val="00C264DC"/>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85B"/>
    <w:rsid w:val="00C86A54"/>
    <w:rsid w:val="00C87B0E"/>
    <w:rsid w:val="00C919F7"/>
    <w:rsid w:val="00C92F0A"/>
    <w:rsid w:val="00C97548"/>
    <w:rsid w:val="00CA382B"/>
    <w:rsid w:val="00CA3BCC"/>
    <w:rsid w:val="00CA4EB2"/>
    <w:rsid w:val="00CB0DC3"/>
    <w:rsid w:val="00CB189D"/>
    <w:rsid w:val="00CB1F0A"/>
    <w:rsid w:val="00CB4D29"/>
    <w:rsid w:val="00CB4F04"/>
    <w:rsid w:val="00CC0DA0"/>
    <w:rsid w:val="00CC2DF4"/>
    <w:rsid w:val="00CC5CBB"/>
    <w:rsid w:val="00CD1D04"/>
    <w:rsid w:val="00CD6F42"/>
    <w:rsid w:val="00CE0338"/>
    <w:rsid w:val="00CE1838"/>
    <w:rsid w:val="00CE49E4"/>
    <w:rsid w:val="00CE7A24"/>
    <w:rsid w:val="00CF057F"/>
    <w:rsid w:val="00CF60DB"/>
    <w:rsid w:val="00CF7CEE"/>
    <w:rsid w:val="00D01438"/>
    <w:rsid w:val="00D03C3E"/>
    <w:rsid w:val="00D046D9"/>
    <w:rsid w:val="00D055CB"/>
    <w:rsid w:val="00D05B13"/>
    <w:rsid w:val="00D06600"/>
    <w:rsid w:val="00D10C8C"/>
    <w:rsid w:val="00D13555"/>
    <w:rsid w:val="00D135E2"/>
    <w:rsid w:val="00D13FB1"/>
    <w:rsid w:val="00D14519"/>
    <w:rsid w:val="00D14EA0"/>
    <w:rsid w:val="00D15BCD"/>
    <w:rsid w:val="00D15E24"/>
    <w:rsid w:val="00D20918"/>
    <w:rsid w:val="00D31E18"/>
    <w:rsid w:val="00D33C83"/>
    <w:rsid w:val="00D36BF9"/>
    <w:rsid w:val="00D37152"/>
    <w:rsid w:val="00D40362"/>
    <w:rsid w:val="00D40E65"/>
    <w:rsid w:val="00D412EA"/>
    <w:rsid w:val="00D4361B"/>
    <w:rsid w:val="00D46916"/>
    <w:rsid w:val="00D46B19"/>
    <w:rsid w:val="00D500CC"/>
    <w:rsid w:val="00D515A4"/>
    <w:rsid w:val="00D51839"/>
    <w:rsid w:val="00D51D50"/>
    <w:rsid w:val="00D5223B"/>
    <w:rsid w:val="00D54B2C"/>
    <w:rsid w:val="00D56BC6"/>
    <w:rsid w:val="00D6238E"/>
    <w:rsid w:val="00D64895"/>
    <w:rsid w:val="00D70F33"/>
    <w:rsid w:val="00D74E29"/>
    <w:rsid w:val="00D74E9E"/>
    <w:rsid w:val="00D806B5"/>
    <w:rsid w:val="00D81C8A"/>
    <w:rsid w:val="00D82A8D"/>
    <w:rsid w:val="00D84215"/>
    <w:rsid w:val="00D8433F"/>
    <w:rsid w:val="00D91CF1"/>
    <w:rsid w:val="00D92487"/>
    <w:rsid w:val="00D94B26"/>
    <w:rsid w:val="00D95050"/>
    <w:rsid w:val="00D95A01"/>
    <w:rsid w:val="00D96690"/>
    <w:rsid w:val="00D97AD5"/>
    <w:rsid w:val="00DA1247"/>
    <w:rsid w:val="00DA23DE"/>
    <w:rsid w:val="00DA2AB5"/>
    <w:rsid w:val="00DA2D1D"/>
    <w:rsid w:val="00DA44D4"/>
    <w:rsid w:val="00DA4E29"/>
    <w:rsid w:val="00DA75D4"/>
    <w:rsid w:val="00DA7F73"/>
    <w:rsid w:val="00DB1CB9"/>
    <w:rsid w:val="00DB23D8"/>
    <w:rsid w:val="00DB25D3"/>
    <w:rsid w:val="00DB29F8"/>
    <w:rsid w:val="00DB32FC"/>
    <w:rsid w:val="00DB50DF"/>
    <w:rsid w:val="00DB5758"/>
    <w:rsid w:val="00DB644C"/>
    <w:rsid w:val="00DB64F7"/>
    <w:rsid w:val="00DB7139"/>
    <w:rsid w:val="00DB7D82"/>
    <w:rsid w:val="00DC0BAF"/>
    <w:rsid w:val="00DC2B58"/>
    <w:rsid w:val="00DC393F"/>
    <w:rsid w:val="00DC39F1"/>
    <w:rsid w:val="00DD0DFD"/>
    <w:rsid w:val="00DD0E76"/>
    <w:rsid w:val="00DD1651"/>
    <w:rsid w:val="00DD1D08"/>
    <w:rsid w:val="00DD27E5"/>
    <w:rsid w:val="00DD2C8A"/>
    <w:rsid w:val="00DD6C52"/>
    <w:rsid w:val="00DD7192"/>
    <w:rsid w:val="00DE2352"/>
    <w:rsid w:val="00DE5742"/>
    <w:rsid w:val="00DE5A4C"/>
    <w:rsid w:val="00DE7CFE"/>
    <w:rsid w:val="00DF095F"/>
    <w:rsid w:val="00DF4001"/>
    <w:rsid w:val="00DF4380"/>
    <w:rsid w:val="00DF4A9F"/>
    <w:rsid w:val="00DF594D"/>
    <w:rsid w:val="00E001CF"/>
    <w:rsid w:val="00E014A2"/>
    <w:rsid w:val="00E01672"/>
    <w:rsid w:val="00E02115"/>
    <w:rsid w:val="00E026CD"/>
    <w:rsid w:val="00E02A79"/>
    <w:rsid w:val="00E03708"/>
    <w:rsid w:val="00E045DB"/>
    <w:rsid w:val="00E046C5"/>
    <w:rsid w:val="00E05E0F"/>
    <w:rsid w:val="00E06E3F"/>
    <w:rsid w:val="00E133D1"/>
    <w:rsid w:val="00E15E17"/>
    <w:rsid w:val="00E22EA3"/>
    <w:rsid w:val="00E2366C"/>
    <w:rsid w:val="00E24B46"/>
    <w:rsid w:val="00E24F5B"/>
    <w:rsid w:val="00E2546D"/>
    <w:rsid w:val="00E255B7"/>
    <w:rsid w:val="00E264DD"/>
    <w:rsid w:val="00E2717B"/>
    <w:rsid w:val="00E309DF"/>
    <w:rsid w:val="00E31A29"/>
    <w:rsid w:val="00E375A1"/>
    <w:rsid w:val="00E40599"/>
    <w:rsid w:val="00E40B78"/>
    <w:rsid w:val="00E442A9"/>
    <w:rsid w:val="00E45194"/>
    <w:rsid w:val="00E45C55"/>
    <w:rsid w:val="00E53419"/>
    <w:rsid w:val="00E53A8B"/>
    <w:rsid w:val="00E554BB"/>
    <w:rsid w:val="00E6062A"/>
    <w:rsid w:val="00E625F8"/>
    <w:rsid w:val="00E63FE4"/>
    <w:rsid w:val="00E664FB"/>
    <w:rsid w:val="00E668E4"/>
    <w:rsid w:val="00E675BF"/>
    <w:rsid w:val="00E67D1C"/>
    <w:rsid w:val="00E73310"/>
    <w:rsid w:val="00E7415A"/>
    <w:rsid w:val="00E7461F"/>
    <w:rsid w:val="00E8107A"/>
    <w:rsid w:val="00E82621"/>
    <w:rsid w:val="00E82998"/>
    <w:rsid w:val="00E82C2B"/>
    <w:rsid w:val="00E8330D"/>
    <w:rsid w:val="00E83C9E"/>
    <w:rsid w:val="00E844DF"/>
    <w:rsid w:val="00E87139"/>
    <w:rsid w:val="00E87D0C"/>
    <w:rsid w:val="00E90543"/>
    <w:rsid w:val="00E91E77"/>
    <w:rsid w:val="00E97081"/>
    <w:rsid w:val="00EA2932"/>
    <w:rsid w:val="00EB14D5"/>
    <w:rsid w:val="00EB2998"/>
    <w:rsid w:val="00EB3745"/>
    <w:rsid w:val="00EB3B69"/>
    <w:rsid w:val="00EC2AF9"/>
    <w:rsid w:val="00EC2F8A"/>
    <w:rsid w:val="00ED2AF5"/>
    <w:rsid w:val="00ED32D2"/>
    <w:rsid w:val="00ED3AA0"/>
    <w:rsid w:val="00ED6492"/>
    <w:rsid w:val="00ED6691"/>
    <w:rsid w:val="00ED7998"/>
    <w:rsid w:val="00EE0911"/>
    <w:rsid w:val="00EE3F52"/>
    <w:rsid w:val="00EE55FE"/>
    <w:rsid w:val="00EE59D0"/>
    <w:rsid w:val="00EE5A84"/>
    <w:rsid w:val="00EE66AB"/>
    <w:rsid w:val="00EE72D5"/>
    <w:rsid w:val="00EF04C2"/>
    <w:rsid w:val="00EF06CC"/>
    <w:rsid w:val="00EF0F41"/>
    <w:rsid w:val="00EF1AF4"/>
    <w:rsid w:val="00EF391E"/>
    <w:rsid w:val="00EF610F"/>
    <w:rsid w:val="00EF61F0"/>
    <w:rsid w:val="00EF6DAB"/>
    <w:rsid w:val="00EF73FF"/>
    <w:rsid w:val="00F0335C"/>
    <w:rsid w:val="00F12DAC"/>
    <w:rsid w:val="00F13D2E"/>
    <w:rsid w:val="00F16AC3"/>
    <w:rsid w:val="00F24923"/>
    <w:rsid w:val="00F3418D"/>
    <w:rsid w:val="00F34A70"/>
    <w:rsid w:val="00F34D36"/>
    <w:rsid w:val="00F37370"/>
    <w:rsid w:val="00F41D57"/>
    <w:rsid w:val="00F504FA"/>
    <w:rsid w:val="00F519A2"/>
    <w:rsid w:val="00F53177"/>
    <w:rsid w:val="00F5351E"/>
    <w:rsid w:val="00F55A7F"/>
    <w:rsid w:val="00F6189C"/>
    <w:rsid w:val="00F6766E"/>
    <w:rsid w:val="00F71DFE"/>
    <w:rsid w:val="00F73A29"/>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2721"/>
    <w:rsid w:val="00FA463F"/>
    <w:rsid w:val="00FA6C8E"/>
    <w:rsid w:val="00FB0C39"/>
    <w:rsid w:val="00FB1692"/>
    <w:rsid w:val="00FB308B"/>
    <w:rsid w:val="00FB30B7"/>
    <w:rsid w:val="00FB349D"/>
    <w:rsid w:val="00FB427E"/>
    <w:rsid w:val="00FB574D"/>
    <w:rsid w:val="00FB581C"/>
    <w:rsid w:val="00FB6336"/>
    <w:rsid w:val="00FB7EBA"/>
    <w:rsid w:val="00FC14E1"/>
    <w:rsid w:val="00FC20F1"/>
    <w:rsid w:val="00FC44B8"/>
    <w:rsid w:val="00FC4CC8"/>
    <w:rsid w:val="00FD05A5"/>
    <w:rsid w:val="00FD59D5"/>
    <w:rsid w:val="00FD6B22"/>
    <w:rsid w:val="00FE07D0"/>
    <w:rsid w:val="00FE1655"/>
    <w:rsid w:val="00FE2533"/>
    <w:rsid w:val="00FE2FA9"/>
    <w:rsid w:val="00FE3280"/>
    <w:rsid w:val="00FE52F4"/>
    <w:rsid w:val="00FE5721"/>
    <w:rsid w:val="00FE5C39"/>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0F20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0812458">
      <w:bodyDiv w:val="1"/>
      <w:marLeft w:val="0"/>
      <w:marRight w:val="0"/>
      <w:marTop w:val="0"/>
      <w:marBottom w:val="0"/>
      <w:divBdr>
        <w:top w:val="none" w:sz="0" w:space="0" w:color="auto"/>
        <w:left w:val="none" w:sz="0" w:space="0" w:color="auto"/>
        <w:bottom w:val="none" w:sz="0" w:space="0" w:color="auto"/>
        <w:right w:val="none" w:sz="0" w:space="0" w:color="auto"/>
      </w:divBdr>
      <w:divsChild>
        <w:div w:id="2029792886">
          <w:marLeft w:val="480"/>
          <w:marRight w:val="0"/>
          <w:marTop w:val="0"/>
          <w:marBottom w:val="0"/>
          <w:divBdr>
            <w:top w:val="none" w:sz="0" w:space="0" w:color="auto"/>
            <w:left w:val="none" w:sz="0" w:space="0" w:color="auto"/>
            <w:bottom w:val="none" w:sz="0" w:space="0" w:color="auto"/>
            <w:right w:val="none" w:sz="0" w:space="0" w:color="auto"/>
          </w:divBdr>
          <w:divsChild>
            <w:div w:id="16415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05465690">
      <w:bodyDiv w:val="1"/>
      <w:marLeft w:val="0"/>
      <w:marRight w:val="0"/>
      <w:marTop w:val="0"/>
      <w:marBottom w:val="0"/>
      <w:divBdr>
        <w:top w:val="none" w:sz="0" w:space="0" w:color="auto"/>
        <w:left w:val="none" w:sz="0" w:space="0" w:color="auto"/>
        <w:bottom w:val="none" w:sz="0" w:space="0" w:color="auto"/>
        <w:right w:val="none" w:sz="0" w:space="0" w:color="auto"/>
      </w:divBdr>
      <w:divsChild>
        <w:div w:id="1176070191">
          <w:marLeft w:val="480"/>
          <w:marRight w:val="0"/>
          <w:marTop w:val="0"/>
          <w:marBottom w:val="0"/>
          <w:divBdr>
            <w:top w:val="none" w:sz="0" w:space="0" w:color="auto"/>
            <w:left w:val="none" w:sz="0" w:space="0" w:color="auto"/>
            <w:bottom w:val="none" w:sz="0" w:space="0" w:color="auto"/>
            <w:right w:val="none" w:sz="0" w:space="0" w:color="auto"/>
          </w:divBdr>
          <w:divsChild>
            <w:div w:id="20115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50558731">
      <w:bodyDiv w:val="1"/>
      <w:marLeft w:val="0"/>
      <w:marRight w:val="0"/>
      <w:marTop w:val="0"/>
      <w:marBottom w:val="0"/>
      <w:divBdr>
        <w:top w:val="none" w:sz="0" w:space="0" w:color="auto"/>
        <w:left w:val="none" w:sz="0" w:space="0" w:color="auto"/>
        <w:bottom w:val="none" w:sz="0" w:space="0" w:color="auto"/>
        <w:right w:val="none" w:sz="0" w:space="0" w:color="auto"/>
      </w:divBdr>
    </w:div>
    <w:div w:id="178474210">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18440181">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164">
      <w:bodyDiv w:val="1"/>
      <w:marLeft w:val="0"/>
      <w:marRight w:val="0"/>
      <w:marTop w:val="0"/>
      <w:marBottom w:val="0"/>
      <w:divBdr>
        <w:top w:val="none" w:sz="0" w:space="0" w:color="auto"/>
        <w:left w:val="none" w:sz="0" w:space="0" w:color="auto"/>
        <w:bottom w:val="none" w:sz="0" w:space="0" w:color="auto"/>
        <w:right w:val="none" w:sz="0" w:space="0" w:color="auto"/>
      </w:divBdr>
    </w:div>
    <w:div w:id="303660450">
      <w:bodyDiv w:val="1"/>
      <w:marLeft w:val="0"/>
      <w:marRight w:val="0"/>
      <w:marTop w:val="0"/>
      <w:marBottom w:val="0"/>
      <w:divBdr>
        <w:top w:val="none" w:sz="0" w:space="0" w:color="auto"/>
        <w:left w:val="none" w:sz="0" w:space="0" w:color="auto"/>
        <w:bottom w:val="none" w:sz="0" w:space="0" w:color="auto"/>
        <w:right w:val="none" w:sz="0" w:space="0" w:color="auto"/>
      </w:divBdr>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27832634">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79324717">
      <w:bodyDiv w:val="1"/>
      <w:marLeft w:val="0"/>
      <w:marRight w:val="0"/>
      <w:marTop w:val="0"/>
      <w:marBottom w:val="0"/>
      <w:divBdr>
        <w:top w:val="none" w:sz="0" w:space="0" w:color="auto"/>
        <w:left w:val="none" w:sz="0" w:space="0" w:color="auto"/>
        <w:bottom w:val="none" w:sz="0" w:space="0" w:color="auto"/>
        <w:right w:val="none" w:sz="0" w:space="0" w:color="auto"/>
      </w:divBdr>
      <w:divsChild>
        <w:div w:id="361977502">
          <w:marLeft w:val="480"/>
          <w:marRight w:val="0"/>
          <w:marTop w:val="0"/>
          <w:marBottom w:val="0"/>
          <w:divBdr>
            <w:top w:val="none" w:sz="0" w:space="0" w:color="auto"/>
            <w:left w:val="none" w:sz="0" w:space="0" w:color="auto"/>
            <w:bottom w:val="none" w:sz="0" w:space="0" w:color="auto"/>
            <w:right w:val="none" w:sz="0" w:space="0" w:color="auto"/>
          </w:divBdr>
          <w:divsChild>
            <w:div w:id="13665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48490535">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694891587">
      <w:bodyDiv w:val="1"/>
      <w:marLeft w:val="0"/>
      <w:marRight w:val="0"/>
      <w:marTop w:val="0"/>
      <w:marBottom w:val="0"/>
      <w:divBdr>
        <w:top w:val="none" w:sz="0" w:space="0" w:color="auto"/>
        <w:left w:val="none" w:sz="0" w:space="0" w:color="auto"/>
        <w:bottom w:val="none" w:sz="0" w:space="0" w:color="auto"/>
        <w:right w:val="none" w:sz="0" w:space="0" w:color="auto"/>
      </w:divBdr>
      <w:divsChild>
        <w:div w:id="741297502">
          <w:marLeft w:val="480"/>
          <w:marRight w:val="0"/>
          <w:marTop w:val="0"/>
          <w:marBottom w:val="0"/>
          <w:divBdr>
            <w:top w:val="none" w:sz="0" w:space="0" w:color="auto"/>
            <w:left w:val="none" w:sz="0" w:space="0" w:color="auto"/>
            <w:bottom w:val="none" w:sz="0" w:space="0" w:color="auto"/>
            <w:right w:val="none" w:sz="0" w:space="0" w:color="auto"/>
          </w:divBdr>
          <w:divsChild>
            <w:div w:id="10276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337">
      <w:bodyDiv w:val="1"/>
      <w:marLeft w:val="0"/>
      <w:marRight w:val="0"/>
      <w:marTop w:val="0"/>
      <w:marBottom w:val="0"/>
      <w:divBdr>
        <w:top w:val="none" w:sz="0" w:space="0" w:color="auto"/>
        <w:left w:val="none" w:sz="0" w:space="0" w:color="auto"/>
        <w:bottom w:val="none" w:sz="0" w:space="0" w:color="auto"/>
        <w:right w:val="none" w:sz="0" w:space="0" w:color="auto"/>
      </w:divBdr>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6138962">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5169">
      <w:bodyDiv w:val="1"/>
      <w:marLeft w:val="0"/>
      <w:marRight w:val="0"/>
      <w:marTop w:val="0"/>
      <w:marBottom w:val="0"/>
      <w:divBdr>
        <w:top w:val="none" w:sz="0" w:space="0" w:color="auto"/>
        <w:left w:val="none" w:sz="0" w:space="0" w:color="auto"/>
        <w:bottom w:val="none" w:sz="0" w:space="0" w:color="auto"/>
        <w:right w:val="none" w:sz="0" w:space="0" w:color="auto"/>
      </w:divBdr>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3354">
      <w:bodyDiv w:val="1"/>
      <w:marLeft w:val="0"/>
      <w:marRight w:val="0"/>
      <w:marTop w:val="0"/>
      <w:marBottom w:val="0"/>
      <w:divBdr>
        <w:top w:val="none" w:sz="0" w:space="0" w:color="auto"/>
        <w:left w:val="none" w:sz="0" w:space="0" w:color="auto"/>
        <w:bottom w:val="none" w:sz="0" w:space="0" w:color="auto"/>
        <w:right w:val="none" w:sz="0" w:space="0" w:color="auto"/>
      </w:divBdr>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84512573">
      <w:bodyDiv w:val="1"/>
      <w:marLeft w:val="0"/>
      <w:marRight w:val="0"/>
      <w:marTop w:val="0"/>
      <w:marBottom w:val="0"/>
      <w:divBdr>
        <w:top w:val="none" w:sz="0" w:space="0" w:color="auto"/>
        <w:left w:val="none" w:sz="0" w:space="0" w:color="auto"/>
        <w:bottom w:val="none" w:sz="0" w:space="0" w:color="auto"/>
        <w:right w:val="none" w:sz="0" w:space="0" w:color="auto"/>
      </w:divBdr>
      <w:divsChild>
        <w:div w:id="207766037">
          <w:marLeft w:val="480"/>
          <w:marRight w:val="0"/>
          <w:marTop w:val="0"/>
          <w:marBottom w:val="0"/>
          <w:divBdr>
            <w:top w:val="none" w:sz="0" w:space="0" w:color="auto"/>
            <w:left w:val="none" w:sz="0" w:space="0" w:color="auto"/>
            <w:bottom w:val="none" w:sz="0" w:space="0" w:color="auto"/>
            <w:right w:val="none" w:sz="0" w:space="0" w:color="auto"/>
          </w:divBdr>
          <w:divsChild>
            <w:div w:id="294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4311914">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482">
      <w:bodyDiv w:val="1"/>
      <w:marLeft w:val="0"/>
      <w:marRight w:val="0"/>
      <w:marTop w:val="0"/>
      <w:marBottom w:val="0"/>
      <w:divBdr>
        <w:top w:val="none" w:sz="0" w:space="0" w:color="auto"/>
        <w:left w:val="none" w:sz="0" w:space="0" w:color="auto"/>
        <w:bottom w:val="none" w:sz="0" w:space="0" w:color="auto"/>
        <w:right w:val="none" w:sz="0" w:space="0" w:color="auto"/>
      </w:divBdr>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51331">
      <w:bodyDiv w:val="1"/>
      <w:marLeft w:val="0"/>
      <w:marRight w:val="0"/>
      <w:marTop w:val="0"/>
      <w:marBottom w:val="0"/>
      <w:divBdr>
        <w:top w:val="none" w:sz="0" w:space="0" w:color="auto"/>
        <w:left w:val="none" w:sz="0" w:space="0" w:color="auto"/>
        <w:bottom w:val="none" w:sz="0" w:space="0" w:color="auto"/>
        <w:right w:val="none" w:sz="0" w:space="0" w:color="auto"/>
      </w:divBdr>
      <w:divsChild>
        <w:div w:id="1107385706">
          <w:marLeft w:val="480"/>
          <w:marRight w:val="0"/>
          <w:marTop w:val="0"/>
          <w:marBottom w:val="0"/>
          <w:divBdr>
            <w:top w:val="none" w:sz="0" w:space="0" w:color="auto"/>
            <w:left w:val="none" w:sz="0" w:space="0" w:color="auto"/>
            <w:bottom w:val="none" w:sz="0" w:space="0" w:color="auto"/>
            <w:right w:val="none" w:sz="0" w:space="0" w:color="auto"/>
          </w:divBdr>
          <w:divsChild>
            <w:div w:id="2873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85720154">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07606169">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9624">
      <w:bodyDiv w:val="1"/>
      <w:marLeft w:val="0"/>
      <w:marRight w:val="0"/>
      <w:marTop w:val="0"/>
      <w:marBottom w:val="0"/>
      <w:divBdr>
        <w:top w:val="none" w:sz="0" w:space="0" w:color="auto"/>
        <w:left w:val="none" w:sz="0" w:space="0" w:color="auto"/>
        <w:bottom w:val="none" w:sz="0" w:space="0" w:color="auto"/>
        <w:right w:val="none" w:sz="0" w:space="0" w:color="auto"/>
      </w:divBdr>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8667">
      <w:bodyDiv w:val="1"/>
      <w:marLeft w:val="0"/>
      <w:marRight w:val="0"/>
      <w:marTop w:val="0"/>
      <w:marBottom w:val="0"/>
      <w:divBdr>
        <w:top w:val="none" w:sz="0" w:space="0" w:color="auto"/>
        <w:left w:val="none" w:sz="0" w:space="0" w:color="auto"/>
        <w:bottom w:val="none" w:sz="0" w:space="0" w:color="auto"/>
        <w:right w:val="none" w:sz="0" w:space="0" w:color="auto"/>
      </w:divBdr>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32653929">
      <w:bodyDiv w:val="1"/>
      <w:marLeft w:val="0"/>
      <w:marRight w:val="0"/>
      <w:marTop w:val="0"/>
      <w:marBottom w:val="0"/>
      <w:divBdr>
        <w:top w:val="none" w:sz="0" w:space="0" w:color="auto"/>
        <w:left w:val="none" w:sz="0" w:space="0" w:color="auto"/>
        <w:bottom w:val="none" w:sz="0" w:space="0" w:color="auto"/>
        <w:right w:val="none" w:sz="0" w:space="0" w:color="auto"/>
      </w:divBdr>
    </w:div>
    <w:div w:id="1735159818">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635">
      <w:bodyDiv w:val="1"/>
      <w:marLeft w:val="0"/>
      <w:marRight w:val="0"/>
      <w:marTop w:val="0"/>
      <w:marBottom w:val="0"/>
      <w:divBdr>
        <w:top w:val="none" w:sz="0" w:space="0" w:color="auto"/>
        <w:left w:val="none" w:sz="0" w:space="0" w:color="auto"/>
        <w:bottom w:val="none" w:sz="0" w:space="0" w:color="auto"/>
        <w:right w:val="none" w:sz="0" w:space="0" w:color="auto"/>
      </w:divBdr>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74939389">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519635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66364397">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5364377">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8416">
      <w:bodyDiv w:val="1"/>
      <w:marLeft w:val="0"/>
      <w:marRight w:val="0"/>
      <w:marTop w:val="0"/>
      <w:marBottom w:val="0"/>
      <w:divBdr>
        <w:top w:val="none" w:sz="0" w:space="0" w:color="auto"/>
        <w:left w:val="none" w:sz="0" w:space="0" w:color="auto"/>
        <w:bottom w:val="none" w:sz="0" w:space="0" w:color="auto"/>
        <w:right w:val="none" w:sz="0" w:space="0" w:color="auto"/>
      </w:divBdr>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 w:id="2142335439">
      <w:bodyDiv w:val="1"/>
      <w:marLeft w:val="0"/>
      <w:marRight w:val="0"/>
      <w:marTop w:val="0"/>
      <w:marBottom w:val="0"/>
      <w:divBdr>
        <w:top w:val="none" w:sz="0" w:space="0" w:color="auto"/>
        <w:left w:val="none" w:sz="0" w:space="0" w:color="auto"/>
        <w:bottom w:val="none" w:sz="0" w:space="0" w:color="auto"/>
        <w:right w:val="none" w:sz="0" w:space="0" w:color="auto"/>
      </w:divBdr>
      <w:divsChild>
        <w:div w:id="2082211854">
          <w:marLeft w:val="480"/>
          <w:marRight w:val="0"/>
          <w:marTop w:val="0"/>
          <w:marBottom w:val="0"/>
          <w:divBdr>
            <w:top w:val="none" w:sz="0" w:space="0" w:color="auto"/>
            <w:left w:val="none" w:sz="0" w:space="0" w:color="auto"/>
            <w:bottom w:val="none" w:sz="0" w:space="0" w:color="auto"/>
            <w:right w:val="none" w:sz="0" w:space="0" w:color="auto"/>
          </w:divBdr>
          <w:divsChild>
            <w:div w:id="15562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242.png"/><Relationship Id="rId21" Type="http://schemas.openxmlformats.org/officeDocument/2006/relationships/hyperlink" Target="file:///C:\Users\ifons\Desktop\mostrar\Rev4.docx" TargetMode="External"/><Relationship Id="rId63" Type="http://schemas.openxmlformats.org/officeDocument/2006/relationships/image" Target="media/image18.png"/><Relationship Id="rId159" Type="http://schemas.openxmlformats.org/officeDocument/2006/relationships/image" Target="media/image113.png"/><Relationship Id="rId324" Type="http://schemas.openxmlformats.org/officeDocument/2006/relationships/image" Target="media/image261.png"/><Relationship Id="rId366" Type="http://schemas.openxmlformats.org/officeDocument/2006/relationships/hyperlink" Target="https://doi.org/10.1109/TAC.1971.1099826" TargetMode="External"/><Relationship Id="rId170" Type="http://schemas.openxmlformats.org/officeDocument/2006/relationships/image" Target="media/image124.png"/><Relationship Id="rId226" Type="http://schemas.openxmlformats.org/officeDocument/2006/relationships/image" Target="media/image180.png"/><Relationship Id="rId268" Type="http://schemas.openxmlformats.org/officeDocument/2006/relationships/image" Target="media/image222.png"/><Relationship Id="rId32" Type="http://schemas.openxmlformats.org/officeDocument/2006/relationships/hyperlink" Target="file:///C:\Users\ifons\Desktop\mostrar\Rev4.docx" TargetMode="External"/><Relationship Id="rId74" Type="http://schemas.openxmlformats.org/officeDocument/2006/relationships/image" Target="media/image29.png"/><Relationship Id="rId128" Type="http://schemas.openxmlformats.org/officeDocument/2006/relationships/image" Target="media/image82.png"/><Relationship Id="rId335" Type="http://schemas.openxmlformats.org/officeDocument/2006/relationships/image" Target="media/image265.png"/><Relationship Id="rId377" Type="http://schemas.openxmlformats.org/officeDocument/2006/relationships/hyperlink" Target="https://www.iso.org/standard/43464.html" TargetMode="External"/><Relationship Id="rId5" Type="http://schemas.openxmlformats.org/officeDocument/2006/relationships/numbering" Target="numbering.xml"/><Relationship Id="rId181" Type="http://schemas.openxmlformats.org/officeDocument/2006/relationships/image" Target="media/image135.png"/><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hyperlink" Target="file:///C:\Users\ifons\Desktop\mostrar\Rev4.docx" TargetMode="External"/><Relationship Id="rId139" Type="http://schemas.openxmlformats.org/officeDocument/2006/relationships/image" Target="media/image93.png"/><Relationship Id="rId290" Type="http://schemas.openxmlformats.org/officeDocument/2006/relationships/image" Target="media/image238.png"/><Relationship Id="rId304" Type="http://schemas.openxmlformats.org/officeDocument/2006/relationships/chart" Target="charts/chart13.xml"/><Relationship Id="rId346"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388" Type="http://schemas.openxmlformats.org/officeDocument/2006/relationships/hyperlink" Target="https://github.com/zhouzq-thu/HOGImage" TargetMode="External"/><Relationship Id="rId85" Type="http://schemas.openxmlformats.org/officeDocument/2006/relationships/image" Target="media/image40.jpeg"/><Relationship Id="rId150" Type="http://schemas.openxmlformats.org/officeDocument/2006/relationships/image" Target="media/image104.png"/><Relationship Id="rId192" Type="http://schemas.openxmlformats.org/officeDocument/2006/relationships/image" Target="media/image146.png"/><Relationship Id="rId206" Type="http://schemas.openxmlformats.org/officeDocument/2006/relationships/image" Target="media/image160.png"/><Relationship Id="rId248" Type="http://schemas.openxmlformats.org/officeDocument/2006/relationships/image" Target="media/image202.png"/><Relationship Id="rId12" Type="http://schemas.openxmlformats.org/officeDocument/2006/relationships/hyperlink" Target="file:///C:\Users\ifons\Desktop\mostrar\Rev4.docx" TargetMode="External"/><Relationship Id="rId108" Type="http://schemas.openxmlformats.org/officeDocument/2006/relationships/image" Target="media/image63.png"/><Relationship Id="rId315" Type="http://schemas.openxmlformats.org/officeDocument/2006/relationships/image" Target="media/image252.png"/><Relationship Id="rId357" Type="http://schemas.openxmlformats.org/officeDocument/2006/relationships/hyperlink" Target="https://github.com/AutoModelCar/AutoModelCarWiki/wiki" TargetMode="External"/><Relationship Id="rId54" Type="http://schemas.openxmlformats.org/officeDocument/2006/relationships/image" Target="media/image9.png"/><Relationship Id="rId96" Type="http://schemas.openxmlformats.org/officeDocument/2006/relationships/image" Target="media/image51.jpeg"/><Relationship Id="rId161" Type="http://schemas.openxmlformats.org/officeDocument/2006/relationships/image" Target="media/image115.png"/><Relationship Id="rId217" Type="http://schemas.openxmlformats.org/officeDocument/2006/relationships/image" Target="media/image171.png"/><Relationship Id="rId259" Type="http://schemas.openxmlformats.org/officeDocument/2006/relationships/image" Target="media/image213.png"/><Relationship Id="rId23" Type="http://schemas.openxmlformats.org/officeDocument/2006/relationships/hyperlink" Target="file:///C:\Users\ifons\Desktop\mostrar\Rev4.docx" TargetMode="External"/><Relationship Id="rId119" Type="http://schemas.openxmlformats.org/officeDocument/2006/relationships/image" Target="media/image73.png"/><Relationship Id="rId270" Type="http://schemas.openxmlformats.org/officeDocument/2006/relationships/image" Target="media/image224.png"/><Relationship Id="rId326" Type="http://schemas.openxmlformats.org/officeDocument/2006/relationships/hyperlink" Target="mailto:root@148.205.37.48" TargetMode="External"/><Relationship Id="rId65" Type="http://schemas.openxmlformats.org/officeDocument/2006/relationships/image" Target="media/image20.jpeg"/><Relationship Id="rId130" Type="http://schemas.openxmlformats.org/officeDocument/2006/relationships/image" Target="media/image84.png"/><Relationship Id="rId368" Type="http://schemas.openxmlformats.org/officeDocument/2006/relationships/hyperlink" Target="https://blog.roboflow.com/using-blur-in-computer-vision-preprocessing/" TargetMode="External"/><Relationship Id="rId172" Type="http://schemas.openxmlformats.org/officeDocument/2006/relationships/image" Target="media/image126.png"/><Relationship Id="rId228" Type="http://schemas.openxmlformats.org/officeDocument/2006/relationships/image" Target="media/image182.png"/><Relationship Id="rId281" Type="http://schemas.openxmlformats.org/officeDocument/2006/relationships/chart" Target="charts/chart3.xml"/><Relationship Id="rId337" Type="http://schemas.openxmlformats.org/officeDocument/2006/relationships/image" Target="media/image267.png"/><Relationship Id="rId34" Type="http://schemas.openxmlformats.org/officeDocument/2006/relationships/hyperlink" Target="file:///C:\Users\ifons\Desktop\mostrar\Rev4.docx" TargetMode="External"/><Relationship Id="rId76" Type="http://schemas.openxmlformats.org/officeDocument/2006/relationships/image" Target="media/image31.png"/><Relationship Id="rId141" Type="http://schemas.openxmlformats.org/officeDocument/2006/relationships/image" Target="media/image95.png"/><Relationship Id="rId379" Type="http://schemas.openxmlformats.org/officeDocument/2006/relationships/hyperlink" Target="https://navigation.ros.org/setup_guides/transformation/setup_transforms.html" TargetMode="External"/><Relationship Id="rId7" Type="http://schemas.openxmlformats.org/officeDocument/2006/relationships/settings" Target="settings.xml"/><Relationship Id="rId183" Type="http://schemas.openxmlformats.org/officeDocument/2006/relationships/image" Target="media/image137.png"/><Relationship Id="rId239" Type="http://schemas.openxmlformats.org/officeDocument/2006/relationships/image" Target="media/image193.png"/><Relationship Id="rId390" Type="http://schemas.openxmlformats.org/officeDocument/2006/relationships/fontTable" Target="fontTable.xml"/><Relationship Id="rId250" Type="http://schemas.openxmlformats.org/officeDocument/2006/relationships/image" Target="media/image204.png"/><Relationship Id="rId292" Type="http://schemas.openxmlformats.org/officeDocument/2006/relationships/chart" Target="charts/chart7.xml"/><Relationship Id="rId306" Type="http://schemas.openxmlformats.org/officeDocument/2006/relationships/image" Target="media/image246.png"/><Relationship Id="rId45" Type="http://schemas.openxmlformats.org/officeDocument/2006/relationships/image" Target="media/image3.png"/><Relationship Id="rId87" Type="http://schemas.openxmlformats.org/officeDocument/2006/relationships/image" Target="media/image42.jpeg"/><Relationship Id="rId110" Type="http://schemas.openxmlformats.org/officeDocument/2006/relationships/image" Target="media/image68.png"/><Relationship Id="rId348" Type="http://schemas.openxmlformats.org/officeDocument/2006/relationships/hyperlink" Target="http://wiki.ros.org/cv_bridge/Tutorials/UsingCvBridgeToConvertBetweenROSImagesAndOpenCVImages" TargetMode="External"/><Relationship Id="rId152" Type="http://schemas.openxmlformats.org/officeDocument/2006/relationships/image" Target="media/image106.png"/><Relationship Id="rId194" Type="http://schemas.openxmlformats.org/officeDocument/2006/relationships/image" Target="media/image148.png"/><Relationship Id="rId208" Type="http://schemas.openxmlformats.org/officeDocument/2006/relationships/image" Target="media/image162.png"/><Relationship Id="rId261" Type="http://schemas.openxmlformats.org/officeDocument/2006/relationships/image" Target="media/image215.png"/><Relationship Id="rId14" Type="http://schemas.openxmlformats.org/officeDocument/2006/relationships/hyperlink" Target="file:///C:\Users\ifons\Desktop\mostrar\Rev4.docx" TargetMode="External"/><Relationship Id="rId56" Type="http://schemas.openxmlformats.org/officeDocument/2006/relationships/image" Target="media/image11.png"/><Relationship Id="rId317" Type="http://schemas.openxmlformats.org/officeDocument/2006/relationships/image" Target="media/image254.png"/><Relationship Id="rId359" Type="http://schemas.openxmlformats.org/officeDocument/2006/relationships/hyperlink" Target="https://doi.org/10.1109/ccnc08.2007.212" TargetMode="External"/><Relationship Id="rId98" Type="http://schemas.openxmlformats.org/officeDocument/2006/relationships/image" Target="media/image53.jpeg"/><Relationship Id="rId121" Type="http://schemas.openxmlformats.org/officeDocument/2006/relationships/image" Target="media/image75.png"/><Relationship Id="rId163" Type="http://schemas.openxmlformats.org/officeDocument/2006/relationships/image" Target="media/image117.png"/><Relationship Id="rId219" Type="http://schemas.openxmlformats.org/officeDocument/2006/relationships/image" Target="media/image173.png"/><Relationship Id="rId370" Type="http://schemas.openxmlformats.org/officeDocument/2006/relationships/hyperlink" Target="https://docs.opencv.org/3.4/dc/d88/tutorial_traincascade.html" TargetMode="External"/><Relationship Id="rId230" Type="http://schemas.openxmlformats.org/officeDocument/2006/relationships/image" Target="media/image184.png"/><Relationship Id="rId25" Type="http://schemas.openxmlformats.org/officeDocument/2006/relationships/hyperlink" Target="file:///C:\Users\ifons\Desktop\mostrar\Rev4.docx" TargetMode="External"/><Relationship Id="rId67" Type="http://schemas.openxmlformats.org/officeDocument/2006/relationships/image" Target="media/image22.jpeg"/><Relationship Id="rId272" Type="http://schemas.openxmlformats.org/officeDocument/2006/relationships/image" Target="media/image226.png"/><Relationship Id="rId328" Type="http://schemas.openxmlformats.org/officeDocument/2006/relationships/hyperlink" Target="mailto:root@10.10.0.240" TargetMode="External"/><Relationship Id="rId132" Type="http://schemas.openxmlformats.org/officeDocument/2006/relationships/image" Target="media/image86.png"/><Relationship Id="rId174" Type="http://schemas.openxmlformats.org/officeDocument/2006/relationships/image" Target="media/image128.png"/><Relationship Id="rId381" Type="http://schemas.openxmlformats.org/officeDocument/2006/relationships/hyperlink" Target="https://www.sae.org/site/news/2019/01/sae-updates-j3016-automated-driving-graphic" TargetMode="External"/><Relationship Id="rId241" Type="http://schemas.openxmlformats.org/officeDocument/2006/relationships/image" Target="media/image195.png"/><Relationship Id="rId36" Type="http://schemas.openxmlformats.org/officeDocument/2006/relationships/hyperlink" Target="file:///C:\Users\ifons\Desktop\mostrar\Rev4.docx" TargetMode="External"/><Relationship Id="rId283" Type="http://schemas.openxmlformats.org/officeDocument/2006/relationships/image" Target="media/image233.png"/><Relationship Id="rId339" Type="http://schemas.openxmlformats.org/officeDocument/2006/relationships/image" Target="media/image268.png"/><Relationship Id="rId78" Type="http://schemas.openxmlformats.org/officeDocument/2006/relationships/image" Target="media/image33.png"/><Relationship Id="rId101" Type="http://schemas.openxmlformats.org/officeDocument/2006/relationships/image" Target="media/image56.jpeg"/><Relationship Id="rId143" Type="http://schemas.openxmlformats.org/officeDocument/2006/relationships/image" Target="media/image97.png"/><Relationship Id="rId185" Type="http://schemas.openxmlformats.org/officeDocument/2006/relationships/image" Target="media/image139.png"/><Relationship Id="rId350" Type="http://schemas.openxmlformats.org/officeDocument/2006/relationships/hyperlink" Target="https://doi.org/10.5198/jtlu.2019.1405" TargetMode="External"/><Relationship Id="rId9" Type="http://schemas.openxmlformats.org/officeDocument/2006/relationships/footnotes" Target="footnotes.xml"/><Relationship Id="rId210" Type="http://schemas.openxmlformats.org/officeDocument/2006/relationships/image" Target="media/image164.png"/><Relationship Id="rId252" Type="http://schemas.openxmlformats.org/officeDocument/2006/relationships/image" Target="media/image206.png"/><Relationship Id="rId294" Type="http://schemas.openxmlformats.org/officeDocument/2006/relationships/chart" Target="charts/chart8.xml"/><Relationship Id="rId308" Type="http://schemas.openxmlformats.org/officeDocument/2006/relationships/image" Target="media/image248.png"/><Relationship Id="rId47" Type="http://schemas.openxmlformats.org/officeDocument/2006/relationships/footer" Target="footer2.xml"/><Relationship Id="rId89" Type="http://schemas.openxmlformats.org/officeDocument/2006/relationships/image" Target="media/image44.png"/><Relationship Id="rId112" Type="http://schemas.openxmlformats.org/officeDocument/2006/relationships/image" Target="media/image65.png"/><Relationship Id="rId154" Type="http://schemas.openxmlformats.org/officeDocument/2006/relationships/image" Target="media/image108.png"/><Relationship Id="rId361" Type="http://schemas.openxmlformats.org/officeDocument/2006/relationships/hyperlink" Target="https://www.niksula.hut.fi/~janski/iwork/" TargetMode="External"/><Relationship Id="rId196" Type="http://schemas.openxmlformats.org/officeDocument/2006/relationships/image" Target="media/image150.png"/><Relationship Id="rId200" Type="http://schemas.openxmlformats.org/officeDocument/2006/relationships/image" Target="media/image154.png"/><Relationship Id="rId382" Type="http://schemas.openxmlformats.org/officeDocument/2006/relationships/hyperlink" Target="https://doi.org/10.1109/CVPR.2019.00560" TargetMode="External"/><Relationship Id="rId16" Type="http://schemas.openxmlformats.org/officeDocument/2006/relationships/hyperlink" Target="file:///C:\Users\ifons\Desktop\mostrar\Rev4.docx" TargetMode="External"/><Relationship Id="rId221" Type="http://schemas.openxmlformats.org/officeDocument/2006/relationships/image" Target="media/image175.png"/><Relationship Id="rId242" Type="http://schemas.openxmlformats.org/officeDocument/2006/relationships/image" Target="media/image196.png"/><Relationship Id="rId263" Type="http://schemas.openxmlformats.org/officeDocument/2006/relationships/image" Target="media/image217.png"/><Relationship Id="rId284" Type="http://schemas.openxmlformats.org/officeDocument/2006/relationships/chart" Target="charts/chart5.xml"/><Relationship Id="rId319" Type="http://schemas.openxmlformats.org/officeDocument/2006/relationships/image" Target="media/image256.png"/><Relationship Id="rId37" Type="http://schemas.openxmlformats.org/officeDocument/2006/relationships/hyperlink" Target="file:///C:\Users\ifons\Desktop\mostrar\Rev4.docx" TargetMode="External"/><Relationship Id="rId58" Type="http://schemas.openxmlformats.org/officeDocument/2006/relationships/image" Target="media/image13.png"/><Relationship Id="rId79" Type="http://schemas.openxmlformats.org/officeDocument/2006/relationships/image" Target="media/image34.png"/><Relationship Id="rId102" Type="http://schemas.openxmlformats.org/officeDocument/2006/relationships/image" Target="media/image57.jpeg"/><Relationship Id="rId123" Type="http://schemas.openxmlformats.org/officeDocument/2006/relationships/image" Target="media/image77.png"/><Relationship Id="rId144" Type="http://schemas.openxmlformats.org/officeDocument/2006/relationships/image" Target="media/image98.png"/><Relationship Id="rId330" Type="http://schemas.openxmlformats.org/officeDocument/2006/relationships/hyperlink" Target="mailto:root@192.168.1.199" TargetMode="External"/><Relationship Id="rId90" Type="http://schemas.openxmlformats.org/officeDocument/2006/relationships/image" Target="media/image45.png"/><Relationship Id="rId165" Type="http://schemas.openxmlformats.org/officeDocument/2006/relationships/image" Target="media/image119.png"/><Relationship Id="rId186" Type="http://schemas.openxmlformats.org/officeDocument/2006/relationships/image" Target="media/image140.png"/><Relationship Id="rId351" Type="http://schemas.openxmlformats.org/officeDocument/2006/relationships/hyperlink" Target="https://github.com/Flperez/AP-automodelcar" TargetMode="External"/><Relationship Id="rId372" Type="http://schemas.openxmlformats.org/officeDocument/2006/relationships/hyperlink" Target="https://docs.opencv.org/4.x/d4/d13/tutorial_py_filtering.html" TargetMode="External"/><Relationship Id="rId211" Type="http://schemas.openxmlformats.org/officeDocument/2006/relationships/image" Target="media/image165.png"/><Relationship Id="rId232" Type="http://schemas.openxmlformats.org/officeDocument/2006/relationships/image" Target="media/image186.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chart" Target="charts/chart9.xml"/><Relationship Id="rId309" Type="http://schemas.openxmlformats.org/officeDocument/2006/relationships/chart" Target="charts/chart15.xml"/><Relationship Id="rId27" Type="http://schemas.openxmlformats.org/officeDocument/2006/relationships/hyperlink" Target="file:///C:\Users\ifons\Desktop\mostrar\Rev4.docx" TargetMode="External"/><Relationship Id="rId48" Type="http://schemas.openxmlformats.org/officeDocument/2006/relationships/hyperlink" Target="https://docs.ros2.org/latest/api/std_msgs/msg/Header.html" TargetMode="External"/><Relationship Id="rId69" Type="http://schemas.openxmlformats.org/officeDocument/2006/relationships/image" Target="media/image24.png"/><Relationship Id="rId113" Type="http://schemas.openxmlformats.org/officeDocument/2006/relationships/image" Target="media/image66.png"/><Relationship Id="rId134" Type="http://schemas.openxmlformats.org/officeDocument/2006/relationships/image" Target="media/image88.png"/><Relationship Id="rId320" Type="http://schemas.openxmlformats.org/officeDocument/2006/relationships/image" Target="media/image257.png"/><Relationship Id="rId80" Type="http://schemas.openxmlformats.org/officeDocument/2006/relationships/image" Target="media/image35.jpe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341" Type="http://schemas.openxmlformats.org/officeDocument/2006/relationships/image" Target="media/image270.png"/><Relationship Id="rId362" Type="http://schemas.openxmlformats.org/officeDocument/2006/relationships/hyperlink" Target="https://doi.org/10.1007/10984697_1" TargetMode="External"/><Relationship Id="rId383" Type="http://schemas.openxmlformats.org/officeDocument/2006/relationships/hyperlink" Target="https://answers.opencv.org/question/26818/svm-bias-on-weights-of-positives-and-negatives/" TargetMode="External"/><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97.png"/><Relationship Id="rId264" Type="http://schemas.openxmlformats.org/officeDocument/2006/relationships/image" Target="media/image218.png"/><Relationship Id="rId285" Type="http://schemas.openxmlformats.org/officeDocument/2006/relationships/image" Target="media/image234.png"/><Relationship Id="rId17" Type="http://schemas.openxmlformats.org/officeDocument/2006/relationships/hyperlink" Target="file:///C:\Users\ifons\Desktop\mostrar\Rev4.docx" TargetMode="External"/><Relationship Id="rId38" Type="http://schemas.openxmlformats.org/officeDocument/2006/relationships/hyperlink" Target="file:///C:\Users\ifons\Desktop\mostrar\Rev4.docx" TargetMode="External"/><Relationship Id="rId59" Type="http://schemas.openxmlformats.org/officeDocument/2006/relationships/image" Target="media/image14.png"/><Relationship Id="rId103" Type="http://schemas.openxmlformats.org/officeDocument/2006/relationships/image" Target="media/image58.jpeg"/><Relationship Id="rId124" Type="http://schemas.openxmlformats.org/officeDocument/2006/relationships/image" Target="media/image78.png"/><Relationship Id="rId310" Type="http://schemas.openxmlformats.org/officeDocument/2006/relationships/chart" Target="charts/chart16.xml"/><Relationship Id="rId70" Type="http://schemas.openxmlformats.org/officeDocument/2006/relationships/image" Target="media/image25.png"/><Relationship Id="rId91" Type="http://schemas.openxmlformats.org/officeDocument/2006/relationships/image" Target="media/image46.png"/><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331" Type="http://schemas.openxmlformats.org/officeDocument/2006/relationships/hyperlink" Target="https://github.com/ITAM-Robotica/Eagle_Knights-Wiki/wiki" TargetMode="External"/><Relationship Id="rId352" Type="http://schemas.openxmlformats.org/officeDocument/2006/relationships/hyperlink" Target="https://www.sas.upenn.edu/~jesusfv/filters_format.pdf" TargetMode="External"/><Relationship Id="rId373" Type="http://schemas.openxmlformats.org/officeDocument/2006/relationships/hyperlink" Target="https://github.com/OmarPerezReyes/AutoModelCar_2023_UPV" TargetMode="External"/><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8.png"/><Relationship Id="rId28" Type="http://schemas.openxmlformats.org/officeDocument/2006/relationships/hyperlink" Target="file:///C:\Users\ifons\Desktop\mostrar\Rev4.docx" TargetMode="External"/><Relationship Id="rId49" Type="http://schemas.openxmlformats.org/officeDocument/2006/relationships/image" Target="media/image4.png"/><Relationship Id="rId114" Type="http://schemas.openxmlformats.org/officeDocument/2006/relationships/image" Target="media/image67.png"/><Relationship Id="rId275" Type="http://schemas.openxmlformats.org/officeDocument/2006/relationships/image" Target="media/image229.png"/><Relationship Id="rId296" Type="http://schemas.openxmlformats.org/officeDocument/2006/relationships/image" Target="media/image241.png"/><Relationship Id="rId300" Type="http://schemas.openxmlformats.org/officeDocument/2006/relationships/image" Target="media/image243.png"/><Relationship Id="rId60" Type="http://schemas.openxmlformats.org/officeDocument/2006/relationships/image" Target="media/image15.png"/><Relationship Id="rId81" Type="http://schemas.openxmlformats.org/officeDocument/2006/relationships/image" Target="media/image36.jpe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321" Type="http://schemas.openxmlformats.org/officeDocument/2006/relationships/image" Target="media/image258.png"/><Relationship Id="rId342" Type="http://schemas.openxmlformats.org/officeDocument/2006/relationships/hyperlink" Target="https://la.mathworks.com/help/ros/ug/access-the-tf-transformation-tree-in-ros.html" TargetMode="External"/><Relationship Id="rId363" Type="http://schemas.openxmlformats.org/officeDocument/2006/relationships/hyperlink" Target="https://doi.org/10.1109/JPROC.2011.2132790" TargetMode="External"/><Relationship Id="rId384" Type="http://schemas.openxmlformats.org/officeDocument/2006/relationships/hyperlink" Target="https://doi.org/10.1016/j.adhoc.2022.102978" TargetMode="External"/><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98.png"/><Relationship Id="rId18" Type="http://schemas.openxmlformats.org/officeDocument/2006/relationships/hyperlink" Target="file:///C:\Users\ifons\Desktop\mostrar\Rev4.docx" TargetMode="External"/><Relationship Id="rId39" Type="http://schemas.openxmlformats.org/officeDocument/2006/relationships/hyperlink" Target="file:///C:\Users\ifons\Desktop\mostrar\Rev4.docx" TargetMode="External"/><Relationship Id="rId265" Type="http://schemas.openxmlformats.org/officeDocument/2006/relationships/image" Target="media/image219.png"/><Relationship Id="rId286" Type="http://schemas.openxmlformats.org/officeDocument/2006/relationships/image" Target="media/image235.png"/><Relationship Id="rId50" Type="http://schemas.openxmlformats.org/officeDocument/2006/relationships/image" Target="media/image5.png"/><Relationship Id="rId104" Type="http://schemas.openxmlformats.org/officeDocument/2006/relationships/image" Target="media/image59.jpe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311" Type="http://schemas.openxmlformats.org/officeDocument/2006/relationships/image" Target="media/image249.png"/><Relationship Id="rId332" Type="http://schemas.openxmlformats.org/officeDocument/2006/relationships/hyperlink" Target="https://github.com/ifonsecaz/Automodelcar-tests" TargetMode="External"/><Relationship Id="rId353" Type="http://schemas.openxmlformats.org/officeDocument/2006/relationships/hyperlink" Target="https://www.cvlibs.net/publications/Geiger2013IJRR.pdf" TargetMode="External"/><Relationship Id="rId374" Type="http://schemas.openxmlformats.org/officeDocument/2006/relationships/hyperlink" Target="https://doi.org/10.4249/scholarpedia.9775" TargetMode="External"/><Relationship Id="rId71" Type="http://schemas.openxmlformats.org/officeDocument/2006/relationships/image" Target="media/image26.png"/><Relationship Id="rId92" Type="http://schemas.openxmlformats.org/officeDocument/2006/relationships/image" Target="media/image47.png"/><Relationship Id="rId213" Type="http://schemas.openxmlformats.org/officeDocument/2006/relationships/image" Target="media/image167.png"/><Relationship Id="rId234" Type="http://schemas.openxmlformats.org/officeDocument/2006/relationships/image" Target="media/image188.png"/><Relationship Id="rId2" Type="http://schemas.openxmlformats.org/officeDocument/2006/relationships/customXml" Target="../customXml/item2.xml"/><Relationship Id="rId29" Type="http://schemas.openxmlformats.org/officeDocument/2006/relationships/hyperlink" Target="file:///C:\Users\ifons\Desktop\mostrar\Rev4.docx" TargetMode="External"/><Relationship Id="rId255" Type="http://schemas.openxmlformats.org/officeDocument/2006/relationships/image" Target="media/image209.png"/><Relationship Id="rId276" Type="http://schemas.openxmlformats.org/officeDocument/2006/relationships/chart" Target="charts/chart1.xml"/><Relationship Id="rId297" Type="http://schemas.openxmlformats.org/officeDocument/2006/relationships/chart" Target="charts/chart10.xml"/><Relationship Id="rId40" Type="http://schemas.openxmlformats.org/officeDocument/2006/relationships/hyperlink" Target="file:///C:\Users\ifons\Desktop\mostrar\Rev4.docx" TargetMode="External"/><Relationship Id="rId115" Type="http://schemas.openxmlformats.org/officeDocument/2006/relationships/image" Target="media/image70.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301" Type="http://schemas.openxmlformats.org/officeDocument/2006/relationships/image" Target="media/image244.png"/><Relationship Id="rId322" Type="http://schemas.openxmlformats.org/officeDocument/2006/relationships/image" Target="media/image259.png"/><Relationship Id="rId343" Type="http://schemas.openxmlformats.org/officeDocument/2006/relationships/hyperlink" Target="https://doi.org/10.5121/ijgca.2012.3304" TargetMode="External"/><Relationship Id="rId364" Type="http://schemas.openxmlformats.org/officeDocument/2006/relationships/hyperlink" Target="https://sagroups.ieee.org/2846/" TargetMode="External"/><Relationship Id="rId61" Type="http://schemas.openxmlformats.org/officeDocument/2006/relationships/image" Target="media/image16.png"/><Relationship Id="rId82" Type="http://schemas.openxmlformats.org/officeDocument/2006/relationships/image" Target="media/image37.jpe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hyperlink" Target="https://towardsdatascience.com/hog-histogram-of-oriented-gradients-67ecd887675f" TargetMode="External"/><Relationship Id="rId19" Type="http://schemas.openxmlformats.org/officeDocument/2006/relationships/hyperlink" Target="file:///C:\Users\ifons\Desktop\mostrar\Rev4.docx" TargetMode="External"/><Relationship Id="rId224" Type="http://schemas.openxmlformats.org/officeDocument/2006/relationships/image" Target="media/image178.png"/><Relationship Id="rId245" Type="http://schemas.openxmlformats.org/officeDocument/2006/relationships/image" Target="media/image199.png"/><Relationship Id="rId266" Type="http://schemas.openxmlformats.org/officeDocument/2006/relationships/image" Target="media/image220.png"/><Relationship Id="rId287" Type="http://schemas.openxmlformats.org/officeDocument/2006/relationships/image" Target="media/image236.png"/><Relationship Id="rId30" Type="http://schemas.openxmlformats.org/officeDocument/2006/relationships/hyperlink" Target="file:///C:\Users\ifons\Desktop\mostrar\Rev4.docx" TargetMode="External"/><Relationship Id="rId105" Type="http://schemas.openxmlformats.org/officeDocument/2006/relationships/image" Target="media/image60.jpe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312" Type="http://schemas.openxmlformats.org/officeDocument/2006/relationships/image" Target="media/image250.png"/><Relationship Id="rId333" Type="http://schemas.openxmlformats.org/officeDocument/2006/relationships/image" Target="media/image263.png"/><Relationship Id="rId354" Type="http://schemas.openxmlformats.org/officeDocument/2006/relationships/hyperlink" Target="https://doi.org/10.1109/CVPR.2012.6248074" TargetMode="External"/><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8.jpeg"/><Relationship Id="rId189" Type="http://schemas.openxmlformats.org/officeDocument/2006/relationships/image" Target="media/image143.png"/><Relationship Id="rId375" Type="http://schemas.openxmlformats.org/officeDocument/2006/relationships/hyperlink" Target="https://pointclouds.org/documentation/structpcl_1_1_point_x_y_z_r_g_b_a.html.%20" TargetMode="External"/><Relationship Id="rId3" Type="http://schemas.openxmlformats.org/officeDocument/2006/relationships/customXml" Target="../customXml/item3.xml"/><Relationship Id="rId214" Type="http://schemas.openxmlformats.org/officeDocument/2006/relationships/image" Target="media/image168.png"/><Relationship Id="rId235" Type="http://schemas.openxmlformats.org/officeDocument/2006/relationships/image" Target="media/image189.png"/><Relationship Id="rId256" Type="http://schemas.openxmlformats.org/officeDocument/2006/relationships/image" Target="media/image210.png"/><Relationship Id="rId277" Type="http://schemas.openxmlformats.org/officeDocument/2006/relationships/chart" Target="charts/chart2.xml"/><Relationship Id="rId298" Type="http://schemas.openxmlformats.org/officeDocument/2006/relationships/chart" Target="charts/chart11.xml"/><Relationship Id="rId116" Type="http://schemas.openxmlformats.org/officeDocument/2006/relationships/image" Target="media/image700.png"/><Relationship Id="rId137" Type="http://schemas.openxmlformats.org/officeDocument/2006/relationships/image" Target="media/image91.png"/><Relationship Id="rId158" Type="http://schemas.openxmlformats.org/officeDocument/2006/relationships/image" Target="media/image112.png"/><Relationship Id="rId302" Type="http://schemas.openxmlformats.org/officeDocument/2006/relationships/chart" Target="charts/chart12.xml"/><Relationship Id="rId323" Type="http://schemas.openxmlformats.org/officeDocument/2006/relationships/image" Target="media/image260.png"/><Relationship Id="rId344" Type="http://schemas.openxmlformats.org/officeDocument/2006/relationships/hyperlink" Target="https://github.com/Victor-ayala/autoModelCar" TargetMode="External"/><Relationship Id="rId20" Type="http://schemas.openxmlformats.org/officeDocument/2006/relationships/hyperlink" Target="file:///C:\Users\ifons\Desktop\mostrar\Rev4.docx" TargetMode="External"/><Relationship Id="rId41" Type="http://schemas.openxmlformats.org/officeDocument/2006/relationships/hyperlink" Target="file:///C:\Users\ifons\Desktop\mostrar\Rev4.docx" TargetMode="External"/><Relationship Id="rId62" Type="http://schemas.openxmlformats.org/officeDocument/2006/relationships/image" Target="media/image17.png"/><Relationship Id="rId83" Type="http://schemas.openxmlformats.org/officeDocument/2006/relationships/image" Target="media/image38.png"/><Relationship Id="rId179" Type="http://schemas.openxmlformats.org/officeDocument/2006/relationships/image" Target="media/image133.png"/><Relationship Id="rId365" Type="http://schemas.openxmlformats.org/officeDocument/2006/relationships/hyperlink" Target="https://www.gttwireless.com/dsrc-vs-c-v2x-comparing-the-connected-vehicles-technologies/" TargetMode="External"/><Relationship Id="rId386" Type="http://schemas.openxmlformats.org/officeDocument/2006/relationships/hyperlink" Target="https://www.ibm.com/topics/convolutional-neural-networks" TargetMode="External"/><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9.jpeg"/><Relationship Id="rId246" Type="http://schemas.openxmlformats.org/officeDocument/2006/relationships/image" Target="media/image200.png"/><Relationship Id="rId267" Type="http://schemas.openxmlformats.org/officeDocument/2006/relationships/image" Target="media/image221.png"/><Relationship Id="rId288" Type="http://schemas.openxmlformats.org/officeDocument/2006/relationships/chart" Target="charts/chart6.xml"/><Relationship Id="rId106" Type="http://schemas.openxmlformats.org/officeDocument/2006/relationships/image" Target="media/image61.jpeg"/><Relationship Id="rId127" Type="http://schemas.openxmlformats.org/officeDocument/2006/relationships/image" Target="media/image81.png"/><Relationship Id="rId313" Type="http://schemas.openxmlformats.org/officeDocument/2006/relationships/image" Target="media/image251.png"/><Relationship Id="rId10" Type="http://schemas.openxmlformats.org/officeDocument/2006/relationships/endnotes" Target="endnotes.xml"/><Relationship Id="rId31" Type="http://schemas.openxmlformats.org/officeDocument/2006/relationships/hyperlink" Target="file:///C:\Users\ifons\Desktop\mostrar\Rev4.docx" TargetMode="External"/><Relationship Id="rId52" Type="http://schemas.openxmlformats.org/officeDocument/2006/relationships/image" Target="media/image7.png"/><Relationship Id="rId73" Type="http://schemas.openxmlformats.org/officeDocument/2006/relationships/image" Target="media/image28.png"/><Relationship Id="rId94" Type="http://schemas.openxmlformats.org/officeDocument/2006/relationships/image" Target="media/image49.jpeg"/><Relationship Id="rId148" Type="http://schemas.openxmlformats.org/officeDocument/2006/relationships/image" Target="media/image102.png"/><Relationship Id="rId169" Type="http://schemas.openxmlformats.org/officeDocument/2006/relationships/image" Target="media/image123.png"/><Relationship Id="rId334" Type="http://schemas.openxmlformats.org/officeDocument/2006/relationships/image" Target="media/image264.png"/><Relationship Id="rId355" Type="http://schemas.openxmlformats.org/officeDocument/2006/relationships/hyperlink" Target="https://doi.org/10.1002/9780470740637" TargetMode="External"/><Relationship Id="rId376" Type="http://schemas.openxmlformats.org/officeDocument/2006/relationships/hyperlink" Target="http://arxiv.org/abs/1506.01497" TargetMode="External"/><Relationship Id="rId4" Type="http://schemas.openxmlformats.org/officeDocument/2006/relationships/customXml" Target="../customXml/item4.xml"/><Relationship Id="rId180" Type="http://schemas.openxmlformats.org/officeDocument/2006/relationships/image" Target="media/image134.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11.png"/><Relationship Id="rId278" Type="http://schemas.openxmlformats.org/officeDocument/2006/relationships/image" Target="media/image230.png"/><Relationship Id="rId303" Type="http://schemas.openxmlformats.org/officeDocument/2006/relationships/image" Target="media/image245.png"/><Relationship Id="rId42" Type="http://schemas.openxmlformats.org/officeDocument/2006/relationships/hyperlink" Target="file:///C:\Users\ifons\Desktop\mostrar\Rev4.docx" TargetMode="External"/><Relationship Id="rId84" Type="http://schemas.openxmlformats.org/officeDocument/2006/relationships/image" Target="media/image39.jpeg"/><Relationship Id="rId138" Type="http://schemas.openxmlformats.org/officeDocument/2006/relationships/image" Target="media/image92.png"/><Relationship Id="rId345" Type="http://schemas.openxmlformats.org/officeDocument/2006/relationships/hyperlink" Target="https://www.kalmanfilter.net/" TargetMode="External"/><Relationship Id="rId387" Type="http://schemas.openxmlformats.org/officeDocument/2006/relationships/hyperlink" Target="https://github.com/Zetinator/ai_controlled_car" TargetMode="External"/><Relationship Id="rId191" Type="http://schemas.openxmlformats.org/officeDocument/2006/relationships/image" Target="media/image145.png"/><Relationship Id="rId205" Type="http://schemas.openxmlformats.org/officeDocument/2006/relationships/image" Target="media/image159.png"/><Relationship Id="rId247" Type="http://schemas.openxmlformats.org/officeDocument/2006/relationships/image" Target="media/image201.png"/><Relationship Id="rId107" Type="http://schemas.openxmlformats.org/officeDocument/2006/relationships/image" Target="media/image62.png"/><Relationship Id="rId289" Type="http://schemas.openxmlformats.org/officeDocument/2006/relationships/image" Target="media/image237.png"/><Relationship Id="rId11" Type="http://schemas.openxmlformats.org/officeDocument/2006/relationships/image" Target="media/image1.jpeg"/><Relationship Id="rId53" Type="http://schemas.openxmlformats.org/officeDocument/2006/relationships/image" Target="media/image8.png"/><Relationship Id="rId149" Type="http://schemas.openxmlformats.org/officeDocument/2006/relationships/image" Target="media/image103.png"/><Relationship Id="rId314" Type="http://schemas.openxmlformats.org/officeDocument/2006/relationships/chart" Target="charts/chart17.xml"/><Relationship Id="rId356" Type="http://schemas.openxmlformats.org/officeDocument/2006/relationships/hyperlink" Target="https://github.com/AutoModelCar/AutoModelCarWiki/wiki/Hardware-(AutoNOMOS-Model-v2)" TargetMode="External"/><Relationship Id="rId95" Type="http://schemas.openxmlformats.org/officeDocument/2006/relationships/image" Target="media/image50.jpeg"/><Relationship Id="rId160" Type="http://schemas.openxmlformats.org/officeDocument/2006/relationships/image" Target="media/image114.png"/><Relationship Id="rId216" Type="http://schemas.openxmlformats.org/officeDocument/2006/relationships/image" Target="media/image170.png"/><Relationship Id="rId258" Type="http://schemas.openxmlformats.org/officeDocument/2006/relationships/image" Target="media/image212.png"/><Relationship Id="rId22" Type="http://schemas.openxmlformats.org/officeDocument/2006/relationships/hyperlink" Target="file:///C:\Users\ifons\Desktop\mostrar\Rev4.docx" TargetMode="External"/><Relationship Id="rId64" Type="http://schemas.openxmlformats.org/officeDocument/2006/relationships/image" Target="media/image19.jpeg"/><Relationship Id="rId118" Type="http://schemas.openxmlformats.org/officeDocument/2006/relationships/image" Target="media/image72.png"/><Relationship Id="rId325" Type="http://schemas.openxmlformats.org/officeDocument/2006/relationships/image" Target="media/image262.png"/><Relationship Id="rId367" Type="http://schemas.openxmlformats.org/officeDocument/2006/relationships/hyperlink" Target="https://doi.org/10.1016/j.trpro.2018.10.103" TargetMode="External"/><Relationship Id="rId171" Type="http://schemas.openxmlformats.org/officeDocument/2006/relationships/image" Target="media/image125.png"/><Relationship Id="rId227" Type="http://schemas.openxmlformats.org/officeDocument/2006/relationships/image" Target="media/image181.jpeg"/><Relationship Id="rId269" Type="http://schemas.openxmlformats.org/officeDocument/2006/relationships/image" Target="media/image223.png"/><Relationship Id="rId33" Type="http://schemas.openxmlformats.org/officeDocument/2006/relationships/hyperlink" Target="file:///C:\Users\ifons\Desktop\mostrar\Rev4.docx" TargetMode="External"/><Relationship Id="rId129" Type="http://schemas.openxmlformats.org/officeDocument/2006/relationships/image" Target="media/image83.png"/><Relationship Id="rId280" Type="http://schemas.openxmlformats.org/officeDocument/2006/relationships/image" Target="media/image232.png"/><Relationship Id="rId336" Type="http://schemas.openxmlformats.org/officeDocument/2006/relationships/image" Target="media/image266.png"/><Relationship Id="rId75" Type="http://schemas.openxmlformats.org/officeDocument/2006/relationships/image" Target="media/image30.png"/><Relationship Id="rId140" Type="http://schemas.openxmlformats.org/officeDocument/2006/relationships/image" Target="media/image94.png"/><Relationship Id="rId182" Type="http://schemas.openxmlformats.org/officeDocument/2006/relationships/image" Target="media/image136.png"/><Relationship Id="rId378" Type="http://schemas.openxmlformats.org/officeDocument/2006/relationships/hyperlink" Target="https://pyimagesearch.com/2015/12/07/local-binary-patterns-with-python-opencv/" TargetMode="External"/><Relationship Id="rId6" Type="http://schemas.openxmlformats.org/officeDocument/2006/relationships/styles" Target="styles.xml"/><Relationship Id="rId238" Type="http://schemas.openxmlformats.org/officeDocument/2006/relationships/image" Target="media/image192.png"/><Relationship Id="rId291" Type="http://schemas.openxmlformats.org/officeDocument/2006/relationships/image" Target="media/image239.png"/><Relationship Id="rId305" Type="http://schemas.openxmlformats.org/officeDocument/2006/relationships/chart" Target="charts/chart14.xml"/><Relationship Id="rId347" Type="http://schemas.openxmlformats.org/officeDocument/2006/relationships/hyperlink" Target="http://wiki.ros.org/catkin/workspaces" TargetMode="External"/><Relationship Id="rId44" Type="http://schemas.openxmlformats.org/officeDocument/2006/relationships/image" Target="media/image2.png"/><Relationship Id="rId86" Type="http://schemas.openxmlformats.org/officeDocument/2006/relationships/image" Target="media/image41.jpeg"/><Relationship Id="rId151" Type="http://schemas.openxmlformats.org/officeDocument/2006/relationships/image" Target="media/image105.png"/><Relationship Id="rId389" Type="http://schemas.openxmlformats.org/officeDocument/2006/relationships/footer" Target="footer4.xml"/><Relationship Id="rId193" Type="http://schemas.openxmlformats.org/officeDocument/2006/relationships/image" Target="media/image147.png"/><Relationship Id="rId207" Type="http://schemas.openxmlformats.org/officeDocument/2006/relationships/image" Target="media/image161.png"/><Relationship Id="rId249" Type="http://schemas.openxmlformats.org/officeDocument/2006/relationships/image" Target="media/image203.png"/><Relationship Id="rId13" Type="http://schemas.openxmlformats.org/officeDocument/2006/relationships/hyperlink" Target="file:///C:\Users\ifons\Desktop\mostrar\Rev4.docx" TargetMode="External"/><Relationship Id="rId109" Type="http://schemas.openxmlformats.org/officeDocument/2006/relationships/image" Target="media/image64.png"/><Relationship Id="rId260" Type="http://schemas.openxmlformats.org/officeDocument/2006/relationships/image" Target="media/image214.png"/><Relationship Id="rId316" Type="http://schemas.openxmlformats.org/officeDocument/2006/relationships/image" Target="media/image253.png"/><Relationship Id="rId55" Type="http://schemas.openxmlformats.org/officeDocument/2006/relationships/image" Target="media/image10.png"/><Relationship Id="rId97" Type="http://schemas.openxmlformats.org/officeDocument/2006/relationships/image" Target="media/image52.jpeg"/><Relationship Id="rId120" Type="http://schemas.openxmlformats.org/officeDocument/2006/relationships/image" Target="media/image74.png"/><Relationship Id="rId358" Type="http://schemas.openxmlformats.org/officeDocument/2006/relationships/hyperlink" Target="https://www.ift.org.mx/sites/default/files/industria/temasrelevantes/17437/documentos/documentodereferenciaidentificaciondenecesidadesstien59ghz_0.pdf" TargetMode="External"/><Relationship Id="rId162" Type="http://schemas.openxmlformats.org/officeDocument/2006/relationships/image" Target="media/image116.png"/><Relationship Id="rId218" Type="http://schemas.openxmlformats.org/officeDocument/2006/relationships/image" Target="media/image172.png"/><Relationship Id="rId271" Type="http://schemas.openxmlformats.org/officeDocument/2006/relationships/image" Target="media/image225.png"/><Relationship Id="rId24" Type="http://schemas.openxmlformats.org/officeDocument/2006/relationships/hyperlink" Target="file:///C:\Users\ifons\Desktop\mostrar\Rev4.docx" TargetMode="External"/><Relationship Id="rId66" Type="http://schemas.openxmlformats.org/officeDocument/2006/relationships/image" Target="media/image21.jpeg"/><Relationship Id="rId131" Type="http://schemas.openxmlformats.org/officeDocument/2006/relationships/image" Target="media/image85.png"/><Relationship Id="rId327" Type="http://schemas.openxmlformats.org/officeDocument/2006/relationships/hyperlink" Target="mailto:root@10.3.79.41" TargetMode="External"/><Relationship Id="rId369" Type="http://schemas.openxmlformats.org/officeDocument/2006/relationships/hyperlink" Target="https://docs.opencv.org/3.4/db/d28/tutorial_cascade_classifier.html" TargetMode="External"/><Relationship Id="rId173" Type="http://schemas.openxmlformats.org/officeDocument/2006/relationships/image" Target="media/image127.png"/><Relationship Id="rId229" Type="http://schemas.openxmlformats.org/officeDocument/2006/relationships/image" Target="media/image183.png"/><Relationship Id="rId380" Type="http://schemas.openxmlformats.org/officeDocument/2006/relationships/hyperlink" Target="https://doi.org/10.1016/j.gltp.2021.08.044" TargetMode="External"/><Relationship Id="rId240" Type="http://schemas.openxmlformats.org/officeDocument/2006/relationships/image" Target="media/image194.png"/><Relationship Id="rId35" Type="http://schemas.openxmlformats.org/officeDocument/2006/relationships/hyperlink" Target="file:///C:\Users\ifons\Desktop\mostrar\Rev4.docx" TargetMode="External"/><Relationship Id="rId77" Type="http://schemas.openxmlformats.org/officeDocument/2006/relationships/image" Target="media/image32.png"/><Relationship Id="rId100" Type="http://schemas.openxmlformats.org/officeDocument/2006/relationships/image" Target="media/image55.jpeg"/><Relationship Id="rId282" Type="http://schemas.openxmlformats.org/officeDocument/2006/relationships/chart" Target="charts/chart4.xml"/><Relationship Id="rId338" Type="http://schemas.openxmlformats.org/officeDocument/2006/relationships/footer" Target="footer3.xml"/><Relationship Id="rId8" Type="http://schemas.openxmlformats.org/officeDocument/2006/relationships/webSettings" Target="webSettings.xml"/><Relationship Id="rId142" Type="http://schemas.openxmlformats.org/officeDocument/2006/relationships/image" Target="media/image96.png"/><Relationship Id="rId184" Type="http://schemas.openxmlformats.org/officeDocument/2006/relationships/image" Target="media/image138.png"/><Relationship Id="rId391" Type="http://schemas.openxmlformats.org/officeDocument/2006/relationships/theme" Target="theme/theme1.xml"/><Relationship Id="rId251" Type="http://schemas.openxmlformats.org/officeDocument/2006/relationships/image" Target="media/image205.png"/><Relationship Id="rId46" Type="http://schemas.openxmlformats.org/officeDocument/2006/relationships/footer" Target="footer1.xml"/><Relationship Id="rId293" Type="http://schemas.openxmlformats.org/officeDocument/2006/relationships/image" Target="media/image240.png"/><Relationship Id="rId307" Type="http://schemas.openxmlformats.org/officeDocument/2006/relationships/image" Target="media/image247.png"/><Relationship Id="rId349" Type="http://schemas.openxmlformats.org/officeDocument/2006/relationships/hyperlink" Target="http://wiki.ros.org/es" TargetMode="External"/><Relationship Id="rId88" Type="http://schemas.openxmlformats.org/officeDocument/2006/relationships/image" Target="media/image43.jpeg"/><Relationship Id="rId111" Type="http://schemas.openxmlformats.org/officeDocument/2006/relationships/image" Target="media/image69.png"/><Relationship Id="rId153" Type="http://schemas.openxmlformats.org/officeDocument/2006/relationships/image" Target="media/image107.png"/><Relationship Id="rId195" Type="http://schemas.openxmlformats.org/officeDocument/2006/relationships/image" Target="media/image149.png"/><Relationship Id="rId209" Type="http://schemas.openxmlformats.org/officeDocument/2006/relationships/image" Target="media/image163.png"/><Relationship Id="rId360" Type="http://schemas.openxmlformats.org/officeDocument/2006/relationships/hyperlink" Target="http://arxiv.org/abs/1704.05519.%20" TargetMode="External"/><Relationship Id="rId220" Type="http://schemas.openxmlformats.org/officeDocument/2006/relationships/image" Target="media/image174.png"/><Relationship Id="rId15" Type="http://schemas.openxmlformats.org/officeDocument/2006/relationships/hyperlink" Target="file:///C:\Users\ifons\Desktop\mostrar\Rev4.docx" TargetMode="External"/><Relationship Id="rId57" Type="http://schemas.openxmlformats.org/officeDocument/2006/relationships/image" Target="media/image12.png"/><Relationship Id="rId262" Type="http://schemas.openxmlformats.org/officeDocument/2006/relationships/image" Target="media/image216.png"/><Relationship Id="rId318" Type="http://schemas.openxmlformats.org/officeDocument/2006/relationships/image" Target="media/image255.png"/><Relationship Id="rId99" Type="http://schemas.openxmlformats.org/officeDocument/2006/relationships/image" Target="media/image54.jpeg"/><Relationship Id="rId122" Type="http://schemas.openxmlformats.org/officeDocument/2006/relationships/image" Target="media/image76.png"/><Relationship Id="rId164" Type="http://schemas.openxmlformats.org/officeDocument/2006/relationships/image" Target="media/image118.png"/><Relationship Id="rId371" Type="http://schemas.openxmlformats.org/officeDocument/2006/relationships/hyperlink" Target="https://docs.opencv.org/4.x/d1/d73/tutorial_introduction_to_svm.html" TargetMode="External"/><Relationship Id="rId26" Type="http://schemas.openxmlformats.org/officeDocument/2006/relationships/hyperlink" Target="file:///C:\Users\ifons\Desktop\mostrar\Rev4.docx" TargetMode="External"/><Relationship Id="rId231" Type="http://schemas.openxmlformats.org/officeDocument/2006/relationships/image" Target="media/image185.png"/><Relationship Id="rId273" Type="http://schemas.openxmlformats.org/officeDocument/2006/relationships/image" Target="media/image227.png"/><Relationship Id="rId329" Type="http://schemas.openxmlformats.org/officeDocument/2006/relationships/hyperlink" Target="mailto:root@10.10.0.250" TargetMode="External"/><Relationship Id="rId68" Type="http://schemas.openxmlformats.org/officeDocument/2006/relationships/image" Target="media/image23.jpeg"/><Relationship Id="rId133" Type="http://schemas.openxmlformats.org/officeDocument/2006/relationships/image" Target="media/image87.png"/><Relationship Id="rId175" Type="http://schemas.openxmlformats.org/officeDocument/2006/relationships/image" Target="media/image129.png"/><Relationship Id="rId340" Type="http://schemas.openxmlformats.org/officeDocument/2006/relationships/image" Target="media/image269.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0.xml"/><Relationship Id="rId1" Type="http://schemas.microsoft.com/office/2011/relationships/chartStyle" Target="style10.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3.xml"/><Relationship Id="rId1" Type="http://schemas.microsoft.com/office/2011/relationships/chartStyle" Target="style13.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MX" sz="1200"/>
              <a:t>Porcentaje de mensajes recibidos</a:t>
            </a:r>
          </a:p>
        </c:rich>
      </c:tx>
      <c:overlay val="0"/>
    </c:title>
    <c:autoTitleDeleted val="0"/>
    <c:plotArea>
      <c:layout/>
      <c:lineChart>
        <c:grouping val="standard"/>
        <c:varyColors val="0"/>
        <c:ser>
          <c:idx val="3"/>
          <c:order val="0"/>
          <c:tx>
            <c:v>Intervalo de transmisión 1 segundo, mensajes de 1kB</c:v>
          </c:tx>
          <c:marker>
            <c:symbol val="none"/>
          </c:marker>
          <c:cat>
            <c:numRef>
              <c:f>(Grafica11nodos!$D$2,Grafica11nodos!$D$5,Grafica11nodos!$D$8)</c:f>
              <c:numCache>
                <c:formatCode>General</c:formatCode>
                <c:ptCount val="3"/>
                <c:pt idx="0">
                  <c:v>30</c:v>
                </c:pt>
                <c:pt idx="1">
                  <c:v>50</c:v>
                </c:pt>
                <c:pt idx="2">
                  <c:v>80</c:v>
                </c:pt>
              </c:numCache>
            </c:numRef>
          </c:cat>
          <c:val>
            <c:numRef>
              <c:f>(Grafica11nodos!$E$2,Grafica11nodos!$E$5,Grafica11nodos!$E$8)</c:f>
              <c:numCache>
                <c:formatCode>0.00%</c:formatCode>
                <c:ptCount val="3"/>
                <c:pt idx="0">
                  <c:v>0.59019999999999995</c:v>
                </c:pt>
                <c:pt idx="1">
                  <c:v>0.40799999999999997</c:v>
                </c:pt>
                <c:pt idx="2">
                  <c:v>0.35899999999999999</c:v>
                </c:pt>
              </c:numCache>
            </c:numRef>
          </c:val>
          <c:smooth val="0"/>
          <c:extLst>
            <c:ext xmlns:c16="http://schemas.microsoft.com/office/drawing/2014/chart" uri="{C3380CC4-5D6E-409C-BE32-E72D297353CC}">
              <c16:uniqueId val="{00000000-EB20-48F9-BE87-A7FFE1FF9BB4}"/>
            </c:ext>
          </c:extLst>
        </c:ser>
        <c:ser>
          <c:idx val="4"/>
          <c:order val="1"/>
          <c:tx>
            <c:v>Intervalo de transmisión 0.5 segundos, mensajes de 1kB</c:v>
          </c:tx>
          <c:marker>
            <c:symbol val="none"/>
          </c:marker>
          <c:val>
            <c:numRef>
              <c:f>(Grafica11nodos!$E$3,Grafica11nodos!$E$6,Grafica11nodos!$E$9)</c:f>
              <c:numCache>
                <c:formatCode>0.00%</c:formatCode>
                <c:ptCount val="3"/>
                <c:pt idx="0">
                  <c:v>0.38269999999999998</c:v>
                </c:pt>
                <c:pt idx="1">
                  <c:v>0.3886</c:v>
                </c:pt>
                <c:pt idx="2">
                  <c:v>0.35580000000000001</c:v>
                </c:pt>
              </c:numCache>
            </c:numRef>
          </c:val>
          <c:smooth val="0"/>
          <c:extLst>
            <c:ext xmlns:c16="http://schemas.microsoft.com/office/drawing/2014/chart" uri="{C3380CC4-5D6E-409C-BE32-E72D297353CC}">
              <c16:uniqueId val="{00000001-EB20-48F9-BE87-A7FFE1FF9BB4}"/>
            </c:ext>
          </c:extLst>
        </c:ser>
        <c:ser>
          <c:idx val="5"/>
          <c:order val="2"/>
          <c:tx>
            <c:v>Intervalo de transmisión 0.2 segundos, mensajes de 1kB</c:v>
          </c:tx>
          <c:marker>
            <c:symbol val="none"/>
          </c:marker>
          <c:val>
            <c:numRef>
              <c:f>(Grafica11nodos!$E$4,Grafica11nodos!$E$7,Grafica11nodos!$E$10)</c:f>
              <c:numCache>
                <c:formatCode>0.00%</c:formatCode>
                <c:ptCount val="3"/>
                <c:pt idx="0">
                  <c:v>0.38300000000000001</c:v>
                </c:pt>
                <c:pt idx="1">
                  <c:v>0.42070000000000002</c:v>
                </c:pt>
                <c:pt idx="2">
                  <c:v>0.37090000000000001</c:v>
                </c:pt>
              </c:numCache>
            </c:numRef>
          </c:val>
          <c:smooth val="0"/>
          <c:extLst>
            <c:ext xmlns:c16="http://schemas.microsoft.com/office/drawing/2014/chart" uri="{C3380CC4-5D6E-409C-BE32-E72D297353CC}">
              <c16:uniqueId val="{00000002-EB20-48F9-BE87-A7FFE1FF9BB4}"/>
            </c:ext>
          </c:extLst>
        </c:ser>
        <c:ser>
          <c:idx val="6"/>
          <c:order val="3"/>
          <c:tx>
            <c:v>Intervalo de 1 segundo, mensajes de 4kB</c:v>
          </c:tx>
          <c:marker>
            <c:symbol val="none"/>
          </c:marker>
          <c:val>
            <c:numRef>
              <c:f>(Grafica11nodos!$E$16,Grafica11nodos!$E$19,Grafica11nodos!$E$22)</c:f>
              <c:numCache>
                <c:formatCode>0.00%</c:formatCode>
                <c:ptCount val="3"/>
                <c:pt idx="0">
                  <c:v>0.35420000000000001</c:v>
                </c:pt>
                <c:pt idx="1">
                  <c:v>0.27779999999999999</c:v>
                </c:pt>
                <c:pt idx="2">
                  <c:v>0.28610000000000002</c:v>
                </c:pt>
              </c:numCache>
            </c:numRef>
          </c:val>
          <c:smooth val="0"/>
          <c:extLst>
            <c:ext xmlns:c16="http://schemas.microsoft.com/office/drawing/2014/chart" uri="{C3380CC4-5D6E-409C-BE32-E72D297353CC}">
              <c16:uniqueId val="{00000003-EB20-48F9-BE87-A7FFE1FF9BB4}"/>
            </c:ext>
          </c:extLst>
        </c:ser>
        <c:ser>
          <c:idx val="7"/>
          <c:order val="4"/>
          <c:tx>
            <c:v>Intervalo de 0.5s, mensajes de 4kB</c:v>
          </c:tx>
          <c:marker>
            <c:symbol val="none"/>
          </c:marker>
          <c:val>
            <c:numRef>
              <c:f>(Grafica11nodos!$E$17,Grafica11nodos!$E$20,Grafica11nodos!$E$23)</c:f>
              <c:numCache>
                <c:formatCode>0.00%</c:formatCode>
                <c:ptCount val="3"/>
                <c:pt idx="0">
                  <c:v>0.33810000000000001</c:v>
                </c:pt>
                <c:pt idx="1">
                  <c:v>0.51659999999999995</c:v>
                </c:pt>
                <c:pt idx="2">
                  <c:v>0.31359999999999999</c:v>
                </c:pt>
              </c:numCache>
            </c:numRef>
          </c:val>
          <c:smooth val="0"/>
          <c:extLst>
            <c:ext xmlns:c16="http://schemas.microsoft.com/office/drawing/2014/chart" uri="{C3380CC4-5D6E-409C-BE32-E72D297353CC}">
              <c16:uniqueId val="{00000004-EB20-48F9-BE87-A7FFE1FF9BB4}"/>
            </c:ext>
          </c:extLst>
        </c:ser>
        <c:ser>
          <c:idx val="8"/>
          <c:order val="5"/>
          <c:tx>
            <c:v>Intervalo de 0.2s, mensajes de 4kB</c:v>
          </c:tx>
          <c:marker>
            <c:symbol val="none"/>
          </c:marker>
          <c:val>
            <c:numRef>
              <c:f>(Grafica11nodos!$E$18,Grafica11nodos!$E$21,Grafica11nodos!$E$24)</c:f>
              <c:numCache>
                <c:formatCode>0.00%</c:formatCode>
                <c:ptCount val="3"/>
                <c:pt idx="0">
                  <c:v>0.38890000000000002</c:v>
                </c:pt>
                <c:pt idx="1">
                  <c:v>0.31009999999999999</c:v>
                </c:pt>
                <c:pt idx="2">
                  <c:v>0.33300000000000002</c:v>
                </c:pt>
              </c:numCache>
            </c:numRef>
          </c:val>
          <c:smooth val="0"/>
          <c:extLst>
            <c:ext xmlns:c16="http://schemas.microsoft.com/office/drawing/2014/chart" uri="{C3380CC4-5D6E-409C-BE32-E72D297353CC}">
              <c16:uniqueId val="{00000005-EB20-48F9-BE87-A7FFE1FF9BB4}"/>
            </c:ext>
          </c:extLst>
        </c:ser>
        <c:dLbls>
          <c:showLegendKey val="0"/>
          <c:showVal val="0"/>
          <c:showCatName val="0"/>
          <c:showSerName val="0"/>
          <c:showPercent val="0"/>
          <c:showBubbleSize val="0"/>
        </c:dLbls>
        <c:smooth val="0"/>
        <c:axId val="2060192703"/>
        <c:axId val="1458950943"/>
      </c:lineChart>
      <c:catAx>
        <c:axId val="2060192703"/>
        <c:scaling>
          <c:orientation val="minMax"/>
        </c:scaling>
        <c:delete val="0"/>
        <c:axPos val="b"/>
        <c:title>
          <c:tx>
            <c:rich>
              <a:bodyPr/>
              <a:lstStyle/>
              <a:p>
                <a:pPr>
                  <a:defRPr/>
                </a:pPr>
                <a:r>
                  <a:rPr lang="es-MX"/>
                  <a:t>Velocidad km/h</a:t>
                </a:r>
              </a:p>
            </c:rich>
          </c:tx>
          <c:overlay val="0"/>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58950943"/>
        <c:crosses val="autoZero"/>
        <c:auto val="1"/>
        <c:lblAlgn val="ctr"/>
        <c:lblOffset val="100"/>
        <c:noMultiLvlLbl val="0"/>
      </c:catAx>
      <c:valAx>
        <c:axId val="14589509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60192703"/>
        <c:crosses val="autoZero"/>
        <c:crossBetween val="between"/>
      </c:valAx>
    </c:plotArea>
    <c:legend>
      <c:legendPos val="r"/>
      <c:overlay val="0"/>
      <c:txPr>
        <a:bodyPr/>
        <a:lstStyle/>
        <a:p>
          <a:pPr>
            <a:defRPr sz="900"/>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'20nodos200m'!$A$12:$A$14</c:f>
              <c:numCache>
                <c:formatCode>General</c:formatCode>
                <c:ptCount val="3"/>
                <c:pt idx="0">
                  <c:v>30</c:v>
                </c:pt>
                <c:pt idx="1">
                  <c:v>50</c:v>
                </c:pt>
                <c:pt idx="2">
                  <c:v>80</c:v>
                </c:pt>
              </c:numCache>
            </c:numRef>
          </c:cat>
          <c:val>
            <c:numRef>
              <c:f>('20nodos200m'!$F$3,'20nodos200m'!$F$6,'20nodos200m'!$F$9)</c:f>
              <c:numCache>
                <c:formatCode>0%</c:formatCode>
                <c:ptCount val="3"/>
                <c:pt idx="0">
                  <c:v>0.99999710143227238</c:v>
                </c:pt>
                <c:pt idx="1">
                  <c:v>0.99967789546256325</c:v>
                </c:pt>
                <c:pt idx="2">
                  <c:v>0.91762004110248385</c:v>
                </c:pt>
              </c:numCache>
            </c:numRef>
          </c:val>
          <c:smooth val="0"/>
          <c:extLst>
            <c:ext xmlns:c16="http://schemas.microsoft.com/office/drawing/2014/chart" uri="{C3380CC4-5D6E-409C-BE32-E72D297353CC}">
              <c16:uniqueId val="{00000000-89E5-4987-960C-F273B68153A8}"/>
            </c:ext>
          </c:extLst>
        </c:ser>
        <c:ser>
          <c:idx val="1"/>
          <c:order val="1"/>
          <c:tx>
            <c:v>Intervalo 0.5s, 1kB</c:v>
          </c:tx>
          <c:spPr>
            <a:ln w="28575" cap="rnd">
              <a:solidFill>
                <a:schemeClr val="accent2"/>
              </a:solidFill>
              <a:round/>
            </a:ln>
            <a:effectLst/>
          </c:spPr>
          <c:marker>
            <c:symbol val="none"/>
          </c:marker>
          <c:cat>
            <c:numRef>
              <c:f>'20nodos200m'!$A$12:$A$14</c:f>
              <c:numCache>
                <c:formatCode>General</c:formatCode>
                <c:ptCount val="3"/>
                <c:pt idx="0">
                  <c:v>30</c:v>
                </c:pt>
                <c:pt idx="1">
                  <c:v>50</c:v>
                </c:pt>
                <c:pt idx="2">
                  <c:v>80</c:v>
                </c:pt>
              </c:numCache>
            </c:numRef>
          </c:cat>
          <c:val>
            <c:numRef>
              <c:f>('20nodos200m'!$F$4,'20nodos200m'!$F$7,'20nodos200m'!$F$10)</c:f>
              <c:numCache>
                <c:formatCode>0%</c:formatCode>
                <c:ptCount val="3"/>
                <c:pt idx="0">
                  <c:v>0.99999999999737677</c:v>
                </c:pt>
                <c:pt idx="1">
                  <c:v>0.99999998958542591</c:v>
                </c:pt>
                <c:pt idx="2">
                  <c:v>0.99817384783990337</c:v>
                </c:pt>
              </c:numCache>
            </c:numRef>
          </c:val>
          <c:smooth val="0"/>
          <c:extLst>
            <c:ext xmlns:c16="http://schemas.microsoft.com/office/drawing/2014/chart" uri="{C3380CC4-5D6E-409C-BE32-E72D297353CC}">
              <c16:uniqueId val="{00000001-89E5-4987-960C-F273B68153A8}"/>
            </c:ext>
          </c:extLst>
        </c:ser>
        <c:ser>
          <c:idx val="2"/>
          <c:order val="2"/>
          <c:tx>
            <c:v>Intervalo 1s, 4kB</c:v>
          </c:tx>
          <c:spPr>
            <a:ln w="28575" cap="rnd">
              <a:solidFill>
                <a:schemeClr val="accent3"/>
              </a:solidFill>
              <a:round/>
            </a:ln>
            <a:effectLst/>
          </c:spPr>
          <c:marker>
            <c:symbol val="none"/>
          </c:marker>
          <c:cat>
            <c:numRef>
              <c:f>'20nodos200m'!$A$12:$A$14</c:f>
              <c:numCache>
                <c:formatCode>General</c:formatCode>
                <c:ptCount val="3"/>
                <c:pt idx="0">
                  <c:v>30</c:v>
                </c:pt>
                <c:pt idx="1">
                  <c:v>50</c:v>
                </c:pt>
                <c:pt idx="2">
                  <c:v>80</c:v>
                </c:pt>
              </c:numCache>
            </c:numRef>
          </c:cat>
          <c:val>
            <c:numRef>
              <c:f>('20nodos200m'!$F$16,'20nodos200m'!$F$19,'20nodos200m'!$F$22)</c:f>
              <c:numCache>
                <c:formatCode>0%</c:formatCode>
                <c:ptCount val="3"/>
                <c:pt idx="0">
                  <c:v>0.99922292193512841</c:v>
                </c:pt>
                <c:pt idx="1">
                  <c:v>0.95187523359051451</c:v>
                </c:pt>
                <c:pt idx="2">
                  <c:v>0.76523474665760927</c:v>
                </c:pt>
              </c:numCache>
            </c:numRef>
          </c:val>
          <c:smooth val="0"/>
          <c:extLst>
            <c:ext xmlns:c16="http://schemas.microsoft.com/office/drawing/2014/chart" uri="{C3380CC4-5D6E-409C-BE32-E72D297353CC}">
              <c16:uniqueId val="{00000002-89E5-4987-960C-F273B68153A8}"/>
            </c:ext>
          </c:extLst>
        </c:ser>
        <c:ser>
          <c:idx val="3"/>
          <c:order val="3"/>
          <c:tx>
            <c:v>Intervalo 0.5s, 4kB</c:v>
          </c:tx>
          <c:spPr>
            <a:ln w="28575" cap="rnd">
              <a:solidFill>
                <a:schemeClr val="accent4"/>
              </a:solidFill>
              <a:round/>
            </a:ln>
            <a:effectLst/>
          </c:spPr>
          <c:marker>
            <c:symbol val="none"/>
          </c:marker>
          <c:cat>
            <c:numRef>
              <c:f>'20nodos200m'!$A$12:$A$14</c:f>
              <c:numCache>
                <c:formatCode>General</c:formatCode>
                <c:ptCount val="3"/>
                <c:pt idx="0">
                  <c:v>30</c:v>
                </c:pt>
                <c:pt idx="1">
                  <c:v>50</c:v>
                </c:pt>
                <c:pt idx="2">
                  <c:v>80</c:v>
                </c:pt>
              </c:numCache>
            </c:numRef>
          </c:cat>
          <c:val>
            <c:numRef>
              <c:f>('20nodos200m'!$F$17,'20nodos200m'!$F$20,'20nodos200m'!$F$23)</c:f>
              <c:numCache>
                <c:formatCode>0%</c:formatCode>
                <c:ptCount val="3"/>
                <c:pt idx="0">
                  <c:v>0.99999976898517207</c:v>
                </c:pt>
                <c:pt idx="1">
                  <c:v>0.99953109005396856</c:v>
                </c:pt>
                <c:pt idx="2">
                  <c:v>0.9706600690790893</c:v>
                </c:pt>
              </c:numCache>
            </c:numRef>
          </c:val>
          <c:smooth val="0"/>
          <c:extLst>
            <c:ext xmlns:c16="http://schemas.microsoft.com/office/drawing/2014/chart" uri="{C3380CC4-5D6E-409C-BE32-E72D297353CC}">
              <c16:uniqueId val="{00000003-89E5-4987-960C-F273B68153A8}"/>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itle>
    <c:autoTitleDeleted val="0"/>
    <c:plotArea>
      <c:layout/>
      <c:lineChart>
        <c:grouping val="standard"/>
        <c:varyColors val="0"/>
        <c:ser>
          <c:idx val="4"/>
          <c:order val="0"/>
          <c:tx>
            <c:v>Intervalo 1s, 1kB</c:v>
          </c:tx>
          <c:spPr>
            <a:ln>
              <a:solidFill>
                <a:schemeClr val="accent1"/>
              </a:solidFill>
            </a:ln>
          </c:spPr>
          <c:marker>
            <c:symbol val="none"/>
          </c:marker>
          <c:cat>
            <c:numRef>
              <c:f>'20nodos200m'!$A$12:$A$14</c:f>
              <c:numCache>
                <c:formatCode>General</c:formatCode>
                <c:ptCount val="3"/>
                <c:pt idx="0">
                  <c:v>30</c:v>
                </c:pt>
                <c:pt idx="1">
                  <c:v>50</c:v>
                </c:pt>
                <c:pt idx="2">
                  <c:v>80</c:v>
                </c:pt>
              </c:numCache>
            </c:numRef>
          </c:cat>
          <c:val>
            <c:numRef>
              <c:f>('20nodos200m'!$G$3,'20nodos200m'!$G$6,'20nodos200m'!$G$9)</c:f>
              <c:numCache>
                <c:formatCode>0%</c:formatCode>
                <c:ptCount val="3"/>
                <c:pt idx="0">
                  <c:v>0.99974556875595066</c:v>
                </c:pt>
                <c:pt idx="1">
                  <c:v>0.98462028285426839</c:v>
                </c:pt>
                <c:pt idx="2">
                  <c:v>0.4406757694864244</c:v>
                </c:pt>
              </c:numCache>
            </c:numRef>
          </c:val>
          <c:smooth val="0"/>
          <c:extLst>
            <c:ext xmlns:c16="http://schemas.microsoft.com/office/drawing/2014/chart" uri="{C3380CC4-5D6E-409C-BE32-E72D297353CC}">
              <c16:uniqueId val="{00000000-D197-44C4-BB5C-92C7ED433D63}"/>
            </c:ext>
          </c:extLst>
        </c:ser>
        <c:ser>
          <c:idx val="5"/>
          <c:order val="1"/>
          <c:tx>
            <c:v>Intervalo 0.5s, 1kB</c:v>
          </c:tx>
          <c:spPr>
            <a:ln>
              <a:solidFill>
                <a:schemeClr val="accent2"/>
              </a:solidFill>
            </a:ln>
          </c:spPr>
          <c:marker>
            <c:symbol val="none"/>
          </c:marker>
          <c:cat>
            <c:numRef>
              <c:f>'20nodos200m'!$A$12:$A$14</c:f>
              <c:numCache>
                <c:formatCode>General</c:formatCode>
                <c:ptCount val="3"/>
                <c:pt idx="0">
                  <c:v>30</c:v>
                </c:pt>
                <c:pt idx="1">
                  <c:v>50</c:v>
                </c:pt>
                <c:pt idx="2">
                  <c:v>80</c:v>
                </c:pt>
              </c:numCache>
            </c:numRef>
          </c:cat>
          <c:val>
            <c:numRef>
              <c:f>('20nodos200m'!$G$4,'20nodos200m'!$G$7,'20nodos200m'!$G$10)</c:f>
              <c:numCache>
                <c:formatCode>0%</c:formatCode>
                <c:ptCount val="3"/>
                <c:pt idx="0">
                  <c:v>0.99999999917210713</c:v>
                </c:pt>
                <c:pt idx="1">
                  <c:v>0.99999789203389944</c:v>
                </c:pt>
                <c:pt idx="2">
                  <c:v>0.95367898878118473</c:v>
                </c:pt>
              </c:numCache>
            </c:numRef>
          </c:val>
          <c:smooth val="0"/>
          <c:extLst>
            <c:ext xmlns:c16="http://schemas.microsoft.com/office/drawing/2014/chart" uri="{C3380CC4-5D6E-409C-BE32-E72D297353CC}">
              <c16:uniqueId val="{00000001-D197-44C4-BB5C-92C7ED433D63}"/>
            </c:ext>
          </c:extLst>
        </c:ser>
        <c:ser>
          <c:idx val="6"/>
          <c:order val="2"/>
          <c:tx>
            <c:v>Intervalo 1s, 4kB</c:v>
          </c:tx>
          <c:spPr>
            <a:ln>
              <a:solidFill>
                <a:schemeClr val="accent3"/>
              </a:solidFill>
            </a:ln>
          </c:spPr>
          <c:marker>
            <c:symbol val="none"/>
          </c:marker>
          <c:cat>
            <c:numRef>
              <c:f>'20nodos200m'!$A$12:$A$14</c:f>
              <c:numCache>
                <c:formatCode>General</c:formatCode>
                <c:ptCount val="3"/>
                <c:pt idx="0">
                  <c:v>30</c:v>
                </c:pt>
                <c:pt idx="1">
                  <c:v>50</c:v>
                </c:pt>
                <c:pt idx="2">
                  <c:v>80</c:v>
                </c:pt>
              </c:numCache>
            </c:numRef>
          </c:cat>
          <c:val>
            <c:numRef>
              <c:f>('20nodos200m'!$G$16,'20nodos200m'!$G$19,'20nodos200m'!$G$22)</c:f>
              <c:numCache>
                <c:formatCode>0%</c:formatCode>
                <c:ptCount val="3"/>
                <c:pt idx="0">
                  <c:v>0.99264691764093127</c:v>
                </c:pt>
                <c:pt idx="1">
                  <c:v>0.78574997761504617</c:v>
                </c:pt>
                <c:pt idx="2">
                  <c:v>0.38724247528591249</c:v>
                </c:pt>
              </c:numCache>
            </c:numRef>
          </c:val>
          <c:smooth val="0"/>
          <c:extLst>
            <c:ext xmlns:c16="http://schemas.microsoft.com/office/drawing/2014/chart" uri="{C3380CC4-5D6E-409C-BE32-E72D297353CC}">
              <c16:uniqueId val="{00000002-D197-44C4-BB5C-92C7ED433D63}"/>
            </c:ext>
          </c:extLst>
        </c:ser>
        <c:ser>
          <c:idx val="7"/>
          <c:order val="3"/>
          <c:tx>
            <c:v>Intervalo 0.5s, 4kB</c:v>
          </c:tx>
          <c:spPr>
            <a:ln>
              <a:solidFill>
                <a:schemeClr val="accent4"/>
              </a:solidFill>
            </a:ln>
          </c:spPr>
          <c:marker>
            <c:symbol val="none"/>
          </c:marker>
          <c:cat>
            <c:numRef>
              <c:f>'20nodos200m'!$A$12:$A$14</c:f>
              <c:numCache>
                <c:formatCode>General</c:formatCode>
                <c:ptCount val="3"/>
                <c:pt idx="0">
                  <c:v>30</c:v>
                </c:pt>
                <c:pt idx="1">
                  <c:v>50</c:v>
                </c:pt>
                <c:pt idx="2">
                  <c:v>80</c:v>
                </c:pt>
              </c:numCache>
            </c:numRef>
          </c:cat>
          <c:val>
            <c:numRef>
              <c:f>('20nodos200m'!$G$17,'20nodos200m'!$G$20,'20nodos200m'!$G$23)</c:f>
              <c:numCache>
                <c:formatCode>0%</c:formatCode>
                <c:ptCount val="3"/>
                <c:pt idx="0">
                  <c:v>0.99999554833838178</c:v>
                </c:pt>
                <c:pt idx="1">
                  <c:v>0.99529657381135883</c:v>
                </c:pt>
                <c:pt idx="2">
                  <c:v>0.85290773695286104</c:v>
                </c:pt>
              </c:numCache>
            </c:numRef>
          </c:val>
          <c:smooth val="0"/>
          <c:extLst>
            <c:ext xmlns:c16="http://schemas.microsoft.com/office/drawing/2014/chart" uri="{C3380CC4-5D6E-409C-BE32-E72D297353CC}">
              <c16:uniqueId val="{00000003-D197-44C4-BB5C-92C7ED433D63}"/>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Porcentaje</a:t>
            </a:r>
            <a:r>
              <a:rPr lang="es-MX" sz="1100" baseline="0"/>
              <a:t> de mensajes recibidos</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'30nodos'!$A$10:$A$12</c:f>
              <c:numCache>
                <c:formatCode>General</c:formatCode>
                <c:ptCount val="3"/>
                <c:pt idx="0">
                  <c:v>30</c:v>
                </c:pt>
                <c:pt idx="1">
                  <c:v>50</c:v>
                </c:pt>
                <c:pt idx="2">
                  <c:v>80</c:v>
                </c:pt>
              </c:numCache>
            </c:numRef>
          </c:cat>
          <c:val>
            <c:numRef>
              <c:f>('30nodos'!$E$3,'30nodos'!$E$6,'30nodos'!$E$9)</c:f>
              <c:numCache>
                <c:formatCode>0.00%</c:formatCode>
                <c:ptCount val="3"/>
                <c:pt idx="0">
                  <c:v>0.43919999999999998</c:v>
                </c:pt>
                <c:pt idx="1">
                  <c:v>0.47670000000000001</c:v>
                </c:pt>
                <c:pt idx="2">
                  <c:v>0.37630000000000002</c:v>
                </c:pt>
              </c:numCache>
            </c:numRef>
          </c:val>
          <c:smooth val="0"/>
          <c:extLst>
            <c:ext xmlns:c16="http://schemas.microsoft.com/office/drawing/2014/chart" uri="{C3380CC4-5D6E-409C-BE32-E72D297353CC}">
              <c16:uniqueId val="{00000000-7A06-4070-975B-B00C092052AE}"/>
            </c:ext>
          </c:extLst>
        </c:ser>
        <c:ser>
          <c:idx val="1"/>
          <c:order val="1"/>
          <c:tx>
            <c:v>Intervalo 0.5s, 1kB</c:v>
          </c:tx>
          <c:spPr>
            <a:ln w="28575" cap="rnd">
              <a:solidFill>
                <a:schemeClr val="accent2"/>
              </a:solidFill>
              <a:round/>
            </a:ln>
            <a:effectLst/>
          </c:spPr>
          <c:marker>
            <c:symbol val="none"/>
          </c:marker>
          <c:cat>
            <c:numRef>
              <c:f>'30nodos'!$A$10:$A$12</c:f>
              <c:numCache>
                <c:formatCode>General</c:formatCode>
                <c:ptCount val="3"/>
                <c:pt idx="0">
                  <c:v>30</c:v>
                </c:pt>
                <c:pt idx="1">
                  <c:v>50</c:v>
                </c:pt>
                <c:pt idx="2">
                  <c:v>80</c:v>
                </c:pt>
              </c:numCache>
            </c:numRef>
          </c:cat>
          <c:val>
            <c:numRef>
              <c:f>('30nodos'!$E$4,'30nodos'!$E$7,'30nodos'!$E$10)</c:f>
              <c:numCache>
                <c:formatCode>0.00%</c:formatCode>
                <c:ptCount val="3"/>
                <c:pt idx="0">
                  <c:v>0.47610000000000002</c:v>
                </c:pt>
                <c:pt idx="1">
                  <c:v>0.53510000000000002</c:v>
                </c:pt>
                <c:pt idx="2">
                  <c:v>0.51900000000000002</c:v>
                </c:pt>
              </c:numCache>
            </c:numRef>
          </c:val>
          <c:smooth val="0"/>
          <c:extLst>
            <c:ext xmlns:c16="http://schemas.microsoft.com/office/drawing/2014/chart" uri="{C3380CC4-5D6E-409C-BE32-E72D297353CC}">
              <c16:uniqueId val="{00000001-7A06-4070-975B-B00C092052AE}"/>
            </c:ext>
          </c:extLst>
        </c:ser>
        <c:ser>
          <c:idx val="2"/>
          <c:order val="2"/>
          <c:tx>
            <c:v>Intervalo 1s, 4kB</c:v>
          </c:tx>
          <c:spPr>
            <a:ln w="28575" cap="rnd">
              <a:solidFill>
                <a:schemeClr val="accent3"/>
              </a:solidFill>
              <a:round/>
            </a:ln>
            <a:effectLst/>
          </c:spPr>
          <c:marker>
            <c:symbol val="none"/>
          </c:marker>
          <c:cat>
            <c:numRef>
              <c:f>'30nodos'!$A$10:$A$12</c:f>
              <c:numCache>
                <c:formatCode>General</c:formatCode>
                <c:ptCount val="3"/>
                <c:pt idx="0">
                  <c:v>30</c:v>
                </c:pt>
                <c:pt idx="1">
                  <c:v>50</c:v>
                </c:pt>
                <c:pt idx="2">
                  <c:v>80</c:v>
                </c:pt>
              </c:numCache>
            </c:numRef>
          </c:cat>
          <c:val>
            <c:numRef>
              <c:f>('30nodos'!$E$15,'30nodos'!$E$18,'30nodos'!$E$21)</c:f>
              <c:numCache>
                <c:formatCode>0.00%</c:formatCode>
                <c:ptCount val="3"/>
                <c:pt idx="0">
                  <c:v>0.1588</c:v>
                </c:pt>
                <c:pt idx="1">
                  <c:v>0.2258</c:v>
                </c:pt>
                <c:pt idx="2">
                  <c:v>0.19350000000000001</c:v>
                </c:pt>
              </c:numCache>
            </c:numRef>
          </c:val>
          <c:smooth val="0"/>
          <c:extLst>
            <c:ext xmlns:c16="http://schemas.microsoft.com/office/drawing/2014/chart" uri="{C3380CC4-5D6E-409C-BE32-E72D297353CC}">
              <c16:uniqueId val="{00000002-7A06-4070-975B-B00C092052AE}"/>
            </c:ext>
          </c:extLst>
        </c:ser>
        <c:ser>
          <c:idx val="3"/>
          <c:order val="3"/>
          <c:tx>
            <c:v>Intervalo 0.5s, 4kB</c:v>
          </c:tx>
          <c:spPr>
            <a:ln w="28575" cap="rnd">
              <a:solidFill>
                <a:schemeClr val="accent4"/>
              </a:solidFill>
              <a:round/>
            </a:ln>
            <a:effectLst/>
          </c:spPr>
          <c:marker>
            <c:symbol val="none"/>
          </c:marker>
          <c:cat>
            <c:numRef>
              <c:f>'30nodos'!$A$10:$A$12</c:f>
              <c:numCache>
                <c:formatCode>General</c:formatCode>
                <c:ptCount val="3"/>
                <c:pt idx="0">
                  <c:v>30</c:v>
                </c:pt>
                <c:pt idx="1">
                  <c:v>50</c:v>
                </c:pt>
                <c:pt idx="2">
                  <c:v>80</c:v>
                </c:pt>
              </c:numCache>
            </c:numRef>
          </c:cat>
          <c:val>
            <c:numRef>
              <c:f>('30nodos'!$E$16,'30nodos'!$E$19,'30nodos'!$E$22)</c:f>
              <c:numCache>
                <c:formatCode>0.00%</c:formatCode>
                <c:ptCount val="3"/>
                <c:pt idx="0">
                  <c:v>0.16120000000000001</c:v>
                </c:pt>
                <c:pt idx="1">
                  <c:v>0.17449999999999999</c:v>
                </c:pt>
                <c:pt idx="2">
                  <c:v>0.1348</c:v>
                </c:pt>
              </c:numCache>
            </c:numRef>
          </c:val>
          <c:smooth val="0"/>
          <c:extLst>
            <c:ext xmlns:c16="http://schemas.microsoft.com/office/drawing/2014/chart" uri="{C3380CC4-5D6E-409C-BE32-E72D297353CC}">
              <c16:uniqueId val="{00000003-7A06-4070-975B-B00C092052AE}"/>
            </c:ext>
          </c:extLst>
        </c:ser>
        <c:dLbls>
          <c:showLegendKey val="0"/>
          <c:showVal val="0"/>
          <c:showCatName val="0"/>
          <c:showSerName val="0"/>
          <c:showPercent val="0"/>
          <c:showBubbleSize val="0"/>
        </c:dLbls>
        <c:smooth val="0"/>
        <c:axId val="1595198799"/>
        <c:axId val="1508426335"/>
      </c:lineChart>
      <c:catAx>
        <c:axId val="159519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6335"/>
        <c:crosses val="autoZero"/>
        <c:auto val="1"/>
        <c:lblAlgn val="ctr"/>
        <c:lblOffset val="100"/>
        <c:noMultiLvlLbl val="0"/>
      </c:catAx>
      <c:valAx>
        <c:axId val="1508426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9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a:t>
            </a:r>
            <a:r>
              <a:rPr lang="es-MX" sz="1100" baseline="0"/>
              <a:t>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('30nodos'!$F$3,'30nodos'!$F$6,'30nodos'!$F$9)</c:f>
              <c:numCache>
                <c:formatCode>0%</c:formatCode>
                <c:ptCount val="3"/>
                <c:pt idx="0">
                  <c:v>0.9728</c:v>
                </c:pt>
                <c:pt idx="1">
                  <c:v>0.78200000000000003</c:v>
                </c:pt>
                <c:pt idx="2">
                  <c:v>0.1416</c:v>
                </c:pt>
              </c:numCache>
            </c:numRef>
          </c:val>
          <c:smooth val="0"/>
          <c:extLst>
            <c:ext xmlns:c16="http://schemas.microsoft.com/office/drawing/2014/chart" uri="{C3380CC4-5D6E-409C-BE32-E72D297353CC}">
              <c16:uniqueId val="{00000000-5A37-4DB3-BA8A-3C30BB3BE4BE}"/>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('30nodos'!$F$4,'30nodos'!$F$7,'30nodos'!$F$10)</c:f>
              <c:numCache>
                <c:formatCode>0%</c:formatCode>
                <c:ptCount val="3"/>
                <c:pt idx="0">
                  <c:v>1</c:v>
                </c:pt>
                <c:pt idx="1">
                  <c:v>0.99409999999999998</c:v>
                </c:pt>
                <c:pt idx="2">
                  <c:v>0.83530000000000004</c:v>
                </c:pt>
              </c:numCache>
            </c:numRef>
          </c:val>
          <c:smooth val="0"/>
          <c:extLst>
            <c:ext xmlns:c16="http://schemas.microsoft.com/office/drawing/2014/chart" uri="{C3380CC4-5D6E-409C-BE32-E72D297353CC}">
              <c16:uniqueId val="{00000001-5A37-4DB3-BA8A-3C30BB3BE4BE}"/>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('30nodos'!$F$15,'30nodos'!$F$18,'30nodos'!$F$21)</c:f>
              <c:numCache>
                <c:formatCode>0%</c:formatCode>
                <c:ptCount val="3"/>
                <c:pt idx="0">
                  <c:v>0.8226</c:v>
                </c:pt>
                <c:pt idx="1">
                  <c:v>0.72189999999999999</c:v>
                </c:pt>
                <c:pt idx="2">
                  <c:v>0.34960000000000002</c:v>
                </c:pt>
              </c:numCache>
            </c:numRef>
          </c:val>
          <c:smooth val="0"/>
          <c:extLst>
            <c:ext xmlns:c16="http://schemas.microsoft.com/office/drawing/2014/chart" uri="{C3380CC4-5D6E-409C-BE32-E72D297353CC}">
              <c16:uniqueId val="{00000002-5A37-4DB3-BA8A-3C30BB3BE4BE}"/>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('30nodos'!$F$16,'30nodos'!$F$19,'30nodos'!$F$22)</c:f>
              <c:numCache>
                <c:formatCode>0%</c:formatCode>
                <c:ptCount val="3"/>
                <c:pt idx="0">
                  <c:v>0.97030000000000005</c:v>
                </c:pt>
                <c:pt idx="1">
                  <c:v>0.85299999999999998</c:v>
                </c:pt>
                <c:pt idx="2">
                  <c:v>0.51519999999999999</c:v>
                </c:pt>
              </c:numCache>
            </c:numRef>
          </c:val>
          <c:smooth val="0"/>
          <c:extLst>
            <c:ext xmlns:c16="http://schemas.microsoft.com/office/drawing/2014/chart" uri="{C3380CC4-5D6E-409C-BE32-E72D297353CC}">
              <c16:uniqueId val="{00000003-5A37-4DB3-BA8A-3C30BB3BE4BE}"/>
            </c:ext>
          </c:extLst>
        </c:ser>
        <c:dLbls>
          <c:showLegendKey val="0"/>
          <c:showVal val="0"/>
          <c:showCatName val="0"/>
          <c:showSerName val="0"/>
          <c:showPercent val="0"/>
          <c:showBubbleSize val="0"/>
        </c:dLbls>
        <c:smooth val="0"/>
        <c:axId val="1595144047"/>
        <c:axId val="1665793455"/>
      </c:lineChart>
      <c:catAx>
        <c:axId val="1595144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3455"/>
        <c:crosses val="autoZero"/>
        <c:auto val="1"/>
        <c:lblAlgn val="ctr"/>
        <c:lblOffset val="100"/>
        <c:noMultiLvlLbl val="0"/>
      </c:catAx>
      <c:valAx>
        <c:axId val="1665793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440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('30nodos'!$G$3,'30nodos'!$G$6,'30nodos'!$G$9)</c:f>
              <c:numCache>
                <c:formatCode>0%</c:formatCode>
                <c:ptCount val="3"/>
                <c:pt idx="0">
                  <c:v>0.71060000000000001</c:v>
                </c:pt>
                <c:pt idx="1">
                  <c:v>0.15970000000000001</c:v>
                </c:pt>
                <c:pt idx="2">
                  <c:v>0</c:v>
                </c:pt>
              </c:numCache>
            </c:numRef>
          </c:val>
          <c:smooth val="0"/>
          <c:extLst>
            <c:ext xmlns:c16="http://schemas.microsoft.com/office/drawing/2014/chart" uri="{C3380CC4-5D6E-409C-BE32-E72D297353CC}">
              <c16:uniqueId val="{00000000-36C3-40E0-9CDC-534D96D62395}"/>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('30nodos'!$G$4,'30nodos'!$G$7,'30nodos'!$G$10)</c:f>
              <c:numCache>
                <c:formatCode>0%</c:formatCode>
                <c:ptCount val="3"/>
                <c:pt idx="0">
                  <c:v>0.99750000000000005</c:v>
                </c:pt>
                <c:pt idx="1">
                  <c:v>0.87970000000000004</c:v>
                </c:pt>
                <c:pt idx="2">
                  <c:v>0.2122</c:v>
                </c:pt>
              </c:numCache>
            </c:numRef>
          </c:val>
          <c:smooth val="0"/>
          <c:extLst>
            <c:ext xmlns:c16="http://schemas.microsoft.com/office/drawing/2014/chart" uri="{C3380CC4-5D6E-409C-BE32-E72D297353CC}">
              <c16:uniqueId val="{00000001-36C3-40E0-9CDC-534D96D62395}"/>
            </c:ext>
          </c:extLst>
        </c:ser>
        <c:ser>
          <c:idx val="2"/>
          <c:order val="2"/>
          <c:tx>
            <c:v>Intervalo 1s, 4kB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('30nodos'!$G$15,'30nodos'!$G$18,'30nodos'!$G$21)</c:f>
              <c:numCache>
                <c:formatCode>0%</c:formatCode>
                <c:ptCount val="3"/>
                <c:pt idx="0">
                  <c:v>0.48770000000000002</c:v>
                </c:pt>
                <c:pt idx="1">
                  <c:v>0.31630000000000003</c:v>
                </c:pt>
                <c:pt idx="2">
                  <c:v>3.7400000000000003E-2</c:v>
                </c:pt>
              </c:numCache>
            </c:numRef>
          </c:val>
          <c:smooth val="0"/>
          <c:extLst>
            <c:ext xmlns:c16="http://schemas.microsoft.com/office/drawing/2014/chart" uri="{C3380CC4-5D6E-409C-BE32-E72D297353CC}">
              <c16:uniqueId val="{00000002-36C3-40E0-9CDC-534D96D62395}"/>
            </c:ext>
          </c:extLst>
        </c:ser>
        <c:ser>
          <c:idx val="3"/>
          <c:order val="3"/>
          <c:tx>
            <c:v>Intervalo 0.5s, 4kB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('30nodos'!$G$16,'30nodos'!$G$19,'30nodos'!$G$22)</c:f>
              <c:numCache>
                <c:formatCode>0%</c:formatCode>
                <c:ptCount val="3"/>
                <c:pt idx="0">
                  <c:v>0.85599999999999998</c:v>
                </c:pt>
                <c:pt idx="1">
                  <c:v>0.54239999999999999</c:v>
                </c:pt>
                <c:pt idx="2">
                  <c:v>0.13750000000000001</c:v>
                </c:pt>
              </c:numCache>
            </c:numRef>
          </c:val>
          <c:smooth val="0"/>
          <c:extLst>
            <c:ext xmlns:c16="http://schemas.microsoft.com/office/drawing/2014/chart" uri="{C3380CC4-5D6E-409C-BE32-E72D297353CC}">
              <c16:uniqueId val="{00000003-36C3-40E0-9CDC-534D96D62395}"/>
            </c:ext>
          </c:extLst>
        </c:ser>
        <c:dLbls>
          <c:showLegendKey val="0"/>
          <c:showVal val="0"/>
          <c:showCatName val="0"/>
          <c:showSerName val="0"/>
          <c:showPercent val="0"/>
          <c:showBubbleSize val="0"/>
        </c:dLbls>
        <c:smooth val="0"/>
        <c:axId val="469546671"/>
        <c:axId val="1477162575"/>
      </c:lineChart>
      <c:catAx>
        <c:axId val="469546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77162575"/>
        <c:crosses val="autoZero"/>
        <c:auto val="1"/>
        <c:lblAlgn val="ctr"/>
        <c:lblOffset val="100"/>
        <c:noMultiLvlLbl val="0"/>
      </c:catAx>
      <c:valAx>
        <c:axId val="147716257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4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 kB vs 2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('30nodos200m'!$F$3,'30nodos200m'!$F$6,'30nodos200m'!$F$9)</c:f>
              <c:numCache>
                <c:formatCode>0%</c:formatCode>
                <c:ptCount val="3"/>
                <c:pt idx="0">
                  <c:v>0.99994573060734826</c:v>
                </c:pt>
                <c:pt idx="1">
                  <c:v>0.99496846949733531</c:v>
                </c:pt>
                <c:pt idx="2">
                  <c:v>0.80823078818502392</c:v>
                </c:pt>
              </c:numCache>
            </c:numRef>
          </c:val>
          <c:smooth val="0"/>
          <c:extLst>
            <c:ext xmlns:c16="http://schemas.microsoft.com/office/drawing/2014/chart" uri="{C3380CC4-5D6E-409C-BE32-E72D297353CC}">
              <c16:uniqueId val="{00000000-E750-41D4-A109-571BF2F58CAD}"/>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('30nodos200m'!$F$4,'30nodos200m'!$F$7,'30nodos200m'!$F$10)</c:f>
              <c:numCache>
                <c:formatCode>0%</c:formatCode>
                <c:ptCount val="3"/>
                <c:pt idx="0">
                  <c:v>0.99999999998182143</c:v>
                </c:pt>
                <c:pt idx="1">
                  <c:v>0.99999970258729975</c:v>
                </c:pt>
                <c:pt idx="2">
                  <c:v>0.9994284956388747</c:v>
                </c:pt>
              </c:numCache>
            </c:numRef>
          </c:val>
          <c:smooth val="0"/>
          <c:extLst>
            <c:ext xmlns:c16="http://schemas.microsoft.com/office/drawing/2014/chart" uri="{C3380CC4-5D6E-409C-BE32-E72D297353CC}">
              <c16:uniqueId val="{00000001-E750-41D4-A109-571BF2F58CAD}"/>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('30nodos200m'!$F$15,'30nodos200m'!$F$18,'30nodos200m'!$F$21)</c:f>
              <c:numCache>
                <c:formatCode>0%</c:formatCode>
                <c:ptCount val="3"/>
                <c:pt idx="0">
                  <c:v>0.97772673889133865</c:v>
                </c:pt>
                <c:pt idx="1">
                  <c:v>0.9536299030626858</c:v>
                </c:pt>
                <c:pt idx="2">
                  <c:v>0.77806254475131409</c:v>
                </c:pt>
              </c:numCache>
            </c:numRef>
          </c:val>
          <c:smooth val="0"/>
          <c:extLst>
            <c:ext xmlns:c16="http://schemas.microsoft.com/office/drawing/2014/chart" uri="{C3380CC4-5D6E-409C-BE32-E72D297353CC}">
              <c16:uniqueId val="{00000002-E750-41D4-A109-571BF2F58CAD}"/>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('30nodos200m'!$F$16,'30nodos200m'!$F$19,'30nodos200m'!$F$22)</c:f>
              <c:numCache>
                <c:formatCode>0%</c:formatCode>
                <c:ptCount val="3"/>
                <c:pt idx="0">
                  <c:v>0.99956250755373355</c:v>
                </c:pt>
                <c:pt idx="1">
                  <c:v>0.98997210304961336</c:v>
                </c:pt>
                <c:pt idx="2">
                  <c:v>0.86828623905603841</c:v>
                </c:pt>
              </c:numCache>
            </c:numRef>
          </c:val>
          <c:smooth val="0"/>
          <c:extLst>
            <c:ext xmlns:c16="http://schemas.microsoft.com/office/drawing/2014/chart" uri="{C3380CC4-5D6E-409C-BE32-E72D297353CC}">
              <c16:uniqueId val="{00000003-E750-41D4-A109-571BF2F58CAD}"/>
            </c:ext>
          </c:extLst>
        </c:ser>
        <c:dLbls>
          <c:showLegendKey val="0"/>
          <c:showVal val="0"/>
          <c:showCatName val="0"/>
          <c:showSerName val="0"/>
          <c:showPercent val="0"/>
          <c:showBubbleSize val="0"/>
        </c:dLbls>
        <c:smooth val="0"/>
        <c:axId val="1602180895"/>
        <c:axId val="1598130623"/>
      </c:lineChart>
      <c:catAx>
        <c:axId val="1602180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8130623"/>
        <c:crosses val="autoZero"/>
        <c:auto val="1"/>
        <c:lblAlgn val="ctr"/>
        <c:lblOffset val="100"/>
        <c:noMultiLvlLbl val="0"/>
      </c:catAx>
      <c:valAx>
        <c:axId val="159813062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2180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('30nodos200m'!$G$3,'30nodos200m'!$G$6,'30nodos200m'!$G$9)</c:f>
              <c:numCache>
                <c:formatCode>0%</c:formatCode>
                <c:ptCount val="3"/>
                <c:pt idx="0">
                  <c:v>0.9973217246864915</c:v>
                </c:pt>
                <c:pt idx="1">
                  <c:v>0.90174045155235594</c:v>
                </c:pt>
                <c:pt idx="2">
                  <c:v>0.24536905053392832</c:v>
                </c:pt>
              </c:numCache>
            </c:numRef>
          </c:val>
          <c:smooth val="0"/>
          <c:extLst>
            <c:ext xmlns:c16="http://schemas.microsoft.com/office/drawing/2014/chart" uri="{C3380CC4-5D6E-409C-BE32-E72D297353CC}">
              <c16:uniqueId val="{00000000-5171-46C3-B9F8-D096E9896F66}"/>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('30nodos200m'!$G$4,'30nodos200m'!$G$7,'30nodos200m'!$G$10)</c:f>
              <c:numCache>
                <c:formatCode>0%</c:formatCode>
                <c:ptCount val="3"/>
                <c:pt idx="0">
                  <c:v>0.99999999522673466</c:v>
                </c:pt>
                <c:pt idx="1">
                  <c:v>0.99996383586119386</c:v>
                </c:pt>
                <c:pt idx="2">
                  <c:v>0.97944356358032247</c:v>
                </c:pt>
              </c:numCache>
            </c:numRef>
          </c:val>
          <c:smooth val="0"/>
          <c:extLst>
            <c:ext xmlns:c16="http://schemas.microsoft.com/office/drawing/2014/chart" uri="{C3380CC4-5D6E-409C-BE32-E72D297353CC}">
              <c16:uniqueId val="{00000001-5171-46C3-B9F8-D096E9896F66}"/>
            </c:ext>
          </c:extLst>
        </c:ser>
        <c:ser>
          <c:idx val="2"/>
          <c:order val="2"/>
          <c:tx>
            <c:v>Intervalo 1s, 4kb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('30nodos200m'!$G$15,'30nodos200m'!$G$18,'30nodos200m'!$G$21)</c:f>
              <c:numCache>
                <c:formatCode>0%</c:formatCode>
                <c:ptCount val="3"/>
                <c:pt idx="0">
                  <c:v>0.88522333303159151</c:v>
                </c:pt>
                <c:pt idx="1">
                  <c:v>0.79134055320302898</c:v>
                </c:pt>
                <c:pt idx="2">
                  <c:v>0.40532319802552985</c:v>
                </c:pt>
              </c:numCache>
            </c:numRef>
          </c:val>
          <c:smooth val="0"/>
          <c:extLst>
            <c:ext xmlns:c16="http://schemas.microsoft.com/office/drawing/2014/chart" uri="{C3380CC4-5D6E-409C-BE32-E72D297353CC}">
              <c16:uniqueId val="{00000002-5171-46C3-B9F8-D096E9896F66}"/>
            </c:ext>
          </c:extLst>
        </c:ser>
        <c:ser>
          <c:idx val="3"/>
          <c:order val="3"/>
          <c:tx>
            <c:v>Intervalo 0.5s, 4kb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('30nodos200m'!$G$16,'30nodos200m'!$G$19,'30nodos200m'!$G$22)</c:f>
              <c:numCache>
                <c:formatCode>0%</c:formatCode>
                <c:ptCount val="3"/>
                <c:pt idx="0">
                  <c:v>0.99586311982974862</c:v>
                </c:pt>
                <c:pt idx="1">
                  <c:v>0.93909768460234622</c:v>
                </c:pt>
                <c:pt idx="2">
                  <c:v>0.58098826211030996</c:v>
                </c:pt>
              </c:numCache>
            </c:numRef>
          </c:val>
          <c:smooth val="0"/>
          <c:extLst>
            <c:ext xmlns:c16="http://schemas.microsoft.com/office/drawing/2014/chart" uri="{C3380CC4-5D6E-409C-BE32-E72D297353CC}">
              <c16:uniqueId val="{00000003-5171-46C3-B9F8-D096E9896F66}"/>
            </c:ext>
          </c:extLst>
        </c:ser>
        <c:dLbls>
          <c:showLegendKey val="0"/>
          <c:showVal val="0"/>
          <c:showCatName val="0"/>
          <c:showSerName val="0"/>
          <c:showPercent val="0"/>
          <c:showBubbleSize val="0"/>
        </c:dLbls>
        <c:smooth val="0"/>
        <c:axId val="1680070991"/>
        <c:axId val="1642894271"/>
      </c:lineChart>
      <c:catAx>
        <c:axId val="1680070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894271"/>
        <c:crosses val="autoZero"/>
        <c:auto val="1"/>
        <c:lblAlgn val="ctr"/>
        <c:lblOffset val="100"/>
        <c:noMultiLvlLbl val="0"/>
      </c:catAx>
      <c:valAx>
        <c:axId val="16428942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800709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a:t>
            </a:r>
            <a:r>
              <a:rPr lang="es-MX" sz="1200" baseline="0"/>
              <a:t> de encolamiento</a:t>
            </a:r>
            <a:endParaRPr lang="es-MX"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Tiempos!$K$19:$K$21</c:f>
              <c:numCache>
                <c:formatCode>General</c:formatCode>
                <c:ptCount val="3"/>
                <c:pt idx="0">
                  <c:v>10</c:v>
                </c:pt>
                <c:pt idx="1">
                  <c:v>20</c:v>
                </c:pt>
                <c:pt idx="2">
                  <c:v>30</c:v>
                </c:pt>
              </c:numCache>
            </c:numRef>
          </c:cat>
          <c:val>
            <c:numRef>
              <c:f>(Tiempos!$I$3,Tiempos!$I$27,Tiempos!$I$50)</c:f>
              <c:numCache>
                <c:formatCode>General</c:formatCode>
                <c:ptCount val="3"/>
                <c:pt idx="0">
                  <c:v>0.03</c:v>
                </c:pt>
                <c:pt idx="1">
                  <c:v>4.2000000000000003E-2</c:v>
                </c:pt>
                <c:pt idx="2">
                  <c:v>0.27100000000000002</c:v>
                </c:pt>
              </c:numCache>
            </c:numRef>
          </c:val>
          <c:smooth val="0"/>
          <c:extLst>
            <c:ext xmlns:c16="http://schemas.microsoft.com/office/drawing/2014/chart" uri="{C3380CC4-5D6E-409C-BE32-E72D297353CC}">
              <c16:uniqueId val="{00000000-0EB4-4200-B8D2-24F1034C1E58}"/>
            </c:ext>
          </c:extLst>
        </c:ser>
        <c:ser>
          <c:idx val="1"/>
          <c:order val="1"/>
          <c:tx>
            <c:v>Intervalo 0.5s, 1kB</c:v>
          </c:tx>
          <c:spPr>
            <a:ln w="28575" cap="rnd">
              <a:solidFill>
                <a:schemeClr val="accent2"/>
              </a:solidFill>
              <a:round/>
            </a:ln>
            <a:effectLst/>
          </c:spPr>
          <c:marker>
            <c:symbol val="none"/>
          </c:marker>
          <c:cat>
            <c:numRef>
              <c:f>Tiempos!$K$19:$K$21</c:f>
              <c:numCache>
                <c:formatCode>General</c:formatCode>
                <c:ptCount val="3"/>
                <c:pt idx="0">
                  <c:v>10</c:v>
                </c:pt>
                <c:pt idx="1">
                  <c:v>20</c:v>
                </c:pt>
                <c:pt idx="2">
                  <c:v>30</c:v>
                </c:pt>
              </c:numCache>
            </c:numRef>
          </c:cat>
          <c:val>
            <c:numRef>
              <c:f>(Tiempos!$I$4,Tiempos!$I$28,Tiempos!$I$51)</c:f>
              <c:numCache>
                <c:formatCode>General</c:formatCode>
                <c:ptCount val="3"/>
                <c:pt idx="0">
                  <c:v>8.6999999999999994E-2</c:v>
                </c:pt>
                <c:pt idx="1">
                  <c:v>0.109</c:v>
                </c:pt>
                <c:pt idx="2">
                  <c:v>0.495</c:v>
                </c:pt>
              </c:numCache>
            </c:numRef>
          </c:val>
          <c:smooth val="0"/>
          <c:extLst>
            <c:ext xmlns:c16="http://schemas.microsoft.com/office/drawing/2014/chart" uri="{C3380CC4-5D6E-409C-BE32-E72D297353CC}">
              <c16:uniqueId val="{00000001-0EB4-4200-B8D2-24F1034C1E58}"/>
            </c:ext>
          </c:extLst>
        </c:ser>
        <c:ser>
          <c:idx val="3"/>
          <c:order val="2"/>
          <c:tx>
            <c:v>Intervalo 1s, 4kB</c:v>
          </c:tx>
          <c:spPr>
            <a:ln w="28575" cap="rnd">
              <a:solidFill>
                <a:schemeClr val="accent4"/>
              </a:solidFill>
              <a:round/>
            </a:ln>
            <a:effectLst/>
          </c:spPr>
          <c:marker>
            <c:symbol val="none"/>
          </c:marker>
          <c:cat>
            <c:numRef>
              <c:f>Tiempos!$K$19:$K$21</c:f>
              <c:numCache>
                <c:formatCode>General</c:formatCode>
                <c:ptCount val="3"/>
                <c:pt idx="0">
                  <c:v>10</c:v>
                </c:pt>
                <c:pt idx="1">
                  <c:v>20</c:v>
                </c:pt>
                <c:pt idx="2">
                  <c:v>30</c:v>
                </c:pt>
              </c:numCache>
            </c:numRef>
          </c:cat>
          <c:val>
            <c:numRef>
              <c:f>(Tiempos!$I$15,Tiempos!$I$38,Tiempos!$I$62)</c:f>
              <c:numCache>
                <c:formatCode>General</c:formatCode>
                <c:ptCount val="3"/>
                <c:pt idx="0">
                  <c:v>8.2000000000000003E-2</c:v>
                </c:pt>
                <c:pt idx="1">
                  <c:v>0.155</c:v>
                </c:pt>
                <c:pt idx="2">
                  <c:v>0.189</c:v>
                </c:pt>
              </c:numCache>
            </c:numRef>
          </c:val>
          <c:smooth val="0"/>
          <c:extLst>
            <c:ext xmlns:c16="http://schemas.microsoft.com/office/drawing/2014/chart" uri="{C3380CC4-5D6E-409C-BE32-E72D297353CC}">
              <c16:uniqueId val="{00000002-0EB4-4200-B8D2-24F1034C1E58}"/>
            </c:ext>
          </c:extLst>
        </c:ser>
        <c:ser>
          <c:idx val="4"/>
          <c:order val="3"/>
          <c:tx>
            <c:v>Intervalo 0.5s, 4kB</c:v>
          </c:tx>
          <c:spPr>
            <a:ln w="28575" cap="rnd">
              <a:solidFill>
                <a:schemeClr val="accent5"/>
              </a:solidFill>
              <a:round/>
            </a:ln>
            <a:effectLst/>
          </c:spPr>
          <c:marker>
            <c:symbol val="none"/>
          </c:marker>
          <c:cat>
            <c:numRef>
              <c:f>Tiempos!$K$19:$K$21</c:f>
              <c:numCache>
                <c:formatCode>General</c:formatCode>
                <c:ptCount val="3"/>
                <c:pt idx="0">
                  <c:v>10</c:v>
                </c:pt>
                <c:pt idx="1">
                  <c:v>20</c:v>
                </c:pt>
                <c:pt idx="2">
                  <c:v>30</c:v>
                </c:pt>
              </c:numCache>
            </c:numRef>
          </c:cat>
          <c:val>
            <c:numRef>
              <c:f>(Tiempos!$I$16,Tiempos!$I$39,Tiempos!$I$63)</c:f>
              <c:numCache>
                <c:formatCode>General</c:formatCode>
                <c:ptCount val="3"/>
                <c:pt idx="0">
                  <c:v>0.20899999999999999</c:v>
                </c:pt>
                <c:pt idx="1">
                  <c:v>0.317</c:v>
                </c:pt>
                <c:pt idx="2">
                  <c:v>0.47299999999999998</c:v>
                </c:pt>
              </c:numCache>
            </c:numRef>
          </c:val>
          <c:smooth val="0"/>
          <c:extLst>
            <c:ext xmlns:c16="http://schemas.microsoft.com/office/drawing/2014/chart" uri="{C3380CC4-5D6E-409C-BE32-E72D297353CC}">
              <c16:uniqueId val="{00000003-0EB4-4200-B8D2-24F1034C1E58}"/>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a:t>
                </a:r>
                <a:r>
                  <a:rPr lang="es-MX" baseline="0"/>
                  <a:t> segundos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Tiempos de encolamiento vs velocidad</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(Grafica11nodos!$I$2,Grafica11nodos!$I$5,Grafica11nodos!$I$8)</c:f>
              <c:numCache>
                <c:formatCode>General</c:formatCode>
                <c:ptCount val="3"/>
                <c:pt idx="0">
                  <c:v>0.03</c:v>
                </c:pt>
                <c:pt idx="1">
                  <c:v>9.0999999999999998E-2</c:v>
                </c:pt>
                <c:pt idx="2">
                  <c:v>0.16800000000000001</c:v>
                </c:pt>
              </c:numCache>
            </c:numRef>
          </c:val>
          <c:smooth val="0"/>
          <c:extLst>
            <c:ext xmlns:c16="http://schemas.microsoft.com/office/drawing/2014/chart" uri="{C3380CC4-5D6E-409C-BE32-E72D297353CC}">
              <c16:uniqueId val="{00000000-684C-4C2B-A905-1A8294B2BDDC}"/>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(Grafica11nodos!$I$3,Grafica11nodos!$I$6,Grafica11nodos!$I$9)</c:f>
              <c:numCache>
                <c:formatCode>General</c:formatCode>
                <c:ptCount val="3"/>
                <c:pt idx="0">
                  <c:v>8.6999999999999994E-2</c:v>
                </c:pt>
                <c:pt idx="1">
                  <c:v>0.113</c:v>
                </c:pt>
                <c:pt idx="2">
                  <c:v>0.13500000000000001</c:v>
                </c:pt>
              </c:numCache>
            </c:numRef>
          </c:val>
          <c:smooth val="0"/>
          <c:extLst>
            <c:ext xmlns:c16="http://schemas.microsoft.com/office/drawing/2014/chart" uri="{C3380CC4-5D6E-409C-BE32-E72D297353CC}">
              <c16:uniqueId val="{00000001-684C-4C2B-A905-1A8294B2BDDC}"/>
            </c:ext>
          </c:extLst>
        </c:ser>
        <c:ser>
          <c:idx val="2"/>
          <c:order val="2"/>
          <c:tx>
            <c:v>Intervalo 0.2s, 1kB</c:v>
          </c:tx>
          <c:spPr>
            <a:ln w="28575" cap="rnd">
              <a:solidFill>
                <a:schemeClr val="accent3"/>
              </a:solidFill>
              <a:round/>
            </a:ln>
            <a:effectLst/>
          </c:spPr>
          <c:marker>
            <c:symbol val="none"/>
          </c:marker>
          <c:cat>
            <c:numRef>
              <c:f>Grafica11nodos!$U$18:$U$20</c:f>
              <c:numCache>
                <c:formatCode>General</c:formatCode>
                <c:ptCount val="3"/>
                <c:pt idx="0">
                  <c:v>30</c:v>
                </c:pt>
                <c:pt idx="1">
                  <c:v>50</c:v>
                </c:pt>
                <c:pt idx="2">
                  <c:v>80</c:v>
                </c:pt>
              </c:numCache>
            </c:numRef>
          </c:cat>
          <c:val>
            <c:numRef>
              <c:f>(Grafica11nodos!$I$4,Grafica11nodos!$I$7,Grafica11nodos!$I$10)</c:f>
              <c:numCache>
                <c:formatCode>General</c:formatCode>
                <c:ptCount val="3"/>
                <c:pt idx="0">
                  <c:v>0.28399999999999997</c:v>
                </c:pt>
                <c:pt idx="1">
                  <c:v>0.311</c:v>
                </c:pt>
                <c:pt idx="2">
                  <c:v>0.41099999999999998</c:v>
                </c:pt>
              </c:numCache>
            </c:numRef>
          </c:val>
          <c:smooth val="0"/>
          <c:extLst>
            <c:ext xmlns:c16="http://schemas.microsoft.com/office/drawing/2014/chart" uri="{C3380CC4-5D6E-409C-BE32-E72D297353CC}">
              <c16:uniqueId val="{00000002-684C-4C2B-A905-1A8294B2BDDC}"/>
            </c:ext>
          </c:extLst>
        </c:ser>
        <c:ser>
          <c:idx val="3"/>
          <c:order val="3"/>
          <c:tx>
            <c:v>Intervalo 1s, 4kB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(Grafica11nodos!$I$16,Grafica11nodos!$I$19,Grafica11nodos!$I$22)</c:f>
              <c:numCache>
                <c:formatCode>General</c:formatCode>
                <c:ptCount val="3"/>
                <c:pt idx="0">
                  <c:v>8.2000000000000003E-2</c:v>
                </c:pt>
                <c:pt idx="1">
                  <c:v>6.5000000000000002E-2</c:v>
                </c:pt>
                <c:pt idx="2">
                  <c:v>0.05</c:v>
                </c:pt>
              </c:numCache>
            </c:numRef>
          </c:val>
          <c:smooth val="0"/>
          <c:extLst>
            <c:ext xmlns:c16="http://schemas.microsoft.com/office/drawing/2014/chart" uri="{C3380CC4-5D6E-409C-BE32-E72D297353CC}">
              <c16:uniqueId val="{00000003-684C-4C2B-A905-1A8294B2BDDC}"/>
            </c:ext>
          </c:extLst>
        </c:ser>
        <c:ser>
          <c:idx val="4"/>
          <c:order val="4"/>
          <c:tx>
            <c:v>Intervalo 0.5s, 4kB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(Grafica11nodos!$I$17,Grafica11nodos!$I$20,Grafica11nodos!$I$23)</c:f>
              <c:numCache>
                <c:formatCode>General</c:formatCode>
                <c:ptCount val="3"/>
                <c:pt idx="0">
                  <c:v>0.20899999999999999</c:v>
                </c:pt>
                <c:pt idx="1">
                  <c:v>0.14899999999999999</c:v>
                </c:pt>
                <c:pt idx="2">
                  <c:v>0.113</c:v>
                </c:pt>
              </c:numCache>
            </c:numRef>
          </c:val>
          <c:smooth val="0"/>
          <c:extLst>
            <c:ext xmlns:c16="http://schemas.microsoft.com/office/drawing/2014/chart" uri="{C3380CC4-5D6E-409C-BE32-E72D297353CC}">
              <c16:uniqueId val="{00000004-684C-4C2B-A905-1A8294B2BDDC}"/>
            </c:ext>
          </c:extLst>
        </c:ser>
        <c:ser>
          <c:idx val="5"/>
          <c:order val="5"/>
          <c:tx>
            <c:v>Intervalo 0.2s, 4kB</c:v>
          </c:tx>
          <c:spPr>
            <a:ln w="28575" cap="rnd">
              <a:solidFill>
                <a:schemeClr val="accent6"/>
              </a:solidFill>
              <a:round/>
            </a:ln>
            <a:effectLst/>
          </c:spPr>
          <c:marker>
            <c:symbol val="none"/>
          </c:marker>
          <c:cat>
            <c:numRef>
              <c:f>Grafica11nodos!$U$18:$U$20</c:f>
              <c:numCache>
                <c:formatCode>General</c:formatCode>
                <c:ptCount val="3"/>
                <c:pt idx="0">
                  <c:v>30</c:v>
                </c:pt>
                <c:pt idx="1">
                  <c:v>50</c:v>
                </c:pt>
                <c:pt idx="2">
                  <c:v>80</c:v>
                </c:pt>
              </c:numCache>
            </c:numRef>
          </c:cat>
          <c:val>
            <c:numRef>
              <c:f>(Grafica11nodos!$I$18,Grafica11nodos!$I$21,Grafica11nodos!$I$24)</c:f>
              <c:numCache>
                <c:formatCode>General</c:formatCode>
                <c:ptCount val="3"/>
                <c:pt idx="0">
                  <c:v>0.57299999999999995</c:v>
                </c:pt>
                <c:pt idx="1">
                  <c:v>0.36099999999999999</c:v>
                </c:pt>
                <c:pt idx="2">
                  <c:v>0.32500000000000001</c:v>
                </c:pt>
              </c:numCache>
            </c:numRef>
          </c:val>
          <c:smooth val="0"/>
          <c:extLst>
            <c:ext xmlns:c16="http://schemas.microsoft.com/office/drawing/2014/chart" uri="{C3380CC4-5D6E-409C-BE32-E72D297353CC}">
              <c16:uniqueId val="{00000005-684C-4C2B-A905-1A8294B2BDDC}"/>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 probabilidad de recbir dos mensajes de 1kB</a:t>
            </a:r>
            <a:r>
              <a:rPr lang="es-MX" sz="1100" baseline="0"/>
              <a:t> vs 1 mensaje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(Grafica11nodos!$F$2,Grafica11nodos!$F$5,Grafica11nodos!$F$8)</c:f>
              <c:numCache>
                <c:formatCode>0%</c:formatCode>
                <c:ptCount val="3"/>
                <c:pt idx="0">
                  <c:v>0.99790000000000001</c:v>
                </c:pt>
                <c:pt idx="1">
                  <c:v>0.67669999999999997</c:v>
                </c:pt>
                <c:pt idx="2">
                  <c:v>0.12889999999999999</c:v>
                </c:pt>
              </c:numCache>
            </c:numRef>
          </c:val>
          <c:smooth val="0"/>
          <c:extLst>
            <c:ext xmlns:c16="http://schemas.microsoft.com/office/drawing/2014/chart" uri="{C3380CC4-5D6E-409C-BE32-E72D297353CC}">
              <c16:uniqueId val="{00000000-9037-4D2A-89D5-CCAD14BD3020}"/>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(Grafica11nodos!$F$3,Grafica11nodos!$F$6,Grafica11nodos!$F$9)</c:f>
              <c:numCache>
                <c:formatCode>0%</c:formatCode>
                <c:ptCount val="3"/>
                <c:pt idx="0">
                  <c:v>0.99909999999999999</c:v>
                </c:pt>
                <c:pt idx="1">
                  <c:v>0.94630000000000003</c:v>
                </c:pt>
                <c:pt idx="2">
                  <c:v>0.5827</c:v>
                </c:pt>
              </c:numCache>
            </c:numRef>
          </c:val>
          <c:smooth val="0"/>
          <c:extLst>
            <c:ext xmlns:c16="http://schemas.microsoft.com/office/drawing/2014/chart" uri="{C3380CC4-5D6E-409C-BE32-E72D297353CC}">
              <c16:uniqueId val="{00000001-9037-4D2A-89D5-CCAD14BD3020}"/>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(Grafica11nodos!$F$4,Grafica11nodos!$F$7,Grafica11nodos!$F$10)</c:f>
              <c:numCache>
                <c:formatCode>0%</c:formatCode>
                <c:ptCount val="3"/>
                <c:pt idx="0">
                  <c:v>1</c:v>
                </c:pt>
                <c:pt idx="1">
                  <c:v>1</c:v>
                </c:pt>
                <c:pt idx="2">
                  <c:v>0.96899999999999997</c:v>
                </c:pt>
              </c:numCache>
            </c:numRef>
          </c:val>
          <c:smooth val="0"/>
          <c:extLst>
            <c:ext xmlns:c16="http://schemas.microsoft.com/office/drawing/2014/chart" uri="{C3380CC4-5D6E-409C-BE32-E72D297353CC}">
              <c16:uniqueId val="{00000002-9037-4D2A-89D5-CCAD14BD3020}"/>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(Grafica11nodos!$F$16,Grafica11nodos!$F$19,Grafica11nodos!$F$22)</c:f>
              <c:numCache>
                <c:formatCode>0%</c:formatCode>
                <c:ptCount val="3"/>
                <c:pt idx="0">
                  <c:v>0.98740000000000006</c:v>
                </c:pt>
                <c:pt idx="1">
                  <c:v>0.80349999999999999</c:v>
                </c:pt>
                <c:pt idx="2">
                  <c:v>0.49030000000000001</c:v>
                </c:pt>
              </c:numCache>
            </c:numRef>
          </c:val>
          <c:smooth val="0"/>
          <c:extLst>
            <c:ext xmlns:c16="http://schemas.microsoft.com/office/drawing/2014/chart" uri="{C3380CC4-5D6E-409C-BE32-E72D297353CC}">
              <c16:uniqueId val="{00000003-9037-4D2A-89D5-CCAD14BD3020}"/>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(Grafica11nodos!$F$17,Grafica11nodos!$F$20,Grafica11nodos!$F$23)</c:f>
              <c:numCache>
                <c:formatCode>0%</c:formatCode>
                <c:ptCount val="3"/>
                <c:pt idx="0">
                  <c:v>0.99970000000000003</c:v>
                </c:pt>
                <c:pt idx="1">
                  <c:v>0.99929999999999997</c:v>
                </c:pt>
                <c:pt idx="2">
                  <c:v>0.84760000000000002</c:v>
                </c:pt>
              </c:numCache>
            </c:numRef>
          </c:val>
          <c:smooth val="0"/>
          <c:extLst>
            <c:ext xmlns:c16="http://schemas.microsoft.com/office/drawing/2014/chart" uri="{C3380CC4-5D6E-409C-BE32-E72D297353CC}">
              <c16:uniqueId val="{00000004-9037-4D2A-89D5-CCAD14BD3020}"/>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(Grafica11nodos!$F$18,Grafica11nodos!$F$21,Grafica11nodos!$F$24)</c:f>
              <c:numCache>
                <c:formatCode>0%</c:formatCode>
                <c:ptCount val="3"/>
                <c:pt idx="0">
                  <c:v>1</c:v>
                </c:pt>
                <c:pt idx="1">
                  <c:v>0.99990000000000001</c:v>
                </c:pt>
                <c:pt idx="2">
                  <c:v>0.99219999999999997</c:v>
                </c:pt>
              </c:numCache>
            </c:numRef>
          </c:val>
          <c:smooth val="0"/>
          <c:extLst>
            <c:ext xmlns:c16="http://schemas.microsoft.com/office/drawing/2014/chart" uri="{C3380CC4-5D6E-409C-BE32-E72D297353CC}">
              <c16:uniqueId val="{00000005-9037-4D2A-89D5-CCAD14BD3020}"/>
            </c:ext>
          </c:extLst>
        </c:ser>
        <c:dLbls>
          <c:showLegendKey val="0"/>
          <c:showVal val="0"/>
          <c:showCatName val="0"/>
          <c:showSerName val="0"/>
          <c:showPercent val="0"/>
          <c:showBubbleSize val="0"/>
        </c:dLbls>
        <c:smooth val="0"/>
        <c:axId val="1595163999"/>
        <c:axId val="1665786255"/>
      </c:lineChart>
      <c:catAx>
        <c:axId val="1595163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6255"/>
        <c:crosses val="autoZero"/>
        <c:auto val="1"/>
        <c:lblAlgn val="ctr"/>
        <c:lblOffset val="100"/>
        <c:noMultiLvlLbl val="0"/>
      </c:catAx>
      <c:valAx>
        <c:axId val="16657862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639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a:t>
            </a:r>
            <a:r>
              <a:rPr lang="es-MX" sz="1100" baseline="0"/>
              <a:t> de la probabilidad de recibir 4 mensajes de 1kB vs 2 mensajes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(Grafica11nodos!$G$2,Grafica11nodos!$G$5,Grafica11nodos!$G$8)</c:f>
              <c:numCache>
                <c:formatCode>0%</c:formatCode>
                <c:ptCount val="3"/>
                <c:pt idx="0">
                  <c:v>0.93759999999999999</c:v>
                </c:pt>
                <c:pt idx="1">
                  <c:v>9.3299999999999994E-2</c:v>
                </c:pt>
                <c:pt idx="2">
                  <c:v>0</c:v>
                </c:pt>
              </c:numCache>
            </c:numRef>
          </c:val>
          <c:smooth val="0"/>
          <c:extLst>
            <c:ext xmlns:c16="http://schemas.microsoft.com/office/drawing/2014/chart" uri="{C3380CC4-5D6E-409C-BE32-E72D297353CC}">
              <c16:uniqueId val="{00000000-C019-46FE-BB54-75D10A480BA7}"/>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(Grafica11nodos!$G$3,Grafica11nodos!$G$6,Grafica11nodos!$G$9)</c:f>
              <c:numCache>
                <c:formatCode>0%</c:formatCode>
                <c:ptCount val="3"/>
                <c:pt idx="0">
                  <c:v>0.97689999999999999</c:v>
                </c:pt>
                <c:pt idx="1">
                  <c:v>0.5887</c:v>
                </c:pt>
                <c:pt idx="2">
                  <c:v>5.7299999999999997E-2</c:v>
                </c:pt>
              </c:numCache>
            </c:numRef>
          </c:val>
          <c:smooth val="0"/>
          <c:extLst>
            <c:ext xmlns:c16="http://schemas.microsoft.com/office/drawing/2014/chart" uri="{C3380CC4-5D6E-409C-BE32-E72D297353CC}">
              <c16:uniqueId val="{00000001-C019-46FE-BB54-75D10A480BA7}"/>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(Grafica11nodos!$G$4,Grafica11nodos!$G$7,Grafica11nodos!$G$10)</c:f>
              <c:numCache>
                <c:formatCode>0%</c:formatCode>
                <c:ptCount val="3"/>
                <c:pt idx="0">
                  <c:v>1</c:v>
                </c:pt>
                <c:pt idx="1">
                  <c:v>0.99919999999999998</c:v>
                </c:pt>
                <c:pt idx="2">
                  <c:v>0.70760000000000001</c:v>
                </c:pt>
              </c:numCache>
            </c:numRef>
          </c:val>
          <c:smooth val="0"/>
          <c:extLst>
            <c:ext xmlns:c16="http://schemas.microsoft.com/office/drawing/2014/chart" uri="{C3380CC4-5D6E-409C-BE32-E72D297353CC}">
              <c16:uniqueId val="{00000002-C019-46FE-BB54-75D10A480BA7}"/>
            </c:ext>
          </c:extLst>
        </c:ser>
        <c:ser>
          <c:idx val="3"/>
          <c:order val="3"/>
          <c:tx>
            <c:v>Intervalo 1s, 4kB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(Grafica11nodos!$G$16,Grafica11nodos!$G$19,Grafica11nodos!$G$22)</c:f>
              <c:numCache>
                <c:formatCode>0%</c:formatCode>
                <c:ptCount val="3"/>
                <c:pt idx="0">
                  <c:v>0.91820000000000002</c:v>
                </c:pt>
                <c:pt idx="1">
                  <c:v>0.42570000000000002</c:v>
                </c:pt>
                <c:pt idx="2">
                  <c:v>8.1900000000000001E-2</c:v>
                </c:pt>
              </c:numCache>
            </c:numRef>
          </c:val>
          <c:smooth val="0"/>
          <c:extLst>
            <c:ext xmlns:c16="http://schemas.microsoft.com/office/drawing/2014/chart" uri="{C3380CC4-5D6E-409C-BE32-E72D297353CC}">
              <c16:uniqueId val="{00000003-C019-46FE-BB54-75D10A480BA7}"/>
            </c:ext>
          </c:extLst>
        </c:ser>
        <c:ser>
          <c:idx val="4"/>
          <c:order val="4"/>
          <c:tx>
            <c:v>Intervalo 0.5s, 4kB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(Grafica11nodos!$G$17,Grafica11nodos!$G$20,Grafica11nodos!$G$23)</c:f>
              <c:numCache>
                <c:formatCode>0%</c:formatCode>
                <c:ptCount val="3"/>
                <c:pt idx="0">
                  <c:v>0.99709999999999999</c:v>
                </c:pt>
                <c:pt idx="1">
                  <c:v>0.9919</c:v>
                </c:pt>
                <c:pt idx="2">
                  <c:v>0.49959999999999999</c:v>
                </c:pt>
              </c:numCache>
            </c:numRef>
          </c:val>
          <c:smooth val="0"/>
          <c:extLst>
            <c:ext xmlns:c16="http://schemas.microsoft.com/office/drawing/2014/chart" uri="{C3380CC4-5D6E-409C-BE32-E72D297353CC}">
              <c16:uniqueId val="{00000004-C019-46FE-BB54-75D10A480BA7}"/>
            </c:ext>
          </c:extLst>
        </c:ser>
        <c:ser>
          <c:idx val="5"/>
          <c:order val="5"/>
          <c:tx>
            <c:v>Intervalo 0.2s, 4kB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(Grafica11nodos!$G$18,Grafica11nodos!$G$21,Grafica11nodos!$G$24)</c:f>
              <c:numCache>
                <c:formatCode>0%</c:formatCode>
                <c:ptCount val="3"/>
                <c:pt idx="0">
                  <c:v>1</c:v>
                </c:pt>
                <c:pt idx="1">
                  <c:v>0.99919999999999998</c:v>
                </c:pt>
                <c:pt idx="2">
                  <c:v>0.94579999999999997</c:v>
                </c:pt>
              </c:numCache>
            </c:numRef>
          </c:val>
          <c:smooth val="0"/>
          <c:extLst>
            <c:ext xmlns:c16="http://schemas.microsoft.com/office/drawing/2014/chart" uri="{C3380CC4-5D6E-409C-BE32-E72D297353CC}">
              <c16:uniqueId val="{00000005-C019-46FE-BB54-75D10A480BA7}"/>
            </c:ext>
          </c:extLst>
        </c:ser>
        <c:dLbls>
          <c:showLegendKey val="0"/>
          <c:showVal val="0"/>
          <c:showCatName val="0"/>
          <c:showSerName val="0"/>
          <c:showPercent val="0"/>
          <c:showBubbleSize val="0"/>
        </c:dLbls>
        <c:smooth val="0"/>
        <c:axId val="1665723871"/>
        <c:axId val="1665791535"/>
      </c:lineChart>
      <c:catAx>
        <c:axId val="166572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1535"/>
        <c:crosses val="autoZero"/>
        <c:auto val="1"/>
        <c:lblAlgn val="ctr"/>
        <c:lblOffset val="100"/>
        <c:noMultiLvlLbl val="0"/>
      </c:catAx>
      <c:valAx>
        <c:axId val="16657915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38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(Grafica11nodos200m!$F$2,Grafica11nodos200m!$F$5,Grafica11nodos200m!$F$8)</c:f>
              <c:numCache>
                <c:formatCode>0%</c:formatCode>
                <c:ptCount val="3"/>
                <c:pt idx="0">
                  <c:v>0.9999999020672804</c:v>
                </c:pt>
                <c:pt idx="1">
                  <c:v>0.98282278005275137</c:v>
                </c:pt>
                <c:pt idx="2">
                  <c:v>0.78121886749059499</c:v>
                </c:pt>
              </c:numCache>
            </c:numRef>
          </c:val>
          <c:smooth val="0"/>
          <c:extLst>
            <c:ext xmlns:c16="http://schemas.microsoft.com/office/drawing/2014/chart" uri="{C3380CC4-5D6E-409C-BE32-E72D297353CC}">
              <c16:uniqueId val="{00000000-54A5-4097-B47C-A5446EDF9B8B}"/>
            </c:ext>
          </c:extLst>
        </c:ser>
        <c:ser>
          <c:idx val="1"/>
          <c:order val="1"/>
          <c:tx>
            <c:v>Intervalo 0.5s, 1kB</c:v>
          </c:tx>
          <c:spPr>
            <a:ln w="28575" cap="rnd">
              <a:solidFill>
                <a:schemeClr val="accent2"/>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(Grafica11nodos200m!$F$3,Grafica11nodos200m!$F$6,Grafica11nodos200m!$F$9)</c:f>
              <c:numCache>
                <c:formatCode>0%</c:formatCode>
                <c:ptCount val="3"/>
                <c:pt idx="0">
                  <c:v>0.99999998288853742</c:v>
                </c:pt>
                <c:pt idx="1">
                  <c:v>0.9998790028215071</c:v>
                </c:pt>
                <c:pt idx="2">
                  <c:v>0.98148930286390856</c:v>
                </c:pt>
              </c:numCache>
            </c:numRef>
          </c:val>
          <c:smooth val="0"/>
          <c:extLst>
            <c:ext xmlns:c16="http://schemas.microsoft.com/office/drawing/2014/chart" uri="{C3380CC4-5D6E-409C-BE32-E72D297353CC}">
              <c16:uniqueId val="{00000001-54A5-4097-B47C-A5446EDF9B8B}"/>
            </c:ext>
          </c:extLst>
        </c:ser>
        <c:ser>
          <c:idx val="2"/>
          <c:order val="2"/>
          <c:tx>
            <c:v>Intervalo 0.2s, 1kB</c:v>
          </c:tx>
          <c:spPr>
            <a:ln w="28575" cap="rnd">
              <a:solidFill>
                <a:schemeClr val="accent3"/>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(Grafica11nodos200m!$F$4,Grafica11nodos200m!$F$7,Grafica11nodos200m!$F$10)</c:f>
              <c:numCache>
                <c:formatCode>0%</c:formatCode>
                <c:ptCount val="3"/>
                <c:pt idx="0">
                  <c:v>1</c:v>
                </c:pt>
                <c:pt idx="1">
                  <c:v>0.99999999999990818</c:v>
                </c:pt>
                <c:pt idx="2">
                  <c:v>0.99999804859880304</c:v>
                </c:pt>
              </c:numCache>
            </c:numRef>
          </c:val>
          <c:smooth val="0"/>
          <c:extLst>
            <c:ext xmlns:c16="http://schemas.microsoft.com/office/drawing/2014/chart" uri="{C3380CC4-5D6E-409C-BE32-E72D297353CC}">
              <c16:uniqueId val="{00000002-54A5-4097-B47C-A5446EDF9B8B}"/>
            </c:ext>
          </c:extLst>
        </c:ser>
        <c:ser>
          <c:idx val="3"/>
          <c:order val="3"/>
          <c:tx>
            <c:v>Intervalo 1s, 4kB</c:v>
          </c:tx>
          <c:spPr>
            <a:ln w="28575" cap="rnd">
              <a:solidFill>
                <a:schemeClr val="accent4"/>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(Grafica11nodos200m!$F$16,Grafica11nodos200m!$F$19,Grafica11nodos200m!$F$22)</c:f>
              <c:numCache>
                <c:formatCode>0%</c:formatCode>
                <c:ptCount val="3"/>
                <c:pt idx="0">
                  <c:v>0.99993360170997669</c:v>
                </c:pt>
                <c:pt idx="1">
                  <c:v>0.97986786615391264</c:v>
                </c:pt>
                <c:pt idx="2">
                  <c:v>0.90549350127932993</c:v>
                </c:pt>
              </c:numCache>
            </c:numRef>
          </c:val>
          <c:smooth val="0"/>
          <c:extLst>
            <c:ext xmlns:c16="http://schemas.microsoft.com/office/drawing/2014/chart" uri="{C3380CC4-5D6E-409C-BE32-E72D297353CC}">
              <c16:uniqueId val="{00000003-54A5-4097-B47C-A5446EDF9B8B}"/>
            </c:ext>
          </c:extLst>
        </c:ser>
        <c:ser>
          <c:idx val="4"/>
          <c:order val="4"/>
          <c:tx>
            <c:v>Intervalo 0.5s, 4kB</c:v>
          </c:tx>
          <c:spPr>
            <a:ln w="28575" cap="rnd">
              <a:solidFill>
                <a:schemeClr val="accent5"/>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(Grafica11nodos200m!$F$17,Grafica11nodos200m!$F$20,Grafica11nodos200m!$F$23)</c:f>
              <c:numCache>
                <c:formatCode>0%</c:formatCode>
                <c:ptCount val="3"/>
                <c:pt idx="0">
                  <c:v>0.99999998697238945</c:v>
                </c:pt>
                <c:pt idx="1">
                  <c:v>0.99999997349306546</c:v>
                </c:pt>
                <c:pt idx="2">
                  <c:v>0.99484674245528815</c:v>
                </c:pt>
              </c:numCache>
            </c:numRef>
          </c:val>
          <c:smooth val="0"/>
          <c:extLst>
            <c:ext xmlns:c16="http://schemas.microsoft.com/office/drawing/2014/chart" uri="{C3380CC4-5D6E-409C-BE32-E72D297353CC}">
              <c16:uniqueId val="{00000004-54A5-4097-B47C-A5446EDF9B8B}"/>
            </c:ext>
          </c:extLst>
        </c:ser>
        <c:ser>
          <c:idx val="5"/>
          <c:order val="5"/>
          <c:tx>
            <c:v>Intervalo 0.2s, 4kB</c:v>
          </c:tx>
          <c:spPr>
            <a:ln w="28575" cap="rnd">
              <a:solidFill>
                <a:schemeClr val="accent6"/>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(Grafica11nodos200m!$F$18,Grafica11nodos200m!$F$21,Grafica11nodos200m!$F$24)</c:f>
              <c:numCache>
                <c:formatCode>0%</c:formatCode>
                <c:ptCount val="3"/>
                <c:pt idx="0">
                  <c:v>1</c:v>
                </c:pt>
                <c:pt idx="1">
                  <c:v>0.99999999989890231</c:v>
                </c:pt>
                <c:pt idx="2">
                  <c:v>0.99999930111746593</c:v>
                </c:pt>
              </c:numCache>
            </c:numRef>
          </c:val>
          <c:smooth val="0"/>
          <c:extLst>
            <c:ext xmlns:c16="http://schemas.microsoft.com/office/drawing/2014/chart" uri="{C3380CC4-5D6E-409C-BE32-E72D297353CC}">
              <c16:uniqueId val="{00000005-54A5-4097-B47C-A5446EDF9B8B}"/>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 de 2kB vs 4 mensajes de 1kB</a:t>
            </a:r>
          </a:p>
        </c:rich>
      </c:tx>
      <c:overlay val="0"/>
      <c:spPr>
        <a:noFill/>
        <a:ln>
          <a:noFill/>
        </a:ln>
        <a:effectLst/>
      </c:spPr>
    </c:title>
    <c:autoTitleDeleted val="0"/>
    <c:plotArea>
      <c:layout/>
      <c:lineChart>
        <c:grouping val="standard"/>
        <c:varyColors val="0"/>
        <c:ser>
          <c:idx val="6"/>
          <c:order val="0"/>
          <c:tx>
            <c:v>Intervalo 1s, 1kB</c:v>
          </c:tx>
          <c:marker>
            <c:symbol val="none"/>
          </c:marker>
          <c:cat>
            <c:numRef>
              <c:f>Grafica11nodos200m!$A$18:$A$20</c:f>
              <c:numCache>
                <c:formatCode>General</c:formatCode>
                <c:ptCount val="3"/>
                <c:pt idx="0">
                  <c:v>30</c:v>
                </c:pt>
                <c:pt idx="1">
                  <c:v>40</c:v>
                </c:pt>
                <c:pt idx="2">
                  <c:v>50</c:v>
                </c:pt>
              </c:numCache>
            </c:numRef>
          </c:cat>
          <c:val>
            <c:numRef>
              <c:f>(Grafica11nodos200m!$G$2,Grafica11nodos200m!$G$5,Grafica11nodos200m!$G$8)</c:f>
              <c:numCache>
                <c:formatCode>0%</c:formatCode>
                <c:ptCount val="3"/>
                <c:pt idx="0">
                  <c:v>0.99998468209060554</c:v>
                </c:pt>
                <c:pt idx="1">
                  <c:v>0.79129162155212496</c:v>
                </c:pt>
                <c:pt idx="2">
                  <c:v>0.21494249587456804</c:v>
                </c:pt>
              </c:numCache>
            </c:numRef>
          </c:val>
          <c:smooth val="0"/>
          <c:extLst>
            <c:ext xmlns:c16="http://schemas.microsoft.com/office/drawing/2014/chart" uri="{C3380CC4-5D6E-409C-BE32-E72D297353CC}">
              <c16:uniqueId val="{00000000-47A9-4C53-8DC7-855867FA8C53}"/>
            </c:ext>
          </c:extLst>
        </c:ser>
        <c:ser>
          <c:idx val="7"/>
          <c:order val="1"/>
          <c:tx>
            <c:v>Intervalo 0.5s, 1kB</c:v>
          </c:tx>
          <c:marker>
            <c:symbol val="none"/>
          </c:marker>
          <c:cat>
            <c:numRef>
              <c:f>Grafica11nodos200m!$A$18:$A$20</c:f>
              <c:numCache>
                <c:formatCode>General</c:formatCode>
                <c:ptCount val="3"/>
                <c:pt idx="0">
                  <c:v>30</c:v>
                </c:pt>
                <c:pt idx="1">
                  <c:v>40</c:v>
                </c:pt>
                <c:pt idx="2">
                  <c:v>50</c:v>
                </c:pt>
              </c:numCache>
            </c:numRef>
          </c:cat>
          <c:val>
            <c:numRef>
              <c:f>(Grafica11nodos200m!$G$3,Grafica11nodos200m!$G$6,Grafica11nodos200m!$G$9)</c:f>
              <c:numCache>
                <c:formatCode>0%</c:formatCode>
                <c:ptCount val="3"/>
                <c:pt idx="0">
                  <c:v>0.99999785327600166</c:v>
                </c:pt>
                <c:pt idx="1">
                  <c:v>0.99518041740120367</c:v>
                </c:pt>
                <c:pt idx="2">
                  <c:v>0.79264420439137129</c:v>
                </c:pt>
              </c:numCache>
            </c:numRef>
          </c:val>
          <c:smooth val="0"/>
          <c:extLst>
            <c:ext xmlns:c16="http://schemas.microsoft.com/office/drawing/2014/chart" uri="{C3380CC4-5D6E-409C-BE32-E72D297353CC}">
              <c16:uniqueId val="{00000001-47A9-4C53-8DC7-855867FA8C53}"/>
            </c:ext>
          </c:extLst>
        </c:ser>
        <c:ser>
          <c:idx val="8"/>
          <c:order val="2"/>
          <c:tx>
            <c:v>Intervalo 0.2s, 1kB</c:v>
          </c:tx>
          <c:marker>
            <c:symbol val="none"/>
          </c:marker>
          <c:cat>
            <c:numRef>
              <c:f>Grafica11nodos200m!$A$18:$A$20</c:f>
              <c:numCache>
                <c:formatCode>General</c:formatCode>
                <c:ptCount val="3"/>
                <c:pt idx="0">
                  <c:v>30</c:v>
                </c:pt>
                <c:pt idx="1">
                  <c:v>40</c:v>
                </c:pt>
                <c:pt idx="2">
                  <c:v>50</c:v>
                </c:pt>
              </c:numCache>
            </c:numRef>
          </c:cat>
          <c:val>
            <c:numRef>
              <c:f>(Grafica11nodos200m!$G$4,Grafica11nodos200m!$G$7,Grafica11nodos200m!$G$10)</c:f>
              <c:numCache>
                <c:formatCode>0%</c:formatCode>
                <c:ptCount val="3"/>
                <c:pt idx="0">
                  <c:v>1</c:v>
                </c:pt>
                <c:pt idx="1">
                  <c:v>0.9999999999690149</c:v>
                </c:pt>
                <c:pt idx="2">
                  <c:v>0.99985841521945817</c:v>
                </c:pt>
              </c:numCache>
            </c:numRef>
          </c:val>
          <c:smooth val="0"/>
          <c:extLst>
            <c:ext xmlns:c16="http://schemas.microsoft.com/office/drawing/2014/chart" uri="{C3380CC4-5D6E-409C-BE32-E72D297353CC}">
              <c16:uniqueId val="{00000002-47A9-4C53-8DC7-855867FA8C53}"/>
            </c:ext>
          </c:extLst>
        </c:ser>
        <c:ser>
          <c:idx val="9"/>
          <c:order val="3"/>
          <c:tx>
            <c:v>Intervalo 1s, 4kB</c:v>
          </c:tx>
          <c:marker>
            <c:symbol val="none"/>
          </c:marker>
          <c:cat>
            <c:numRef>
              <c:f>Grafica11nodos200m!$A$18:$A$20</c:f>
              <c:numCache>
                <c:formatCode>General</c:formatCode>
                <c:ptCount val="3"/>
                <c:pt idx="0">
                  <c:v>30</c:v>
                </c:pt>
                <c:pt idx="1">
                  <c:v>40</c:v>
                </c:pt>
                <c:pt idx="2">
                  <c:v>50</c:v>
                </c:pt>
              </c:numCache>
            </c:numRef>
          </c:cat>
          <c:val>
            <c:numRef>
              <c:f>(Grafica11nodos200m!$G$16,Grafica11nodos200m!$G$19,Grafica11nodos200m!$G$22)</c:f>
              <c:numCache>
                <c:formatCode>0%</c:formatCode>
                <c:ptCount val="3"/>
                <c:pt idx="0">
                  <c:v>0.99913242172363836</c:v>
                </c:pt>
                <c:pt idx="1">
                  <c:v>0.8869400326045952</c:v>
                </c:pt>
                <c:pt idx="2">
                  <c:v>0.64037490625497639</c:v>
                </c:pt>
              </c:numCache>
            </c:numRef>
          </c:val>
          <c:smooth val="0"/>
          <c:extLst>
            <c:ext xmlns:c16="http://schemas.microsoft.com/office/drawing/2014/chart" uri="{C3380CC4-5D6E-409C-BE32-E72D297353CC}">
              <c16:uniqueId val="{00000003-47A9-4C53-8DC7-855867FA8C53}"/>
            </c:ext>
          </c:extLst>
        </c:ser>
        <c:ser>
          <c:idx val="10"/>
          <c:order val="4"/>
          <c:tx>
            <c:v>Intervalo 0.5s, 4kB</c:v>
          </c:tx>
          <c:marker>
            <c:symbol val="none"/>
          </c:marker>
          <c:cat>
            <c:numRef>
              <c:f>Grafica11nodos200m!$A$18:$A$20</c:f>
              <c:numCache>
                <c:formatCode>General</c:formatCode>
                <c:ptCount val="3"/>
                <c:pt idx="0">
                  <c:v>30</c:v>
                </c:pt>
                <c:pt idx="1">
                  <c:v>40</c:v>
                </c:pt>
                <c:pt idx="2">
                  <c:v>50</c:v>
                </c:pt>
              </c:numCache>
            </c:numRef>
          </c:cat>
          <c:val>
            <c:numRef>
              <c:f>(Grafica11nodos200m!$G$17,Grafica11nodos200m!$G$20,Grafica11nodos200m!$G$23)</c:f>
              <c:numCache>
                <c:formatCode>0%</c:formatCode>
                <c:ptCount val="3"/>
                <c:pt idx="0">
                  <c:v>0.99999969417295465</c:v>
                </c:pt>
                <c:pt idx="1">
                  <c:v>0.99999929363461015</c:v>
                </c:pt>
                <c:pt idx="2">
                  <c:v>0.96188511377769059</c:v>
                </c:pt>
              </c:numCache>
            </c:numRef>
          </c:val>
          <c:smooth val="0"/>
          <c:extLst>
            <c:ext xmlns:c16="http://schemas.microsoft.com/office/drawing/2014/chart" uri="{C3380CC4-5D6E-409C-BE32-E72D297353CC}">
              <c16:uniqueId val="{00000004-47A9-4C53-8DC7-855867FA8C53}"/>
            </c:ext>
          </c:extLst>
        </c:ser>
        <c:ser>
          <c:idx val="11"/>
          <c:order val="5"/>
          <c:tx>
            <c:v>Intervalo 0.2s, 4kB</c:v>
          </c:tx>
          <c:marker>
            <c:symbol val="none"/>
          </c:marker>
          <c:cat>
            <c:numRef>
              <c:f>Grafica11nodos200m!$A$18:$A$20</c:f>
              <c:numCache>
                <c:formatCode>General</c:formatCode>
                <c:ptCount val="3"/>
                <c:pt idx="0">
                  <c:v>30</c:v>
                </c:pt>
                <c:pt idx="1">
                  <c:v>40</c:v>
                </c:pt>
                <c:pt idx="2">
                  <c:v>50</c:v>
                </c:pt>
              </c:numCache>
            </c:numRef>
          </c:cat>
          <c:val>
            <c:numRef>
              <c:f>(Grafica11nodos200m!$G$18,Grafica11nodos200m!$G$21,Grafica11nodos200m!$G$24)</c:f>
              <c:numCache>
                <c:formatCode>0%</c:formatCode>
                <c:ptCount val="3"/>
                <c:pt idx="0">
                  <c:v>1</c:v>
                </c:pt>
                <c:pt idx="1">
                  <c:v>0.99999999708150378</c:v>
                </c:pt>
                <c:pt idx="2">
                  <c:v>0.99998708900961741</c:v>
                </c:pt>
              </c:numCache>
            </c:numRef>
          </c:val>
          <c:smooth val="0"/>
          <c:extLst>
            <c:ext xmlns:c16="http://schemas.microsoft.com/office/drawing/2014/chart" uri="{C3380CC4-5D6E-409C-BE32-E72D297353CC}">
              <c16:uniqueId val="{00000005-47A9-4C53-8DC7-855867FA8C53}"/>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Porcentaje de mensajes recibidos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('20nodos'!$E$3,'20nodos'!$E$6,'20nodos'!$E$9)</c:f>
              <c:numCache>
                <c:formatCode>0.00%</c:formatCode>
                <c:ptCount val="3"/>
                <c:pt idx="0">
                  <c:v>0.51559999999999995</c:v>
                </c:pt>
                <c:pt idx="1">
                  <c:v>0.59960000000000002</c:v>
                </c:pt>
                <c:pt idx="2">
                  <c:v>0.4728</c:v>
                </c:pt>
              </c:numCache>
            </c:numRef>
          </c:val>
          <c:smooth val="0"/>
          <c:extLst>
            <c:ext xmlns:c16="http://schemas.microsoft.com/office/drawing/2014/chart" uri="{C3380CC4-5D6E-409C-BE32-E72D297353CC}">
              <c16:uniqueId val="{00000000-2EAB-4D8D-9648-16AF22B87E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('20nodos'!$E$4,'20nodos'!$E$7,'20nodos'!$E$10)</c:f>
              <c:numCache>
                <c:formatCode>0%</c:formatCode>
                <c:ptCount val="3"/>
                <c:pt idx="0" formatCode="0.00%">
                  <c:v>0.49969999999999998</c:v>
                </c:pt>
                <c:pt idx="1">
                  <c:v>0.6</c:v>
                </c:pt>
                <c:pt idx="2" formatCode="0.00%">
                  <c:v>0.47060000000000002</c:v>
                </c:pt>
              </c:numCache>
            </c:numRef>
          </c:val>
          <c:smooth val="0"/>
          <c:extLst>
            <c:ext xmlns:c16="http://schemas.microsoft.com/office/drawing/2014/chart" uri="{C3380CC4-5D6E-409C-BE32-E72D297353CC}">
              <c16:uniqueId val="{00000001-2EAB-4D8D-9648-16AF22B87E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('20nodos'!$E$16,'20nodos'!$E$19,'20nodos'!$E$22)</c:f>
              <c:numCache>
                <c:formatCode>0.00%</c:formatCode>
                <c:ptCount val="3"/>
                <c:pt idx="0">
                  <c:v>0.27779999999999999</c:v>
                </c:pt>
                <c:pt idx="1">
                  <c:v>0.22339999999999999</c:v>
                </c:pt>
                <c:pt idx="2">
                  <c:v>0.187</c:v>
                </c:pt>
              </c:numCache>
            </c:numRef>
          </c:val>
          <c:smooth val="0"/>
          <c:extLst>
            <c:ext xmlns:c16="http://schemas.microsoft.com/office/drawing/2014/chart" uri="{C3380CC4-5D6E-409C-BE32-E72D297353CC}">
              <c16:uniqueId val="{00000002-2EAB-4D8D-9648-16AF22B87E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('20nodos'!$E$17,'20nodos'!$E$20,'20nodos'!$E$23)</c:f>
              <c:numCache>
                <c:formatCode>0.00%</c:formatCode>
                <c:ptCount val="3"/>
                <c:pt idx="0">
                  <c:v>0.29339999999999999</c:v>
                </c:pt>
                <c:pt idx="1">
                  <c:v>0.27339999999999998</c:v>
                </c:pt>
                <c:pt idx="2">
                  <c:v>0.2228</c:v>
                </c:pt>
              </c:numCache>
            </c:numRef>
          </c:val>
          <c:smooth val="0"/>
          <c:extLst>
            <c:ext xmlns:c16="http://schemas.microsoft.com/office/drawing/2014/chart" uri="{C3380CC4-5D6E-409C-BE32-E72D297353CC}">
              <c16:uniqueId val="{00000003-2EAB-4D8D-9648-16AF22B87EBF}"/>
            </c:ext>
          </c:extLst>
        </c:ser>
        <c:dLbls>
          <c:showLegendKey val="0"/>
          <c:showVal val="0"/>
          <c:showCatName val="0"/>
          <c:showSerName val="0"/>
          <c:showPercent val="0"/>
          <c:showBubbleSize val="0"/>
        </c:dLbls>
        <c:smooth val="0"/>
        <c:axId val="1514450591"/>
        <c:axId val="1508427775"/>
      </c:lineChart>
      <c:catAx>
        <c:axId val="151445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7775"/>
        <c:crosses val="autoZero"/>
        <c:auto val="1"/>
        <c:lblAlgn val="ctr"/>
        <c:lblOffset val="100"/>
        <c:noMultiLvlLbl val="0"/>
      </c:catAx>
      <c:valAx>
        <c:axId val="150842777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14450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a:t>
            </a:r>
            <a:r>
              <a:rPr lang="es-MX" sz="1100" baseline="0"/>
              <a:t> la probabilidad de recibir 1 mensaje de 2 kB vs 2 mensajes de 1 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('20nodos'!$F$3,'20nodos'!$F$6,'20nodos'!$F$9)</c:f>
              <c:numCache>
                <c:formatCode>0%</c:formatCode>
                <c:ptCount val="3"/>
                <c:pt idx="0">
                  <c:v>0.99170000000000003</c:v>
                </c:pt>
                <c:pt idx="1">
                  <c:v>0.91269999999999996</c:v>
                </c:pt>
                <c:pt idx="2">
                  <c:v>0.2235</c:v>
                </c:pt>
              </c:numCache>
            </c:numRef>
          </c:val>
          <c:smooth val="0"/>
          <c:extLst>
            <c:ext xmlns:c16="http://schemas.microsoft.com/office/drawing/2014/chart" uri="{C3380CC4-5D6E-409C-BE32-E72D297353CC}">
              <c16:uniqueId val="{00000000-1A17-448F-9D6A-A9F0124B86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('20nodos'!$F$4,'20nodos'!$F$7,'20nodos'!$F$10)</c:f>
              <c:numCache>
                <c:formatCode>0%</c:formatCode>
                <c:ptCount val="3"/>
                <c:pt idx="0">
                  <c:v>1</c:v>
                </c:pt>
                <c:pt idx="1">
                  <c:v>0.99829999999999997</c:v>
                </c:pt>
                <c:pt idx="2">
                  <c:v>0.77359999999999995</c:v>
                </c:pt>
              </c:numCache>
            </c:numRef>
          </c:val>
          <c:smooth val="0"/>
          <c:extLst>
            <c:ext xmlns:c16="http://schemas.microsoft.com/office/drawing/2014/chart" uri="{C3380CC4-5D6E-409C-BE32-E72D297353CC}">
              <c16:uniqueId val="{00000001-1A17-448F-9D6A-A9F0124B86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('20nodos'!$F$16,'20nodos'!$F$19,'20nodos'!$F$22)</c:f>
              <c:numCache>
                <c:formatCode>0%</c:formatCode>
                <c:ptCount val="3"/>
                <c:pt idx="0">
                  <c:v>0.96140000000000003</c:v>
                </c:pt>
                <c:pt idx="1">
                  <c:v>0.71750000000000003</c:v>
                </c:pt>
                <c:pt idx="2">
                  <c:v>0.33900000000000002</c:v>
                </c:pt>
              </c:numCache>
            </c:numRef>
          </c:val>
          <c:smooth val="0"/>
          <c:extLst>
            <c:ext xmlns:c16="http://schemas.microsoft.com/office/drawing/2014/chart" uri="{C3380CC4-5D6E-409C-BE32-E72D297353CC}">
              <c16:uniqueId val="{00000002-1A17-448F-9D6A-A9F0124B86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('20nodos'!$F$17,'20nodos'!$F$20,'20nodos'!$F$23)</c:f>
              <c:numCache>
                <c:formatCode>0%</c:formatCode>
                <c:ptCount val="3"/>
                <c:pt idx="0">
                  <c:v>0.999</c:v>
                </c:pt>
                <c:pt idx="1">
                  <c:v>0.95899999999999996</c:v>
                </c:pt>
                <c:pt idx="2">
                  <c:v>0.71640000000000004</c:v>
                </c:pt>
              </c:numCache>
            </c:numRef>
          </c:val>
          <c:smooth val="0"/>
          <c:extLst>
            <c:ext xmlns:c16="http://schemas.microsoft.com/office/drawing/2014/chart" uri="{C3380CC4-5D6E-409C-BE32-E72D297353CC}">
              <c16:uniqueId val="{00000003-1A17-448F-9D6A-A9F0124B86BF}"/>
            </c:ext>
          </c:extLst>
        </c:ser>
        <c:dLbls>
          <c:showLegendKey val="0"/>
          <c:showVal val="0"/>
          <c:showCatName val="0"/>
          <c:showSerName val="0"/>
          <c:showPercent val="0"/>
          <c:showBubbleSize val="0"/>
        </c:dLbls>
        <c:smooth val="0"/>
        <c:axId val="469528111"/>
        <c:axId val="1129525183"/>
      </c:lineChart>
      <c:catAx>
        <c:axId val="46952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29525183"/>
        <c:crosses val="autoZero"/>
        <c:auto val="1"/>
        <c:lblAlgn val="ctr"/>
        <c:lblOffset val="100"/>
        <c:noMultiLvlLbl val="0"/>
      </c:catAx>
      <c:valAx>
        <c:axId val="112952518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281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 kB vs 4 mensajes de 1 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('20nodos'!$G$3,'20nodos'!$G$6,'20nodos'!$G$9)</c:f>
              <c:numCache>
                <c:formatCode>0%</c:formatCode>
                <c:ptCount val="3"/>
                <c:pt idx="0">
                  <c:v>0.85250000000000004</c:v>
                </c:pt>
                <c:pt idx="1">
                  <c:v>0.33629999999999999</c:v>
                </c:pt>
                <c:pt idx="2">
                  <c:v>0</c:v>
                </c:pt>
              </c:numCache>
            </c:numRef>
          </c:val>
          <c:smooth val="0"/>
          <c:extLst>
            <c:ext xmlns:c16="http://schemas.microsoft.com/office/drawing/2014/chart" uri="{C3380CC4-5D6E-409C-BE32-E72D297353CC}">
              <c16:uniqueId val="{00000000-7F61-457D-B281-33E9040161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('20nodos'!$G$4,'20nodos'!$G$7,'20nodos'!$G$10)</c:f>
              <c:numCache>
                <c:formatCode>0%</c:formatCode>
                <c:ptCount val="3"/>
                <c:pt idx="0">
                  <c:v>0.99870000000000003</c:v>
                </c:pt>
                <c:pt idx="1">
                  <c:v>0.94520000000000004</c:v>
                </c:pt>
                <c:pt idx="2">
                  <c:v>0.15290000000000001</c:v>
                </c:pt>
              </c:numCache>
            </c:numRef>
          </c:val>
          <c:smooth val="0"/>
          <c:extLst>
            <c:ext xmlns:c16="http://schemas.microsoft.com/office/drawing/2014/chart" uri="{C3380CC4-5D6E-409C-BE32-E72D297353CC}">
              <c16:uniqueId val="{00000001-7F61-457D-B281-33E9040161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('20nodos'!$G$16,'20nodos'!$G$19,'20nodos'!$G$22)</c:f>
              <c:numCache>
                <c:formatCode>0%</c:formatCode>
                <c:ptCount val="3"/>
                <c:pt idx="0">
                  <c:v>0.81289999999999996</c:v>
                </c:pt>
                <c:pt idx="1">
                  <c:v>0.31119999999999998</c:v>
                </c:pt>
                <c:pt idx="2">
                  <c:v>3.5000000000000003E-2</c:v>
                </c:pt>
              </c:numCache>
            </c:numRef>
          </c:val>
          <c:smooth val="0"/>
          <c:extLst>
            <c:ext xmlns:c16="http://schemas.microsoft.com/office/drawing/2014/chart" uri="{C3380CC4-5D6E-409C-BE32-E72D297353CC}">
              <c16:uniqueId val="{00000002-7F61-457D-B281-33E9040161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('20nodos'!$G$17,'20nodos'!$G$20,'20nodos'!$G$23)</c:f>
              <c:numCache>
                <c:formatCode>0%</c:formatCode>
                <c:ptCount val="3"/>
                <c:pt idx="0">
                  <c:v>0.99099999999999999</c:v>
                </c:pt>
                <c:pt idx="1">
                  <c:v>0.80469999999999997</c:v>
                </c:pt>
                <c:pt idx="2">
                  <c:v>0.31</c:v>
                </c:pt>
              </c:numCache>
            </c:numRef>
          </c:val>
          <c:smooth val="0"/>
          <c:extLst>
            <c:ext xmlns:c16="http://schemas.microsoft.com/office/drawing/2014/chart" uri="{C3380CC4-5D6E-409C-BE32-E72D297353CC}">
              <c16:uniqueId val="{00000003-7F61-457D-B281-33E9040161BF}"/>
            </c:ext>
          </c:extLst>
        </c:ser>
        <c:dLbls>
          <c:showLegendKey val="0"/>
          <c:showVal val="0"/>
          <c:showCatName val="0"/>
          <c:showSerName val="0"/>
          <c:showPercent val="0"/>
          <c:showBubbleSize val="0"/>
        </c:dLbls>
        <c:smooth val="0"/>
        <c:axId val="1130768399"/>
        <c:axId val="1493451455"/>
      </c:lineChart>
      <c:catAx>
        <c:axId val="11307683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93451455"/>
        <c:crosses val="autoZero"/>
        <c:auto val="1"/>
        <c:lblAlgn val="ctr"/>
        <c:lblOffset val="100"/>
        <c:noMultiLvlLbl val="0"/>
      </c:catAx>
      <c:valAx>
        <c:axId val="14934514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30768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9652</TotalTime>
  <Pages>247</Pages>
  <Words>40967</Words>
  <Characters>225320</Characters>
  <Application>Microsoft Office Word</Application>
  <DocSecurity>0</DocSecurity>
  <Lines>1877</Lines>
  <Paragraphs>531</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265756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ZARATE</cp:lastModifiedBy>
  <cp:revision>53</cp:revision>
  <cp:lastPrinted>2023-08-13T03:51:00Z</cp:lastPrinted>
  <dcterms:created xsi:type="dcterms:W3CDTF">2023-09-20T23:55:00Z</dcterms:created>
  <dcterms:modified xsi:type="dcterms:W3CDTF">2023-11-13T14:30:00Z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