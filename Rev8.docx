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chart23.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4.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5.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6.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7.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8.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9.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30.xml" ContentType="application/vnd.openxmlformats-officedocument.drawingml.chart+xml"/>
  <Override PartName="/word/charts/style28.xml" ContentType="application/vnd.ms-office.chartstyle+xml"/>
  <Override PartName="/word/charts/colors28.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FB2691" w14:textId="26BCBE9B" w:rsidR="006B0B30" w:rsidRPr="00D74E9E" w:rsidRDefault="00FB30B7" w:rsidP="00D74E9E">
      <w:pPr>
        <w:ind w:left="720" w:firstLine="720"/>
        <w:rPr>
          <w:sz w:val="32"/>
          <w:lang w:val="es-ES_tradnl"/>
        </w:rPr>
      </w:pPr>
      <w:bookmarkStart w:id="0" w:name="_Hlk142689864"/>
      <w:bookmarkStart w:id="1" w:name="_Hlk143951988"/>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033C910C" w14:textId="40DBBEA3" w:rsidR="00C73052" w:rsidRDefault="006B0B30" w:rsidP="00D74E9E">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w:t>
      </w:r>
      <w:r w:rsidR="0052186F">
        <w:rPr>
          <w:b/>
          <w:bCs/>
          <w:sz w:val="32"/>
          <w:szCs w:val="32"/>
        </w:rPr>
        <w:t>VANET</w:t>
      </w:r>
    </w:p>
    <w:p w14:paraId="6FFBB7CD" w14:textId="77777777" w:rsidR="00D74E9E" w:rsidRPr="00D74E9E" w:rsidRDefault="00D74E9E" w:rsidP="00D74E9E">
      <w:pPr>
        <w:spacing w:line="360" w:lineRule="auto"/>
        <w:jc w:val="center"/>
        <w:rPr>
          <w:b/>
          <w:bCs/>
          <w:sz w:val="32"/>
          <w:szCs w:val="32"/>
        </w:rPr>
      </w:pPr>
    </w:p>
    <w:p w14:paraId="70A6690B" w14:textId="7C9D7B88" w:rsidR="00FC20F1" w:rsidRPr="00602146" w:rsidRDefault="00FC20F1" w:rsidP="001E692E">
      <w:pPr>
        <w:pStyle w:val="Subttulo"/>
        <w:rPr>
          <w:color w:val="404040" w:themeColor="text1" w:themeTint="BF"/>
          <w:sz w:val="32"/>
          <w:szCs w:val="32"/>
        </w:rPr>
      </w:pPr>
      <w:r w:rsidRPr="00602146">
        <w:rPr>
          <w:color w:val="404040" w:themeColor="text1" w:themeTint="BF"/>
          <w:sz w:val="32"/>
          <w:szCs w:val="32"/>
        </w:rPr>
        <w:t xml:space="preserve">TESIS </w:t>
      </w:r>
    </w:p>
    <w:p w14:paraId="3B18AF2D" w14:textId="409919E6" w:rsidR="001E692E" w:rsidRPr="00602146" w:rsidRDefault="001E692E" w:rsidP="001E692E">
      <w:pPr>
        <w:pStyle w:val="Subttulo"/>
        <w:rPr>
          <w:color w:val="404040" w:themeColor="text1" w:themeTint="BF"/>
          <w:sz w:val="32"/>
          <w:szCs w:val="32"/>
        </w:rPr>
      </w:pPr>
      <w:r w:rsidRPr="00602146">
        <w:rPr>
          <w:color w:val="404040" w:themeColor="text1" w:themeTint="BF"/>
          <w:sz w:val="32"/>
          <w:szCs w:val="32"/>
        </w:rPr>
        <w:t>PARA OBTENER EL TÍTULO DE</w:t>
      </w:r>
    </w:p>
    <w:p w14:paraId="0981EBAF" w14:textId="7D12DCB6" w:rsidR="001E692E" w:rsidRPr="00602146" w:rsidRDefault="001E692E" w:rsidP="00DA2AB5">
      <w:pPr>
        <w:pStyle w:val="Subttulo"/>
        <w:rPr>
          <w:color w:val="404040" w:themeColor="text1" w:themeTint="BF"/>
          <w:sz w:val="44"/>
          <w:szCs w:val="24"/>
        </w:rPr>
      </w:pPr>
      <w:r w:rsidRPr="00602146">
        <w:rPr>
          <w:color w:val="404040" w:themeColor="text1" w:themeTint="BF"/>
          <w:sz w:val="32"/>
          <w:szCs w:val="32"/>
        </w:rPr>
        <w:t>INGENIERO</w:t>
      </w:r>
      <w:r w:rsidR="006911C2" w:rsidRPr="00602146">
        <w:rPr>
          <w:color w:val="404040" w:themeColor="text1" w:themeTint="BF"/>
          <w:sz w:val="32"/>
          <w:szCs w:val="32"/>
        </w:rPr>
        <w:t xml:space="preserve"> en Mecatrónica </w:t>
      </w:r>
    </w:p>
    <w:p w14:paraId="6E473EC2" w14:textId="291619DB" w:rsidR="00C73052" w:rsidRPr="00602146" w:rsidRDefault="001E692E" w:rsidP="00424A7A">
      <w:pPr>
        <w:pStyle w:val="Autor"/>
        <w:jc w:val="center"/>
        <w:rPr>
          <w:sz w:val="28"/>
          <w:szCs w:val="22"/>
        </w:rPr>
      </w:pPr>
      <w:r w:rsidRPr="00602146">
        <w:rPr>
          <w:sz w:val="28"/>
          <w:szCs w:val="22"/>
        </w:rPr>
        <w:t xml:space="preserve">P R E S E N T </w:t>
      </w:r>
      <w:r w:rsidR="003F32A4" w:rsidRPr="00602146">
        <w:rPr>
          <w:sz w:val="28"/>
          <w:szCs w:val="22"/>
        </w:rPr>
        <w:t>A</w:t>
      </w:r>
    </w:p>
    <w:p w14:paraId="6F351597" w14:textId="42D5D5CF" w:rsidR="00424A7A" w:rsidRPr="00602146" w:rsidRDefault="00C73052" w:rsidP="00424A7A">
      <w:pPr>
        <w:pStyle w:val="Autor"/>
        <w:jc w:val="center"/>
        <w:rPr>
          <w:sz w:val="28"/>
          <w:szCs w:val="22"/>
        </w:rPr>
      </w:pPr>
      <w:r w:rsidRPr="00602146">
        <w:rPr>
          <w:sz w:val="28"/>
          <w:szCs w:val="22"/>
        </w:rPr>
        <w:t>ISRAEL FONSECA ZÁRATE</w:t>
      </w:r>
    </w:p>
    <w:p w14:paraId="525F34F8" w14:textId="4826F8B9" w:rsidR="00602146" w:rsidRPr="00D74E9E" w:rsidRDefault="00C73052" w:rsidP="00D74E9E">
      <w:pPr>
        <w:pStyle w:val="Autor"/>
      </w:pPr>
      <w:r w:rsidRPr="00424A7A">
        <w:t>A S E S O R: MTRO. RAFAEL GREGORIO GAMBOA HIRALES</w:t>
      </w: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068E35AB" w14:textId="538CC163" w:rsidR="002A4B55"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w:t>
      </w:r>
      <w:r w:rsidR="00392D54">
        <w:t>. R</w:t>
      </w:r>
      <w:r w:rsidR="002417E7">
        <w:t xml:space="preserve">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w:t>
      </w:r>
      <w:r w:rsidR="00372A9E">
        <w:t xml:space="preserve">(“Home · AutoModelCar/AutoModelCarWiki Wiki” s. f.) </w:t>
      </w:r>
      <w:r w:rsidR="002417E7">
        <w:t>de un sistema de detección y rastreo de vehículos</w:t>
      </w:r>
      <w:r w:rsidR="00392D54">
        <w:t>. Esto d</w:t>
      </w:r>
      <w:r w:rsidR="002417E7">
        <w:t xml:space="preserve">esde un enfoque que requiera poco poder de procesamiento y logre resultados cercanos </w:t>
      </w:r>
      <w:r w:rsidR="0064431F">
        <w:t>en</w:t>
      </w:r>
      <w:r w:rsidR="002417E7">
        <w:t xml:space="preserve"> tiempo real</w:t>
      </w:r>
      <w:r w:rsidR="00392D54">
        <w:t>. P</w:t>
      </w:r>
      <w:r w:rsidR="002417E7">
        <w:t xml:space="preserve">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w:t>
      </w:r>
      <w:r w:rsidR="0052186F">
        <w:t>VANET</w:t>
      </w:r>
      <w:r w:rsidR="002417E7">
        <w:t xml:space="preserve"> basada en el modelo </w:t>
      </w:r>
      <w:r w:rsidR="000411FD">
        <w:t>“vehicle to vehicle” (</w:t>
      </w:r>
      <w:r w:rsidR="008818C5">
        <w:t>V2V</w:t>
      </w:r>
      <w:r w:rsidR="000411FD">
        <w:t>)</w:t>
      </w:r>
      <w:r w:rsidR="00392D54">
        <w:t>. P</w:t>
      </w:r>
      <w:r w:rsidR="002417E7">
        <w:t xml:space="preserve">ara ello se simula y experimenta con el protocolo </w:t>
      </w:r>
      <w:r w:rsidR="00372A9E">
        <w:t>“Ad hoc On-Demand Distance Vector Routing” (AODV)</w:t>
      </w:r>
      <w:r w:rsidR="002417E7">
        <w:t xml:space="preserve"> y el estándar </w:t>
      </w:r>
      <w:r w:rsidR="00372A9E">
        <w:t>“</w:t>
      </w:r>
      <w:r w:rsidR="007D6E86">
        <w:t>Dedicated</w:t>
      </w:r>
      <w:r w:rsidR="00372A9E">
        <w:t xml:space="preserve"> Short</w:t>
      </w:r>
      <w:r w:rsidR="007D6E86">
        <w:t>-</w:t>
      </w:r>
      <w:r w:rsidR="00372A9E">
        <w:t>Range Communication</w:t>
      </w:r>
      <w:r w:rsidR="007D6E86">
        <w:t>s</w:t>
      </w:r>
      <w:r w:rsidR="00372A9E">
        <w:t>” (</w:t>
      </w:r>
      <w:r w:rsidR="002417E7">
        <w:t>DS</w:t>
      </w:r>
      <w:r w:rsidR="00392D54">
        <w:t>R</w:t>
      </w:r>
      <w:r w:rsidR="002417E7">
        <w:t>C</w:t>
      </w:r>
      <w:r w:rsidR="00372A9E">
        <w:t>)</w:t>
      </w:r>
      <w:r w:rsidR="002417E7">
        <w:t xml:space="preserve">.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w:t>
      </w:r>
      <w:r w:rsidR="0052186F">
        <w:t>VANET</w:t>
      </w:r>
      <w:r w:rsidR="00136CF4">
        <w:t xml:space="preserve">, se </w:t>
      </w:r>
      <w:r w:rsidR="00031B21">
        <w:t>experimentó</w:t>
      </w:r>
      <w:r w:rsidR="00136CF4">
        <w:t xml:space="preserve"> sobre los estándares que se están probando hoy en día viéndolos desde un enfoque orientado a aplicaciones de seguridad</w:t>
      </w:r>
      <w:r w:rsidR="00392D54">
        <w:t>. C</w:t>
      </w:r>
      <w:r w:rsidR="00A428A9">
        <w:t xml:space="preserve">on esto en mente se </w:t>
      </w:r>
      <w:r w:rsidR="008371FD">
        <w:t xml:space="preserve">buscó tener bajos intervalos </w:t>
      </w:r>
      <w:r w:rsidR="007D6E86">
        <w:t xml:space="preserve">de transmisión </w:t>
      </w:r>
      <w:r w:rsidR="008371FD">
        <w:t>en</w:t>
      </w:r>
      <w:r w:rsidR="00A428A9">
        <w:t>tre</w:t>
      </w:r>
      <w:r w:rsidR="008371FD">
        <w:t xml:space="preserve"> el envío de mensajes </w:t>
      </w:r>
      <w:r w:rsidR="007D6E86">
        <w:lastRenderedPageBreak/>
        <w:t xml:space="preserve">(se esperaría fueran capaces de enviar cada 0.2 a 0.5 segundos) </w:t>
      </w:r>
      <w:r w:rsidR="008371FD">
        <w:t xml:space="preserve">y un bajo </w:t>
      </w:r>
      <w:r w:rsidR="007D6E86">
        <w:t>“Round-Trip Time” (</w:t>
      </w:r>
      <w:r w:rsidR="008371FD">
        <w:t>RTT</w:t>
      </w:r>
      <w:r w:rsidR="007D6E86">
        <w:t>)</w:t>
      </w:r>
      <w:r w:rsidR="00392D54">
        <w:t>. C</w:t>
      </w:r>
      <w:r w:rsidR="00136CF4">
        <w:t xml:space="preserve">omo se </w:t>
      </w:r>
      <w:r w:rsidR="00392D54">
        <w:t>de</w:t>
      </w:r>
      <w:r w:rsidR="008371FD">
        <w:t xml:space="preserve">muestra, el modelo </w:t>
      </w:r>
      <w:r w:rsidR="008818C5">
        <w:t>V2V</w:t>
      </w:r>
      <w:r w:rsidR="008371FD">
        <w:t xml:space="preserve"> puede funcionar </w:t>
      </w:r>
      <w:r w:rsidR="00A428A9">
        <w:t xml:space="preserve">si toma en cuenta las condiciones de tráfico, para adaptar parámetros como la </w:t>
      </w:r>
      <w:r w:rsidR="008371FD">
        <w:t>tasa de envíos</w:t>
      </w:r>
      <w:r w:rsidR="00392D54">
        <w:t xml:space="preserve">. Aquí, </w:t>
      </w:r>
      <w:r w:rsidR="008371FD">
        <w:t>los principales retos son la velocidad de los nodos, y situaciones con una alta densidad de nodos, est</w:t>
      </w:r>
      <w:r w:rsidR="00392D54">
        <w:t>o</w:t>
      </w:r>
      <w:r w:rsidR="008371FD">
        <w:t xml:space="preserve"> último, se puede mejorar si se añade el uso de infraestructura</w:t>
      </w:r>
      <w:r w:rsidR="00A428A9">
        <w:t xml:space="preserve"> en lugares como ciudades, pasando a un modelo </w:t>
      </w:r>
      <w:r w:rsidR="008818C5">
        <w:t>V2X</w:t>
      </w:r>
      <w:r w:rsidR="00392D54">
        <w:t>. D</w:t>
      </w:r>
      <w:r w:rsidR="00A428A9">
        <w:t xml:space="preserve">onde </w:t>
      </w:r>
      <w:r w:rsidR="00392D54">
        <w:t>se espera que la infraestructura</w:t>
      </w:r>
      <w:r w:rsidR="00A428A9">
        <w:t xml:space="preserve"> cumpla </w:t>
      </w:r>
      <w:r w:rsidR="00392D54">
        <w:t xml:space="preserve">solo </w:t>
      </w:r>
      <w:r w:rsidR="00A428A9">
        <w:t>un rol de coordinador, y que aproveche las ventajas de una comunicación directa entre vehículos, como son la latencia y cobertura geográfica.</w:t>
      </w:r>
    </w:p>
    <w:p w14:paraId="508FDFA4" w14:textId="541DCAF4" w:rsidR="002A4B55" w:rsidRDefault="002A4B55" w:rsidP="00A428A9">
      <w:r>
        <w:t xml:space="preserve">El trabajo completo y todos los programas se pueden encontrar en: </w:t>
      </w:r>
      <w:r w:rsidRPr="002A4B55">
        <w:t>https://github.com/ifonsecaz/Autonomous-Vanets</w:t>
      </w:r>
    </w:p>
    <w:p w14:paraId="6F1533C3" w14:textId="02F01583" w:rsidR="00507CE2"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4F75FBD6" w14:textId="77777777" w:rsidR="00507CE2" w:rsidRDefault="00507CE2">
      <w:pPr>
        <w:spacing w:before="0" w:after="0" w:line="240" w:lineRule="auto"/>
        <w:jc w:val="left"/>
      </w:pPr>
      <w:r>
        <w:br w:type="page"/>
      </w:r>
    </w:p>
    <w:p w14:paraId="05BEC74A" w14:textId="53AE040F" w:rsidR="00466008" w:rsidRDefault="00507CE2" w:rsidP="006B0B30">
      <w:pPr>
        <w:rPr>
          <w:b/>
          <w:bCs/>
        </w:rPr>
      </w:pPr>
      <w:r>
        <w:rPr>
          <w:b/>
          <w:bCs/>
        </w:rPr>
        <w:lastRenderedPageBreak/>
        <w:t>Agradecimientos</w:t>
      </w:r>
    </w:p>
    <w:p w14:paraId="5B6B191F" w14:textId="46FC9F75" w:rsidR="00507CE2" w:rsidRDefault="00507CE2" w:rsidP="006B0B30">
      <w:r>
        <w:t>Quiero expresar mi agradecimiento a todas las personas que me han impulsado y acompañado durante toda mi carrera, que me permitieron concluir esta etapa e hicieron posible este trabajo.</w:t>
      </w:r>
    </w:p>
    <w:p w14:paraId="4EDE46E5" w14:textId="2D14CC0D" w:rsidR="00507CE2" w:rsidRDefault="00507CE2" w:rsidP="006B0B30">
      <w:r>
        <w:t>Primero que nada, agradezco a mi familia. A mi mamá María del Carmen y mi papá Cesar Fonseca quienes me han dado todo su apoyo, y han hecho un gran esfuerzo para ayudarme con mis objetivos profesionales y académicos. Por brindarme toda su confianza y haberme forjado, gracias por haberme dado el soporte y cariño necesario. A mi hermana Isabel, gracias por acompañarme por este camino y todas las porras que me has dado, ahora es también tu turno experimentar esta parte y cerrar una etapa.</w:t>
      </w:r>
    </w:p>
    <w:p w14:paraId="73159B1D" w14:textId="30C78070" w:rsidR="00507CE2" w:rsidRDefault="00507CE2" w:rsidP="006B0B30">
      <w:r>
        <w:t>Igualmente, gracias por acompañarme en esta travesía a mis abuelos y tíos que me brindaron todo su apoyo y son parte de este logro también.</w:t>
      </w:r>
    </w:p>
    <w:p w14:paraId="3F1F2E35" w14:textId="3F05DFA0" w:rsidR="00507CE2" w:rsidRDefault="00507CE2" w:rsidP="006B0B30">
      <w:r>
        <w:t>A mi asesor Rafael Gamboa, le agradezco toda su dedicación y paciencia</w:t>
      </w:r>
      <w:r w:rsidR="00B94277">
        <w:t>, g</w:t>
      </w:r>
      <w:r>
        <w:t xml:space="preserve">racias a su guía y orientación </w:t>
      </w:r>
      <w:r w:rsidR="00B94277">
        <w:t>fue posible este trabajo.</w:t>
      </w:r>
    </w:p>
    <w:p w14:paraId="42FE9808" w14:textId="4524AA64" w:rsidR="00507CE2" w:rsidRPr="00507CE2" w:rsidRDefault="00507CE2" w:rsidP="00B94277">
      <w:r>
        <w:t>Igualmente</w:t>
      </w:r>
      <w:r w:rsidR="00B94277">
        <w:t>,</w:t>
      </w:r>
      <w:r>
        <w:t xml:space="preserve"> a todos los profesores que me acompañaron durante la carrera, </w:t>
      </w:r>
      <w:r w:rsidR="00B94277">
        <w:t>que me guiaron y brindaron sus conocimientos. E</w:t>
      </w:r>
      <w:r>
        <w:t>specialmente</w:t>
      </w:r>
      <w:r w:rsidR="00B94277">
        <w:t xml:space="preserve"> al profesor</w:t>
      </w:r>
      <w:r>
        <w:t xml:space="preserve"> Ante Salcedo, </w:t>
      </w:r>
      <w:r w:rsidR="00B94277">
        <w:t>gracias por su motivación para elegir este tema,</w:t>
      </w:r>
      <w:r>
        <w:t xml:space="preserve"> y</w:t>
      </w:r>
      <w:r w:rsidR="00B94277">
        <w:t xml:space="preserve"> al profesor</w:t>
      </w:r>
      <w:r>
        <w:t xml:space="preserve"> Marcelo Mejía que me permitió darle los toques finales al trabajo</w:t>
      </w:r>
      <w:r w:rsidR="00B94277">
        <w:t>.</w:t>
      </w:r>
    </w:p>
    <w:p w14:paraId="26ABF467" w14:textId="3BEC67C3" w:rsidR="0042619D" w:rsidRPr="00F34A70" w:rsidRDefault="00806293" w:rsidP="00ED60C7">
      <w:pPr>
        <w:pStyle w:val="Ttulo1"/>
        <w:numPr>
          <w:ilvl w:val="0"/>
          <w:numId w:val="0"/>
        </w:numPr>
      </w:pPr>
      <w:bookmarkStart w:id="2" w:name="_Toc151638704"/>
      <w:bookmarkStart w:id="3" w:name="_Hlk142769855"/>
      <w:bookmarkStart w:id="4" w:name="_Hlk142689267"/>
      <w:bookmarkStart w:id="5" w:name="_Hlk142740303"/>
      <w:r>
        <w:lastRenderedPageBreak/>
        <w:t>Tabla de contenido</w:t>
      </w:r>
      <w:bookmarkEnd w:id="2"/>
    </w:p>
    <w:bookmarkEnd w:id="5" w:displacedByCustomXml="next"/>
    <w:bookmarkStart w:id="6" w:name="_Hlk142740255" w:displacedByCustomXml="next"/>
    <w:sdt>
      <w:sdtPr>
        <w:rPr>
          <w:rFonts w:ascii="Times New Roman" w:eastAsia="Times New Roman" w:hAnsi="Times New Roman" w:cs="Times New Roman"/>
          <w:b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ED60C7">
          <w:pPr>
            <w:pStyle w:val="TtuloTDC"/>
          </w:pPr>
        </w:p>
        <w:p w14:paraId="2F5A2282" w14:textId="2D3EE0BB" w:rsidR="00BF1009"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51638704" w:history="1">
            <w:r w:rsidR="00BF1009" w:rsidRPr="00914848">
              <w:rPr>
                <w:rStyle w:val="Hipervnculo"/>
                <w:noProof/>
              </w:rPr>
              <w:t>Tabla de contenido</w:t>
            </w:r>
            <w:r w:rsidR="00BF1009">
              <w:rPr>
                <w:noProof/>
                <w:webHidden/>
              </w:rPr>
              <w:tab/>
            </w:r>
            <w:r w:rsidR="00BF1009">
              <w:rPr>
                <w:noProof/>
                <w:webHidden/>
              </w:rPr>
              <w:fldChar w:fldCharType="begin"/>
            </w:r>
            <w:r w:rsidR="00BF1009">
              <w:rPr>
                <w:noProof/>
                <w:webHidden/>
              </w:rPr>
              <w:instrText xml:space="preserve"> PAGEREF _Toc151638704 \h </w:instrText>
            </w:r>
            <w:r w:rsidR="00BF1009">
              <w:rPr>
                <w:noProof/>
                <w:webHidden/>
              </w:rPr>
            </w:r>
            <w:r w:rsidR="00BF1009">
              <w:rPr>
                <w:noProof/>
                <w:webHidden/>
              </w:rPr>
              <w:fldChar w:fldCharType="separate"/>
            </w:r>
            <w:r w:rsidR="00236730">
              <w:rPr>
                <w:noProof/>
                <w:webHidden/>
              </w:rPr>
              <w:t>5</w:t>
            </w:r>
            <w:r w:rsidR="00BF1009">
              <w:rPr>
                <w:noProof/>
                <w:webHidden/>
              </w:rPr>
              <w:fldChar w:fldCharType="end"/>
            </w:r>
          </w:hyperlink>
        </w:p>
        <w:p w14:paraId="2FEA97B0" w14:textId="1A547231" w:rsidR="00BF1009"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05" w:history="1">
            <w:r w:rsidR="00BF1009" w:rsidRPr="00914848">
              <w:rPr>
                <w:rStyle w:val="Hipervnculo"/>
                <w:noProof/>
              </w:rPr>
              <w:t>Índice de figuras</w:t>
            </w:r>
            <w:r w:rsidR="00BF1009">
              <w:rPr>
                <w:noProof/>
                <w:webHidden/>
              </w:rPr>
              <w:tab/>
            </w:r>
            <w:r w:rsidR="00BF1009">
              <w:rPr>
                <w:noProof/>
                <w:webHidden/>
              </w:rPr>
              <w:fldChar w:fldCharType="begin"/>
            </w:r>
            <w:r w:rsidR="00BF1009">
              <w:rPr>
                <w:noProof/>
                <w:webHidden/>
              </w:rPr>
              <w:instrText xml:space="preserve"> PAGEREF _Toc151638705 \h </w:instrText>
            </w:r>
            <w:r w:rsidR="00BF1009">
              <w:rPr>
                <w:noProof/>
                <w:webHidden/>
              </w:rPr>
            </w:r>
            <w:r w:rsidR="00BF1009">
              <w:rPr>
                <w:noProof/>
                <w:webHidden/>
              </w:rPr>
              <w:fldChar w:fldCharType="separate"/>
            </w:r>
            <w:r w:rsidR="00236730">
              <w:rPr>
                <w:noProof/>
                <w:webHidden/>
              </w:rPr>
              <w:t>9</w:t>
            </w:r>
            <w:r w:rsidR="00BF1009">
              <w:rPr>
                <w:noProof/>
                <w:webHidden/>
              </w:rPr>
              <w:fldChar w:fldCharType="end"/>
            </w:r>
          </w:hyperlink>
        </w:p>
        <w:p w14:paraId="55CA1932" w14:textId="00E88EE5" w:rsidR="00BF1009" w:rsidRDefault="00000000">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06" w:history="1">
            <w:r w:rsidR="00BF1009" w:rsidRPr="00914848">
              <w:rPr>
                <w:rStyle w:val="Hipervnculo"/>
                <w:noProof/>
              </w:rPr>
              <w:t>Índice de tablas</w:t>
            </w:r>
            <w:r w:rsidR="00BF1009">
              <w:rPr>
                <w:noProof/>
                <w:webHidden/>
              </w:rPr>
              <w:tab/>
            </w:r>
            <w:r w:rsidR="00BF1009">
              <w:rPr>
                <w:noProof/>
                <w:webHidden/>
              </w:rPr>
              <w:fldChar w:fldCharType="begin"/>
            </w:r>
            <w:r w:rsidR="00BF1009">
              <w:rPr>
                <w:noProof/>
                <w:webHidden/>
              </w:rPr>
              <w:instrText xml:space="preserve"> PAGEREF _Toc151638706 \h </w:instrText>
            </w:r>
            <w:r w:rsidR="00BF1009">
              <w:rPr>
                <w:noProof/>
                <w:webHidden/>
              </w:rPr>
            </w:r>
            <w:r w:rsidR="00BF1009">
              <w:rPr>
                <w:noProof/>
                <w:webHidden/>
              </w:rPr>
              <w:fldChar w:fldCharType="separate"/>
            </w:r>
            <w:r w:rsidR="00236730">
              <w:rPr>
                <w:noProof/>
                <w:webHidden/>
              </w:rPr>
              <w:t>18</w:t>
            </w:r>
            <w:r w:rsidR="00BF1009">
              <w:rPr>
                <w:noProof/>
                <w:webHidden/>
              </w:rPr>
              <w:fldChar w:fldCharType="end"/>
            </w:r>
          </w:hyperlink>
        </w:p>
        <w:p w14:paraId="45358056" w14:textId="4FECDC09"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07" w:history="1">
            <w:r w:rsidR="00BF1009" w:rsidRPr="00914848">
              <w:rPr>
                <w:rStyle w:val="Hipervnculo"/>
                <w:noProof/>
              </w:rPr>
              <w:t>1.</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Introducción</w:t>
            </w:r>
            <w:r w:rsidR="00BF1009">
              <w:rPr>
                <w:noProof/>
                <w:webHidden/>
              </w:rPr>
              <w:tab/>
            </w:r>
            <w:r w:rsidR="00BF1009">
              <w:rPr>
                <w:noProof/>
                <w:webHidden/>
              </w:rPr>
              <w:fldChar w:fldCharType="begin"/>
            </w:r>
            <w:r w:rsidR="00BF1009">
              <w:rPr>
                <w:noProof/>
                <w:webHidden/>
              </w:rPr>
              <w:instrText xml:space="preserve"> PAGEREF _Toc151638707 \h </w:instrText>
            </w:r>
            <w:r w:rsidR="00BF1009">
              <w:rPr>
                <w:noProof/>
                <w:webHidden/>
              </w:rPr>
            </w:r>
            <w:r w:rsidR="00BF1009">
              <w:rPr>
                <w:noProof/>
                <w:webHidden/>
              </w:rPr>
              <w:fldChar w:fldCharType="separate"/>
            </w:r>
            <w:r w:rsidR="00236730">
              <w:rPr>
                <w:noProof/>
                <w:webHidden/>
              </w:rPr>
              <w:t>20</w:t>
            </w:r>
            <w:r w:rsidR="00BF1009">
              <w:rPr>
                <w:noProof/>
                <w:webHidden/>
              </w:rPr>
              <w:fldChar w:fldCharType="end"/>
            </w:r>
          </w:hyperlink>
        </w:p>
        <w:p w14:paraId="30892FAC" w14:textId="4D4A5130"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08" w:history="1">
            <w:r w:rsidR="00BF1009" w:rsidRPr="00914848">
              <w:rPr>
                <w:rStyle w:val="Hipervnculo"/>
                <w:noProof/>
              </w:rPr>
              <w:t>1.1.</w:t>
            </w:r>
            <w:r w:rsidR="00BF1009">
              <w:rPr>
                <w:rFonts w:eastAsiaTheme="minorEastAsia" w:cstheme="minorBidi"/>
                <w:b w:val="0"/>
                <w:bCs w:val="0"/>
                <w:noProof/>
                <w:kern w:val="2"/>
                <w:lang w:eastAsia="es-MX"/>
                <w14:ligatures w14:val="standardContextual"/>
              </w:rPr>
              <w:tab/>
            </w:r>
            <w:r w:rsidR="00BF1009" w:rsidRPr="00914848">
              <w:rPr>
                <w:rStyle w:val="Hipervnculo"/>
                <w:noProof/>
              </w:rPr>
              <w:t>Contexto</w:t>
            </w:r>
            <w:r w:rsidR="00BF1009">
              <w:rPr>
                <w:noProof/>
                <w:webHidden/>
              </w:rPr>
              <w:tab/>
            </w:r>
            <w:r w:rsidR="00BF1009">
              <w:rPr>
                <w:noProof/>
                <w:webHidden/>
              </w:rPr>
              <w:fldChar w:fldCharType="begin"/>
            </w:r>
            <w:r w:rsidR="00BF1009">
              <w:rPr>
                <w:noProof/>
                <w:webHidden/>
              </w:rPr>
              <w:instrText xml:space="preserve"> PAGEREF _Toc151638708 \h </w:instrText>
            </w:r>
            <w:r w:rsidR="00BF1009">
              <w:rPr>
                <w:noProof/>
                <w:webHidden/>
              </w:rPr>
            </w:r>
            <w:r w:rsidR="00BF1009">
              <w:rPr>
                <w:noProof/>
                <w:webHidden/>
              </w:rPr>
              <w:fldChar w:fldCharType="separate"/>
            </w:r>
            <w:r w:rsidR="00236730">
              <w:rPr>
                <w:noProof/>
                <w:webHidden/>
              </w:rPr>
              <w:t>20</w:t>
            </w:r>
            <w:r w:rsidR="00BF1009">
              <w:rPr>
                <w:noProof/>
                <w:webHidden/>
              </w:rPr>
              <w:fldChar w:fldCharType="end"/>
            </w:r>
          </w:hyperlink>
        </w:p>
        <w:p w14:paraId="19F69774" w14:textId="6A80A6EC"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09" w:history="1">
            <w:r w:rsidR="00BF1009" w:rsidRPr="00914848">
              <w:rPr>
                <w:rStyle w:val="Hipervnculo"/>
                <w:noProof/>
              </w:rPr>
              <w:t>1.2.</w:t>
            </w:r>
            <w:r w:rsidR="00BF1009">
              <w:rPr>
                <w:rFonts w:eastAsiaTheme="minorEastAsia" w:cstheme="minorBidi"/>
                <w:b w:val="0"/>
                <w:bCs w:val="0"/>
                <w:noProof/>
                <w:kern w:val="2"/>
                <w:lang w:eastAsia="es-MX"/>
                <w14:ligatures w14:val="standardContextual"/>
              </w:rPr>
              <w:tab/>
            </w:r>
            <w:r w:rsidR="00BF1009" w:rsidRPr="00914848">
              <w:rPr>
                <w:rStyle w:val="Hipervnculo"/>
                <w:noProof/>
              </w:rPr>
              <w:t>Identificación del problema</w:t>
            </w:r>
            <w:r w:rsidR="00BF1009">
              <w:rPr>
                <w:noProof/>
                <w:webHidden/>
              </w:rPr>
              <w:tab/>
            </w:r>
            <w:r w:rsidR="00BF1009">
              <w:rPr>
                <w:noProof/>
                <w:webHidden/>
              </w:rPr>
              <w:fldChar w:fldCharType="begin"/>
            </w:r>
            <w:r w:rsidR="00BF1009">
              <w:rPr>
                <w:noProof/>
                <w:webHidden/>
              </w:rPr>
              <w:instrText xml:space="preserve"> PAGEREF _Toc151638709 \h </w:instrText>
            </w:r>
            <w:r w:rsidR="00BF1009">
              <w:rPr>
                <w:noProof/>
                <w:webHidden/>
              </w:rPr>
            </w:r>
            <w:r w:rsidR="00BF1009">
              <w:rPr>
                <w:noProof/>
                <w:webHidden/>
              </w:rPr>
              <w:fldChar w:fldCharType="separate"/>
            </w:r>
            <w:r w:rsidR="00236730">
              <w:rPr>
                <w:noProof/>
                <w:webHidden/>
              </w:rPr>
              <w:t>21</w:t>
            </w:r>
            <w:r w:rsidR="00BF1009">
              <w:rPr>
                <w:noProof/>
                <w:webHidden/>
              </w:rPr>
              <w:fldChar w:fldCharType="end"/>
            </w:r>
          </w:hyperlink>
        </w:p>
        <w:p w14:paraId="241CF8EF" w14:textId="1CFE696A"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0" w:history="1">
            <w:r w:rsidR="00BF1009" w:rsidRPr="00914848">
              <w:rPr>
                <w:rStyle w:val="Hipervnculo"/>
                <w:noProof/>
              </w:rPr>
              <w:t>1.3.</w:t>
            </w:r>
            <w:r w:rsidR="00BF1009">
              <w:rPr>
                <w:rFonts w:eastAsiaTheme="minorEastAsia" w:cstheme="minorBidi"/>
                <w:b w:val="0"/>
                <w:bCs w:val="0"/>
                <w:noProof/>
                <w:kern w:val="2"/>
                <w:lang w:eastAsia="es-MX"/>
                <w14:ligatures w14:val="standardContextual"/>
              </w:rPr>
              <w:tab/>
            </w:r>
            <w:r w:rsidR="00BF1009" w:rsidRPr="00914848">
              <w:rPr>
                <w:rStyle w:val="Hipervnculo"/>
                <w:noProof/>
              </w:rPr>
              <w:t>Objetivos</w:t>
            </w:r>
            <w:r w:rsidR="00BF1009">
              <w:rPr>
                <w:noProof/>
                <w:webHidden/>
              </w:rPr>
              <w:tab/>
            </w:r>
            <w:r w:rsidR="00BF1009">
              <w:rPr>
                <w:noProof/>
                <w:webHidden/>
              </w:rPr>
              <w:fldChar w:fldCharType="begin"/>
            </w:r>
            <w:r w:rsidR="00BF1009">
              <w:rPr>
                <w:noProof/>
                <w:webHidden/>
              </w:rPr>
              <w:instrText xml:space="preserve"> PAGEREF _Toc151638710 \h </w:instrText>
            </w:r>
            <w:r w:rsidR="00BF1009">
              <w:rPr>
                <w:noProof/>
                <w:webHidden/>
              </w:rPr>
            </w:r>
            <w:r w:rsidR="00BF1009">
              <w:rPr>
                <w:noProof/>
                <w:webHidden/>
              </w:rPr>
              <w:fldChar w:fldCharType="separate"/>
            </w:r>
            <w:r w:rsidR="00236730">
              <w:rPr>
                <w:noProof/>
                <w:webHidden/>
              </w:rPr>
              <w:t>23</w:t>
            </w:r>
            <w:r w:rsidR="00BF1009">
              <w:rPr>
                <w:noProof/>
                <w:webHidden/>
              </w:rPr>
              <w:fldChar w:fldCharType="end"/>
            </w:r>
          </w:hyperlink>
        </w:p>
        <w:p w14:paraId="0686C0B8" w14:textId="229054DB"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1" w:history="1">
            <w:r w:rsidR="00BF1009" w:rsidRPr="00914848">
              <w:rPr>
                <w:rStyle w:val="Hipervnculo"/>
                <w:noProof/>
              </w:rPr>
              <w:t>1.4.</w:t>
            </w:r>
            <w:r w:rsidR="00BF1009">
              <w:rPr>
                <w:rFonts w:eastAsiaTheme="minorEastAsia" w:cstheme="minorBidi"/>
                <w:b w:val="0"/>
                <w:bCs w:val="0"/>
                <w:noProof/>
                <w:kern w:val="2"/>
                <w:lang w:eastAsia="es-MX"/>
                <w14:ligatures w14:val="standardContextual"/>
              </w:rPr>
              <w:tab/>
            </w:r>
            <w:r w:rsidR="00BF1009" w:rsidRPr="00914848">
              <w:rPr>
                <w:rStyle w:val="Hipervnculo"/>
                <w:noProof/>
              </w:rPr>
              <w:t>Metodología</w:t>
            </w:r>
            <w:r w:rsidR="00BF1009">
              <w:rPr>
                <w:noProof/>
                <w:webHidden/>
              </w:rPr>
              <w:tab/>
            </w:r>
            <w:r w:rsidR="00BF1009">
              <w:rPr>
                <w:noProof/>
                <w:webHidden/>
              </w:rPr>
              <w:fldChar w:fldCharType="begin"/>
            </w:r>
            <w:r w:rsidR="00BF1009">
              <w:rPr>
                <w:noProof/>
                <w:webHidden/>
              </w:rPr>
              <w:instrText xml:space="preserve"> PAGEREF _Toc151638711 \h </w:instrText>
            </w:r>
            <w:r w:rsidR="00BF1009">
              <w:rPr>
                <w:noProof/>
                <w:webHidden/>
              </w:rPr>
            </w:r>
            <w:r w:rsidR="00BF1009">
              <w:rPr>
                <w:noProof/>
                <w:webHidden/>
              </w:rPr>
              <w:fldChar w:fldCharType="separate"/>
            </w:r>
            <w:r w:rsidR="00236730">
              <w:rPr>
                <w:noProof/>
                <w:webHidden/>
              </w:rPr>
              <w:t>23</w:t>
            </w:r>
            <w:r w:rsidR="00BF1009">
              <w:rPr>
                <w:noProof/>
                <w:webHidden/>
              </w:rPr>
              <w:fldChar w:fldCharType="end"/>
            </w:r>
          </w:hyperlink>
        </w:p>
        <w:p w14:paraId="7A9C08CA" w14:textId="1DE43F51"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2" w:history="1">
            <w:r w:rsidR="00BF1009" w:rsidRPr="00914848">
              <w:rPr>
                <w:rStyle w:val="Hipervnculo"/>
                <w:noProof/>
              </w:rPr>
              <w:t>1.5.</w:t>
            </w:r>
            <w:r w:rsidR="00BF1009">
              <w:rPr>
                <w:rFonts w:eastAsiaTheme="minorEastAsia" w:cstheme="minorBidi"/>
                <w:b w:val="0"/>
                <w:bCs w:val="0"/>
                <w:noProof/>
                <w:kern w:val="2"/>
                <w:lang w:eastAsia="es-MX"/>
                <w14:ligatures w14:val="standardContextual"/>
              </w:rPr>
              <w:tab/>
            </w:r>
            <w:r w:rsidR="00BF1009" w:rsidRPr="00914848">
              <w:rPr>
                <w:rStyle w:val="Hipervnculo"/>
                <w:noProof/>
              </w:rPr>
              <w:t>Organización del documento</w:t>
            </w:r>
            <w:r w:rsidR="00BF1009">
              <w:rPr>
                <w:noProof/>
                <w:webHidden/>
              </w:rPr>
              <w:tab/>
            </w:r>
            <w:r w:rsidR="00BF1009">
              <w:rPr>
                <w:noProof/>
                <w:webHidden/>
              </w:rPr>
              <w:fldChar w:fldCharType="begin"/>
            </w:r>
            <w:r w:rsidR="00BF1009">
              <w:rPr>
                <w:noProof/>
                <w:webHidden/>
              </w:rPr>
              <w:instrText xml:space="preserve"> PAGEREF _Toc151638712 \h </w:instrText>
            </w:r>
            <w:r w:rsidR="00BF1009">
              <w:rPr>
                <w:noProof/>
                <w:webHidden/>
              </w:rPr>
            </w:r>
            <w:r w:rsidR="00BF1009">
              <w:rPr>
                <w:noProof/>
                <w:webHidden/>
              </w:rPr>
              <w:fldChar w:fldCharType="separate"/>
            </w:r>
            <w:r w:rsidR="00236730">
              <w:rPr>
                <w:noProof/>
                <w:webHidden/>
              </w:rPr>
              <w:t>25</w:t>
            </w:r>
            <w:r w:rsidR="00BF1009">
              <w:rPr>
                <w:noProof/>
                <w:webHidden/>
              </w:rPr>
              <w:fldChar w:fldCharType="end"/>
            </w:r>
          </w:hyperlink>
        </w:p>
        <w:p w14:paraId="4F0A2531" w14:textId="22213D05"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13" w:history="1">
            <w:r w:rsidR="00BF1009" w:rsidRPr="00914848">
              <w:rPr>
                <w:rStyle w:val="Hipervnculo"/>
                <w:noProof/>
              </w:rPr>
              <w:t>2.</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Análisis</w:t>
            </w:r>
            <w:r w:rsidR="00BF1009">
              <w:rPr>
                <w:noProof/>
                <w:webHidden/>
              </w:rPr>
              <w:tab/>
            </w:r>
            <w:r w:rsidR="00BF1009">
              <w:rPr>
                <w:noProof/>
                <w:webHidden/>
              </w:rPr>
              <w:fldChar w:fldCharType="begin"/>
            </w:r>
            <w:r w:rsidR="00BF1009">
              <w:rPr>
                <w:noProof/>
                <w:webHidden/>
              </w:rPr>
              <w:instrText xml:space="preserve"> PAGEREF _Toc151638713 \h </w:instrText>
            </w:r>
            <w:r w:rsidR="00BF1009">
              <w:rPr>
                <w:noProof/>
                <w:webHidden/>
              </w:rPr>
            </w:r>
            <w:r w:rsidR="00BF1009">
              <w:rPr>
                <w:noProof/>
                <w:webHidden/>
              </w:rPr>
              <w:fldChar w:fldCharType="separate"/>
            </w:r>
            <w:r w:rsidR="00236730">
              <w:rPr>
                <w:noProof/>
                <w:webHidden/>
              </w:rPr>
              <w:t>27</w:t>
            </w:r>
            <w:r w:rsidR="00BF1009">
              <w:rPr>
                <w:noProof/>
                <w:webHidden/>
              </w:rPr>
              <w:fldChar w:fldCharType="end"/>
            </w:r>
          </w:hyperlink>
        </w:p>
        <w:p w14:paraId="5341B3B9" w14:textId="47DB3329"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4" w:history="1">
            <w:r w:rsidR="00BF1009" w:rsidRPr="00914848">
              <w:rPr>
                <w:rStyle w:val="Hipervnculo"/>
                <w:noProof/>
              </w:rPr>
              <w:t>2.1.</w:t>
            </w:r>
            <w:r w:rsidR="00BF1009">
              <w:rPr>
                <w:rFonts w:eastAsiaTheme="minorEastAsia" w:cstheme="minorBidi"/>
                <w:b w:val="0"/>
                <w:bCs w:val="0"/>
                <w:noProof/>
                <w:kern w:val="2"/>
                <w:lang w:eastAsia="es-MX"/>
                <w14:ligatures w14:val="standardContextual"/>
              </w:rPr>
              <w:tab/>
            </w:r>
            <w:r w:rsidR="00BF1009" w:rsidRPr="00914848">
              <w:rPr>
                <w:rStyle w:val="Hipervnculo"/>
                <w:noProof/>
              </w:rPr>
              <w:t>Requerimientos</w:t>
            </w:r>
            <w:r w:rsidR="00BF1009">
              <w:rPr>
                <w:noProof/>
                <w:webHidden/>
              </w:rPr>
              <w:tab/>
            </w:r>
            <w:r w:rsidR="00BF1009">
              <w:rPr>
                <w:noProof/>
                <w:webHidden/>
              </w:rPr>
              <w:fldChar w:fldCharType="begin"/>
            </w:r>
            <w:r w:rsidR="00BF1009">
              <w:rPr>
                <w:noProof/>
                <w:webHidden/>
              </w:rPr>
              <w:instrText xml:space="preserve"> PAGEREF _Toc151638714 \h </w:instrText>
            </w:r>
            <w:r w:rsidR="00BF1009">
              <w:rPr>
                <w:noProof/>
                <w:webHidden/>
              </w:rPr>
            </w:r>
            <w:r w:rsidR="00BF1009">
              <w:rPr>
                <w:noProof/>
                <w:webHidden/>
              </w:rPr>
              <w:fldChar w:fldCharType="separate"/>
            </w:r>
            <w:r w:rsidR="00236730">
              <w:rPr>
                <w:noProof/>
                <w:webHidden/>
              </w:rPr>
              <w:t>27</w:t>
            </w:r>
            <w:r w:rsidR="00BF1009">
              <w:rPr>
                <w:noProof/>
                <w:webHidden/>
              </w:rPr>
              <w:fldChar w:fldCharType="end"/>
            </w:r>
          </w:hyperlink>
        </w:p>
        <w:p w14:paraId="1A98A1C4" w14:textId="0CEA6CFA"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15" w:history="1">
            <w:r w:rsidR="00BF1009" w:rsidRPr="00914848">
              <w:rPr>
                <w:rStyle w:val="Hipervnculo"/>
                <w:noProof/>
              </w:rPr>
              <w:t>2.1.1.</w:t>
            </w:r>
            <w:r w:rsidR="00BF1009">
              <w:rPr>
                <w:rFonts w:eastAsiaTheme="minorEastAsia" w:cstheme="minorBidi"/>
                <w:noProof/>
                <w:kern w:val="2"/>
                <w:sz w:val="22"/>
                <w:szCs w:val="22"/>
                <w:lang w:eastAsia="es-MX"/>
                <w14:ligatures w14:val="standardContextual"/>
              </w:rPr>
              <w:tab/>
            </w:r>
            <w:r w:rsidR="00BF1009" w:rsidRPr="00914848">
              <w:rPr>
                <w:rStyle w:val="Hipervnculo"/>
                <w:noProof/>
              </w:rPr>
              <w:t>Requerimientos funcionales</w:t>
            </w:r>
            <w:r w:rsidR="00BF1009">
              <w:rPr>
                <w:noProof/>
                <w:webHidden/>
              </w:rPr>
              <w:tab/>
            </w:r>
            <w:r w:rsidR="00BF1009">
              <w:rPr>
                <w:noProof/>
                <w:webHidden/>
              </w:rPr>
              <w:fldChar w:fldCharType="begin"/>
            </w:r>
            <w:r w:rsidR="00BF1009">
              <w:rPr>
                <w:noProof/>
                <w:webHidden/>
              </w:rPr>
              <w:instrText xml:space="preserve"> PAGEREF _Toc151638715 \h </w:instrText>
            </w:r>
            <w:r w:rsidR="00BF1009">
              <w:rPr>
                <w:noProof/>
                <w:webHidden/>
              </w:rPr>
            </w:r>
            <w:r w:rsidR="00BF1009">
              <w:rPr>
                <w:noProof/>
                <w:webHidden/>
              </w:rPr>
              <w:fldChar w:fldCharType="separate"/>
            </w:r>
            <w:r w:rsidR="00236730">
              <w:rPr>
                <w:noProof/>
                <w:webHidden/>
              </w:rPr>
              <w:t>27</w:t>
            </w:r>
            <w:r w:rsidR="00BF1009">
              <w:rPr>
                <w:noProof/>
                <w:webHidden/>
              </w:rPr>
              <w:fldChar w:fldCharType="end"/>
            </w:r>
          </w:hyperlink>
        </w:p>
        <w:p w14:paraId="6C82A2B5" w14:textId="37D4093B"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16" w:history="1">
            <w:r w:rsidR="00BF1009" w:rsidRPr="00914848">
              <w:rPr>
                <w:rStyle w:val="Hipervnculo"/>
                <w:noProof/>
              </w:rPr>
              <w:t>2.2.1.</w:t>
            </w:r>
            <w:r w:rsidR="00BF1009">
              <w:rPr>
                <w:rFonts w:eastAsiaTheme="minorEastAsia" w:cstheme="minorBidi"/>
                <w:noProof/>
                <w:kern w:val="2"/>
                <w:sz w:val="22"/>
                <w:szCs w:val="22"/>
                <w:lang w:eastAsia="es-MX"/>
                <w14:ligatures w14:val="standardContextual"/>
              </w:rPr>
              <w:tab/>
            </w:r>
            <w:r w:rsidR="00BF1009" w:rsidRPr="00914848">
              <w:rPr>
                <w:rStyle w:val="Hipervnculo"/>
                <w:noProof/>
              </w:rPr>
              <w:t>Requerimientos no funcionales</w:t>
            </w:r>
            <w:r w:rsidR="00BF1009">
              <w:rPr>
                <w:noProof/>
                <w:webHidden/>
              </w:rPr>
              <w:tab/>
            </w:r>
            <w:r w:rsidR="00BF1009">
              <w:rPr>
                <w:noProof/>
                <w:webHidden/>
              </w:rPr>
              <w:fldChar w:fldCharType="begin"/>
            </w:r>
            <w:r w:rsidR="00BF1009">
              <w:rPr>
                <w:noProof/>
                <w:webHidden/>
              </w:rPr>
              <w:instrText xml:space="preserve"> PAGEREF _Toc151638716 \h </w:instrText>
            </w:r>
            <w:r w:rsidR="00BF1009">
              <w:rPr>
                <w:noProof/>
                <w:webHidden/>
              </w:rPr>
            </w:r>
            <w:r w:rsidR="00BF1009">
              <w:rPr>
                <w:noProof/>
                <w:webHidden/>
              </w:rPr>
              <w:fldChar w:fldCharType="separate"/>
            </w:r>
            <w:r w:rsidR="00236730">
              <w:rPr>
                <w:noProof/>
                <w:webHidden/>
              </w:rPr>
              <w:t>29</w:t>
            </w:r>
            <w:r w:rsidR="00BF1009">
              <w:rPr>
                <w:noProof/>
                <w:webHidden/>
              </w:rPr>
              <w:fldChar w:fldCharType="end"/>
            </w:r>
          </w:hyperlink>
        </w:p>
        <w:p w14:paraId="6AA8F708" w14:textId="40F731C2"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7" w:history="1">
            <w:r w:rsidR="00BF1009" w:rsidRPr="00914848">
              <w:rPr>
                <w:rStyle w:val="Hipervnculo"/>
                <w:noProof/>
              </w:rPr>
              <w:t>2.</w:t>
            </w:r>
            <w:r w:rsidR="008A511B">
              <w:rPr>
                <w:rStyle w:val="Hipervnculo"/>
                <w:noProof/>
              </w:rPr>
              <w:t>2</w:t>
            </w:r>
            <w:r w:rsidR="00BF1009">
              <w:rPr>
                <w:rFonts w:eastAsiaTheme="minorEastAsia" w:cstheme="minorBidi"/>
                <w:b w:val="0"/>
                <w:bCs w:val="0"/>
                <w:noProof/>
                <w:kern w:val="2"/>
                <w:lang w:eastAsia="es-MX"/>
                <w14:ligatures w14:val="standardContextual"/>
              </w:rPr>
              <w:tab/>
            </w:r>
            <w:r w:rsidR="00BF1009" w:rsidRPr="00914848">
              <w:rPr>
                <w:rStyle w:val="Hipervnculo"/>
                <w:noProof/>
              </w:rPr>
              <w:t>Restricciones</w:t>
            </w:r>
            <w:r w:rsidR="00BF1009">
              <w:rPr>
                <w:noProof/>
                <w:webHidden/>
              </w:rPr>
              <w:tab/>
            </w:r>
            <w:r w:rsidR="00BF1009">
              <w:rPr>
                <w:noProof/>
                <w:webHidden/>
              </w:rPr>
              <w:fldChar w:fldCharType="begin"/>
            </w:r>
            <w:r w:rsidR="00BF1009">
              <w:rPr>
                <w:noProof/>
                <w:webHidden/>
              </w:rPr>
              <w:instrText xml:space="preserve"> PAGEREF _Toc151638717 \h </w:instrText>
            </w:r>
            <w:r w:rsidR="00BF1009">
              <w:rPr>
                <w:noProof/>
                <w:webHidden/>
              </w:rPr>
            </w:r>
            <w:r w:rsidR="00BF1009">
              <w:rPr>
                <w:noProof/>
                <w:webHidden/>
              </w:rPr>
              <w:fldChar w:fldCharType="separate"/>
            </w:r>
            <w:r w:rsidR="00236730">
              <w:rPr>
                <w:noProof/>
                <w:webHidden/>
              </w:rPr>
              <w:t>30</w:t>
            </w:r>
            <w:r w:rsidR="00BF1009">
              <w:rPr>
                <w:noProof/>
                <w:webHidden/>
              </w:rPr>
              <w:fldChar w:fldCharType="end"/>
            </w:r>
          </w:hyperlink>
        </w:p>
        <w:p w14:paraId="6F19E2B8" w14:textId="41C973AB" w:rsidR="00BF1009" w:rsidRDefault="00000000">
          <w:pPr>
            <w:pStyle w:val="TDC2"/>
            <w:tabs>
              <w:tab w:val="right" w:leader="dot" w:pos="8827"/>
            </w:tabs>
            <w:rPr>
              <w:rFonts w:eastAsiaTheme="minorEastAsia" w:cstheme="minorBidi"/>
              <w:b w:val="0"/>
              <w:bCs w:val="0"/>
              <w:noProof/>
              <w:kern w:val="2"/>
              <w:lang w:eastAsia="es-MX"/>
              <w14:ligatures w14:val="standardContextual"/>
            </w:rPr>
          </w:pPr>
          <w:hyperlink w:anchor="_Toc151638718" w:history="1">
            <w:r w:rsidR="00BF1009" w:rsidRPr="00914848">
              <w:rPr>
                <w:rStyle w:val="Hipervnculo"/>
                <w:noProof/>
              </w:rPr>
              <w:t>2.</w:t>
            </w:r>
            <w:r w:rsidR="008A511B">
              <w:rPr>
                <w:rStyle w:val="Hipervnculo"/>
                <w:noProof/>
              </w:rPr>
              <w:t>3</w:t>
            </w:r>
            <w:r w:rsidR="00BF1009" w:rsidRPr="00914848">
              <w:rPr>
                <w:rStyle w:val="Hipervnculo"/>
                <w:noProof/>
              </w:rPr>
              <w:t xml:space="preserve"> </w:t>
            </w:r>
            <w:r w:rsidR="006B0A8A">
              <w:rPr>
                <w:rStyle w:val="Hipervnculo"/>
                <w:noProof/>
              </w:rPr>
              <w:t xml:space="preserve">        </w:t>
            </w:r>
            <w:r w:rsidR="00BF1009" w:rsidRPr="00914848">
              <w:rPr>
                <w:rStyle w:val="Hipervnculo"/>
                <w:noProof/>
              </w:rPr>
              <w:t>Alcance</w:t>
            </w:r>
            <w:r w:rsidR="00BF1009">
              <w:rPr>
                <w:noProof/>
                <w:webHidden/>
              </w:rPr>
              <w:tab/>
            </w:r>
            <w:r w:rsidR="00BF1009">
              <w:rPr>
                <w:noProof/>
                <w:webHidden/>
              </w:rPr>
              <w:fldChar w:fldCharType="begin"/>
            </w:r>
            <w:r w:rsidR="00BF1009">
              <w:rPr>
                <w:noProof/>
                <w:webHidden/>
              </w:rPr>
              <w:instrText xml:space="preserve"> PAGEREF _Toc151638718 \h </w:instrText>
            </w:r>
            <w:r w:rsidR="00BF1009">
              <w:rPr>
                <w:noProof/>
                <w:webHidden/>
              </w:rPr>
            </w:r>
            <w:r w:rsidR="00BF1009">
              <w:rPr>
                <w:noProof/>
                <w:webHidden/>
              </w:rPr>
              <w:fldChar w:fldCharType="separate"/>
            </w:r>
            <w:r w:rsidR="00236730">
              <w:rPr>
                <w:noProof/>
                <w:webHidden/>
              </w:rPr>
              <w:t>31</w:t>
            </w:r>
            <w:r w:rsidR="00BF1009">
              <w:rPr>
                <w:noProof/>
                <w:webHidden/>
              </w:rPr>
              <w:fldChar w:fldCharType="end"/>
            </w:r>
          </w:hyperlink>
        </w:p>
        <w:p w14:paraId="4F1B8D80" w14:textId="5BD7F32D"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19" w:history="1">
            <w:r w:rsidR="00BF1009" w:rsidRPr="00914848">
              <w:rPr>
                <w:rStyle w:val="Hipervnculo"/>
                <w:noProof/>
              </w:rPr>
              <w:t>2.</w:t>
            </w:r>
            <w:r w:rsidR="008A511B">
              <w:rPr>
                <w:rStyle w:val="Hipervnculo"/>
                <w:noProof/>
              </w:rPr>
              <w:t>4</w:t>
            </w:r>
            <w:r w:rsidR="00BF1009">
              <w:rPr>
                <w:rFonts w:eastAsiaTheme="minorEastAsia" w:cstheme="minorBidi"/>
                <w:b w:val="0"/>
                <w:bCs w:val="0"/>
                <w:noProof/>
                <w:kern w:val="2"/>
                <w:lang w:eastAsia="es-MX"/>
                <w14:ligatures w14:val="standardContextual"/>
              </w:rPr>
              <w:tab/>
            </w:r>
            <w:r w:rsidR="00BF1009" w:rsidRPr="00914848">
              <w:rPr>
                <w:rStyle w:val="Hipervnculo"/>
                <w:noProof/>
              </w:rPr>
              <w:t>Trabajos relacionados</w:t>
            </w:r>
            <w:r w:rsidR="00BF1009">
              <w:rPr>
                <w:noProof/>
                <w:webHidden/>
              </w:rPr>
              <w:tab/>
            </w:r>
            <w:r w:rsidR="00BF1009">
              <w:rPr>
                <w:noProof/>
                <w:webHidden/>
              </w:rPr>
              <w:fldChar w:fldCharType="begin"/>
            </w:r>
            <w:r w:rsidR="00BF1009">
              <w:rPr>
                <w:noProof/>
                <w:webHidden/>
              </w:rPr>
              <w:instrText xml:space="preserve"> PAGEREF _Toc151638719 \h </w:instrText>
            </w:r>
            <w:r w:rsidR="00BF1009">
              <w:rPr>
                <w:noProof/>
                <w:webHidden/>
              </w:rPr>
            </w:r>
            <w:r w:rsidR="00BF1009">
              <w:rPr>
                <w:noProof/>
                <w:webHidden/>
              </w:rPr>
              <w:fldChar w:fldCharType="separate"/>
            </w:r>
            <w:r w:rsidR="00236730">
              <w:rPr>
                <w:noProof/>
                <w:webHidden/>
              </w:rPr>
              <w:t>32</w:t>
            </w:r>
            <w:r w:rsidR="00BF1009">
              <w:rPr>
                <w:noProof/>
                <w:webHidden/>
              </w:rPr>
              <w:fldChar w:fldCharType="end"/>
            </w:r>
          </w:hyperlink>
        </w:p>
        <w:p w14:paraId="6F104DA0" w14:textId="3429A9EB"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20" w:history="1">
            <w:r w:rsidR="00BF1009" w:rsidRPr="00914848">
              <w:rPr>
                <w:rStyle w:val="Hipervnculo"/>
                <w:noProof/>
              </w:rPr>
              <w:t>3.</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Diseño</w:t>
            </w:r>
            <w:r w:rsidR="00BF1009">
              <w:rPr>
                <w:noProof/>
                <w:webHidden/>
              </w:rPr>
              <w:tab/>
            </w:r>
            <w:r w:rsidR="00BF1009">
              <w:rPr>
                <w:noProof/>
                <w:webHidden/>
              </w:rPr>
              <w:fldChar w:fldCharType="begin"/>
            </w:r>
            <w:r w:rsidR="00BF1009">
              <w:rPr>
                <w:noProof/>
                <w:webHidden/>
              </w:rPr>
              <w:instrText xml:space="preserve"> PAGEREF _Toc151638720 \h </w:instrText>
            </w:r>
            <w:r w:rsidR="00BF1009">
              <w:rPr>
                <w:noProof/>
                <w:webHidden/>
              </w:rPr>
            </w:r>
            <w:r w:rsidR="00BF1009">
              <w:rPr>
                <w:noProof/>
                <w:webHidden/>
              </w:rPr>
              <w:fldChar w:fldCharType="separate"/>
            </w:r>
            <w:r w:rsidR="00236730">
              <w:rPr>
                <w:noProof/>
                <w:webHidden/>
              </w:rPr>
              <w:t>36</w:t>
            </w:r>
            <w:r w:rsidR="00BF1009">
              <w:rPr>
                <w:noProof/>
                <w:webHidden/>
              </w:rPr>
              <w:fldChar w:fldCharType="end"/>
            </w:r>
          </w:hyperlink>
        </w:p>
        <w:p w14:paraId="5F7EE311" w14:textId="691363BD"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21" w:history="1">
            <w:r w:rsidR="00BF1009" w:rsidRPr="00914848">
              <w:rPr>
                <w:rStyle w:val="Hipervnculo"/>
                <w:noProof/>
              </w:rPr>
              <w:t>3.1.</w:t>
            </w:r>
            <w:r w:rsidR="00BF1009">
              <w:rPr>
                <w:rFonts w:eastAsiaTheme="minorEastAsia" w:cstheme="minorBidi"/>
                <w:b w:val="0"/>
                <w:bCs w:val="0"/>
                <w:noProof/>
                <w:kern w:val="2"/>
                <w:lang w:eastAsia="es-MX"/>
                <w14:ligatures w14:val="standardContextual"/>
              </w:rPr>
              <w:tab/>
            </w:r>
            <w:r w:rsidR="00BF1009" w:rsidRPr="00914848">
              <w:rPr>
                <w:rStyle w:val="Hipervnculo"/>
                <w:noProof/>
              </w:rPr>
              <w:t>Arquitectura</w:t>
            </w:r>
            <w:r w:rsidR="00BF1009">
              <w:rPr>
                <w:noProof/>
                <w:webHidden/>
              </w:rPr>
              <w:tab/>
            </w:r>
            <w:r w:rsidR="00BF1009">
              <w:rPr>
                <w:noProof/>
                <w:webHidden/>
              </w:rPr>
              <w:fldChar w:fldCharType="begin"/>
            </w:r>
            <w:r w:rsidR="00BF1009">
              <w:rPr>
                <w:noProof/>
                <w:webHidden/>
              </w:rPr>
              <w:instrText xml:space="preserve"> PAGEREF _Toc151638721 \h </w:instrText>
            </w:r>
            <w:r w:rsidR="00BF1009">
              <w:rPr>
                <w:noProof/>
                <w:webHidden/>
              </w:rPr>
            </w:r>
            <w:r w:rsidR="00BF1009">
              <w:rPr>
                <w:noProof/>
                <w:webHidden/>
              </w:rPr>
              <w:fldChar w:fldCharType="separate"/>
            </w:r>
            <w:r w:rsidR="00236730">
              <w:rPr>
                <w:noProof/>
                <w:webHidden/>
              </w:rPr>
              <w:t>36</w:t>
            </w:r>
            <w:r w:rsidR="00BF1009">
              <w:rPr>
                <w:noProof/>
                <w:webHidden/>
              </w:rPr>
              <w:fldChar w:fldCharType="end"/>
            </w:r>
          </w:hyperlink>
        </w:p>
        <w:p w14:paraId="21D9EB67" w14:textId="467ECE0C"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22" w:history="1">
            <w:r w:rsidR="00BF1009" w:rsidRPr="00914848">
              <w:rPr>
                <w:rStyle w:val="Hipervnculo"/>
                <w:noProof/>
              </w:rPr>
              <w:t>3.2.</w:t>
            </w:r>
            <w:r w:rsidR="00BF1009">
              <w:rPr>
                <w:rFonts w:eastAsiaTheme="minorEastAsia" w:cstheme="minorBidi"/>
                <w:b w:val="0"/>
                <w:bCs w:val="0"/>
                <w:noProof/>
                <w:kern w:val="2"/>
                <w:lang w:eastAsia="es-MX"/>
                <w14:ligatures w14:val="standardContextual"/>
              </w:rPr>
              <w:tab/>
            </w:r>
            <w:r w:rsidR="00BF1009" w:rsidRPr="00914848">
              <w:rPr>
                <w:rStyle w:val="Hipervnculo"/>
                <w:noProof/>
              </w:rPr>
              <w:t>Detección de objetos</w:t>
            </w:r>
            <w:r w:rsidR="00BF1009">
              <w:rPr>
                <w:noProof/>
                <w:webHidden/>
              </w:rPr>
              <w:tab/>
            </w:r>
            <w:r w:rsidR="00BF1009">
              <w:rPr>
                <w:noProof/>
                <w:webHidden/>
              </w:rPr>
              <w:fldChar w:fldCharType="begin"/>
            </w:r>
            <w:r w:rsidR="00BF1009">
              <w:rPr>
                <w:noProof/>
                <w:webHidden/>
              </w:rPr>
              <w:instrText xml:space="preserve"> PAGEREF _Toc151638722 \h </w:instrText>
            </w:r>
            <w:r w:rsidR="00BF1009">
              <w:rPr>
                <w:noProof/>
                <w:webHidden/>
              </w:rPr>
            </w:r>
            <w:r w:rsidR="00BF1009">
              <w:rPr>
                <w:noProof/>
                <w:webHidden/>
              </w:rPr>
              <w:fldChar w:fldCharType="separate"/>
            </w:r>
            <w:r w:rsidR="00236730">
              <w:rPr>
                <w:noProof/>
                <w:webHidden/>
              </w:rPr>
              <w:t>45</w:t>
            </w:r>
            <w:r w:rsidR="00BF1009">
              <w:rPr>
                <w:noProof/>
                <w:webHidden/>
              </w:rPr>
              <w:fldChar w:fldCharType="end"/>
            </w:r>
          </w:hyperlink>
        </w:p>
        <w:p w14:paraId="40289B4B" w14:textId="44B38D94"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3" w:history="1">
            <w:r w:rsidR="00BF1009" w:rsidRPr="00914848">
              <w:rPr>
                <w:rStyle w:val="Hipervnculo"/>
                <w:noProof/>
              </w:rPr>
              <w:t>3.</w:t>
            </w:r>
            <w:r w:rsidR="008A511B">
              <w:rPr>
                <w:rStyle w:val="Hipervnculo"/>
                <w:noProof/>
              </w:rPr>
              <w:t>2</w:t>
            </w:r>
            <w:r w:rsidR="00BF1009" w:rsidRPr="00914848">
              <w:rPr>
                <w:rStyle w:val="Hipervnculo"/>
                <w:noProof/>
              </w:rPr>
              <w:t>.</w:t>
            </w:r>
            <w:r w:rsidR="008A511B">
              <w:rPr>
                <w:rStyle w:val="Hipervnculo"/>
                <w:noProof/>
              </w:rPr>
              <w:t>1</w:t>
            </w:r>
            <w:r w:rsidR="00BF1009" w:rsidRPr="00914848">
              <w:rPr>
                <w:rStyle w:val="Hipervnculo"/>
                <w:noProof/>
              </w:rPr>
              <w:t>.</w:t>
            </w:r>
            <w:r w:rsidR="00BF1009">
              <w:rPr>
                <w:rFonts w:eastAsiaTheme="minorEastAsia" w:cstheme="minorBidi"/>
                <w:noProof/>
                <w:kern w:val="2"/>
                <w:sz w:val="22"/>
                <w:szCs w:val="22"/>
                <w:lang w:eastAsia="es-MX"/>
                <w14:ligatures w14:val="standardContextual"/>
              </w:rPr>
              <w:tab/>
            </w:r>
            <w:r w:rsidR="00BF1009" w:rsidRPr="00914848">
              <w:rPr>
                <w:rStyle w:val="Hipervnculo"/>
                <w:noProof/>
              </w:rPr>
              <w:t>Técnicas de detección</w:t>
            </w:r>
            <w:r w:rsidR="00BF1009">
              <w:rPr>
                <w:noProof/>
                <w:webHidden/>
              </w:rPr>
              <w:tab/>
            </w:r>
            <w:r w:rsidR="00BF1009">
              <w:rPr>
                <w:noProof/>
                <w:webHidden/>
              </w:rPr>
              <w:fldChar w:fldCharType="begin"/>
            </w:r>
            <w:r w:rsidR="00BF1009">
              <w:rPr>
                <w:noProof/>
                <w:webHidden/>
              </w:rPr>
              <w:instrText xml:space="preserve"> PAGEREF _Toc151638723 \h </w:instrText>
            </w:r>
            <w:r w:rsidR="00BF1009">
              <w:rPr>
                <w:noProof/>
                <w:webHidden/>
              </w:rPr>
            </w:r>
            <w:r w:rsidR="00BF1009">
              <w:rPr>
                <w:noProof/>
                <w:webHidden/>
              </w:rPr>
              <w:fldChar w:fldCharType="separate"/>
            </w:r>
            <w:r w:rsidR="00236730">
              <w:rPr>
                <w:noProof/>
                <w:webHidden/>
              </w:rPr>
              <w:t>49</w:t>
            </w:r>
            <w:r w:rsidR="00BF1009">
              <w:rPr>
                <w:noProof/>
                <w:webHidden/>
              </w:rPr>
              <w:fldChar w:fldCharType="end"/>
            </w:r>
          </w:hyperlink>
        </w:p>
        <w:p w14:paraId="70DA7405" w14:textId="5F83EEC0"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4" w:history="1">
            <w:r w:rsidR="00BF1009" w:rsidRPr="00914848">
              <w:rPr>
                <w:rStyle w:val="Hipervnculo"/>
                <w:noProof/>
              </w:rPr>
              <w:t>3.</w:t>
            </w:r>
            <w:r w:rsidR="008A511B">
              <w:rPr>
                <w:rStyle w:val="Hipervnculo"/>
                <w:noProof/>
              </w:rPr>
              <w:t>2.</w:t>
            </w:r>
            <w:r w:rsidR="00BF1009" w:rsidRPr="00914848">
              <w:rPr>
                <w:rStyle w:val="Hipervnculo"/>
                <w:noProof/>
              </w:rPr>
              <w:t>2</w:t>
            </w:r>
            <w:r w:rsidR="00BF1009">
              <w:rPr>
                <w:rFonts w:eastAsiaTheme="minorEastAsia" w:cstheme="minorBidi"/>
                <w:noProof/>
                <w:kern w:val="2"/>
                <w:sz w:val="22"/>
                <w:szCs w:val="22"/>
                <w:lang w:eastAsia="es-MX"/>
                <w14:ligatures w14:val="standardContextual"/>
              </w:rPr>
              <w:tab/>
            </w:r>
            <w:r w:rsidR="00BF1009" w:rsidRPr="00914848">
              <w:rPr>
                <w:rStyle w:val="Hipervnculo"/>
                <w:noProof/>
              </w:rPr>
              <w:t>Clasificador de cascada</w:t>
            </w:r>
            <w:r w:rsidR="00BF1009">
              <w:rPr>
                <w:noProof/>
                <w:webHidden/>
              </w:rPr>
              <w:tab/>
            </w:r>
            <w:r w:rsidR="00BF1009">
              <w:rPr>
                <w:noProof/>
                <w:webHidden/>
              </w:rPr>
              <w:fldChar w:fldCharType="begin"/>
            </w:r>
            <w:r w:rsidR="00BF1009">
              <w:rPr>
                <w:noProof/>
                <w:webHidden/>
              </w:rPr>
              <w:instrText xml:space="preserve"> PAGEREF _Toc151638724 \h </w:instrText>
            </w:r>
            <w:r w:rsidR="00BF1009">
              <w:rPr>
                <w:noProof/>
                <w:webHidden/>
              </w:rPr>
            </w:r>
            <w:r w:rsidR="00BF1009">
              <w:rPr>
                <w:noProof/>
                <w:webHidden/>
              </w:rPr>
              <w:fldChar w:fldCharType="separate"/>
            </w:r>
            <w:r w:rsidR="00236730">
              <w:rPr>
                <w:noProof/>
                <w:webHidden/>
              </w:rPr>
              <w:t>51</w:t>
            </w:r>
            <w:r w:rsidR="00BF1009">
              <w:rPr>
                <w:noProof/>
                <w:webHidden/>
              </w:rPr>
              <w:fldChar w:fldCharType="end"/>
            </w:r>
          </w:hyperlink>
        </w:p>
        <w:p w14:paraId="07A1D39D" w14:textId="223E6474"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5" w:history="1">
            <w:r w:rsidR="00BF1009" w:rsidRPr="00914848">
              <w:rPr>
                <w:rStyle w:val="Hipervnculo"/>
                <w:noProof/>
              </w:rPr>
              <w:t>3.</w:t>
            </w:r>
            <w:r w:rsidR="008A511B">
              <w:rPr>
                <w:rStyle w:val="Hipervnculo"/>
                <w:noProof/>
              </w:rPr>
              <w:t>2</w:t>
            </w:r>
            <w:r w:rsidR="00BF1009" w:rsidRPr="00914848">
              <w:rPr>
                <w:rStyle w:val="Hipervnculo"/>
                <w:noProof/>
              </w:rPr>
              <w:t>.3</w:t>
            </w:r>
            <w:r w:rsidR="00BF1009">
              <w:rPr>
                <w:rFonts w:eastAsiaTheme="minorEastAsia" w:cstheme="minorBidi"/>
                <w:noProof/>
                <w:kern w:val="2"/>
                <w:sz w:val="22"/>
                <w:szCs w:val="22"/>
                <w:lang w:eastAsia="es-MX"/>
                <w14:ligatures w14:val="standardContextual"/>
              </w:rPr>
              <w:tab/>
            </w:r>
            <w:r w:rsidR="006C206F">
              <w:rPr>
                <w:rStyle w:val="Hipervnculo"/>
                <w:noProof/>
              </w:rPr>
              <w:t>HOG</w:t>
            </w:r>
            <w:r w:rsidR="00BF1009" w:rsidRPr="00914848">
              <w:rPr>
                <w:rStyle w:val="Hipervnculo"/>
                <w:noProof/>
              </w:rPr>
              <w:t>+</w:t>
            </w:r>
            <w:r w:rsidR="006C206F">
              <w:rPr>
                <w:rStyle w:val="Hipervnculo"/>
                <w:noProof/>
              </w:rPr>
              <w:t>SVM</w:t>
            </w:r>
            <w:r w:rsidR="00BF1009">
              <w:rPr>
                <w:noProof/>
                <w:webHidden/>
              </w:rPr>
              <w:tab/>
            </w:r>
            <w:r w:rsidR="00BF1009">
              <w:rPr>
                <w:noProof/>
                <w:webHidden/>
              </w:rPr>
              <w:fldChar w:fldCharType="begin"/>
            </w:r>
            <w:r w:rsidR="00BF1009">
              <w:rPr>
                <w:noProof/>
                <w:webHidden/>
              </w:rPr>
              <w:instrText xml:space="preserve"> PAGEREF _Toc151638725 \h </w:instrText>
            </w:r>
            <w:r w:rsidR="00BF1009">
              <w:rPr>
                <w:noProof/>
                <w:webHidden/>
              </w:rPr>
            </w:r>
            <w:r w:rsidR="00BF1009">
              <w:rPr>
                <w:noProof/>
                <w:webHidden/>
              </w:rPr>
              <w:fldChar w:fldCharType="separate"/>
            </w:r>
            <w:r w:rsidR="00236730">
              <w:rPr>
                <w:noProof/>
                <w:webHidden/>
              </w:rPr>
              <w:t>54</w:t>
            </w:r>
            <w:r w:rsidR="00BF1009">
              <w:rPr>
                <w:noProof/>
                <w:webHidden/>
              </w:rPr>
              <w:fldChar w:fldCharType="end"/>
            </w:r>
          </w:hyperlink>
        </w:p>
        <w:p w14:paraId="663FE1CF" w14:textId="0019A95C"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6" w:history="1">
            <w:r w:rsidR="00BF1009" w:rsidRPr="00914848">
              <w:rPr>
                <w:rStyle w:val="Hipervnculo"/>
                <w:noProof/>
              </w:rPr>
              <w:t>3.</w:t>
            </w:r>
            <w:r w:rsidR="008A511B">
              <w:rPr>
                <w:rStyle w:val="Hipervnculo"/>
                <w:noProof/>
              </w:rPr>
              <w:t>2</w:t>
            </w:r>
            <w:r w:rsidR="00BF1009" w:rsidRPr="00914848">
              <w:rPr>
                <w:rStyle w:val="Hipervnculo"/>
                <w:noProof/>
              </w:rPr>
              <w:t>.4</w:t>
            </w:r>
            <w:r w:rsidR="00BF1009">
              <w:rPr>
                <w:rFonts w:eastAsiaTheme="minorEastAsia" w:cstheme="minorBidi"/>
                <w:noProof/>
                <w:kern w:val="2"/>
                <w:sz w:val="22"/>
                <w:szCs w:val="22"/>
                <w:lang w:eastAsia="es-MX"/>
                <w14:ligatures w14:val="standardContextual"/>
              </w:rPr>
              <w:tab/>
            </w:r>
            <w:r w:rsidR="00BF1009" w:rsidRPr="00914848">
              <w:rPr>
                <w:rStyle w:val="Hipervnculo"/>
                <w:noProof/>
              </w:rPr>
              <w:t>Comparación con redes neuronales convolucionales</w:t>
            </w:r>
            <w:r w:rsidR="00BF1009">
              <w:rPr>
                <w:noProof/>
                <w:webHidden/>
              </w:rPr>
              <w:tab/>
            </w:r>
            <w:r w:rsidR="00BF1009">
              <w:rPr>
                <w:noProof/>
                <w:webHidden/>
              </w:rPr>
              <w:fldChar w:fldCharType="begin"/>
            </w:r>
            <w:r w:rsidR="00BF1009">
              <w:rPr>
                <w:noProof/>
                <w:webHidden/>
              </w:rPr>
              <w:instrText xml:space="preserve"> PAGEREF _Toc151638726 \h </w:instrText>
            </w:r>
            <w:r w:rsidR="00BF1009">
              <w:rPr>
                <w:noProof/>
                <w:webHidden/>
              </w:rPr>
            </w:r>
            <w:r w:rsidR="00BF1009">
              <w:rPr>
                <w:noProof/>
                <w:webHidden/>
              </w:rPr>
              <w:fldChar w:fldCharType="separate"/>
            </w:r>
            <w:r w:rsidR="00236730">
              <w:rPr>
                <w:noProof/>
                <w:webHidden/>
              </w:rPr>
              <w:t>58</w:t>
            </w:r>
            <w:r w:rsidR="00BF1009">
              <w:rPr>
                <w:noProof/>
                <w:webHidden/>
              </w:rPr>
              <w:fldChar w:fldCharType="end"/>
            </w:r>
          </w:hyperlink>
        </w:p>
        <w:p w14:paraId="3BC6AFBF" w14:textId="0062F7BF"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27" w:history="1">
            <w:r w:rsidR="00BF1009" w:rsidRPr="00914848">
              <w:rPr>
                <w:rStyle w:val="Hipervnculo"/>
                <w:noProof/>
              </w:rPr>
              <w:t>3.</w:t>
            </w:r>
            <w:r w:rsidR="008A511B">
              <w:rPr>
                <w:rStyle w:val="Hipervnculo"/>
                <w:noProof/>
              </w:rPr>
              <w:t>3</w:t>
            </w:r>
            <w:r w:rsidR="00BF1009">
              <w:rPr>
                <w:rFonts w:eastAsiaTheme="minorEastAsia" w:cstheme="minorBidi"/>
                <w:b w:val="0"/>
                <w:bCs w:val="0"/>
                <w:noProof/>
                <w:kern w:val="2"/>
                <w:lang w:eastAsia="es-MX"/>
                <w14:ligatures w14:val="standardContextual"/>
              </w:rPr>
              <w:tab/>
            </w:r>
            <w:r w:rsidR="00BF1009" w:rsidRPr="00914848">
              <w:rPr>
                <w:rStyle w:val="Hipervnculo"/>
                <w:noProof/>
              </w:rPr>
              <w:t>Rastreo de objetos</w:t>
            </w:r>
            <w:r w:rsidR="00BF1009">
              <w:rPr>
                <w:noProof/>
                <w:webHidden/>
              </w:rPr>
              <w:tab/>
            </w:r>
            <w:r w:rsidR="00BF1009">
              <w:rPr>
                <w:noProof/>
                <w:webHidden/>
              </w:rPr>
              <w:fldChar w:fldCharType="begin"/>
            </w:r>
            <w:r w:rsidR="00BF1009">
              <w:rPr>
                <w:noProof/>
                <w:webHidden/>
              </w:rPr>
              <w:instrText xml:space="preserve"> PAGEREF _Toc151638727 \h </w:instrText>
            </w:r>
            <w:r w:rsidR="00BF1009">
              <w:rPr>
                <w:noProof/>
                <w:webHidden/>
              </w:rPr>
            </w:r>
            <w:r w:rsidR="00BF1009">
              <w:rPr>
                <w:noProof/>
                <w:webHidden/>
              </w:rPr>
              <w:fldChar w:fldCharType="separate"/>
            </w:r>
            <w:r w:rsidR="00236730">
              <w:rPr>
                <w:noProof/>
                <w:webHidden/>
              </w:rPr>
              <w:t>60</w:t>
            </w:r>
            <w:r w:rsidR="00BF1009">
              <w:rPr>
                <w:noProof/>
                <w:webHidden/>
              </w:rPr>
              <w:fldChar w:fldCharType="end"/>
            </w:r>
          </w:hyperlink>
        </w:p>
        <w:p w14:paraId="5050FB4B" w14:textId="443D5402"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8" w:history="1">
            <w:r w:rsidR="00BF1009" w:rsidRPr="00914848">
              <w:rPr>
                <w:rStyle w:val="Hipervnculo"/>
                <w:noProof/>
              </w:rPr>
              <w:t>3.</w:t>
            </w:r>
            <w:r w:rsidR="008A511B">
              <w:rPr>
                <w:rStyle w:val="Hipervnculo"/>
                <w:noProof/>
              </w:rPr>
              <w:t>3</w:t>
            </w:r>
            <w:r w:rsidR="00BF1009" w:rsidRPr="00914848">
              <w:rPr>
                <w:rStyle w:val="Hipervnculo"/>
                <w:noProof/>
              </w:rPr>
              <w:t>.1</w:t>
            </w:r>
            <w:r w:rsidR="00BF1009">
              <w:rPr>
                <w:rFonts w:eastAsiaTheme="minorEastAsia" w:cstheme="minorBidi"/>
                <w:noProof/>
                <w:kern w:val="2"/>
                <w:sz w:val="22"/>
                <w:szCs w:val="22"/>
                <w:lang w:eastAsia="es-MX"/>
                <w14:ligatures w14:val="standardContextual"/>
              </w:rPr>
              <w:tab/>
            </w:r>
            <w:r w:rsidR="00BF1009" w:rsidRPr="00914848">
              <w:rPr>
                <w:rStyle w:val="Hipervnculo"/>
                <w:noProof/>
              </w:rPr>
              <w:t>Técnicas</w:t>
            </w:r>
            <w:r w:rsidR="00BF1009">
              <w:rPr>
                <w:noProof/>
                <w:webHidden/>
              </w:rPr>
              <w:tab/>
            </w:r>
            <w:r w:rsidR="00BF1009">
              <w:rPr>
                <w:noProof/>
                <w:webHidden/>
              </w:rPr>
              <w:fldChar w:fldCharType="begin"/>
            </w:r>
            <w:r w:rsidR="00BF1009">
              <w:rPr>
                <w:noProof/>
                <w:webHidden/>
              </w:rPr>
              <w:instrText xml:space="preserve"> PAGEREF _Toc151638728 \h </w:instrText>
            </w:r>
            <w:r w:rsidR="00BF1009">
              <w:rPr>
                <w:noProof/>
                <w:webHidden/>
              </w:rPr>
            </w:r>
            <w:r w:rsidR="00BF1009">
              <w:rPr>
                <w:noProof/>
                <w:webHidden/>
              </w:rPr>
              <w:fldChar w:fldCharType="separate"/>
            </w:r>
            <w:r w:rsidR="00236730">
              <w:rPr>
                <w:noProof/>
                <w:webHidden/>
              </w:rPr>
              <w:t>61</w:t>
            </w:r>
            <w:r w:rsidR="00BF1009">
              <w:rPr>
                <w:noProof/>
                <w:webHidden/>
              </w:rPr>
              <w:fldChar w:fldCharType="end"/>
            </w:r>
          </w:hyperlink>
        </w:p>
        <w:p w14:paraId="4DC53BF8" w14:textId="697ED0EF"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29" w:history="1">
            <w:r w:rsidR="00BF1009" w:rsidRPr="00914848">
              <w:rPr>
                <w:rStyle w:val="Hipervnculo"/>
                <w:noProof/>
              </w:rPr>
              <w:t>3.</w:t>
            </w:r>
            <w:r w:rsidR="008A511B">
              <w:rPr>
                <w:rStyle w:val="Hipervnculo"/>
                <w:noProof/>
              </w:rPr>
              <w:t>3</w:t>
            </w:r>
            <w:r w:rsidR="00BF1009" w:rsidRPr="00914848">
              <w:rPr>
                <w:rStyle w:val="Hipervnculo"/>
                <w:noProof/>
              </w:rPr>
              <w:t>.2</w:t>
            </w:r>
            <w:r w:rsidR="00BF1009">
              <w:rPr>
                <w:rFonts w:eastAsiaTheme="minorEastAsia" w:cstheme="minorBidi"/>
                <w:noProof/>
                <w:kern w:val="2"/>
                <w:sz w:val="22"/>
                <w:szCs w:val="22"/>
                <w:lang w:eastAsia="es-MX"/>
                <w14:ligatures w14:val="standardContextual"/>
              </w:rPr>
              <w:tab/>
            </w:r>
            <w:r w:rsidR="00BF1009" w:rsidRPr="00914848">
              <w:rPr>
                <w:rStyle w:val="Hipervnculo"/>
                <w:noProof/>
              </w:rPr>
              <w:t>Filtro de Kalman</w:t>
            </w:r>
            <w:r w:rsidR="00BF1009">
              <w:rPr>
                <w:noProof/>
                <w:webHidden/>
              </w:rPr>
              <w:tab/>
            </w:r>
            <w:r w:rsidR="00BF1009">
              <w:rPr>
                <w:noProof/>
                <w:webHidden/>
              </w:rPr>
              <w:fldChar w:fldCharType="begin"/>
            </w:r>
            <w:r w:rsidR="00BF1009">
              <w:rPr>
                <w:noProof/>
                <w:webHidden/>
              </w:rPr>
              <w:instrText xml:space="preserve"> PAGEREF _Toc151638729 \h </w:instrText>
            </w:r>
            <w:r w:rsidR="00BF1009">
              <w:rPr>
                <w:noProof/>
                <w:webHidden/>
              </w:rPr>
            </w:r>
            <w:r w:rsidR="00BF1009">
              <w:rPr>
                <w:noProof/>
                <w:webHidden/>
              </w:rPr>
              <w:fldChar w:fldCharType="separate"/>
            </w:r>
            <w:r w:rsidR="00236730">
              <w:rPr>
                <w:noProof/>
                <w:webHidden/>
              </w:rPr>
              <w:t>63</w:t>
            </w:r>
            <w:r w:rsidR="00BF1009">
              <w:rPr>
                <w:noProof/>
                <w:webHidden/>
              </w:rPr>
              <w:fldChar w:fldCharType="end"/>
            </w:r>
          </w:hyperlink>
        </w:p>
        <w:p w14:paraId="229A7D20" w14:textId="5A00541E"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30" w:history="1">
            <w:r w:rsidR="00BF1009" w:rsidRPr="00914848">
              <w:rPr>
                <w:rStyle w:val="Hipervnculo"/>
                <w:noProof/>
              </w:rPr>
              <w:t>3.</w:t>
            </w:r>
            <w:r w:rsidR="008A511B">
              <w:rPr>
                <w:rStyle w:val="Hipervnculo"/>
                <w:noProof/>
              </w:rPr>
              <w:t>3</w:t>
            </w:r>
            <w:r w:rsidR="00BF1009" w:rsidRPr="00914848">
              <w:rPr>
                <w:rStyle w:val="Hipervnculo"/>
                <w:noProof/>
              </w:rPr>
              <w:t>.3</w:t>
            </w:r>
            <w:r w:rsidR="00BF1009">
              <w:rPr>
                <w:rFonts w:eastAsiaTheme="minorEastAsia" w:cstheme="minorBidi"/>
                <w:noProof/>
                <w:kern w:val="2"/>
                <w:sz w:val="22"/>
                <w:szCs w:val="22"/>
                <w:lang w:eastAsia="es-MX"/>
                <w14:ligatures w14:val="standardContextual"/>
              </w:rPr>
              <w:tab/>
            </w:r>
            <w:r w:rsidR="00BF1009" w:rsidRPr="00914848">
              <w:rPr>
                <w:rStyle w:val="Hipervnculo"/>
                <w:noProof/>
              </w:rPr>
              <w:t>Caso multivariable</w:t>
            </w:r>
            <w:r w:rsidR="00BF1009">
              <w:rPr>
                <w:noProof/>
                <w:webHidden/>
              </w:rPr>
              <w:tab/>
            </w:r>
            <w:r w:rsidR="00BF1009">
              <w:rPr>
                <w:noProof/>
                <w:webHidden/>
              </w:rPr>
              <w:fldChar w:fldCharType="begin"/>
            </w:r>
            <w:r w:rsidR="00BF1009">
              <w:rPr>
                <w:noProof/>
                <w:webHidden/>
              </w:rPr>
              <w:instrText xml:space="preserve"> PAGEREF _Toc151638730 \h </w:instrText>
            </w:r>
            <w:r w:rsidR="00BF1009">
              <w:rPr>
                <w:noProof/>
                <w:webHidden/>
              </w:rPr>
            </w:r>
            <w:r w:rsidR="00BF1009">
              <w:rPr>
                <w:noProof/>
                <w:webHidden/>
              </w:rPr>
              <w:fldChar w:fldCharType="separate"/>
            </w:r>
            <w:r w:rsidR="00236730">
              <w:rPr>
                <w:noProof/>
                <w:webHidden/>
              </w:rPr>
              <w:t>65</w:t>
            </w:r>
            <w:r w:rsidR="00BF1009">
              <w:rPr>
                <w:noProof/>
                <w:webHidden/>
              </w:rPr>
              <w:fldChar w:fldCharType="end"/>
            </w:r>
          </w:hyperlink>
        </w:p>
        <w:p w14:paraId="1BBEFAE9" w14:textId="1941BF86"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31" w:history="1">
            <w:r w:rsidR="00BF1009" w:rsidRPr="00914848">
              <w:rPr>
                <w:rStyle w:val="Hipervnculo"/>
                <w:noProof/>
              </w:rPr>
              <w:t>4</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Codificación</w:t>
            </w:r>
            <w:r w:rsidR="00BF1009">
              <w:rPr>
                <w:noProof/>
                <w:webHidden/>
              </w:rPr>
              <w:tab/>
            </w:r>
            <w:r w:rsidR="00BF1009">
              <w:rPr>
                <w:noProof/>
                <w:webHidden/>
              </w:rPr>
              <w:fldChar w:fldCharType="begin"/>
            </w:r>
            <w:r w:rsidR="00BF1009">
              <w:rPr>
                <w:noProof/>
                <w:webHidden/>
              </w:rPr>
              <w:instrText xml:space="preserve"> PAGEREF _Toc151638731 \h </w:instrText>
            </w:r>
            <w:r w:rsidR="00BF1009">
              <w:rPr>
                <w:noProof/>
                <w:webHidden/>
              </w:rPr>
            </w:r>
            <w:r w:rsidR="00BF1009">
              <w:rPr>
                <w:noProof/>
                <w:webHidden/>
              </w:rPr>
              <w:fldChar w:fldCharType="separate"/>
            </w:r>
            <w:r w:rsidR="00236730">
              <w:rPr>
                <w:noProof/>
                <w:webHidden/>
              </w:rPr>
              <w:t>68</w:t>
            </w:r>
            <w:r w:rsidR="00BF1009">
              <w:rPr>
                <w:noProof/>
                <w:webHidden/>
              </w:rPr>
              <w:fldChar w:fldCharType="end"/>
            </w:r>
          </w:hyperlink>
        </w:p>
        <w:p w14:paraId="08AC7EA9" w14:textId="336FEDA7" w:rsidR="00BF1009"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51638732" w:history="1">
            <w:r w:rsidR="00BF1009" w:rsidRPr="00914848">
              <w:rPr>
                <w:rStyle w:val="Hipervnculo"/>
                <w:noProof/>
              </w:rPr>
              <w:t>4.1</w:t>
            </w:r>
            <w:r w:rsidR="00BF1009">
              <w:rPr>
                <w:rFonts w:eastAsiaTheme="minorEastAsia" w:cstheme="minorBidi"/>
                <w:noProof/>
                <w:kern w:val="2"/>
                <w:sz w:val="22"/>
                <w:szCs w:val="22"/>
                <w:lang w:eastAsia="es-MX"/>
                <w14:ligatures w14:val="standardContextual"/>
              </w:rPr>
              <w:tab/>
            </w:r>
            <w:r w:rsidR="00BF1009" w:rsidRPr="00914848">
              <w:rPr>
                <w:rStyle w:val="Hipervnculo"/>
                <w:noProof/>
              </w:rPr>
              <w:t>Entrenamiento del filtro de cascada</w:t>
            </w:r>
            <w:r w:rsidR="00BF1009">
              <w:rPr>
                <w:noProof/>
                <w:webHidden/>
              </w:rPr>
              <w:tab/>
            </w:r>
            <w:r w:rsidR="00BF1009">
              <w:rPr>
                <w:noProof/>
                <w:webHidden/>
              </w:rPr>
              <w:fldChar w:fldCharType="begin"/>
            </w:r>
            <w:r w:rsidR="00BF1009">
              <w:rPr>
                <w:noProof/>
                <w:webHidden/>
              </w:rPr>
              <w:instrText xml:space="preserve"> PAGEREF _Toc151638732 \h </w:instrText>
            </w:r>
            <w:r w:rsidR="00BF1009">
              <w:rPr>
                <w:noProof/>
                <w:webHidden/>
              </w:rPr>
            </w:r>
            <w:r w:rsidR="00BF1009">
              <w:rPr>
                <w:noProof/>
                <w:webHidden/>
              </w:rPr>
              <w:fldChar w:fldCharType="separate"/>
            </w:r>
            <w:r w:rsidR="00236730">
              <w:rPr>
                <w:noProof/>
                <w:webHidden/>
              </w:rPr>
              <w:t>68</w:t>
            </w:r>
            <w:r w:rsidR="00BF1009">
              <w:rPr>
                <w:noProof/>
                <w:webHidden/>
              </w:rPr>
              <w:fldChar w:fldCharType="end"/>
            </w:r>
          </w:hyperlink>
        </w:p>
        <w:p w14:paraId="5C83CDD8" w14:textId="6D4215D0" w:rsidR="00BF1009"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51638733" w:history="1">
            <w:r w:rsidR="00BF1009" w:rsidRPr="00914848">
              <w:rPr>
                <w:rStyle w:val="Hipervnculo"/>
                <w:noProof/>
              </w:rPr>
              <w:t>4.2</w:t>
            </w:r>
            <w:r w:rsidR="00BF1009">
              <w:rPr>
                <w:rFonts w:eastAsiaTheme="minorEastAsia" w:cstheme="minorBidi"/>
                <w:noProof/>
                <w:kern w:val="2"/>
                <w:sz w:val="22"/>
                <w:szCs w:val="22"/>
                <w:lang w:eastAsia="es-MX"/>
                <w14:ligatures w14:val="standardContextual"/>
              </w:rPr>
              <w:tab/>
            </w:r>
            <w:r w:rsidR="00BF1009" w:rsidRPr="00914848">
              <w:rPr>
                <w:rStyle w:val="Hipervnculo"/>
                <w:noProof/>
              </w:rPr>
              <w:t xml:space="preserve">Entrenamiento de </w:t>
            </w:r>
            <w:r w:rsidR="006C206F">
              <w:rPr>
                <w:rStyle w:val="Hipervnculo"/>
                <w:noProof/>
              </w:rPr>
              <w:t>SVM</w:t>
            </w:r>
            <w:r w:rsidR="00BF1009">
              <w:rPr>
                <w:noProof/>
                <w:webHidden/>
              </w:rPr>
              <w:tab/>
            </w:r>
            <w:r w:rsidR="00BF1009">
              <w:rPr>
                <w:noProof/>
                <w:webHidden/>
              </w:rPr>
              <w:fldChar w:fldCharType="begin"/>
            </w:r>
            <w:r w:rsidR="00BF1009">
              <w:rPr>
                <w:noProof/>
                <w:webHidden/>
              </w:rPr>
              <w:instrText xml:space="preserve"> PAGEREF _Toc151638733 \h </w:instrText>
            </w:r>
            <w:r w:rsidR="00BF1009">
              <w:rPr>
                <w:noProof/>
                <w:webHidden/>
              </w:rPr>
            </w:r>
            <w:r w:rsidR="00BF1009">
              <w:rPr>
                <w:noProof/>
                <w:webHidden/>
              </w:rPr>
              <w:fldChar w:fldCharType="separate"/>
            </w:r>
            <w:r w:rsidR="00236730">
              <w:rPr>
                <w:noProof/>
                <w:webHidden/>
              </w:rPr>
              <w:t>71</w:t>
            </w:r>
            <w:r w:rsidR="00BF1009">
              <w:rPr>
                <w:noProof/>
                <w:webHidden/>
              </w:rPr>
              <w:fldChar w:fldCharType="end"/>
            </w:r>
          </w:hyperlink>
        </w:p>
        <w:p w14:paraId="477CB701" w14:textId="43496BFD" w:rsidR="00BF1009"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51638734" w:history="1">
            <w:r w:rsidR="00BF1009" w:rsidRPr="00914848">
              <w:rPr>
                <w:rStyle w:val="Hipervnculo"/>
                <w:noProof/>
              </w:rPr>
              <w:t>4.3</w:t>
            </w:r>
            <w:r w:rsidR="00BF1009">
              <w:rPr>
                <w:rFonts w:eastAsiaTheme="minorEastAsia" w:cstheme="minorBidi"/>
                <w:noProof/>
                <w:kern w:val="2"/>
                <w:sz w:val="22"/>
                <w:szCs w:val="22"/>
                <w:lang w:eastAsia="es-MX"/>
                <w14:ligatures w14:val="standardContextual"/>
              </w:rPr>
              <w:tab/>
            </w:r>
            <w:r w:rsidR="00BF1009" w:rsidRPr="00914848">
              <w:rPr>
                <w:rStyle w:val="Hipervnculo"/>
                <w:noProof/>
              </w:rPr>
              <w:t>Detección y nodo para el vehículo</w:t>
            </w:r>
            <w:r w:rsidR="00BF1009">
              <w:rPr>
                <w:noProof/>
                <w:webHidden/>
              </w:rPr>
              <w:tab/>
            </w:r>
            <w:r w:rsidR="00BF1009">
              <w:rPr>
                <w:noProof/>
                <w:webHidden/>
              </w:rPr>
              <w:fldChar w:fldCharType="begin"/>
            </w:r>
            <w:r w:rsidR="00BF1009">
              <w:rPr>
                <w:noProof/>
                <w:webHidden/>
              </w:rPr>
              <w:instrText xml:space="preserve"> PAGEREF _Toc151638734 \h </w:instrText>
            </w:r>
            <w:r w:rsidR="00BF1009">
              <w:rPr>
                <w:noProof/>
                <w:webHidden/>
              </w:rPr>
            </w:r>
            <w:r w:rsidR="00BF1009">
              <w:rPr>
                <w:noProof/>
                <w:webHidden/>
              </w:rPr>
              <w:fldChar w:fldCharType="separate"/>
            </w:r>
            <w:r w:rsidR="00236730">
              <w:rPr>
                <w:noProof/>
                <w:webHidden/>
              </w:rPr>
              <w:t>80</w:t>
            </w:r>
            <w:r w:rsidR="00BF1009">
              <w:rPr>
                <w:noProof/>
                <w:webHidden/>
              </w:rPr>
              <w:fldChar w:fldCharType="end"/>
            </w:r>
          </w:hyperlink>
        </w:p>
        <w:p w14:paraId="16856B8C" w14:textId="62E894A7" w:rsidR="00BF1009" w:rsidRDefault="00000000">
          <w:pPr>
            <w:pStyle w:val="TDC3"/>
            <w:tabs>
              <w:tab w:val="left" w:pos="960"/>
              <w:tab w:val="right" w:leader="dot" w:pos="8827"/>
            </w:tabs>
            <w:rPr>
              <w:rFonts w:eastAsiaTheme="minorEastAsia" w:cstheme="minorBidi"/>
              <w:noProof/>
              <w:kern w:val="2"/>
              <w:sz w:val="22"/>
              <w:szCs w:val="22"/>
              <w:lang w:eastAsia="es-MX"/>
              <w14:ligatures w14:val="standardContextual"/>
            </w:rPr>
          </w:pPr>
          <w:hyperlink w:anchor="_Toc151638735" w:history="1">
            <w:r w:rsidR="00BF1009" w:rsidRPr="00914848">
              <w:rPr>
                <w:rStyle w:val="Hipervnculo"/>
                <w:noProof/>
              </w:rPr>
              <w:t>4.4</w:t>
            </w:r>
            <w:r w:rsidR="00BF1009">
              <w:rPr>
                <w:rFonts w:eastAsiaTheme="minorEastAsia" w:cstheme="minorBidi"/>
                <w:noProof/>
                <w:kern w:val="2"/>
                <w:sz w:val="22"/>
                <w:szCs w:val="22"/>
                <w:lang w:eastAsia="es-MX"/>
                <w14:ligatures w14:val="standardContextual"/>
              </w:rPr>
              <w:tab/>
            </w:r>
            <w:r w:rsidR="00BF1009" w:rsidRPr="00914848">
              <w:rPr>
                <w:rStyle w:val="Hipervnculo"/>
                <w:noProof/>
              </w:rPr>
              <w:t>Rastreo</w:t>
            </w:r>
            <w:r w:rsidR="00BF1009">
              <w:rPr>
                <w:noProof/>
                <w:webHidden/>
              </w:rPr>
              <w:tab/>
            </w:r>
            <w:r w:rsidR="00BF1009">
              <w:rPr>
                <w:noProof/>
                <w:webHidden/>
              </w:rPr>
              <w:fldChar w:fldCharType="begin"/>
            </w:r>
            <w:r w:rsidR="00BF1009">
              <w:rPr>
                <w:noProof/>
                <w:webHidden/>
              </w:rPr>
              <w:instrText xml:space="preserve"> PAGEREF _Toc151638735 \h </w:instrText>
            </w:r>
            <w:r w:rsidR="00BF1009">
              <w:rPr>
                <w:noProof/>
                <w:webHidden/>
              </w:rPr>
            </w:r>
            <w:r w:rsidR="00BF1009">
              <w:rPr>
                <w:noProof/>
                <w:webHidden/>
              </w:rPr>
              <w:fldChar w:fldCharType="separate"/>
            </w:r>
            <w:r w:rsidR="00236730">
              <w:rPr>
                <w:noProof/>
                <w:webHidden/>
              </w:rPr>
              <w:t>89</w:t>
            </w:r>
            <w:r w:rsidR="00BF1009">
              <w:rPr>
                <w:noProof/>
                <w:webHidden/>
              </w:rPr>
              <w:fldChar w:fldCharType="end"/>
            </w:r>
          </w:hyperlink>
        </w:p>
        <w:p w14:paraId="177B8698" w14:textId="64E57426"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36" w:history="1">
            <w:r w:rsidR="00BF1009" w:rsidRPr="00914848">
              <w:rPr>
                <w:rStyle w:val="Hipervnculo"/>
                <w:noProof/>
              </w:rPr>
              <w:t>5</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Resultados</w:t>
            </w:r>
            <w:r w:rsidR="00BF1009">
              <w:rPr>
                <w:noProof/>
                <w:webHidden/>
              </w:rPr>
              <w:tab/>
            </w:r>
            <w:r w:rsidR="00BF1009">
              <w:rPr>
                <w:noProof/>
                <w:webHidden/>
              </w:rPr>
              <w:fldChar w:fldCharType="begin"/>
            </w:r>
            <w:r w:rsidR="00BF1009">
              <w:rPr>
                <w:noProof/>
                <w:webHidden/>
              </w:rPr>
              <w:instrText xml:space="preserve"> PAGEREF _Toc151638736 \h </w:instrText>
            </w:r>
            <w:r w:rsidR="00BF1009">
              <w:rPr>
                <w:noProof/>
                <w:webHidden/>
              </w:rPr>
            </w:r>
            <w:r w:rsidR="00BF1009">
              <w:rPr>
                <w:noProof/>
                <w:webHidden/>
              </w:rPr>
              <w:fldChar w:fldCharType="separate"/>
            </w:r>
            <w:r w:rsidR="00236730">
              <w:rPr>
                <w:noProof/>
                <w:webHidden/>
              </w:rPr>
              <w:t>99</w:t>
            </w:r>
            <w:r w:rsidR="00BF1009">
              <w:rPr>
                <w:noProof/>
                <w:webHidden/>
              </w:rPr>
              <w:fldChar w:fldCharType="end"/>
            </w:r>
          </w:hyperlink>
        </w:p>
        <w:p w14:paraId="78E7398D" w14:textId="6107684B"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37" w:history="1">
            <w:r w:rsidR="00BF1009" w:rsidRPr="00914848">
              <w:rPr>
                <w:rStyle w:val="Hipervnculo"/>
                <w:noProof/>
              </w:rPr>
              <w:t>6</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 xml:space="preserve">Diseño de la Red </w:t>
            </w:r>
            <w:r w:rsidR="0052186F">
              <w:rPr>
                <w:rStyle w:val="Hipervnculo"/>
                <w:noProof/>
              </w:rPr>
              <w:t>VANET</w:t>
            </w:r>
            <w:r w:rsidR="00BF1009">
              <w:rPr>
                <w:noProof/>
                <w:webHidden/>
              </w:rPr>
              <w:tab/>
            </w:r>
            <w:r w:rsidR="00BF1009">
              <w:rPr>
                <w:noProof/>
                <w:webHidden/>
              </w:rPr>
              <w:fldChar w:fldCharType="begin"/>
            </w:r>
            <w:r w:rsidR="00BF1009">
              <w:rPr>
                <w:noProof/>
                <w:webHidden/>
              </w:rPr>
              <w:instrText xml:space="preserve"> PAGEREF _Toc151638737 \h </w:instrText>
            </w:r>
            <w:r w:rsidR="00BF1009">
              <w:rPr>
                <w:noProof/>
                <w:webHidden/>
              </w:rPr>
            </w:r>
            <w:r w:rsidR="00BF1009">
              <w:rPr>
                <w:noProof/>
                <w:webHidden/>
              </w:rPr>
              <w:fldChar w:fldCharType="separate"/>
            </w:r>
            <w:r w:rsidR="00236730">
              <w:rPr>
                <w:noProof/>
                <w:webHidden/>
              </w:rPr>
              <w:t>116</w:t>
            </w:r>
            <w:r w:rsidR="00BF1009">
              <w:rPr>
                <w:noProof/>
                <w:webHidden/>
              </w:rPr>
              <w:fldChar w:fldCharType="end"/>
            </w:r>
          </w:hyperlink>
        </w:p>
        <w:p w14:paraId="5997C93D" w14:textId="49D526FC"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38" w:history="1">
            <w:r w:rsidR="00BF1009" w:rsidRPr="00914848">
              <w:rPr>
                <w:rStyle w:val="Hipervnculo"/>
                <w:noProof/>
              </w:rPr>
              <w:t>6.1</w:t>
            </w:r>
            <w:r w:rsidR="00BF1009">
              <w:rPr>
                <w:rFonts w:eastAsiaTheme="minorEastAsia" w:cstheme="minorBidi"/>
                <w:b w:val="0"/>
                <w:bCs w:val="0"/>
                <w:noProof/>
                <w:kern w:val="2"/>
                <w:lang w:eastAsia="es-MX"/>
                <w14:ligatures w14:val="standardContextual"/>
              </w:rPr>
              <w:tab/>
            </w:r>
            <w:r w:rsidR="00BF1009" w:rsidRPr="00914848">
              <w:rPr>
                <w:rStyle w:val="Hipervnculo"/>
                <w:noProof/>
              </w:rPr>
              <w:t>Arquitectura</w:t>
            </w:r>
            <w:r w:rsidR="00BF1009">
              <w:rPr>
                <w:noProof/>
                <w:webHidden/>
              </w:rPr>
              <w:tab/>
            </w:r>
            <w:r w:rsidR="00BF1009">
              <w:rPr>
                <w:noProof/>
                <w:webHidden/>
              </w:rPr>
              <w:fldChar w:fldCharType="begin"/>
            </w:r>
            <w:r w:rsidR="00BF1009">
              <w:rPr>
                <w:noProof/>
                <w:webHidden/>
              </w:rPr>
              <w:instrText xml:space="preserve"> PAGEREF _Toc151638738 \h </w:instrText>
            </w:r>
            <w:r w:rsidR="00BF1009">
              <w:rPr>
                <w:noProof/>
                <w:webHidden/>
              </w:rPr>
            </w:r>
            <w:r w:rsidR="00BF1009">
              <w:rPr>
                <w:noProof/>
                <w:webHidden/>
              </w:rPr>
              <w:fldChar w:fldCharType="separate"/>
            </w:r>
            <w:r w:rsidR="00236730">
              <w:rPr>
                <w:noProof/>
                <w:webHidden/>
              </w:rPr>
              <w:t>116</w:t>
            </w:r>
            <w:r w:rsidR="00BF1009">
              <w:rPr>
                <w:noProof/>
                <w:webHidden/>
              </w:rPr>
              <w:fldChar w:fldCharType="end"/>
            </w:r>
          </w:hyperlink>
        </w:p>
        <w:p w14:paraId="2F0FFC1B" w14:textId="2FA88177"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39" w:history="1">
            <w:r w:rsidR="00BF1009" w:rsidRPr="00914848">
              <w:rPr>
                <w:rStyle w:val="Hipervnculo"/>
                <w:noProof/>
              </w:rPr>
              <w:t>6.2</w:t>
            </w:r>
            <w:r w:rsidR="00BF1009">
              <w:rPr>
                <w:rFonts w:eastAsiaTheme="minorEastAsia" w:cstheme="minorBidi"/>
                <w:b w:val="0"/>
                <w:bCs w:val="0"/>
                <w:noProof/>
                <w:kern w:val="2"/>
                <w:lang w:eastAsia="es-MX"/>
                <w14:ligatures w14:val="standardContextual"/>
              </w:rPr>
              <w:tab/>
            </w:r>
            <w:r w:rsidR="00BF1009" w:rsidRPr="00914848">
              <w:rPr>
                <w:rStyle w:val="Hipervnculo"/>
                <w:noProof/>
              </w:rPr>
              <w:t>Descripción</w:t>
            </w:r>
            <w:r w:rsidR="00BF1009">
              <w:rPr>
                <w:noProof/>
                <w:webHidden/>
              </w:rPr>
              <w:tab/>
            </w:r>
            <w:r w:rsidR="00BF1009">
              <w:rPr>
                <w:noProof/>
                <w:webHidden/>
              </w:rPr>
              <w:fldChar w:fldCharType="begin"/>
            </w:r>
            <w:r w:rsidR="00BF1009">
              <w:rPr>
                <w:noProof/>
                <w:webHidden/>
              </w:rPr>
              <w:instrText xml:space="preserve"> PAGEREF _Toc151638739 \h </w:instrText>
            </w:r>
            <w:r w:rsidR="00BF1009">
              <w:rPr>
                <w:noProof/>
                <w:webHidden/>
              </w:rPr>
            </w:r>
            <w:r w:rsidR="00BF1009">
              <w:rPr>
                <w:noProof/>
                <w:webHidden/>
              </w:rPr>
              <w:fldChar w:fldCharType="separate"/>
            </w:r>
            <w:r w:rsidR="00236730">
              <w:rPr>
                <w:noProof/>
                <w:webHidden/>
              </w:rPr>
              <w:t>120</w:t>
            </w:r>
            <w:r w:rsidR="00BF1009">
              <w:rPr>
                <w:noProof/>
                <w:webHidden/>
              </w:rPr>
              <w:fldChar w:fldCharType="end"/>
            </w:r>
          </w:hyperlink>
        </w:p>
        <w:p w14:paraId="13477493" w14:textId="12F334A6"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40" w:history="1">
            <w:r w:rsidR="00BF1009" w:rsidRPr="00914848">
              <w:rPr>
                <w:rStyle w:val="Hipervnculo"/>
                <w:noProof/>
              </w:rPr>
              <w:t>6.3</w:t>
            </w:r>
            <w:r w:rsidR="00BF1009">
              <w:rPr>
                <w:rFonts w:eastAsiaTheme="minorEastAsia" w:cstheme="minorBidi"/>
                <w:b w:val="0"/>
                <w:bCs w:val="0"/>
                <w:noProof/>
                <w:kern w:val="2"/>
                <w:lang w:eastAsia="es-MX"/>
                <w14:ligatures w14:val="standardContextual"/>
              </w:rPr>
              <w:tab/>
            </w:r>
            <w:r w:rsidR="00BF1009" w:rsidRPr="00914848">
              <w:rPr>
                <w:rStyle w:val="Hipervnculo"/>
                <w:noProof/>
              </w:rPr>
              <w:t>Patrones de comunicación</w:t>
            </w:r>
            <w:r w:rsidR="00BF1009">
              <w:rPr>
                <w:noProof/>
                <w:webHidden/>
              </w:rPr>
              <w:tab/>
            </w:r>
            <w:r w:rsidR="00BF1009">
              <w:rPr>
                <w:noProof/>
                <w:webHidden/>
              </w:rPr>
              <w:fldChar w:fldCharType="begin"/>
            </w:r>
            <w:r w:rsidR="00BF1009">
              <w:rPr>
                <w:noProof/>
                <w:webHidden/>
              </w:rPr>
              <w:instrText xml:space="preserve"> PAGEREF _Toc151638740 \h </w:instrText>
            </w:r>
            <w:r w:rsidR="00BF1009">
              <w:rPr>
                <w:noProof/>
                <w:webHidden/>
              </w:rPr>
            </w:r>
            <w:r w:rsidR="00BF1009">
              <w:rPr>
                <w:noProof/>
                <w:webHidden/>
              </w:rPr>
              <w:fldChar w:fldCharType="separate"/>
            </w:r>
            <w:r w:rsidR="00236730">
              <w:rPr>
                <w:noProof/>
                <w:webHidden/>
              </w:rPr>
              <w:t>122</w:t>
            </w:r>
            <w:r w:rsidR="00BF1009">
              <w:rPr>
                <w:noProof/>
                <w:webHidden/>
              </w:rPr>
              <w:fldChar w:fldCharType="end"/>
            </w:r>
          </w:hyperlink>
        </w:p>
        <w:p w14:paraId="374FD9EF" w14:textId="45C187EA"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41" w:history="1">
            <w:r w:rsidR="00BF1009" w:rsidRPr="00914848">
              <w:rPr>
                <w:rStyle w:val="Hipervnculo"/>
                <w:noProof/>
              </w:rPr>
              <w:t>6.4</w:t>
            </w:r>
            <w:r w:rsidR="00BF1009">
              <w:rPr>
                <w:rFonts w:eastAsiaTheme="minorEastAsia" w:cstheme="minorBidi"/>
                <w:b w:val="0"/>
                <w:bCs w:val="0"/>
                <w:noProof/>
                <w:kern w:val="2"/>
                <w:lang w:eastAsia="es-MX"/>
                <w14:ligatures w14:val="standardContextual"/>
              </w:rPr>
              <w:tab/>
            </w:r>
            <w:r w:rsidR="00BF1009" w:rsidRPr="00914848">
              <w:rPr>
                <w:rStyle w:val="Hipervnculo"/>
                <w:noProof/>
              </w:rPr>
              <w:t xml:space="preserve">Modelos </w:t>
            </w:r>
            <w:r w:rsidR="008818C5">
              <w:rPr>
                <w:rStyle w:val="Hipervnculo"/>
                <w:noProof/>
              </w:rPr>
              <w:t>V2X</w:t>
            </w:r>
            <w:r w:rsidR="00BF1009" w:rsidRPr="00914848">
              <w:rPr>
                <w:rStyle w:val="Hipervnculo"/>
                <w:noProof/>
              </w:rPr>
              <w:t xml:space="preserve">, </w:t>
            </w:r>
            <w:r w:rsidR="008818C5">
              <w:rPr>
                <w:rStyle w:val="Hipervnculo"/>
                <w:noProof/>
              </w:rPr>
              <w:t>V2I</w:t>
            </w:r>
            <w:r w:rsidR="00BF1009" w:rsidRPr="00914848">
              <w:rPr>
                <w:rStyle w:val="Hipervnculo"/>
                <w:noProof/>
              </w:rPr>
              <w:t xml:space="preserve"> y </w:t>
            </w:r>
            <w:r w:rsidR="008818C5">
              <w:rPr>
                <w:rStyle w:val="Hipervnculo"/>
                <w:noProof/>
              </w:rPr>
              <w:t>V2V</w:t>
            </w:r>
            <w:r w:rsidR="00BF1009">
              <w:rPr>
                <w:noProof/>
                <w:webHidden/>
              </w:rPr>
              <w:tab/>
            </w:r>
            <w:r w:rsidR="00BF1009">
              <w:rPr>
                <w:noProof/>
                <w:webHidden/>
              </w:rPr>
              <w:fldChar w:fldCharType="begin"/>
            </w:r>
            <w:r w:rsidR="00BF1009">
              <w:rPr>
                <w:noProof/>
                <w:webHidden/>
              </w:rPr>
              <w:instrText xml:space="preserve"> PAGEREF _Toc151638741 \h </w:instrText>
            </w:r>
            <w:r w:rsidR="00BF1009">
              <w:rPr>
                <w:noProof/>
                <w:webHidden/>
              </w:rPr>
            </w:r>
            <w:r w:rsidR="00BF1009">
              <w:rPr>
                <w:noProof/>
                <w:webHidden/>
              </w:rPr>
              <w:fldChar w:fldCharType="separate"/>
            </w:r>
            <w:r w:rsidR="00236730">
              <w:rPr>
                <w:noProof/>
                <w:webHidden/>
              </w:rPr>
              <w:t>125</w:t>
            </w:r>
            <w:r w:rsidR="00BF1009">
              <w:rPr>
                <w:noProof/>
                <w:webHidden/>
              </w:rPr>
              <w:fldChar w:fldCharType="end"/>
            </w:r>
          </w:hyperlink>
        </w:p>
        <w:p w14:paraId="0D6877F3" w14:textId="77B88E73"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42" w:history="1">
            <w:r w:rsidR="00BF1009" w:rsidRPr="00914848">
              <w:rPr>
                <w:rStyle w:val="Hipervnculo"/>
                <w:noProof/>
              </w:rPr>
              <w:t>6.5</w:t>
            </w:r>
            <w:r w:rsidR="00BF1009">
              <w:rPr>
                <w:rFonts w:eastAsiaTheme="minorEastAsia" w:cstheme="minorBidi"/>
                <w:b w:val="0"/>
                <w:bCs w:val="0"/>
                <w:noProof/>
                <w:kern w:val="2"/>
                <w:lang w:eastAsia="es-MX"/>
                <w14:ligatures w14:val="standardContextual"/>
              </w:rPr>
              <w:tab/>
            </w:r>
            <w:r w:rsidR="00BF1009" w:rsidRPr="00914848">
              <w:rPr>
                <w:rStyle w:val="Hipervnculo"/>
                <w:noProof/>
              </w:rPr>
              <w:t>DSRC</w:t>
            </w:r>
            <w:r w:rsidR="00BF1009">
              <w:rPr>
                <w:noProof/>
                <w:webHidden/>
              </w:rPr>
              <w:tab/>
            </w:r>
            <w:r w:rsidR="00BF1009">
              <w:rPr>
                <w:noProof/>
                <w:webHidden/>
              </w:rPr>
              <w:fldChar w:fldCharType="begin"/>
            </w:r>
            <w:r w:rsidR="00BF1009">
              <w:rPr>
                <w:noProof/>
                <w:webHidden/>
              </w:rPr>
              <w:instrText xml:space="preserve"> PAGEREF _Toc151638742 \h </w:instrText>
            </w:r>
            <w:r w:rsidR="00BF1009">
              <w:rPr>
                <w:noProof/>
                <w:webHidden/>
              </w:rPr>
            </w:r>
            <w:r w:rsidR="00BF1009">
              <w:rPr>
                <w:noProof/>
                <w:webHidden/>
              </w:rPr>
              <w:fldChar w:fldCharType="separate"/>
            </w:r>
            <w:r w:rsidR="00236730">
              <w:rPr>
                <w:noProof/>
                <w:webHidden/>
              </w:rPr>
              <w:t>128</w:t>
            </w:r>
            <w:r w:rsidR="00BF1009">
              <w:rPr>
                <w:noProof/>
                <w:webHidden/>
              </w:rPr>
              <w:fldChar w:fldCharType="end"/>
            </w:r>
          </w:hyperlink>
        </w:p>
        <w:p w14:paraId="7BCE5BBF" w14:textId="219F7F1C"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43" w:history="1">
            <w:r w:rsidR="00BF1009" w:rsidRPr="00914848">
              <w:rPr>
                <w:rStyle w:val="Hipervnculo"/>
                <w:noProof/>
              </w:rPr>
              <w:t>6.</w:t>
            </w:r>
            <w:r w:rsidR="008A511B">
              <w:rPr>
                <w:rStyle w:val="Hipervnculo"/>
                <w:noProof/>
              </w:rPr>
              <w:t>5</w:t>
            </w:r>
            <w:r w:rsidR="00BF1009" w:rsidRPr="00914848">
              <w:rPr>
                <w:rStyle w:val="Hipervnculo"/>
                <w:noProof/>
              </w:rPr>
              <w:t>.1</w:t>
            </w:r>
            <w:r w:rsidR="00BF1009">
              <w:rPr>
                <w:rFonts w:eastAsiaTheme="minorEastAsia" w:cstheme="minorBidi"/>
                <w:noProof/>
                <w:kern w:val="2"/>
                <w:sz w:val="22"/>
                <w:szCs w:val="22"/>
                <w:lang w:eastAsia="es-MX"/>
                <w14:ligatures w14:val="standardContextual"/>
              </w:rPr>
              <w:tab/>
            </w:r>
            <w:r w:rsidR="00BF1009" w:rsidRPr="00914848">
              <w:rPr>
                <w:rStyle w:val="Hipervnculo"/>
                <w:noProof/>
              </w:rPr>
              <w:t>Capa física</w:t>
            </w:r>
            <w:r w:rsidR="00BF1009">
              <w:rPr>
                <w:noProof/>
                <w:webHidden/>
              </w:rPr>
              <w:tab/>
            </w:r>
            <w:r w:rsidR="00BF1009">
              <w:rPr>
                <w:noProof/>
                <w:webHidden/>
              </w:rPr>
              <w:fldChar w:fldCharType="begin"/>
            </w:r>
            <w:r w:rsidR="00BF1009">
              <w:rPr>
                <w:noProof/>
                <w:webHidden/>
              </w:rPr>
              <w:instrText xml:space="preserve"> PAGEREF _Toc151638743 \h </w:instrText>
            </w:r>
            <w:r w:rsidR="00BF1009">
              <w:rPr>
                <w:noProof/>
                <w:webHidden/>
              </w:rPr>
            </w:r>
            <w:r w:rsidR="00BF1009">
              <w:rPr>
                <w:noProof/>
                <w:webHidden/>
              </w:rPr>
              <w:fldChar w:fldCharType="separate"/>
            </w:r>
            <w:r w:rsidR="00236730">
              <w:rPr>
                <w:noProof/>
                <w:webHidden/>
              </w:rPr>
              <w:t>128</w:t>
            </w:r>
            <w:r w:rsidR="00BF1009">
              <w:rPr>
                <w:noProof/>
                <w:webHidden/>
              </w:rPr>
              <w:fldChar w:fldCharType="end"/>
            </w:r>
          </w:hyperlink>
        </w:p>
        <w:p w14:paraId="36A2B09D" w14:textId="5C83801C"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44" w:history="1">
            <w:r w:rsidR="00BF1009" w:rsidRPr="00914848">
              <w:rPr>
                <w:rStyle w:val="Hipervnculo"/>
                <w:noProof/>
              </w:rPr>
              <w:t>6.</w:t>
            </w:r>
            <w:r w:rsidR="008A511B">
              <w:rPr>
                <w:rStyle w:val="Hipervnculo"/>
                <w:noProof/>
              </w:rPr>
              <w:t>5</w:t>
            </w:r>
            <w:r w:rsidR="00BF1009" w:rsidRPr="00914848">
              <w:rPr>
                <w:rStyle w:val="Hipervnculo"/>
                <w:noProof/>
              </w:rPr>
              <w:t>.2</w:t>
            </w:r>
            <w:r w:rsidR="00BF1009">
              <w:rPr>
                <w:rFonts w:eastAsiaTheme="minorEastAsia" w:cstheme="minorBidi"/>
                <w:noProof/>
                <w:kern w:val="2"/>
                <w:sz w:val="22"/>
                <w:szCs w:val="22"/>
                <w:lang w:eastAsia="es-MX"/>
                <w14:ligatures w14:val="standardContextual"/>
              </w:rPr>
              <w:tab/>
            </w:r>
            <w:r w:rsidR="00BF1009" w:rsidRPr="00914848">
              <w:rPr>
                <w:rStyle w:val="Hipervnculo"/>
                <w:noProof/>
              </w:rPr>
              <w:t>Capa MAC</w:t>
            </w:r>
            <w:r w:rsidR="00BF1009">
              <w:rPr>
                <w:noProof/>
                <w:webHidden/>
              </w:rPr>
              <w:tab/>
            </w:r>
            <w:r w:rsidR="00BF1009">
              <w:rPr>
                <w:noProof/>
                <w:webHidden/>
              </w:rPr>
              <w:fldChar w:fldCharType="begin"/>
            </w:r>
            <w:r w:rsidR="00BF1009">
              <w:rPr>
                <w:noProof/>
                <w:webHidden/>
              </w:rPr>
              <w:instrText xml:space="preserve"> PAGEREF _Toc151638744 \h </w:instrText>
            </w:r>
            <w:r w:rsidR="00BF1009">
              <w:rPr>
                <w:noProof/>
                <w:webHidden/>
              </w:rPr>
            </w:r>
            <w:r w:rsidR="00BF1009">
              <w:rPr>
                <w:noProof/>
                <w:webHidden/>
              </w:rPr>
              <w:fldChar w:fldCharType="separate"/>
            </w:r>
            <w:r w:rsidR="00236730">
              <w:rPr>
                <w:noProof/>
                <w:webHidden/>
              </w:rPr>
              <w:t>130</w:t>
            </w:r>
            <w:r w:rsidR="00BF1009">
              <w:rPr>
                <w:noProof/>
                <w:webHidden/>
              </w:rPr>
              <w:fldChar w:fldCharType="end"/>
            </w:r>
          </w:hyperlink>
        </w:p>
        <w:p w14:paraId="1A5E4530" w14:textId="33B17F23"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45" w:history="1">
            <w:r w:rsidR="00BF1009" w:rsidRPr="00914848">
              <w:rPr>
                <w:rStyle w:val="Hipervnculo"/>
                <w:noProof/>
              </w:rPr>
              <w:t>6.</w:t>
            </w:r>
            <w:r w:rsidR="008A511B">
              <w:rPr>
                <w:rStyle w:val="Hipervnculo"/>
                <w:noProof/>
              </w:rPr>
              <w:t>5</w:t>
            </w:r>
            <w:r w:rsidR="00BF1009" w:rsidRPr="00914848">
              <w:rPr>
                <w:rStyle w:val="Hipervnculo"/>
                <w:noProof/>
              </w:rPr>
              <w:t>.3</w:t>
            </w:r>
            <w:r w:rsidR="00BF1009">
              <w:rPr>
                <w:rFonts w:eastAsiaTheme="minorEastAsia" w:cstheme="minorBidi"/>
                <w:noProof/>
                <w:kern w:val="2"/>
                <w:sz w:val="22"/>
                <w:szCs w:val="22"/>
                <w:lang w:eastAsia="es-MX"/>
                <w14:ligatures w14:val="standardContextual"/>
              </w:rPr>
              <w:tab/>
            </w:r>
            <w:r w:rsidR="00BF1009" w:rsidRPr="00914848">
              <w:rPr>
                <w:rStyle w:val="Hipervnculo"/>
                <w:noProof/>
              </w:rPr>
              <w:t>Capa lógica</w:t>
            </w:r>
            <w:r w:rsidR="00BF1009">
              <w:rPr>
                <w:noProof/>
                <w:webHidden/>
              </w:rPr>
              <w:tab/>
            </w:r>
            <w:r w:rsidR="00BF1009">
              <w:rPr>
                <w:noProof/>
                <w:webHidden/>
              </w:rPr>
              <w:fldChar w:fldCharType="begin"/>
            </w:r>
            <w:r w:rsidR="00BF1009">
              <w:rPr>
                <w:noProof/>
                <w:webHidden/>
              </w:rPr>
              <w:instrText xml:space="preserve"> PAGEREF _Toc151638745 \h </w:instrText>
            </w:r>
            <w:r w:rsidR="00BF1009">
              <w:rPr>
                <w:noProof/>
                <w:webHidden/>
              </w:rPr>
            </w:r>
            <w:r w:rsidR="00BF1009">
              <w:rPr>
                <w:noProof/>
                <w:webHidden/>
              </w:rPr>
              <w:fldChar w:fldCharType="separate"/>
            </w:r>
            <w:r w:rsidR="00236730">
              <w:rPr>
                <w:noProof/>
                <w:webHidden/>
              </w:rPr>
              <w:t>132</w:t>
            </w:r>
            <w:r w:rsidR="00BF1009">
              <w:rPr>
                <w:noProof/>
                <w:webHidden/>
              </w:rPr>
              <w:fldChar w:fldCharType="end"/>
            </w:r>
          </w:hyperlink>
        </w:p>
        <w:p w14:paraId="2D910739" w14:textId="02BAC462"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46" w:history="1">
            <w:r w:rsidR="00BF1009" w:rsidRPr="00914848">
              <w:rPr>
                <w:rStyle w:val="Hipervnculo"/>
                <w:noProof/>
              </w:rPr>
              <w:t>6.</w:t>
            </w:r>
            <w:r w:rsidR="008A511B">
              <w:rPr>
                <w:rStyle w:val="Hipervnculo"/>
                <w:noProof/>
              </w:rPr>
              <w:t>5</w:t>
            </w:r>
            <w:r w:rsidR="00BF1009" w:rsidRPr="00914848">
              <w:rPr>
                <w:rStyle w:val="Hipervnculo"/>
                <w:noProof/>
              </w:rPr>
              <w:t>.4</w:t>
            </w:r>
            <w:r w:rsidR="00BF1009">
              <w:rPr>
                <w:rFonts w:eastAsiaTheme="minorEastAsia" w:cstheme="minorBidi"/>
                <w:noProof/>
                <w:kern w:val="2"/>
                <w:sz w:val="22"/>
                <w:szCs w:val="22"/>
                <w:lang w:eastAsia="es-MX"/>
                <w14:ligatures w14:val="standardContextual"/>
              </w:rPr>
              <w:tab/>
            </w:r>
            <w:r w:rsidR="00BF1009" w:rsidRPr="00914848">
              <w:rPr>
                <w:rStyle w:val="Hipervnculo"/>
                <w:noProof/>
              </w:rPr>
              <w:t>Capas superiores</w:t>
            </w:r>
            <w:r w:rsidR="00BF1009">
              <w:rPr>
                <w:noProof/>
                <w:webHidden/>
              </w:rPr>
              <w:tab/>
            </w:r>
            <w:r w:rsidR="00BF1009">
              <w:rPr>
                <w:noProof/>
                <w:webHidden/>
              </w:rPr>
              <w:fldChar w:fldCharType="begin"/>
            </w:r>
            <w:r w:rsidR="00BF1009">
              <w:rPr>
                <w:noProof/>
                <w:webHidden/>
              </w:rPr>
              <w:instrText xml:space="preserve"> PAGEREF _Toc151638746 \h </w:instrText>
            </w:r>
            <w:r w:rsidR="00BF1009">
              <w:rPr>
                <w:noProof/>
                <w:webHidden/>
              </w:rPr>
            </w:r>
            <w:r w:rsidR="00BF1009">
              <w:rPr>
                <w:noProof/>
                <w:webHidden/>
              </w:rPr>
              <w:fldChar w:fldCharType="separate"/>
            </w:r>
            <w:r w:rsidR="00236730">
              <w:rPr>
                <w:noProof/>
                <w:webHidden/>
              </w:rPr>
              <w:t>133</w:t>
            </w:r>
            <w:r w:rsidR="00BF1009">
              <w:rPr>
                <w:noProof/>
                <w:webHidden/>
              </w:rPr>
              <w:fldChar w:fldCharType="end"/>
            </w:r>
          </w:hyperlink>
        </w:p>
        <w:p w14:paraId="2FCEE5CF" w14:textId="46B3BB75"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47" w:history="1">
            <w:r w:rsidR="00BF1009" w:rsidRPr="00914848">
              <w:rPr>
                <w:rStyle w:val="Hipervnculo"/>
                <w:noProof/>
              </w:rPr>
              <w:t>6.6</w:t>
            </w:r>
            <w:r w:rsidR="00BF1009">
              <w:rPr>
                <w:rFonts w:eastAsiaTheme="minorEastAsia" w:cstheme="minorBidi"/>
                <w:b w:val="0"/>
                <w:bCs w:val="0"/>
                <w:noProof/>
                <w:kern w:val="2"/>
                <w:lang w:eastAsia="es-MX"/>
                <w14:ligatures w14:val="standardContextual"/>
              </w:rPr>
              <w:tab/>
            </w:r>
            <w:r w:rsidR="00BF1009" w:rsidRPr="00914848">
              <w:rPr>
                <w:rStyle w:val="Hipervnculo"/>
                <w:noProof/>
              </w:rPr>
              <w:t>Contenido de los mensajes</w:t>
            </w:r>
            <w:r w:rsidR="00BF1009">
              <w:rPr>
                <w:noProof/>
                <w:webHidden/>
              </w:rPr>
              <w:tab/>
            </w:r>
            <w:r w:rsidR="00BF1009">
              <w:rPr>
                <w:noProof/>
                <w:webHidden/>
              </w:rPr>
              <w:fldChar w:fldCharType="begin"/>
            </w:r>
            <w:r w:rsidR="00BF1009">
              <w:rPr>
                <w:noProof/>
                <w:webHidden/>
              </w:rPr>
              <w:instrText xml:space="preserve"> PAGEREF _Toc151638747 \h </w:instrText>
            </w:r>
            <w:r w:rsidR="00BF1009">
              <w:rPr>
                <w:noProof/>
                <w:webHidden/>
              </w:rPr>
            </w:r>
            <w:r w:rsidR="00BF1009">
              <w:rPr>
                <w:noProof/>
                <w:webHidden/>
              </w:rPr>
              <w:fldChar w:fldCharType="separate"/>
            </w:r>
            <w:r w:rsidR="00236730">
              <w:rPr>
                <w:noProof/>
                <w:webHidden/>
              </w:rPr>
              <w:t>134</w:t>
            </w:r>
            <w:r w:rsidR="00BF1009">
              <w:rPr>
                <w:noProof/>
                <w:webHidden/>
              </w:rPr>
              <w:fldChar w:fldCharType="end"/>
            </w:r>
          </w:hyperlink>
        </w:p>
        <w:p w14:paraId="2F52F058" w14:textId="339CAEF5"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48" w:history="1">
            <w:r w:rsidR="00BF1009" w:rsidRPr="00914848">
              <w:rPr>
                <w:rStyle w:val="Hipervnculo"/>
                <w:noProof/>
              </w:rPr>
              <w:t>7</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 xml:space="preserve">Implementación de una red </w:t>
            </w:r>
            <w:r w:rsidR="0052186F">
              <w:rPr>
                <w:rStyle w:val="Hipervnculo"/>
                <w:noProof/>
              </w:rPr>
              <w:t>VANET</w:t>
            </w:r>
            <w:r w:rsidR="00BF1009">
              <w:rPr>
                <w:noProof/>
                <w:webHidden/>
              </w:rPr>
              <w:tab/>
            </w:r>
            <w:r w:rsidR="00BF1009">
              <w:rPr>
                <w:noProof/>
                <w:webHidden/>
              </w:rPr>
              <w:fldChar w:fldCharType="begin"/>
            </w:r>
            <w:r w:rsidR="00BF1009">
              <w:rPr>
                <w:noProof/>
                <w:webHidden/>
              </w:rPr>
              <w:instrText xml:space="preserve"> PAGEREF _Toc151638748 \h </w:instrText>
            </w:r>
            <w:r w:rsidR="00BF1009">
              <w:rPr>
                <w:noProof/>
                <w:webHidden/>
              </w:rPr>
            </w:r>
            <w:r w:rsidR="00BF1009">
              <w:rPr>
                <w:noProof/>
                <w:webHidden/>
              </w:rPr>
              <w:fldChar w:fldCharType="separate"/>
            </w:r>
            <w:r w:rsidR="00236730">
              <w:rPr>
                <w:noProof/>
                <w:webHidden/>
              </w:rPr>
              <w:t>135</w:t>
            </w:r>
            <w:r w:rsidR="00BF1009">
              <w:rPr>
                <w:noProof/>
                <w:webHidden/>
              </w:rPr>
              <w:fldChar w:fldCharType="end"/>
            </w:r>
          </w:hyperlink>
        </w:p>
        <w:p w14:paraId="1BDB3803" w14:textId="5A2633DE"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49" w:history="1">
            <w:r w:rsidR="00BF1009" w:rsidRPr="00914848">
              <w:rPr>
                <w:rStyle w:val="Hipervnculo"/>
                <w:noProof/>
              </w:rPr>
              <w:t>7.1</w:t>
            </w:r>
            <w:r w:rsidR="00BF1009">
              <w:rPr>
                <w:rFonts w:eastAsiaTheme="minorEastAsia" w:cstheme="minorBidi"/>
                <w:b w:val="0"/>
                <w:bCs w:val="0"/>
                <w:noProof/>
                <w:kern w:val="2"/>
                <w:lang w:eastAsia="es-MX"/>
                <w14:ligatures w14:val="standardContextual"/>
              </w:rPr>
              <w:tab/>
            </w:r>
            <w:r w:rsidR="00BF1009" w:rsidRPr="00914848">
              <w:rPr>
                <w:rStyle w:val="Hipervnculo"/>
                <w:noProof/>
              </w:rPr>
              <w:t xml:space="preserve">Arquitectura y requisitos de la red </w:t>
            </w:r>
            <w:r w:rsidR="0052186F">
              <w:rPr>
                <w:rStyle w:val="Hipervnculo"/>
                <w:noProof/>
              </w:rPr>
              <w:t>VANET</w:t>
            </w:r>
            <w:r w:rsidR="00BF1009">
              <w:rPr>
                <w:noProof/>
                <w:webHidden/>
              </w:rPr>
              <w:tab/>
            </w:r>
            <w:r w:rsidR="00BF1009">
              <w:rPr>
                <w:noProof/>
                <w:webHidden/>
              </w:rPr>
              <w:fldChar w:fldCharType="begin"/>
            </w:r>
            <w:r w:rsidR="00BF1009">
              <w:rPr>
                <w:noProof/>
                <w:webHidden/>
              </w:rPr>
              <w:instrText xml:space="preserve"> PAGEREF _Toc151638749 \h </w:instrText>
            </w:r>
            <w:r w:rsidR="00BF1009">
              <w:rPr>
                <w:noProof/>
                <w:webHidden/>
              </w:rPr>
            </w:r>
            <w:r w:rsidR="00BF1009">
              <w:rPr>
                <w:noProof/>
                <w:webHidden/>
              </w:rPr>
              <w:fldChar w:fldCharType="separate"/>
            </w:r>
            <w:r w:rsidR="00236730">
              <w:rPr>
                <w:noProof/>
                <w:webHidden/>
              </w:rPr>
              <w:t>135</w:t>
            </w:r>
            <w:r w:rsidR="00BF1009">
              <w:rPr>
                <w:noProof/>
                <w:webHidden/>
              </w:rPr>
              <w:fldChar w:fldCharType="end"/>
            </w:r>
          </w:hyperlink>
        </w:p>
        <w:p w14:paraId="44008EFA" w14:textId="5C2D3BC1"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50" w:history="1">
            <w:r w:rsidR="00BF1009" w:rsidRPr="00914848">
              <w:rPr>
                <w:rStyle w:val="Hipervnculo"/>
                <w:noProof/>
              </w:rPr>
              <w:t>7.2</w:t>
            </w:r>
            <w:r w:rsidR="00BF1009">
              <w:rPr>
                <w:rFonts w:eastAsiaTheme="minorEastAsia" w:cstheme="minorBidi"/>
                <w:b w:val="0"/>
                <w:bCs w:val="0"/>
                <w:noProof/>
                <w:kern w:val="2"/>
                <w:lang w:eastAsia="es-MX"/>
                <w14:ligatures w14:val="standardContextual"/>
              </w:rPr>
              <w:tab/>
            </w:r>
            <w:r w:rsidR="00BF1009" w:rsidRPr="00914848">
              <w:rPr>
                <w:rStyle w:val="Hipervnculo"/>
                <w:noProof/>
              </w:rPr>
              <w:t>Implementación</w:t>
            </w:r>
            <w:r w:rsidR="00BF1009">
              <w:rPr>
                <w:noProof/>
                <w:webHidden/>
              </w:rPr>
              <w:tab/>
            </w:r>
            <w:r w:rsidR="00BF1009">
              <w:rPr>
                <w:noProof/>
                <w:webHidden/>
              </w:rPr>
              <w:fldChar w:fldCharType="begin"/>
            </w:r>
            <w:r w:rsidR="00BF1009">
              <w:rPr>
                <w:noProof/>
                <w:webHidden/>
              </w:rPr>
              <w:instrText xml:space="preserve"> PAGEREF _Toc151638750 \h </w:instrText>
            </w:r>
            <w:r w:rsidR="00BF1009">
              <w:rPr>
                <w:noProof/>
                <w:webHidden/>
              </w:rPr>
            </w:r>
            <w:r w:rsidR="00BF1009">
              <w:rPr>
                <w:noProof/>
                <w:webHidden/>
              </w:rPr>
              <w:fldChar w:fldCharType="separate"/>
            </w:r>
            <w:r w:rsidR="00236730">
              <w:rPr>
                <w:noProof/>
                <w:webHidden/>
              </w:rPr>
              <w:t>136</w:t>
            </w:r>
            <w:r w:rsidR="00BF1009">
              <w:rPr>
                <w:noProof/>
                <w:webHidden/>
              </w:rPr>
              <w:fldChar w:fldCharType="end"/>
            </w:r>
          </w:hyperlink>
        </w:p>
        <w:p w14:paraId="6479D606" w14:textId="75FEC2B0"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51" w:history="1">
            <w:r w:rsidR="00BF1009" w:rsidRPr="00914848">
              <w:rPr>
                <w:rStyle w:val="Hipervnculo"/>
                <w:noProof/>
              </w:rPr>
              <w:t>7.2.1</w:t>
            </w:r>
            <w:r w:rsidR="00BF1009">
              <w:rPr>
                <w:rFonts w:eastAsiaTheme="minorEastAsia" w:cstheme="minorBidi"/>
                <w:noProof/>
                <w:kern w:val="2"/>
                <w:sz w:val="22"/>
                <w:szCs w:val="22"/>
                <w:lang w:eastAsia="es-MX"/>
                <w14:ligatures w14:val="standardContextual"/>
              </w:rPr>
              <w:tab/>
            </w:r>
            <w:r w:rsidR="00BF1009" w:rsidRPr="00914848">
              <w:rPr>
                <w:rStyle w:val="Hipervnculo"/>
                <w:noProof/>
              </w:rPr>
              <w:t>AODV</w:t>
            </w:r>
            <w:r w:rsidR="00BF1009">
              <w:rPr>
                <w:noProof/>
                <w:webHidden/>
              </w:rPr>
              <w:tab/>
            </w:r>
            <w:r w:rsidR="00BF1009">
              <w:rPr>
                <w:noProof/>
                <w:webHidden/>
              </w:rPr>
              <w:fldChar w:fldCharType="begin"/>
            </w:r>
            <w:r w:rsidR="00BF1009">
              <w:rPr>
                <w:noProof/>
                <w:webHidden/>
              </w:rPr>
              <w:instrText xml:space="preserve"> PAGEREF _Toc151638751 \h </w:instrText>
            </w:r>
            <w:r w:rsidR="00BF1009">
              <w:rPr>
                <w:noProof/>
                <w:webHidden/>
              </w:rPr>
            </w:r>
            <w:r w:rsidR="00BF1009">
              <w:rPr>
                <w:noProof/>
                <w:webHidden/>
              </w:rPr>
              <w:fldChar w:fldCharType="separate"/>
            </w:r>
            <w:r w:rsidR="00236730">
              <w:rPr>
                <w:noProof/>
                <w:webHidden/>
              </w:rPr>
              <w:t>136</w:t>
            </w:r>
            <w:r w:rsidR="00BF1009">
              <w:rPr>
                <w:noProof/>
                <w:webHidden/>
              </w:rPr>
              <w:fldChar w:fldCharType="end"/>
            </w:r>
          </w:hyperlink>
        </w:p>
        <w:p w14:paraId="31148FC7" w14:textId="48C3AA1E"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52" w:history="1">
            <w:r w:rsidR="00BF1009" w:rsidRPr="00914848">
              <w:rPr>
                <w:rStyle w:val="Hipervnculo"/>
                <w:noProof/>
              </w:rPr>
              <w:t>7.2.2</w:t>
            </w:r>
            <w:r w:rsidR="00BF1009">
              <w:rPr>
                <w:rFonts w:eastAsiaTheme="minorEastAsia" w:cstheme="minorBidi"/>
                <w:noProof/>
                <w:kern w:val="2"/>
                <w:sz w:val="22"/>
                <w:szCs w:val="22"/>
                <w:lang w:eastAsia="es-MX"/>
                <w14:ligatures w14:val="standardContextual"/>
              </w:rPr>
              <w:tab/>
            </w:r>
            <w:r w:rsidR="00BF1009" w:rsidRPr="00914848">
              <w:rPr>
                <w:rStyle w:val="Hipervnculo"/>
                <w:noProof/>
              </w:rPr>
              <w:t>IEEE 802.11p</w:t>
            </w:r>
            <w:r w:rsidR="00BF1009">
              <w:rPr>
                <w:noProof/>
                <w:webHidden/>
              </w:rPr>
              <w:tab/>
            </w:r>
            <w:r w:rsidR="00BF1009">
              <w:rPr>
                <w:noProof/>
                <w:webHidden/>
              </w:rPr>
              <w:fldChar w:fldCharType="begin"/>
            </w:r>
            <w:r w:rsidR="00BF1009">
              <w:rPr>
                <w:noProof/>
                <w:webHidden/>
              </w:rPr>
              <w:instrText xml:space="preserve"> PAGEREF _Toc151638752 \h </w:instrText>
            </w:r>
            <w:r w:rsidR="00BF1009">
              <w:rPr>
                <w:noProof/>
                <w:webHidden/>
              </w:rPr>
            </w:r>
            <w:r w:rsidR="00BF1009">
              <w:rPr>
                <w:noProof/>
                <w:webHidden/>
              </w:rPr>
              <w:fldChar w:fldCharType="separate"/>
            </w:r>
            <w:r w:rsidR="00236730">
              <w:rPr>
                <w:noProof/>
                <w:webHidden/>
              </w:rPr>
              <w:t>142</w:t>
            </w:r>
            <w:r w:rsidR="00BF1009">
              <w:rPr>
                <w:noProof/>
                <w:webHidden/>
              </w:rPr>
              <w:fldChar w:fldCharType="end"/>
            </w:r>
          </w:hyperlink>
        </w:p>
        <w:p w14:paraId="7CDC98D6" w14:textId="710FE62A"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53" w:history="1">
            <w:r w:rsidR="00BF1009" w:rsidRPr="00914848">
              <w:rPr>
                <w:rStyle w:val="Hipervnculo"/>
                <w:noProof/>
              </w:rPr>
              <w:t>8</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Resultados</w:t>
            </w:r>
            <w:r w:rsidR="00BF1009">
              <w:rPr>
                <w:noProof/>
                <w:webHidden/>
              </w:rPr>
              <w:tab/>
            </w:r>
            <w:r w:rsidR="00BF1009">
              <w:rPr>
                <w:noProof/>
                <w:webHidden/>
              </w:rPr>
              <w:fldChar w:fldCharType="begin"/>
            </w:r>
            <w:r w:rsidR="00BF1009">
              <w:rPr>
                <w:noProof/>
                <w:webHidden/>
              </w:rPr>
              <w:instrText xml:space="preserve"> PAGEREF _Toc151638753 \h </w:instrText>
            </w:r>
            <w:r w:rsidR="00BF1009">
              <w:rPr>
                <w:noProof/>
                <w:webHidden/>
              </w:rPr>
            </w:r>
            <w:r w:rsidR="00BF1009">
              <w:rPr>
                <w:noProof/>
                <w:webHidden/>
              </w:rPr>
              <w:fldChar w:fldCharType="separate"/>
            </w:r>
            <w:r w:rsidR="00236730">
              <w:rPr>
                <w:noProof/>
                <w:webHidden/>
              </w:rPr>
              <w:t>152</w:t>
            </w:r>
            <w:r w:rsidR="00BF1009">
              <w:rPr>
                <w:noProof/>
                <w:webHidden/>
              </w:rPr>
              <w:fldChar w:fldCharType="end"/>
            </w:r>
          </w:hyperlink>
        </w:p>
        <w:p w14:paraId="35E037E3" w14:textId="680592C9"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54" w:history="1">
            <w:r w:rsidR="00BF1009" w:rsidRPr="00914848">
              <w:rPr>
                <w:rStyle w:val="Hipervnculo"/>
                <w:noProof/>
              </w:rPr>
              <w:t>8.1</w:t>
            </w:r>
            <w:r w:rsidR="00BF1009">
              <w:rPr>
                <w:rFonts w:eastAsiaTheme="minorEastAsia" w:cstheme="minorBidi"/>
                <w:b w:val="0"/>
                <w:bCs w:val="0"/>
                <w:noProof/>
                <w:kern w:val="2"/>
                <w:lang w:eastAsia="es-MX"/>
                <w14:ligatures w14:val="standardContextual"/>
              </w:rPr>
              <w:tab/>
            </w:r>
            <w:r w:rsidR="00BF1009" w:rsidRPr="00914848">
              <w:rPr>
                <w:rStyle w:val="Hipervnculo"/>
                <w:noProof/>
              </w:rPr>
              <w:t>Simulación 1</w:t>
            </w:r>
            <w:r w:rsidR="00BF1009">
              <w:rPr>
                <w:noProof/>
                <w:webHidden/>
              </w:rPr>
              <w:tab/>
            </w:r>
            <w:r w:rsidR="00BF1009">
              <w:rPr>
                <w:noProof/>
                <w:webHidden/>
              </w:rPr>
              <w:fldChar w:fldCharType="begin"/>
            </w:r>
            <w:r w:rsidR="00BF1009">
              <w:rPr>
                <w:noProof/>
                <w:webHidden/>
              </w:rPr>
              <w:instrText xml:space="preserve"> PAGEREF _Toc151638754 \h </w:instrText>
            </w:r>
            <w:r w:rsidR="00BF1009">
              <w:rPr>
                <w:noProof/>
                <w:webHidden/>
              </w:rPr>
            </w:r>
            <w:r w:rsidR="00BF1009">
              <w:rPr>
                <w:noProof/>
                <w:webHidden/>
              </w:rPr>
              <w:fldChar w:fldCharType="separate"/>
            </w:r>
            <w:r w:rsidR="00236730">
              <w:rPr>
                <w:noProof/>
                <w:webHidden/>
              </w:rPr>
              <w:t>152</w:t>
            </w:r>
            <w:r w:rsidR="00BF1009">
              <w:rPr>
                <w:noProof/>
                <w:webHidden/>
              </w:rPr>
              <w:fldChar w:fldCharType="end"/>
            </w:r>
          </w:hyperlink>
        </w:p>
        <w:p w14:paraId="75CCD9E6" w14:textId="14C30111"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55" w:history="1">
            <w:r w:rsidR="00BF1009" w:rsidRPr="00914848">
              <w:rPr>
                <w:rStyle w:val="Hipervnculo"/>
                <w:noProof/>
              </w:rPr>
              <w:t>8.1.1</w:t>
            </w:r>
            <w:r w:rsidR="00BF1009">
              <w:rPr>
                <w:rFonts w:eastAsiaTheme="minorEastAsia" w:cstheme="minorBidi"/>
                <w:noProof/>
                <w:kern w:val="2"/>
                <w:sz w:val="22"/>
                <w:szCs w:val="22"/>
                <w:lang w:eastAsia="es-MX"/>
                <w14:ligatures w14:val="standardContextual"/>
              </w:rPr>
              <w:tab/>
            </w:r>
            <w:r w:rsidR="00BF1009" w:rsidRPr="00914848">
              <w:rPr>
                <w:rStyle w:val="Hipervnculo"/>
                <w:noProof/>
              </w:rPr>
              <w:t>Diferentes velocidades e intervalos</w:t>
            </w:r>
            <w:r w:rsidR="00BF1009">
              <w:rPr>
                <w:noProof/>
                <w:webHidden/>
              </w:rPr>
              <w:tab/>
            </w:r>
            <w:r w:rsidR="00BF1009">
              <w:rPr>
                <w:noProof/>
                <w:webHidden/>
              </w:rPr>
              <w:fldChar w:fldCharType="begin"/>
            </w:r>
            <w:r w:rsidR="00BF1009">
              <w:rPr>
                <w:noProof/>
                <w:webHidden/>
              </w:rPr>
              <w:instrText xml:space="preserve"> PAGEREF _Toc151638755 \h </w:instrText>
            </w:r>
            <w:r w:rsidR="00BF1009">
              <w:rPr>
                <w:noProof/>
                <w:webHidden/>
              </w:rPr>
            </w:r>
            <w:r w:rsidR="00BF1009">
              <w:rPr>
                <w:noProof/>
                <w:webHidden/>
              </w:rPr>
              <w:fldChar w:fldCharType="separate"/>
            </w:r>
            <w:r w:rsidR="00236730">
              <w:rPr>
                <w:noProof/>
                <w:webHidden/>
              </w:rPr>
              <w:t>157</w:t>
            </w:r>
            <w:r w:rsidR="00BF1009">
              <w:rPr>
                <w:noProof/>
                <w:webHidden/>
              </w:rPr>
              <w:fldChar w:fldCharType="end"/>
            </w:r>
          </w:hyperlink>
        </w:p>
        <w:p w14:paraId="4ED055F9" w14:textId="38A5D009"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56" w:history="1">
            <w:r w:rsidR="00BF1009" w:rsidRPr="00914848">
              <w:rPr>
                <w:rStyle w:val="Hipervnculo"/>
                <w:noProof/>
              </w:rPr>
              <w:t>8.2</w:t>
            </w:r>
            <w:r w:rsidR="00BF1009">
              <w:rPr>
                <w:rFonts w:eastAsiaTheme="minorEastAsia" w:cstheme="minorBidi"/>
                <w:b w:val="0"/>
                <w:bCs w:val="0"/>
                <w:noProof/>
                <w:kern w:val="2"/>
                <w:lang w:eastAsia="es-MX"/>
                <w14:ligatures w14:val="standardContextual"/>
              </w:rPr>
              <w:tab/>
            </w:r>
            <w:r w:rsidR="00BF1009" w:rsidRPr="00914848">
              <w:rPr>
                <w:rStyle w:val="Hipervnculo"/>
                <w:noProof/>
              </w:rPr>
              <w:t>Simulación 2</w:t>
            </w:r>
            <w:r w:rsidR="00BF1009">
              <w:rPr>
                <w:noProof/>
                <w:webHidden/>
              </w:rPr>
              <w:tab/>
            </w:r>
            <w:r w:rsidR="00BF1009">
              <w:rPr>
                <w:noProof/>
                <w:webHidden/>
              </w:rPr>
              <w:fldChar w:fldCharType="begin"/>
            </w:r>
            <w:r w:rsidR="00BF1009">
              <w:rPr>
                <w:noProof/>
                <w:webHidden/>
              </w:rPr>
              <w:instrText xml:space="preserve"> PAGEREF _Toc151638756 \h </w:instrText>
            </w:r>
            <w:r w:rsidR="00BF1009">
              <w:rPr>
                <w:noProof/>
                <w:webHidden/>
              </w:rPr>
            </w:r>
            <w:r w:rsidR="00BF1009">
              <w:rPr>
                <w:noProof/>
                <w:webHidden/>
              </w:rPr>
              <w:fldChar w:fldCharType="separate"/>
            </w:r>
            <w:r w:rsidR="00236730">
              <w:rPr>
                <w:noProof/>
                <w:webHidden/>
              </w:rPr>
              <w:t>163</w:t>
            </w:r>
            <w:r w:rsidR="00BF1009">
              <w:rPr>
                <w:noProof/>
                <w:webHidden/>
              </w:rPr>
              <w:fldChar w:fldCharType="end"/>
            </w:r>
          </w:hyperlink>
        </w:p>
        <w:p w14:paraId="297F1065" w14:textId="2040F2B3" w:rsidR="00BF1009" w:rsidRDefault="00000000">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51638757" w:history="1">
            <w:r w:rsidR="00BF1009" w:rsidRPr="00914848">
              <w:rPr>
                <w:rStyle w:val="Hipervnculo"/>
                <w:noProof/>
              </w:rPr>
              <w:t>8.2.1</w:t>
            </w:r>
            <w:r w:rsidR="00BF1009">
              <w:rPr>
                <w:rFonts w:eastAsiaTheme="minorEastAsia" w:cstheme="minorBidi"/>
                <w:noProof/>
                <w:kern w:val="2"/>
                <w:sz w:val="22"/>
                <w:szCs w:val="22"/>
                <w:lang w:eastAsia="es-MX"/>
                <w14:ligatures w14:val="standardContextual"/>
              </w:rPr>
              <w:tab/>
            </w:r>
            <w:r w:rsidR="00BF1009" w:rsidRPr="00914848">
              <w:rPr>
                <w:rStyle w:val="Hipervnculo"/>
                <w:noProof/>
              </w:rPr>
              <w:t>Diferentes densidades de nodos</w:t>
            </w:r>
            <w:r w:rsidR="00BF1009">
              <w:rPr>
                <w:noProof/>
                <w:webHidden/>
              </w:rPr>
              <w:tab/>
            </w:r>
            <w:r w:rsidR="00BF1009">
              <w:rPr>
                <w:noProof/>
                <w:webHidden/>
              </w:rPr>
              <w:fldChar w:fldCharType="begin"/>
            </w:r>
            <w:r w:rsidR="00BF1009">
              <w:rPr>
                <w:noProof/>
                <w:webHidden/>
              </w:rPr>
              <w:instrText xml:space="preserve"> PAGEREF _Toc151638757 \h </w:instrText>
            </w:r>
            <w:r w:rsidR="00BF1009">
              <w:rPr>
                <w:noProof/>
                <w:webHidden/>
              </w:rPr>
            </w:r>
            <w:r w:rsidR="00BF1009">
              <w:rPr>
                <w:noProof/>
                <w:webHidden/>
              </w:rPr>
              <w:fldChar w:fldCharType="separate"/>
            </w:r>
            <w:r w:rsidR="00236730">
              <w:rPr>
                <w:noProof/>
                <w:webHidden/>
              </w:rPr>
              <w:t>169</w:t>
            </w:r>
            <w:r w:rsidR="00BF1009">
              <w:rPr>
                <w:noProof/>
                <w:webHidden/>
              </w:rPr>
              <w:fldChar w:fldCharType="end"/>
            </w:r>
          </w:hyperlink>
        </w:p>
        <w:p w14:paraId="0AA4AB7E" w14:textId="2B4CA7EC"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58" w:history="1">
            <w:r w:rsidR="00BF1009" w:rsidRPr="00914848">
              <w:rPr>
                <w:rStyle w:val="Hipervnculo"/>
                <w:noProof/>
              </w:rPr>
              <w:t>9</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Conclusiones</w:t>
            </w:r>
            <w:r w:rsidR="00BF1009">
              <w:rPr>
                <w:noProof/>
                <w:webHidden/>
              </w:rPr>
              <w:tab/>
            </w:r>
            <w:r w:rsidR="00BF1009">
              <w:rPr>
                <w:noProof/>
                <w:webHidden/>
              </w:rPr>
              <w:fldChar w:fldCharType="begin"/>
            </w:r>
            <w:r w:rsidR="00BF1009">
              <w:rPr>
                <w:noProof/>
                <w:webHidden/>
              </w:rPr>
              <w:instrText xml:space="preserve"> PAGEREF _Toc151638758 \h </w:instrText>
            </w:r>
            <w:r w:rsidR="00BF1009">
              <w:rPr>
                <w:noProof/>
                <w:webHidden/>
              </w:rPr>
            </w:r>
            <w:r w:rsidR="00BF1009">
              <w:rPr>
                <w:noProof/>
                <w:webHidden/>
              </w:rPr>
              <w:fldChar w:fldCharType="separate"/>
            </w:r>
            <w:r w:rsidR="00236730">
              <w:rPr>
                <w:noProof/>
                <w:webHidden/>
              </w:rPr>
              <w:t>187</w:t>
            </w:r>
            <w:r w:rsidR="00BF1009">
              <w:rPr>
                <w:noProof/>
                <w:webHidden/>
              </w:rPr>
              <w:fldChar w:fldCharType="end"/>
            </w:r>
          </w:hyperlink>
        </w:p>
        <w:p w14:paraId="6A53A81C" w14:textId="52707CE7"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59" w:history="1">
            <w:r w:rsidR="00BF1009" w:rsidRPr="00914848">
              <w:rPr>
                <w:rStyle w:val="Hipervnculo"/>
                <w:noProof/>
              </w:rPr>
              <w:t>10</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Apéndice 1: Documentación</w:t>
            </w:r>
            <w:r w:rsidR="00BF1009">
              <w:rPr>
                <w:noProof/>
                <w:webHidden/>
              </w:rPr>
              <w:tab/>
            </w:r>
            <w:r w:rsidR="00BF1009">
              <w:rPr>
                <w:noProof/>
                <w:webHidden/>
              </w:rPr>
              <w:fldChar w:fldCharType="begin"/>
            </w:r>
            <w:r w:rsidR="00BF1009">
              <w:rPr>
                <w:noProof/>
                <w:webHidden/>
              </w:rPr>
              <w:instrText xml:space="preserve"> PAGEREF _Toc151638759 \h </w:instrText>
            </w:r>
            <w:r w:rsidR="00BF1009">
              <w:rPr>
                <w:noProof/>
                <w:webHidden/>
              </w:rPr>
            </w:r>
            <w:r w:rsidR="00BF1009">
              <w:rPr>
                <w:noProof/>
                <w:webHidden/>
              </w:rPr>
              <w:fldChar w:fldCharType="separate"/>
            </w:r>
            <w:r w:rsidR="00236730">
              <w:rPr>
                <w:noProof/>
                <w:webHidden/>
              </w:rPr>
              <w:t>191</w:t>
            </w:r>
            <w:r w:rsidR="00BF1009">
              <w:rPr>
                <w:noProof/>
                <w:webHidden/>
              </w:rPr>
              <w:fldChar w:fldCharType="end"/>
            </w:r>
          </w:hyperlink>
        </w:p>
        <w:p w14:paraId="266521E0" w14:textId="51CFB10F"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60" w:history="1">
            <w:r w:rsidR="00BF1009" w:rsidRPr="00914848">
              <w:rPr>
                <w:rStyle w:val="Hipervnculo"/>
                <w:noProof/>
              </w:rPr>
              <w:t>10.1</w:t>
            </w:r>
            <w:r w:rsidR="00BF1009">
              <w:rPr>
                <w:rFonts w:eastAsiaTheme="minorEastAsia" w:cstheme="minorBidi"/>
                <w:b w:val="0"/>
                <w:bCs w:val="0"/>
                <w:noProof/>
                <w:kern w:val="2"/>
                <w:lang w:eastAsia="es-MX"/>
                <w14:ligatures w14:val="standardContextual"/>
              </w:rPr>
              <w:tab/>
            </w:r>
            <w:r w:rsidR="00BF1009" w:rsidRPr="00914848">
              <w:rPr>
                <w:rStyle w:val="Hipervnculo"/>
                <w:noProof/>
              </w:rPr>
              <w:t>Documentación AutoModelCar</w:t>
            </w:r>
            <w:r w:rsidR="00BF1009">
              <w:rPr>
                <w:noProof/>
                <w:webHidden/>
              </w:rPr>
              <w:tab/>
            </w:r>
            <w:r w:rsidR="00BF1009">
              <w:rPr>
                <w:noProof/>
                <w:webHidden/>
              </w:rPr>
              <w:fldChar w:fldCharType="begin"/>
            </w:r>
            <w:r w:rsidR="00BF1009">
              <w:rPr>
                <w:noProof/>
                <w:webHidden/>
              </w:rPr>
              <w:instrText xml:space="preserve"> PAGEREF _Toc151638760 \h </w:instrText>
            </w:r>
            <w:r w:rsidR="00BF1009">
              <w:rPr>
                <w:noProof/>
                <w:webHidden/>
              </w:rPr>
            </w:r>
            <w:r w:rsidR="00BF1009">
              <w:rPr>
                <w:noProof/>
                <w:webHidden/>
              </w:rPr>
              <w:fldChar w:fldCharType="separate"/>
            </w:r>
            <w:r w:rsidR="00236730">
              <w:rPr>
                <w:noProof/>
                <w:webHidden/>
              </w:rPr>
              <w:t>191</w:t>
            </w:r>
            <w:r w:rsidR="00BF1009">
              <w:rPr>
                <w:noProof/>
                <w:webHidden/>
              </w:rPr>
              <w:fldChar w:fldCharType="end"/>
            </w:r>
          </w:hyperlink>
        </w:p>
        <w:p w14:paraId="10D150D7" w14:textId="5189CE34"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61" w:history="1">
            <w:r w:rsidR="00BF1009" w:rsidRPr="00914848">
              <w:rPr>
                <w:rStyle w:val="Hipervnculo"/>
                <w:noProof/>
              </w:rPr>
              <w:t>10.2</w:t>
            </w:r>
            <w:r w:rsidR="00BF1009">
              <w:rPr>
                <w:rFonts w:eastAsiaTheme="minorEastAsia" w:cstheme="minorBidi"/>
                <w:b w:val="0"/>
                <w:bCs w:val="0"/>
                <w:noProof/>
                <w:kern w:val="2"/>
                <w:lang w:eastAsia="es-MX"/>
                <w14:ligatures w14:val="standardContextual"/>
              </w:rPr>
              <w:tab/>
            </w:r>
            <w:r w:rsidR="00BF1009" w:rsidRPr="00914848">
              <w:rPr>
                <w:rStyle w:val="Hipervnculo"/>
                <w:noProof/>
              </w:rPr>
              <w:t>Nodos Programados</w:t>
            </w:r>
            <w:r w:rsidR="00BF1009">
              <w:rPr>
                <w:noProof/>
                <w:webHidden/>
              </w:rPr>
              <w:tab/>
            </w:r>
            <w:r w:rsidR="00BF1009">
              <w:rPr>
                <w:noProof/>
                <w:webHidden/>
              </w:rPr>
              <w:fldChar w:fldCharType="begin"/>
            </w:r>
            <w:r w:rsidR="00BF1009">
              <w:rPr>
                <w:noProof/>
                <w:webHidden/>
              </w:rPr>
              <w:instrText xml:space="preserve"> PAGEREF _Toc151638761 \h </w:instrText>
            </w:r>
            <w:r w:rsidR="00BF1009">
              <w:rPr>
                <w:noProof/>
                <w:webHidden/>
              </w:rPr>
            </w:r>
            <w:r w:rsidR="00BF1009">
              <w:rPr>
                <w:noProof/>
                <w:webHidden/>
              </w:rPr>
              <w:fldChar w:fldCharType="separate"/>
            </w:r>
            <w:r w:rsidR="00236730">
              <w:rPr>
                <w:noProof/>
                <w:webHidden/>
              </w:rPr>
              <w:t>220</w:t>
            </w:r>
            <w:r w:rsidR="00BF1009">
              <w:rPr>
                <w:noProof/>
                <w:webHidden/>
              </w:rPr>
              <w:fldChar w:fldCharType="end"/>
            </w:r>
          </w:hyperlink>
        </w:p>
        <w:p w14:paraId="49170000" w14:textId="7900CA4E"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62" w:history="1">
            <w:r w:rsidR="00BF1009" w:rsidRPr="00914848">
              <w:rPr>
                <w:rStyle w:val="Hipervnculo"/>
                <w:noProof/>
              </w:rPr>
              <w:t>11</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Apéndice 2: Tutorial AutoModelCar</w:t>
            </w:r>
            <w:r w:rsidR="00BF1009">
              <w:rPr>
                <w:noProof/>
                <w:webHidden/>
              </w:rPr>
              <w:tab/>
            </w:r>
            <w:r w:rsidR="00BF1009">
              <w:rPr>
                <w:noProof/>
                <w:webHidden/>
              </w:rPr>
              <w:fldChar w:fldCharType="begin"/>
            </w:r>
            <w:r w:rsidR="00BF1009">
              <w:rPr>
                <w:noProof/>
                <w:webHidden/>
              </w:rPr>
              <w:instrText xml:space="preserve"> PAGEREF _Toc151638762 \h </w:instrText>
            </w:r>
            <w:r w:rsidR="00BF1009">
              <w:rPr>
                <w:noProof/>
                <w:webHidden/>
              </w:rPr>
            </w:r>
            <w:r w:rsidR="00BF1009">
              <w:rPr>
                <w:noProof/>
                <w:webHidden/>
              </w:rPr>
              <w:fldChar w:fldCharType="separate"/>
            </w:r>
            <w:r w:rsidR="00236730">
              <w:rPr>
                <w:noProof/>
                <w:webHidden/>
              </w:rPr>
              <w:t>224</w:t>
            </w:r>
            <w:r w:rsidR="00BF1009">
              <w:rPr>
                <w:noProof/>
                <w:webHidden/>
              </w:rPr>
              <w:fldChar w:fldCharType="end"/>
            </w:r>
          </w:hyperlink>
        </w:p>
        <w:p w14:paraId="1267ED2C" w14:textId="69EE8A65"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63" w:history="1">
            <w:r w:rsidR="00BF1009" w:rsidRPr="00914848">
              <w:rPr>
                <w:rStyle w:val="Hipervnculo"/>
                <w:noProof/>
              </w:rPr>
              <w:t>11.1</w:t>
            </w:r>
            <w:r w:rsidR="00BF1009">
              <w:rPr>
                <w:rFonts w:eastAsiaTheme="minorEastAsia" w:cstheme="minorBidi"/>
                <w:b w:val="0"/>
                <w:bCs w:val="0"/>
                <w:noProof/>
                <w:kern w:val="2"/>
                <w:lang w:eastAsia="es-MX"/>
                <w14:ligatures w14:val="standardContextual"/>
              </w:rPr>
              <w:tab/>
            </w:r>
            <w:r w:rsidR="00BF1009" w:rsidRPr="00914848">
              <w:rPr>
                <w:rStyle w:val="Hipervnculo"/>
                <w:noProof/>
              </w:rPr>
              <w:t>Guía de ROS</w:t>
            </w:r>
            <w:r w:rsidR="00BF1009">
              <w:rPr>
                <w:noProof/>
                <w:webHidden/>
              </w:rPr>
              <w:tab/>
            </w:r>
            <w:r w:rsidR="00BF1009">
              <w:rPr>
                <w:noProof/>
                <w:webHidden/>
              </w:rPr>
              <w:fldChar w:fldCharType="begin"/>
            </w:r>
            <w:r w:rsidR="00BF1009">
              <w:rPr>
                <w:noProof/>
                <w:webHidden/>
              </w:rPr>
              <w:instrText xml:space="preserve"> PAGEREF _Toc151638763 \h </w:instrText>
            </w:r>
            <w:r w:rsidR="00BF1009">
              <w:rPr>
                <w:noProof/>
                <w:webHidden/>
              </w:rPr>
            </w:r>
            <w:r w:rsidR="00BF1009">
              <w:rPr>
                <w:noProof/>
                <w:webHidden/>
              </w:rPr>
              <w:fldChar w:fldCharType="separate"/>
            </w:r>
            <w:r w:rsidR="00236730">
              <w:rPr>
                <w:noProof/>
                <w:webHidden/>
              </w:rPr>
              <w:t>224</w:t>
            </w:r>
            <w:r w:rsidR="00BF1009">
              <w:rPr>
                <w:noProof/>
                <w:webHidden/>
              </w:rPr>
              <w:fldChar w:fldCharType="end"/>
            </w:r>
          </w:hyperlink>
        </w:p>
        <w:p w14:paraId="38027D69" w14:textId="5D529160"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64" w:history="1">
            <w:r w:rsidR="00BF1009" w:rsidRPr="00914848">
              <w:rPr>
                <w:rStyle w:val="Hipervnculo"/>
                <w:noProof/>
              </w:rPr>
              <w:t>11.2</w:t>
            </w:r>
            <w:r w:rsidR="00BF1009">
              <w:rPr>
                <w:rFonts w:eastAsiaTheme="minorEastAsia" w:cstheme="minorBidi"/>
                <w:b w:val="0"/>
                <w:bCs w:val="0"/>
                <w:noProof/>
                <w:kern w:val="2"/>
                <w:lang w:eastAsia="es-MX"/>
                <w14:ligatures w14:val="standardContextual"/>
              </w:rPr>
              <w:tab/>
            </w:r>
            <w:r w:rsidR="00BF1009" w:rsidRPr="00914848">
              <w:rPr>
                <w:rStyle w:val="Hipervnculo"/>
                <w:noProof/>
              </w:rPr>
              <w:t>Transformaciones</w:t>
            </w:r>
            <w:r w:rsidR="00BF1009">
              <w:rPr>
                <w:noProof/>
                <w:webHidden/>
              </w:rPr>
              <w:tab/>
            </w:r>
            <w:r w:rsidR="00BF1009">
              <w:rPr>
                <w:noProof/>
                <w:webHidden/>
              </w:rPr>
              <w:fldChar w:fldCharType="begin"/>
            </w:r>
            <w:r w:rsidR="00BF1009">
              <w:rPr>
                <w:noProof/>
                <w:webHidden/>
              </w:rPr>
              <w:instrText xml:space="preserve"> PAGEREF _Toc151638764 \h </w:instrText>
            </w:r>
            <w:r w:rsidR="00BF1009">
              <w:rPr>
                <w:noProof/>
                <w:webHidden/>
              </w:rPr>
            </w:r>
            <w:r w:rsidR="00BF1009">
              <w:rPr>
                <w:noProof/>
                <w:webHidden/>
              </w:rPr>
              <w:fldChar w:fldCharType="separate"/>
            </w:r>
            <w:r w:rsidR="00236730">
              <w:rPr>
                <w:noProof/>
                <w:webHidden/>
              </w:rPr>
              <w:t>239</w:t>
            </w:r>
            <w:r w:rsidR="00BF1009">
              <w:rPr>
                <w:noProof/>
                <w:webHidden/>
              </w:rPr>
              <w:fldChar w:fldCharType="end"/>
            </w:r>
          </w:hyperlink>
        </w:p>
        <w:p w14:paraId="52920979" w14:textId="68E72260" w:rsidR="00BF1009" w:rsidRDefault="00000000">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51638765" w:history="1">
            <w:r w:rsidR="00BF1009" w:rsidRPr="00914848">
              <w:rPr>
                <w:rStyle w:val="Hipervnculo"/>
                <w:noProof/>
              </w:rPr>
              <w:t>11.3</w:t>
            </w:r>
            <w:r w:rsidR="00BF1009">
              <w:rPr>
                <w:rFonts w:eastAsiaTheme="minorEastAsia" w:cstheme="minorBidi"/>
                <w:b w:val="0"/>
                <w:bCs w:val="0"/>
                <w:noProof/>
                <w:kern w:val="2"/>
                <w:lang w:eastAsia="es-MX"/>
                <w14:ligatures w14:val="standardContextual"/>
              </w:rPr>
              <w:tab/>
            </w:r>
            <w:r w:rsidR="00BF1009" w:rsidRPr="00914848">
              <w:rPr>
                <w:rStyle w:val="Hipervnculo"/>
                <w:noProof/>
              </w:rPr>
              <w:t>Uso de la cámara</w:t>
            </w:r>
            <w:r w:rsidR="00BF1009">
              <w:rPr>
                <w:noProof/>
                <w:webHidden/>
              </w:rPr>
              <w:tab/>
            </w:r>
            <w:r w:rsidR="00BF1009">
              <w:rPr>
                <w:noProof/>
                <w:webHidden/>
              </w:rPr>
              <w:fldChar w:fldCharType="begin"/>
            </w:r>
            <w:r w:rsidR="00BF1009">
              <w:rPr>
                <w:noProof/>
                <w:webHidden/>
              </w:rPr>
              <w:instrText xml:space="preserve"> PAGEREF _Toc151638765 \h </w:instrText>
            </w:r>
            <w:r w:rsidR="00BF1009">
              <w:rPr>
                <w:noProof/>
                <w:webHidden/>
              </w:rPr>
            </w:r>
            <w:r w:rsidR="00BF1009">
              <w:rPr>
                <w:noProof/>
                <w:webHidden/>
              </w:rPr>
              <w:fldChar w:fldCharType="separate"/>
            </w:r>
            <w:r w:rsidR="00236730">
              <w:rPr>
                <w:noProof/>
                <w:webHidden/>
              </w:rPr>
              <w:t>244</w:t>
            </w:r>
            <w:r w:rsidR="00BF1009">
              <w:rPr>
                <w:noProof/>
                <w:webHidden/>
              </w:rPr>
              <w:fldChar w:fldCharType="end"/>
            </w:r>
          </w:hyperlink>
        </w:p>
        <w:p w14:paraId="4782491D" w14:textId="6082A564" w:rsidR="00BF1009" w:rsidRDefault="00000000">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51638766" w:history="1">
            <w:r w:rsidR="00BF1009" w:rsidRPr="00914848">
              <w:rPr>
                <w:rStyle w:val="Hipervnculo"/>
                <w:noProof/>
              </w:rPr>
              <w:t>12</w:t>
            </w:r>
            <w:r w:rsidR="00BF1009">
              <w:rPr>
                <w:rFonts w:eastAsiaTheme="minorEastAsia" w:cstheme="minorBidi"/>
                <w:b w:val="0"/>
                <w:bCs w:val="0"/>
                <w:i w:val="0"/>
                <w:iCs w:val="0"/>
                <w:noProof/>
                <w:kern w:val="2"/>
                <w:sz w:val="22"/>
                <w:szCs w:val="22"/>
                <w:lang w:eastAsia="es-MX"/>
                <w14:ligatures w14:val="standardContextual"/>
              </w:rPr>
              <w:tab/>
            </w:r>
            <w:r w:rsidR="00BF1009" w:rsidRPr="00914848">
              <w:rPr>
                <w:rStyle w:val="Hipervnculo"/>
                <w:noProof/>
              </w:rPr>
              <w:t>Referencias</w:t>
            </w:r>
            <w:r w:rsidR="00BF1009">
              <w:rPr>
                <w:noProof/>
                <w:webHidden/>
              </w:rPr>
              <w:tab/>
            </w:r>
            <w:r w:rsidR="00BF1009">
              <w:rPr>
                <w:noProof/>
                <w:webHidden/>
              </w:rPr>
              <w:fldChar w:fldCharType="begin"/>
            </w:r>
            <w:r w:rsidR="00BF1009">
              <w:rPr>
                <w:noProof/>
                <w:webHidden/>
              </w:rPr>
              <w:instrText xml:space="preserve"> PAGEREF _Toc151638766 \h </w:instrText>
            </w:r>
            <w:r w:rsidR="00BF1009">
              <w:rPr>
                <w:noProof/>
                <w:webHidden/>
              </w:rPr>
            </w:r>
            <w:r w:rsidR="00BF1009">
              <w:rPr>
                <w:noProof/>
                <w:webHidden/>
              </w:rPr>
              <w:fldChar w:fldCharType="separate"/>
            </w:r>
            <w:r w:rsidR="00236730">
              <w:rPr>
                <w:noProof/>
                <w:webHidden/>
              </w:rPr>
              <w:t>248</w:t>
            </w:r>
            <w:r w:rsidR="00BF1009">
              <w:rPr>
                <w:noProof/>
                <w:webHidden/>
              </w:rPr>
              <w:fldChar w:fldCharType="end"/>
            </w:r>
          </w:hyperlink>
        </w:p>
        <w:p w14:paraId="1A70EC2C" w14:textId="6C3BB56C" w:rsidR="0042619D" w:rsidRPr="00F34A70" w:rsidRDefault="0042619D" w:rsidP="006B0B30">
          <w:r w:rsidRPr="00F34A70">
            <w:rPr>
              <w:b/>
              <w:bCs/>
              <w:noProof/>
            </w:rPr>
            <w:fldChar w:fldCharType="end"/>
          </w:r>
        </w:p>
      </w:sdtContent>
    </w:sdt>
    <w:bookmarkEnd w:id="6" w:displacedByCustomXml="prev"/>
    <w:bookmarkEnd w:id="4" w:displacedByCustomXml="prev"/>
    <w:p w14:paraId="6DF099DB" w14:textId="77777777" w:rsidR="00BF1009" w:rsidRDefault="0042619D" w:rsidP="00ED60C7">
      <w:pPr>
        <w:pStyle w:val="FormatvorlageIndex"/>
        <w:rPr>
          <w:noProof/>
        </w:rPr>
      </w:pPr>
      <w:bookmarkStart w:id="7" w:name="_Toc151638705"/>
      <w:bookmarkEnd w:id="3"/>
      <w:r w:rsidRPr="00F34A70">
        <w:lastRenderedPageBreak/>
        <w:t>Í</w:t>
      </w:r>
      <w:r w:rsidR="00806293" w:rsidRPr="00F34A70">
        <w:t>ndice de figuras</w:t>
      </w:r>
      <w:bookmarkEnd w:id="7"/>
      <w:r w:rsidR="00BF1009">
        <w:fldChar w:fldCharType="begin"/>
      </w:r>
      <w:r w:rsidR="00BF1009">
        <w:instrText xml:space="preserve"> TOC \h \z \c "Figura " </w:instrText>
      </w:r>
      <w:r w:rsidR="00BF1009">
        <w:fldChar w:fldCharType="separate"/>
      </w:r>
    </w:p>
    <w:p w14:paraId="424B5321" w14:textId="2256706B"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08" w:history="1">
        <w:r w:rsidR="00BF1009" w:rsidRPr="00D030FD">
          <w:rPr>
            <w:rStyle w:val="Hipervnculo"/>
            <w:noProof/>
          </w:rPr>
          <w:t>Figura  1</w:t>
        </w:r>
        <w:r w:rsidR="00BF1009" w:rsidRPr="00D030FD">
          <w:rPr>
            <w:rStyle w:val="Hipervnculo"/>
            <w:noProof/>
          </w:rPr>
          <w:noBreakHyphen/>
          <w:t>1 etapas en la programación extrema. Fuente: (Pressman, 2010)</w:t>
        </w:r>
        <w:r w:rsidR="00BF1009">
          <w:rPr>
            <w:noProof/>
            <w:webHidden/>
          </w:rPr>
          <w:tab/>
        </w:r>
        <w:r w:rsidR="00BF1009">
          <w:rPr>
            <w:noProof/>
            <w:webHidden/>
          </w:rPr>
          <w:fldChar w:fldCharType="begin"/>
        </w:r>
        <w:r w:rsidR="00BF1009">
          <w:rPr>
            <w:noProof/>
            <w:webHidden/>
          </w:rPr>
          <w:instrText xml:space="preserve"> PAGEREF _Toc151638608 \h </w:instrText>
        </w:r>
        <w:r w:rsidR="00BF1009">
          <w:rPr>
            <w:noProof/>
            <w:webHidden/>
          </w:rPr>
        </w:r>
        <w:r w:rsidR="00BF1009">
          <w:rPr>
            <w:noProof/>
            <w:webHidden/>
          </w:rPr>
          <w:fldChar w:fldCharType="separate"/>
        </w:r>
        <w:r w:rsidR="00B247B8">
          <w:rPr>
            <w:noProof/>
            <w:webHidden/>
          </w:rPr>
          <w:t>24</w:t>
        </w:r>
        <w:r w:rsidR="00BF1009">
          <w:rPr>
            <w:noProof/>
            <w:webHidden/>
          </w:rPr>
          <w:fldChar w:fldCharType="end"/>
        </w:r>
      </w:hyperlink>
    </w:p>
    <w:p w14:paraId="5EC0FA78" w14:textId="4A93ADE7"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51638609" w:history="1">
        <w:r w:rsidR="00BF1009" w:rsidRPr="00D030FD">
          <w:rPr>
            <w:rStyle w:val="Hipervnculo"/>
            <w:noProof/>
          </w:rPr>
          <w:t>Figura  3</w:t>
        </w:r>
        <w:r w:rsidR="00BF1009" w:rsidRPr="00D030FD">
          <w:rPr>
            <w:rStyle w:val="Hipervnculo"/>
            <w:noProof/>
          </w:rPr>
          <w:noBreakHyphen/>
          <w:t>1 En el recuadro es el nombre del nodo, en los círculos los tópicos que publican. Son los tópicos los que interconectan con otros nodos. El nodo manual_control, a partir de la velocidad y steering se comunica con los motores. Lane_navigation en realidad son un conjunto de nodos que se encargan del seguimiento de línea.</w:t>
        </w:r>
        <w:r w:rsidR="00BF1009">
          <w:rPr>
            <w:noProof/>
            <w:webHidden/>
          </w:rPr>
          <w:tab/>
        </w:r>
        <w:r w:rsidR="00BF1009">
          <w:rPr>
            <w:noProof/>
            <w:webHidden/>
          </w:rPr>
          <w:fldChar w:fldCharType="begin"/>
        </w:r>
        <w:r w:rsidR="00BF1009">
          <w:rPr>
            <w:noProof/>
            <w:webHidden/>
          </w:rPr>
          <w:instrText xml:space="preserve"> PAGEREF _Toc151638609 \h </w:instrText>
        </w:r>
        <w:r w:rsidR="00BF1009">
          <w:rPr>
            <w:noProof/>
            <w:webHidden/>
          </w:rPr>
        </w:r>
        <w:r w:rsidR="00BF1009">
          <w:rPr>
            <w:noProof/>
            <w:webHidden/>
          </w:rPr>
          <w:fldChar w:fldCharType="separate"/>
        </w:r>
        <w:r w:rsidR="00B247B8">
          <w:rPr>
            <w:noProof/>
            <w:webHidden/>
          </w:rPr>
          <w:t>3</w:t>
        </w:r>
        <w:r w:rsidR="00BF1009">
          <w:rPr>
            <w:noProof/>
            <w:webHidden/>
          </w:rPr>
          <w:fldChar w:fldCharType="end"/>
        </w:r>
      </w:hyperlink>
      <w:r w:rsidR="00ED60C7">
        <w:rPr>
          <w:noProof/>
        </w:rPr>
        <w:t>8</w:t>
      </w:r>
    </w:p>
    <w:p w14:paraId="2C55B37F" w14:textId="3005A568"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0" w:history="1">
        <w:r w:rsidR="00BF1009" w:rsidRPr="00D030FD">
          <w:rPr>
            <w:rStyle w:val="Hipervnculo"/>
            <w:noProof/>
          </w:rPr>
          <w:t>Figura  3</w:t>
        </w:r>
        <w:r w:rsidR="00BF1009" w:rsidRPr="00D030FD">
          <w:rPr>
            <w:rStyle w:val="Hipervnculo"/>
            <w:noProof/>
          </w:rPr>
          <w:noBreakHyphen/>
          <w:t>2 Pasos para la detección</w:t>
        </w:r>
        <w:r w:rsidR="00BF1009">
          <w:rPr>
            <w:noProof/>
            <w:webHidden/>
          </w:rPr>
          <w:tab/>
        </w:r>
        <w:r w:rsidR="00BF1009">
          <w:rPr>
            <w:noProof/>
            <w:webHidden/>
          </w:rPr>
          <w:fldChar w:fldCharType="begin"/>
        </w:r>
        <w:r w:rsidR="00BF1009">
          <w:rPr>
            <w:noProof/>
            <w:webHidden/>
          </w:rPr>
          <w:instrText xml:space="preserve"> PAGEREF _Toc151638610 \h </w:instrText>
        </w:r>
        <w:r w:rsidR="00BF1009">
          <w:rPr>
            <w:noProof/>
            <w:webHidden/>
          </w:rPr>
        </w:r>
        <w:r w:rsidR="00BF1009">
          <w:rPr>
            <w:noProof/>
            <w:webHidden/>
          </w:rPr>
          <w:fldChar w:fldCharType="separate"/>
        </w:r>
        <w:r w:rsidR="00B247B8">
          <w:rPr>
            <w:noProof/>
            <w:webHidden/>
          </w:rPr>
          <w:t>4</w:t>
        </w:r>
        <w:r w:rsidR="00BF1009">
          <w:rPr>
            <w:noProof/>
            <w:webHidden/>
          </w:rPr>
          <w:fldChar w:fldCharType="end"/>
        </w:r>
      </w:hyperlink>
      <w:r w:rsidR="00ED60C7">
        <w:rPr>
          <w:noProof/>
        </w:rPr>
        <w:t>2</w:t>
      </w:r>
    </w:p>
    <w:p w14:paraId="6ED3EA2C" w14:textId="25B71682"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51638611" w:history="1">
        <w:r w:rsidR="00BF1009" w:rsidRPr="00D030FD">
          <w:rPr>
            <w:rStyle w:val="Hipervnculo"/>
            <w:noProof/>
          </w:rPr>
          <w:t>Figura  3</w:t>
        </w:r>
        <w:r w:rsidR="00BF1009" w:rsidRPr="00D030FD">
          <w:rPr>
            <w:rStyle w:val="Hipervnculo"/>
            <w:noProof/>
          </w:rPr>
          <w:noBreakHyphen/>
          <w:t>3 Pasos para el rastreo</w:t>
        </w:r>
        <w:r w:rsidR="00BF1009">
          <w:rPr>
            <w:noProof/>
            <w:webHidden/>
          </w:rPr>
          <w:tab/>
        </w:r>
        <w:r w:rsidR="00BF1009">
          <w:rPr>
            <w:noProof/>
            <w:webHidden/>
          </w:rPr>
          <w:fldChar w:fldCharType="begin"/>
        </w:r>
        <w:r w:rsidR="00BF1009">
          <w:rPr>
            <w:noProof/>
            <w:webHidden/>
          </w:rPr>
          <w:instrText xml:space="preserve"> PAGEREF _Toc151638611 \h </w:instrText>
        </w:r>
        <w:r w:rsidR="00BF1009">
          <w:rPr>
            <w:noProof/>
            <w:webHidden/>
          </w:rPr>
        </w:r>
        <w:r w:rsidR="00BF1009">
          <w:rPr>
            <w:noProof/>
            <w:webHidden/>
          </w:rPr>
          <w:fldChar w:fldCharType="separate"/>
        </w:r>
        <w:r w:rsidR="00B247B8">
          <w:rPr>
            <w:noProof/>
            <w:webHidden/>
          </w:rPr>
          <w:t>4</w:t>
        </w:r>
        <w:r w:rsidR="00BF1009">
          <w:rPr>
            <w:noProof/>
            <w:webHidden/>
          </w:rPr>
          <w:fldChar w:fldCharType="end"/>
        </w:r>
      </w:hyperlink>
      <w:r w:rsidR="00ED60C7">
        <w:rPr>
          <w:noProof/>
        </w:rPr>
        <w:t>3</w:t>
      </w:r>
    </w:p>
    <w:p w14:paraId="52CB8E6C" w14:textId="6FA1FBF0"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2" w:history="1">
        <w:r w:rsidR="00BF1009" w:rsidRPr="00D030FD">
          <w:rPr>
            <w:rStyle w:val="Hipervnculo"/>
            <w:noProof/>
          </w:rPr>
          <w:t>Figura  3</w:t>
        </w:r>
        <w:r w:rsidR="00BF1009" w:rsidRPr="00D030FD">
          <w:rPr>
            <w:rStyle w:val="Hipervnculo"/>
            <w:noProof/>
          </w:rPr>
          <w:noBreakHyphen/>
          <w:t>4 Pasos para el entrenamiento de máquinas de soporte vectorial</w:t>
        </w:r>
        <w:r w:rsidR="00BF1009">
          <w:rPr>
            <w:noProof/>
            <w:webHidden/>
          </w:rPr>
          <w:tab/>
        </w:r>
        <w:r w:rsidR="00BF1009">
          <w:rPr>
            <w:noProof/>
            <w:webHidden/>
          </w:rPr>
          <w:fldChar w:fldCharType="begin"/>
        </w:r>
        <w:r w:rsidR="00BF1009">
          <w:rPr>
            <w:noProof/>
            <w:webHidden/>
          </w:rPr>
          <w:instrText xml:space="preserve"> PAGEREF _Toc151638612 \h </w:instrText>
        </w:r>
        <w:r w:rsidR="00BF1009">
          <w:rPr>
            <w:noProof/>
            <w:webHidden/>
          </w:rPr>
        </w:r>
        <w:r w:rsidR="00BF1009">
          <w:rPr>
            <w:noProof/>
            <w:webHidden/>
          </w:rPr>
          <w:fldChar w:fldCharType="separate"/>
        </w:r>
        <w:r w:rsidR="00B247B8">
          <w:rPr>
            <w:noProof/>
            <w:webHidden/>
          </w:rPr>
          <w:t>4</w:t>
        </w:r>
        <w:r w:rsidR="00BF1009">
          <w:rPr>
            <w:noProof/>
            <w:webHidden/>
          </w:rPr>
          <w:fldChar w:fldCharType="end"/>
        </w:r>
      </w:hyperlink>
      <w:r w:rsidR="00ED60C7">
        <w:rPr>
          <w:noProof/>
        </w:rPr>
        <w:t>4</w:t>
      </w:r>
    </w:p>
    <w:p w14:paraId="6623A990" w14:textId="409CACA1"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3" w:history="1">
        <w:r w:rsidR="00BF1009" w:rsidRPr="00D030FD">
          <w:rPr>
            <w:rStyle w:val="Hipervnculo"/>
            <w:noProof/>
          </w:rPr>
          <w:t>Figura  3</w:t>
        </w:r>
        <w:r w:rsidR="00BF1009" w:rsidRPr="00D030FD">
          <w:rPr>
            <w:rStyle w:val="Hipervnculo"/>
            <w:noProof/>
          </w:rPr>
          <w:noBreakHyphen/>
          <w:t>5 Ejemplo de la operación realizada en lbp, primero si el valor del pixel es menor al centro se toma 1, a continuación, partiendo de la esquina superior derecha se le asigna como 2^0, de ahí se da una vuelta en sentido de las manecillas del reloj, aumenta. Fuente: (Rosebrock 2015)</w:t>
        </w:r>
        <w:r w:rsidR="00BF1009">
          <w:rPr>
            <w:noProof/>
            <w:webHidden/>
          </w:rPr>
          <w:tab/>
        </w:r>
        <w:r w:rsidR="00BF1009">
          <w:rPr>
            <w:noProof/>
            <w:webHidden/>
          </w:rPr>
          <w:fldChar w:fldCharType="begin"/>
        </w:r>
        <w:r w:rsidR="00BF1009">
          <w:rPr>
            <w:noProof/>
            <w:webHidden/>
          </w:rPr>
          <w:instrText xml:space="preserve"> PAGEREF _Toc151638613 \h </w:instrText>
        </w:r>
        <w:r w:rsidR="00BF1009">
          <w:rPr>
            <w:noProof/>
            <w:webHidden/>
          </w:rPr>
        </w:r>
        <w:r w:rsidR="00BF1009">
          <w:rPr>
            <w:noProof/>
            <w:webHidden/>
          </w:rPr>
          <w:fldChar w:fldCharType="separate"/>
        </w:r>
        <w:r w:rsidR="00B247B8">
          <w:rPr>
            <w:noProof/>
            <w:webHidden/>
          </w:rPr>
          <w:t>5</w:t>
        </w:r>
        <w:r w:rsidR="00BF1009">
          <w:rPr>
            <w:noProof/>
            <w:webHidden/>
          </w:rPr>
          <w:fldChar w:fldCharType="end"/>
        </w:r>
      </w:hyperlink>
      <w:r w:rsidR="00ED60C7">
        <w:rPr>
          <w:noProof/>
        </w:rPr>
        <w:t>2</w:t>
      </w:r>
    </w:p>
    <w:p w14:paraId="30EC627C" w14:textId="2E2D6B7E"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5" w:history="1">
        <w:r w:rsidR="00BF1009" w:rsidRPr="00D030FD">
          <w:rPr>
            <w:rStyle w:val="Hipervnculo"/>
            <w:noProof/>
          </w:rPr>
          <w:t>Figura  3</w:t>
        </w:r>
        <w:r w:rsidR="00BF1009" w:rsidRPr="00D030FD">
          <w:rPr>
            <w:rStyle w:val="Hipervnculo"/>
            <w:noProof/>
          </w:rPr>
          <w:noBreakHyphen/>
        </w:r>
        <w:r w:rsidR="00543D18">
          <w:rPr>
            <w:rStyle w:val="Hipervnculo"/>
            <w:noProof/>
          </w:rPr>
          <w:t>6</w:t>
        </w:r>
        <w:r w:rsidR="00BF1009" w:rsidRPr="00D030FD">
          <w:rPr>
            <w:rStyle w:val="Hipervnculo"/>
            <w:noProof/>
          </w:rPr>
          <w:t xml:space="preserve"> Ejemplo de la separación de dos variables por un margen de separación, se muestra la separación óptima que logra el mayor margen entre las dos variables, fuente: (“opencv: introduction to support vector machines” s. F.)</w:t>
        </w:r>
        <w:r w:rsidR="00BF1009">
          <w:rPr>
            <w:noProof/>
            <w:webHidden/>
          </w:rPr>
          <w:tab/>
        </w:r>
        <w:r w:rsidR="00BF1009">
          <w:rPr>
            <w:noProof/>
            <w:webHidden/>
          </w:rPr>
          <w:fldChar w:fldCharType="begin"/>
        </w:r>
        <w:r w:rsidR="00BF1009">
          <w:rPr>
            <w:noProof/>
            <w:webHidden/>
          </w:rPr>
          <w:instrText xml:space="preserve"> PAGEREF _Toc151638615 \h </w:instrText>
        </w:r>
        <w:r w:rsidR="00BF1009">
          <w:rPr>
            <w:noProof/>
            <w:webHidden/>
          </w:rPr>
        </w:r>
        <w:r w:rsidR="00BF1009">
          <w:rPr>
            <w:noProof/>
            <w:webHidden/>
          </w:rPr>
          <w:fldChar w:fldCharType="separate"/>
        </w:r>
        <w:r w:rsidR="00B247B8">
          <w:rPr>
            <w:noProof/>
            <w:webHidden/>
          </w:rPr>
          <w:t>5</w:t>
        </w:r>
        <w:r w:rsidR="00BF1009">
          <w:rPr>
            <w:noProof/>
            <w:webHidden/>
          </w:rPr>
          <w:fldChar w:fldCharType="end"/>
        </w:r>
      </w:hyperlink>
      <w:r w:rsidR="00ED60C7">
        <w:rPr>
          <w:noProof/>
        </w:rPr>
        <w:t>5</w:t>
      </w:r>
    </w:p>
    <w:p w14:paraId="778B0B5B" w14:textId="7E31799A"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51638616" w:history="1">
        <w:r w:rsidR="00BF1009" w:rsidRPr="00D030FD">
          <w:rPr>
            <w:rStyle w:val="Hipervnculo"/>
            <w:noProof/>
          </w:rPr>
          <w:t>Figura  3</w:t>
        </w:r>
        <w:r w:rsidR="00BF1009" w:rsidRPr="00D030FD">
          <w:rPr>
            <w:rStyle w:val="Hipervnculo"/>
            <w:noProof/>
          </w:rPr>
          <w:noBreakHyphen/>
        </w:r>
        <w:r w:rsidR="00543D18">
          <w:rPr>
            <w:rStyle w:val="Hipervnculo"/>
            <w:noProof/>
          </w:rPr>
          <w:t>7</w:t>
        </w:r>
        <w:r w:rsidR="00BF1009" w:rsidRPr="00D030FD">
          <w:rPr>
            <w:rStyle w:val="Hipervnculo"/>
            <w:noProof/>
          </w:rPr>
          <w:t xml:space="preserve"> Tabla de diferentes kernels para linealizar un problema. Fuente:(Kecman 2005)</w:t>
        </w:r>
        <w:r w:rsidR="00BF1009">
          <w:rPr>
            <w:noProof/>
            <w:webHidden/>
          </w:rPr>
          <w:tab/>
        </w:r>
      </w:hyperlink>
      <w:r w:rsidR="00ED60C7">
        <w:rPr>
          <w:noProof/>
        </w:rPr>
        <w:t>57</w:t>
      </w:r>
    </w:p>
    <w:p w14:paraId="2C3FA55F" w14:textId="355E1C73"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7" w:history="1">
        <w:r w:rsidR="00BF1009" w:rsidRPr="00D030FD">
          <w:rPr>
            <w:rStyle w:val="Hipervnculo"/>
            <w:noProof/>
          </w:rPr>
          <w:t>Figura  3</w:t>
        </w:r>
        <w:r w:rsidR="00BF1009" w:rsidRPr="00D030FD">
          <w:rPr>
            <w:rStyle w:val="Hipervnculo"/>
            <w:noProof/>
          </w:rPr>
          <w:noBreakHyphen/>
        </w:r>
        <w:r w:rsidR="00543D18">
          <w:rPr>
            <w:rStyle w:val="Hipervnculo"/>
            <w:noProof/>
          </w:rPr>
          <w:t>8</w:t>
        </w:r>
        <w:r w:rsidR="00BF1009" w:rsidRPr="00D030FD">
          <w:rPr>
            <w:rStyle w:val="Hipervnculo"/>
            <w:noProof/>
          </w:rPr>
          <w:t xml:space="preserve"> Pasos del filtro de Kalman, hay una inicialización a partir de la que se realiza la predicción, en el siguiente paso, sí se tienen las medidas se realiza la actualización, además, se puede agregar un paso de control. Fuente: (Becker s. F.)</w:t>
        </w:r>
        <w:r w:rsidR="00BF1009">
          <w:rPr>
            <w:noProof/>
            <w:webHidden/>
          </w:rPr>
          <w:tab/>
        </w:r>
        <w:r w:rsidR="00BF1009">
          <w:rPr>
            <w:noProof/>
            <w:webHidden/>
          </w:rPr>
          <w:fldChar w:fldCharType="begin"/>
        </w:r>
        <w:r w:rsidR="00BF1009">
          <w:rPr>
            <w:noProof/>
            <w:webHidden/>
          </w:rPr>
          <w:instrText xml:space="preserve"> PAGEREF _Toc151638617 \h </w:instrText>
        </w:r>
        <w:r w:rsidR="00BF1009">
          <w:rPr>
            <w:noProof/>
            <w:webHidden/>
          </w:rPr>
        </w:r>
        <w:r w:rsidR="00BF1009">
          <w:rPr>
            <w:noProof/>
            <w:webHidden/>
          </w:rPr>
          <w:fldChar w:fldCharType="separate"/>
        </w:r>
        <w:r w:rsidR="00B247B8">
          <w:rPr>
            <w:noProof/>
            <w:webHidden/>
          </w:rPr>
          <w:t>6</w:t>
        </w:r>
        <w:r w:rsidR="00BF1009">
          <w:rPr>
            <w:noProof/>
            <w:webHidden/>
          </w:rPr>
          <w:fldChar w:fldCharType="end"/>
        </w:r>
      </w:hyperlink>
      <w:r w:rsidR="00ED60C7">
        <w:rPr>
          <w:noProof/>
        </w:rPr>
        <w:t>3</w:t>
      </w:r>
    </w:p>
    <w:p w14:paraId="20B800C2" w14:textId="480E0ECD"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8" w:history="1">
        <w:r w:rsidR="00BF1009" w:rsidRPr="00D030FD">
          <w:rPr>
            <w:rStyle w:val="Hipervnculo"/>
            <w:noProof/>
          </w:rPr>
          <w:t>Figura  4</w:t>
        </w:r>
        <w:r w:rsidR="00BF1009" w:rsidRPr="00D030FD">
          <w:rPr>
            <w:rStyle w:val="Hipervnculo"/>
            <w:noProof/>
          </w:rPr>
          <w:noBreakHyphen/>
          <w:t>1 Ejemplos de vehículos</w:t>
        </w:r>
        <w:r w:rsidR="00BF1009">
          <w:rPr>
            <w:noProof/>
            <w:webHidden/>
          </w:rPr>
          <w:tab/>
        </w:r>
        <w:r w:rsidR="00ED60C7">
          <w:rPr>
            <w:noProof/>
            <w:webHidden/>
          </w:rPr>
          <w:t>68</w:t>
        </w:r>
      </w:hyperlink>
    </w:p>
    <w:p w14:paraId="4E01E4BF" w14:textId="09D4E310"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19" w:history="1">
        <w:r w:rsidR="00BF1009" w:rsidRPr="00D030FD">
          <w:rPr>
            <w:rStyle w:val="Hipervnculo"/>
            <w:noProof/>
          </w:rPr>
          <w:t>Figura  4</w:t>
        </w:r>
        <w:r w:rsidR="00BF1009" w:rsidRPr="00D030FD">
          <w:rPr>
            <w:rStyle w:val="Hipervnculo"/>
            <w:noProof/>
          </w:rPr>
          <w:noBreakHyphen/>
          <w:t>2 Ejemplos de imágenes negativas para el entrenamiento</w:t>
        </w:r>
        <w:r w:rsidR="00BF1009">
          <w:rPr>
            <w:noProof/>
            <w:webHidden/>
          </w:rPr>
          <w:tab/>
        </w:r>
      </w:hyperlink>
      <w:r w:rsidR="00ED60C7">
        <w:rPr>
          <w:noProof/>
        </w:rPr>
        <w:t>69</w:t>
      </w:r>
    </w:p>
    <w:p w14:paraId="39B15E29" w14:textId="31CAEDFC"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51638620" w:history="1">
        <w:r w:rsidR="00BF1009" w:rsidRPr="00D030FD">
          <w:rPr>
            <w:rStyle w:val="Hipervnculo"/>
            <w:noProof/>
          </w:rPr>
          <w:t>Figura  4</w:t>
        </w:r>
        <w:r w:rsidR="00BF1009" w:rsidRPr="00D030FD">
          <w:rPr>
            <w:rStyle w:val="Hipervnculo"/>
            <w:noProof/>
          </w:rPr>
          <w:noBreakHyphen/>
          <w:t xml:space="preserve">3 </w:t>
        </w:r>
        <w:r w:rsidR="008A511B" w:rsidRPr="008A511B">
          <w:rPr>
            <w:rStyle w:val="Hipervnculo"/>
            <w:noProof/>
          </w:rPr>
          <w:t>Imágenes de la parte trasera de vehículos</w:t>
        </w:r>
        <w:r w:rsidR="00BF1009">
          <w:rPr>
            <w:noProof/>
            <w:webHidden/>
          </w:rPr>
          <w:tab/>
        </w:r>
        <w:r w:rsidR="00BF1009">
          <w:rPr>
            <w:noProof/>
            <w:webHidden/>
          </w:rPr>
          <w:fldChar w:fldCharType="begin"/>
        </w:r>
        <w:r w:rsidR="00BF1009">
          <w:rPr>
            <w:noProof/>
            <w:webHidden/>
          </w:rPr>
          <w:instrText xml:space="preserve"> PAGEREF _Toc151638620 \h </w:instrText>
        </w:r>
        <w:r w:rsidR="00BF1009">
          <w:rPr>
            <w:noProof/>
            <w:webHidden/>
          </w:rPr>
        </w:r>
        <w:r w:rsidR="00BF1009">
          <w:rPr>
            <w:noProof/>
            <w:webHidden/>
          </w:rPr>
          <w:fldChar w:fldCharType="separate"/>
        </w:r>
        <w:r w:rsidR="00B247B8">
          <w:rPr>
            <w:noProof/>
            <w:webHidden/>
          </w:rPr>
          <w:t>7</w:t>
        </w:r>
        <w:r w:rsidR="00BF1009">
          <w:rPr>
            <w:noProof/>
            <w:webHidden/>
          </w:rPr>
          <w:fldChar w:fldCharType="end"/>
        </w:r>
      </w:hyperlink>
      <w:r w:rsidR="00ED60C7">
        <w:rPr>
          <w:noProof/>
        </w:rPr>
        <w:t>2</w:t>
      </w:r>
    </w:p>
    <w:p w14:paraId="64761E83" w14:textId="25A7BFC6"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51638621" w:history="1">
        <w:r w:rsidR="00BF1009" w:rsidRPr="00D030FD">
          <w:rPr>
            <w:rStyle w:val="Hipervnculo"/>
            <w:noProof/>
          </w:rPr>
          <w:t>Figura  4</w:t>
        </w:r>
        <w:r w:rsidR="00BF1009" w:rsidRPr="00D030FD">
          <w:rPr>
            <w:rStyle w:val="Hipervnculo"/>
            <w:noProof/>
          </w:rPr>
          <w:noBreakHyphen/>
          <w:t xml:space="preserve">4 </w:t>
        </w:r>
        <w:r w:rsidR="008A511B" w:rsidRPr="008A511B">
          <w:rPr>
            <w:rStyle w:val="Hipervnculo"/>
            <w:noProof/>
          </w:rPr>
          <w:t>Imágenes de vehículos de lado</w:t>
        </w:r>
        <w:r w:rsidR="00BF1009">
          <w:rPr>
            <w:noProof/>
            <w:webHidden/>
          </w:rPr>
          <w:tab/>
        </w:r>
        <w:r w:rsidR="00BF1009">
          <w:rPr>
            <w:noProof/>
            <w:webHidden/>
          </w:rPr>
          <w:fldChar w:fldCharType="begin"/>
        </w:r>
        <w:r w:rsidR="00BF1009">
          <w:rPr>
            <w:noProof/>
            <w:webHidden/>
          </w:rPr>
          <w:instrText xml:space="preserve"> PAGEREF _Toc151638621 \h </w:instrText>
        </w:r>
        <w:r w:rsidR="00BF1009">
          <w:rPr>
            <w:noProof/>
            <w:webHidden/>
          </w:rPr>
        </w:r>
        <w:r w:rsidR="00BF1009">
          <w:rPr>
            <w:noProof/>
            <w:webHidden/>
          </w:rPr>
          <w:fldChar w:fldCharType="separate"/>
        </w:r>
        <w:r w:rsidR="00B247B8">
          <w:rPr>
            <w:noProof/>
            <w:webHidden/>
          </w:rPr>
          <w:t>7</w:t>
        </w:r>
        <w:r w:rsidR="00BF1009">
          <w:rPr>
            <w:noProof/>
            <w:webHidden/>
          </w:rPr>
          <w:fldChar w:fldCharType="end"/>
        </w:r>
      </w:hyperlink>
      <w:r w:rsidR="00ED60C7">
        <w:rPr>
          <w:noProof/>
        </w:rPr>
        <w:t>2</w:t>
      </w:r>
    </w:p>
    <w:p w14:paraId="227D7CB4" w14:textId="08863240"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22" w:history="1">
        <w:r w:rsidR="00BF1009" w:rsidRPr="00D030FD">
          <w:rPr>
            <w:rStyle w:val="Hipervnculo"/>
            <w:noProof/>
          </w:rPr>
          <w:t>Figura  4</w:t>
        </w:r>
        <w:r w:rsidR="00BF1009" w:rsidRPr="00D030FD">
          <w:rPr>
            <w:rStyle w:val="Hipervnculo"/>
            <w:noProof/>
          </w:rPr>
          <w:noBreakHyphen/>
          <w:t>5 Función load_images</w:t>
        </w:r>
        <w:r w:rsidR="00BF1009">
          <w:rPr>
            <w:noProof/>
            <w:webHidden/>
          </w:rPr>
          <w:tab/>
        </w:r>
        <w:r w:rsidR="00BF1009">
          <w:rPr>
            <w:noProof/>
            <w:webHidden/>
          </w:rPr>
          <w:fldChar w:fldCharType="begin"/>
        </w:r>
        <w:r w:rsidR="00BF1009">
          <w:rPr>
            <w:noProof/>
            <w:webHidden/>
          </w:rPr>
          <w:instrText xml:space="preserve"> PAGEREF _Toc151638622 \h </w:instrText>
        </w:r>
        <w:r w:rsidR="00BF1009">
          <w:rPr>
            <w:noProof/>
            <w:webHidden/>
          </w:rPr>
        </w:r>
        <w:r w:rsidR="00BF1009">
          <w:rPr>
            <w:noProof/>
            <w:webHidden/>
          </w:rPr>
          <w:fldChar w:fldCharType="separate"/>
        </w:r>
        <w:r w:rsidR="00B247B8">
          <w:rPr>
            <w:noProof/>
            <w:webHidden/>
          </w:rPr>
          <w:t>7</w:t>
        </w:r>
        <w:r w:rsidR="00BF1009">
          <w:rPr>
            <w:noProof/>
            <w:webHidden/>
          </w:rPr>
          <w:fldChar w:fldCharType="end"/>
        </w:r>
      </w:hyperlink>
      <w:r w:rsidR="00ED60C7">
        <w:rPr>
          <w:noProof/>
        </w:rPr>
        <w:t>2</w:t>
      </w:r>
    </w:p>
    <w:p w14:paraId="4325DB8F" w14:textId="59DD1C09"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51638623" w:history="1">
        <w:r w:rsidR="00BF1009" w:rsidRPr="00D030FD">
          <w:rPr>
            <w:rStyle w:val="Hipervnculo"/>
            <w:noProof/>
          </w:rPr>
          <w:t>Figura  4</w:t>
        </w:r>
        <w:r w:rsidR="00BF1009" w:rsidRPr="00D030FD">
          <w:rPr>
            <w:rStyle w:val="Hipervnculo"/>
            <w:noProof/>
          </w:rPr>
          <w:noBreakHyphen/>
          <w:t xml:space="preserve">6 </w:t>
        </w:r>
        <w:r w:rsidR="008A511B" w:rsidRPr="008A511B">
          <w:rPr>
            <w:rStyle w:val="Hipervnculo"/>
            <w:noProof/>
          </w:rPr>
          <w:t>Con blocksize (64,64), cellsize y blockstride (8,8), con solo 8x8 celdas no es suficiente para extraer las características de la imagen, por lo que el resultado es muy pobre</w:t>
        </w:r>
        <w:r w:rsidR="00BF1009" w:rsidRPr="00D030FD">
          <w:rPr>
            <w:rStyle w:val="Hipervnculo"/>
            <w:noProof/>
          </w:rPr>
          <w:t>.</w:t>
        </w:r>
        <w:r w:rsidR="00BF1009">
          <w:rPr>
            <w:noProof/>
            <w:webHidden/>
          </w:rPr>
          <w:tab/>
        </w:r>
        <w:r w:rsidR="00BF1009">
          <w:rPr>
            <w:noProof/>
            <w:webHidden/>
          </w:rPr>
          <w:fldChar w:fldCharType="begin"/>
        </w:r>
        <w:r w:rsidR="00BF1009">
          <w:rPr>
            <w:noProof/>
            <w:webHidden/>
          </w:rPr>
          <w:instrText xml:space="preserve"> PAGEREF _Toc151638623 \h </w:instrText>
        </w:r>
        <w:r w:rsidR="00BF1009">
          <w:rPr>
            <w:noProof/>
            <w:webHidden/>
          </w:rPr>
        </w:r>
        <w:r w:rsidR="00BF1009">
          <w:rPr>
            <w:noProof/>
            <w:webHidden/>
          </w:rPr>
          <w:fldChar w:fldCharType="separate"/>
        </w:r>
        <w:r w:rsidR="00B247B8">
          <w:rPr>
            <w:noProof/>
            <w:webHidden/>
          </w:rPr>
          <w:t>7</w:t>
        </w:r>
        <w:r w:rsidR="00BF1009">
          <w:rPr>
            <w:noProof/>
            <w:webHidden/>
          </w:rPr>
          <w:fldChar w:fldCharType="end"/>
        </w:r>
      </w:hyperlink>
      <w:r w:rsidR="00ED60C7">
        <w:rPr>
          <w:noProof/>
        </w:rPr>
        <w:t>4</w:t>
      </w:r>
    </w:p>
    <w:p w14:paraId="1E64D272" w14:textId="1B116267"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51638624" w:history="1">
        <w:r w:rsidR="00BF1009" w:rsidRPr="00D030FD">
          <w:rPr>
            <w:rStyle w:val="Hipervnculo"/>
            <w:noProof/>
          </w:rPr>
          <w:t>Figura  4</w:t>
        </w:r>
        <w:r w:rsidR="00BF1009" w:rsidRPr="00D030FD">
          <w:rPr>
            <w:rStyle w:val="Hipervnculo"/>
            <w:noProof/>
          </w:rPr>
          <w:noBreakHyphen/>
          <w:t xml:space="preserve">7 </w:t>
        </w:r>
        <w:r w:rsidR="008A511B" w:rsidRPr="008A511B">
          <w:rPr>
            <w:rStyle w:val="Hipervnculo"/>
            <w:noProof/>
          </w:rPr>
          <w:t>Con blocksize (64,64), cellsize y blockstride de (4,4)</w:t>
        </w:r>
        <w:r w:rsidR="00BF1009" w:rsidRPr="00D030FD">
          <w:rPr>
            <w:rStyle w:val="Hipervnculo"/>
            <w:noProof/>
          </w:rPr>
          <w:t>.</w:t>
        </w:r>
        <w:r w:rsidR="00BF1009">
          <w:rPr>
            <w:noProof/>
            <w:webHidden/>
          </w:rPr>
          <w:tab/>
        </w:r>
        <w:r w:rsidR="00BF1009">
          <w:rPr>
            <w:noProof/>
            <w:webHidden/>
          </w:rPr>
          <w:fldChar w:fldCharType="begin"/>
        </w:r>
        <w:r w:rsidR="00BF1009">
          <w:rPr>
            <w:noProof/>
            <w:webHidden/>
          </w:rPr>
          <w:instrText xml:space="preserve"> PAGEREF _Toc151638624 \h </w:instrText>
        </w:r>
        <w:r w:rsidR="00BF1009">
          <w:rPr>
            <w:noProof/>
            <w:webHidden/>
          </w:rPr>
        </w:r>
        <w:r w:rsidR="00BF1009">
          <w:rPr>
            <w:noProof/>
            <w:webHidden/>
          </w:rPr>
          <w:fldChar w:fldCharType="separate"/>
        </w:r>
        <w:r w:rsidR="00B247B8">
          <w:rPr>
            <w:noProof/>
            <w:webHidden/>
          </w:rPr>
          <w:t>7</w:t>
        </w:r>
        <w:r w:rsidR="00BF1009">
          <w:rPr>
            <w:noProof/>
            <w:webHidden/>
          </w:rPr>
          <w:fldChar w:fldCharType="end"/>
        </w:r>
      </w:hyperlink>
      <w:r w:rsidR="00ED60C7">
        <w:rPr>
          <w:noProof/>
        </w:rPr>
        <w:t>4</w:t>
      </w:r>
    </w:p>
    <w:p w14:paraId="1CEA1C8F" w14:textId="12035618"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51638625" w:history="1">
        <w:r w:rsidR="00BF1009" w:rsidRPr="00D030FD">
          <w:rPr>
            <w:rStyle w:val="Hipervnculo"/>
            <w:noProof/>
          </w:rPr>
          <w:t>Figura  4</w:t>
        </w:r>
        <w:r w:rsidR="00BF1009" w:rsidRPr="00D030FD">
          <w:rPr>
            <w:rStyle w:val="Hipervnculo"/>
            <w:noProof/>
          </w:rPr>
          <w:noBreakHyphen/>
          <w:t>8</w:t>
        </w:r>
        <w:r w:rsidR="008A511B" w:rsidRPr="008A511B">
          <w:rPr>
            <w:rStyle w:val="Hipervnculo"/>
            <w:noProof/>
          </w:rPr>
          <w:t xml:space="preserve"> Con filtro gaussiano (5,5)</w:t>
        </w:r>
        <w:r w:rsidR="00BF1009">
          <w:rPr>
            <w:noProof/>
            <w:webHidden/>
          </w:rPr>
          <w:tab/>
        </w:r>
        <w:r w:rsidR="00BF1009">
          <w:rPr>
            <w:noProof/>
            <w:webHidden/>
          </w:rPr>
          <w:fldChar w:fldCharType="begin"/>
        </w:r>
        <w:r w:rsidR="00BF1009">
          <w:rPr>
            <w:noProof/>
            <w:webHidden/>
          </w:rPr>
          <w:instrText xml:space="preserve"> PAGEREF _Toc151638625 \h </w:instrText>
        </w:r>
        <w:r w:rsidR="00BF1009">
          <w:rPr>
            <w:noProof/>
            <w:webHidden/>
          </w:rPr>
        </w:r>
        <w:r w:rsidR="00BF1009">
          <w:rPr>
            <w:noProof/>
            <w:webHidden/>
          </w:rPr>
          <w:fldChar w:fldCharType="separate"/>
        </w:r>
        <w:r w:rsidR="00B247B8">
          <w:rPr>
            <w:noProof/>
            <w:webHidden/>
          </w:rPr>
          <w:t>7</w:t>
        </w:r>
        <w:r w:rsidR="00BF1009">
          <w:rPr>
            <w:noProof/>
            <w:webHidden/>
          </w:rPr>
          <w:fldChar w:fldCharType="end"/>
        </w:r>
      </w:hyperlink>
      <w:r w:rsidR="00ED60C7">
        <w:rPr>
          <w:noProof/>
        </w:rPr>
        <w:t>4</w:t>
      </w:r>
    </w:p>
    <w:p w14:paraId="5C5655D1" w14:textId="1F8CDB8A"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51638626" w:history="1">
        <w:r w:rsidR="00BF1009" w:rsidRPr="00D030FD">
          <w:rPr>
            <w:rStyle w:val="Hipervnculo"/>
            <w:noProof/>
          </w:rPr>
          <w:t>Figura  4</w:t>
        </w:r>
        <w:r w:rsidR="00BF1009" w:rsidRPr="00D030FD">
          <w:rPr>
            <w:rStyle w:val="Hipervnculo"/>
            <w:noProof/>
          </w:rPr>
          <w:noBreakHyphen/>
          <w:t xml:space="preserve">9 </w:t>
        </w:r>
        <w:r w:rsidR="008A511B" w:rsidRPr="008A511B">
          <w:rPr>
            <w:rStyle w:val="Hipervnculo"/>
            <w:noProof/>
          </w:rPr>
          <w:t>Imagen del vehículo del simulador</w:t>
        </w:r>
        <w:r w:rsidR="00BF1009">
          <w:rPr>
            <w:noProof/>
            <w:webHidden/>
          </w:rPr>
          <w:tab/>
        </w:r>
        <w:r w:rsidR="00BF1009">
          <w:rPr>
            <w:noProof/>
            <w:webHidden/>
          </w:rPr>
          <w:fldChar w:fldCharType="begin"/>
        </w:r>
        <w:r w:rsidR="00BF1009">
          <w:rPr>
            <w:noProof/>
            <w:webHidden/>
          </w:rPr>
          <w:instrText xml:space="preserve"> PAGEREF _Toc151638626 \h </w:instrText>
        </w:r>
        <w:r w:rsidR="00BF1009">
          <w:rPr>
            <w:noProof/>
            <w:webHidden/>
          </w:rPr>
        </w:r>
        <w:r w:rsidR="00BF1009">
          <w:rPr>
            <w:noProof/>
            <w:webHidden/>
          </w:rPr>
          <w:fldChar w:fldCharType="separate"/>
        </w:r>
        <w:r w:rsidR="00B247B8">
          <w:rPr>
            <w:noProof/>
            <w:webHidden/>
          </w:rPr>
          <w:t>7</w:t>
        </w:r>
        <w:r w:rsidR="00BF1009">
          <w:rPr>
            <w:noProof/>
            <w:webHidden/>
          </w:rPr>
          <w:fldChar w:fldCharType="end"/>
        </w:r>
      </w:hyperlink>
      <w:r w:rsidR="00ED60C7">
        <w:rPr>
          <w:noProof/>
        </w:rPr>
        <w:t>4</w:t>
      </w:r>
    </w:p>
    <w:p w14:paraId="772711C8" w14:textId="15138CBB"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51638627" w:history="1">
        <w:r w:rsidR="00BF1009" w:rsidRPr="00D030FD">
          <w:rPr>
            <w:rStyle w:val="Hipervnculo"/>
            <w:noProof/>
          </w:rPr>
          <w:t>Figura  4</w:t>
        </w:r>
        <w:r w:rsidR="00BF1009" w:rsidRPr="00D030FD">
          <w:rPr>
            <w:rStyle w:val="Hipervnculo"/>
            <w:noProof/>
          </w:rPr>
          <w:noBreakHyphen/>
          <w:t xml:space="preserve">10 </w:t>
        </w:r>
        <w:r w:rsidR="008A511B" w:rsidRPr="008A511B">
          <w:rPr>
            <w:rStyle w:val="Hipervnculo"/>
            <w:noProof/>
          </w:rPr>
          <w:t>HOG features de un árbol</w:t>
        </w:r>
        <w:r w:rsidR="00BF1009">
          <w:rPr>
            <w:noProof/>
            <w:webHidden/>
          </w:rPr>
          <w:tab/>
        </w:r>
        <w:r w:rsidR="00BF1009">
          <w:rPr>
            <w:noProof/>
            <w:webHidden/>
          </w:rPr>
          <w:fldChar w:fldCharType="begin"/>
        </w:r>
        <w:r w:rsidR="00BF1009">
          <w:rPr>
            <w:noProof/>
            <w:webHidden/>
          </w:rPr>
          <w:instrText xml:space="preserve"> PAGEREF _Toc151638627 \h </w:instrText>
        </w:r>
        <w:r w:rsidR="00BF1009">
          <w:rPr>
            <w:noProof/>
            <w:webHidden/>
          </w:rPr>
        </w:r>
        <w:r w:rsidR="00BF1009">
          <w:rPr>
            <w:noProof/>
            <w:webHidden/>
          </w:rPr>
          <w:fldChar w:fldCharType="separate"/>
        </w:r>
        <w:r w:rsidR="00B247B8">
          <w:rPr>
            <w:noProof/>
            <w:webHidden/>
          </w:rPr>
          <w:t>7</w:t>
        </w:r>
        <w:r w:rsidR="00BF1009">
          <w:rPr>
            <w:noProof/>
            <w:webHidden/>
          </w:rPr>
          <w:fldChar w:fldCharType="end"/>
        </w:r>
      </w:hyperlink>
      <w:r w:rsidR="00ED60C7">
        <w:rPr>
          <w:noProof/>
        </w:rPr>
        <w:t>4</w:t>
      </w:r>
    </w:p>
    <w:p w14:paraId="30E22436" w14:textId="2BA9FB1F"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28" w:history="1">
        <w:r w:rsidR="00BF1009" w:rsidRPr="00D030FD">
          <w:rPr>
            <w:rStyle w:val="Hipervnculo"/>
            <w:noProof/>
          </w:rPr>
          <w:t>Figura  4</w:t>
        </w:r>
        <w:r w:rsidR="00BF1009" w:rsidRPr="00D030FD">
          <w:rPr>
            <w:rStyle w:val="Hipervnculo"/>
            <w:noProof/>
          </w:rPr>
          <w:noBreakHyphen/>
          <w:t>11</w:t>
        </w:r>
        <w:r w:rsidR="008A511B" w:rsidRPr="008A511B">
          <w:t xml:space="preserve"> </w:t>
        </w:r>
        <w:r w:rsidR="008A511B" w:rsidRPr="008A511B">
          <w:rPr>
            <w:rStyle w:val="Hipervnculo"/>
            <w:noProof/>
          </w:rPr>
          <w:t>HOG features de la carretera</w:t>
        </w:r>
        <w:r w:rsidR="00BF1009">
          <w:rPr>
            <w:noProof/>
            <w:webHidden/>
          </w:rPr>
          <w:tab/>
        </w:r>
        <w:r w:rsidR="00BF1009">
          <w:rPr>
            <w:noProof/>
            <w:webHidden/>
          </w:rPr>
          <w:fldChar w:fldCharType="begin"/>
        </w:r>
        <w:r w:rsidR="00BF1009">
          <w:rPr>
            <w:noProof/>
            <w:webHidden/>
          </w:rPr>
          <w:instrText xml:space="preserve"> PAGEREF _Toc151638628 \h </w:instrText>
        </w:r>
        <w:r w:rsidR="00BF1009">
          <w:rPr>
            <w:noProof/>
            <w:webHidden/>
          </w:rPr>
        </w:r>
        <w:r w:rsidR="00BF1009">
          <w:rPr>
            <w:noProof/>
            <w:webHidden/>
          </w:rPr>
          <w:fldChar w:fldCharType="separate"/>
        </w:r>
        <w:r w:rsidR="00B247B8">
          <w:rPr>
            <w:noProof/>
            <w:webHidden/>
          </w:rPr>
          <w:t>7</w:t>
        </w:r>
        <w:r w:rsidR="00BF1009">
          <w:rPr>
            <w:noProof/>
            <w:webHidden/>
          </w:rPr>
          <w:fldChar w:fldCharType="end"/>
        </w:r>
      </w:hyperlink>
      <w:r w:rsidR="00ED60C7">
        <w:rPr>
          <w:noProof/>
        </w:rPr>
        <w:t>4</w:t>
      </w:r>
    </w:p>
    <w:p w14:paraId="6E93FD83" w14:textId="0EBC0AD0"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29" w:history="1">
        <w:r w:rsidR="00BF1009" w:rsidRPr="00D030FD">
          <w:rPr>
            <w:rStyle w:val="Hipervnculo"/>
            <w:noProof/>
          </w:rPr>
          <w:t>Figura  4</w:t>
        </w:r>
        <w:r w:rsidR="00BF1009" w:rsidRPr="00D030FD">
          <w:rPr>
            <w:rStyle w:val="Hipervnculo"/>
            <w:noProof/>
          </w:rPr>
          <w:noBreakHyphen/>
          <w:t>12 Función computehogs, extrae los descriptores de todas las imágenes</w:t>
        </w:r>
        <w:r w:rsidR="00BF1009">
          <w:rPr>
            <w:noProof/>
            <w:webHidden/>
          </w:rPr>
          <w:tab/>
        </w:r>
        <w:r w:rsidR="00BF1009">
          <w:rPr>
            <w:noProof/>
            <w:webHidden/>
          </w:rPr>
          <w:fldChar w:fldCharType="begin"/>
        </w:r>
        <w:r w:rsidR="00BF1009">
          <w:rPr>
            <w:noProof/>
            <w:webHidden/>
          </w:rPr>
          <w:instrText xml:space="preserve"> PAGEREF _Toc151638629 \h </w:instrText>
        </w:r>
        <w:r w:rsidR="00BF1009">
          <w:rPr>
            <w:noProof/>
            <w:webHidden/>
          </w:rPr>
        </w:r>
        <w:r w:rsidR="00BF1009">
          <w:rPr>
            <w:noProof/>
            <w:webHidden/>
          </w:rPr>
          <w:fldChar w:fldCharType="separate"/>
        </w:r>
        <w:r w:rsidR="00B247B8">
          <w:rPr>
            <w:noProof/>
            <w:webHidden/>
          </w:rPr>
          <w:t>7</w:t>
        </w:r>
        <w:r w:rsidR="00BF1009">
          <w:rPr>
            <w:noProof/>
            <w:webHidden/>
          </w:rPr>
          <w:fldChar w:fldCharType="end"/>
        </w:r>
      </w:hyperlink>
      <w:r w:rsidR="00ED60C7">
        <w:rPr>
          <w:noProof/>
        </w:rPr>
        <w:t>5</w:t>
      </w:r>
    </w:p>
    <w:p w14:paraId="3E7178E2" w14:textId="3605457F"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30" w:history="1">
        <w:r w:rsidR="00BF1009" w:rsidRPr="00D030FD">
          <w:rPr>
            <w:rStyle w:val="Hipervnculo"/>
            <w:noProof/>
          </w:rPr>
          <w:t>Figura  4</w:t>
        </w:r>
        <w:r w:rsidR="00BF1009" w:rsidRPr="00D030FD">
          <w:rPr>
            <w:rStyle w:val="Hipervnculo"/>
            <w:noProof/>
          </w:rPr>
          <w:noBreakHyphen/>
          <w:t>13 Código de la función convert_to_ml, mismo propuesto en los ejemplos de opencv</w:t>
        </w:r>
        <w:r w:rsidR="00BF1009">
          <w:rPr>
            <w:noProof/>
            <w:webHidden/>
          </w:rPr>
          <w:tab/>
        </w:r>
        <w:r w:rsidR="00ED60C7">
          <w:rPr>
            <w:noProof/>
            <w:webHidden/>
          </w:rPr>
          <w:t>76</w:t>
        </w:r>
      </w:hyperlink>
    </w:p>
    <w:p w14:paraId="22375E54" w14:textId="36253363"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31" w:history="1">
        <w:r w:rsidR="00BF1009" w:rsidRPr="00D030FD">
          <w:rPr>
            <w:rStyle w:val="Hipervnculo"/>
            <w:noProof/>
          </w:rPr>
          <w:t>Figura  4</w:t>
        </w:r>
        <w:r w:rsidR="00BF1009" w:rsidRPr="00D030FD">
          <w:rPr>
            <w:rStyle w:val="Hipervnculo"/>
            <w:noProof/>
          </w:rPr>
          <w:noBreakHyphen/>
          <w:t xml:space="preserve">14 Entrenamiento de </w:t>
        </w:r>
        <w:r w:rsidR="006C206F">
          <w:rPr>
            <w:rStyle w:val="Hipervnculo"/>
            <w:noProof/>
          </w:rPr>
          <w:t>SVM</w:t>
        </w:r>
        <w:r w:rsidR="00BF1009" w:rsidRPr="00D030FD">
          <w:rPr>
            <w:rStyle w:val="Hipervnculo"/>
            <w:noProof/>
          </w:rPr>
          <w:t xml:space="preserve"> con trainauto</w:t>
        </w:r>
        <w:r w:rsidR="00BF1009">
          <w:rPr>
            <w:noProof/>
            <w:webHidden/>
          </w:rPr>
          <w:tab/>
        </w:r>
        <w:r w:rsidR="00ED60C7">
          <w:rPr>
            <w:noProof/>
            <w:webHidden/>
          </w:rPr>
          <w:t>77</w:t>
        </w:r>
      </w:hyperlink>
    </w:p>
    <w:p w14:paraId="412A8964" w14:textId="76E273DF"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51638632" w:history="1">
        <w:r w:rsidR="00BF1009" w:rsidRPr="00D030FD">
          <w:rPr>
            <w:rStyle w:val="Hipervnculo"/>
            <w:noProof/>
          </w:rPr>
          <w:t>Figura  4</w:t>
        </w:r>
        <w:r w:rsidR="00BF1009" w:rsidRPr="00D030FD">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w:t>
        </w:r>
        <w:r w:rsidR="00BF1009">
          <w:rPr>
            <w:noProof/>
            <w:webHidden/>
          </w:rPr>
          <w:tab/>
        </w:r>
        <w:r w:rsidR="00ED60C7">
          <w:rPr>
            <w:noProof/>
            <w:webHidden/>
          </w:rPr>
          <w:t>7</w:t>
        </w:r>
        <w:r w:rsidR="00BF1009">
          <w:rPr>
            <w:noProof/>
            <w:webHidden/>
          </w:rPr>
          <w:fldChar w:fldCharType="begin"/>
        </w:r>
        <w:r w:rsidR="00BF1009">
          <w:rPr>
            <w:noProof/>
            <w:webHidden/>
          </w:rPr>
          <w:instrText xml:space="preserve"> PAGEREF _Toc151638632 \h </w:instrText>
        </w:r>
        <w:r w:rsidR="00BF1009">
          <w:rPr>
            <w:noProof/>
            <w:webHidden/>
          </w:rPr>
        </w:r>
        <w:r w:rsidR="00BF1009">
          <w:rPr>
            <w:noProof/>
            <w:webHidden/>
          </w:rPr>
          <w:fldChar w:fldCharType="separate"/>
        </w:r>
        <w:r w:rsidR="00B247B8">
          <w:rPr>
            <w:noProof/>
            <w:webHidden/>
          </w:rPr>
          <w:t>8</w:t>
        </w:r>
        <w:r w:rsidR="00BF1009">
          <w:rPr>
            <w:noProof/>
            <w:webHidden/>
          </w:rPr>
          <w:fldChar w:fldCharType="end"/>
        </w:r>
      </w:hyperlink>
    </w:p>
    <w:p w14:paraId="17E5A91B" w14:textId="2E73C899"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33" w:history="1">
        <w:r w:rsidR="00BF1009" w:rsidRPr="00D030FD">
          <w:rPr>
            <w:rStyle w:val="Hipervnculo"/>
            <w:noProof/>
          </w:rPr>
          <w:t>Figura  4</w:t>
        </w:r>
        <w:r w:rsidR="00BF1009" w:rsidRPr="00D030FD">
          <w:rPr>
            <w:rStyle w:val="Hipervnculo"/>
            <w:noProof/>
          </w:rPr>
          <w:noBreakHyphen/>
          <w:t>16 Imagen de la parte de entrenamiento en opencv 2.4 usando train</w:t>
        </w:r>
        <w:r w:rsidR="00BF1009">
          <w:rPr>
            <w:noProof/>
            <w:webHidden/>
          </w:rPr>
          <w:tab/>
        </w:r>
        <w:r w:rsidR="00BF1009">
          <w:rPr>
            <w:noProof/>
            <w:webHidden/>
          </w:rPr>
          <w:fldChar w:fldCharType="begin"/>
        </w:r>
        <w:r w:rsidR="00BF1009">
          <w:rPr>
            <w:noProof/>
            <w:webHidden/>
          </w:rPr>
          <w:instrText xml:space="preserve"> PAGEREF _Toc151638633 \h </w:instrText>
        </w:r>
        <w:r w:rsidR="00BF1009">
          <w:rPr>
            <w:noProof/>
            <w:webHidden/>
          </w:rPr>
        </w:r>
        <w:r w:rsidR="00BF1009">
          <w:rPr>
            <w:noProof/>
            <w:webHidden/>
          </w:rPr>
          <w:fldChar w:fldCharType="separate"/>
        </w:r>
        <w:r w:rsidR="00B247B8">
          <w:rPr>
            <w:noProof/>
            <w:webHidden/>
          </w:rPr>
          <w:t>8</w:t>
        </w:r>
        <w:r w:rsidR="00BF1009">
          <w:rPr>
            <w:noProof/>
            <w:webHidden/>
          </w:rPr>
          <w:fldChar w:fldCharType="end"/>
        </w:r>
      </w:hyperlink>
      <w:r w:rsidR="00ED60C7">
        <w:rPr>
          <w:noProof/>
        </w:rPr>
        <w:t>0</w:t>
      </w:r>
    </w:p>
    <w:p w14:paraId="60953A3D" w14:textId="721C7511"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51638634" w:history="1">
        <w:r w:rsidR="00BF1009" w:rsidRPr="00D030FD">
          <w:rPr>
            <w:rStyle w:val="Hipervnculo"/>
            <w:noProof/>
          </w:rPr>
          <w:t>Figura  4</w:t>
        </w:r>
        <w:r w:rsidR="00BF1009" w:rsidRPr="00D030FD">
          <w:rPr>
            <w:rStyle w:val="Hipervnculo"/>
            <w:noProof/>
          </w:rPr>
          <w:noBreakHyphen/>
          <w:t>17 Imagen de la función main, la configuración inicial, hasta el inicio del ciclo</w:t>
        </w:r>
        <w:r w:rsidR="00BF1009">
          <w:rPr>
            <w:noProof/>
            <w:webHidden/>
          </w:rPr>
          <w:tab/>
        </w:r>
        <w:r w:rsidR="00BF1009">
          <w:rPr>
            <w:noProof/>
            <w:webHidden/>
          </w:rPr>
          <w:fldChar w:fldCharType="begin"/>
        </w:r>
        <w:r w:rsidR="00BF1009">
          <w:rPr>
            <w:noProof/>
            <w:webHidden/>
          </w:rPr>
          <w:instrText xml:space="preserve"> PAGEREF _Toc151638634 \h </w:instrText>
        </w:r>
        <w:r w:rsidR="00BF1009">
          <w:rPr>
            <w:noProof/>
            <w:webHidden/>
          </w:rPr>
        </w:r>
        <w:r w:rsidR="00BF1009">
          <w:rPr>
            <w:noProof/>
            <w:webHidden/>
          </w:rPr>
          <w:fldChar w:fldCharType="separate"/>
        </w:r>
        <w:r w:rsidR="00B247B8">
          <w:rPr>
            <w:noProof/>
            <w:webHidden/>
          </w:rPr>
          <w:t>8</w:t>
        </w:r>
        <w:r w:rsidR="00BF1009">
          <w:rPr>
            <w:noProof/>
            <w:webHidden/>
          </w:rPr>
          <w:fldChar w:fldCharType="end"/>
        </w:r>
      </w:hyperlink>
      <w:r w:rsidR="00ED60C7">
        <w:rPr>
          <w:noProof/>
        </w:rPr>
        <w:t>3</w:t>
      </w:r>
    </w:p>
    <w:p w14:paraId="57E8104C" w14:textId="338D11D5"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35" w:history="1">
        <w:r w:rsidR="00BF1009" w:rsidRPr="00D030FD">
          <w:rPr>
            <w:rStyle w:val="Hipervnculo"/>
            <w:noProof/>
          </w:rPr>
          <w:t>Figura  4</w:t>
        </w:r>
        <w:r w:rsidR="00BF1009" w:rsidRPr="00D030FD">
          <w:rPr>
            <w:rStyle w:val="Hipervnculo"/>
            <w:noProof/>
          </w:rPr>
          <w:noBreakHyphen/>
          <w:t>18 Ejemplos de falsos negativos</w:t>
        </w:r>
        <w:r w:rsidR="00BF1009">
          <w:rPr>
            <w:noProof/>
            <w:webHidden/>
          </w:rPr>
          <w:tab/>
        </w:r>
      </w:hyperlink>
      <w:r w:rsidR="00ED60C7">
        <w:rPr>
          <w:noProof/>
        </w:rPr>
        <w:t>86</w:t>
      </w:r>
    </w:p>
    <w:p w14:paraId="7CC62127" w14:textId="4D3DAC48"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51638636" w:history="1">
        <w:r w:rsidR="00BF1009" w:rsidRPr="00D030FD">
          <w:rPr>
            <w:rStyle w:val="Hipervnculo"/>
            <w:noProof/>
          </w:rPr>
          <w:t>Figura  4</w:t>
        </w:r>
        <w:r w:rsidR="00BF1009" w:rsidRPr="00D030FD">
          <w:rPr>
            <w:rStyle w:val="Hipervnculo"/>
            <w:noProof/>
          </w:rPr>
          <w:noBreakHyphen/>
          <w:t>19 Fragmento del código para detectar sobre una región</w:t>
        </w:r>
        <w:r w:rsidR="00BF1009">
          <w:rPr>
            <w:noProof/>
            <w:webHidden/>
          </w:rPr>
          <w:tab/>
        </w:r>
        <w:r w:rsidR="00ED60C7">
          <w:rPr>
            <w:noProof/>
            <w:webHidden/>
          </w:rPr>
          <w:t>8</w:t>
        </w:r>
        <w:r w:rsidR="00BF1009">
          <w:rPr>
            <w:noProof/>
            <w:webHidden/>
          </w:rPr>
          <w:fldChar w:fldCharType="begin"/>
        </w:r>
        <w:r w:rsidR="00BF1009">
          <w:rPr>
            <w:noProof/>
            <w:webHidden/>
          </w:rPr>
          <w:instrText xml:space="preserve"> PAGEREF _Toc151638636 \h </w:instrText>
        </w:r>
        <w:r w:rsidR="00BF1009">
          <w:rPr>
            <w:noProof/>
            <w:webHidden/>
          </w:rPr>
        </w:r>
        <w:r w:rsidR="00BF1009">
          <w:rPr>
            <w:noProof/>
            <w:webHidden/>
          </w:rPr>
          <w:fldChar w:fldCharType="separate"/>
        </w:r>
        <w:r w:rsidR="00B247B8">
          <w:rPr>
            <w:noProof/>
            <w:webHidden/>
          </w:rPr>
          <w:t>9</w:t>
        </w:r>
        <w:r w:rsidR="00BF1009">
          <w:rPr>
            <w:noProof/>
            <w:webHidden/>
          </w:rPr>
          <w:fldChar w:fldCharType="end"/>
        </w:r>
      </w:hyperlink>
    </w:p>
    <w:p w14:paraId="57F2C46F" w14:textId="7682E9E2"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51638637" w:history="1">
        <w:r w:rsidR="00BF1009" w:rsidRPr="00D030FD">
          <w:rPr>
            <w:rStyle w:val="Hipervnculo"/>
            <w:noProof/>
          </w:rPr>
          <w:t>Figura  4</w:t>
        </w:r>
        <w:r w:rsidR="00BF1009" w:rsidRPr="00D030FD">
          <w:rPr>
            <w:rStyle w:val="Hipervnculo"/>
            <w:noProof/>
          </w:rPr>
          <w:noBreakHyphen/>
          <w:t>20 measurementnoisecov de 0.01</w:t>
        </w:r>
        <w:r w:rsidR="00BF1009">
          <w:rPr>
            <w:noProof/>
            <w:webHidden/>
          </w:rPr>
          <w:tab/>
        </w:r>
        <w:r w:rsidR="00BF1009">
          <w:rPr>
            <w:noProof/>
            <w:webHidden/>
          </w:rPr>
          <w:fldChar w:fldCharType="begin"/>
        </w:r>
        <w:r w:rsidR="00BF1009">
          <w:rPr>
            <w:noProof/>
            <w:webHidden/>
          </w:rPr>
          <w:instrText xml:space="preserve"> PAGEREF _Toc151638637 \h </w:instrText>
        </w:r>
        <w:r w:rsidR="00BF1009">
          <w:rPr>
            <w:noProof/>
            <w:webHidden/>
          </w:rPr>
        </w:r>
        <w:r w:rsidR="00BF1009">
          <w:rPr>
            <w:noProof/>
            <w:webHidden/>
          </w:rPr>
          <w:fldChar w:fldCharType="separate"/>
        </w:r>
        <w:r w:rsidR="00B247B8">
          <w:rPr>
            <w:noProof/>
            <w:webHidden/>
          </w:rPr>
          <w:t>9</w:t>
        </w:r>
        <w:r w:rsidR="00BF1009">
          <w:rPr>
            <w:noProof/>
            <w:webHidden/>
          </w:rPr>
          <w:fldChar w:fldCharType="end"/>
        </w:r>
      </w:hyperlink>
      <w:r w:rsidR="00ED60C7">
        <w:rPr>
          <w:noProof/>
        </w:rPr>
        <w:t>3</w:t>
      </w:r>
    </w:p>
    <w:p w14:paraId="1766CC7D" w14:textId="78C485CF"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51638638" w:history="1">
        <w:r w:rsidR="00BF1009" w:rsidRPr="00D030FD">
          <w:rPr>
            <w:rStyle w:val="Hipervnculo"/>
            <w:noProof/>
          </w:rPr>
          <w:t>Figura  4</w:t>
        </w:r>
        <w:r w:rsidR="00BF1009" w:rsidRPr="00D030FD">
          <w:rPr>
            <w:rStyle w:val="Hipervnculo"/>
            <w:noProof/>
          </w:rPr>
          <w:noBreakHyphen/>
          <w:t>21 mesasurementnoisecov de 0.1</w:t>
        </w:r>
        <w:r w:rsidR="00BF1009">
          <w:rPr>
            <w:noProof/>
            <w:webHidden/>
          </w:rPr>
          <w:tab/>
        </w:r>
        <w:r w:rsidR="00BF1009">
          <w:rPr>
            <w:noProof/>
            <w:webHidden/>
          </w:rPr>
          <w:fldChar w:fldCharType="begin"/>
        </w:r>
        <w:r w:rsidR="00BF1009">
          <w:rPr>
            <w:noProof/>
            <w:webHidden/>
          </w:rPr>
          <w:instrText xml:space="preserve"> PAGEREF _Toc151638638 \h </w:instrText>
        </w:r>
        <w:r w:rsidR="00BF1009">
          <w:rPr>
            <w:noProof/>
            <w:webHidden/>
          </w:rPr>
        </w:r>
        <w:r w:rsidR="00BF1009">
          <w:rPr>
            <w:noProof/>
            <w:webHidden/>
          </w:rPr>
          <w:fldChar w:fldCharType="separate"/>
        </w:r>
        <w:r w:rsidR="00B247B8">
          <w:rPr>
            <w:noProof/>
            <w:webHidden/>
          </w:rPr>
          <w:t>9</w:t>
        </w:r>
        <w:r w:rsidR="00BF1009">
          <w:rPr>
            <w:noProof/>
            <w:webHidden/>
          </w:rPr>
          <w:fldChar w:fldCharType="end"/>
        </w:r>
      </w:hyperlink>
      <w:r w:rsidR="00ED60C7">
        <w:rPr>
          <w:noProof/>
        </w:rPr>
        <w:t>3</w:t>
      </w:r>
    </w:p>
    <w:p w14:paraId="5DBF9C0B" w14:textId="242AB834"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39" w:history="1">
        <w:r w:rsidR="00BF1009" w:rsidRPr="00D030FD">
          <w:rPr>
            <w:rStyle w:val="Hipervnculo"/>
            <w:noProof/>
          </w:rPr>
          <w:t>Figura  4</w:t>
        </w:r>
        <w:r w:rsidR="00BF1009" w:rsidRPr="00D030FD">
          <w:rPr>
            <w:rStyle w:val="Hipervnculo"/>
            <w:noProof/>
          </w:rPr>
          <w:noBreakHyphen/>
          <w:t>22 measurementnoisecov de 0.001</w:t>
        </w:r>
        <w:r w:rsidR="00BF1009">
          <w:rPr>
            <w:noProof/>
            <w:webHidden/>
          </w:rPr>
          <w:tab/>
        </w:r>
        <w:r w:rsidR="00BF1009">
          <w:rPr>
            <w:noProof/>
            <w:webHidden/>
          </w:rPr>
          <w:fldChar w:fldCharType="begin"/>
        </w:r>
        <w:r w:rsidR="00BF1009">
          <w:rPr>
            <w:noProof/>
            <w:webHidden/>
          </w:rPr>
          <w:instrText xml:space="preserve"> PAGEREF _Toc151638639 \h </w:instrText>
        </w:r>
        <w:r w:rsidR="00BF1009">
          <w:rPr>
            <w:noProof/>
            <w:webHidden/>
          </w:rPr>
        </w:r>
        <w:r w:rsidR="00BF1009">
          <w:rPr>
            <w:noProof/>
            <w:webHidden/>
          </w:rPr>
          <w:fldChar w:fldCharType="separate"/>
        </w:r>
        <w:r w:rsidR="00B247B8">
          <w:rPr>
            <w:noProof/>
            <w:webHidden/>
          </w:rPr>
          <w:t>9</w:t>
        </w:r>
        <w:r w:rsidR="00BF1009">
          <w:rPr>
            <w:noProof/>
            <w:webHidden/>
          </w:rPr>
          <w:fldChar w:fldCharType="end"/>
        </w:r>
      </w:hyperlink>
      <w:r w:rsidR="00ED60C7">
        <w:rPr>
          <w:noProof/>
        </w:rPr>
        <w:t>4</w:t>
      </w:r>
    </w:p>
    <w:p w14:paraId="1AD23A86" w14:textId="341EC043"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51638640" w:history="1">
        <w:r w:rsidR="00BF1009" w:rsidRPr="00D030FD">
          <w:rPr>
            <w:rStyle w:val="Hipervnculo"/>
            <w:noProof/>
          </w:rPr>
          <w:t>Figura  4</w:t>
        </w:r>
        <w:r w:rsidR="00BF1009" w:rsidRPr="00D030FD">
          <w:rPr>
            <w:rStyle w:val="Hipervnculo"/>
            <w:noProof/>
          </w:rPr>
          <w:noBreakHyphen/>
          <w:t>23 Con processnoisecov de 0.00005, los puntos azules reaccionan más lento a los cambios</w:t>
        </w:r>
        <w:r w:rsidR="00BF1009">
          <w:rPr>
            <w:noProof/>
            <w:webHidden/>
          </w:rPr>
          <w:tab/>
        </w:r>
        <w:r w:rsidR="00BF1009">
          <w:rPr>
            <w:noProof/>
            <w:webHidden/>
          </w:rPr>
          <w:fldChar w:fldCharType="begin"/>
        </w:r>
        <w:r w:rsidR="00BF1009">
          <w:rPr>
            <w:noProof/>
            <w:webHidden/>
          </w:rPr>
          <w:instrText xml:space="preserve"> PAGEREF _Toc151638640 \h </w:instrText>
        </w:r>
        <w:r w:rsidR="00BF1009">
          <w:rPr>
            <w:noProof/>
            <w:webHidden/>
          </w:rPr>
        </w:r>
        <w:r w:rsidR="00BF1009">
          <w:rPr>
            <w:noProof/>
            <w:webHidden/>
          </w:rPr>
          <w:fldChar w:fldCharType="separate"/>
        </w:r>
        <w:r w:rsidR="00B247B8">
          <w:rPr>
            <w:noProof/>
            <w:webHidden/>
          </w:rPr>
          <w:t>9</w:t>
        </w:r>
        <w:r w:rsidR="00BF1009">
          <w:rPr>
            <w:noProof/>
            <w:webHidden/>
          </w:rPr>
          <w:fldChar w:fldCharType="end"/>
        </w:r>
      </w:hyperlink>
      <w:r w:rsidR="00ED60C7">
        <w:rPr>
          <w:noProof/>
        </w:rPr>
        <w:t>4</w:t>
      </w:r>
    </w:p>
    <w:p w14:paraId="0E1BE912" w14:textId="3480D428"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51638641" w:history="1">
        <w:r w:rsidR="00BF1009" w:rsidRPr="00D030FD">
          <w:rPr>
            <w:rStyle w:val="Hipervnculo"/>
            <w:noProof/>
          </w:rPr>
          <w:t>Figura  4</w:t>
        </w:r>
        <w:r w:rsidR="00BF1009" w:rsidRPr="00D030FD">
          <w:rPr>
            <w:rStyle w:val="Hipervnculo"/>
            <w:noProof/>
          </w:rPr>
          <w:noBreakHyphen/>
          <w:t>24 Con processnoisecov de 0.5, los puntos azules reaccionan más rápido y como consecuencia se disparan</w:t>
        </w:r>
        <w:r w:rsidR="00BF1009">
          <w:rPr>
            <w:noProof/>
            <w:webHidden/>
          </w:rPr>
          <w:tab/>
        </w:r>
        <w:r w:rsidR="00BF1009">
          <w:rPr>
            <w:noProof/>
            <w:webHidden/>
          </w:rPr>
          <w:fldChar w:fldCharType="begin"/>
        </w:r>
        <w:r w:rsidR="00BF1009">
          <w:rPr>
            <w:noProof/>
            <w:webHidden/>
          </w:rPr>
          <w:instrText xml:space="preserve"> PAGEREF _Toc151638641 \h </w:instrText>
        </w:r>
        <w:r w:rsidR="00BF1009">
          <w:rPr>
            <w:noProof/>
            <w:webHidden/>
          </w:rPr>
        </w:r>
        <w:r w:rsidR="00BF1009">
          <w:rPr>
            <w:noProof/>
            <w:webHidden/>
          </w:rPr>
          <w:fldChar w:fldCharType="separate"/>
        </w:r>
        <w:r w:rsidR="00B247B8">
          <w:rPr>
            <w:noProof/>
            <w:webHidden/>
          </w:rPr>
          <w:t>9</w:t>
        </w:r>
        <w:r w:rsidR="00BF1009">
          <w:rPr>
            <w:noProof/>
            <w:webHidden/>
          </w:rPr>
          <w:fldChar w:fldCharType="end"/>
        </w:r>
      </w:hyperlink>
      <w:r w:rsidR="00ED60C7">
        <w:rPr>
          <w:noProof/>
        </w:rPr>
        <w:t>4</w:t>
      </w:r>
    </w:p>
    <w:p w14:paraId="5FC90877" w14:textId="3CDF2F01"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51638642" w:history="1">
        <w:r w:rsidR="00BF1009" w:rsidRPr="00D030FD">
          <w:rPr>
            <w:rStyle w:val="Hipervnculo"/>
            <w:noProof/>
          </w:rPr>
          <w:t>Figura  4</w:t>
        </w:r>
        <w:r w:rsidR="00BF1009" w:rsidRPr="00D030FD">
          <w:rPr>
            <w:rStyle w:val="Hipervnculo"/>
            <w:noProof/>
          </w:rPr>
          <w:noBreakHyphen/>
          <w:t>25 Código completo para crear el filtro de Kalman</w:t>
        </w:r>
        <w:r w:rsidR="00BF1009">
          <w:rPr>
            <w:noProof/>
            <w:webHidden/>
          </w:rPr>
          <w:tab/>
        </w:r>
        <w:r w:rsidR="00BF1009">
          <w:rPr>
            <w:noProof/>
            <w:webHidden/>
          </w:rPr>
          <w:fldChar w:fldCharType="begin"/>
        </w:r>
        <w:r w:rsidR="00BF1009">
          <w:rPr>
            <w:noProof/>
            <w:webHidden/>
          </w:rPr>
          <w:instrText xml:space="preserve"> PAGEREF _Toc151638642 \h </w:instrText>
        </w:r>
        <w:r w:rsidR="00BF1009">
          <w:rPr>
            <w:noProof/>
            <w:webHidden/>
          </w:rPr>
        </w:r>
        <w:r w:rsidR="00BF1009">
          <w:rPr>
            <w:noProof/>
            <w:webHidden/>
          </w:rPr>
          <w:fldChar w:fldCharType="separate"/>
        </w:r>
        <w:r w:rsidR="00B247B8">
          <w:rPr>
            <w:noProof/>
            <w:webHidden/>
          </w:rPr>
          <w:t>9</w:t>
        </w:r>
        <w:r w:rsidR="00BF1009">
          <w:rPr>
            <w:noProof/>
            <w:webHidden/>
          </w:rPr>
          <w:fldChar w:fldCharType="end"/>
        </w:r>
      </w:hyperlink>
      <w:r w:rsidR="00ED60C7">
        <w:rPr>
          <w:noProof/>
        </w:rPr>
        <w:t>5</w:t>
      </w:r>
    </w:p>
    <w:p w14:paraId="3E56AE86" w14:textId="65C2F305" w:rsidR="00BF1009" w:rsidRDefault="00000000">
      <w:pPr>
        <w:pStyle w:val="Tabladeilustraciones"/>
        <w:tabs>
          <w:tab w:val="right" w:leader="dot" w:pos="8827"/>
        </w:tabs>
        <w:rPr>
          <w:noProof/>
        </w:rPr>
      </w:pPr>
      <w:hyperlink w:anchor="_Toc151638643" w:history="1">
        <w:r w:rsidR="00BF1009" w:rsidRPr="00D030FD">
          <w:rPr>
            <w:rStyle w:val="Hipervnculo"/>
            <w:noProof/>
          </w:rPr>
          <w:t>Figura  4</w:t>
        </w:r>
        <w:r w:rsidR="00BF1009" w:rsidRPr="00D030FD">
          <w:rPr>
            <w:rStyle w:val="Hipervnculo"/>
            <w:noProof/>
          </w:rPr>
          <w:noBreakHyphen/>
          <w:t>26 Código para hacer la predicción y corrección</w:t>
        </w:r>
        <w:r w:rsidR="00BF1009">
          <w:rPr>
            <w:noProof/>
            <w:webHidden/>
          </w:rPr>
          <w:tab/>
        </w:r>
        <w:r w:rsidR="00ED60C7">
          <w:rPr>
            <w:noProof/>
            <w:webHidden/>
          </w:rPr>
          <w:t>98</w:t>
        </w:r>
      </w:hyperlink>
    </w:p>
    <w:p w14:paraId="3B857DC1" w14:textId="6DC45CDE" w:rsidR="00DF73BD" w:rsidRDefault="00DF73BD" w:rsidP="00DF73BD">
      <w:pPr>
        <w:rPr>
          <w:rFonts w:eastAsiaTheme="minorEastAsia"/>
        </w:rPr>
      </w:pPr>
      <w:r>
        <w:t xml:space="preserve">Figura </w:t>
      </w:r>
      <w:r w:rsidR="00ED60C7">
        <w:t>5</w:t>
      </w:r>
      <w:r w:rsidR="00790273">
        <w:noBreakHyphen/>
      </w:r>
      <w:r w:rsidR="00790273">
        <w:fldChar w:fldCharType="begin"/>
      </w:r>
      <w:r w:rsidR="00790273">
        <w:instrText xml:space="preserve"> SEQ Figura \* ARABIC \s 1 </w:instrText>
      </w:r>
      <w:r w:rsidR="00790273">
        <w:fldChar w:fldCharType="separate"/>
      </w:r>
      <w:r w:rsidR="00790273">
        <w:rPr>
          <w:noProof/>
        </w:rPr>
        <w:t>1</w:t>
      </w:r>
      <w:r w:rsidR="00790273">
        <w:fldChar w:fldCharType="end"/>
      </w:r>
      <w:r>
        <w:t xml:space="preserve"> Curvas ROC y PRC de la primera SVM, el punto rojo es el umbral elegido ...10</w:t>
      </w:r>
      <w:r w:rsidR="00ED60C7">
        <w:t>1</w:t>
      </w:r>
    </w:p>
    <w:p w14:paraId="38359E01" w14:textId="24436BE9" w:rsidR="00DF73BD" w:rsidRDefault="00DF73BD" w:rsidP="00DF73BD">
      <w:pPr>
        <w:rPr>
          <w:rFonts w:eastAsiaTheme="minorEastAsia"/>
        </w:rPr>
      </w:pPr>
      <w:r w:rsidRPr="00DF73BD">
        <w:rPr>
          <w:rFonts w:eastAsiaTheme="minorEastAsia"/>
        </w:rPr>
        <w:t>Figura 5</w:t>
      </w:r>
      <w:r>
        <w:rPr>
          <w:rFonts w:eastAsiaTheme="minorEastAsia"/>
        </w:rPr>
        <w:t>-</w:t>
      </w:r>
      <w:r w:rsidRPr="00DF73BD">
        <w:rPr>
          <w:rFonts w:eastAsiaTheme="minorEastAsia"/>
        </w:rPr>
        <w:t>2 Curvas ROC y PRC de la segunda SVM</w:t>
      </w:r>
      <w:r>
        <w:rPr>
          <w:rFonts w:eastAsiaTheme="minorEastAsia"/>
        </w:rPr>
        <w:t xml:space="preserve"> ……………………………………..10</w:t>
      </w:r>
      <w:r w:rsidR="00ED60C7">
        <w:rPr>
          <w:rFonts w:eastAsiaTheme="minorEastAsia"/>
        </w:rPr>
        <w:t>2</w:t>
      </w:r>
    </w:p>
    <w:p w14:paraId="74E8FD71" w14:textId="2288EB5F" w:rsidR="00DF73BD" w:rsidRDefault="00DF73BD" w:rsidP="00DF73BD">
      <w:pPr>
        <w:rPr>
          <w:rFonts w:eastAsiaTheme="minorEastAsia"/>
        </w:rPr>
      </w:pPr>
      <w:r w:rsidRPr="00DF73BD">
        <w:rPr>
          <w:rFonts w:eastAsiaTheme="minorEastAsia"/>
        </w:rPr>
        <w:t>Figura 5</w:t>
      </w:r>
      <w:r>
        <w:rPr>
          <w:rFonts w:eastAsiaTheme="minorEastAsia"/>
        </w:rPr>
        <w:t>-</w:t>
      </w:r>
      <w:r w:rsidRPr="00DF73BD">
        <w:rPr>
          <w:rFonts w:eastAsiaTheme="minorEastAsia"/>
        </w:rPr>
        <w:t>3 Curvas ROC y PRC del filtro de cascada</w:t>
      </w:r>
      <w:r>
        <w:rPr>
          <w:rFonts w:eastAsiaTheme="minorEastAsia"/>
        </w:rPr>
        <w:t xml:space="preserve"> ……………………………………..10</w:t>
      </w:r>
      <w:r w:rsidR="00ED60C7">
        <w:rPr>
          <w:rFonts w:eastAsiaTheme="minorEastAsia"/>
        </w:rPr>
        <w:t>5</w:t>
      </w:r>
    </w:p>
    <w:p w14:paraId="3F78BB31" w14:textId="38ADFCB3" w:rsidR="00DF73BD" w:rsidRDefault="00DF73BD" w:rsidP="00DF73BD">
      <w:pPr>
        <w:rPr>
          <w:rFonts w:eastAsiaTheme="minorEastAsia"/>
        </w:rPr>
      </w:pPr>
      <w:r w:rsidRPr="00DF73BD">
        <w:rPr>
          <w:rFonts w:eastAsiaTheme="minorEastAsia"/>
        </w:rPr>
        <w:t>Figura 5</w:t>
      </w:r>
      <w:r>
        <w:rPr>
          <w:rFonts w:eastAsiaTheme="minorEastAsia"/>
        </w:rPr>
        <w:t>-</w:t>
      </w:r>
      <w:r w:rsidRPr="00DF73BD">
        <w:rPr>
          <w:rFonts w:eastAsiaTheme="minorEastAsia"/>
        </w:rPr>
        <w:t>4 Comparación de las curvas ROC de todos los detecto</w:t>
      </w:r>
      <w:r>
        <w:rPr>
          <w:rFonts w:eastAsiaTheme="minorEastAsia"/>
        </w:rPr>
        <w:t>re</w:t>
      </w:r>
      <w:r w:rsidRPr="00DF73BD">
        <w:rPr>
          <w:rFonts w:eastAsiaTheme="minorEastAsia"/>
        </w:rPr>
        <w:t>s</w:t>
      </w:r>
      <w:r>
        <w:rPr>
          <w:rFonts w:eastAsiaTheme="minorEastAsia"/>
        </w:rPr>
        <w:t xml:space="preserve"> …………………….1</w:t>
      </w:r>
      <w:r w:rsidR="00ED60C7">
        <w:rPr>
          <w:rFonts w:eastAsiaTheme="minorEastAsia"/>
        </w:rPr>
        <w:t>06</w:t>
      </w:r>
    </w:p>
    <w:p w14:paraId="18563295" w14:textId="695D6361" w:rsidR="00DF73BD" w:rsidRPr="00DF73BD" w:rsidRDefault="00DF73BD" w:rsidP="00DF73BD">
      <w:pPr>
        <w:rPr>
          <w:rFonts w:eastAsiaTheme="minorEastAsia"/>
        </w:rPr>
      </w:pPr>
      <w:r w:rsidRPr="00DF73BD">
        <w:rPr>
          <w:rFonts w:eastAsiaTheme="minorEastAsia"/>
        </w:rPr>
        <w:t>Figura 5</w:t>
      </w:r>
      <w:r>
        <w:rPr>
          <w:rFonts w:eastAsiaTheme="minorEastAsia"/>
        </w:rPr>
        <w:t>-</w:t>
      </w:r>
      <w:r w:rsidRPr="00DF73BD">
        <w:rPr>
          <w:rFonts w:eastAsiaTheme="minorEastAsia"/>
        </w:rPr>
        <w:t>5 Comparación de las curvas PRC de todos los detectores</w:t>
      </w:r>
      <w:r>
        <w:rPr>
          <w:rFonts w:eastAsiaTheme="minorEastAsia"/>
        </w:rPr>
        <w:t xml:space="preserve"> ……………………..1</w:t>
      </w:r>
      <w:r w:rsidR="00ED60C7">
        <w:rPr>
          <w:rFonts w:eastAsiaTheme="minorEastAsia"/>
        </w:rPr>
        <w:t>07</w:t>
      </w:r>
    </w:p>
    <w:p w14:paraId="1E7216BC" w14:textId="520085B2"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51638644" w:history="1">
        <w:r w:rsidR="00BF1009" w:rsidRPr="00D030FD">
          <w:rPr>
            <w:rStyle w:val="Hipervnculo"/>
            <w:noProof/>
          </w:rPr>
          <w:t>Figura  5</w:t>
        </w:r>
        <w:r w:rsidR="00BF1009" w:rsidRPr="00D030FD">
          <w:rPr>
            <w:rStyle w:val="Hipervnculo"/>
            <w:noProof/>
          </w:rPr>
          <w:noBreakHyphen/>
        </w:r>
        <w:r w:rsidR="00CA00C9">
          <w:rPr>
            <w:rStyle w:val="Hipervnculo"/>
            <w:noProof/>
          </w:rPr>
          <w:t>6</w:t>
        </w:r>
        <w:r w:rsidR="00BF1009" w:rsidRPr="00D030FD">
          <w:rPr>
            <w:rStyle w:val="Hipervnculo"/>
            <w:noProof/>
          </w:rPr>
          <w:t xml:space="preserve"> Candidatos arrojados por el filtro de cascada</w:t>
        </w:r>
        <w:r w:rsidR="00BF1009">
          <w:rPr>
            <w:noProof/>
            <w:webHidden/>
          </w:rPr>
          <w:tab/>
        </w:r>
        <w:r w:rsidR="00BF1009">
          <w:rPr>
            <w:noProof/>
            <w:webHidden/>
          </w:rPr>
          <w:fldChar w:fldCharType="begin"/>
        </w:r>
        <w:r w:rsidR="00BF1009">
          <w:rPr>
            <w:noProof/>
            <w:webHidden/>
          </w:rPr>
          <w:instrText xml:space="preserve"> PAGEREF _Toc151638644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ED60C7">
        <w:rPr>
          <w:noProof/>
        </w:rPr>
        <w:t>08</w:t>
      </w:r>
    </w:p>
    <w:p w14:paraId="19DEEBC9" w14:textId="6359681F"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51638645" w:history="1">
        <w:r w:rsidR="00BF1009" w:rsidRPr="00D030FD">
          <w:rPr>
            <w:rStyle w:val="Hipervnculo"/>
            <w:noProof/>
          </w:rPr>
          <w:t>Figura  5</w:t>
        </w:r>
        <w:r w:rsidR="00BF1009" w:rsidRPr="00D030FD">
          <w:rPr>
            <w:rStyle w:val="Hipervnculo"/>
            <w:noProof/>
          </w:rPr>
          <w:noBreakHyphen/>
        </w:r>
        <w:r w:rsidR="00CA00C9">
          <w:rPr>
            <w:rStyle w:val="Hipervnculo"/>
            <w:noProof/>
          </w:rPr>
          <w:t>7</w:t>
        </w:r>
        <w:r w:rsidR="00BF1009" w:rsidRPr="00D030FD">
          <w:rPr>
            <w:rStyle w:val="Hipervnculo"/>
            <w:noProof/>
          </w:rPr>
          <w:t xml:space="preserve"> Ejemplos de detecciones sobre frames, en la primera imagen se identifican correctamente los dos vehículos, en el segundo por el cambio de iluminación no detecta uno de los vehículos, en la tercera imagen se muestra un falso positivo.</w:t>
        </w:r>
        <w:r w:rsidR="00BF1009">
          <w:rPr>
            <w:noProof/>
            <w:webHidden/>
          </w:rPr>
          <w:tab/>
        </w:r>
        <w:r w:rsidR="00BF1009">
          <w:rPr>
            <w:noProof/>
            <w:webHidden/>
          </w:rPr>
          <w:fldChar w:fldCharType="begin"/>
        </w:r>
        <w:r w:rsidR="00BF1009">
          <w:rPr>
            <w:noProof/>
            <w:webHidden/>
          </w:rPr>
          <w:instrText xml:space="preserve"> PAGEREF _Toc151638645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ED60C7">
        <w:rPr>
          <w:noProof/>
        </w:rPr>
        <w:t>06</w:t>
      </w:r>
    </w:p>
    <w:p w14:paraId="18084E6C" w14:textId="2243A64D"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51638646" w:history="1">
        <w:r w:rsidR="00BF1009" w:rsidRPr="00D030FD">
          <w:rPr>
            <w:rStyle w:val="Hipervnculo"/>
            <w:noProof/>
          </w:rPr>
          <w:t>Figura  5</w:t>
        </w:r>
        <w:r w:rsidR="00BF1009" w:rsidRPr="00D030FD">
          <w:rPr>
            <w:rStyle w:val="Hipervnculo"/>
            <w:noProof/>
          </w:rPr>
          <w:noBreakHyphen/>
        </w:r>
        <w:r w:rsidR="00CA00C9">
          <w:rPr>
            <w:rStyle w:val="Hipervnculo"/>
            <w:noProof/>
          </w:rPr>
          <w:t>8</w:t>
        </w:r>
        <w:r w:rsidR="00BF1009" w:rsidRPr="00D030FD">
          <w:rPr>
            <w:rStyle w:val="Hipervnculo"/>
            <w:noProof/>
          </w:rPr>
          <w:t xml:space="preserve"> Predicción del filtro de Kalman, los recuadros blancos son las detecciones, y los negros la predicción (en esa misma ventana de la predicción es donde se realiza la detección parcial para buscar el vehículo y hacer la corrección.</w:t>
        </w:r>
        <w:r w:rsidR="00BF1009">
          <w:rPr>
            <w:noProof/>
            <w:webHidden/>
          </w:rPr>
          <w:tab/>
        </w:r>
        <w:r w:rsidR="00BF1009">
          <w:rPr>
            <w:noProof/>
            <w:webHidden/>
          </w:rPr>
          <w:fldChar w:fldCharType="begin"/>
        </w:r>
        <w:r w:rsidR="00BF1009">
          <w:rPr>
            <w:noProof/>
            <w:webHidden/>
          </w:rPr>
          <w:instrText xml:space="preserve"> PAGEREF _Toc151638646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ED60C7">
        <w:rPr>
          <w:noProof/>
        </w:rPr>
        <w:t>09</w:t>
      </w:r>
    </w:p>
    <w:p w14:paraId="11B534E4" w14:textId="3F9141D8"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47" w:history="1">
        <w:r w:rsidR="00BF1009" w:rsidRPr="00D030FD">
          <w:rPr>
            <w:rStyle w:val="Hipervnculo"/>
            <w:noProof/>
          </w:rPr>
          <w:t>Figura  5</w:t>
        </w:r>
        <w:r w:rsidR="00BF1009" w:rsidRPr="00D030FD">
          <w:rPr>
            <w:rStyle w:val="Hipervnculo"/>
            <w:noProof/>
          </w:rPr>
          <w:noBreakHyphen/>
        </w:r>
        <w:r w:rsidR="00CA00C9">
          <w:rPr>
            <w:rStyle w:val="Hipervnculo"/>
            <w:noProof/>
          </w:rPr>
          <w:t>9</w:t>
        </w:r>
        <w:r w:rsidR="00BF1009" w:rsidRPr="00D030FD">
          <w:rPr>
            <w:rStyle w:val="Hipervnculo"/>
            <w:noProof/>
          </w:rPr>
          <w:t xml:space="preserve"> Imagen del simulador desde gazebo, mapa con dos </w:t>
        </w:r>
        <w:r w:rsidR="009E6983">
          <w:rPr>
            <w:rStyle w:val="Hipervnculo"/>
            <w:noProof/>
          </w:rPr>
          <w:t>vehículos</w:t>
        </w:r>
        <w:r w:rsidR="00BF1009">
          <w:rPr>
            <w:noProof/>
            <w:webHidden/>
          </w:rPr>
          <w:tab/>
        </w:r>
        <w:r w:rsidR="00BF1009">
          <w:rPr>
            <w:noProof/>
            <w:webHidden/>
          </w:rPr>
          <w:fldChar w:fldCharType="begin"/>
        </w:r>
        <w:r w:rsidR="00BF1009">
          <w:rPr>
            <w:noProof/>
            <w:webHidden/>
          </w:rPr>
          <w:instrText xml:space="preserve"> PAGEREF _Toc151638647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CA00C9">
        <w:rPr>
          <w:noProof/>
        </w:rPr>
        <w:t>1</w:t>
      </w:r>
      <w:r w:rsidR="00ED60C7">
        <w:rPr>
          <w:noProof/>
        </w:rPr>
        <w:t>1</w:t>
      </w:r>
    </w:p>
    <w:p w14:paraId="6FBAD662" w14:textId="56E77D79"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48" w:history="1">
        <w:r w:rsidR="00BF1009" w:rsidRPr="00D030FD">
          <w:rPr>
            <w:rStyle w:val="Hipervnculo"/>
            <w:noProof/>
          </w:rPr>
          <w:t>Figura  5</w:t>
        </w:r>
        <w:r w:rsidR="00BF1009" w:rsidRPr="00D030FD">
          <w:rPr>
            <w:rStyle w:val="Hipervnculo"/>
            <w:noProof/>
          </w:rPr>
          <w:noBreakHyphen/>
        </w:r>
        <w:r w:rsidR="00CA00C9">
          <w:rPr>
            <w:rStyle w:val="Hipervnculo"/>
            <w:noProof/>
          </w:rPr>
          <w:t>10</w:t>
        </w:r>
        <w:r w:rsidR="00BF1009" w:rsidRPr="00D030FD">
          <w:rPr>
            <w:rStyle w:val="Hipervnculo"/>
            <w:noProof/>
          </w:rPr>
          <w:t xml:space="preserve"> Ejemplo de detecciones en el simulador, arriba se muestra la detección, abajo la predicción</w:t>
        </w:r>
        <w:r w:rsidR="00BF1009">
          <w:rPr>
            <w:noProof/>
            <w:webHidden/>
          </w:rPr>
          <w:tab/>
        </w:r>
        <w:r w:rsidR="00BF1009">
          <w:rPr>
            <w:noProof/>
            <w:webHidden/>
          </w:rPr>
          <w:fldChar w:fldCharType="begin"/>
        </w:r>
        <w:r w:rsidR="00BF1009">
          <w:rPr>
            <w:noProof/>
            <w:webHidden/>
          </w:rPr>
          <w:instrText xml:space="preserve"> PAGEREF _Toc151638648 \h </w:instrText>
        </w:r>
        <w:r w:rsidR="00BF1009">
          <w:rPr>
            <w:noProof/>
            <w:webHidden/>
          </w:rPr>
        </w:r>
        <w:r w:rsidR="00BF1009">
          <w:rPr>
            <w:noProof/>
            <w:webHidden/>
          </w:rPr>
          <w:fldChar w:fldCharType="separate"/>
        </w:r>
        <w:r w:rsidR="00B247B8">
          <w:rPr>
            <w:noProof/>
            <w:webHidden/>
          </w:rPr>
          <w:t>11</w:t>
        </w:r>
        <w:r w:rsidR="00BF1009">
          <w:rPr>
            <w:noProof/>
            <w:webHidden/>
          </w:rPr>
          <w:fldChar w:fldCharType="end"/>
        </w:r>
      </w:hyperlink>
      <w:r w:rsidR="00ED60C7">
        <w:rPr>
          <w:noProof/>
        </w:rPr>
        <w:t>1</w:t>
      </w:r>
    </w:p>
    <w:p w14:paraId="6DBF5959" w14:textId="7553F0CB"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49" w:history="1">
        <w:r w:rsidR="00BF1009" w:rsidRPr="00D030FD">
          <w:rPr>
            <w:rStyle w:val="Hipervnculo"/>
            <w:noProof/>
          </w:rPr>
          <w:t>Figura  5</w:t>
        </w:r>
        <w:r w:rsidR="00BF1009" w:rsidRPr="00D030FD">
          <w:rPr>
            <w:rStyle w:val="Hipervnculo"/>
            <w:noProof/>
          </w:rPr>
          <w:noBreakHyphen/>
        </w:r>
        <w:r w:rsidR="00CA00C9">
          <w:rPr>
            <w:rStyle w:val="Hipervnculo"/>
            <w:noProof/>
          </w:rPr>
          <w:t>11</w:t>
        </w:r>
        <w:r w:rsidR="00BF1009" w:rsidRPr="00D030FD">
          <w:rPr>
            <w:rStyle w:val="Hipervnculo"/>
            <w:noProof/>
          </w:rPr>
          <w:t xml:space="preserve"> Detecciones en el carro físico</w:t>
        </w:r>
        <w:r w:rsidR="00BF1009">
          <w:rPr>
            <w:noProof/>
            <w:webHidden/>
          </w:rPr>
          <w:tab/>
        </w:r>
        <w:r w:rsidR="00BF1009">
          <w:rPr>
            <w:noProof/>
            <w:webHidden/>
          </w:rPr>
          <w:fldChar w:fldCharType="begin"/>
        </w:r>
        <w:r w:rsidR="00BF1009">
          <w:rPr>
            <w:noProof/>
            <w:webHidden/>
          </w:rPr>
          <w:instrText xml:space="preserve"> PAGEREF _Toc151638649 \h </w:instrText>
        </w:r>
        <w:r w:rsidR="00BF1009">
          <w:rPr>
            <w:noProof/>
            <w:webHidden/>
          </w:rPr>
        </w:r>
        <w:r w:rsidR="00BF1009">
          <w:rPr>
            <w:noProof/>
            <w:webHidden/>
          </w:rPr>
          <w:fldChar w:fldCharType="separate"/>
        </w:r>
        <w:r w:rsidR="00B247B8">
          <w:rPr>
            <w:noProof/>
            <w:webHidden/>
          </w:rPr>
          <w:t>11</w:t>
        </w:r>
        <w:r w:rsidR="00BF1009">
          <w:rPr>
            <w:noProof/>
            <w:webHidden/>
          </w:rPr>
          <w:fldChar w:fldCharType="end"/>
        </w:r>
      </w:hyperlink>
      <w:r w:rsidR="00ED60C7">
        <w:rPr>
          <w:noProof/>
        </w:rPr>
        <w:t>4</w:t>
      </w:r>
    </w:p>
    <w:p w14:paraId="60D38CF6" w14:textId="14047E9D"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51638650" w:history="1">
        <w:r w:rsidR="00BF1009" w:rsidRPr="00D030FD">
          <w:rPr>
            <w:rStyle w:val="Hipervnculo"/>
            <w:noProof/>
          </w:rPr>
          <w:t>Figura  5</w:t>
        </w:r>
        <w:r w:rsidR="00BF1009" w:rsidRPr="00D030FD">
          <w:rPr>
            <w:rStyle w:val="Hipervnculo"/>
            <w:noProof/>
          </w:rPr>
          <w:noBreakHyphen/>
        </w:r>
        <w:r w:rsidR="00CA00C9">
          <w:rPr>
            <w:rStyle w:val="Hipervnculo"/>
            <w:noProof/>
          </w:rPr>
          <w:t>12</w:t>
        </w:r>
        <w:r w:rsidR="00BF1009" w:rsidRPr="00D030FD">
          <w:rPr>
            <w:rStyle w:val="Hipervnculo"/>
            <w:noProof/>
          </w:rPr>
          <w:t xml:space="preserve"> Ejemplo de las detecciones</w:t>
        </w:r>
        <w:r w:rsidR="00BF1009">
          <w:rPr>
            <w:noProof/>
            <w:webHidden/>
          </w:rPr>
          <w:tab/>
        </w:r>
        <w:r w:rsidR="00BF1009">
          <w:rPr>
            <w:noProof/>
            <w:webHidden/>
          </w:rPr>
          <w:fldChar w:fldCharType="begin"/>
        </w:r>
        <w:r w:rsidR="00BF1009">
          <w:rPr>
            <w:noProof/>
            <w:webHidden/>
          </w:rPr>
          <w:instrText xml:space="preserve"> PAGEREF _Toc151638650 \h </w:instrText>
        </w:r>
        <w:r w:rsidR="00BF1009">
          <w:rPr>
            <w:noProof/>
            <w:webHidden/>
          </w:rPr>
        </w:r>
        <w:r w:rsidR="00BF1009">
          <w:rPr>
            <w:noProof/>
            <w:webHidden/>
          </w:rPr>
          <w:fldChar w:fldCharType="separate"/>
        </w:r>
        <w:r w:rsidR="00B247B8">
          <w:rPr>
            <w:noProof/>
            <w:webHidden/>
          </w:rPr>
          <w:t>11</w:t>
        </w:r>
        <w:r w:rsidR="00BF1009">
          <w:rPr>
            <w:noProof/>
            <w:webHidden/>
          </w:rPr>
          <w:fldChar w:fldCharType="end"/>
        </w:r>
      </w:hyperlink>
      <w:r w:rsidR="00ED60C7">
        <w:rPr>
          <w:noProof/>
        </w:rPr>
        <w:t>4</w:t>
      </w:r>
    </w:p>
    <w:p w14:paraId="2ED3AD48" w14:textId="0BEABB5B"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1" w:history="1">
        <w:r w:rsidR="00BF1009" w:rsidRPr="00D030FD">
          <w:rPr>
            <w:rStyle w:val="Hipervnculo"/>
            <w:noProof/>
          </w:rPr>
          <w:t>Figura  6</w:t>
        </w:r>
        <w:r w:rsidR="00BF1009" w:rsidRPr="00D030FD">
          <w:rPr>
            <w:rStyle w:val="Hipervnculo"/>
            <w:noProof/>
          </w:rPr>
          <w:noBreakHyphen/>
          <w:t>1 Corresponde a la incorporación de vehículos de la avenida Ceylán, sobre la av. Gustavo Baz</w:t>
        </w:r>
        <w:r w:rsidR="00BF1009">
          <w:rPr>
            <w:noProof/>
            <w:webHidden/>
          </w:rPr>
          <w:tab/>
        </w:r>
        <w:r w:rsidR="00BF1009">
          <w:rPr>
            <w:noProof/>
            <w:webHidden/>
          </w:rPr>
          <w:fldChar w:fldCharType="begin"/>
        </w:r>
        <w:r w:rsidR="00BF1009">
          <w:rPr>
            <w:noProof/>
            <w:webHidden/>
          </w:rPr>
          <w:instrText xml:space="preserve"> PAGEREF _Toc151638651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17</w:t>
      </w:r>
    </w:p>
    <w:p w14:paraId="12E43471" w14:textId="52B00C24"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3" w:history="1">
        <w:r w:rsidR="00BF1009" w:rsidRPr="00D030FD">
          <w:rPr>
            <w:rStyle w:val="Hipervnculo"/>
            <w:noProof/>
          </w:rPr>
          <w:t>Figura  6</w:t>
        </w:r>
        <w:r w:rsidR="00BF1009" w:rsidRPr="00D030FD">
          <w:rPr>
            <w:rStyle w:val="Hipervnculo"/>
            <w:noProof/>
          </w:rPr>
          <w:noBreakHyphen/>
        </w:r>
        <w:r w:rsidR="00CA00C9">
          <w:rPr>
            <w:rStyle w:val="Hipervnculo"/>
            <w:noProof/>
          </w:rPr>
          <w:t>2</w:t>
        </w:r>
        <w:r w:rsidR="00BF1009" w:rsidRPr="00D030FD">
          <w:rPr>
            <w:rStyle w:val="Hipervnculo"/>
            <w:noProof/>
          </w:rPr>
          <w:t xml:space="preserve"> Fuente: (Hartenstein y Laberteaux 2010) capas del estándar DSRC, se compone de dos partes principales, el estándar IEEE 802.11p e IEEE 1609 o wave</w:t>
        </w:r>
        <w:r w:rsidR="00BF1009">
          <w:rPr>
            <w:noProof/>
            <w:webHidden/>
          </w:rPr>
          <w:tab/>
        </w:r>
        <w:r w:rsidR="00BF1009">
          <w:rPr>
            <w:noProof/>
            <w:webHidden/>
          </w:rPr>
          <w:fldChar w:fldCharType="begin"/>
        </w:r>
        <w:r w:rsidR="00BF1009">
          <w:rPr>
            <w:noProof/>
            <w:webHidden/>
          </w:rPr>
          <w:instrText xml:space="preserve"> PAGEREF _Toc151638653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28</w:t>
      </w:r>
    </w:p>
    <w:p w14:paraId="57BC8A32" w14:textId="4C1F20BC"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51638654" w:history="1">
        <w:r w:rsidR="00BF1009" w:rsidRPr="00D030FD">
          <w:rPr>
            <w:rStyle w:val="Hipervnculo"/>
            <w:noProof/>
          </w:rPr>
          <w:t>Figura  6</w:t>
        </w:r>
        <w:r w:rsidR="00BF1009" w:rsidRPr="00D030FD">
          <w:rPr>
            <w:rStyle w:val="Hipervnculo"/>
            <w:noProof/>
          </w:rPr>
          <w:noBreakHyphen/>
        </w:r>
        <w:r w:rsidR="00CA00C9">
          <w:rPr>
            <w:rStyle w:val="Hipervnculo"/>
            <w:noProof/>
          </w:rPr>
          <w:t>3</w:t>
        </w:r>
        <w:r w:rsidR="00BF1009" w:rsidRPr="00D030FD">
          <w:rPr>
            <w:rStyle w:val="Hipervnculo"/>
            <w:noProof/>
          </w:rPr>
          <w:t xml:space="preserve"> Características de la banda 5850-5925 MHz. Fuente: (“identificación de necesidades de espectro para sistemas de transporte inteligente en la banda 5850-5925 MHz”, 2021)</w:t>
        </w:r>
        <w:r w:rsidR="00BF1009">
          <w:rPr>
            <w:noProof/>
            <w:webHidden/>
          </w:rPr>
          <w:tab/>
        </w:r>
        <w:r w:rsidR="00BF1009">
          <w:rPr>
            <w:noProof/>
            <w:webHidden/>
          </w:rPr>
          <w:fldChar w:fldCharType="begin"/>
        </w:r>
        <w:r w:rsidR="00BF1009">
          <w:rPr>
            <w:noProof/>
            <w:webHidden/>
          </w:rPr>
          <w:instrText xml:space="preserve"> PAGEREF _Toc151638654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29</w:t>
      </w:r>
    </w:p>
    <w:p w14:paraId="770E9460" w14:textId="32068CB0"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5" w:history="1">
        <w:r w:rsidR="00BF1009" w:rsidRPr="00D030FD">
          <w:rPr>
            <w:rStyle w:val="Hipervnculo"/>
            <w:noProof/>
          </w:rPr>
          <w:t>Figura  6</w:t>
        </w:r>
        <w:r w:rsidR="00BF1009" w:rsidRPr="00D030FD">
          <w:rPr>
            <w:rStyle w:val="Hipervnculo"/>
            <w:noProof/>
          </w:rPr>
          <w:noBreakHyphen/>
        </w:r>
        <w:r w:rsidR="00CA00C9">
          <w:rPr>
            <w:rStyle w:val="Hipervnculo"/>
            <w:noProof/>
          </w:rPr>
          <w:t>4</w:t>
        </w:r>
        <w:r w:rsidR="00BF1009" w:rsidRPr="00D030FD">
          <w:rPr>
            <w:rStyle w:val="Hipervnculo"/>
            <w:noProof/>
          </w:rPr>
          <w:t xml:space="preserve"> OFDM en el dominio de la frecuencia. Fuente: (Cabrera y Tarrés, s. f.)</w:t>
        </w:r>
        <w:r w:rsidR="00BF1009">
          <w:rPr>
            <w:noProof/>
            <w:webHidden/>
          </w:rPr>
          <w:tab/>
        </w:r>
        <w:r w:rsidR="00BF1009">
          <w:rPr>
            <w:noProof/>
            <w:webHidden/>
          </w:rPr>
          <w:fldChar w:fldCharType="begin"/>
        </w:r>
        <w:r w:rsidR="00BF1009">
          <w:rPr>
            <w:noProof/>
            <w:webHidden/>
          </w:rPr>
          <w:instrText xml:space="preserve"> PAGEREF _Toc151638655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CA00C9">
        <w:rPr>
          <w:noProof/>
        </w:rPr>
        <w:t>3</w:t>
      </w:r>
      <w:r w:rsidR="007A640B">
        <w:rPr>
          <w:noProof/>
        </w:rPr>
        <w:t>0</w:t>
      </w:r>
    </w:p>
    <w:p w14:paraId="055F1C84" w14:textId="5A4C5161"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6" w:history="1">
        <w:r w:rsidR="00BF1009" w:rsidRPr="00D030FD">
          <w:rPr>
            <w:rStyle w:val="Hipervnculo"/>
            <w:noProof/>
          </w:rPr>
          <w:t>Figura  6</w:t>
        </w:r>
        <w:r w:rsidR="00BF1009" w:rsidRPr="00D030FD">
          <w:rPr>
            <w:rStyle w:val="Hipervnculo"/>
            <w:noProof/>
          </w:rPr>
          <w:noBreakHyphen/>
        </w:r>
        <w:r w:rsidR="00CA00C9">
          <w:rPr>
            <w:rStyle w:val="Hipervnculo"/>
            <w:noProof/>
          </w:rPr>
          <w:t>5</w:t>
        </w:r>
        <w:r w:rsidR="00BF1009" w:rsidRPr="00D030FD">
          <w:rPr>
            <w:rStyle w:val="Hipervnculo"/>
            <w:noProof/>
          </w:rPr>
          <w:t xml:space="preserve"> Fuente: (Kenney 2011) encabezados de capa 2</w:t>
        </w:r>
        <w:r w:rsidR="00BF1009">
          <w:rPr>
            <w:noProof/>
            <w:webHidden/>
          </w:rPr>
          <w:tab/>
        </w:r>
        <w:r w:rsidR="00BF1009">
          <w:rPr>
            <w:noProof/>
            <w:webHidden/>
          </w:rPr>
          <w:fldChar w:fldCharType="begin"/>
        </w:r>
        <w:r w:rsidR="00BF1009">
          <w:rPr>
            <w:noProof/>
            <w:webHidden/>
          </w:rPr>
          <w:instrText xml:space="preserve"> PAGEREF _Toc151638656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CA00C9">
        <w:rPr>
          <w:noProof/>
        </w:rPr>
        <w:t>3</w:t>
      </w:r>
      <w:r w:rsidR="007A640B">
        <w:rPr>
          <w:noProof/>
        </w:rPr>
        <w:t>1</w:t>
      </w:r>
    </w:p>
    <w:p w14:paraId="2CD5AE53" w14:textId="33280D06"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7" w:history="1">
        <w:r w:rsidR="00BF1009" w:rsidRPr="00D030FD">
          <w:rPr>
            <w:rStyle w:val="Hipervnculo"/>
            <w:noProof/>
          </w:rPr>
          <w:t>Figura  6</w:t>
        </w:r>
        <w:r w:rsidR="00BF1009" w:rsidRPr="00D030FD">
          <w:rPr>
            <w:rStyle w:val="Hipervnculo"/>
            <w:noProof/>
          </w:rPr>
          <w:noBreakHyphen/>
        </w:r>
        <w:r w:rsidR="00CA00C9">
          <w:rPr>
            <w:rStyle w:val="Hipervnculo"/>
            <w:noProof/>
          </w:rPr>
          <w:t>6</w:t>
        </w:r>
        <w:r w:rsidR="00BF1009" w:rsidRPr="00D030FD">
          <w:rPr>
            <w:rStyle w:val="Hipervnculo"/>
            <w:noProof/>
          </w:rPr>
          <w:t xml:space="preserve"> Fuente: (Kenney 2011) encabezados de la subcapa LLC y SNAP</w:t>
        </w:r>
        <w:r w:rsidR="00BF1009">
          <w:rPr>
            <w:noProof/>
            <w:webHidden/>
          </w:rPr>
          <w:tab/>
        </w:r>
        <w:r w:rsidR="00BF1009">
          <w:rPr>
            <w:noProof/>
            <w:webHidden/>
          </w:rPr>
          <w:fldChar w:fldCharType="begin"/>
        </w:r>
        <w:r w:rsidR="00BF1009">
          <w:rPr>
            <w:noProof/>
            <w:webHidden/>
          </w:rPr>
          <w:instrText xml:space="preserve"> PAGEREF _Toc151638657 \h </w:instrText>
        </w:r>
        <w:r w:rsidR="00BF1009">
          <w:rPr>
            <w:noProof/>
            <w:webHidden/>
          </w:rPr>
        </w:r>
        <w:r w:rsidR="00BF1009">
          <w:rPr>
            <w:noProof/>
            <w:webHidden/>
          </w:rPr>
          <w:fldChar w:fldCharType="separate"/>
        </w:r>
        <w:r w:rsidR="00B247B8">
          <w:rPr>
            <w:noProof/>
            <w:webHidden/>
          </w:rPr>
          <w:t>13</w:t>
        </w:r>
        <w:r w:rsidR="00BF1009">
          <w:rPr>
            <w:noProof/>
            <w:webHidden/>
          </w:rPr>
          <w:fldChar w:fldCharType="end"/>
        </w:r>
      </w:hyperlink>
      <w:r w:rsidR="007A640B">
        <w:rPr>
          <w:noProof/>
        </w:rPr>
        <w:t>2</w:t>
      </w:r>
    </w:p>
    <w:p w14:paraId="1C8D6CBD" w14:textId="65672B37"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8" w:history="1">
        <w:r w:rsidR="00BF1009" w:rsidRPr="00D030FD">
          <w:rPr>
            <w:rStyle w:val="Hipervnculo"/>
            <w:noProof/>
          </w:rPr>
          <w:t>Figura  6</w:t>
        </w:r>
        <w:r w:rsidR="00BF1009" w:rsidRPr="00D030FD">
          <w:rPr>
            <w:rStyle w:val="Hipervnculo"/>
            <w:noProof/>
          </w:rPr>
          <w:noBreakHyphen/>
        </w:r>
        <w:r w:rsidR="00CA00C9">
          <w:rPr>
            <w:rStyle w:val="Hipervnculo"/>
            <w:noProof/>
          </w:rPr>
          <w:t>7</w:t>
        </w:r>
        <w:r w:rsidR="00BF1009" w:rsidRPr="00D030FD">
          <w:rPr>
            <w:rStyle w:val="Hipervnculo"/>
            <w:noProof/>
          </w:rPr>
          <w:t xml:space="preserve"> Fuente: (Kenney 2011) formato de wave short message</w:t>
        </w:r>
        <w:r w:rsidR="00BF1009">
          <w:rPr>
            <w:noProof/>
            <w:webHidden/>
          </w:rPr>
          <w:tab/>
        </w:r>
        <w:r w:rsidR="00BF1009">
          <w:rPr>
            <w:noProof/>
            <w:webHidden/>
          </w:rPr>
          <w:fldChar w:fldCharType="begin"/>
        </w:r>
        <w:r w:rsidR="00BF1009">
          <w:rPr>
            <w:noProof/>
            <w:webHidden/>
          </w:rPr>
          <w:instrText xml:space="preserve"> PAGEREF _Toc151638658 \h </w:instrText>
        </w:r>
        <w:r w:rsidR="00BF1009">
          <w:rPr>
            <w:noProof/>
            <w:webHidden/>
          </w:rPr>
        </w:r>
        <w:r w:rsidR="00BF1009">
          <w:rPr>
            <w:noProof/>
            <w:webHidden/>
          </w:rPr>
          <w:fldChar w:fldCharType="separate"/>
        </w:r>
        <w:r w:rsidR="00B247B8">
          <w:rPr>
            <w:noProof/>
            <w:webHidden/>
          </w:rPr>
          <w:t>13</w:t>
        </w:r>
        <w:r w:rsidR="00BF1009">
          <w:rPr>
            <w:noProof/>
            <w:webHidden/>
          </w:rPr>
          <w:fldChar w:fldCharType="end"/>
        </w:r>
      </w:hyperlink>
      <w:r w:rsidR="007A640B">
        <w:rPr>
          <w:noProof/>
        </w:rPr>
        <w:t>3</w:t>
      </w:r>
    </w:p>
    <w:p w14:paraId="7891462E" w14:textId="43877148"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9" w:history="1">
        <w:r w:rsidR="00BF1009" w:rsidRPr="00D030FD">
          <w:rPr>
            <w:rStyle w:val="Hipervnculo"/>
            <w:noProof/>
          </w:rPr>
          <w:t>Figura  7</w:t>
        </w:r>
        <w:r w:rsidR="00BF1009" w:rsidRPr="00D030FD">
          <w:rPr>
            <w:rStyle w:val="Hipervnculo"/>
            <w:noProof/>
          </w:rPr>
          <w:noBreakHyphen/>
          <w:t>1 Ventana de diseño para un archivo .ned</w:t>
        </w:r>
        <w:r w:rsidR="00BF1009">
          <w:rPr>
            <w:noProof/>
            <w:webHidden/>
          </w:rPr>
          <w:tab/>
        </w:r>
        <w:r w:rsidR="00BF1009">
          <w:rPr>
            <w:noProof/>
            <w:webHidden/>
          </w:rPr>
          <w:fldChar w:fldCharType="begin"/>
        </w:r>
        <w:r w:rsidR="00BF1009">
          <w:rPr>
            <w:noProof/>
            <w:webHidden/>
          </w:rPr>
          <w:instrText xml:space="preserve"> PAGEREF _Toc151638659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37</w:t>
      </w:r>
    </w:p>
    <w:p w14:paraId="783E4366" w14:textId="68A9B4AC"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0" w:history="1">
        <w:r w:rsidR="00BF1009" w:rsidRPr="00D030FD">
          <w:rPr>
            <w:rStyle w:val="Hipervnculo"/>
            <w:noProof/>
          </w:rPr>
          <w:t>Figura  7</w:t>
        </w:r>
        <w:r w:rsidR="00BF1009" w:rsidRPr="00D030FD">
          <w:rPr>
            <w:rStyle w:val="Hipervnculo"/>
            <w:noProof/>
          </w:rPr>
          <w:noBreakHyphen/>
          <w:t xml:space="preserve">2 Código del archivo </w:t>
        </w:r>
        <w:r w:rsidR="00922954">
          <w:rPr>
            <w:rStyle w:val="Hipervnculo"/>
            <w:noProof/>
          </w:rPr>
          <w:t>.ned</w:t>
        </w:r>
        <w:r w:rsidR="00BF1009" w:rsidRPr="00D030FD">
          <w:rPr>
            <w:rStyle w:val="Hipervnculo"/>
            <w:noProof/>
          </w:rPr>
          <w:t>, son los módulos incluidos</w:t>
        </w:r>
        <w:r w:rsidR="00BF1009">
          <w:rPr>
            <w:noProof/>
            <w:webHidden/>
          </w:rPr>
          <w:tab/>
        </w:r>
        <w:r w:rsidR="00BF1009">
          <w:rPr>
            <w:noProof/>
            <w:webHidden/>
          </w:rPr>
          <w:fldChar w:fldCharType="begin"/>
        </w:r>
        <w:r w:rsidR="00BF1009">
          <w:rPr>
            <w:noProof/>
            <w:webHidden/>
          </w:rPr>
          <w:instrText xml:space="preserve"> PAGEREF _Toc151638660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37</w:t>
      </w:r>
    </w:p>
    <w:p w14:paraId="07ACA774" w14:textId="77C72D07"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1" w:history="1">
        <w:r w:rsidR="00BF1009" w:rsidRPr="00D030FD">
          <w:rPr>
            <w:rStyle w:val="Hipervnculo"/>
            <w:noProof/>
          </w:rPr>
          <w:t>Figura  7</w:t>
        </w:r>
        <w:r w:rsidR="00BF1009" w:rsidRPr="00D030FD">
          <w:rPr>
            <w:rStyle w:val="Hipervnculo"/>
            <w:noProof/>
          </w:rPr>
          <w:noBreakHyphen/>
          <w:t>3 Imagen de la simulación de AODV</w:t>
        </w:r>
        <w:r w:rsidR="00BF1009">
          <w:rPr>
            <w:noProof/>
            <w:webHidden/>
          </w:rPr>
          <w:tab/>
        </w:r>
        <w:r w:rsidR="00BF1009">
          <w:rPr>
            <w:noProof/>
            <w:webHidden/>
          </w:rPr>
          <w:fldChar w:fldCharType="begin"/>
        </w:r>
        <w:r w:rsidR="00BF1009">
          <w:rPr>
            <w:noProof/>
            <w:webHidden/>
          </w:rPr>
          <w:instrText xml:space="preserve"> PAGEREF _Toc151638661 \h </w:instrText>
        </w:r>
        <w:r w:rsidR="00BF1009">
          <w:rPr>
            <w:noProof/>
            <w:webHidden/>
          </w:rPr>
        </w:r>
        <w:r w:rsidR="00BF1009">
          <w:rPr>
            <w:noProof/>
            <w:webHidden/>
          </w:rPr>
          <w:fldChar w:fldCharType="separate"/>
        </w:r>
        <w:r w:rsidR="00B247B8">
          <w:rPr>
            <w:noProof/>
            <w:webHidden/>
          </w:rPr>
          <w:t>14</w:t>
        </w:r>
        <w:r w:rsidR="00BF1009">
          <w:rPr>
            <w:noProof/>
            <w:webHidden/>
          </w:rPr>
          <w:fldChar w:fldCharType="end"/>
        </w:r>
      </w:hyperlink>
      <w:r w:rsidR="007A640B">
        <w:rPr>
          <w:noProof/>
        </w:rPr>
        <w:t>2</w:t>
      </w:r>
    </w:p>
    <w:p w14:paraId="05A0C950" w14:textId="2DD57716"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2" w:history="1">
        <w:r w:rsidR="00BF1009" w:rsidRPr="00D030FD">
          <w:rPr>
            <w:rStyle w:val="Hipervnculo"/>
            <w:noProof/>
          </w:rPr>
          <w:t>Figura  7</w:t>
        </w:r>
        <w:r w:rsidR="00BF1009" w:rsidRPr="00D030FD">
          <w:rPr>
            <w:rStyle w:val="Hipervnculo"/>
            <w:noProof/>
          </w:rPr>
          <w:noBreakHyphen/>
          <w:t xml:space="preserve">4 Imagen del editor de una red en </w:t>
        </w:r>
        <w:r w:rsidR="00922954">
          <w:rPr>
            <w:rStyle w:val="Hipervnculo"/>
            <w:noProof/>
          </w:rPr>
          <w:t>SUMO</w:t>
        </w:r>
        <w:r w:rsidR="00BF1009">
          <w:rPr>
            <w:noProof/>
            <w:webHidden/>
          </w:rPr>
          <w:tab/>
        </w:r>
        <w:r w:rsidR="00BF1009">
          <w:rPr>
            <w:noProof/>
            <w:webHidden/>
          </w:rPr>
          <w:fldChar w:fldCharType="begin"/>
        </w:r>
        <w:r w:rsidR="00BF1009">
          <w:rPr>
            <w:noProof/>
            <w:webHidden/>
          </w:rPr>
          <w:instrText xml:space="preserve"> PAGEREF _Toc151638662 \h </w:instrText>
        </w:r>
        <w:r w:rsidR="00BF1009">
          <w:rPr>
            <w:noProof/>
            <w:webHidden/>
          </w:rPr>
        </w:r>
        <w:r w:rsidR="00BF1009">
          <w:rPr>
            <w:noProof/>
            <w:webHidden/>
          </w:rPr>
          <w:fldChar w:fldCharType="separate"/>
        </w:r>
        <w:r w:rsidR="00B247B8">
          <w:rPr>
            <w:noProof/>
            <w:webHidden/>
          </w:rPr>
          <w:t>14</w:t>
        </w:r>
        <w:r w:rsidR="00BF1009">
          <w:rPr>
            <w:noProof/>
            <w:webHidden/>
          </w:rPr>
          <w:fldChar w:fldCharType="end"/>
        </w:r>
      </w:hyperlink>
      <w:r w:rsidR="007A640B">
        <w:rPr>
          <w:noProof/>
        </w:rPr>
        <w:t>2</w:t>
      </w:r>
    </w:p>
    <w:p w14:paraId="0457B013" w14:textId="31881960"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51638663" w:history="1">
        <w:r w:rsidR="00BF1009" w:rsidRPr="00D030FD">
          <w:rPr>
            <w:rStyle w:val="Hipervnculo"/>
            <w:noProof/>
          </w:rPr>
          <w:t>Figura  7</w:t>
        </w:r>
        <w:r w:rsidR="00BF1009" w:rsidRPr="00D030FD">
          <w:rPr>
            <w:rStyle w:val="Hipervnculo"/>
            <w:noProof/>
          </w:rPr>
          <w:noBreakHyphen/>
          <w:t>5 Pestañas para crear construcciones (ala izquierda) y caminos (a la derecha)</w:t>
        </w:r>
        <w:r w:rsidR="00BF1009">
          <w:rPr>
            <w:noProof/>
            <w:webHidden/>
          </w:rPr>
          <w:tab/>
        </w:r>
        <w:r w:rsidR="00BF1009">
          <w:rPr>
            <w:noProof/>
            <w:webHidden/>
          </w:rPr>
          <w:fldChar w:fldCharType="begin"/>
        </w:r>
        <w:r w:rsidR="00BF1009">
          <w:rPr>
            <w:noProof/>
            <w:webHidden/>
          </w:rPr>
          <w:instrText xml:space="preserve"> PAGEREF _Toc151638663 \h </w:instrText>
        </w:r>
        <w:r w:rsidR="00BF1009">
          <w:rPr>
            <w:noProof/>
            <w:webHidden/>
          </w:rPr>
        </w:r>
        <w:r w:rsidR="00BF1009">
          <w:rPr>
            <w:noProof/>
            <w:webHidden/>
          </w:rPr>
          <w:fldChar w:fldCharType="separate"/>
        </w:r>
        <w:r w:rsidR="00B247B8">
          <w:rPr>
            <w:noProof/>
            <w:webHidden/>
          </w:rPr>
          <w:t>14</w:t>
        </w:r>
        <w:r w:rsidR="00BF1009">
          <w:rPr>
            <w:noProof/>
            <w:webHidden/>
          </w:rPr>
          <w:fldChar w:fldCharType="end"/>
        </w:r>
      </w:hyperlink>
      <w:r w:rsidR="007A640B">
        <w:rPr>
          <w:noProof/>
        </w:rPr>
        <w:t>4</w:t>
      </w:r>
    </w:p>
    <w:p w14:paraId="330A6A3F" w14:textId="017CCB3B"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4" w:history="1">
        <w:r w:rsidR="00BF1009" w:rsidRPr="00D030FD">
          <w:rPr>
            <w:rStyle w:val="Hipervnculo"/>
            <w:noProof/>
          </w:rPr>
          <w:t>Figura  7</w:t>
        </w:r>
        <w:r w:rsidR="00BF1009" w:rsidRPr="00D030FD">
          <w:rPr>
            <w:rStyle w:val="Hipervnculo"/>
            <w:noProof/>
          </w:rPr>
          <w:noBreakHyphen/>
          <w:t>6 Ventana para crear rutas</w:t>
        </w:r>
        <w:r w:rsidR="00BF1009">
          <w:rPr>
            <w:noProof/>
            <w:webHidden/>
          </w:rPr>
          <w:tab/>
        </w:r>
        <w:r w:rsidR="00BF1009">
          <w:rPr>
            <w:noProof/>
            <w:webHidden/>
          </w:rPr>
          <w:fldChar w:fldCharType="begin"/>
        </w:r>
        <w:r w:rsidR="00BF1009">
          <w:rPr>
            <w:noProof/>
            <w:webHidden/>
          </w:rPr>
          <w:instrText xml:space="preserve"> PAGEREF _Toc151638664 \h </w:instrText>
        </w:r>
        <w:r w:rsidR="00BF1009">
          <w:rPr>
            <w:noProof/>
            <w:webHidden/>
          </w:rPr>
        </w:r>
        <w:r w:rsidR="00BF1009">
          <w:rPr>
            <w:noProof/>
            <w:webHidden/>
          </w:rPr>
          <w:fldChar w:fldCharType="separate"/>
        </w:r>
        <w:r w:rsidR="00B247B8">
          <w:rPr>
            <w:noProof/>
            <w:webHidden/>
          </w:rPr>
          <w:t>14</w:t>
        </w:r>
        <w:r w:rsidR="00BF1009">
          <w:rPr>
            <w:noProof/>
            <w:webHidden/>
          </w:rPr>
          <w:fldChar w:fldCharType="end"/>
        </w:r>
      </w:hyperlink>
      <w:r w:rsidR="007A640B">
        <w:rPr>
          <w:noProof/>
        </w:rPr>
        <w:t>5</w:t>
      </w:r>
    </w:p>
    <w:p w14:paraId="319AC635" w14:textId="643719E3"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5" w:history="1">
        <w:r w:rsidR="00BF1009" w:rsidRPr="00D030FD">
          <w:rPr>
            <w:rStyle w:val="Hipervnculo"/>
            <w:noProof/>
          </w:rPr>
          <w:t>Figura  7</w:t>
        </w:r>
        <w:r w:rsidR="00BF1009" w:rsidRPr="00D030FD">
          <w:rPr>
            <w:rStyle w:val="Hipervnculo"/>
            <w:noProof/>
          </w:rPr>
          <w:noBreakHyphen/>
          <w:t xml:space="preserve">7 Imagen final en </w:t>
        </w:r>
        <w:r w:rsidR="00922954">
          <w:rPr>
            <w:rStyle w:val="Hipervnculo"/>
            <w:noProof/>
          </w:rPr>
          <w:t>SUMO</w:t>
        </w:r>
        <w:r w:rsidR="00BF1009">
          <w:rPr>
            <w:noProof/>
            <w:webHidden/>
          </w:rPr>
          <w:tab/>
        </w:r>
        <w:r w:rsidR="00BF1009">
          <w:rPr>
            <w:noProof/>
            <w:webHidden/>
          </w:rPr>
          <w:fldChar w:fldCharType="begin"/>
        </w:r>
        <w:r w:rsidR="00BF1009">
          <w:rPr>
            <w:noProof/>
            <w:webHidden/>
          </w:rPr>
          <w:instrText xml:space="preserve"> PAGEREF _Toc151638665 \h </w:instrText>
        </w:r>
        <w:r w:rsidR="00BF1009">
          <w:rPr>
            <w:noProof/>
            <w:webHidden/>
          </w:rPr>
        </w:r>
        <w:r w:rsidR="00BF1009">
          <w:rPr>
            <w:noProof/>
            <w:webHidden/>
          </w:rPr>
          <w:fldChar w:fldCharType="separate"/>
        </w:r>
        <w:r w:rsidR="00B247B8">
          <w:rPr>
            <w:noProof/>
            <w:webHidden/>
          </w:rPr>
          <w:t>14</w:t>
        </w:r>
        <w:r w:rsidR="00BF1009">
          <w:rPr>
            <w:noProof/>
            <w:webHidden/>
          </w:rPr>
          <w:fldChar w:fldCharType="end"/>
        </w:r>
      </w:hyperlink>
      <w:r w:rsidR="007A640B">
        <w:rPr>
          <w:noProof/>
        </w:rPr>
        <w:t>5</w:t>
      </w:r>
    </w:p>
    <w:p w14:paraId="19B2B87F" w14:textId="0C4E21A3"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6" w:history="1">
        <w:r w:rsidR="00BF1009" w:rsidRPr="00D030FD">
          <w:rPr>
            <w:rStyle w:val="Hipervnculo"/>
            <w:noProof/>
          </w:rPr>
          <w:t>Figura  7</w:t>
        </w:r>
        <w:r w:rsidR="00BF1009" w:rsidRPr="00D030FD">
          <w:rPr>
            <w:rStyle w:val="Hipervnculo"/>
            <w:noProof/>
          </w:rPr>
          <w:noBreakHyphen/>
          <w:t xml:space="preserve">8 Archivo </w:t>
        </w:r>
        <w:r w:rsidR="00922954">
          <w:rPr>
            <w:rStyle w:val="Hipervnculo"/>
            <w:noProof/>
          </w:rPr>
          <w:t>.ned</w:t>
        </w:r>
        <w:r w:rsidR="00BF1009" w:rsidRPr="00D030FD">
          <w:rPr>
            <w:rStyle w:val="Hipervnculo"/>
            <w:noProof/>
          </w:rPr>
          <w:t xml:space="preserve"> para la segunda simulación</w:t>
        </w:r>
        <w:r w:rsidR="00BF1009">
          <w:rPr>
            <w:noProof/>
            <w:webHidden/>
          </w:rPr>
          <w:tab/>
        </w:r>
        <w:r w:rsidR="00BF1009">
          <w:rPr>
            <w:noProof/>
            <w:webHidden/>
          </w:rPr>
          <w:fldChar w:fldCharType="begin"/>
        </w:r>
        <w:r w:rsidR="00BF1009">
          <w:rPr>
            <w:noProof/>
            <w:webHidden/>
          </w:rPr>
          <w:instrText xml:space="preserve"> PAGEREF _Toc151638666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47</w:t>
      </w:r>
    </w:p>
    <w:p w14:paraId="785CA06C" w14:textId="711BC0D7"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67" w:history="1">
        <w:r w:rsidR="00BF1009" w:rsidRPr="00D030FD">
          <w:rPr>
            <w:rStyle w:val="Hipervnculo"/>
            <w:noProof/>
          </w:rPr>
          <w:t>Figura 7</w:t>
        </w:r>
        <w:r w:rsidR="00BF1009" w:rsidRPr="00D030FD">
          <w:rPr>
            <w:rStyle w:val="Hipervnculo"/>
            <w:noProof/>
          </w:rPr>
          <w:noBreakHyphen/>
          <w:t xml:space="preserve">9 Imagen de la simulación corriendo en </w:t>
        </w:r>
        <w:r w:rsidR="00922954" w:rsidRPr="00922954">
          <w:rPr>
            <w:rStyle w:val="Hipervnculo"/>
            <w:noProof/>
          </w:rPr>
          <w:t>OMNeT</w:t>
        </w:r>
        <w:r w:rsidR="00BF1009" w:rsidRPr="00D030FD">
          <w:rPr>
            <w:rStyle w:val="Hipervnculo"/>
            <w:noProof/>
          </w:rPr>
          <w:t>++, se observa un nodo retransmitiendo a todos un mensaje</w:t>
        </w:r>
        <w:r w:rsidR="00BF1009">
          <w:rPr>
            <w:noProof/>
            <w:webHidden/>
          </w:rPr>
          <w:tab/>
        </w:r>
        <w:r w:rsidR="00BF1009">
          <w:rPr>
            <w:noProof/>
            <w:webHidden/>
          </w:rPr>
          <w:fldChar w:fldCharType="begin"/>
        </w:r>
        <w:r w:rsidR="00BF1009">
          <w:rPr>
            <w:noProof/>
            <w:webHidden/>
          </w:rPr>
          <w:instrText xml:space="preserve"> PAGEREF _Toc151638667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F26FB1">
        <w:rPr>
          <w:noProof/>
        </w:rPr>
        <w:t>5</w:t>
      </w:r>
      <w:r w:rsidR="007A640B">
        <w:rPr>
          <w:noProof/>
        </w:rPr>
        <w:t>1</w:t>
      </w:r>
    </w:p>
    <w:p w14:paraId="14834998" w14:textId="3BB06869"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51638668" w:history="1">
        <w:r w:rsidR="00BF1009" w:rsidRPr="00D030FD">
          <w:rPr>
            <w:rStyle w:val="Hipervnculo"/>
            <w:noProof/>
          </w:rPr>
          <w:t>Figura  8</w:t>
        </w:r>
        <w:r w:rsidR="00BF1009" w:rsidRPr="00D030FD">
          <w:rPr>
            <w:rStyle w:val="Hipervnculo"/>
            <w:noProof/>
          </w:rPr>
          <w:noBreakHyphen/>
          <w:t>1 simulación 1, se experimenta el desempeño con diferente densidad de nodos</w:t>
        </w:r>
        <w:r w:rsidR="00BF1009">
          <w:rPr>
            <w:noProof/>
            <w:webHidden/>
          </w:rPr>
          <w:tab/>
        </w:r>
        <w:r w:rsidR="00BF1009">
          <w:rPr>
            <w:noProof/>
            <w:webHidden/>
          </w:rPr>
          <w:fldChar w:fldCharType="begin"/>
        </w:r>
        <w:r w:rsidR="00BF1009">
          <w:rPr>
            <w:noProof/>
            <w:webHidden/>
          </w:rPr>
          <w:instrText xml:space="preserve"> PAGEREF _Toc151638668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5</w:t>
      </w:r>
      <w:r w:rsidR="007A640B">
        <w:rPr>
          <w:noProof/>
        </w:rPr>
        <w:t>2</w:t>
      </w:r>
    </w:p>
    <w:p w14:paraId="0BAB1786" w14:textId="646F848E"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51638669" w:history="1">
        <w:r w:rsidR="00BF1009" w:rsidRPr="00D030FD">
          <w:rPr>
            <w:rStyle w:val="Hipervnculo"/>
            <w:noProof/>
          </w:rPr>
          <w:t>Figura  8</w:t>
        </w:r>
        <w:r w:rsidR="00BF1009" w:rsidRPr="00D030FD">
          <w:rPr>
            <w:rStyle w:val="Hipervnculo"/>
            <w:noProof/>
          </w:rPr>
          <w:noBreakHyphen/>
          <w:t>2 A la izquierda la posición inicial, a la derecha la posición final</w:t>
        </w:r>
        <w:r w:rsidR="00BF1009">
          <w:rPr>
            <w:noProof/>
            <w:webHidden/>
          </w:rPr>
          <w:tab/>
        </w:r>
        <w:r w:rsidR="00BF1009">
          <w:rPr>
            <w:noProof/>
            <w:webHidden/>
          </w:rPr>
          <w:fldChar w:fldCharType="begin"/>
        </w:r>
        <w:r w:rsidR="00BF1009">
          <w:rPr>
            <w:noProof/>
            <w:webHidden/>
          </w:rPr>
          <w:instrText xml:space="preserve"> PAGEREF _Toc151638669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5</w:t>
      </w:r>
      <w:r w:rsidR="007A640B">
        <w:rPr>
          <w:noProof/>
        </w:rPr>
        <w:t>5</w:t>
      </w:r>
    </w:p>
    <w:p w14:paraId="3DB23836" w14:textId="34E17775"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51638670" w:history="1">
        <w:r w:rsidR="00BF1009" w:rsidRPr="00D030FD">
          <w:rPr>
            <w:rStyle w:val="Hipervnculo"/>
            <w:noProof/>
          </w:rPr>
          <w:t>Figura  8</w:t>
        </w:r>
        <w:r w:rsidR="00BF1009" w:rsidRPr="00D030FD">
          <w:rPr>
            <w:rStyle w:val="Hipervnculo"/>
            <w:noProof/>
          </w:rPr>
          <w:noBreakHyphen/>
          <w:t>3 resultados del escenario 1</w:t>
        </w:r>
        <w:r w:rsidR="00BF1009">
          <w:rPr>
            <w:noProof/>
            <w:webHidden/>
          </w:rPr>
          <w:tab/>
        </w:r>
        <w:r w:rsidR="00BF1009">
          <w:rPr>
            <w:noProof/>
            <w:webHidden/>
          </w:rPr>
          <w:fldChar w:fldCharType="begin"/>
        </w:r>
        <w:r w:rsidR="00BF1009">
          <w:rPr>
            <w:noProof/>
            <w:webHidden/>
          </w:rPr>
          <w:instrText xml:space="preserve"> PAGEREF _Toc151638670 \h </w:instrText>
        </w:r>
        <w:r w:rsidR="00BF1009">
          <w:rPr>
            <w:noProof/>
            <w:webHidden/>
          </w:rPr>
        </w:r>
        <w:r w:rsidR="00BF1009">
          <w:rPr>
            <w:noProof/>
            <w:webHidden/>
          </w:rPr>
          <w:fldChar w:fldCharType="separate"/>
        </w:r>
        <w:r w:rsidR="00B247B8">
          <w:rPr>
            <w:noProof/>
            <w:webHidden/>
          </w:rPr>
          <w:t>15</w:t>
        </w:r>
        <w:r w:rsidR="00BF1009">
          <w:rPr>
            <w:noProof/>
            <w:webHidden/>
          </w:rPr>
          <w:fldChar w:fldCharType="end"/>
        </w:r>
      </w:hyperlink>
      <w:r w:rsidR="007A640B">
        <w:rPr>
          <w:noProof/>
        </w:rPr>
        <w:t>6</w:t>
      </w:r>
    </w:p>
    <w:p w14:paraId="792342DC" w14:textId="3AB38917"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9" w:anchor="_Toc151638671" w:history="1">
        <w:r w:rsidR="00BF1009" w:rsidRPr="00D030FD">
          <w:rPr>
            <w:rStyle w:val="Hipervnculo"/>
            <w:noProof/>
          </w:rPr>
          <w:t>Figura  8</w:t>
        </w:r>
        <w:r w:rsidR="00BF1009" w:rsidRPr="00D030FD">
          <w:rPr>
            <w:rStyle w:val="Hipervnculo"/>
            <w:noProof/>
          </w:rPr>
          <w:noBreakHyphen/>
          <w:t>4 a la izquierda los tiempos que demora "in progress frames" a la derecha "pending queue"</w:t>
        </w:r>
        <w:r w:rsidR="00BF1009">
          <w:rPr>
            <w:noProof/>
            <w:webHidden/>
          </w:rPr>
          <w:tab/>
        </w:r>
        <w:r w:rsidR="00BF1009">
          <w:rPr>
            <w:noProof/>
            <w:webHidden/>
          </w:rPr>
          <w:fldChar w:fldCharType="begin"/>
        </w:r>
        <w:r w:rsidR="00BF1009">
          <w:rPr>
            <w:noProof/>
            <w:webHidden/>
          </w:rPr>
          <w:instrText xml:space="preserve"> PAGEREF _Toc151638671 \h </w:instrText>
        </w:r>
        <w:r w:rsidR="00BF1009">
          <w:rPr>
            <w:noProof/>
            <w:webHidden/>
          </w:rPr>
        </w:r>
        <w:r w:rsidR="00BF1009">
          <w:rPr>
            <w:noProof/>
            <w:webHidden/>
          </w:rPr>
          <w:fldChar w:fldCharType="separate"/>
        </w:r>
        <w:r w:rsidR="00B247B8">
          <w:rPr>
            <w:noProof/>
            <w:webHidden/>
          </w:rPr>
          <w:t>15</w:t>
        </w:r>
        <w:r w:rsidR="00BF1009">
          <w:rPr>
            <w:noProof/>
            <w:webHidden/>
          </w:rPr>
          <w:fldChar w:fldCharType="end"/>
        </w:r>
      </w:hyperlink>
      <w:r w:rsidR="007A640B">
        <w:rPr>
          <w:noProof/>
        </w:rPr>
        <w:t>6</w:t>
      </w:r>
    </w:p>
    <w:p w14:paraId="58C8EA8E" w14:textId="19BD1872"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0" w:anchor="_Toc151638672" w:history="1">
        <w:r w:rsidR="00BF1009" w:rsidRPr="00D030FD">
          <w:rPr>
            <w:rStyle w:val="Hipervnculo"/>
            <w:noProof/>
          </w:rPr>
          <w:t>Figura  8</w:t>
        </w:r>
        <w:r w:rsidR="00BF1009" w:rsidRPr="00D030FD">
          <w:rPr>
            <w:rStyle w:val="Hipervnculo"/>
            <w:noProof/>
          </w:rPr>
          <w:noBreakHyphen/>
          <w:t>5 Rutas formadas por el protocolo AODV</w:t>
        </w:r>
        <w:r w:rsidR="00BF1009">
          <w:rPr>
            <w:noProof/>
            <w:webHidden/>
          </w:rPr>
          <w:tab/>
        </w:r>
        <w:r w:rsidR="00BF1009">
          <w:rPr>
            <w:noProof/>
            <w:webHidden/>
          </w:rPr>
          <w:fldChar w:fldCharType="begin"/>
        </w:r>
        <w:r w:rsidR="00BF1009">
          <w:rPr>
            <w:noProof/>
            <w:webHidden/>
          </w:rPr>
          <w:instrText xml:space="preserve"> PAGEREF _Toc151638672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57</w:t>
      </w:r>
    </w:p>
    <w:p w14:paraId="2EDB3483" w14:textId="1B759EC2"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3" w:history="1">
        <w:r w:rsidR="00BF1009" w:rsidRPr="00D030FD">
          <w:rPr>
            <w:rStyle w:val="Hipervnculo"/>
            <w:noProof/>
          </w:rPr>
          <w:t>Figura  8</w:t>
        </w:r>
        <w:r w:rsidR="00BF1009" w:rsidRPr="00D030FD">
          <w:rPr>
            <w:rStyle w:val="Hipervnculo"/>
            <w:noProof/>
          </w:rPr>
          <w:noBreakHyphen/>
          <w:t>6 Probabilidad de recibir 2 mensajes con AODV</w:t>
        </w:r>
        <w:r w:rsidR="00BF1009">
          <w:rPr>
            <w:noProof/>
            <w:webHidden/>
          </w:rPr>
          <w:tab/>
        </w:r>
        <w:r w:rsidR="00BF1009">
          <w:rPr>
            <w:noProof/>
            <w:webHidden/>
          </w:rPr>
          <w:fldChar w:fldCharType="begin"/>
        </w:r>
        <w:r w:rsidR="00BF1009">
          <w:rPr>
            <w:noProof/>
            <w:webHidden/>
          </w:rPr>
          <w:instrText xml:space="preserve"> PAGEREF _Toc151638673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6</w:t>
      </w:r>
      <w:r w:rsidR="007A640B">
        <w:rPr>
          <w:noProof/>
        </w:rPr>
        <w:t>0</w:t>
      </w:r>
    </w:p>
    <w:p w14:paraId="2A7A40C9" w14:textId="7538EEB0"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4" w:history="1">
        <w:r w:rsidR="00BF1009" w:rsidRPr="00D030FD">
          <w:rPr>
            <w:rStyle w:val="Hipervnculo"/>
            <w:noProof/>
          </w:rPr>
          <w:t>Figura  8</w:t>
        </w:r>
        <w:r w:rsidR="00BF1009" w:rsidRPr="00D030FD">
          <w:rPr>
            <w:rStyle w:val="Hipervnculo"/>
            <w:noProof/>
          </w:rPr>
          <w:noBreakHyphen/>
          <w:t>7 Probabilidad de recibir 4 mensajes con AODv</w:t>
        </w:r>
        <w:r w:rsidR="00BF1009">
          <w:rPr>
            <w:noProof/>
            <w:webHidden/>
          </w:rPr>
          <w:tab/>
        </w:r>
        <w:r w:rsidR="00BF1009">
          <w:rPr>
            <w:noProof/>
            <w:webHidden/>
          </w:rPr>
          <w:fldChar w:fldCharType="begin"/>
        </w:r>
        <w:r w:rsidR="00BF1009">
          <w:rPr>
            <w:noProof/>
            <w:webHidden/>
          </w:rPr>
          <w:instrText xml:space="preserve"> PAGEREF _Toc151638674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6</w:t>
      </w:r>
      <w:r w:rsidR="007A640B">
        <w:rPr>
          <w:noProof/>
        </w:rPr>
        <w:t>0</w:t>
      </w:r>
    </w:p>
    <w:p w14:paraId="2F142587" w14:textId="7145D4A3"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5" w:history="1">
        <w:r w:rsidR="00BF1009" w:rsidRPr="00D030FD">
          <w:rPr>
            <w:rStyle w:val="Hipervnculo"/>
            <w:noProof/>
          </w:rPr>
          <w:t>Figura  8</w:t>
        </w:r>
        <w:r w:rsidR="00BF1009" w:rsidRPr="00D030FD">
          <w:rPr>
            <w:rStyle w:val="Hipervnculo"/>
            <w:noProof/>
          </w:rPr>
          <w:noBreakHyphen/>
          <w:t>8 El nodo 6 en rojo quiere transmitir</w:t>
        </w:r>
        <w:r w:rsidR="00BF1009">
          <w:rPr>
            <w:noProof/>
            <w:webHidden/>
          </w:rPr>
          <w:tab/>
        </w:r>
        <w:r w:rsidR="00BF1009">
          <w:rPr>
            <w:noProof/>
            <w:webHidden/>
          </w:rPr>
          <w:fldChar w:fldCharType="begin"/>
        </w:r>
        <w:r w:rsidR="00BF1009">
          <w:rPr>
            <w:noProof/>
            <w:webHidden/>
          </w:rPr>
          <w:instrText xml:space="preserve"> PAGEREF _Toc151638675 \h </w:instrText>
        </w:r>
        <w:r w:rsidR="00BF1009">
          <w:rPr>
            <w:noProof/>
            <w:webHidden/>
          </w:rPr>
        </w:r>
        <w:r w:rsidR="00BF1009">
          <w:rPr>
            <w:noProof/>
            <w:webHidden/>
          </w:rPr>
          <w:fldChar w:fldCharType="separate"/>
        </w:r>
        <w:r w:rsidR="00B247B8">
          <w:rPr>
            <w:noProof/>
            <w:webHidden/>
          </w:rPr>
          <w:t>16</w:t>
        </w:r>
        <w:r w:rsidR="00BF1009">
          <w:rPr>
            <w:noProof/>
            <w:webHidden/>
          </w:rPr>
          <w:fldChar w:fldCharType="end"/>
        </w:r>
      </w:hyperlink>
      <w:r w:rsidR="007A640B">
        <w:rPr>
          <w:noProof/>
        </w:rPr>
        <w:t>4</w:t>
      </w:r>
    </w:p>
    <w:p w14:paraId="32F082F6" w14:textId="2CE7E251"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6" w:history="1">
        <w:r w:rsidR="00BF1009" w:rsidRPr="00D030FD">
          <w:rPr>
            <w:rStyle w:val="Hipervnculo"/>
            <w:noProof/>
          </w:rPr>
          <w:t>Figura  8</w:t>
        </w:r>
        <w:r w:rsidR="00BF1009" w:rsidRPr="00D030FD">
          <w:rPr>
            <w:rStyle w:val="Hipervnculo"/>
            <w:noProof/>
          </w:rPr>
          <w:noBreakHyphen/>
          <w:t>9 El nodo 6 transmite el mensaje, y los demás nodos al recibirlo retransmiten una vez, el nodo 7 y 4 no son vistos por el nodo 6, con las retransmisiones quedan informados.</w:t>
        </w:r>
        <w:r w:rsidR="00BF1009">
          <w:rPr>
            <w:noProof/>
            <w:webHidden/>
          </w:rPr>
          <w:tab/>
        </w:r>
        <w:r w:rsidR="00BF1009">
          <w:rPr>
            <w:noProof/>
            <w:webHidden/>
          </w:rPr>
          <w:fldChar w:fldCharType="begin"/>
        </w:r>
        <w:r w:rsidR="00BF1009">
          <w:rPr>
            <w:noProof/>
            <w:webHidden/>
          </w:rPr>
          <w:instrText xml:space="preserve"> PAGEREF _Toc151638676 \h </w:instrText>
        </w:r>
        <w:r w:rsidR="00BF1009">
          <w:rPr>
            <w:noProof/>
            <w:webHidden/>
          </w:rPr>
        </w:r>
        <w:r w:rsidR="00BF1009">
          <w:rPr>
            <w:noProof/>
            <w:webHidden/>
          </w:rPr>
          <w:fldChar w:fldCharType="separate"/>
        </w:r>
        <w:r w:rsidR="00B247B8">
          <w:rPr>
            <w:noProof/>
            <w:webHidden/>
          </w:rPr>
          <w:t>16</w:t>
        </w:r>
        <w:r w:rsidR="00BF1009">
          <w:rPr>
            <w:noProof/>
            <w:webHidden/>
          </w:rPr>
          <w:fldChar w:fldCharType="end"/>
        </w:r>
      </w:hyperlink>
      <w:r w:rsidR="007A640B">
        <w:rPr>
          <w:noProof/>
        </w:rPr>
        <w:t>4</w:t>
      </w:r>
    </w:p>
    <w:p w14:paraId="4FDCE5D1" w14:textId="362E30B8"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7" w:history="1">
        <w:r w:rsidR="00BF1009" w:rsidRPr="00D030FD">
          <w:rPr>
            <w:rStyle w:val="Hipervnculo"/>
            <w:noProof/>
          </w:rPr>
          <w:t>Figura  8</w:t>
        </w:r>
        <w:r w:rsidR="00BF1009" w:rsidRPr="00D030FD">
          <w:rPr>
            <w:rStyle w:val="Hipervnculo"/>
            <w:noProof/>
          </w:rPr>
          <w:noBreakHyphen/>
          <w:t>10 Los nodos cercanos 5, 11 y 7 bajan su velocidad y permiten que el nodo 6 se incorpore, el nodo 4 no baja su velocidad</w:t>
        </w:r>
        <w:r w:rsidR="00BF1009">
          <w:rPr>
            <w:noProof/>
            <w:webHidden/>
          </w:rPr>
          <w:tab/>
        </w:r>
        <w:r w:rsidR="00BF1009">
          <w:rPr>
            <w:noProof/>
            <w:webHidden/>
          </w:rPr>
          <w:fldChar w:fldCharType="begin"/>
        </w:r>
        <w:r w:rsidR="00BF1009">
          <w:rPr>
            <w:noProof/>
            <w:webHidden/>
          </w:rPr>
          <w:instrText xml:space="preserve"> PAGEREF _Toc151638677 \h </w:instrText>
        </w:r>
        <w:r w:rsidR="00BF1009">
          <w:rPr>
            <w:noProof/>
            <w:webHidden/>
          </w:rPr>
        </w:r>
        <w:r w:rsidR="00BF1009">
          <w:rPr>
            <w:noProof/>
            <w:webHidden/>
          </w:rPr>
          <w:fldChar w:fldCharType="separate"/>
        </w:r>
        <w:r w:rsidR="00B247B8">
          <w:rPr>
            <w:noProof/>
            <w:webHidden/>
          </w:rPr>
          <w:t>16</w:t>
        </w:r>
        <w:r w:rsidR="00BF1009">
          <w:rPr>
            <w:noProof/>
            <w:webHidden/>
          </w:rPr>
          <w:fldChar w:fldCharType="end"/>
        </w:r>
      </w:hyperlink>
      <w:r w:rsidR="007A640B">
        <w:rPr>
          <w:noProof/>
        </w:rPr>
        <w:t>4</w:t>
      </w:r>
    </w:p>
    <w:p w14:paraId="68696395" w14:textId="6A786F6D"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78" w:history="1">
        <w:r w:rsidR="00BF1009" w:rsidRPr="00D030FD">
          <w:rPr>
            <w:rStyle w:val="Hipervnculo"/>
            <w:noProof/>
          </w:rPr>
          <w:t>Figura  8</w:t>
        </w:r>
        <w:r w:rsidR="00BF1009" w:rsidRPr="00D030FD">
          <w:rPr>
            <w:rStyle w:val="Hipervnculo"/>
            <w:noProof/>
          </w:rPr>
          <w:noBreakHyphen/>
          <w:t>11 Posición final, el nodo 6 se incorpora</w:t>
        </w:r>
        <w:r w:rsidR="00BF1009">
          <w:rPr>
            <w:noProof/>
            <w:webHidden/>
          </w:rPr>
          <w:tab/>
        </w:r>
        <w:r w:rsidR="00BF1009">
          <w:rPr>
            <w:noProof/>
            <w:webHidden/>
          </w:rPr>
          <w:fldChar w:fldCharType="begin"/>
        </w:r>
        <w:r w:rsidR="00BF1009">
          <w:rPr>
            <w:noProof/>
            <w:webHidden/>
          </w:rPr>
          <w:instrText xml:space="preserve"> PAGEREF _Toc151638678 \h </w:instrText>
        </w:r>
        <w:r w:rsidR="00BF1009">
          <w:rPr>
            <w:noProof/>
            <w:webHidden/>
          </w:rPr>
        </w:r>
        <w:r w:rsidR="00BF1009">
          <w:rPr>
            <w:noProof/>
            <w:webHidden/>
          </w:rPr>
          <w:fldChar w:fldCharType="separate"/>
        </w:r>
        <w:r w:rsidR="00B247B8">
          <w:rPr>
            <w:noProof/>
            <w:webHidden/>
          </w:rPr>
          <w:t>16</w:t>
        </w:r>
        <w:r w:rsidR="00BF1009">
          <w:rPr>
            <w:noProof/>
            <w:webHidden/>
          </w:rPr>
          <w:fldChar w:fldCharType="end"/>
        </w:r>
      </w:hyperlink>
      <w:r w:rsidR="007A640B">
        <w:rPr>
          <w:noProof/>
        </w:rPr>
        <w:t>5</w:t>
      </w:r>
    </w:p>
    <w:p w14:paraId="2E1E311C" w14:textId="2363AD1A"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1" w:anchor="_Toc151638679" w:history="1">
        <w:r w:rsidR="00BF1009" w:rsidRPr="00D030FD">
          <w:rPr>
            <w:rStyle w:val="Hipervnculo"/>
            <w:noProof/>
          </w:rPr>
          <w:t>Figura  8</w:t>
        </w:r>
        <w:r w:rsidR="00BF1009" w:rsidRPr="00D030FD">
          <w:rPr>
            <w:rStyle w:val="Hipervnculo"/>
            <w:noProof/>
          </w:rPr>
          <w:noBreakHyphen/>
          <w:t>12 A la izquierda se observa la posición de partida de los nodos, a la derecha la posición final</w:t>
        </w:r>
        <w:r w:rsidR="00BF1009">
          <w:rPr>
            <w:noProof/>
            <w:webHidden/>
          </w:rPr>
          <w:tab/>
        </w:r>
        <w:r w:rsidR="00BF1009">
          <w:rPr>
            <w:noProof/>
            <w:webHidden/>
          </w:rPr>
          <w:fldChar w:fldCharType="begin"/>
        </w:r>
        <w:r w:rsidR="00BF1009">
          <w:rPr>
            <w:noProof/>
            <w:webHidden/>
          </w:rPr>
          <w:instrText xml:space="preserve"> PAGEREF _Toc151638679 \h </w:instrText>
        </w:r>
        <w:r w:rsidR="00BF1009">
          <w:rPr>
            <w:noProof/>
            <w:webHidden/>
          </w:rPr>
        </w:r>
        <w:r w:rsidR="00BF1009">
          <w:rPr>
            <w:noProof/>
            <w:webHidden/>
          </w:rPr>
          <w:fldChar w:fldCharType="separate"/>
        </w:r>
        <w:r w:rsidR="00B247B8">
          <w:rPr>
            <w:noProof/>
            <w:webHidden/>
          </w:rPr>
          <w:t>16</w:t>
        </w:r>
        <w:r w:rsidR="00BF1009">
          <w:rPr>
            <w:noProof/>
            <w:webHidden/>
          </w:rPr>
          <w:fldChar w:fldCharType="end"/>
        </w:r>
      </w:hyperlink>
      <w:r w:rsidR="007A640B">
        <w:rPr>
          <w:noProof/>
        </w:rPr>
        <w:t>5</w:t>
      </w:r>
    </w:p>
    <w:p w14:paraId="574EBAD0" w14:textId="5363F824"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2" w:anchor="_Toc151638680" w:history="1">
        <w:r w:rsidR="00BF1009" w:rsidRPr="00D030FD">
          <w:rPr>
            <w:rStyle w:val="Hipervnculo"/>
            <w:noProof/>
          </w:rPr>
          <w:t>Figura  8</w:t>
        </w:r>
        <w:r w:rsidR="00BF1009" w:rsidRPr="00D030FD">
          <w:rPr>
            <w:rStyle w:val="Hipervnculo"/>
            <w:noProof/>
          </w:rPr>
          <w:noBreakHyphen/>
          <w:t>13 Paquetes enviados (incluye retransmisiones) y paquetes recibidos por cada nodo</w:t>
        </w:r>
        <w:r w:rsidR="00BF1009">
          <w:rPr>
            <w:noProof/>
            <w:webHidden/>
          </w:rPr>
          <w:tab/>
        </w:r>
        <w:r w:rsidR="00BF1009">
          <w:rPr>
            <w:noProof/>
            <w:webHidden/>
          </w:rPr>
          <w:fldChar w:fldCharType="begin"/>
        </w:r>
        <w:r w:rsidR="00BF1009">
          <w:rPr>
            <w:noProof/>
            <w:webHidden/>
          </w:rPr>
          <w:instrText xml:space="preserve"> PAGEREF _Toc151638680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67</w:t>
      </w:r>
    </w:p>
    <w:p w14:paraId="0261ADE2" w14:textId="60309F76"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3" w:anchor="_Toc151638681" w:history="1">
        <w:r w:rsidR="00BF1009" w:rsidRPr="00D030FD">
          <w:rPr>
            <w:rStyle w:val="Hipervnculo"/>
            <w:noProof/>
          </w:rPr>
          <w:t>Figura  8</w:t>
        </w:r>
        <w:r w:rsidR="00BF1009" w:rsidRPr="00D030FD">
          <w:rPr>
            <w:rStyle w:val="Hipervnculo"/>
            <w:noProof/>
          </w:rPr>
          <w:noBreakHyphen/>
          <w:t>14 Tiempos de espera promedio de cada nodo</w:t>
        </w:r>
        <w:r w:rsidR="00BF1009">
          <w:rPr>
            <w:noProof/>
            <w:webHidden/>
          </w:rPr>
          <w:tab/>
        </w:r>
        <w:r w:rsidR="00BF1009">
          <w:rPr>
            <w:noProof/>
            <w:webHidden/>
          </w:rPr>
          <w:fldChar w:fldCharType="begin"/>
        </w:r>
        <w:r w:rsidR="00BF1009">
          <w:rPr>
            <w:noProof/>
            <w:webHidden/>
          </w:rPr>
          <w:instrText xml:space="preserve"> PAGEREF _Toc151638681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67</w:t>
      </w:r>
    </w:p>
    <w:p w14:paraId="7858754A" w14:textId="0EF89723"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2" w:history="1">
        <w:r w:rsidR="00BF1009" w:rsidRPr="00D030FD">
          <w:rPr>
            <w:rStyle w:val="Hipervnculo"/>
            <w:noProof/>
          </w:rPr>
          <w:t>Figura  8</w:t>
        </w:r>
        <w:r w:rsidR="00BF1009" w:rsidRPr="00D030FD">
          <w:rPr>
            <w:rStyle w:val="Hipervnculo"/>
            <w:noProof/>
          </w:rPr>
          <w:noBreakHyphen/>
          <w:t>15 Porcentaje de mensajes recibidos en promedio por los nodos</w:t>
        </w:r>
        <w:r w:rsidR="00BF1009">
          <w:rPr>
            <w:noProof/>
            <w:webHidden/>
          </w:rPr>
          <w:tab/>
        </w:r>
        <w:r w:rsidR="00BF1009">
          <w:rPr>
            <w:noProof/>
            <w:webHidden/>
          </w:rPr>
          <w:fldChar w:fldCharType="begin"/>
        </w:r>
        <w:r w:rsidR="00BF1009">
          <w:rPr>
            <w:noProof/>
            <w:webHidden/>
          </w:rPr>
          <w:instrText xml:space="preserve"> PAGEREF _Toc151638682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7</w:t>
      </w:r>
      <w:r w:rsidR="007A640B">
        <w:rPr>
          <w:noProof/>
        </w:rPr>
        <w:t>2</w:t>
      </w:r>
    </w:p>
    <w:p w14:paraId="74988EF1" w14:textId="0E7BE7F7"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3" w:history="1">
        <w:r w:rsidR="00BF1009" w:rsidRPr="00D030FD">
          <w:rPr>
            <w:rStyle w:val="Hipervnculo"/>
            <w:noProof/>
          </w:rPr>
          <w:t>Figura  8</w:t>
        </w:r>
        <w:r w:rsidR="00BF1009" w:rsidRPr="00D030FD">
          <w:rPr>
            <w:rStyle w:val="Hipervnculo"/>
            <w:noProof/>
          </w:rPr>
          <w:noBreakHyphen/>
          <w:t>16 Tiempos de encolamiento</w:t>
        </w:r>
        <w:r w:rsidR="00BF1009">
          <w:rPr>
            <w:noProof/>
            <w:webHidden/>
          </w:rPr>
          <w:tab/>
        </w:r>
        <w:r w:rsidR="00BF1009">
          <w:rPr>
            <w:noProof/>
            <w:webHidden/>
          </w:rPr>
          <w:fldChar w:fldCharType="begin"/>
        </w:r>
        <w:r w:rsidR="00BF1009">
          <w:rPr>
            <w:noProof/>
            <w:webHidden/>
          </w:rPr>
          <w:instrText xml:space="preserve"> PAGEREF _Toc151638683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7</w:t>
      </w:r>
      <w:r w:rsidR="007A640B">
        <w:rPr>
          <w:noProof/>
        </w:rPr>
        <w:t>3</w:t>
      </w:r>
    </w:p>
    <w:p w14:paraId="1BB0BC73" w14:textId="0EF39F00"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4" w:history="1">
        <w:r w:rsidR="00BF1009" w:rsidRPr="00D030FD">
          <w:rPr>
            <w:rStyle w:val="Hipervnculo"/>
            <w:noProof/>
          </w:rPr>
          <w:t>Figura  8</w:t>
        </w:r>
        <w:r w:rsidR="00BF1009" w:rsidRPr="00D030FD">
          <w:rPr>
            <w:rStyle w:val="Hipervnculo"/>
            <w:noProof/>
          </w:rPr>
          <w:noBreakHyphen/>
          <w:t>17 Probabilidad de recibir 2 y 4 mensajes con 10 nodos</w:t>
        </w:r>
        <w:r w:rsidR="00BF1009">
          <w:rPr>
            <w:noProof/>
            <w:webHidden/>
          </w:rPr>
          <w:tab/>
        </w:r>
        <w:r w:rsidR="00BF1009">
          <w:rPr>
            <w:noProof/>
            <w:webHidden/>
          </w:rPr>
          <w:fldChar w:fldCharType="begin"/>
        </w:r>
        <w:r w:rsidR="00BF1009">
          <w:rPr>
            <w:noProof/>
            <w:webHidden/>
          </w:rPr>
          <w:instrText xml:space="preserve"> PAGEREF _Toc151638684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7</w:t>
      </w:r>
      <w:r w:rsidR="007A640B">
        <w:rPr>
          <w:noProof/>
        </w:rPr>
        <w:t>3</w:t>
      </w:r>
    </w:p>
    <w:p w14:paraId="663A35DB" w14:textId="0A49CB65"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5" w:history="1">
        <w:r w:rsidR="00BF1009" w:rsidRPr="00D030FD">
          <w:rPr>
            <w:rStyle w:val="Hipervnculo"/>
            <w:noProof/>
          </w:rPr>
          <w:t>Figura  8</w:t>
        </w:r>
        <w:r w:rsidR="00BF1009" w:rsidRPr="00D030FD">
          <w:rPr>
            <w:rStyle w:val="Hipervnculo"/>
            <w:noProof/>
          </w:rPr>
          <w:noBreakHyphen/>
          <w:t>18 Probabilidad de recibir 2 y 4 mensajes con 10 nodos, en un trayecto de 200 metros</w:t>
        </w:r>
        <w:r w:rsidR="00BF1009">
          <w:rPr>
            <w:noProof/>
            <w:webHidden/>
          </w:rPr>
          <w:tab/>
        </w:r>
        <w:r w:rsidR="00BF1009">
          <w:rPr>
            <w:noProof/>
            <w:webHidden/>
          </w:rPr>
          <w:fldChar w:fldCharType="begin"/>
        </w:r>
        <w:r w:rsidR="00BF1009">
          <w:rPr>
            <w:noProof/>
            <w:webHidden/>
          </w:rPr>
          <w:instrText xml:space="preserve"> PAGEREF _Toc151638685 \h </w:instrText>
        </w:r>
        <w:r w:rsidR="00BF1009">
          <w:rPr>
            <w:noProof/>
            <w:webHidden/>
          </w:rPr>
        </w:r>
        <w:r w:rsidR="00BF1009">
          <w:rPr>
            <w:noProof/>
            <w:webHidden/>
          </w:rPr>
          <w:fldChar w:fldCharType="separate"/>
        </w:r>
        <w:r w:rsidR="00B247B8">
          <w:rPr>
            <w:noProof/>
            <w:webHidden/>
          </w:rPr>
          <w:t>17</w:t>
        </w:r>
        <w:r w:rsidR="00BF1009">
          <w:rPr>
            <w:noProof/>
            <w:webHidden/>
          </w:rPr>
          <w:fldChar w:fldCharType="end"/>
        </w:r>
      </w:hyperlink>
      <w:r w:rsidR="007A640B">
        <w:rPr>
          <w:noProof/>
        </w:rPr>
        <w:t>4</w:t>
      </w:r>
    </w:p>
    <w:p w14:paraId="2F9763FA" w14:textId="19347C27" w:rsidR="007A640B" w:rsidRDefault="00000000" w:rsidP="007A640B">
      <w:pPr>
        <w:pStyle w:val="Tabladeilustraciones"/>
        <w:tabs>
          <w:tab w:val="right" w:leader="dot" w:pos="8827"/>
        </w:tabs>
        <w:rPr>
          <w:noProof/>
        </w:rPr>
      </w:pPr>
      <w:hyperlink w:anchor="_Toc151638686" w:history="1">
        <w:r w:rsidR="00BF1009" w:rsidRPr="00D030FD">
          <w:rPr>
            <w:rStyle w:val="Hipervnculo"/>
            <w:noProof/>
          </w:rPr>
          <w:t>Figura  8</w:t>
        </w:r>
        <w:r w:rsidR="00BF1009" w:rsidRPr="00D030FD">
          <w:rPr>
            <w:rStyle w:val="Hipervnculo"/>
            <w:noProof/>
          </w:rPr>
          <w:noBreakHyphen/>
          <w:t>19 Porcentaje de mensajes recibidos con 20 nodos</w:t>
        </w:r>
        <w:r w:rsidR="00BF1009">
          <w:rPr>
            <w:noProof/>
            <w:webHidden/>
          </w:rPr>
          <w:tab/>
        </w:r>
        <w:r w:rsidR="00BF1009">
          <w:rPr>
            <w:noProof/>
            <w:webHidden/>
          </w:rPr>
          <w:fldChar w:fldCharType="begin"/>
        </w:r>
        <w:r w:rsidR="00BF1009">
          <w:rPr>
            <w:noProof/>
            <w:webHidden/>
          </w:rPr>
          <w:instrText xml:space="preserve"> PAGEREF _Toc151638686 \h </w:instrText>
        </w:r>
        <w:r w:rsidR="00BF1009">
          <w:rPr>
            <w:noProof/>
            <w:webHidden/>
          </w:rPr>
        </w:r>
        <w:r w:rsidR="00BF1009">
          <w:rPr>
            <w:noProof/>
            <w:webHidden/>
          </w:rPr>
          <w:fldChar w:fldCharType="separate"/>
        </w:r>
        <w:r w:rsidR="00B247B8">
          <w:rPr>
            <w:noProof/>
            <w:webHidden/>
          </w:rPr>
          <w:t>17</w:t>
        </w:r>
        <w:r w:rsidR="00BF1009">
          <w:rPr>
            <w:noProof/>
            <w:webHidden/>
          </w:rPr>
          <w:fldChar w:fldCharType="end"/>
        </w:r>
      </w:hyperlink>
      <w:r w:rsidR="007A640B">
        <w:rPr>
          <w:noProof/>
        </w:rPr>
        <w:t>6</w:t>
      </w:r>
    </w:p>
    <w:p w14:paraId="1857671D" w14:textId="604E80A1" w:rsidR="007A640B" w:rsidRPr="007A640B" w:rsidRDefault="007A640B" w:rsidP="007A640B">
      <w:r>
        <w:t>Figura 8-20 Tiempos de encolamiento con 20 nodos ……………………………………..177</w:t>
      </w:r>
    </w:p>
    <w:p w14:paraId="0DFD47C9" w14:textId="1D31CB30"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7" w:history="1">
        <w:r w:rsidR="00BF1009" w:rsidRPr="00D030FD">
          <w:rPr>
            <w:rStyle w:val="Hipervnculo"/>
            <w:noProof/>
          </w:rPr>
          <w:t>Figura  8</w:t>
        </w:r>
        <w:r w:rsidR="00BF1009" w:rsidRPr="00D030FD">
          <w:rPr>
            <w:rStyle w:val="Hipervnculo"/>
            <w:noProof/>
          </w:rPr>
          <w:noBreakHyphen/>
          <w:t>2</w:t>
        </w:r>
        <w:r w:rsidR="007A640B">
          <w:rPr>
            <w:rStyle w:val="Hipervnculo"/>
            <w:noProof/>
          </w:rPr>
          <w:t>1</w:t>
        </w:r>
        <w:r w:rsidR="00BF1009" w:rsidRPr="00D030FD">
          <w:rPr>
            <w:rStyle w:val="Hipervnculo"/>
            <w:noProof/>
          </w:rPr>
          <w:t xml:space="preserve"> Probabilidad de recibir 2 y 4 mensajes con 20 nodos</w:t>
        </w:r>
        <w:r w:rsidR="00BF1009">
          <w:rPr>
            <w:noProof/>
            <w:webHidden/>
          </w:rPr>
          <w:tab/>
        </w:r>
        <w:r w:rsidR="00BF1009">
          <w:rPr>
            <w:noProof/>
            <w:webHidden/>
          </w:rPr>
          <w:fldChar w:fldCharType="begin"/>
        </w:r>
        <w:r w:rsidR="00BF1009">
          <w:rPr>
            <w:noProof/>
            <w:webHidden/>
          </w:rPr>
          <w:instrText xml:space="preserve"> PAGEREF _Toc151638687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77</w:t>
      </w:r>
    </w:p>
    <w:p w14:paraId="48B79D45" w14:textId="082B2A28"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88" w:history="1">
        <w:r w:rsidR="00BF1009" w:rsidRPr="00D030FD">
          <w:rPr>
            <w:rStyle w:val="Hipervnculo"/>
            <w:noProof/>
          </w:rPr>
          <w:t>Figura  8</w:t>
        </w:r>
        <w:r w:rsidR="00BF1009" w:rsidRPr="00D030FD">
          <w:rPr>
            <w:rStyle w:val="Hipervnculo"/>
            <w:noProof/>
          </w:rPr>
          <w:noBreakHyphen/>
          <w:t>2</w:t>
        </w:r>
        <w:r w:rsidR="007A640B">
          <w:rPr>
            <w:rStyle w:val="Hipervnculo"/>
            <w:noProof/>
          </w:rPr>
          <w:t>2</w:t>
        </w:r>
        <w:r w:rsidR="00BF1009" w:rsidRPr="00D030FD">
          <w:rPr>
            <w:rStyle w:val="Hipervnculo"/>
            <w:noProof/>
          </w:rPr>
          <w:t xml:space="preserve"> Probabilidad de recibir 2 y 4 mensajes con 20 nodos, en un trayecto de 200 metros</w:t>
        </w:r>
        <w:r w:rsidR="00BF1009">
          <w:rPr>
            <w:noProof/>
            <w:webHidden/>
          </w:rPr>
          <w:tab/>
        </w:r>
        <w:r w:rsidR="00BF1009">
          <w:rPr>
            <w:noProof/>
            <w:webHidden/>
          </w:rPr>
          <w:fldChar w:fldCharType="begin"/>
        </w:r>
        <w:r w:rsidR="00BF1009">
          <w:rPr>
            <w:noProof/>
            <w:webHidden/>
          </w:rPr>
          <w:instrText xml:space="preserve"> PAGEREF _Toc151638688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78</w:t>
      </w:r>
    </w:p>
    <w:p w14:paraId="47194332" w14:textId="60B84D2B" w:rsidR="00BF1009" w:rsidRDefault="00000000">
      <w:pPr>
        <w:pStyle w:val="Tabladeilustraciones"/>
        <w:tabs>
          <w:tab w:val="right" w:leader="dot" w:pos="8827"/>
        </w:tabs>
        <w:rPr>
          <w:noProof/>
        </w:rPr>
      </w:pPr>
      <w:hyperlink w:anchor="_Toc151638689" w:history="1">
        <w:r w:rsidR="00BF1009" w:rsidRPr="00D030FD">
          <w:rPr>
            <w:rStyle w:val="Hipervnculo"/>
            <w:noProof/>
          </w:rPr>
          <w:t>Figura  8</w:t>
        </w:r>
        <w:r w:rsidR="00BF1009" w:rsidRPr="00D030FD">
          <w:rPr>
            <w:rStyle w:val="Hipervnculo"/>
            <w:noProof/>
          </w:rPr>
          <w:noBreakHyphen/>
          <w:t>2</w:t>
        </w:r>
        <w:r w:rsidR="007A640B">
          <w:rPr>
            <w:rStyle w:val="Hipervnculo"/>
            <w:noProof/>
          </w:rPr>
          <w:t>3</w:t>
        </w:r>
        <w:r w:rsidR="00BF1009" w:rsidRPr="00D030FD">
          <w:rPr>
            <w:rStyle w:val="Hipervnculo"/>
            <w:noProof/>
          </w:rPr>
          <w:t xml:space="preserve"> Porcentaje de mensajes recibidos con 30 nodos</w:t>
        </w:r>
        <w:r w:rsidR="00BF1009">
          <w:rPr>
            <w:noProof/>
            <w:webHidden/>
          </w:rPr>
          <w:tab/>
        </w:r>
        <w:r w:rsidR="00BF1009">
          <w:rPr>
            <w:noProof/>
            <w:webHidden/>
          </w:rPr>
          <w:fldChar w:fldCharType="begin"/>
        </w:r>
        <w:r w:rsidR="00BF1009">
          <w:rPr>
            <w:noProof/>
            <w:webHidden/>
          </w:rPr>
          <w:instrText xml:space="preserve"> PAGEREF _Toc151638689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8</w:t>
      </w:r>
      <w:r w:rsidR="007A640B">
        <w:rPr>
          <w:noProof/>
        </w:rPr>
        <w:t>0</w:t>
      </w:r>
    </w:p>
    <w:p w14:paraId="15849B22" w14:textId="0F7CE858" w:rsidR="007A640B" w:rsidRPr="007A640B" w:rsidRDefault="007A640B" w:rsidP="007A640B">
      <w:pPr>
        <w:rPr>
          <w:rFonts w:eastAsiaTheme="minorEastAsia"/>
        </w:rPr>
      </w:pPr>
      <w:r>
        <w:rPr>
          <w:rFonts w:eastAsiaTheme="minorEastAsia"/>
        </w:rPr>
        <w:t>Figura 8-24 Tiempos de encolamiento con 30 nodos ……………………………………..180</w:t>
      </w:r>
    </w:p>
    <w:p w14:paraId="2F33BAEB" w14:textId="3368B9EC" w:rsidR="00BF1009" w:rsidRDefault="00000000">
      <w:pPr>
        <w:pStyle w:val="Tabladeilustraciones"/>
        <w:tabs>
          <w:tab w:val="right" w:leader="dot" w:pos="8827"/>
        </w:tabs>
        <w:rPr>
          <w:noProof/>
        </w:rPr>
      </w:pPr>
      <w:hyperlink w:anchor="_Toc151638690" w:history="1">
        <w:r w:rsidR="00BF1009" w:rsidRPr="00D030FD">
          <w:rPr>
            <w:rStyle w:val="Hipervnculo"/>
            <w:noProof/>
          </w:rPr>
          <w:t>Figura  8</w:t>
        </w:r>
        <w:r w:rsidR="00BF1009" w:rsidRPr="00D030FD">
          <w:rPr>
            <w:rStyle w:val="Hipervnculo"/>
            <w:noProof/>
          </w:rPr>
          <w:noBreakHyphen/>
          <w:t>2</w:t>
        </w:r>
        <w:r w:rsidR="007A640B">
          <w:rPr>
            <w:rStyle w:val="Hipervnculo"/>
            <w:noProof/>
          </w:rPr>
          <w:t>5</w:t>
        </w:r>
        <w:r w:rsidR="00BF1009" w:rsidRPr="00D030FD">
          <w:rPr>
            <w:rStyle w:val="Hipervnculo"/>
            <w:noProof/>
          </w:rPr>
          <w:t xml:space="preserve"> Probabilidad de recibir 2 y 4 mensajes con 30 nodos</w:t>
        </w:r>
        <w:r w:rsidR="00BF1009">
          <w:rPr>
            <w:noProof/>
            <w:webHidden/>
          </w:rPr>
          <w:tab/>
        </w:r>
        <w:r w:rsidR="00BF1009">
          <w:rPr>
            <w:noProof/>
            <w:webHidden/>
          </w:rPr>
          <w:fldChar w:fldCharType="begin"/>
        </w:r>
        <w:r w:rsidR="00BF1009">
          <w:rPr>
            <w:noProof/>
            <w:webHidden/>
          </w:rPr>
          <w:instrText xml:space="preserve"> PAGEREF _Toc151638690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8</w:t>
      </w:r>
      <w:r w:rsidR="007A640B">
        <w:rPr>
          <w:noProof/>
        </w:rPr>
        <w:t>1</w:t>
      </w:r>
    </w:p>
    <w:p w14:paraId="6E969678" w14:textId="5574798B"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1" w:history="1">
        <w:r w:rsidR="00BF1009" w:rsidRPr="00D030FD">
          <w:rPr>
            <w:rStyle w:val="Hipervnculo"/>
            <w:noProof/>
          </w:rPr>
          <w:t>Figura  8</w:t>
        </w:r>
        <w:r w:rsidR="00BF1009" w:rsidRPr="00D030FD">
          <w:rPr>
            <w:rStyle w:val="Hipervnculo"/>
            <w:noProof/>
          </w:rPr>
          <w:noBreakHyphen/>
          <w:t>2</w:t>
        </w:r>
        <w:r w:rsidR="007A640B">
          <w:rPr>
            <w:rStyle w:val="Hipervnculo"/>
            <w:noProof/>
          </w:rPr>
          <w:t>6</w:t>
        </w:r>
        <w:r w:rsidR="00BF1009" w:rsidRPr="00D030FD">
          <w:rPr>
            <w:rStyle w:val="Hipervnculo"/>
            <w:noProof/>
          </w:rPr>
          <w:t xml:space="preserve"> Probabilidad de recibir 2 y 4 mensajes con 30 nodos, en un trayecto de 200 metros</w:t>
        </w:r>
        <w:r w:rsidR="00BF1009">
          <w:rPr>
            <w:noProof/>
            <w:webHidden/>
          </w:rPr>
          <w:tab/>
        </w:r>
        <w:r w:rsidR="00BF1009">
          <w:rPr>
            <w:noProof/>
            <w:webHidden/>
          </w:rPr>
          <w:fldChar w:fldCharType="begin"/>
        </w:r>
        <w:r w:rsidR="00BF1009">
          <w:rPr>
            <w:noProof/>
            <w:webHidden/>
          </w:rPr>
          <w:instrText xml:space="preserve"> PAGEREF _Toc151638691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8</w:t>
      </w:r>
      <w:r w:rsidR="007A640B">
        <w:rPr>
          <w:noProof/>
        </w:rPr>
        <w:t>1</w:t>
      </w:r>
    </w:p>
    <w:p w14:paraId="22177647" w14:textId="548FD94A" w:rsidR="00BF1009" w:rsidRDefault="00000000">
      <w:pPr>
        <w:pStyle w:val="Tabladeilustraciones"/>
        <w:tabs>
          <w:tab w:val="right" w:leader="dot" w:pos="8827"/>
        </w:tabs>
        <w:rPr>
          <w:noProof/>
        </w:rPr>
      </w:pPr>
      <w:hyperlink w:anchor="_Toc151638692" w:history="1">
        <w:r w:rsidR="00BF1009" w:rsidRPr="00D030FD">
          <w:rPr>
            <w:rStyle w:val="Hipervnculo"/>
            <w:noProof/>
          </w:rPr>
          <w:t>Figura  8</w:t>
        </w:r>
        <w:r w:rsidR="00BF1009" w:rsidRPr="00D030FD">
          <w:rPr>
            <w:rStyle w:val="Hipervnculo"/>
            <w:noProof/>
          </w:rPr>
          <w:noBreakHyphen/>
          <w:t>2</w:t>
        </w:r>
        <w:r w:rsidR="007A640B">
          <w:rPr>
            <w:rStyle w:val="Hipervnculo"/>
            <w:noProof/>
          </w:rPr>
          <w:t>7</w:t>
        </w:r>
        <w:r w:rsidR="00BF1009" w:rsidRPr="00D030FD">
          <w:rPr>
            <w:rStyle w:val="Hipervnculo"/>
            <w:noProof/>
          </w:rPr>
          <w:t xml:space="preserve"> Tiempos de encolamiento al aumentar el número de nodos</w:t>
        </w:r>
        <w:r w:rsidR="00BF1009">
          <w:rPr>
            <w:noProof/>
            <w:webHidden/>
          </w:rPr>
          <w:tab/>
        </w:r>
        <w:r w:rsidR="00BF1009">
          <w:rPr>
            <w:noProof/>
            <w:webHidden/>
          </w:rPr>
          <w:fldChar w:fldCharType="begin"/>
        </w:r>
        <w:r w:rsidR="00BF1009">
          <w:rPr>
            <w:noProof/>
            <w:webHidden/>
          </w:rPr>
          <w:instrText xml:space="preserve"> PAGEREF _Toc151638692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8</w:t>
      </w:r>
      <w:r w:rsidR="007A640B">
        <w:rPr>
          <w:noProof/>
        </w:rPr>
        <w:t>2</w:t>
      </w:r>
    </w:p>
    <w:p w14:paraId="5BE4DDC5" w14:textId="02A37939" w:rsidR="00330570" w:rsidRPr="00330570" w:rsidRDefault="00330570" w:rsidP="00330570">
      <w:pPr>
        <w:rPr>
          <w:rFonts w:eastAsiaTheme="minorEastAsia"/>
        </w:rPr>
      </w:pPr>
      <w:r>
        <w:rPr>
          <w:rFonts w:eastAsiaTheme="minorEastAsia"/>
        </w:rPr>
        <w:t>Figura 8-2</w:t>
      </w:r>
      <w:r w:rsidR="007A640B">
        <w:rPr>
          <w:rFonts w:eastAsiaTheme="minorEastAsia"/>
        </w:rPr>
        <w:t>8</w:t>
      </w:r>
      <w:r>
        <w:rPr>
          <w:rFonts w:eastAsiaTheme="minorEastAsia"/>
        </w:rPr>
        <w:t xml:space="preserve"> Porcentaje de mensajes recibidos a 50 Km/h …………………….………….18</w:t>
      </w:r>
      <w:r w:rsidR="007A640B">
        <w:rPr>
          <w:rFonts w:eastAsiaTheme="minorEastAsia"/>
        </w:rPr>
        <w:t>2</w:t>
      </w:r>
    </w:p>
    <w:p w14:paraId="79213EDB" w14:textId="23D3968F"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3" w:history="1">
        <w:r w:rsidR="00BF1009" w:rsidRPr="00D030FD">
          <w:rPr>
            <w:rStyle w:val="Hipervnculo"/>
            <w:noProof/>
          </w:rPr>
          <w:t>Figura  8</w:t>
        </w:r>
        <w:r w:rsidR="00BF1009" w:rsidRPr="00D030FD">
          <w:rPr>
            <w:rStyle w:val="Hipervnculo"/>
            <w:noProof/>
          </w:rPr>
          <w:noBreakHyphen/>
          <w:t>2</w:t>
        </w:r>
        <w:r w:rsidR="007A640B">
          <w:rPr>
            <w:rStyle w:val="Hipervnculo"/>
            <w:noProof/>
          </w:rPr>
          <w:t>9</w:t>
        </w:r>
        <w:r w:rsidR="00BF1009" w:rsidRPr="00D030FD">
          <w:rPr>
            <w:rStyle w:val="Hipervnculo"/>
            <w:noProof/>
          </w:rPr>
          <w:t xml:space="preserve"> Intervalos de transmisión recomendados a una velocidad de 30 km/h</w:t>
        </w:r>
        <w:r w:rsidR="00BF1009">
          <w:rPr>
            <w:noProof/>
            <w:webHidden/>
          </w:rPr>
          <w:tab/>
        </w:r>
        <w:r w:rsidR="00BF1009">
          <w:rPr>
            <w:noProof/>
            <w:webHidden/>
          </w:rPr>
          <w:fldChar w:fldCharType="begin"/>
        </w:r>
        <w:r w:rsidR="00BF1009">
          <w:rPr>
            <w:noProof/>
            <w:webHidden/>
          </w:rPr>
          <w:instrText xml:space="preserve"> PAGEREF _Toc151638693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8</w:t>
      </w:r>
      <w:r w:rsidR="007A640B">
        <w:rPr>
          <w:noProof/>
        </w:rPr>
        <w:t>4</w:t>
      </w:r>
    </w:p>
    <w:p w14:paraId="0B755930" w14:textId="601BE165"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4" w:history="1">
        <w:r w:rsidR="00BF1009" w:rsidRPr="00D030FD">
          <w:rPr>
            <w:rStyle w:val="Hipervnculo"/>
            <w:noProof/>
          </w:rPr>
          <w:t>Figura  8</w:t>
        </w:r>
        <w:r w:rsidR="00BF1009" w:rsidRPr="00D030FD">
          <w:rPr>
            <w:rStyle w:val="Hipervnculo"/>
            <w:noProof/>
          </w:rPr>
          <w:noBreakHyphen/>
        </w:r>
        <w:r w:rsidR="007A640B">
          <w:rPr>
            <w:rStyle w:val="Hipervnculo"/>
            <w:noProof/>
          </w:rPr>
          <w:t>30</w:t>
        </w:r>
        <w:r w:rsidR="00BF1009" w:rsidRPr="00D030FD">
          <w:rPr>
            <w:rStyle w:val="Hipervnculo"/>
            <w:noProof/>
          </w:rPr>
          <w:t xml:space="preserve"> Intervalos de transmisión recomendados a 50 km/h</w:t>
        </w:r>
        <w:r w:rsidR="00BF1009">
          <w:rPr>
            <w:noProof/>
            <w:webHidden/>
          </w:rPr>
          <w:tab/>
        </w:r>
        <w:r w:rsidR="00BF1009">
          <w:rPr>
            <w:noProof/>
            <w:webHidden/>
          </w:rPr>
          <w:fldChar w:fldCharType="begin"/>
        </w:r>
        <w:r w:rsidR="00BF1009">
          <w:rPr>
            <w:noProof/>
            <w:webHidden/>
          </w:rPr>
          <w:instrText xml:space="preserve"> PAGEREF _Toc151638694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8</w:t>
      </w:r>
      <w:r w:rsidR="007A640B">
        <w:rPr>
          <w:noProof/>
        </w:rPr>
        <w:t>5</w:t>
      </w:r>
    </w:p>
    <w:p w14:paraId="2FEB4335" w14:textId="090741CD"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5" w:history="1">
        <w:r w:rsidR="00BF1009" w:rsidRPr="00D030FD">
          <w:rPr>
            <w:rStyle w:val="Hipervnculo"/>
            <w:noProof/>
          </w:rPr>
          <w:t>Figura  8</w:t>
        </w:r>
        <w:r w:rsidR="00BF1009" w:rsidRPr="00D030FD">
          <w:rPr>
            <w:rStyle w:val="Hipervnculo"/>
            <w:noProof/>
          </w:rPr>
          <w:noBreakHyphen/>
        </w:r>
        <w:r w:rsidR="007A640B">
          <w:rPr>
            <w:rStyle w:val="Hipervnculo"/>
            <w:noProof/>
          </w:rPr>
          <w:t>31</w:t>
        </w:r>
        <w:r w:rsidR="00BF1009" w:rsidRPr="00D030FD">
          <w:rPr>
            <w:rStyle w:val="Hipervnculo"/>
            <w:noProof/>
          </w:rPr>
          <w:t xml:space="preserve"> Intervalos de transmisión recomendados a 80 km/h</w:t>
        </w:r>
        <w:r w:rsidR="00BF1009">
          <w:rPr>
            <w:noProof/>
            <w:webHidden/>
          </w:rPr>
          <w:tab/>
        </w:r>
        <w:r w:rsidR="00BF1009">
          <w:rPr>
            <w:noProof/>
            <w:webHidden/>
          </w:rPr>
          <w:fldChar w:fldCharType="begin"/>
        </w:r>
        <w:r w:rsidR="00BF1009">
          <w:rPr>
            <w:noProof/>
            <w:webHidden/>
          </w:rPr>
          <w:instrText xml:space="preserve"> PAGEREF _Toc151638695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8</w:t>
      </w:r>
      <w:r w:rsidR="007A640B">
        <w:rPr>
          <w:noProof/>
        </w:rPr>
        <w:t>5</w:t>
      </w:r>
    </w:p>
    <w:p w14:paraId="6F7E07A4" w14:textId="3CAA4ECD"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44" w:anchor="_Toc151638696" w:history="1">
        <w:r w:rsidR="00BF1009" w:rsidRPr="00D030FD">
          <w:rPr>
            <w:rStyle w:val="Hipervnculo"/>
            <w:noProof/>
          </w:rPr>
          <w:t>Figura  10</w:t>
        </w:r>
        <w:r w:rsidR="00BF1009" w:rsidRPr="00D030FD">
          <w:rPr>
            <w:rStyle w:val="Hipervnculo"/>
            <w:noProof/>
          </w:rPr>
          <w:noBreakHyphen/>
          <w:t>1 A la izquierda módulos y conexiones del modelo 1, a la derecha el modelo 2. Fuente: (“hardware (autonomos model v2) · automodelcar/automodelcarwiki wiki · github” s. f.)</w:t>
        </w:r>
        <w:r w:rsidR="00BF1009">
          <w:rPr>
            <w:noProof/>
            <w:webHidden/>
          </w:rPr>
          <w:tab/>
        </w:r>
        <w:r w:rsidR="00BF1009">
          <w:rPr>
            <w:noProof/>
            <w:webHidden/>
          </w:rPr>
          <w:fldChar w:fldCharType="begin"/>
        </w:r>
        <w:r w:rsidR="00BF1009">
          <w:rPr>
            <w:noProof/>
            <w:webHidden/>
          </w:rPr>
          <w:instrText xml:space="preserve"> PAGEREF _Toc151638696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385917">
        <w:rPr>
          <w:noProof/>
        </w:rPr>
        <w:t>9</w:t>
      </w:r>
      <w:r w:rsidR="007A640B">
        <w:rPr>
          <w:noProof/>
        </w:rPr>
        <w:t>1</w:t>
      </w:r>
    </w:p>
    <w:p w14:paraId="50F8120B" w14:textId="00B818CF"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7" w:history="1">
        <w:r w:rsidR="00BF1009" w:rsidRPr="00D030FD">
          <w:rPr>
            <w:rStyle w:val="Hipervnculo"/>
            <w:noProof/>
          </w:rPr>
          <w:t>Figura  11</w:t>
        </w:r>
        <w:r w:rsidR="00BF1009" w:rsidRPr="00D030FD">
          <w:rPr>
            <w:rStyle w:val="Hipervnculo"/>
            <w:noProof/>
          </w:rPr>
          <w:noBreakHyphen/>
          <w:t>1 Ejemplo de roslaunch correspondiente a manual_control</w:t>
        </w:r>
        <w:r w:rsidR="00BF1009">
          <w:rPr>
            <w:noProof/>
            <w:webHidden/>
          </w:rPr>
          <w:tab/>
        </w:r>
        <w:r w:rsidR="00BF1009">
          <w:rPr>
            <w:noProof/>
            <w:webHidden/>
          </w:rPr>
          <w:fldChar w:fldCharType="begin"/>
        </w:r>
        <w:r w:rsidR="00BF1009">
          <w:rPr>
            <w:noProof/>
            <w:webHidden/>
          </w:rPr>
          <w:instrText xml:space="preserve"> PAGEREF _Toc151638697 \h </w:instrText>
        </w:r>
        <w:r w:rsidR="00BF1009">
          <w:rPr>
            <w:noProof/>
            <w:webHidden/>
          </w:rPr>
        </w:r>
        <w:r w:rsidR="00BF1009">
          <w:rPr>
            <w:noProof/>
            <w:webHidden/>
          </w:rPr>
          <w:fldChar w:fldCharType="separate"/>
        </w:r>
        <w:r w:rsidR="00B247B8">
          <w:rPr>
            <w:noProof/>
            <w:webHidden/>
          </w:rPr>
          <w:t>22</w:t>
        </w:r>
        <w:r w:rsidR="00BF1009">
          <w:rPr>
            <w:noProof/>
            <w:webHidden/>
          </w:rPr>
          <w:fldChar w:fldCharType="end"/>
        </w:r>
      </w:hyperlink>
      <w:r w:rsidR="007A640B">
        <w:rPr>
          <w:noProof/>
        </w:rPr>
        <w:t>6</w:t>
      </w:r>
    </w:p>
    <w:p w14:paraId="57D90663" w14:textId="1A747528"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8" w:history="1">
        <w:r w:rsidR="00BF1009" w:rsidRPr="00D030FD">
          <w:rPr>
            <w:rStyle w:val="Hipervnculo"/>
            <w:noProof/>
          </w:rPr>
          <w:t>Figura  11</w:t>
        </w:r>
        <w:r w:rsidR="00BF1009" w:rsidRPr="00D030FD">
          <w:rPr>
            <w:rStyle w:val="Hipervnculo"/>
            <w:noProof/>
          </w:rPr>
          <w:noBreakHyphen/>
          <w:t>2 Se muestran algunos tópicos relacionados a la cámara del carro, al correr manual_control</w:t>
        </w:r>
        <w:r w:rsidR="00BF1009">
          <w:rPr>
            <w:noProof/>
            <w:webHidden/>
          </w:rPr>
          <w:tab/>
        </w:r>
        <w:r w:rsidR="00BF1009">
          <w:rPr>
            <w:noProof/>
            <w:webHidden/>
          </w:rPr>
          <w:fldChar w:fldCharType="begin"/>
        </w:r>
        <w:r w:rsidR="00BF1009">
          <w:rPr>
            <w:noProof/>
            <w:webHidden/>
          </w:rPr>
          <w:instrText xml:space="preserve"> PAGEREF _Toc151638698 \h </w:instrText>
        </w:r>
        <w:r w:rsidR="00BF1009">
          <w:rPr>
            <w:noProof/>
            <w:webHidden/>
          </w:rPr>
        </w:r>
        <w:r w:rsidR="00BF1009">
          <w:rPr>
            <w:noProof/>
            <w:webHidden/>
          </w:rPr>
          <w:fldChar w:fldCharType="separate"/>
        </w:r>
        <w:r w:rsidR="00B247B8">
          <w:rPr>
            <w:noProof/>
            <w:webHidden/>
          </w:rPr>
          <w:t>2</w:t>
        </w:r>
        <w:r w:rsidR="00BF1009">
          <w:rPr>
            <w:noProof/>
            <w:webHidden/>
          </w:rPr>
          <w:fldChar w:fldCharType="end"/>
        </w:r>
      </w:hyperlink>
      <w:r w:rsidR="007A640B">
        <w:rPr>
          <w:noProof/>
        </w:rPr>
        <w:t>28</w:t>
      </w:r>
    </w:p>
    <w:p w14:paraId="3BD6EE5D" w14:textId="459C6B44"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99" w:history="1">
        <w:r w:rsidR="00BF1009" w:rsidRPr="00D030FD">
          <w:rPr>
            <w:rStyle w:val="Hipervnculo"/>
            <w:noProof/>
          </w:rPr>
          <w:t>Figura  11</w:t>
        </w:r>
        <w:r w:rsidR="00BF1009" w:rsidRPr="00D030FD">
          <w:rPr>
            <w:rStyle w:val="Hipervnculo"/>
            <w:noProof/>
          </w:rPr>
          <w:noBreakHyphen/>
          <w:t>3 Mensaje publicado en el tópico /scan relacionado al lidar</w:t>
        </w:r>
        <w:r w:rsidR="00BF1009">
          <w:rPr>
            <w:noProof/>
            <w:webHidden/>
          </w:rPr>
          <w:tab/>
        </w:r>
        <w:r w:rsidR="00BF1009">
          <w:rPr>
            <w:noProof/>
            <w:webHidden/>
          </w:rPr>
          <w:fldChar w:fldCharType="begin"/>
        </w:r>
        <w:r w:rsidR="00BF1009">
          <w:rPr>
            <w:noProof/>
            <w:webHidden/>
          </w:rPr>
          <w:instrText xml:space="preserve"> PAGEREF _Toc151638699 \h </w:instrText>
        </w:r>
        <w:r w:rsidR="00BF1009">
          <w:rPr>
            <w:noProof/>
            <w:webHidden/>
          </w:rPr>
        </w:r>
        <w:r w:rsidR="00BF1009">
          <w:rPr>
            <w:noProof/>
            <w:webHidden/>
          </w:rPr>
          <w:fldChar w:fldCharType="separate"/>
        </w:r>
        <w:r w:rsidR="00B247B8">
          <w:rPr>
            <w:noProof/>
            <w:webHidden/>
          </w:rPr>
          <w:t>2</w:t>
        </w:r>
        <w:r w:rsidR="00BF1009">
          <w:rPr>
            <w:noProof/>
            <w:webHidden/>
          </w:rPr>
          <w:fldChar w:fldCharType="end"/>
        </w:r>
      </w:hyperlink>
      <w:r w:rsidR="007A640B">
        <w:rPr>
          <w:noProof/>
        </w:rPr>
        <w:t>29</w:t>
      </w:r>
    </w:p>
    <w:p w14:paraId="3F833CED" w14:textId="593565BA"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700" w:history="1">
        <w:r w:rsidR="00BF1009" w:rsidRPr="00D030FD">
          <w:rPr>
            <w:rStyle w:val="Hipervnculo"/>
            <w:noProof/>
          </w:rPr>
          <w:t>Figura  11</w:t>
        </w:r>
        <w:r w:rsidR="00BF1009" w:rsidRPr="00D030FD">
          <w:rPr>
            <w:rStyle w:val="Hipervnculo"/>
            <w:noProof/>
          </w:rPr>
          <w:noBreakHyphen/>
          <w:t>4 El tópico /app/camera/rgb/image_raw corresponde a la imagen a color publicada por el nodo de la cámara, se lee para la detección</w:t>
        </w:r>
        <w:r w:rsidR="00BF1009">
          <w:rPr>
            <w:noProof/>
            <w:webHidden/>
          </w:rPr>
          <w:tab/>
        </w:r>
        <w:r w:rsidR="00BF1009">
          <w:rPr>
            <w:noProof/>
            <w:webHidden/>
          </w:rPr>
          <w:fldChar w:fldCharType="begin"/>
        </w:r>
        <w:r w:rsidR="00BF1009">
          <w:rPr>
            <w:noProof/>
            <w:webHidden/>
          </w:rPr>
          <w:instrText xml:space="preserve"> PAGEREF _Toc151638700 \h </w:instrText>
        </w:r>
        <w:r w:rsidR="00BF1009">
          <w:rPr>
            <w:noProof/>
            <w:webHidden/>
          </w:rPr>
        </w:r>
        <w:r w:rsidR="00BF1009">
          <w:rPr>
            <w:noProof/>
            <w:webHidden/>
          </w:rPr>
          <w:fldChar w:fldCharType="separate"/>
        </w:r>
        <w:r w:rsidR="00B247B8">
          <w:rPr>
            <w:noProof/>
            <w:webHidden/>
          </w:rPr>
          <w:t>2</w:t>
        </w:r>
        <w:r w:rsidR="00BF1009">
          <w:rPr>
            <w:noProof/>
            <w:webHidden/>
          </w:rPr>
          <w:fldChar w:fldCharType="end"/>
        </w:r>
      </w:hyperlink>
      <w:r w:rsidR="007A640B">
        <w:rPr>
          <w:noProof/>
        </w:rPr>
        <w:t>29</w:t>
      </w:r>
    </w:p>
    <w:p w14:paraId="28C53374" w14:textId="5A5BBBF5"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701" w:history="1">
        <w:r w:rsidR="00BF1009" w:rsidRPr="00D030FD">
          <w:rPr>
            <w:rStyle w:val="Hipervnculo"/>
            <w:noProof/>
          </w:rPr>
          <w:t>Figura  11</w:t>
        </w:r>
        <w:r w:rsidR="00BF1009" w:rsidRPr="00D030FD">
          <w:rPr>
            <w:rStyle w:val="Hipervnculo"/>
            <w:noProof/>
          </w:rPr>
          <w:noBreakHyphen/>
          <w:t>5 Composición del mensaje tipo laserscan para el lidar</w:t>
        </w:r>
        <w:r w:rsidR="00BF1009">
          <w:rPr>
            <w:noProof/>
            <w:webHidden/>
          </w:rPr>
          <w:tab/>
        </w:r>
        <w:r w:rsidR="00BF1009">
          <w:rPr>
            <w:noProof/>
            <w:webHidden/>
          </w:rPr>
          <w:fldChar w:fldCharType="begin"/>
        </w:r>
        <w:r w:rsidR="00BF1009">
          <w:rPr>
            <w:noProof/>
            <w:webHidden/>
          </w:rPr>
          <w:instrText xml:space="preserve"> PAGEREF _Toc151638701 \h </w:instrText>
        </w:r>
        <w:r w:rsidR="00BF1009">
          <w:rPr>
            <w:noProof/>
            <w:webHidden/>
          </w:rPr>
        </w:r>
        <w:r w:rsidR="00BF1009">
          <w:rPr>
            <w:noProof/>
            <w:webHidden/>
          </w:rPr>
          <w:fldChar w:fldCharType="separate"/>
        </w:r>
        <w:r w:rsidR="00B247B8">
          <w:rPr>
            <w:noProof/>
            <w:webHidden/>
          </w:rPr>
          <w:t>2</w:t>
        </w:r>
        <w:r w:rsidR="00BF1009">
          <w:rPr>
            <w:noProof/>
            <w:webHidden/>
          </w:rPr>
          <w:fldChar w:fldCharType="end"/>
        </w:r>
      </w:hyperlink>
      <w:r w:rsidR="00385917">
        <w:rPr>
          <w:noProof/>
        </w:rPr>
        <w:t>3</w:t>
      </w:r>
      <w:r w:rsidR="007A640B">
        <w:rPr>
          <w:noProof/>
        </w:rPr>
        <w:t>1</w:t>
      </w:r>
    </w:p>
    <w:p w14:paraId="3053BD70" w14:textId="1558B1E6"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702" w:history="1">
        <w:r w:rsidR="00BF1009" w:rsidRPr="00D030FD">
          <w:rPr>
            <w:rStyle w:val="Hipervnculo"/>
            <w:noProof/>
          </w:rPr>
          <w:t>Figura  11</w:t>
        </w:r>
        <w:r w:rsidR="00BF1009" w:rsidRPr="00D030FD">
          <w:rPr>
            <w:rStyle w:val="Hipervnculo"/>
            <w:noProof/>
          </w:rPr>
          <w:noBreakHyphen/>
          <w:t>6 Conexión con transformaciones de las coordenadas de la cámara con el vehículo. Fuente (“access the tf transformation tree in ros - matlab &amp; simulink - mathworks américa latina” s. f.)</w:t>
        </w:r>
        <w:r w:rsidR="00BF1009">
          <w:rPr>
            <w:noProof/>
            <w:webHidden/>
          </w:rPr>
          <w:tab/>
        </w:r>
        <w:r w:rsidR="00BF1009">
          <w:rPr>
            <w:noProof/>
            <w:webHidden/>
          </w:rPr>
          <w:fldChar w:fldCharType="begin"/>
        </w:r>
        <w:r w:rsidR="00BF1009">
          <w:rPr>
            <w:noProof/>
            <w:webHidden/>
          </w:rPr>
          <w:instrText xml:space="preserve"> PAGEREF _Toc151638702 \h </w:instrText>
        </w:r>
        <w:r w:rsidR="00BF1009">
          <w:rPr>
            <w:noProof/>
            <w:webHidden/>
          </w:rPr>
        </w:r>
        <w:r w:rsidR="00BF1009">
          <w:rPr>
            <w:noProof/>
            <w:webHidden/>
          </w:rPr>
          <w:fldChar w:fldCharType="separate"/>
        </w:r>
        <w:r w:rsidR="00B247B8">
          <w:rPr>
            <w:noProof/>
            <w:webHidden/>
          </w:rPr>
          <w:t>2</w:t>
        </w:r>
        <w:r w:rsidR="00BF1009">
          <w:rPr>
            <w:noProof/>
            <w:webHidden/>
          </w:rPr>
          <w:fldChar w:fldCharType="end"/>
        </w:r>
      </w:hyperlink>
      <w:r w:rsidR="007A640B">
        <w:rPr>
          <w:noProof/>
        </w:rPr>
        <w:t>39</w:t>
      </w:r>
    </w:p>
    <w:p w14:paraId="1797326E" w14:textId="4BBF7017"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703" w:history="1">
        <w:r w:rsidR="00BF1009" w:rsidRPr="00D030FD">
          <w:rPr>
            <w:rStyle w:val="Hipervnculo"/>
            <w:noProof/>
          </w:rPr>
          <w:t>Figura  11</w:t>
        </w:r>
        <w:r w:rsidR="00BF1009" w:rsidRPr="00D030FD">
          <w:rPr>
            <w:rStyle w:val="Hipervnculo"/>
            <w:noProof/>
          </w:rPr>
          <w:noBreakHyphen/>
          <w:t>7 Resultado de la conexión de los frames. Fuente (“setting up transformations — navigation 2 1.0.0 documentation” s. f.)</w:t>
        </w:r>
        <w:r w:rsidR="00BF1009">
          <w:rPr>
            <w:noProof/>
            <w:webHidden/>
          </w:rPr>
          <w:tab/>
        </w:r>
        <w:r w:rsidR="00BF1009">
          <w:rPr>
            <w:noProof/>
            <w:webHidden/>
          </w:rPr>
          <w:fldChar w:fldCharType="begin"/>
        </w:r>
        <w:r w:rsidR="00BF1009">
          <w:rPr>
            <w:noProof/>
            <w:webHidden/>
          </w:rPr>
          <w:instrText xml:space="preserve"> PAGEREF _Toc151638703 \h </w:instrText>
        </w:r>
        <w:r w:rsidR="00BF1009">
          <w:rPr>
            <w:noProof/>
            <w:webHidden/>
          </w:rPr>
        </w:r>
        <w:r w:rsidR="00BF1009">
          <w:rPr>
            <w:noProof/>
            <w:webHidden/>
          </w:rPr>
          <w:fldChar w:fldCharType="separate"/>
        </w:r>
        <w:r w:rsidR="00B247B8">
          <w:rPr>
            <w:noProof/>
            <w:webHidden/>
          </w:rPr>
          <w:t>2</w:t>
        </w:r>
        <w:r w:rsidR="00BF1009">
          <w:rPr>
            <w:noProof/>
            <w:webHidden/>
          </w:rPr>
          <w:fldChar w:fldCharType="end"/>
        </w:r>
      </w:hyperlink>
      <w:r w:rsidR="00A70DE1">
        <w:rPr>
          <w:noProof/>
        </w:rPr>
        <w:t>4</w:t>
      </w:r>
      <w:r w:rsidR="007A640B">
        <w:rPr>
          <w:noProof/>
        </w:rPr>
        <w:t>3</w:t>
      </w:r>
    </w:p>
    <w:p w14:paraId="3B586409" w14:textId="500F16F5" w:rsidR="0042619D" w:rsidRPr="00F34A70" w:rsidRDefault="00BF1009" w:rsidP="00ED60C7">
      <w:pPr>
        <w:pStyle w:val="FormatvorlageIndex"/>
      </w:pPr>
      <w:r>
        <w:lastRenderedPageBreak/>
        <w:fldChar w:fldCharType="end"/>
      </w:r>
      <w:bookmarkStart w:id="8" w:name="_Toc151638706"/>
      <w:r w:rsidR="0042619D" w:rsidRPr="00F34A70">
        <w:t>Í</w:t>
      </w:r>
      <w:r w:rsidR="00806293" w:rsidRPr="00F34A70">
        <w:t>ndice de tablas</w:t>
      </w:r>
      <w:bookmarkEnd w:id="8"/>
    </w:p>
    <w:p w14:paraId="749DF447" w14:textId="3A7A9982" w:rsidR="00CA00C9" w:rsidRDefault="00CA00C9">
      <w:pPr>
        <w:pStyle w:val="Tabladeilustraciones"/>
        <w:tabs>
          <w:tab w:val="right" w:leader="dot" w:pos="8827"/>
        </w:tabs>
        <w:rPr>
          <w:szCs w:val="24"/>
        </w:rPr>
      </w:pPr>
      <w:bookmarkStart w:id="9" w:name="_Hlk132723319"/>
      <w:bookmarkStart w:id="10" w:name="_Hlk120532264"/>
      <w:r w:rsidRPr="00CA00C9">
        <w:rPr>
          <w:szCs w:val="24"/>
        </w:rPr>
        <w:t>Tabla 5</w:t>
      </w:r>
      <w:r>
        <w:rPr>
          <w:szCs w:val="24"/>
        </w:rPr>
        <w:t>-</w:t>
      </w:r>
      <w:r w:rsidRPr="00CA00C9">
        <w:rPr>
          <w:szCs w:val="24"/>
        </w:rPr>
        <w:t>1 Resultados de mover el umbral en la primera SVM</w:t>
      </w:r>
      <w:r>
        <w:rPr>
          <w:szCs w:val="24"/>
        </w:rPr>
        <w:t xml:space="preserve"> ……………………</w:t>
      </w:r>
      <w:proofErr w:type="gramStart"/>
      <w:r>
        <w:rPr>
          <w:szCs w:val="24"/>
        </w:rPr>
        <w:t>…….</w:t>
      </w:r>
      <w:proofErr w:type="gramEnd"/>
      <w:r>
        <w:rPr>
          <w:szCs w:val="24"/>
        </w:rPr>
        <w:t>.10</w:t>
      </w:r>
      <w:r w:rsidR="007A640B">
        <w:rPr>
          <w:szCs w:val="24"/>
        </w:rPr>
        <w:t>0</w:t>
      </w:r>
    </w:p>
    <w:p w14:paraId="27A2A307" w14:textId="56F3DC3A" w:rsidR="00CA00C9" w:rsidRPr="00CA00C9" w:rsidRDefault="00CA00C9" w:rsidP="00CA00C9">
      <w:r w:rsidRPr="00CA00C9">
        <w:t>Tabla 5</w:t>
      </w:r>
      <w:r>
        <w:t>-</w:t>
      </w:r>
      <w:r w:rsidRPr="00CA00C9">
        <w:t>2 Resultados de la segunda SVM</w:t>
      </w:r>
      <w:r>
        <w:t xml:space="preserve"> …………………………………………</w:t>
      </w:r>
      <w:proofErr w:type="gramStart"/>
      <w:r>
        <w:t>…….</w:t>
      </w:r>
      <w:proofErr w:type="gramEnd"/>
      <w:r>
        <w:t>.10</w:t>
      </w:r>
      <w:r w:rsidR="007A640B">
        <w:t>1</w:t>
      </w:r>
    </w:p>
    <w:p w14:paraId="3642650C" w14:textId="1745DB9D" w:rsidR="00BF1009" w:rsidRDefault="00BF1009">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rPr>
          <w:rFonts w:ascii="Arial" w:hAnsi="Arial" w:cs="Arial"/>
          <w:szCs w:val="24"/>
        </w:rPr>
        <w:fldChar w:fldCharType="begin"/>
      </w:r>
      <w:r>
        <w:rPr>
          <w:rFonts w:ascii="Arial" w:hAnsi="Arial" w:cs="Arial"/>
          <w:szCs w:val="24"/>
        </w:rPr>
        <w:instrText xml:space="preserve"> TOC \h \z \c "Tabla" </w:instrText>
      </w:r>
      <w:r>
        <w:rPr>
          <w:rFonts w:ascii="Arial" w:hAnsi="Arial" w:cs="Arial"/>
          <w:szCs w:val="24"/>
        </w:rPr>
        <w:fldChar w:fldCharType="separate"/>
      </w:r>
      <w:hyperlink w:anchor="_Toc151638576" w:history="1">
        <w:r w:rsidRPr="00EE6A43">
          <w:rPr>
            <w:rStyle w:val="Hipervnculo"/>
            <w:noProof/>
          </w:rPr>
          <w:t>Tabla 5</w:t>
        </w:r>
        <w:r w:rsidRPr="00EE6A43">
          <w:rPr>
            <w:rStyle w:val="Hipervnculo"/>
            <w:noProof/>
          </w:rPr>
          <w:noBreakHyphen/>
        </w:r>
        <w:r w:rsidR="00CA00C9">
          <w:rPr>
            <w:rStyle w:val="Hipervnculo"/>
            <w:noProof/>
          </w:rPr>
          <w:t>3</w:t>
        </w:r>
        <w:r w:rsidRPr="00EE6A43">
          <w:rPr>
            <w:rStyle w:val="Hipervnculo"/>
            <w:noProof/>
          </w:rPr>
          <w:t xml:space="preserve"> Matriz de confusión de </w:t>
        </w:r>
        <w:r w:rsidR="006C206F">
          <w:rPr>
            <w:rStyle w:val="Hipervnculo"/>
            <w:noProof/>
          </w:rPr>
          <w:t>SVM</w:t>
        </w:r>
        <w:r w:rsidRPr="00EE6A43">
          <w:rPr>
            <w:rStyle w:val="Hipervnculo"/>
            <w:noProof/>
          </w:rPr>
          <w:t xml:space="preserve"> completa con la parte trasera de </w:t>
        </w:r>
        <w:r w:rsidR="009E6983">
          <w:rPr>
            <w:rStyle w:val="Hipervnculo"/>
            <w:noProof/>
          </w:rPr>
          <w:t>vehículos</w:t>
        </w:r>
        <w:r>
          <w:rPr>
            <w:noProof/>
            <w:webHidden/>
          </w:rPr>
          <w:tab/>
        </w:r>
        <w:r>
          <w:rPr>
            <w:noProof/>
            <w:webHidden/>
          </w:rPr>
          <w:fldChar w:fldCharType="begin"/>
        </w:r>
        <w:r>
          <w:rPr>
            <w:noProof/>
            <w:webHidden/>
          </w:rPr>
          <w:instrText xml:space="preserve"> PAGEREF _Toc151638576 \h </w:instrText>
        </w:r>
        <w:r>
          <w:rPr>
            <w:noProof/>
            <w:webHidden/>
          </w:rPr>
        </w:r>
        <w:r>
          <w:rPr>
            <w:noProof/>
            <w:webHidden/>
          </w:rPr>
          <w:fldChar w:fldCharType="separate"/>
        </w:r>
        <w:r w:rsidR="00B247B8">
          <w:rPr>
            <w:noProof/>
            <w:webHidden/>
          </w:rPr>
          <w:t>10</w:t>
        </w:r>
        <w:r>
          <w:rPr>
            <w:noProof/>
            <w:webHidden/>
          </w:rPr>
          <w:fldChar w:fldCharType="end"/>
        </w:r>
      </w:hyperlink>
      <w:r w:rsidR="007A640B">
        <w:rPr>
          <w:noProof/>
        </w:rPr>
        <w:t>2</w:t>
      </w:r>
    </w:p>
    <w:p w14:paraId="2C2B4F55" w14:textId="15C97420"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77" w:history="1">
        <w:r w:rsidR="00BF1009" w:rsidRPr="00EE6A43">
          <w:rPr>
            <w:rStyle w:val="Hipervnculo"/>
            <w:noProof/>
          </w:rPr>
          <w:t>Tabla 5</w:t>
        </w:r>
        <w:r w:rsidR="00BF1009" w:rsidRPr="00EE6A43">
          <w:rPr>
            <w:rStyle w:val="Hipervnculo"/>
            <w:noProof/>
          </w:rPr>
          <w:noBreakHyphen/>
        </w:r>
        <w:r w:rsidR="00CA00C9">
          <w:rPr>
            <w:rStyle w:val="Hipervnculo"/>
            <w:noProof/>
          </w:rPr>
          <w:t>4</w:t>
        </w:r>
        <w:r w:rsidR="00BF1009" w:rsidRPr="00EE6A43">
          <w:rPr>
            <w:rStyle w:val="Hipervnculo"/>
            <w:noProof/>
          </w:rPr>
          <w:t xml:space="preserve"> Matriz de confusión de </w:t>
        </w:r>
        <w:r w:rsidR="006C206F">
          <w:rPr>
            <w:rStyle w:val="Hipervnculo"/>
            <w:noProof/>
          </w:rPr>
          <w:t>SVM</w:t>
        </w:r>
        <w:r w:rsidR="00BF1009" w:rsidRPr="00EE6A43">
          <w:rPr>
            <w:rStyle w:val="Hipervnculo"/>
            <w:noProof/>
          </w:rPr>
          <w:t xml:space="preserve"> completa con </w:t>
        </w:r>
        <w:r w:rsidR="009E6983">
          <w:rPr>
            <w:rStyle w:val="Hipervnculo"/>
            <w:noProof/>
          </w:rPr>
          <w:t>vehículos</w:t>
        </w:r>
        <w:r w:rsidR="00BF1009" w:rsidRPr="00EE6A43">
          <w:rPr>
            <w:rStyle w:val="Hipervnculo"/>
            <w:noProof/>
          </w:rPr>
          <w:t xml:space="preserve"> de lado</w:t>
        </w:r>
        <w:r w:rsidR="00BF1009">
          <w:rPr>
            <w:noProof/>
            <w:webHidden/>
          </w:rPr>
          <w:tab/>
        </w:r>
        <w:r w:rsidR="00BF1009">
          <w:rPr>
            <w:noProof/>
            <w:webHidden/>
          </w:rPr>
          <w:fldChar w:fldCharType="begin"/>
        </w:r>
        <w:r w:rsidR="00BF1009">
          <w:rPr>
            <w:noProof/>
            <w:webHidden/>
          </w:rPr>
          <w:instrText xml:space="preserve"> PAGEREF _Toc151638577 \h </w:instrText>
        </w:r>
        <w:r w:rsidR="00BF1009">
          <w:rPr>
            <w:noProof/>
            <w:webHidden/>
          </w:rPr>
        </w:r>
        <w:r w:rsidR="00BF1009">
          <w:rPr>
            <w:noProof/>
            <w:webHidden/>
          </w:rPr>
          <w:fldChar w:fldCharType="separate"/>
        </w:r>
        <w:r w:rsidR="00B247B8">
          <w:rPr>
            <w:noProof/>
            <w:webHidden/>
          </w:rPr>
          <w:t>10</w:t>
        </w:r>
        <w:r w:rsidR="00BF1009">
          <w:rPr>
            <w:noProof/>
            <w:webHidden/>
          </w:rPr>
          <w:fldChar w:fldCharType="end"/>
        </w:r>
      </w:hyperlink>
      <w:r w:rsidR="007A640B">
        <w:rPr>
          <w:noProof/>
        </w:rPr>
        <w:t>3</w:t>
      </w:r>
    </w:p>
    <w:p w14:paraId="148F3EC8" w14:textId="6E464963" w:rsidR="00BF1009" w:rsidRDefault="00000000">
      <w:pPr>
        <w:pStyle w:val="Tabladeilustraciones"/>
        <w:tabs>
          <w:tab w:val="right" w:leader="dot" w:pos="8827"/>
        </w:tabs>
        <w:rPr>
          <w:noProof/>
        </w:rPr>
      </w:pPr>
      <w:hyperlink w:anchor="_Toc151638578" w:history="1">
        <w:r w:rsidR="00BF1009" w:rsidRPr="00EE6A43">
          <w:rPr>
            <w:rStyle w:val="Hipervnculo"/>
            <w:noProof/>
          </w:rPr>
          <w:t>Tabla 5</w:t>
        </w:r>
        <w:r w:rsidR="00BF1009" w:rsidRPr="00EE6A43">
          <w:rPr>
            <w:rStyle w:val="Hipervnculo"/>
            <w:noProof/>
          </w:rPr>
          <w:noBreakHyphen/>
        </w:r>
        <w:r w:rsidR="00CA00C9">
          <w:rPr>
            <w:rStyle w:val="Hipervnculo"/>
            <w:noProof/>
          </w:rPr>
          <w:t>5</w:t>
        </w:r>
        <w:r w:rsidR="00BF1009" w:rsidRPr="00EE6A43">
          <w:rPr>
            <w:rStyle w:val="Hipervnculo"/>
            <w:noProof/>
          </w:rPr>
          <w:t xml:space="preserve"> Matriz de confusión resultante de juntar ambas </w:t>
        </w:r>
        <w:r w:rsidR="006C206F">
          <w:rPr>
            <w:rStyle w:val="Hipervnculo"/>
            <w:noProof/>
          </w:rPr>
          <w:t>SVM</w:t>
        </w:r>
        <w:r w:rsidR="00BF1009" w:rsidRPr="00EE6A43">
          <w:rPr>
            <w:rStyle w:val="Hipervnculo"/>
            <w:noProof/>
          </w:rPr>
          <w:t xml:space="preserve"> completas</w:t>
        </w:r>
        <w:r w:rsidR="00BF1009">
          <w:rPr>
            <w:noProof/>
            <w:webHidden/>
          </w:rPr>
          <w:tab/>
        </w:r>
        <w:r w:rsidR="00BF1009">
          <w:rPr>
            <w:noProof/>
            <w:webHidden/>
          </w:rPr>
          <w:fldChar w:fldCharType="begin"/>
        </w:r>
        <w:r w:rsidR="00BF1009">
          <w:rPr>
            <w:noProof/>
            <w:webHidden/>
          </w:rPr>
          <w:instrText xml:space="preserve"> PAGEREF _Toc151638578 \h </w:instrText>
        </w:r>
        <w:r w:rsidR="00BF1009">
          <w:rPr>
            <w:noProof/>
            <w:webHidden/>
          </w:rPr>
        </w:r>
        <w:r w:rsidR="00BF1009">
          <w:rPr>
            <w:noProof/>
            <w:webHidden/>
          </w:rPr>
          <w:fldChar w:fldCharType="separate"/>
        </w:r>
        <w:r w:rsidR="00B247B8">
          <w:rPr>
            <w:noProof/>
            <w:webHidden/>
          </w:rPr>
          <w:t>10</w:t>
        </w:r>
        <w:r w:rsidR="00BF1009">
          <w:rPr>
            <w:noProof/>
            <w:webHidden/>
          </w:rPr>
          <w:fldChar w:fldCharType="end"/>
        </w:r>
      </w:hyperlink>
      <w:r w:rsidR="007A640B">
        <w:rPr>
          <w:noProof/>
        </w:rPr>
        <w:t>3</w:t>
      </w:r>
    </w:p>
    <w:p w14:paraId="5A14F64A" w14:textId="03117484" w:rsidR="00CA00C9" w:rsidRPr="00CA00C9" w:rsidRDefault="00CA00C9" w:rsidP="00CA00C9">
      <w:pPr>
        <w:rPr>
          <w:rFonts w:eastAsiaTheme="minorEastAsia"/>
        </w:rPr>
      </w:pPr>
      <w:r w:rsidRPr="00CA00C9">
        <w:rPr>
          <w:rFonts w:eastAsiaTheme="minorEastAsia"/>
        </w:rPr>
        <w:t>Tabla 5</w:t>
      </w:r>
      <w:r>
        <w:rPr>
          <w:rFonts w:eastAsiaTheme="minorEastAsia"/>
        </w:rPr>
        <w:t>-</w:t>
      </w:r>
      <w:r w:rsidRPr="00CA00C9">
        <w:rPr>
          <w:rFonts w:eastAsiaTheme="minorEastAsia"/>
        </w:rPr>
        <w:t>6 Resultados del filtro de cascada</w:t>
      </w:r>
      <w:r>
        <w:rPr>
          <w:rFonts w:eastAsiaTheme="minorEastAsia"/>
        </w:rPr>
        <w:t xml:space="preserve"> ……………………………………………….10</w:t>
      </w:r>
      <w:r w:rsidR="007A640B">
        <w:rPr>
          <w:rFonts w:eastAsiaTheme="minorEastAsia"/>
        </w:rPr>
        <w:t>5</w:t>
      </w:r>
    </w:p>
    <w:p w14:paraId="56683C65" w14:textId="1CCF4FCE"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79" w:history="1">
        <w:r w:rsidR="00BF1009" w:rsidRPr="00EE6A43">
          <w:rPr>
            <w:rStyle w:val="Hipervnculo"/>
            <w:noProof/>
          </w:rPr>
          <w:t>Tabla 5</w:t>
        </w:r>
        <w:r w:rsidR="00BF1009" w:rsidRPr="00EE6A43">
          <w:rPr>
            <w:rStyle w:val="Hipervnculo"/>
            <w:noProof/>
          </w:rPr>
          <w:noBreakHyphen/>
          <w:t>7 Matriz de confusión del filtro de cascada</w:t>
        </w:r>
        <w:r w:rsidR="00BF1009">
          <w:rPr>
            <w:noProof/>
            <w:webHidden/>
          </w:rPr>
          <w:tab/>
        </w:r>
        <w:r w:rsidR="00BF1009">
          <w:rPr>
            <w:noProof/>
            <w:webHidden/>
          </w:rPr>
          <w:fldChar w:fldCharType="begin"/>
        </w:r>
        <w:r w:rsidR="00BF1009">
          <w:rPr>
            <w:noProof/>
            <w:webHidden/>
          </w:rPr>
          <w:instrText xml:space="preserve"> PAGEREF _Toc151638579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037779">
        <w:rPr>
          <w:noProof/>
        </w:rPr>
        <w:t>0</w:t>
      </w:r>
      <w:r w:rsidR="007A640B">
        <w:rPr>
          <w:noProof/>
        </w:rPr>
        <w:t>5</w:t>
      </w:r>
    </w:p>
    <w:p w14:paraId="77E1E24D" w14:textId="330A87A4"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0" w:history="1">
        <w:r w:rsidR="00BF1009" w:rsidRPr="00EE6A43">
          <w:rPr>
            <w:rStyle w:val="Hipervnculo"/>
            <w:noProof/>
          </w:rPr>
          <w:t>Tabla 5</w:t>
        </w:r>
        <w:r w:rsidR="00BF1009" w:rsidRPr="00EE6A43">
          <w:rPr>
            <w:rStyle w:val="Hipervnculo"/>
            <w:noProof/>
          </w:rPr>
          <w:noBreakHyphen/>
          <w:t>8 Matriz de confusión de ambos detectores</w:t>
        </w:r>
        <w:r w:rsidR="00BF1009">
          <w:rPr>
            <w:noProof/>
            <w:webHidden/>
          </w:rPr>
          <w:tab/>
        </w:r>
        <w:r w:rsidR="00BF1009">
          <w:rPr>
            <w:noProof/>
            <w:webHidden/>
          </w:rPr>
          <w:fldChar w:fldCharType="begin"/>
        </w:r>
        <w:r w:rsidR="00BF1009">
          <w:rPr>
            <w:noProof/>
            <w:webHidden/>
          </w:rPr>
          <w:instrText xml:space="preserve"> PAGEREF _Toc151638580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7A640B">
        <w:rPr>
          <w:noProof/>
        </w:rPr>
        <w:t>06</w:t>
      </w:r>
    </w:p>
    <w:p w14:paraId="2FB3AE97" w14:textId="136BA53E"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1" w:history="1">
        <w:r w:rsidR="00BF1009" w:rsidRPr="00EE6A43">
          <w:rPr>
            <w:rStyle w:val="Hipervnculo"/>
            <w:noProof/>
          </w:rPr>
          <w:t>Tabla 5</w:t>
        </w:r>
        <w:r w:rsidR="00BF1009" w:rsidRPr="00EE6A43">
          <w:rPr>
            <w:rStyle w:val="Hipervnculo"/>
            <w:noProof/>
          </w:rPr>
          <w:noBreakHyphen/>
          <w:t>9 Tiempos medidos de los detectores en los tres ambientes de pruebas</w:t>
        </w:r>
        <w:r w:rsidR="00BF1009">
          <w:rPr>
            <w:noProof/>
            <w:webHidden/>
          </w:rPr>
          <w:tab/>
        </w:r>
        <w:r w:rsidR="00BF1009">
          <w:rPr>
            <w:noProof/>
            <w:webHidden/>
          </w:rPr>
          <w:fldChar w:fldCharType="begin"/>
        </w:r>
        <w:r w:rsidR="00BF1009">
          <w:rPr>
            <w:noProof/>
            <w:webHidden/>
          </w:rPr>
          <w:instrText xml:space="preserve"> PAGEREF _Toc151638581 \h </w:instrText>
        </w:r>
        <w:r w:rsidR="00BF1009">
          <w:rPr>
            <w:noProof/>
            <w:webHidden/>
          </w:rPr>
        </w:r>
        <w:r w:rsidR="00BF1009">
          <w:rPr>
            <w:noProof/>
            <w:webHidden/>
          </w:rPr>
          <w:fldChar w:fldCharType="separate"/>
        </w:r>
        <w:r w:rsidR="00B247B8">
          <w:rPr>
            <w:noProof/>
            <w:webHidden/>
          </w:rPr>
          <w:t>11</w:t>
        </w:r>
        <w:r w:rsidR="00BF1009">
          <w:rPr>
            <w:noProof/>
            <w:webHidden/>
          </w:rPr>
          <w:fldChar w:fldCharType="end"/>
        </w:r>
      </w:hyperlink>
      <w:r w:rsidR="007A640B">
        <w:rPr>
          <w:noProof/>
        </w:rPr>
        <w:t>2</w:t>
      </w:r>
    </w:p>
    <w:p w14:paraId="1B3DB232" w14:textId="09A35E36" w:rsidR="00BF1009" w:rsidRDefault="00000000">
      <w:pPr>
        <w:pStyle w:val="Tabladeilustraciones"/>
        <w:tabs>
          <w:tab w:val="right" w:leader="dot" w:pos="8827"/>
        </w:tabs>
        <w:rPr>
          <w:noProof/>
        </w:rPr>
      </w:pPr>
      <w:hyperlink w:anchor="_Toc151638582" w:history="1">
        <w:r w:rsidR="00BF1009" w:rsidRPr="00EE6A43">
          <w:rPr>
            <w:rStyle w:val="Hipervnculo"/>
            <w:noProof/>
          </w:rPr>
          <w:t>Tabla 6</w:t>
        </w:r>
        <w:r w:rsidR="00BF1009" w:rsidRPr="00EE6A43">
          <w:rPr>
            <w:rStyle w:val="Hipervnculo"/>
            <w:noProof/>
          </w:rPr>
          <w:noBreakHyphen/>
          <w:t xml:space="preserve">1 Comparación entre </w:t>
        </w:r>
        <w:r w:rsidR="00CA00C9">
          <w:rPr>
            <w:rStyle w:val="Hipervnculo"/>
            <w:noProof/>
          </w:rPr>
          <w:t>MANET</w:t>
        </w:r>
        <w:r w:rsidR="00BF1009" w:rsidRPr="00EE6A43">
          <w:rPr>
            <w:rStyle w:val="Hipervnculo"/>
            <w:noProof/>
          </w:rPr>
          <w:t xml:space="preserve">, </w:t>
        </w:r>
        <w:r w:rsidR="0052186F">
          <w:rPr>
            <w:rStyle w:val="Hipervnculo"/>
            <w:noProof/>
          </w:rPr>
          <w:t>VANET</w:t>
        </w:r>
        <w:r w:rsidR="00BF1009" w:rsidRPr="00EE6A43">
          <w:rPr>
            <w:rStyle w:val="Hipervnculo"/>
            <w:noProof/>
          </w:rPr>
          <w:t xml:space="preserve"> y </w:t>
        </w:r>
        <w:r w:rsidR="00CA00C9">
          <w:rPr>
            <w:rStyle w:val="Hipervnculo"/>
            <w:noProof/>
          </w:rPr>
          <w:t>FANET</w:t>
        </w:r>
        <w:r w:rsidR="00BF1009">
          <w:rPr>
            <w:noProof/>
            <w:webHidden/>
          </w:rPr>
          <w:tab/>
        </w:r>
        <w:r w:rsidR="00BF1009">
          <w:rPr>
            <w:noProof/>
            <w:webHidden/>
          </w:rPr>
          <w:fldChar w:fldCharType="begin"/>
        </w:r>
        <w:r w:rsidR="00BF1009">
          <w:rPr>
            <w:noProof/>
            <w:webHidden/>
          </w:rPr>
          <w:instrText xml:space="preserve"> PAGEREF _Toc151638582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CA00C9">
        <w:rPr>
          <w:noProof/>
        </w:rPr>
        <w:t>2</w:t>
      </w:r>
      <w:r w:rsidR="007A640B">
        <w:rPr>
          <w:noProof/>
        </w:rPr>
        <w:t>1</w:t>
      </w:r>
    </w:p>
    <w:p w14:paraId="241F6588" w14:textId="1308C903" w:rsidR="00E977C7" w:rsidRPr="00E977C7" w:rsidRDefault="00000000" w:rsidP="00E977C7">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652" w:history="1">
        <w:r w:rsidR="00E977C7">
          <w:rPr>
            <w:rStyle w:val="Hipervnculo"/>
            <w:noProof/>
          </w:rPr>
          <w:t xml:space="preserve">Tabla </w:t>
        </w:r>
        <w:r w:rsidR="00E977C7" w:rsidRPr="00D030FD">
          <w:rPr>
            <w:rStyle w:val="Hipervnculo"/>
            <w:noProof/>
          </w:rPr>
          <w:t>6</w:t>
        </w:r>
        <w:r w:rsidR="00E977C7" w:rsidRPr="00D030FD">
          <w:rPr>
            <w:rStyle w:val="Hipervnculo"/>
            <w:noProof/>
          </w:rPr>
          <w:noBreakHyphen/>
          <w:t>2 Fuente: (Hartenstein y Laberteaux, 2010) algunas aplicaciones y su modelo sugerido</w:t>
        </w:r>
        <w:r w:rsidR="00E977C7">
          <w:rPr>
            <w:noProof/>
            <w:webHidden/>
          </w:rPr>
          <w:tab/>
        </w:r>
        <w:r w:rsidR="00E977C7">
          <w:rPr>
            <w:noProof/>
            <w:webHidden/>
          </w:rPr>
          <w:fldChar w:fldCharType="begin"/>
        </w:r>
        <w:r w:rsidR="00E977C7">
          <w:rPr>
            <w:noProof/>
            <w:webHidden/>
          </w:rPr>
          <w:instrText xml:space="preserve"> PAGEREF _Toc151638652 \h </w:instrText>
        </w:r>
        <w:r w:rsidR="00E977C7">
          <w:rPr>
            <w:noProof/>
            <w:webHidden/>
          </w:rPr>
        </w:r>
        <w:r w:rsidR="00E977C7">
          <w:rPr>
            <w:noProof/>
            <w:webHidden/>
          </w:rPr>
          <w:fldChar w:fldCharType="separate"/>
        </w:r>
        <w:r w:rsidR="00E977C7">
          <w:rPr>
            <w:noProof/>
            <w:webHidden/>
          </w:rPr>
          <w:t>1</w:t>
        </w:r>
        <w:r w:rsidR="00E977C7">
          <w:rPr>
            <w:noProof/>
            <w:webHidden/>
          </w:rPr>
          <w:fldChar w:fldCharType="end"/>
        </w:r>
      </w:hyperlink>
      <w:r w:rsidR="008A511B">
        <w:rPr>
          <w:noProof/>
        </w:rPr>
        <w:t>26</w:t>
      </w:r>
    </w:p>
    <w:p w14:paraId="28E9EBC0" w14:textId="23B2EC54"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3" w:history="1">
        <w:r w:rsidR="00BF1009" w:rsidRPr="00EE6A43">
          <w:rPr>
            <w:rStyle w:val="Hipervnculo"/>
            <w:noProof/>
          </w:rPr>
          <w:t>Tabla 8</w:t>
        </w:r>
        <w:r w:rsidR="00BF1009" w:rsidRPr="00EE6A43">
          <w:rPr>
            <w:rStyle w:val="Hipervnculo"/>
            <w:noProof/>
          </w:rPr>
          <w:noBreakHyphen/>
          <w:t>1 RTT y porcentaje de pérdidas de mensajes, al variar la velocidad e intervalo</w:t>
        </w:r>
        <w:r w:rsidR="00BF1009">
          <w:rPr>
            <w:noProof/>
            <w:webHidden/>
          </w:rPr>
          <w:tab/>
        </w:r>
        <w:r w:rsidR="00BF1009">
          <w:rPr>
            <w:noProof/>
            <w:webHidden/>
          </w:rPr>
          <w:fldChar w:fldCharType="begin"/>
        </w:r>
        <w:r w:rsidR="00BF1009">
          <w:rPr>
            <w:noProof/>
            <w:webHidden/>
          </w:rPr>
          <w:instrText xml:space="preserve"> PAGEREF _Toc151638583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8A511B">
        <w:rPr>
          <w:noProof/>
        </w:rPr>
        <w:t>57</w:t>
      </w:r>
    </w:p>
    <w:p w14:paraId="3105F872" w14:textId="279038A0"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4" w:history="1">
        <w:r w:rsidR="00BF1009" w:rsidRPr="00EE6A43">
          <w:rPr>
            <w:rStyle w:val="Hipervnculo"/>
            <w:noProof/>
          </w:rPr>
          <w:t>Tabla 8</w:t>
        </w:r>
        <w:r w:rsidR="00BF1009" w:rsidRPr="00EE6A43">
          <w:rPr>
            <w:rStyle w:val="Hipervnculo"/>
            <w:noProof/>
          </w:rPr>
          <w:noBreakHyphen/>
          <w:t>2 Mensajes recibidos en promedio de cada nodo, retransmisiones en promedio son el número de mensajes únicos que reciben</w:t>
        </w:r>
        <w:r w:rsidR="00BF1009">
          <w:rPr>
            <w:noProof/>
            <w:webHidden/>
          </w:rPr>
          <w:tab/>
        </w:r>
        <w:r w:rsidR="00BF1009">
          <w:rPr>
            <w:noProof/>
            <w:webHidden/>
          </w:rPr>
          <w:fldChar w:fldCharType="begin"/>
        </w:r>
        <w:r w:rsidR="00BF1009">
          <w:rPr>
            <w:noProof/>
            <w:webHidden/>
          </w:rPr>
          <w:instrText xml:space="preserve"> PAGEREF _Toc151638584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8A511B">
        <w:rPr>
          <w:noProof/>
        </w:rPr>
        <w:t>68</w:t>
      </w:r>
    </w:p>
    <w:p w14:paraId="4D190322" w14:textId="3B34510F"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5" w:history="1">
        <w:r w:rsidR="00BF1009" w:rsidRPr="00EE6A43">
          <w:rPr>
            <w:rStyle w:val="Hipervnculo"/>
            <w:noProof/>
          </w:rPr>
          <w:t>Tabla 8</w:t>
        </w:r>
        <w:r w:rsidR="00BF1009" w:rsidRPr="00EE6A43">
          <w:rPr>
            <w:rStyle w:val="Hipervnculo"/>
            <w:noProof/>
          </w:rPr>
          <w:noBreakHyphen/>
          <w:t>3 Probabilidad de recibir cierto número de mensajes y los tiempos de espera promedio, al variar el tamaño del mensaje, velocidad e intervalo. en una red con 10 nodos</w:t>
        </w:r>
        <w:r w:rsidR="00BF1009">
          <w:rPr>
            <w:noProof/>
            <w:webHidden/>
          </w:rPr>
          <w:tab/>
        </w:r>
        <w:r w:rsidR="00BF1009">
          <w:rPr>
            <w:noProof/>
            <w:webHidden/>
          </w:rPr>
          <w:fldChar w:fldCharType="begin"/>
        </w:r>
        <w:r w:rsidR="00BF1009">
          <w:rPr>
            <w:noProof/>
            <w:webHidden/>
          </w:rPr>
          <w:instrText xml:space="preserve"> PAGEREF _Toc151638585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A70DE1">
        <w:rPr>
          <w:noProof/>
        </w:rPr>
        <w:t>7</w:t>
      </w:r>
      <w:r w:rsidR="008A511B">
        <w:rPr>
          <w:noProof/>
        </w:rPr>
        <w:t>1</w:t>
      </w:r>
    </w:p>
    <w:p w14:paraId="539A0166" w14:textId="348A2054"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6" w:history="1">
        <w:r w:rsidR="00BF1009" w:rsidRPr="00EE6A43">
          <w:rPr>
            <w:rStyle w:val="Hipervnculo"/>
            <w:noProof/>
          </w:rPr>
          <w:t>Tabla 8</w:t>
        </w:r>
        <w:r w:rsidR="00BF1009" w:rsidRPr="00EE6A43">
          <w:rPr>
            <w:rStyle w:val="Hipervnculo"/>
            <w:noProof/>
          </w:rPr>
          <w:noBreakHyphen/>
          <w:t>4 Comparación de los tiempos de encolamiento y probabilidad de recibir cierto número de mensajes, en una red con 20 vehículos</w:t>
        </w:r>
        <w:r w:rsidR="00BF1009">
          <w:rPr>
            <w:noProof/>
            <w:webHidden/>
          </w:rPr>
          <w:tab/>
        </w:r>
        <w:r w:rsidR="00BF1009">
          <w:rPr>
            <w:noProof/>
            <w:webHidden/>
          </w:rPr>
          <w:fldChar w:fldCharType="begin"/>
        </w:r>
        <w:r w:rsidR="00BF1009">
          <w:rPr>
            <w:noProof/>
            <w:webHidden/>
          </w:rPr>
          <w:instrText xml:space="preserve"> PAGEREF _Toc151638586 \h </w:instrText>
        </w:r>
        <w:r w:rsidR="00BF1009">
          <w:rPr>
            <w:noProof/>
            <w:webHidden/>
          </w:rPr>
        </w:r>
        <w:r w:rsidR="00BF1009">
          <w:rPr>
            <w:noProof/>
            <w:webHidden/>
          </w:rPr>
          <w:fldChar w:fldCharType="separate"/>
        </w:r>
        <w:r w:rsidR="00B247B8">
          <w:rPr>
            <w:noProof/>
            <w:webHidden/>
          </w:rPr>
          <w:t>17</w:t>
        </w:r>
        <w:r w:rsidR="00BF1009">
          <w:rPr>
            <w:noProof/>
            <w:webHidden/>
          </w:rPr>
          <w:fldChar w:fldCharType="end"/>
        </w:r>
      </w:hyperlink>
      <w:r w:rsidR="008A511B">
        <w:rPr>
          <w:noProof/>
        </w:rPr>
        <w:t>5</w:t>
      </w:r>
    </w:p>
    <w:p w14:paraId="56347BEC" w14:textId="011A34BC" w:rsidR="00BF1009"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51638587" w:history="1">
        <w:r w:rsidR="00BF1009" w:rsidRPr="00EE6A43">
          <w:rPr>
            <w:rStyle w:val="Hipervnculo"/>
            <w:noProof/>
          </w:rPr>
          <w:t>Tabla 8</w:t>
        </w:r>
        <w:r w:rsidR="00BF1009" w:rsidRPr="00EE6A43">
          <w:rPr>
            <w:rStyle w:val="Hipervnculo"/>
            <w:noProof/>
          </w:rPr>
          <w:noBreakHyphen/>
          <w:t>5 Comparación de los tiempos de encolamiento y probabilidad de recibir cierto número de mensajes, en una red con 30 vehículos</w:t>
        </w:r>
        <w:r w:rsidR="00BF1009">
          <w:rPr>
            <w:noProof/>
            <w:webHidden/>
          </w:rPr>
          <w:tab/>
        </w:r>
        <w:r w:rsidR="00BF1009">
          <w:rPr>
            <w:noProof/>
            <w:webHidden/>
          </w:rPr>
          <w:fldChar w:fldCharType="begin"/>
        </w:r>
        <w:r w:rsidR="00BF1009">
          <w:rPr>
            <w:noProof/>
            <w:webHidden/>
          </w:rPr>
          <w:instrText xml:space="preserve"> PAGEREF _Toc151638587 \h </w:instrText>
        </w:r>
        <w:r w:rsidR="00BF1009">
          <w:rPr>
            <w:noProof/>
            <w:webHidden/>
          </w:rPr>
        </w:r>
        <w:r w:rsidR="00BF1009">
          <w:rPr>
            <w:noProof/>
            <w:webHidden/>
          </w:rPr>
          <w:fldChar w:fldCharType="separate"/>
        </w:r>
        <w:r w:rsidR="00B247B8">
          <w:rPr>
            <w:noProof/>
            <w:webHidden/>
          </w:rPr>
          <w:t>1</w:t>
        </w:r>
        <w:r w:rsidR="00BF1009">
          <w:rPr>
            <w:noProof/>
            <w:webHidden/>
          </w:rPr>
          <w:fldChar w:fldCharType="end"/>
        </w:r>
      </w:hyperlink>
      <w:r w:rsidR="008A511B">
        <w:rPr>
          <w:noProof/>
        </w:rPr>
        <w:t>78</w:t>
      </w:r>
    </w:p>
    <w:p w14:paraId="46BA41CF" w14:textId="3682ECB8" w:rsidR="006911C2" w:rsidRPr="00F34A70" w:rsidRDefault="00BF1009" w:rsidP="0012002E">
      <w:pPr>
        <w:pStyle w:val="Tabladeilustraciones"/>
        <w:tabs>
          <w:tab w:val="right" w:leader="dot" w:pos="8827"/>
        </w:tabs>
        <w:rPr>
          <w:rFonts w:ascii="Arial" w:hAnsi="Arial" w:cs="Arial"/>
          <w:szCs w:val="24"/>
        </w:rPr>
      </w:pPr>
      <w:r>
        <w:rPr>
          <w:rFonts w:ascii="Arial" w:hAnsi="Arial" w:cs="Arial"/>
          <w:szCs w:val="24"/>
        </w:rPr>
        <w:fldChar w:fldCharType="end"/>
      </w:r>
    </w:p>
    <w:bookmarkEnd w:id="9"/>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3A854DCE" w:rsidR="006911C2" w:rsidRDefault="006911C2" w:rsidP="008A511B">
      <w:pPr>
        <w:pStyle w:val="Ttulo1"/>
        <w:numPr>
          <w:ilvl w:val="0"/>
          <w:numId w:val="44"/>
        </w:numPr>
      </w:pPr>
      <w:bookmarkStart w:id="11" w:name="_Toc132493969"/>
      <w:bookmarkStart w:id="12" w:name="_Toc151638707"/>
      <w:bookmarkStart w:id="13" w:name="_Hlk142689256"/>
      <w:bookmarkStart w:id="14" w:name="_Hlk142769892"/>
      <w:r w:rsidRPr="00F34A70">
        <w:lastRenderedPageBreak/>
        <w:t>Introducción</w:t>
      </w:r>
      <w:bookmarkEnd w:id="11"/>
      <w:bookmarkEnd w:id="12"/>
    </w:p>
    <w:p w14:paraId="3D2E6C81" w14:textId="7EDDE1F1" w:rsidR="00B57ECA" w:rsidRDefault="009E6983" w:rsidP="00B57ECA">
      <w:pPr>
        <w:rPr>
          <w:lang w:eastAsia="es-MX"/>
        </w:rPr>
      </w:pPr>
      <w:bookmarkStart w:id="15" w:name="_Toc132493970"/>
      <w:r>
        <w:t>En el presente capítulo se aborda la temática del proyecto que se desarrollará como tesis, proporcionando un contexto sobre los vehículos autónomos que nos lleva a la identificación del problema. Asimismo, se exponen los objetivos del trabajo, se describe la metodología seguida y se explica la estructura del documento</w:t>
      </w:r>
      <w:r w:rsidR="00B57ECA">
        <w:t>.</w:t>
      </w:r>
    </w:p>
    <w:p w14:paraId="727397DD" w14:textId="3C702E0F" w:rsidR="006911C2" w:rsidRPr="00F34A70" w:rsidRDefault="006911C2" w:rsidP="008A511B">
      <w:pPr>
        <w:pStyle w:val="Ttulo2"/>
        <w:numPr>
          <w:ilvl w:val="1"/>
          <w:numId w:val="44"/>
        </w:numPr>
      </w:pPr>
      <w:bookmarkStart w:id="16" w:name="_Toc151638708"/>
      <w:r w:rsidRPr="00F34A70">
        <w:t>Contexto</w:t>
      </w:r>
      <w:bookmarkEnd w:id="15"/>
      <w:bookmarkEnd w:id="16"/>
    </w:p>
    <w:p w14:paraId="554BA82E" w14:textId="7B0AA1A5" w:rsidR="00B57ECA" w:rsidRDefault="00346AF6" w:rsidP="00B57ECA">
      <w:pPr>
        <w:rPr>
          <w:lang w:eastAsia="es-MX"/>
        </w:rPr>
      </w:pPr>
      <w:bookmarkStart w:id="17" w:name="_Toc132493971"/>
      <w:r>
        <w:t xml:space="preserve">Los vehículos autónomos han experimentado un notable avance, impulsado por los progresos tecnológicos. Entre estos avances se encuentran la diversidad de sensores disponibles, el aumento en la capacidad computacional que ha posibilitado el uso de la inteligencia artificial, así como el desarrollo de comunicaciones de alta velocidad y baja latencia, como es el caso del 5G. Estos avances han propiciado la integración de soluciones que reducen la intervención humana en la conducción de vehículos, con el objetivo de disminuir accidentes, mejorar la movilidad, aumentar la comodidad y agilizar el transporte. </w:t>
      </w:r>
    </w:p>
    <w:p w14:paraId="527FBCF5" w14:textId="4AB16215" w:rsidR="00B57ECA" w:rsidRDefault="00B57ECA" w:rsidP="00B57ECA">
      <w:r>
        <w:t xml:space="preserve">Este desarrollo en </w:t>
      </w:r>
      <w:r w:rsidR="009E6983">
        <w:t>vehículos</w:t>
      </w:r>
      <w:r>
        <w:t xml:space="preserve">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w:t>
      </w:r>
      <w:r>
        <w:lastRenderedPageBreak/>
        <w:t xml:space="preserve">programas de investigación gubernamentales o académicos han surgido, como “DARPA Grand Challenge”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w:t>
      </w:r>
      <w:r w:rsidR="007D4E6B">
        <w:t>(</w:t>
      </w:r>
      <w:r>
        <w:t>Faisal et al. 2019</w:t>
      </w:r>
      <w:r w:rsidR="007D4E6B">
        <w:t>)</w:t>
      </w:r>
      <w:r w:rsidR="009E6983">
        <w:t>.</w:t>
      </w:r>
    </w:p>
    <w:p w14:paraId="0980F174" w14:textId="3074F292" w:rsidR="00B57ECA" w:rsidRDefault="00B57ECA" w:rsidP="00B57ECA">
      <w:r>
        <w:t>Dentro de los vehículos autónomos se tienen en cuenta diferentes niveles de autonomía, los cuales varían</w:t>
      </w:r>
      <w:r w:rsidR="00F84FA7">
        <w:t xml:space="preserve"> según</w:t>
      </w:r>
      <w:r>
        <w:t xml:space="preserve">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7A9F390D" w:rsidR="006911C2" w:rsidRDefault="006911C2" w:rsidP="008A511B">
      <w:pPr>
        <w:pStyle w:val="Ttulo2"/>
        <w:numPr>
          <w:ilvl w:val="1"/>
          <w:numId w:val="44"/>
        </w:numPr>
      </w:pPr>
      <w:bookmarkStart w:id="18" w:name="_Toc151638709"/>
      <w:r w:rsidRPr="00F34A70">
        <w:t xml:space="preserve">Identificación </w:t>
      </w:r>
      <w:r w:rsidR="00DD2C8A">
        <w:t xml:space="preserve">del </w:t>
      </w:r>
      <w:r w:rsidRPr="00F34A70">
        <w:t>problema</w:t>
      </w:r>
      <w:bookmarkEnd w:id="17"/>
      <w:bookmarkEnd w:id="18"/>
    </w:p>
    <w:p w14:paraId="0DE64E81" w14:textId="7DF11090" w:rsidR="00B57ECA" w:rsidRDefault="00B57ECA" w:rsidP="00B57ECA">
      <w:pPr>
        <w:rPr>
          <w:lang w:eastAsia="es-MX"/>
        </w:rPr>
      </w:pPr>
      <w:bookmarkStart w:id="19" w:name="_Toc132493972"/>
      <w:r>
        <w:t xml:space="preserve">Los avances alcanzados en los </w:t>
      </w:r>
      <w:r w:rsidR="009E6983">
        <w:t>vehículos</w:t>
      </w:r>
      <w:r>
        <w:t xml:space="preserve">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w:t>
      </w:r>
      <w:r w:rsidR="007D6E86">
        <w:t xml:space="preserve">. Lo que son </w:t>
      </w:r>
      <w:r>
        <w:t xml:space="preserve">cerca de </w:t>
      </w:r>
      <w:r w:rsidR="000411FD">
        <w:t>933</w:t>
      </w:r>
      <w:r>
        <w:t xml:space="preserve"> accidentes diarios, de los cuales el 17.8% result</w:t>
      </w:r>
      <w:r w:rsidR="000411FD">
        <w:t>ó</w:t>
      </w:r>
      <w:r>
        <w:t xml:space="preserve"> en </w:t>
      </w:r>
      <w:r w:rsidR="000411FD">
        <w:t>lesiones</w:t>
      </w:r>
      <w:r>
        <w:t xml:space="preserve">, y el 1.1% </w:t>
      </w:r>
      <w:r w:rsidR="000411FD">
        <w:t>fue</w:t>
      </w:r>
      <w:r>
        <w:t xml:space="preserve"> fatal. Cifras que </w:t>
      </w:r>
      <w:r>
        <w:lastRenderedPageBreak/>
        <w:t xml:space="preserve">comparadas con el año 2020 representaron un aumento del 12.8% </w:t>
      </w:r>
      <w:r w:rsidR="007D4E6B">
        <w:t>(</w:t>
      </w:r>
      <w:r>
        <w:t>“Estadísticas a propósito del día mundial en recuerdo de las víctimas de accidentes de tránsito”, 2022</w:t>
      </w:r>
      <w:r w:rsidR="007D4E6B">
        <w:t>)</w:t>
      </w:r>
      <w:r>
        <w:t xml:space="preserve">. </w:t>
      </w:r>
    </w:p>
    <w:p w14:paraId="575E70D8" w14:textId="25A71E12" w:rsidR="00B57ECA" w:rsidRDefault="00B57ECA" w:rsidP="00B57ECA">
      <w:r>
        <w:t xml:space="preserve">El ITAM cuenta con un proyecto sobre </w:t>
      </w:r>
      <w:r w:rsidR="009E6983">
        <w:t>vehículos</w:t>
      </w:r>
      <w:r>
        <w:t xml:space="preserve"> autónomos, que inicio gracias a la donación de un modelo a escala desarrollado por el profesor Raúl Rojas en Freie Universität Berlin. Además, se tiene el simulador realizado por el profesor Marco Morales junto con el equipo de Eagle Knights del ITAM. </w:t>
      </w:r>
    </w:p>
    <w:p w14:paraId="5D1C0155" w14:textId="0B39EDE6" w:rsidR="00B57ECA" w:rsidRDefault="00B57ECA" w:rsidP="00B57ECA">
      <w:r>
        <w:t xml:space="preserve">El modelo de coche autónomo, llamado AutoModelcar, contiene sensores y actuadores, como cámaras y un </w:t>
      </w:r>
      <w:r w:rsidR="00721B62">
        <w:t xml:space="preserve">sensor óptico que dispara rayos de luz para medir distancias, llamado </w:t>
      </w:r>
      <w:r>
        <w:t>LiDAR</w:t>
      </w:r>
      <w:r w:rsidR="00721B62">
        <w:t xml:space="preserve"> (del inglés “Light detection and ranging”)</w:t>
      </w:r>
      <w:r>
        <w:t xml:space="preserve">. Cada uno de estos, es controlable de forma independiente, pero carece de </w:t>
      </w:r>
      <w:r w:rsidR="002C215E">
        <w:t>nodos</w:t>
      </w:r>
      <w:r>
        <w:t xml:space="preserve"> que los integren en su totalidad para dotarle de un funcionamiento de forma autónoma. Lo anterior no es el único problema, el vehículo no contempla módulos para la comunicación </w:t>
      </w:r>
      <w:r w:rsidR="00721B62">
        <w:t>con</w:t>
      </w:r>
      <w:r>
        <w:t xml:space="preserve"> otros </w:t>
      </w:r>
      <w:r w:rsidR="00721B62">
        <w:t>vehículos</w:t>
      </w:r>
      <w:r>
        <w:t xml:space="preserve">, y la documentación con que se cuenta es </w:t>
      </w:r>
      <w:r w:rsidR="00721B62">
        <w:t>insuficiente</w:t>
      </w:r>
      <w:r>
        <w:t xml:space="preserve">. En proyectos anteriores, </w:t>
      </w:r>
      <w:r w:rsidR="00721B62">
        <w:t xml:space="preserve">los </w:t>
      </w:r>
      <w:r>
        <w:t xml:space="preserve">alumnos </w:t>
      </w:r>
      <w:r w:rsidR="00721B62">
        <w:t xml:space="preserve">se enfocaron en </w:t>
      </w:r>
      <w:r>
        <w:t xml:space="preserve">la parte de planificación de movimiento, que le permite al vehículo identificar las líneas de los carriles y </w:t>
      </w:r>
      <w:r w:rsidR="00721B62">
        <w:t>desplazarse sobre</w:t>
      </w:r>
      <w:r w:rsidR="00BD2C91">
        <w:t xml:space="preserve"> </w:t>
      </w:r>
      <w:r>
        <w:t xml:space="preserve">ellos. </w:t>
      </w:r>
      <w:r w:rsidR="0052186F">
        <w:t>El presente</w:t>
      </w:r>
      <w:r w:rsidR="00721B62">
        <w:t xml:space="preserve"> trabajo</w:t>
      </w:r>
      <w:r>
        <w:t xml:space="preserve"> pretende </w:t>
      </w:r>
      <w:r w:rsidR="0052186F">
        <w:t>abordar l</w:t>
      </w:r>
      <w:r>
        <w:t>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8A511B">
      <w:pPr>
        <w:pStyle w:val="Ttulo2"/>
        <w:numPr>
          <w:ilvl w:val="1"/>
          <w:numId w:val="44"/>
        </w:numPr>
      </w:pPr>
      <w:bookmarkStart w:id="20" w:name="_Toc151638710"/>
      <w:r w:rsidRPr="00F34A70">
        <w:lastRenderedPageBreak/>
        <w:t>Objetivos</w:t>
      </w:r>
      <w:bookmarkEnd w:id="19"/>
      <w:bookmarkEnd w:id="20"/>
    </w:p>
    <w:p w14:paraId="575EE37B" w14:textId="0EA7E9FC" w:rsidR="00B57ECA" w:rsidRDefault="00B57ECA" w:rsidP="00B57ECA">
      <w:pPr>
        <w:rPr>
          <w:lang w:eastAsia="es-MX"/>
        </w:rPr>
      </w:pPr>
      <w:bookmarkStart w:id="21" w:name="_Toc132493973"/>
      <w:r>
        <w:t xml:space="preserve">El primer objetivo del trabajo es implementar sobre el modelo de carro autónomo, un conjunto de algoritmos que le permitan la detección y rastreo de otros autos. El uso de técnicas </w:t>
      </w:r>
      <w:r w:rsidR="00F474B7">
        <w:t xml:space="preserve">de </w:t>
      </w:r>
      <w:r w:rsidR="0052186F">
        <w:t>seguimiento</w:t>
      </w:r>
      <w:r>
        <w:t xml:space="preserve"> nos puede ayudar a determinar si </w:t>
      </w:r>
      <w:r w:rsidR="0052186F">
        <w:t>ciertos</w:t>
      </w:r>
      <w:r>
        <w:t xml:space="preserve"> obstáculos son o no potenciales riesgos, según la trayectoria </w:t>
      </w:r>
      <w:r w:rsidR="0052186F">
        <w:t>sigan</w:t>
      </w:r>
      <w:r>
        <w:t xml:space="preserve">. </w:t>
      </w:r>
    </w:p>
    <w:p w14:paraId="6E49C537" w14:textId="2FBAA352" w:rsidR="00B57ECA" w:rsidRDefault="00B57ECA" w:rsidP="00B57ECA">
      <w:r>
        <w:t xml:space="preserve">Como segundo objetivo, se busca simular una red vehicular </w:t>
      </w:r>
      <w:r w:rsidR="0052186F">
        <w:t>VANET (Vehicular Ad-Hoc Network)</w:t>
      </w:r>
      <w:r>
        <w:t xml:space="preserve">. Esta </w:t>
      </w:r>
      <w:r w:rsidR="0052186F">
        <w:t xml:space="preserve">red tiene la finalidad de </w:t>
      </w:r>
      <w:r>
        <w:t xml:space="preserve">notificar la presencia de posibles obstáculos para reducir y prevenir accidentes de tránsito. </w:t>
      </w:r>
      <w:r w:rsidR="0086300B">
        <w:t xml:space="preserve">Por ejemplo, consideremos dos vehículos que se aproximan a un crucero sin ser visibles entre sí. Con la ayuda de un tercero, es posible emitir una advertencia y tomar medidas evasivas de manera oportuna. </w:t>
      </w:r>
      <w:r>
        <w:t xml:space="preserve">Esta misma red en un futuro podría llegar a permitir la negociación entre vehículos para la planificación de rutas. </w:t>
      </w:r>
    </w:p>
    <w:p w14:paraId="0F3713DB" w14:textId="694CC061" w:rsidR="006911C2" w:rsidRPr="00F34A70" w:rsidRDefault="006911C2" w:rsidP="008A511B">
      <w:pPr>
        <w:pStyle w:val="Ttulo2"/>
        <w:numPr>
          <w:ilvl w:val="1"/>
          <w:numId w:val="44"/>
        </w:numPr>
      </w:pPr>
      <w:bookmarkStart w:id="22" w:name="_Toc151638711"/>
      <w:r w:rsidRPr="00F34A70">
        <w:t>Metodología</w:t>
      </w:r>
      <w:bookmarkEnd w:id="22"/>
      <w:r w:rsidRPr="00F34A70">
        <w:t xml:space="preserve"> </w:t>
      </w:r>
      <w:bookmarkEnd w:id="21"/>
    </w:p>
    <w:p w14:paraId="69F10EF5" w14:textId="1AC8A01E" w:rsidR="00B57ECA" w:rsidRDefault="00B57ECA" w:rsidP="00B57ECA">
      <w:pPr>
        <w:rPr>
          <w:lang w:eastAsia="es-MX"/>
        </w:rPr>
      </w:pPr>
      <w:r>
        <w:t xml:space="preserve">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w:t>
      </w:r>
      <w:r w:rsidRPr="009118F5">
        <w:t>cliente</w:t>
      </w:r>
      <w:r>
        <w:t xml:space="preserve"> para recibir retroalimentación constante y adaptar el diseño a las necesidades.</w:t>
      </w:r>
      <w:r w:rsidR="009118F5">
        <w:t xml:space="preserve"> </w:t>
      </w:r>
      <w:r w:rsidR="009118F5" w:rsidRPr="009118F5">
        <w:t>En nuestro caso, el</w:t>
      </w:r>
      <w:r w:rsidR="009118F5">
        <w:t xml:space="preserve"> cliente es el laboratorio de robótica del ITAM, específicamente el profesor Rafael Gamboa, quien está a cargo del proyecto del vehículo autónomo AutoModelCar.</w:t>
      </w:r>
    </w:p>
    <w:p w14:paraId="5FD7BDEB" w14:textId="58727B8A" w:rsidR="00B57ECA" w:rsidRDefault="00B57ECA" w:rsidP="00B57ECA">
      <w:r>
        <w:lastRenderedPageBreak/>
        <w:t>La metodología de cierta forma favorece la adaptabilidad sobre la previsibilidad, mediante la división de un problema complejo en pequeñas etapas simples. Cada una de estas etapas 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r w:rsidR="00AB4C33" w:rsidRPr="00AB4C33">
        <w:t xml:space="preserve"> </w:t>
      </w:r>
      <w:r w:rsidR="00AB4C33" w:rsidRPr="000A6D1B">
        <w:t>(</w:t>
      </w:r>
      <w:r w:rsidR="00AB4C33">
        <w:t>P</w:t>
      </w:r>
      <w:r w:rsidR="00AB4C33" w:rsidRPr="000A6D1B">
        <w:t>ressman, 2010)</w:t>
      </w:r>
    </w:p>
    <w:p w14:paraId="729DD64E" w14:textId="0A5230FC" w:rsidR="00B57ECA" w:rsidRDefault="00B57ECA" w:rsidP="00B57ECA">
      <w:r>
        <w:t xml:space="preserve">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w:t>
      </w:r>
      <w:r w:rsidR="00AB4C33" w:rsidRPr="000A6D1B">
        <w:t>(</w:t>
      </w:r>
      <w:r w:rsidR="00AB4C33">
        <w:t>P</w:t>
      </w:r>
      <w:r w:rsidR="00AB4C33" w:rsidRPr="000A6D1B">
        <w:t>ressman, 2010)</w:t>
      </w:r>
      <w:r w:rsidR="00AB4C33">
        <w:t xml:space="preserve"> </w:t>
      </w:r>
      <w:r>
        <w:t>En resumen, es aceptar cambios en un proceso de desarrollo con ciclos que duran pocos días.</w:t>
      </w:r>
      <w:r w:rsidR="00AB4C33">
        <w:t xml:space="preserve"> </w:t>
      </w:r>
    </w:p>
    <w:p w14:paraId="258001D2" w14:textId="77777777" w:rsidR="00925322" w:rsidRDefault="00755966" w:rsidP="0092532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45"/>
                    <a:stretch>
                      <a:fillRect/>
                    </a:stretch>
                  </pic:blipFill>
                  <pic:spPr>
                    <a:xfrm>
                      <a:off x="0" y="0"/>
                      <a:ext cx="2764477" cy="2046230"/>
                    </a:xfrm>
                    <a:prstGeom prst="rect">
                      <a:avLst/>
                    </a:prstGeom>
                  </pic:spPr>
                </pic:pic>
              </a:graphicData>
            </a:graphic>
          </wp:inline>
        </w:drawing>
      </w:r>
    </w:p>
    <w:p w14:paraId="55B29F99" w14:textId="16D12F97" w:rsidR="00EE0911" w:rsidRPr="00755966" w:rsidRDefault="00925322" w:rsidP="008A511B">
      <w:pPr>
        <w:pStyle w:val="Descripcin"/>
      </w:pPr>
      <w:bookmarkStart w:id="23" w:name="_Toc151638608"/>
      <w:r>
        <w:t>F</w:t>
      </w:r>
      <w:r w:rsidR="00BC5DBB">
        <w:t>igura</w:t>
      </w:r>
      <w:r>
        <w:t xml:space="preserve">  </w:t>
      </w:r>
      <w:r>
        <w:fldChar w:fldCharType="begin"/>
      </w:r>
      <w:r>
        <w:instrText xml:space="preserve"> STYLEREF 1 \s </w:instrText>
      </w:r>
      <w:r>
        <w:fldChar w:fldCharType="separate"/>
      </w:r>
      <w:r w:rsidR="00B247B8">
        <w:rPr>
          <w:noProof/>
        </w:rPr>
        <w:t>1</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Pr>
          <w:noProof/>
        </w:rPr>
        <w:fldChar w:fldCharType="end"/>
      </w:r>
      <w:r>
        <w:t xml:space="preserve"> </w:t>
      </w:r>
      <w:r w:rsidRPr="000A6D1B">
        <w:t>e</w:t>
      </w:r>
      <w:r w:rsidR="00BC5DBB" w:rsidRPr="000A6D1B">
        <w:t>tapas en la programación extrema</w:t>
      </w:r>
      <w:r w:rsidR="000227DE">
        <w:t>. F</w:t>
      </w:r>
      <w:r w:rsidR="00BC5DBB" w:rsidRPr="000A6D1B">
        <w:t>uente: (</w:t>
      </w:r>
      <w:r w:rsidR="00BC5DBB">
        <w:t>P</w:t>
      </w:r>
      <w:r w:rsidR="00BC5DBB" w:rsidRPr="000A6D1B">
        <w:t>ressman, 2010)</w:t>
      </w:r>
      <w:bookmarkEnd w:id="23"/>
    </w:p>
    <w:p w14:paraId="1FC48B1C" w14:textId="2DF67B25" w:rsidR="007749AE" w:rsidRDefault="007749AE" w:rsidP="008A511B">
      <w:pPr>
        <w:pStyle w:val="Ttulo2"/>
        <w:numPr>
          <w:ilvl w:val="1"/>
          <w:numId w:val="44"/>
        </w:numPr>
      </w:pPr>
      <w:bookmarkStart w:id="24" w:name="_Toc151638712"/>
      <w:r>
        <w:lastRenderedPageBreak/>
        <w:t>Organización del documento</w:t>
      </w:r>
      <w:bookmarkEnd w:id="24"/>
    </w:p>
    <w:bookmarkEnd w:id="13"/>
    <w:p w14:paraId="0F63CAC0" w14:textId="231C8D9B" w:rsidR="00B57ECA" w:rsidRDefault="00B57ECA" w:rsidP="00B57ECA">
      <w:pPr>
        <w:rPr>
          <w:lang w:eastAsia="es-MX"/>
        </w:rPr>
      </w:pPr>
      <w:r>
        <w:t xml:space="preserve">El presente trabajo se </w:t>
      </w:r>
      <w:r w:rsidR="00A67C62">
        <w:t>estructura</w:t>
      </w:r>
      <w:r>
        <w:t xml:space="preserve"> en </w:t>
      </w:r>
      <w:r w:rsidR="0086300B">
        <w:t>nueve</w:t>
      </w:r>
      <w:r>
        <w:t xml:space="preserve"> capítulos</w:t>
      </w:r>
      <w:r w:rsidR="00A67C62">
        <w:t xml:space="preserve"> que</w:t>
      </w:r>
      <w:r>
        <w:t xml:space="preserve"> ab</w:t>
      </w:r>
      <w:r w:rsidR="00A67C62">
        <w:t>ordan</w:t>
      </w:r>
      <w:r>
        <w:t xml:space="preserve"> </w:t>
      </w:r>
      <w:r w:rsidR="007D6E86">
        <w:t>los dos temas</w:t>
      </w:r>
      <w:r>
        <w:t xml:space="preserve"> principales, la implementación sobre el modelo a escala de la detección y rastreo, y la simulación de la red </w:t>
      </w:r>
      <w:r w:rsidR="0052186F">
        <w:t>VANET</w:t>
      </w:r>
      <w:r>
        <w:t xml:space="preserve">. En el </w:t>
      </w:r>
      <w:r w:rsidR="00A67C62">
        <w:t xml:space="preserve">segundo </w:t>
      </w:r>
      <w:r>
        <w:t xml:space="preserve">capítulo se presentan los requerimientos funcionales, no funcionales y restricciones, dadas principalmente por la plataforma </w:t>
      </w:r>
      <w:r w:rsidR="00A67C62">
        <w:t>de trabajo</w:t>
      </w:r>
      <w:r>
        <w:t xml:space="preserve">. </w:t>
      </w:r>
      <w:r w:rsidR="00A67C62">
        <w:t>S</w:t>
      </w:r>
      <w:r w:rsidR="00226841">
        <w:t xml:space="preserve">e </w:t>
      </w:r>
      <w:r w:rsidR="00A67C62">
        <w:t>detalla</w:t>
      </w:r>
      <w:r w:rsidR="00226841">
        <w:t xml:space="preserve"> el alcance del trabaj</w:t>
      </w:r>
      <w:r w:rsidR="00A67C62">
        <w:t>o</w:t>
      </w:r>
      <w:r w:rsidR="00BE5E30">
        <w:t>,</w:t>
      </w:r>
      <w:r w:rsidR="00A67C62">
        <w:t xml:space="preserve"> y </w:t>
      </w:r>
      <w:r>
        <w:t xml:space="preserve">se </w:t>
      </w:r>
      <w:r w:rsidR="00A67C62">
        <w:t xml:space="preserve">revisan </w:t>
      </w:r>
      <w:r>
        <w:t xml:space="preserve">trabajos </w:t>
      </w:r>
      <w:r w:rsidR="00BE5E30">
        <w:t xml:space="preserve">relevantes </w:t>
      </w:r>
      <w:r>
        <w:t xml:space="preserve">relacionados con los sistemas de detección, junto a las investigaciones que se llevan a cabo para la creación de modelos de redes </w:t>
      </w:r>
      <w:r w:rsidR="00BE5E30">
        <w:t>VANETS</w:t>
      </w:r>
      <w:r>
        <w:t xml:space="preserve">. </w:t>
      </w:r>
    </w:p>
    <w:p w14:paraId="0265DA41" w14:textId="1B2BD6DF" w:rsidR="00B57ECA" w:rsidRDefault="00F474B7" w:rsidP="00B57ECA">
      <w:pPr>
        <w:spacing w:before="0" w:after="160"/>
      </w:pPr>
      <w:r>
        <w:t>E</w:t>
      </w:r>
      <w:r w:rsidR="00B57ECA">
        <w:t xml:space="preserve">n </w:t>
      </w:r>
      <w:r>
        <w:t xml:space="preserve">el tercer capítulo </w:t>
      </w:r>
      <w:r w:rsidR="00B57ECA">
        <w:t>se desarrollan los temas de detección y rastreo respectivamente. Se entra en mayor detalle en qué consisten estos problemas, se describen distintas técnicas o alternativas, junto a sus fundamentos matemáticos, y se discute el porqué de su elección.</w:t>
      </w:r>
    </w:p>
    <w:p w14:paraId="1872B36D" w14:textId="073F36E6" w:rsidR="00B57ECA" w:rsidRDefault="00B57ECA" w:rsidP="00B57ECA">
      <w:pPr>
        <w:spacing w:before="0" w:after="160"/>
      </w:pPr>
      <w:r>
        <w:t xml:space="preserve">En el capítulo </w:t>
      </w:r>
      <w:r w:rsidR="0086300B">
        <w:t>cuatro</w:t>
      </w:r>
      <w:r>
        <w:t xml:space="preserve"> abarca la implementación </w:t>
      </w:r>
      <w:r w:rsidR="0013201A">
        <w:t xml:space="preserve">o codificación </w:t>
      </w:r>
      <w:r>
        <w:t xml:space="preserve">de los algoritmos para rastreo y detección. </w:t>
      </w:r>
      <w:r w:rsidR="00BE5E30" w:rsidRPr="00BE5E30">
        <w:t>Se describe</w:t>
      </w:r>
      <w:r w:rsidR="00F474B7">
        <w:t>n</w:t>
      </w:r>
      <w:r w:rsidR="00BE5E30" w:rsidRPr="00BE5E30">
        <w:t xml:space="preserve"> en detalle los modelos y su implementación, presentando los algoritmos tanto para uso dentro como fuera del vehículo con ROS</w:t>
      </w:r>
      <w:r w:rsidR="0086300B">
        <w:t xml:space="preserve"> (Robot Operating System</w:t>
      </w:r>
      <w:r w:rsidR="00F474B7">
        <w:t>, framework con el que está diseñado el vehículo</w:t>
      </w:r>
      <w:r w:rsidR="0086300B">
        <w:t>)</w:t>
      </w:r>
      <w:r>
        <w:t>. Este capítulo cubre la codificación de los primeros ciclos, junto con las pruebas</w:t>
      </w:r>
      <w:r w:rsidR="007D6E86">
        <w:t>.</w:t>
      </w:r>
    </w:p>
    <w:p w14:paraId="44B367E3" w14:textId="3BDD6167" w:rsidR="0013201A" w:rsidRDefault="00BE5E30" w:rsidP="00B57ECA">
      <w:pPr>
        <w:spacing w:before="0" w:after="160"/>
      </w:pPr>
      <w:r>
        <w:t>E</w:t>
      </w:r>
      <w:r w:rsidR="0013201A">
        <w:t>l</w:t>
      </w:r>
      <w:r>
        <w:t xml:space="preserve"> quinto</w:t>
      </w:r>
      <w:r w:rsidR="0013201A">
        <w:t xml:space="preserve"> capítulo</w:t>
      </w:r>
      <w:r>
        <w:t xml:space="preserve"> cierra la primera parte del trabajo, en el que se </w:t>
      </w:r>
      <w:r w:rsidR="0013201A">
        <w:t>comentan los resultados alcanzados. Para el nodo se miden tiempos y la precisión de los detectores.</w:t>
      </w:r>
    </w:p>
    <w:p w14:paraId="035A1ED7" w14:textId="164DD0B5" w:rsidR="00B57ECA" w:rsidRDefault="00B57ECA" w:rsidP="00B57ECA">
      <w:pPr>
        <w:spacing w:before="0" w:after="160"/>
      </w:pPr>
      <w:r>
        <w:t xml:space="preserve">A partir del capítulo </w:t>
      </w:r>
      <w:r w:rsidR="0086300B">
        <w:t>seis</w:t>
      </w:r>
      <w:r w:rsidR="0013201A">
        <w:t xml:space="preserve"> </w:t>
      </w:r>
      <w:r>
        <w:t xml:space="preserve">se desarrolla la segunda parte de este trabajo, las redes </w:t>
      </w:r>
      <w:r w:rsidR="0052186F">
        <w:t>VANET</w:t>
      </w:r>
      <w:r>
        <w:t xml:space="preserve">. Este es otro capítulo de diseño que cubre un nuevo ciclo iterativo del proyecto. Aquí se plantean las problemáticas principales para el uso de redes vehiculares como la falta de </w:t>
      </w:r>
      <w:r>
        <w:lastRenderedPageBreak/>
        <w:t xml:space="preserve">infraestructura y la seguridad, se repasan los modelos principales, las tecnologías facilitadoras, junto a técnicas de enrutamiento. </w:t>
      </w:r>
    </w:p>
    <w:p w14:paraId="3066A207" w14:textId="5D59BF83" w:rsidR="0013201A" w:rsidRDefault="0013201A" w:rsidP="00B57ECA">
      <w:pPr>
        <w:spacing w:before="0" w:after="160"/>
      </w:pPr>
      <w:r>
        <w:t>E</w:t>
      </w:r>
      <w:r w:rsidR="00B57ECA">
        <w:t xml:space="preserve">n el </w:t>
      </w:r>
      <w:r w:rsidR="00BE5E30">
        <w:t xml:space="preserve">séptimo </w:t>
      </w:r>
      <w:r w:rsidR="00B57ECA">
        <w:t xml:space="preserve">capítulo se presenta la arquitectura de una red </w:t>
      </w:r>
      <w:r w:rsidR="0052186F">
        <w:t>VANET</w:t>
      </w:r>
      <w:r w:rsidR="00B57ECA">
        <w:t xml:space="preserve">, junto con la estructura y formato de los mensajes que se transmitirían, así mismo se realiza la simulación de la red. Igual que con el capítulo </w:t>
      </w:r>
      <w:r w:rsidR="0086300B">
        <w:t>cuatro</w:t>
      </w:r>
      <w:r w:rsidR="00B57ECA">
        <w:t>, cubre los pasos de codificación.</w:t>
      </w:r>
      <w:r>
        <w:t xml:space="preserve"> Mientras que los resultados se presentan en el capítulo </w:t>
      </w:r>
      <w:r w:rsidR="0086300B">
        <w:t>ocho</w:t>
      </w:r>
      <w:r>
        <w:t>.</w:t>
      </w:r>
    </w:p>
    <w:p w14:paraId="763CF3AF" w14:textId="5442E0B4" w:rsidR="00BE5E30" w:rsidRDefault="00B57ECA" w:rsidP="00B57ECA">
      <w:pPr>
        <w:spacing w:before="0" w:after="160"/>
      </w:pPr>
      <w:r>
        <w:t xml:space="preserve">Como cierre del trabajo en el capítulo </w:t>
      </w:r>
      <w:r w:rsidR="00BE5E30">
        <w:t>nueve</w:t>
      </w:r>
      <w:r>
        <w:t xml:space="preserve">, se repasan y comentan los resultados obtenidos, se presentan áreas de oportunidades para mejorar. Igualmente, se incluye cómo se puede avanzar en la investigación del coche autónomo, y cómo se podría implementar físicamente en el AutoModelCar la red </w:t>
      </w:r>
      <w:r w:rsidR="0052186F">
        <w:t>VANET</w:t>
      </w:r>
      <w:r>
        <w:t xml:space="preserve">. </w:t>
      </w:r>
    </w:p>
    <w:p w14:paraId="3238278D" w14:textId="36EE7CF7" w:rsidR="00B57ECA" w:rsidRDefault="00B57ECA" w:rsidP="00B57ECA">
      <w:pPr>
        <w:spacing w:before="0" w:after="160"/>
      </w:pPr>
      <w:r>
        <w:t>Por último, en el apéndice</w:t>
      </w:r>
      <w:r w:rsidR="0013201A">
        <w:t xml:space="preserve"> 1</w:t>
      </w:r>
      <w:r>
        <w:t xml:space="preserve"> se agrega la documentación realizada del coche autónomo, junto con la configuración y cambios realizados para su funcionamiento.</w:t>
      </w:r>
      <w:r w:rsidR="0013201A">
        <w:t xml:space="preserve"> En el apéndice 2, se presenta una guía o manual para el uso de ROS </w:t>
      </w:r>
      <w:r w:rsidR="000411FD">
        <w:t xml:space="preserve">(“es - ROS Wiki” s. f.) </w:t>
      </w:r>
      <w:r w:rsidR="0013201A">
        <w:t xml:space="preserve">y OpenCV </w:t>
      </w:r>
      <w:r w:rsidR="000411FD">
        <w:t xml:space="preserve">(OpenCV, 2015) </w:t>
      </w:r>
      <w:r w:rsidR="0013201A">
        <w:t>enfocado en la programación del AutoModelcar.</w:t>
      </w:r>
    </w:p>
    <w:bookmarkEnd w:id="14"/>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08BE28A" w:rsidR="006911C2" w:rsidRDefault="007749AE" w:rsidP="008A511B">
      <w:pPr>
        <w:pStyle w:val="Ttulo1"/>
        <w:numPr>
          <w:ilvl w:val="0"/>
          <w:numId w:val="44"/>
        </w:numPr>
      </w:pPr>
      <w:bookmarkStart w:id="25" w:name="_Toc151638713"/>
      <w:bookmarkStart w:id="26" w:name="_Hlk142731406"/>
      <w:r>
        <w:lastRenderedPageBreak/>
        <w:t>Análisis</w:t>
      </w:r>
      <w:bookmarkEnd w:id="25"/>
    </w:p>
    <w:p w14:paraId="2F2099D6" w14:textId="5EF86DC7" w:rsidR="00561EA7" w:rsidRDefault="003C63D2" w:rsidP="0016792A">
      <w:bookmarkStart w:id="27" w:name="_Toc132493976"/>
      <w:r>
        <w:t xml:space="preserve">En este capítulo se </w:t>
      </w:r>
      <w:r w:rsidR="002866C0">
        <w:t xml:space="preserve">analizan </w:t>
      </w:r>
      <w:r>
        <w:t>los problemas presentados en el capítulo anterior</w:t>
      </w:r>
      <w:r w:rsidR="002866C0">
        <w:t xml:space="preserve"> y los requerimientos para nuestra solución</w:t>
      </w:r>
      <w:r>
        <w:t>. Se present</w:t>
      </w:r>
      <w:r w:rsidR="002866C0">
        <w:t>an</w:t>
      </w:r>
      <w:r>
        <w:t>, los requerimientos</w:t>
      </w:r>
      <w:r w:rsidR="002866C0">
        <w:t>,</w:t>
      </w:r>
      <w:r>
        <w:t xml:space="preserve"> restricciones</w:t>
      </w:r>
      <w:r w:rsidR="002866C0">
        <w:t xml:space="preserve"> y el alcance,</w:t>
      </w:r>
      <w:r>
        <w:t xml:space="preserve"> dados principalmente por el mismo modelo de coche autónomo AutoModelcar. Se habla un poco del estado del arte o trabajos hechos en el área de percepción en vehículos autónomos. En este caso nos centramos en la detección y rastreo de otros vehículos; y en la creación de un entorno colaborativo entre vehículos, redes </w:t>
      </w:r>
      <w:r w:rsidR="0052186F">
        <w:t>VANET</w:t>
      </w:r>
      <w:r>
        <w:t>.</w:t>
      </w:r>
      <w:bookmarkStart w:id="28" w:name="_Toc132493977"/>
      <w:bookmarkEnd w:id="27"/>
      <w:r w:rsidR="00ED3AA0">
        <w:t xml:space="preserve"> </w:t>
      </w:r>
    </w:p>
    <w:p w14:paraId="42B43A9A" w14:textId="7CCDDAC9" w:rsidR="00561EA7" w:rsidRDefault="00561EA7" w:rsidP="008A511B">
      <w:pPr>
        <w:pStyle w:val="Ttulo2"/>
        <w:numPr>
          <w:ilvl w:val="1"/>
          <w:numId w:val="44"/>
        </w:numPr>
      </w:pPr>
      <w:bookmarkStart w:id="29" w:name="_Toc151638714"/>
      <w:r>
        <w:t>Requerimientos</w:t>
      </w:r>
      <w:bookmarkEnd w:id="29"/>
    </w:p>
    <w:p w14:paraId="45F459B1" w14:textId="626343DA" w:rsidR="00941A5B" w:rsidRPr="00561EA7" w:rsidRDefault="00941A5B" w:rsidP="00941A5B">
      <w:pPr>
        <w:rPr>
          <w:lang w:val="es-ES_tradnl"/>
        </w:rPr>
      </w:pPr>
      <w:r w:rsidRPr="00941A5B">
        <w:rPr>
          <w:lang w:val="es-ES_tradnl"/>
        </w:rPr>
        <w:t>A continuación</w:t>
      </w:r>
      <w:r>
        <w:rPr>
          <w:lang w:val="es-ES_tradnl"/>
        </w:rPr>
        <w:t>,</w:t>
      </w:r>
      <w:r w:rsidRPr="00941A5B">
        <w:rPr>
          <w:lang w:val="es-ES_tradnl"/>
        </w:rPr>
        <w:t xml:space="preserve"> se detallan los requerimientos del proyecto, divididos en dos categorías: funcionales y no funcionales. Los requerimientos funcionales describen las acciones que se espera que realice el sistema propuesto, mientras que los no funcionales especifican las métricas y criterios con los que se eval</w:t>
      </w:r>
      <w:r>
        <w:rPr>
          <w:lang w:val="es-ES_tradnl"/>
        </w:rPr>
        <w:t>úa</w:t>
      </w:r>
      <w:r w:rsidRPr="00941A5B">
        <w:rPr>
          <w:lang w:val="es-ES_tradnl"/>
        </w:rPr>
        <w:t xml:space="preserve"> la solución presentada.</w:t>
      </w:r>
    </w:p>
    <w:p w14:paraId="751F5F97" w14:textId="5A1279F9" w:rsidR="003C63D2" w:rsidRDefault="003C63D2" w:rsidP="00561EA7">
      <w:pPr>
        <w:pStyle w:val="Ttulo3"/>
      </w:pPr>
      <w:bookmarkStart w:id="30" w:name="_Toc151638715"/>
      <w:r w:rsidRPr="00F34A70">
        <w:t>Requerimientos funcionales</w:t>
      </w:r>
      <w:bookmarkEnd w:id="28"/>
      <w:bookmarkEnd w:id="30"/>
    </w:p>
    <w:p w14:paraId="58E2A3C6" w14:textId="77777777" w:rsidR="00F90928" w:rsidRDefault="00F90928" w:rsidP="003C63D2">
      <w:bookmarkStart w:id="31" w:name="_Hlk144320914"/>
      <w:r>
        <w:t xml:space="preserve">El modelo de vehículo autónomo AutoModelCar está diseñado con ROS, un middleware orientado a aplicaciones para robots. En este sistema, cada funcionalidad se divide en programas llamados nodos, que se comunican entre sí mediante mensajes. ROS proporciona un nodo controlador central, lo que hace que el funcionamiento de los programas sea similar al de subprocesos. Por lo tanto, el primer paso para incorporar la parte de percepción y conectarla con el resto de los programas del vehículo requiere la programación de un nodo </w:t>
      </w:r>
      <w:r>
        <w:lastRenderedPageBreak/>
        <w:t>de ROS.</w:t>
      </w:r>
      <w:r w:rsidR="00A34F8E">
        <w:t xml:space="preserve"> Esto es, un archivo ejecutable que utiliza librerías para comunicarse con otros, los nodos publican o se suscriben a mensajes que son identificados bajo un tópico. E</w:t>
      </w:r>
      <w:r w:rsidR="008B4C45">
        <w:t xml:space="preserve">l nodo </w:t>
      </w:r>
      <w:r w:rsidR="00A34F8E">
        <w:t xml:space="preserve">programado lleva a cabo tareas </w:t>
      </w:r>
      <w:r w:rsidR="008B4C45">
        <w:t>de detección y rastreo</w:t>
      </w:r>
      <w:r w:rsidR="00A34F8E">
        <w:t>, en las que</w:t>
      </w:r>
      <w:r w:rsidR="008B4C45">
        <w:t xml:space="preserve"> debe ser capaz de identificar correctamente otros vehículos </w:t>
      </w:r>
      <w:r w:rsidR="00A552E6">
        <w:t>presentes en su campo de visión</w:t>
      </w:r>
      <w:r w:rsidR="008B4C45">
        <w:t>.</w:t>
      </w:r>
    </w:p>
    <w:p w14:paraId="4FA31C44" w14:textId="3E1BF013" w:rsidR="003C63D2" w:rsidRDefault="00F90928" w:rsidP="00F90928">
      <w:r w:rsidRPr="0068488D">
        <w:t xml:space="preserve">El diseño de los modelos de detección no se centra en un tipo de vehículo en particular; sin embargo, tanto en la simulación como en físico, solo se dispone de un tipo de vehículo (y en el entorno físico, únicamente se cuenta con otro automóvil). </w:t>
      </w:r>
      <w:r w:rsidR="0068488D" w:rsidRPr="0068488D">
        <w:t>No hay una</w:t>
      </w:r>
      <w:r w:rsidRPr="0068488D">
        <w:t xml:space="preserve"> distancia máxima a la que los objetos </w:t>
      </w:r>
      <w:r w:rsidR="0068488D" w:rsidRPr="0068488D">
        <w:t xml:space="preserve">deban </w:t>
      </w:r>
      <w:r w:rsidRPr="0068488D">
        <w:t>ser identificados</w:t>
      </w:r>
      <w:r w:rsidR="0068488D" w:rsidRPr="0068488D">
        <w:t>, pero para la ventana deslizante usada en la detección, el tamaño mínimo será de 40 píxeles</w:t>
      </w:r>
      <w:r w:rsidRPr="0068488D">
        <w:t>. Posteriormente, el sistema debe poder rastrear el movimiento de los vehículos, reconociendo entre dos fotogramas a qué vehículo se refiere, incluso cuando estos se ocultan unos detrás de otros. Además, la solución presentada debe poder integrarse con el programa seguidor de línea ya existente.</w:t>
      </w:r>
      <w:r w:rsidR="008A7B4D">
        <w:t xml:space="preserve"> </w:t>
      </w:r>
    </w:p>
    <w:p w14:paraId="47307E87" w14:textId="560F2311" w:rsidR="008A7B4D" w:rsidRDefault="00A552E6" w:rsidP="003C63D2">
      <w:r>
        <w:t xml:space="preserve">En el punto de redes </w:t>
      </w:r>
      <w:r w:rsidR="0052186F">
        <w:t>VANET</w:t>
      </w:r>
      <w:r>
        <w:t xml:space="preserve">, se debe comprobar el funcionamiento y utilidad de protocolos como </w:t>
      </w:r>
      <w:r w:rsidR="007D6E86">
        <w:t xml:space="preserve">“Ad hoc On-Demand Distance Vector” (AODV) </w:t>
      </w:r>
      <w:r>
        <w:t xml:space="preserve">y </w:t>
      </w:r>
      <w:r w:rsidR="007D6E86">
        <w:t>“Dedicated Short Range Communications” (</w:t>
      </w:r>
      <w:r>
        <w:t>DSRC</w:t>
      </w:r>
      <w:r w:rsidR="007D6E86">
        <w:t>)</w:t>
      </w:r>
      <w:r>
        <w:t xml:space="preserve"> en la comunicación entre vehículos. Se deben poder identificar correctamente los requerimientos necesarios para alcanzar una comunicación entre nodos fiable</w:t>
      </w:r>
      <w:r w:rsidR="00A34F8E">
        <w:t xml:space="preserve"> (en la parte de la red </w:t>
      </w:r>
      <w:r w:rsidR="0052186F">
        <w:t>VANET</w:t>
      </w:r>
      <w:r w:rsidR="00A34F8E">
        <w:t>, por nodos nos referimos a los vehículos)</w:t>
      </w:r>
      <w:r>
        <w:t xml:space="preserve">. Estos requerimientos, como el intervalo entre transmisión, se deben verificar en entornos cambiantes al variar la densidad de nodos y la velocidad de estos. </w:t>
      </w:r>
      <w:r w:rsidR="00BB55BA" w:rsidRPr="00D1168C">
        <w:t xml:space="preserve">En DSRC se prueba </w:t>
      </w:r>
      <w:r w:rsidR="00D51D50" w:rsidRPr="00D1168C">
        <w:t xml:space="preserve">con diferentes densidades de </w:t>
      </w:r>
      <w:r w:rsidR="00BB55BA" w:rsidRPr="00D1168C">
        <w:t>nodos</w:t>
      </w:r>
      <w:r w:rsidR="00D51D50" w:rsidRPr="00D1168C">
        <w:t xml:space="preserve">, cómo </w:t>
      </w:r>
      <w:r w:rsidR="00BB55BA" w:rsidRPr="00D1168C">
        <w:t>se comuni</w:t>
      </w:r>
      <w:r w:rsidR="00D51D50" w:rsidRPr="00D1168C">
        <w:t>can</w:t>
      </w:r>
      <w:r w:rsidR="00BB55BA" w:rsidRPr="00D1168C">
        <w:t xml:space="preserve"> entre sí</w:t>
      </w:r>
      <w:r w:rsidR="00F90928" w:rsidRPr="00D1168C">
        <w:t xml:space="preserve">, al compartir sus detecciones </w:t>
      </w:r>
      <w:r w:rsidR="00F90928" w:rsidRPr="00D1168C">
        <w:lastRenderedPageBreak/>
        <w:t>para la prevención de accidentes</w:t>
      </w:r>
      <w:r w:rsidR="00BB55BA" w:rsidRPr="00D1168C">
        <w:t xml:space="preserve">. </w:t>
      </w:r>
      <w:r w:rsidR="00F90928" w:rsidRPr="00D1168C">
        <w:t>En AODV se verifica la comunicación entre dos nodos para coordinación, una vez están enterados de la presencia del otro.</w:t>
      </w:r>
      <w:r w:rsidR="00F90928">
        <w:t xml:space="preserve"> </w:t>
      </w:r>
      <w:r w:rsidR="00D1168C">
        <w:t>Esto con el fin, de verificar la fiabilidad de ambos protocolos para la prevención de accidentes.</w:t>
      </w:r>
    </w:p>
    <w:p w14:paraId="2C560F3E" w14:textId="29EC1C05" w:rsidR="003C63D2" w:rsidRDefault="003C63D2" w:rsidP="00017D87">
      <w:pPr>
        <w:pStyle w:val="Ttulo3"/>
        <w:numPr>
          <w:ilvl w:val="2"/>
          <w:numId w:val="39"/>
        </w:numPr>
      </w:pPr>
      <w:bookmarkStart w:id="32" w:name="_Toc151638716"/>
      <w:bookmarkEnd w:id="31"/>
      <w:r>
        <w:t>Requerimientos no funcionales</w:t>
      </w:r>
      <w:bookmarkEnd w:id="32"/>
    </w:p>
    <w:p w14:paraId="6413EB0B" w14:textId="070CA6CD" w:rsidR="006951D8" w:rsidRDefault="000157B4" w:rsidP="000157B4">
      <w:r>
        <w:t>Para verificar la implementación sobre el modelo a escala, la ejecución de los nodos debe ser rápida, medida por el tiempo que tarda en procesar un fotograma. Se busca lograr la mayor frecuencia posible para obtener resultados en tiempo real, con un objetivo de al menos 5 Hz debido al sistema utilizado. Además, los detectores deben ser eficientes; se evaluará su precisión y exactitud mediante un conjunto de validación.</w:t>
      </w:r>
      <w:r w:rsidR="007415A8">
        <w:t xml:space="preserve"> Por medio de las curvas ROC y PRC, y ajustando los umbrales, se busca alcanzar una buena relación entre verdaderos positivos y negativos, que nos permita </w:t>
      </w:r>
      <w:r>
        <w:t>detectar</w:t>
      </w:r>
      <w:r w:rsidR="007415A8">
        <w:t xml:space="preserve"> la mayoría de </w:t>
      </w:r>
      <w:r>
        <w:t>los vehículos</w:t>
      </w:r>
      <w:r w:rsidR="006951D8">
        <w:t xml:space="preserve">. </w:t>
      </w:r>
      <w:r w:rsidRPr="000157B4">
        <w:t xml:space="preserve">Asimismo, es fundamental que la programación desarrollada sea compatible tanto con el simulador como con el </w:t>
      </w:r>
      <w:r>
        <w:t>modelo a escala</w:t>
      </w:r>
      <w:r w:rsidRPr="000157B4">
        <w:t>.</w:t>
      </w:r>
    </w:p>
    <w:p w14:paraId="02971203" w14:textId="4072E2DC" w:rsidR="006951D8" w:rsidRDefault="006951D8" w:rsidP="003C63D2">
      <w:r>
        <w:t xml:space="preserve">Por el lado de la red </w:t>
      </w:r>
      <w:r w:rsidR="0052186F">
        <w:t>VANET</w:t>
      </w:r>
      <w:r>
        <w:t xml:space="preserve">, su diseño </w:t>
      </w:r>
      <w:r w:rsidR="00064188">
        <w:t>se quiere que esté</w:t>
      </w:r>
      <w:r>
        <w:t xml:space="preserve"> basado en </w:t>
      </w:r>
      <w:r w:rsidR="00064188">
        <w:t>estándares.</w:t>
      </w:r>
      <w:r>
        <w:t xml:space="preserve"> Dado su objetivo para aplicaciones de seguridad, la comunicación debe ser fiable. Para ello se evalúan parámetros como RTT, tiempos de encolamiento, tasas de bit en error y % de paquetes perdidos.</w:t>
      </w:r>
      <w:r w:rsidR="00AE3708">
        <w:t xml:space="preserve"> Se quiere que el RTT sea menor a 200 ms, pues entre mayor sea, más distancia recorren los vehículos en ese intervalo. </w:t>
      </w:r>
    </w:p>
    <w:p w14:paraId="406872E7" w14:textId="1CD03FB4" w:rsidR="003C63D2" w:rsidRPr="00F34A70" w:rsidRDefault="003C63D2" w:rsidP="00ED60C7">
      <w:pPr>
        <w:pStyle w:val="Ttulo2"/>
        <w:numPr>
          <w:ilvl w:val="1"/>
          <w:numId w:val="39"/>
        </w:numPr>
      </w:pPr>
      <w:bookmarkStart w:id="33" w:name="_Toc151638717"/>
      <w:r>
        <w:lastRenderedPageBreak/>
        <w:t>Restricciones</w:t>
      </w:r>
      <w:bookmarkEnd w:id="33"/>
    </w:p>
    <w:p w14:paraId="020CEA01" w14:textId="530832BF" w:rsidR="003C63D2" w:rsidRDefault="003C63D2" w:rsidP="003C63D2">
      <w:r>
        <w:t xml:space="preserve">Debido a que el principal objetivo es presentar la implementación sobre el modelo a escala AutoNOMOS, se presentan algunas limitaciones a la hora de elegir qué métodos usar. En primer lugar, el modelo viene con la versión de ROS Indigo para crear los nodos, el cual permite programarlos tanto en C++ como </w:t>
      </w:r>
      <w:r w:rsidR="002866C0">
        <w:t>P</w:t>
      </w:r>
      <w:r>
        <w:t>ython. En el lado del simulador, se tienen más opciones para la versión de ROS, como Noetic.</w:t>
      </w:r>
    </w:p>
    <w:p w14:paraId="57F8BCE8" w14:textId="60E672F4" w:rsidR="00E02115" w:rsidRDefault="003C63D2" w:rsidP="003C63D2">
      <w:r>
        <w:t>Adicionalmente, tanto el carro, como el simulador nos limitan en cuanto a los sensores que podemos usar, el formato e información de los mensajes que nos proveen, como la cámara de profundidad</w:t>
      </w:r>
      <w:r w:rsidRPr="00D1168C">
        <w:t xml:space="preserve">. </w:t>
      </w:r>
      <w:r w:rsidR="000157B4" w:rsidRPr="00D1168C">
        <w:t xml:space="preserve">Otra limitación importante se refiere a la versión de OpenCV utilizada: el vehículo </w:t>
      </w:r>
      <w:r w:rsidR="007A5FC9" w:rsidRPr="00D1168C">
        <w:t>cuenta con</w:t>
      </w:r>
      <w:r w:rsidR="000157B4" w:rsidRPr="00D1168C">
        <w:t xml:space="preserve"> la versión 2.4 mientras que el simulador </w:t>
      </w:r>
      <w:r w:rsidR="00D1168C" w:rsidRPr="00D1168C">
        <w:t>usa</w:t>
      </w:r>
      <w:r w:rsidR="000157B4" w:rsidRPr="00D1168C">
        <w:t xml:space="preserve"> la versión </w:t>
      </w:r>
      <w:r w:rsidR="00D1168C" w:rsidRPr="00D1168C">
        <w:t xml:space="preserve">más nueva, la </w:t>
      </w:r>
      <w:r w:rsidR="000157B4" w:rsidRPr="00D1168C">
        <w:t>4.</w:t>
      </w:r>
      <w:r w:rsidR="000157B4" w:rsidRPr="000157B4">
        <w:t xml:space="preserve"> Estas son librerías de visión por computadora que se utilizarán para el procesamiento de imágenes y la aplicación de técnicas de aprendizaje </w:t>
      </w:r>
      <w:r w:rsidR="000157B4">
        <w:t>de máquina</w:t>
      </w:r>
      <w:r w:rsidR="000157B4" w:rsidRPr="000157B4">
        <w:t>.</w:t>
      </w:r>
    </w:p>
    <w:p w14:paraId="670A6E6D" w14:textId="39552B25" w:rsidR="00080BD8" w:rsidRDefault="00080BD8" w:rsidP="00080BD8">
      <w:r>
        <w:t xml:space="preserve">Una restricción adicional en los </w:t>
      </w:r>
      <w:r w:rsidR="00B677DE">
        <w:t>nodos</w:t>
      </w:r>
      <w:r>
        <w:t xml:space="preserve"> se relaciona con la medición de los tiempos y la selección de los métodos, lo cual depende tanto de la capacidad de procesamiento del vehículo como de la computadora. Esta limitación afecta la cantidad de pruebas que se pueden realizar y la posibilidad de probar otros enfoques o alternativas. En el contexto de las redes VANET, si bien la elección del simulador es libre, estamos restringidos a las implementaciones de los protocolos que están incorporados en él.</w:t>
      </w:r>
    </w:p>
    <w:p w14:paraId="039AA153" w14:textId="4CB57281" w:rsidR="0016792A" w:rsidRPr="0016792A" w:rsidRDefault="0016792A" w:rsidP="00ED60C7">
      <w:pPr>
        <w:pStyle w:val="Ttulo2"/>
        <w:numPr>
          <w:ilvl w:val="0"/>
          <w:numId w:val="0"/>
        </w:numPr>
      </w:pPr>
      <w:bookmarkStart w:id="34" w:name="_Toc151638718"/>
      <w:r>
        <w:lastRenderedPageBreak/>
        <w:t>2.</w:t>
      </w:r>
      <w:r w:rsidR="002E5E47">
        <w:t>3</w:t>
      </w:r>
      <w:r>
        <w:t xml:space="preserve"> </w:t>
      </w:r>
      <w:r w:rsidRPr="00F34A70">
        <w:t>Alcance</w:t>
      </w:r>
      <w:bookmarkEnd w:id="34"/>
    </w:p>
    <w:p w14:paraId="58AB47D7" w14:textId="295D4C4B" w:rsidR="0016792A" w:rsidRDefault="00B677DE" w:rsidP="0016792A">
      <w:bookmarkStart w:id="35" w:name="_Hlk142773271"/>
      <w:r w:rsidRPr="00B677DE">
        <w:t>Aunque el problema es muy amplio, el enfoque elegido busca mantenerse en un caso más general</w:t>
      </w:r>
      <w:r>
        <w:t>. S</w:t>
      </w:r>
      <w:r w:rsidRPr="00B677DE">
        <w:t>in abordar la detección en entornos con problemas de iluminación, pero sí en presencia de múltiples vehículos. Considerando las capacidades del modelo a escala AutoModelCar, la solución debe ser un sistema de detección que funcione en tiempo real y sea ligero computacionalmente. Por otro lado, el sistema de rastreo debe ser capaz de identificar que un objeto es el mismo entre dos observaciones distintas, además de manejar detecciones incorrectas u observaciones faltantes, ya que estas pueden generar errores en la predicción</w:t>
      </w:r>
      <w:bookmarkStart w:id="36" w:name="_Hlk142773151"/>
      <w:bookmarkEnd w:id="35"/>
      <w:r>
        <w:t>.</w:t>
      </w:r>
    </w:p>
    <w:bookmarkEnd w:id="36"/>
    <w:p w14:paraId="3591A65F" w14:textId="1DB3C1D9" w:rsidR="0016792A" w:rsidRDefault="00595556" w:rsidP="0016792A">
      <w:r w:rsidRPr="00607CBF">
        <w:t xml:space="preserve">Del lado de la red </w:t>
      </w:r>
      <w:r w:rsidR="0052186F">
        <w:t>VANET</w:t>
      </w:r>
      <w:r w:rsidRPr="00607CBF">
        <w:t xml:space="preserve">, </w:t>
      </w:r>
      <w:r w:rsidR="00064188" w:rsidRPr="00607CBF">
        <w:t xml:space="preserve">por razones de tiempo, </w:t>
      </w:r>
      <w:r w:rsidRPr="00607CBF">
        <w:t xml:space="preserve">únicamente nos limitamos a experimentar </w:t>
      </w:r>
      <w:r w:rsidR="007A5FC9">
        <w:t xml:space="preserve">con AODV e </w:t>
      </w:r>
      <w:r w:rsidR="00B677DE">
        <w:t>IEEE 802.11p</w:t>
      </w:r>
      <w:r w:rsidRPr="00607CBF">
        <w:t xml:space="preserve">. Sobre éste nos enfocamos en tareas </w:t>
      </w:r>
      <w:r w:rsidR="0016792A" w:rsidRPr="00607CBF">
        <w:t xml:space="preserve">relacionadas </w:t>
      </w:r>
      <w:r w:rsidR="007A5FC9">
        <w:t>a la prevención de accidentes</w:t>
      </w:r>
      <w:r w:rsidR="0016792A" w:rsidRPr="00607CBF">
        <w:t xml:space="preserve">. </w:t>
      </w:r>
      <w:r w:rsidR="007A5FC9">
        <w:t xml:space="preserve">Con estos protocolos, nos limitamos a </w:t>
      </w:r>
      <w:r w:rsidR="0016792A">
        <w:t>la comunicación entre vehículos</w:t>
      </w:r>
      <w:r w:rsidR="00B677DE">
        <w:t xml:space="preserve"> (V2V</w:t>
      </w:r>
      <w:r w:rsidR="007A5FC9">
        <w:t>), sin</w:t>
      </w:r>
      <w:r w:rsidR="0016792A">
        <w:t xml:space="preserve"> considera</w:t>
      </w:r>
      <w:r w:rsidR="007A5FC9">
        <w:t>rz</w:t>
      </w:r>
      <w:r w:rsidR="0016792A">
        <w:t xml:space="preserve"> el uso de infraestructura</w:t>
      </w:r>
      <w:r w:rsidR="00B677DE">
        <w:t xml:space="preserve"> adicional</w:t>
      </w:r>
      <w:r w:rsidR="0016792A">
        <w:t>. Esto busca sentar las bases para el modelo del carro, más no llega a implementarse.</w:t>
      </w:r>
    </w:p>
    <w:p w14:paraId="2E286056" w14:textId="1C89AC5D" w:rsidR="00595556" w:rsidRDefault="00595556" w:rsidP="00595556">
      <w:pPr>
        <w:rPr>
          <w:lang w:eastAsia="es-MX"/>
        </w:rPr>
      </w:pPr>
      <w:r>
        <w:t>Para las simulaciones, solamente se estudian un par de escenarios. En ellos los nodos recorren una misma distancia a diferentes velocidades (</w:t>
      </w:r>
      <w:bookmarkStart w:id="37" w:name="_Hlk146808537"/>
      <w:r w:rsidR="00716E63">
        <w:t xml:space="preserve">se comprueba su fiabilidad </w:t>
      </w:r>
      <w:r w:rsidR="005724E9">
        <w:t xml:space="preserve">para comunicarse </w:t>
      </w:r>
      <w:r w:rsidR="00716E63">
        <w:t xml:space="preserve">a </w:t>
      </w:r>
      <w:r>
        <w:t>1</w:t>
      </w:r>
      <w:r w:rsidR="00716E63">
        <w:t>0</w:t>
      </w:r>
      <w:r>
        <w:t>0</w:t>
      </w:r>
      <w:r w:rsidR="00716E63">
        <w:t xml:space="preserve"> y 200 metros</w:t>
      </w:r>
      <w:bookmarkEnd w:id="37"/>
      <w:r w:rsidR="005724E9">
        <w:t xml:space="preserve"> antes de un cruce</w:t>
      </w:r>
      <w:r>
        <w:t xml:space="preserve">). </w:t>
      </w:r>
    </w:p>
    <w:p w14:paraId="109D882C" w14:textId="504F0C13" w:rsidR="003C63D2" w:rsidRDefault="002E5E47" w:rsidP="00ED60C7">
      <w:pPr>
        <w:pStyle w:val="Ttulo2"/>
        <w:numPr>
          <w:ilvl w:val="0"/>
          <w:numId w:val="0"/>
        </w:numPr>
        <w:ind w:left="480"/>
      </w:pPr>
      <w:bookmarkStart w:id="38" w:name="_Toc151638719"/>
      <w:r>
        <w:lastRenderedPageBreak/>
        <w:t xml:space="preserve">2.4 </w:t>
      </w:r>
      <w:r w:rsidR="0016792A">
        <w:t>Trabajos relacionados</w:t>
      </w:r>
      <w:bookmarkEnd w:id="38"/>
    </w:p>
    <w:p w14:paraId="7C1300CE" w14:textId="77777777" w:rsidR="00B75F49" w:rsidRDefault="00B75F49" w:rsidP="00B75F49">
      <w:r>
        <w:t>En la investigación sobre vehículos autónomos, una de las áreas de gran relevancia y que ha experimentado avances significativos en los últimos años es la visión por computadora. En este campo, existen dos enfoques principales: el enfoque modular y el enfoque monolítico de extremo a extremo.</w:t>
      </w:r>
    </w:p>
    <w:p w14:paraId="3B667BFA" w14:textId="77777777" w:rsidR="007A5FC9" w:rsidRDefault="00B75F49" w:rsidP="00B75F49">
      <w:r>
        <w:t xml:space="preserve">El enfoque modular, ampliamente respaldado, consiste en partir de un modelo complejo de altas dimensiones y reducirlo a variables controlables de bajas dimensiones. Cada uno de ellos, separables en módulos que pueden entrenarse y probarse de forma independiente (por "módulos", nos referimos a fragmentos de programas que funcionan de manera autónoma y realizan tareas específicas, los cuales se interconectan con otros mediante entradas y salidas). Estos módulos suelen dividirse en percepción, análisis del entorno, planificación de trayectorias y control del vehículo. </w:t>
      </w:r>
    </w:p>
    <w:p w14:paraId="067DC1B3" w14:textId="0CD8AF4E" w:rsidR="003C63D2" w:rsidRDefault="00B75F49" w:rsidP="00B75F49">
      <w:r>
        <w:t>Para la percepción y el análisis, se utilizan comúnmente técnicas de aprendizaje automático como redes neuronales, mientras que para la planificación y el control se recurre a enfoques tradicionales como máquinas de estado, algoritmos de búsqueda y modelos de control.</w:t>
      </w:r>
      <w:r w:rsidR="007A5FC9">
        <w:t xml:space="preserve"> </w:t>
      </w:r>
      <w:r w:rsidR="002114F7">
        <w:t xml:space="preserve">Si bien, este </w:t>
      </w:r>
      <w:r w:rsidR="003C63D2">
        <w:t>enfoque modular permite un resultado más fácil e interpretable para las personas</w:t>
      </w:r>
      <w:r w:rsidR="002114F7">
        <w:t xml:space="preserve">, </w:t>
      </w:r>
      <w:r w:rsidR="003C63D2">
        <w:t xml:space="preserve">no necesariamente </w:t>
      </w:r>
      <w:r w:rsidR="002114F7">
        <w:t xml:space="preserve">es </w:t>
      </w:r>
      <w:r w:rsidR="003C63D2">
        <w:t xml:space="preserve">más eficiente o rápido que el enfoque monolítico </w:t>
      </w:r>
      <w:r w:rsidR="00CF60DB">
        <w:t>(Janai et al. 2021)</w:t>
      </w:r>
      <w:r w:rsidR="007A5FC9">
        <w:t>.</w:t>
      </w:r>
    </w:p>
    <w:p w14:paraId="7CA58206" w14:textId="2250E420" w:rsidR="00BC46A0" w:rsidRDefault="00C25D3B" w:rsidP="00BC46A0">
      <w:r>
        <w:t xml:space="preserve">En el ámbito de la percepción y análisis del entorno, desde el enfoque de aprendizaje de máquina tradicional, la detección de objetos se reduce a tareas de clasificación y el uso de </w:t>
      </w:r>
      <w:r>
        <w:lastRenderedPageBreak/>
        <w:t>ventanas deslizantes.</w:t>
      </w:r>
      <w:r w:rsidR="002114F7">
        <w:t xml:space="preserve"> </w:t>
      </w:r>
      <w:r w:rsidR="003C63D2">
        <w:t>Para la clasificación, se propone</w:t>
      </w:r>
      <w:r>
        <w:t xml:space="preserve"> la combinación de</w:t>
      </w:r>
      <w:r w:rsidR="003C63D2">
        <w:t xml:space="preserve"> un conjunto de clasificadores de cascada, </w:t>
      </w:r>
      <w:r>
        <w:t>e</w:t>
      </w:r>
      <w:r w:rsidR="005724E9">
        <w:t xml:space="preserve"> histograma de gradientes orientados con máquinas de soporte vectorial (</w:t>
      </w:r>
      <w:r w:rsidR="003C63D2">
        <w:t>HOG+SVM</w:t>
      </w:r>
      <w:r w:rsidR="005724E9">
        <w:t>)</w:t>
      </w:r>
      <w:r>
        <w:t>, propuestas encontradas en artículos como (Bougharriou, et al, 2017) y (Feng Han et al, 2006)</w:t>
      </w:r>
      <w:r w:rsidR="003C63D2">
        <w:t xml:space="preserve">. </w:t>
      </w:r>
      <w:r w:rsidR="00BC46A0">
        <w:t>Trabajos en los que s</w:t>
      </w:r>
      <w:r w:rsidR="00BC46A0" w:rsidRPr="00BC46A0">
        <w:t>e propone el uso de HOG con SVM, principalmente como un algoritmo ligero y rápido.</w:t>
      </w:r>
      <w:r w:rsidR="00BC46A0">
        <w:t xml:space="preserve"> </w:t>
      </w:r>
      <w:r w:rsidR="003C63D2">
        <w:t xml:space="preserve">Los cuales funcionan relativamente bien con </w:t>
      </w:r>
      <w:r w:rsidR="003C63D2" w:rsidRPr="001E3624">
        <w:t xml:space="preserve">pequeños </w:t>
      </w:r>
      <w:r w:rsidR="001E3624" w:rsidRPr="001E3624">
        <w:t>conjuntos de datos</w:t>
      </w:r>
      <w:r w:rsidR="003C63D2" w:rsidRPr="001E3624">
        <w:t>, son baratos computacionalmente</w:t>
      </w:r>
      <w:r w:rsidR="003C63D2">
        <w:t xml:space="preserve"> y fáciles de interpretar.</w:t>
      </w:r>
    </w:p>
    <w:p w14:paraId="249F85C1" w14:textId="747A2925" w:rsidR="00766B62" w:rsidRDefault="003C63D2" w:rsidP="00BC46A0">
      <w:r>
        <w:t xml:space="preserve">Aun así, el enfoque dominante </w:t>
      </w:r>
      <w:r w:rsidR="00C25D3B">
        <w:t xml:space="preserve">actualmente </w:t>
      </w:r>
      <w:r>
        <w:t xml:space="preserve">son las redes neuronales convolucionales, </w:t>
      </w:r>
      <w:r w:rsidR="00C25D3B" w:rsidRPr="00C14339">
        <w:t>que se utilizan para la detección completa o por partes de objeto</w:t>
      </w:r>
      <w:r>
        <w:t xml:space="preserve">s. Esto es gracias a que son más adaptables, transferibles, de mayor precisión y escalan con los datos. </w:t>
      </w:r>
      <w:r w:rsidR="00C25D3B" w:rsidRPr="00C14339">
        <w:t>Aunque son muy efectivas, aún pueden ser insuficientes, especialmente en entornos nuevos o con condiciones climáticas variables.</w:t>
      </w:r>
    </w:p>
    <w:p w14:paraId="3A87A129" w14:textId="7EE537F4" w:rsidR="00F519A2" w:rsidRDefault="00064188" w:rsidP="003C63D2">
      <w:r>
        <w:t>Pensa</w:t>
      </w:r>
      <w:r w:rsidR="00607CBF">
        <w:t>n</w:t>
      </w:r>
      <w:r>
        <w:t xml:space="preserve">do específicamente en el </w:t>
      </w:r>
      <w:r w:rsidR="00BC46A0">
        <w:t>vehículo</w:t>
      </w:r>
      <w:r>
        <w:t xml:space="preserve">, </w:t>
      </w:r>
      <w:r w:rsidR="00BA7291">
        <w:t xml:space="preserve">se han utilizado distintas técnicas para las tareas de reconocimiento y evasión de obstáculos. Una de ellas realizada en el ITAM </w:t>
      </w:r>
      <w:r w:rsidR="00DB644C">
        <w:t xml:space="preserve">que usa en su totalidad </w:t>
      </w:r>
      <w:r w:rsidR="00BA7291">
        <w:t>redes neuronales, pero solo se implementó en el simulador, no e</w:t>
      </w:r>
      <w:r w:rsidR="00080BD8">
        <w:t>n el modelo a escala</w:t>
      </w:r>
      <w:r w:rsidR="00DB644C">
        <w:t xml:space="preserve"> (Zetina</w:t>
      </w:r>
      <w:r w:rsidR="008A2A79">
        <w:t>,</w:t>
      </w:r>
      <w:r w:rsidR="00DB644C">
        <w:t xml:space="preserve"> 2019)</w:t>
      </w:r>
      <w:r w:rsidR="00BA7291">
        <w:t xml:space="preserve">. Otros ejemplos suelen confiar esta tarea exclusivamente al </w:t>
      </w:r>
      <w:r w:rsidR="00F519A2">
        <w:t xml:space="preserve">uso del </w:t>
      </w:r>
      <w:r w:rsidR="00BA7291">
        <w:t>LiDAR, pero no llevan pasos para reconocer el objeto, ni rastrearlo</w:t>
      </w:r>
      <w:r w:rsidR="00F519A2">
        <w:t xml:space="preserve"> </w:t>
      </w:r>
      <w:r w:rsidR="00DB644C">
        <w:t>(Ayala, 2019).</w:t>
      </w:r>
      <w:r w:rsidR="00BA7291">
        <w:t xml:space="preserve"> Por último, orientado más al reconocimiento de señales (no de obstáculos), se </w:t>
      </w:r>
      <w:r w:rsidR="00F519A2">
        <w:t xml:space="preserve">suelen </w:t>
      </w:r>
      <w:r w:rsidR="00BA7291">
        <w:t>usa</w:t>
      </w:r>
      <w:r w:rsidR="00F519A2">
        <w:t>r</w:t>
      </w:r>
      <w:r w:rsidR="00BA7291">
        <w:t xml:space="preserve"> métodos como filtros de cascada </w:t>
      </w:r>
      <w:r w:rsidR="00F519A2">
        <w:t>(</w:t>
      </w:r>
      <w:r w:rsidR="00DB644C">
        <w:t>Pérez, 2017</w:t>
      </w:r>
      <w:r w:rsidR="00F519A2">
        <w:t xml:space="preserve">) </w:t>
      </w:r>
      <w:r w:rsidR="00BA7291">
        <w:t>o árboles kd</w:t>
      </w:r>
      <w:r w:rsidR="00F519A2">
        <w:t xml:space="preserve"> (</w:t>
      </w:r>
      <w:r w:rsidR="008A2A79">
        <w:t>Pérez, 2023</w:t>
      </w:r>
      <w:r w:rsidR="00F519A2">
        <w:t>)</w:t>
      </w:r>
      <w:r w:rsidR="00BA7291">
        <w:t>.</w:t>
      </w:r>
    </w:p>
    <w:p w14:paraId="5929A650" w14:textId="58C4922A" w:rsidR="00BC46A0" w:rsidRDefault="00BC46A0" w:rsidP="003C63D2">
      <w:r w:rsidRPr="00BC46A0">
        <w:t>Con el fin de mejorar la seguridad</w:t>
      </w:r>
      <w:r w:rsidR="007A5FC9">
        <w:t xml:space="preserve"> tras el volante</w:t>
      </w:r>
      <w:r w:rsidRPr="00BC46A0">
        <w:t xml:space="preserve">, el campo de las comunicaciones entre vehículos </w:t>
      </w:r>
      <w:r w:rsidR="007A5FC9">
        <w:t xml:space="preserve">también </w:t>
      </w:r>
      <w:r w:rsidRPr="00BC46A0">
        <w:t xml:space="preserve">ha experimentado un notable avance. Se han introducido nuevos </w:t>
      </w:r>
      <w:r w:rsidRPr="00BC46A0">
        <w:lastRenderedPageBreak/>
        <w:t>protocolos, tecnologías y técnicas para lograr tasas de transmisión más altas, menor latencia y mayor confiabilidad. Esto ha sido posible en parte gracias a tecnologías como 5G, fog computing y, anteriormente, 802.11p. Estos avances han abierto la puerta a nuevas aplicaciones, como el uso de estas tecnologías en redes VANET. En este contexto, se observan dos tendencias: la comunicación vehículo a infraestructura y la comunicación vehículo a vehículo.</w:t>
      </w:r>
    </w:p>
    <w:p w14:paraId="5B9F6978" w14:textId="56822F74" w:rsidR="003C63D2" w:rsidRDefault="003C63D2" w:rsidP="003C63D2">
      <w:r>
        <w:t>En vehículo a vehículo se ha explorado desde la tercera generación de telefonía celular. A manera de servicios que permiten a dispositivos comunicarse entre sí cuando están en proximidad (Tariq Islam y Cheolhyeon Kwon, 2022). El debate aquí viene desde usar bandas licenciadas (asignar nuevos espacios o reusarlas), o no licenciadas; qué técnicas de acceso y asignación de recursos usar</w:t>
      </w:r>
      <w:r w:rsidR="00BC46A0">
        <w:t>. A</w:t>
      </w:r>
      <w:r>
        <w:t>sí como el uso de enfoques tradicionales o aquellos basados en aprendizaje de máquina.</w:t>
      </w:r>
    </w:p>
    <w:p w14:paraId="0D9E0C1F" w14:textId="4936B1C0" w:rsidR="003C63D2" w:rsidRDefault="003C63D2" w:rsidP="003C63D2">
      <w:r>
        <w:t xml:space="preserve">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de los 75 </w:t>
      </w:r>
      <w:r w:rsidR="008E1B10">
        <w:t xml:space="preserve">MHz </w:t>
      </w:r>
      <w:r>
        <w:t>en l</w:t>
      </w:r>
      <w:r w:rsidR="008E1B10">
        <w:t>a banda de</w:t>
      </w:r>
      <w:r>
        <w:t xml:space="preserve"> 5.8 GHz para usuarios sin licencia.</w:t>
      </w:r>
      <w:r w:rsidR="00CF60DB">
        <w:t xml:space="preserve"> </w:t>
      </w:r>
    </w:p>
    <w:p w14:paraId="0343A77B" w14:textId="457192FD" w:rsidR="003C63D2" w:rsidRDefault="00BC46A0" w:rsidP="00A36888">
      <w:r w:rsidRPr="00BC46A0">
        <w:t xml:space="preserve">Las investigaciones </w:t>
      </w:r>
      <w:r w:rsidR="00A36888">
        <w:t xml:space="preserve">actuales </w:t>
      </w:r>
      <w:r w:rsidRPr="00BC46A0">
        <w:t xml:space="preserve">se centran en diversos tipos de tecnología. Por un lado, se consideran las tecnologías celulares, que ofrecen amplia cobertura y seguridad, pero tienen un alto costo y latencia. Por otro lado, se estudia el estándar IEEE 802.11p, que opera en la banda de frecuencia 5.8-5.9 GHz y ha sido promovido por la industria automotriz de Europa </w:t>
      </w:r>
      <w:r w:rsidRPr="00BC46A0">
        <w:lastRenderedPageBreak/>
        <w:t xml:space="preserve">y Estados Unidos. </w:t>
      </w:r>
      <w:r w:rsidR="00A36888">
        <w:t>Adicionalmente, s</w:t>
      </w:r>
      <w:r w:rsidRPr="00BC46A0">
        <w:t xml:space="preserve">e discuten diferentes técnicas de broadcasting, </w:t>
      </w:r>
      <w:r w:rsidR="00A36888">
        <w:t xml:space="preserve">de localización y clustering para hacer frente a desafíos como los cambios en topología y escalabilidad de la red. </w:t>
      </w:r>
      <w:r w:rsidRPr="00BC46A0">
        <w:t xml:space="preserve">Por último, pero no menos importante, se investiga la seguridad y privacidad de estas redes, ya que la transmisión falsa de mensajes puede representar un gran peligro </w:t>
      </w:r>
      <w:r w:rsidR="009118F5">
        <w:t>(Jakubiak y Koucheryavy, 2008)</w:t>
      </w:r>
    </w:p>
    <w:p w14:paraId="2CF9B8E5" w14:textId="05F5FE65" w:rsidR="006911C2" w:rsidRPr="00F34A70" w:rsidRDefault="006911C2" w:rsidP="003C63D2">
      <w:r w:rsidRPr="00F34A70">
        <w:br w:type="page"/>
      </w:r>
    </w:p>
    <w:p w14:paraId="05E4692F" w14:textId="26C39495" w:rsidR="00A66B06" w:rsidRDefault="00A66B06" w:rsidP="008A511B">
      <w:pPr>
        <w:pStyle w:val="Ttulo1"/>
        <w:numPr>
          <w:ilvl w:val="0"/>
          <w:numId w:val="44"/>
        </w:numPr>
      </w:pPr>
      <w:bookmarkStart w:id="39" w:name="_Toc132493978"/>
      <w:bookmarkStart w:id="40" w:name="_Toc151638720"/>
      <w:bookmarkStart w:id="41" w:name="_Toc132493988"/>
      <w:bookmarkEnd w:id="26"/>
      <w:r w:rsidRPr="003A6F73">
        <w:lastRenderedPageBreak/>
        <w:t>D</w:t>
      </w:r>
      <w:bookmarkEnd w:id="39"/>
      <w:r w:rsidR="00FC4CC8">
        <w:t>iseño</w:t>
      </w:r>
      <w:bookmarkEnd w:id="40"/>
    </w:p>
    <w:p w14:paraId="2E5C7576" w14:textId="77ED24CF" w:rsidR="00FC4CC8" w:rsidRDefault="00B57ECA" w:rsidP="00FC4C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val="es-ES_tradnl"/>
        </w:rPr>
      </w:pPr>
      <w:r>
        <w:t xml:space="preserve">En este capítulo se aborda el tema de la detección de objetos, junto con algunos pasos previos para el preprocesamiento de imágenes. Se presentan </w:t>
      </w:r>
      <w:r w:rsidR="00D70F33">
        <w:t>las</w:t>
      </w:r>
      <w:r>
        <w:t xml:space="preserve"> técnicas de detección usad</w:t>
      </w:r>
      <w:r w:rsidR="00D70F33">
        <w:t>a</w:t>
      </w:r>
      <w:r>
        <w:t>s en el trabajo y se comparan con</w:t>
      </w:r>
      <w:r w:rsidR="00D70F33">
        <w:t>tra las</w:t>
      </w:r>
      <w:r>
        <w:t xml:space="preserve"> redes neuronales. </w:t>
      </w:r>
      <w:r w:rsidR="00FC4CC8">
        <w:t xml:space="preserve">Además, se cubre el tema de rastreo de objetos, visto desde técnicas tradicionales. </w:t>
      </w:r>
      <w:r w:rsidR="00FC4CC8">
        <w:rPr>
          <w:lang w:val="es-ES_tradnl"/>
        </w:rPr>
        <w:t>Principalmente se trata el filtro de Kalman, el cual se puede resumir como la predicción del estado siguiente, a partir de la medición de los estados anteriores,</w:t>
      </w:r>
      <w:r w:rsidR="00A34F8E">
        <w:rPr>
          <w:lang w:val="es-ES_tradnl"/>
        </w:rPr>
        <w:t xml:space="preserve"> con una etapa de corrección al recibir una nueva lectura.</w:t>
      </w:r>
    </w:p>
    <w:p w14:paraId="2B8A219C" w14:textId="58DEFACF" w:rsidR="00D54B2C" w:rsidRDefault="00D54B2C" w:rsidP="008A511B">
      <w:pPr>
        <w:pStyle w:val="Ttulo2"/>
        <w:numPr>
          <w:ilvl w:val="1"/>
          <w:numId w:val="44"/>
        </w:numPr>
      </w:pPr>
      <w:bookmarkStart w:id="42" w:name="_Toc151638721"/>
      <w:r>
        <w:t>Arquitectura</w:t>
      </w:r>
      <w:bookmarkEnd w:id="42"/>
    </w:p>
    <w:p w14:paraId="02C57DD9" w14:textId="12D3DF54" w:rsidR="00A6251E" w:rsidRDefault="002C215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43" w:name="_Hlk144320879"/>
      <w:r>
        <w:t xml:space="preserve">La primera parte </w:t>
      </w:r>
      <w:r w:rsidR="0034076B">
        <w:t xml:space="preserve">del trabajo </w:t>
      </w:r>
      <w:r>
        <w:t>se centra en el desarrollo de un nodo de ROS encargado de las tareas de percepción para el carro</w:t>
      </w:r>
      <w:r w:rsidR="001A4D21">
        <w:t xml:space="preserve">. Problema que se </w:t>
      </w:r>
      <w:r w:rsidR="00A6251E">
        <w:t>separ</w:t>
      </w:r>
      <w:r w:rsidR="001A4D21">
        <w:t xml:space="preserve">a </w:t>
      </w:r>
      <w:r w:rsidR="00A6251E">
        <w:t>en dos partes:</w:t>
      </w:r>
    </w:p>
    <w:p w14:paraId="6D7999D0" w14:textId="3C7D5A94"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Detección de objetos</w:t>
      </w:r>
      <w:r w:rsidR="0034076B">
        <w:t>, en este caso vehículos</w:t>
      </w:r>
    </w:p>
    <w:p w14:paraId="6D0EB24E" w14:textId="6C7D910D" w:rsidR="00A6251E" w:rsidRDefault="00A6251E"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w:t>
      </w:r>
      <w:r>
        <w:tab/>
        <w:t xml:space="preserve">Rastreo de los </w:t>
      </w:r>
      <w:r w:rsidR="009411E5">
        <w:t>objetos</w:t>
      </w:r>
      <w:r w:rsidR="0034076B">
        <w:t>, los vehículos detectados en el paso anterior</w:t>
      </w:r>
    </w:p>
    <w:p w14:paraId="3B734ADD" w14:textId="5230D846" w:rsidR="00377C1D" w:rsidRDefault="001A4D21" w:rsidP="003E1424">
      <w:r w:rsidRPr="001A4D21">
        <w:t>Por lo tanto, se procede a programar un nodo de ROS para el vehículo a escala AutoModelCar</w:t>
      </w:r>
      <w:r w:rsidR="003E1424">
        <w:t xml:space="preserve">. </w:t>
      </w:r>
      <w:r w:rsidR="0034076B">
        <w:t>Si bien podría separarse en dos nodos (archivos), esto no es conveniente por lo interconectados que están, pues la parte de rastreo se usa también en las tareas de detección. Asimismo, d</w:t>
      </w:r>
      <w:r w:rsidR="003E1424">
        <w:t>adas las restricciones de alcanzar un resultado rápido</w:t>
      </w:r>
      <w:r w:rsidR="001676C4">
        <w:t xml:space="preserve"> en el carro</w:t>
      </w:r>
      <w:r w:rsidR="003E1424">
        <w:t>, nos limitamos a programarlo en C++</w:t>
      </w:r>
      <w:r>
        <w:t>.</w:t>
      </w:r>
      <w:r w:rsidR="003E1424">
        <w:t xml:space="preserve"> </w:t>
      </w:r>
      <w:r w:rsidR="00A36888">
        <w:t xml:space="preserve">La alternativa, </w:t>
      </w:r>
      <w:r w:rsidR="001676C4">
        <w:t>Python</w:t>
      </w:r>
      <w:r w:rsidR="00A36888">
        <w:t>,</w:t>
      </w:r>
      <w:r w:rsidR="001676C4">
        <w:t xml:space="preserve"> </w:t>
      </w:r>
      <w:r w:rsidR="00A36888">
        <w:t xml:space="preserve">al ser </w:t>
      </w:r>
      <w:r w:rsidR="001676C4">
        <w:t>un lenguaje interpretado</w:t>
      </w:r>
      <w:r w:rsidR="00A36888">
        <w:t xml:space="preserve"> en lugar de compila</w:t>
      </w:r>
      <w:r w:rsidR="001676C4">
        <w:t xml:space="preserve">do, </w:t>
      </w:r>
      <w:r w:rsidR="00A36888">
        <w:t>con</w:t>
      </w:r>
      <w:r w:rsidR="001676C4">
        <w:t xml:space="preserve">lleva a una pérdida </w:t>
      </w:r>
      <w:r w:rsidR="00A36888">
        <w:t>notable</w:t>
      </w:r>
      <w:r w:rsidR="00377C1D">
        <w:t xml:space="preserve"> </w:t>
      </w:r>
      <w:r w:rsidR="001676C4">
        <w:t>de rendimiento</w:t>
      </w:r>
      <w:r w:rsidR="00377C1D">
        <w:t xml:space="preserve">. </w:t>
      </w:r>
    </w:p>
    <w:p w14:paraId="12F84CF4" w14:textId="47ACF49B" w:rsidR="00D55A7B" w:rsidRDefault="00D55A7B" w:rsidP="003E1424">
      <w:r w:rsidRPr="00D55A7B">
        <w:lastRenderedPageBreak/>
        <w:t>Para el nodo, se desarrolla un único programa con tres versiones distintas: un</w:t>
      </w:r>
      <w:r w:rsidR="00037779">
        <w:t>o</w:t>
      </w:r>
      <w:r w:rsidRPr="00D55A7B">
        <w:t xml:space="preserve"> para pruebas utilizando video o imágenes, otr</w:t>
      </w:r>
      <w:r w:rsidR="00037779">
        <w:t>o</w:t>
      </w:r>
      <w:r w:rsidRPr="00D55A7B">
        <w:t xml:space="preserve"> para el simulador y </w:t>
      </w:r>
      <w:r w:rsidR="00037779">
        <w:t>el</w:t>
      </w:r>
      <w:r w:rsidRPr="00D55A7B">
        <w:t xml:space="preserve"> últim</w:t>
      </w:r>
      <w:r w:rsidR="00037779">
        <w:t>o</w:t>
      </w:r>
      <w:r w:rsidRPr="00D55A7B">
        <w:t xml:space="preserve"> para el </w:t>
      </w:r>
      <w:r>
        <w:t>modelo a escala</w:t>
      </w:r>
      <w:r w:rsidRPr="00D55A7B">
        <w:t xml:space="preserve">. La diferencia entre las dos últimas versiones radica en los cambios significativos entre el carro y el simulador. El primero utiliza ROS Indigo y OpenCV 2.4, mientras que el segundo utiliza ROS Noetic y OpenCV 4. Esta disparidad se debe a la falta de estandarización en ROS, el cual se organiza en distribuciones, cada una con diferentes versiones de paquetes y requisitos de compatibilidad. De manera similar, OpenCV es una biblioteca de visión por computadora de código abierto que se maneja mediante versiones. </w:t>
      </w:r>
      <w:r w:rsidR="00E233FA" w:rsidRPr="00E233FA">
        <w:t>Por la falta de</w:t>
      </w:r>
      <w:r w:rsidRPr="00E233FA">
        <w:t xml:space="preserve"> estandariza</w:t>
      </w:r>
      <w:r w:rsidR="00E233FA" w:rsidRPr="00E233FA">
        <w:t>ción</w:t>
      </w:r>
      <w:r w:rsidRPr="00E233FA">
        <w:t>, algunos elementos como modelos entrenados o funciones no s</w:t>
      </w:r>
      <w:r w:rsidR="00E233FA" w:rsidRPr="00E233FA">
        <w:t>on</w:t>
      </w:r>
      <w:r w:rsidRPr="00E233FA">
        <w:t xml:space="preserve"> compatibles entre </w:t>
      </w:r>
      <w:r w:rsidR="00E233FA">
        <w:t xml:space="preserve">versiones. En específico, </w:t>
      </w:r>
      <w:r w:rsidR="00792FFF">
        <w:t xml:space="preserve">los cambios se centran </w:t>
      </w:r>
      <w:r w:rsidR="00E233FA">
        <w:t>e</w:t>
      </w:r>
      <w:r w:rsidR="00792FFF">
        <w:t>n el entrenamiento de las</w:t>
      </w:r>
      <w:r w:rsidR="00E233FA">
        <w:t xml:space="preserve"> máquinas de soporte vectorial y </w:t>
      </w:r>
      <w:r w:rsidR="00792FFF">
        <w:t xml:space="preserve">el cómo se </w:t>
      </w:r>
      <w:r w:rsidR="00E233FA">
        <w:t>exporta el modelo.</w:t>
      </w:r>
    </w:p>
    <w:p w14:paraId="619A4E56" w14:textId="162561B7" w:rsidR="00D55A7B" w:rsidRDefault="00D55A7B" w:rsidP="003E1424">
      <w:r w:rsidRPr="00D55A7B">
        <w:t>Además, se necesitan otros programas complementarios para el entrenamiento de los detectores, la realización de pruebas y ajustes en el rastreo. Por último, se desarrolla un nodo simple para el vehículo que permite la evasión de obstáculos, el cual se integra con el nodo de conducción previamente desarrollado por Edgar Alejandro y otros miembros del laboratorio Eagle Knights, denominado "lane_navigation simulador_gary.launch" (Granados Osegueda, 2019).</w:t>
      </w:r>
      <w:r>
        <w:t xml:space="preserve"> Dicho nodo, se encarga de la </w:t>
      </w:r>
      <w:r w:rsidR="002100A5">
        <w:t>navegación a través de carriles</w:t>
      </w:r>
      <w:r w:rsidR="00EF63D1">
        <w:t>, a partir de información obtenida por la cámara.</w:t>
      </w:r>
    </w:p>
    <w:p w14:paraId="5265D4E4" w14:textId="5E69FB33" w:rsidR="00DB23D8" w:rsidRDefault="00044700" w:rsidP="003E1424">
      <w:r>
        <w:t>Los nodos programados para el carro se observan en la figura 3-1. En ella, la cámara comunica su imagen mediante un mensaje</w:t>
      </w:r>
      <w:r w:rsidR="00EF63D1">
        <w:t xml:space="preserve"> </w:t>
      </w:r>
      <w:r w:rsidR="002D1865">
        <w:t>con tópico: /app/camera/rgb/image_raw</w:t>
      </w:r>
      <w:r>
        <w:t xml:space="preserve">, al que se </w:t>
      </w:r>
      <w:r>
        <w:lastRenderedPageBreak/>
        <w:t>suscribe el nodo</w:t>
      </w:r>
      <w:r w:rsidR="002D1865">
        <w:t xml:space="preserve"> programado</w:t>
      </w:r>
      <w:r>
        <w:t xml:space="preserve"> de detección y rastreo.</w:t>
      </w:r>
      <w:r w:rsidR="00764AFE">
        <w:t xml:space="preserve"> Por tópico se refiere al canal de comunicación entre nodos, equivale a un identificador para los mensajes que corresponden a un mismo contexto. </w:t>
      </w:r>
      <w:r>
        <w:t>Este nodo, publica un arreglo con las detecciones que es leído por changeLane</w:t>
      </w:r>
      <w:r w:rsidR="002D1865">
        <w:t>, que se encarga de</w:t>
      </w:r>
      <w:r>
        <w:t xml:space="preserve"> </w:t>
      </w:r>
      <w:r w:rsidR="00964B10">
        <w:t xml:space="preserve">ver si debe </w:t>
      </w:r>
      <w:r>
        <w:t>cambia</w:t>
      </w:r>
      <w:r w:rsidR="002D1865">
        <w:t>r</w:t>
      </w:r>
      <w:r>
        <w:t xml:space="preserve"> de carril. </w:t>
      </w:r>
      <w:r w:rsidR="002D1865">
        <w:t>En general, la conducción sobre</w:t>
      </w:r>
      <w:r w:rsidR="00DB23D8">
        <w:t xml:space="preserve"> </w:t>
      </w:r>
      <w:r w:rsidR="002D1865">
        <w:t xml:space="preserve">los carriles está controlado por los nodos lane_navigation. Por lo que, en el cambio de carril se </w:t>
      </w:r>
      <w:r>
        <w:t>debe detener el funcionamiento del seguidor de línea</w:t>
      </w:r>
      <w:r w:rsidR="002D1865">
        <w:t xml:space="preserve">. Esto se hace a través del </w:t>
      </w:r>
      <w:r>
        <w:t xml:space="preserve">nodo translate_sim_real. </w:t>
      </w:r>
      <w:r w:rsidR="002D1865">
        <w:t>Tanto translate como change_lane s</w:t>
      </w:r>
      <w:r>
        <w:t xml:space="preserve">e comunican con manual_control, el cual controla los motores a partir de los mensajes de velocidad y </w:t>
      </w:r>
      <w:r w:rsidR="004164B2">
        <w:rPr>
          <w:noProof/>
        </w:rPr>
        <w:drawing>
          <wp:anchor distT="0" distB="0" distL="114300" distR="114300" simplePos="0" relativeHeight="252621824" behindDoc="0" locked="0" layoutInCell="1" allowOverlap="1" wp14:anchorId="24801F75" wp14:editId="1C2E4169">
            <wp:simplePos x="0" y="0"/>
            <wp:positionH relativeFrom="page">
              <wp:align>center</wp:align>
            </wp:positionH>
            <wp:positionV relativeFrom="paragraph">
              <wp:posOffset>2386661</wp:posOffset>
            </wp:positionV>
            <wp:extent cx="6417945" cy="4003040"/>
            <wp:effectExtent l="0" t="0" r="1905" b="0"/>
            <wp:wrapSquare wrapText="bothSides"/>
            <wp:docPr id="10656272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7214"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17945" cy="4003040"/>
                    </a:xfrm>
                    <a:prstGeom prst="rect">
                      <a:avLst/>
                    </a:prstGeom>
                  </pic:spPr>
                </pic:pic>
              </a:graphicData>
            </a:graphic>
            <wp14:sizeRelH relativeFrom="margin">
              <wp14:pctWidth>0</wp14:pctWidth>
            </wp14:sizeRelH>
            <wp14:sizeRelV relativeFrom="margin">
              <wp14:pctHeight>0</wp14:pctHeight>
            </wp14:sizeRelV>
          </wp:anchor>
        </w:drawing>
      </w:r>
      <w:r w:rsidR="00CA382B">
        <w:rPr>
          <w:noProof/>
        </w:rPr>
        <mc:AlternateContent>
          <mc:Choice Requires="wps">
            <w:drawing>
              <wp:anchor distT="0" distB="0" distL="114300" distR="114300" simplePos="0" relativeHeight="252626944" behindDoc="0" locked="0" layoutInCell="1" allowOverlap="1" wp14:anchorId="340DED10" wp14:editId="71863779">
                <wp:simplePos x="0" y="0"/>
                <wp:positionH relativeFrom="column">
                  <wp:posOffset>-584200</wp:posOffset>
                </wp:positionH>
                <wp:positionV relativeFrom="paragraph">
                  <wp:posOffset>6256020</wp:posOffset>
                </wp:positionV>
                <wp:extent cx="6417945" cy="635"/>
                <wp:effectExtent l="0" t="0" r="0" b="0"/>
                <wp:wrapSquare wrapText="bothSides"/>
                <wp:docPr id="1601790057"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162F0AF" w14:textId="1BDB6F33" w:rsidR="00CA382B" w:rsidRPr="008B7387" w:rsidRDefault="00CA382B" w:rsidP="008A511B">
                            <w:pPr>
                              <w:pStyle w:val="Descripcin"/>
                              <w:rPr>
                                <w:sz w:val="24"/>
                              </w:rPr>
                            </w:pPr>
                            <w:bookmarkStart w:id="44" w:name="_Toc151638609"/>
                            <w:r>
                              <w:t xml:space="preserve">Figura  </w:t>
                            </w:r>
                            <w:r>
                              <w:fldChar w:fldCharType="begin"/>
                            </w:r>
                            <w:r>
                              <w:instrText xml:space="preserve"> STYLEREF 1 \s </w:instrText>
                            </w:r>
                            <w:r>
                              <w:fldChar w:fldCharType="separate"/>
                            </w:r>
                            <w:r w:rsidR="00B247B8">
                              <w:rPr>
                                <w:noProof/>
                              </w:rPr>
                              <w:t>3</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Pr>
                                <w:noProof/>
                              </w:rPr>
                              <w:fldChar w:fldCharType="end"/>
                            </w:r>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DED10" id="_x0000_t202" coordsize="21600,21600" o:spt="202" path="m,l,21600r21600,l21600,xe">
                <v:stroke joinstyle="miter"/>
                <v:path gradientshapeok="t" o:connecttype="rect"/>
              </v:shapetype>
              <v:shape id="Cuadro de texto 1" o:spid="_x0000_s1026" type="#_x0000_t202" style="position:absolute;left:0;text-align:left;margin-left:-46pt;margin-top:492.6pt;width:505.35pt;height:.05pt;z-index:25262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" stroked="f">
                <v:textbox style="mso-fit-shape-to-text:t" inset="0,0,0,0">
                  <w:txbxContent>
                    <w:p w14:paraId="4162F0AF" w14:textId="1BDB6F33" w:rsidR="00CA382B" w:rsidRPr="008B7387" w:rsidRDefault="00CA382B" w:rsidP="008A511B">
                      <w:pPr>
                        <w:pStyle w:val="Descripcin"/>
                        <w:rPr>
                          <w:sz w:val="24"/>
                        </w:rPr>
                      </w:pPr>
                      <w:bookmarkStart w:id="45" w:name="_Toc151638609"/>
                      <w:r>
                        <w:t xml:space="preserve">Figura  </w:t>
                      </w:r>
                      <w:r>
                        <w:fldChar w:fldCharType="begin"/>
                      </w:r>
                      <w:r>
                        <w:instrText xml:space="preserve"> STYLEREF 1 \s </w:instrText>
                      </w:r>
                      <w:r>
                        <w:fldChar w:fldCharType="separate"/>
                      </w:r>
                      <w:r w:rsidR="00B247B8">
                        <w:rPr>
                          <w:noProof/>
                        </w:rPr>
                        <w:t>3</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Pr>
                          <w:noProof/>
                        </w:rPr>
                        <w:fldChar w:fldCharType="end"/>
                      </w:r>
                      <w:r>
                        <w:t xml:space="preserve"> </w:t>
                      </w:r>
                      <w:r w:rsidRPr="002F177E">
                        <w:t xml:space="preserve">En el recuadro es el nombre del nodo, en los círculos los tópicos que publican. Son los tópicos los que interconectan con otros nodos. El nodo manual_control, a partir de la velocidad y steering se comunica con los motores. Lane_navigation en realidad </w:t>
                      </w:r>
                      <w:r w:rsidRPr="00CA382B">
                        <w:t>son un conjunto de nodos que se encargan del seguimiento de línea.</w:t>
                      </w:r>
                      <w:bookmarkEnd w:id="45"/>
                    </w:p>
                  </w:txbxContent>
                </v:textbox>
                <w10:wrap type="square"/>
              </v:shape>
            </w:pict>
          </mc:Fallback>
        </mc:AlternateContent>
      </w:r>
      <w:r>
        <w:t>steering.</w:t>
      </w:r>
    </w:p>
    <w:p w14:paraId="39B5671E" w14:textId="7018AD36" w:rsidR="003E1424" w:rsidRDefault="003E1424" w:rsidP="003E1424"/>
    <w:p w14:paraId="0093A8B8" w14:textId="6E13DC83" w:rsidR="00DB23D8" w:rsidRDefault="00DB23D8" w:rsidP="003E1424"/>
    <w:p w14:paraId="417478B4" w14:textId="28AD4956" w:rsidR="00DB23D8" w:rsidRDefault="00764AFE" w:rsidP="003E1424">
      <w:r w:rsidRPr="00764AFE">
        <w:t xml:space="preserve">El vehículo autónomo está equipado con una cámara de profundidad Intel Realsense versión r200, </w:t>
      </w:r>
      <w:r>
        <w:t>que cuenta con</w:t>
      </w:r>
      <w:r w:rsidRPr="00764AFE">
        <w:t xml:space="preserve"> una resolución de 640x480 píxeles y una frecuencia de 30 fps. Esta cámara publica un mensaje de tipo sensor_msgs/Image, que contiene los siguientes campos:</w:t>
      </w:r>
    </w:p>
    <w:p w14:paraId="3F7E01D1" w14:textId="77777777" w:rsidR="003E1424" w:rsidRDefault="003E1424" w:rsidP="003E1424">
      <w:pPr>
        <w:spacing w:line="240" w:lineRule="auto"/>
        <w:rPr>
          <w:rFonts w:ascii="Courier New" w:hAnsi="Courier New" w:cs="Courier New"/>
          <w:color w:val="000000" w:themeColor="text1"/>
          <w:sz w:val="22"/>
          <w:szCs w:val="22"/>
        </w:rPr>
        <w:sectPr w:rsidR="003E1424" w:rsidSect="00CC766E">
          <w:footerReference w:type="even" r:id="rId47"/>
          <w:footerReference w:type="default" r:id="rId48"/>
          <w:pgSz w:w="12240" w:h="15840"/>
          <w:pgMar w:top="1418" w:right="1418" w:bottom="1418" w:left="1985" w:header="720" w:footer="1009" w:gutter="0"/>
          <w:cols w:space="720"/>
          <w:titlePg/>
          <w:docGrid w:linePitch="326"/>
        </w:sectPr>
      </w:pPr>
    </w:p>
    <w:p w14:paraId="04C7B32F" w14:textId="08AC598D" w:rsidR="003E1424" w:rsidRPr="003E1424" w:rsidRDefault="00000000" w:rsidP="003E1424">
      <w:pPr>
        <w:spacing w:line="240" w:lineRule="auto"/>
        <w:rPr>
          <w:rFonts w:ascii="Courier New" w:hAnsi="Courier New" w:cs="Courier New"/>
          <w:color w:val="000000" w:themeColor="text1"/>
          <w:sz w:val="22"/>
          <w:szCs w:val="22"/>
        </w:rPr>
      </w:pPr>
      <w:hyperlink r:id="rId49" w:history="1">
        <w:r w:rsidR="003E1424" w:rsidRPr="003E1424">
          <w:rPr>
            <w:rStyle w:val="Hipervnculo"/>
            <w:rFonts w:ascii="Courier New" w:hAnsi="Courier New" w:cs="Courier New"/>
            <w:color w:val="000000" w:themeColor="text1"/>
            <w:sz w:val="22"/>
            <w:szCs w:val="22"/>
            <w:u w:val="none"/>
          </w:rPr>
          <w:t>std_msgs/msg/Header</w:t>
        </w:r>
      </w:hyperlink>
      <w:r w:rsidR="003E1424" w:rsidRPr="003E1424">
        <w:rPr>
          <w:rFonts w:ascii="Courier New" w:hAnsi="Courier New" w:cs="Courier New"/>
          <w:color w:val="000000" w:themeColor="text1"/>
          <w:sz w:val="22"/>
          <w:szCs w:val="22"/>
        </w:rPr>
        <w:t xml:space="preserve"> header</w:t>
      </w:r>
    </w:p>
    <w:p w14:paraId="6C6231BD" w14:textId="7505B89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height</w:t>
      </w:r>
    </w:p>
    <w:p w14:paraId="5F26BCD8" w14:textId="7972D894"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width</w:t>
      </w:r>
    </w:p>
    <w:p w14:paraId="2D0FE020" w14:textId="3B06C6B2"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string encoding</w:t>
      </w:r>
    </w:p>
    <w:p w14:paraId="1E92F6BF" w14:textId="5515F1E8"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is_bigendian</w:t>
      </w:r>
    </w:p>
    <w:p w14:paraId="7BCB4F05" w14:textId="0710C64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uint32 step</w:t>
      </w:r>
    </w:p>
    <w:p w14:paraId="242A8481" w14:textId="41A3629C" w:rsidR="003E1424" w:rsidRPr="003E1424" w:rsidRDefault="003E1424" w:rsidP="003E1424">
      <w:pPr>
        <w:spacing w:line="240" w:lineRule="auto"/>
        <w:rPr>
          <w:rFonts w:ascii="Courier New" w:hAnsi="Courier New" w:cs="Courier New"/>
          <w:color w:val="000000" w:themeColor="text1"/>
          <w:sz w:val="22"/>
          <w:szCs w:val="22"/>
        </w:rPr>
      </w:pPr>
      <w:r w:rsidRPr="003E1424">
        <w:rPr>
          <w:rFonts w:ascii="Courier New" w:hAnsi="Courier New" w:cs="Courier New"/>
          <w:color w:val="000000" w:themeColor="text1"/>
          <w:sz w:val="22"/>
          <w:szCs w:val="22"/>
        </w:rPr>
        <w:t>uint8[] data</w:t>
      </w:r>
    </w:p>
    <w:p w14:paraId="601885FE" w14:textId="77777777" w:rsidR="003E1424" w:rsidRDefault="003E1424" w:rsidP="00A625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ectPr w:rsidR="003E1424" w:rsidSect="00CC766E">
          <w:type w:val="continuous"/>
          <w:pgSz w:w="12240" w:h="15840"/>
          <w:pgMar w:top="1418" w:right="1418" w:bottom="1418" w:left="1985" w:header="720" w:footer="1009" w:gutter="0"/>
          <w:cols w:num="2" w:space="720"/>
          <w:docGrid w:linePitch="326"/>
        </w:sectPr>
      </w:pPr>
    </w:p>
    <w:p w14:paraId="2C1A79EE" w14:textId="3991E483" w:rsidR="000F6397" w:rsidRDefault="006D0DD6"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Mensajes como éste</w:t>
      </w:r>
      <w:r w:rsidR="00872D23">
        <w:t>,</w:t>
      </w:r>
      <w:r>
        <w:t xml:space="preserve"> forman parte de paquetes</w:t>
      </w:r>
      <w:r w:rsidR="00872D23">
        <w:t xml:space="preserve"> que contienen</w:t>
      </w:r>
      <w:r>
        <w:t xml:space="preserve"> formas estandarizadas para </w:t>
      </w:r>
      <w:r w:rsidR="00872D23">
        <w:t xml:space="preserve">la </w:t>
      </w:r>
      <w:r>
        <w:t>representa</w:t>
      </w:r>
      <w:r w:rsidR="00872D23">
        <w:t>ción de</w:t>
      </w:r>
      <w:r>
        <w:t xml:space="preserve"> los datos, </w:t>
      </w:r>
      <w:r w:rsidR="0015193D">
        <w:t>en el fondo todos usan std_msgs</w:t>
      </w:r>
      <w:r w:rsidR="00872D23">
        <w:t xml:space="preserve"> compuesto por </w:t>
      </w:r>
      <w:r w:rsidR="0015193D">
        <w:t>tipos de datos comunes, como enteros, flotantes y strings.</w:t>
      </w:r>
    </w:p>
    <w:p w14:paraId="6A3DC069" w14:textId="0DE998C1" w:rsidR="00773FE8" w:rsidRDefault="00FB0C39"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Los formatos (“encodings”) usados para las imágenes</w:t>
      </w:r>
      <w:r w:rsidR="00773FE8">
        <w:t xml:space="preserve"> </w:t>
      </w:r>
      <w:r>
        <w:t>no son estándares, sino formas típicas para describir c</w:t>
      </w:r>
      <w:r w:rsidR="00773FE8">
        <w:t>ó</w:t>
      </w:r>
      <w:r>
        <w:t xml:space="preserve">mo se representan los datos en un píxel. </w:t>
      </w:r>
      <w:r w:rsidR="00773FE8">
        <w:t xml:space="preserve">ROS mediante los mensajes de sensor_msgs/Image soporta varios tipos de formatos de </w:t>
      </w:r>
      <w:r w:rsidR="00DB7D82">
        <w:t>OpenCV</w:t>
      </w:r>
      <w:r w:rsidR="00773FE8">
        <w:t xml:space="preserve">, Bayer y otros comunes como </w:t>
      </w:r>
      <w:r w:rsidR="00862806">
        <w:t>MONO</w:t>
      </w:r>
      <w:r w:rsidR="00773FE8">
        <w:t xml:space="preserve">8, </w:t>
      </w:r>
      <w:r w:rsidR="00862806">
        <w:t>BGR</w:t>
      </w:r>
      <w:r w:rsidR="00773FE8">
        <w:t xml:space="preserve">8, </w:t>
      </w:r>
      <w:r w:rsidR="00862806">
        <w:t>BGRA</w:t>
      </w:r>
      <w:r w:rsidR="00773FE8">
        <w:t xml:space="preserve">8 y </w:t>
      </w:r>
      <w:r w:rsidR="00862806">
        <w:t>BGR1</w:t>
      </w:r>
      <w:r w:rsidR="00773FE8">
        <w:t xml:space="preserve">6. En los casos de </w:t>
      </w:r>
      <w:r w:rsidR="00764AFE">
        <w:t xml:space="preserve">los formatos para </w:t>
      </w:r>
      <w:r w:rsidR="00773FE8">
        <w:t xml:space="preserve">imágenes a color, </w:t>
      </w:r>
      <w:r w:rsidR="00764AFE">
        <w:t xml:space="preserve">como los anteriormente mencionados, </w:t>
      </w:r>
      <w:r w:rsidR="00773FE8">
        <w:t>ROS no publica una matriz diferente para cada canal, por el contrario, los empaqueta en un solo valor. Para su uso, se debe acceder a ellos bit por bit (con ayuda del valor step), o en su lugar hacer uso de librerías.</w:t>
      </w:r>
      <w:r w:rsidR="00036A2B">
        <w:t xml:space="preserve"> </w:t>
      </w:r>
    </w:p>
    <w:p w14:paraId="38B8DC1B" w14:textId="36317CE3" w:rsidR="00EF61F0" w:rsidRDefault="00036A2B"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lastRenderedPageBreak/>
        <w:t>La imagen entregada por la cámara es en formato RGB8, p</w:t>
      </w:r>
      <w:r w:rsidR="00773FE8">
        <w:t xml:space="preserve">ara usar la imagen en </w:t>
      </w:r>
      <w:r w:rsidR="00DB7D82">
        <w:t>OpenCV</w:t>
      </w:r>
      <w:r w:rsidR="00773FE8">
        <w:t xml:space="preserve"> nos apoyamos de cv_bridge. Se trata de una librería de ROS que desempaqueta los datos de un mensaje imagen y los convierte a un formato de </w:t>
      </w:r>
      <w:r w:rsidR="00DB7D82">
        <w:t>OpenCV</w:t>
      </w:r>
      <w:r w:rsidR="00773FE8">
        <w:t>. Por ejemplo, uno de los usados es CV_8UC1, el cual se refiere a que cada píxel se representa con un valor de 8 bits sin signo, con un solo canal.</w:t>
      </w:r>
      <w:r w:rsidR="00764AFE">
        <w:t xml:space="preserve"> </w:t>
      </w:r>
      <w:r w:rsidR="00545172">
        <w:t>(“cv_bridge/Tutorials/UsingCvBridgeToConvertBetweenROSImages</w:t>
      </w:r>
      <w:r w:rsidR="00764AFE">
        <w:t xml:space="preserve"> </w:t>
      </w:r>
      <w:r w:rsidR="00545172">
        <w:t xml:space="preserve">AndOpenCVImages </w:t>
      </w:r>
      <w:r w:rsidR="00764AFE">
        <w:t>–</w:t>
      </w:r>
      <w:r w:rsidR="00545172">
        <w:t xml:space="preserve"> ROS Wiki”, s. f.)</w:t>
      </w:r>
    </w:p>
    <w:p w14:paraId="3C63B788" w14:textId="7A131DB1" w:rsidR="003E1424" w:rsidRDefault="00377C1D" w:rsidP="003E14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El nodo</w:t>
      </w:r>
      <w:r w:rsidR="003E1424">
        <w:t xml:space="preserve"> </w:t>
      </w:r>
      <w:r w:rsidR="00455F59">
        <w:t xml:space="preserve">programado </w:t>
      </w:r>
      <w:r w:rsidR="00534FAB">
        <w:t>publica</w:t>
      </w:r>
      <w:r w:rsidR="003E1424">
        <w:t xml:space="preserve"> </w:t>
      </w:r>
      <w:r w:rsidR="00534FAB">
        <w:t>tres</w:t>
      </w:r>
      <w:r w:rsidR="009F348A">
        <w:t xml:space="preserve"> mensajes</w:t>
      </w:r>
      <w:r w:rsidR="000F6397">
        <w:t>. Los primeros dos</w:t>
      </w:r>
      <w:r w:rsidR="00534FAB">
        <w:t xml:space="preserve"> para visualización, </w:t>
      </w:r>
      <w:r w:rsidR="000F6397">
        <w:t>de tipo sensor_msgs/Image</w:t>
      </w:r>
      <w:r>
        <w:t>, uno publica la imagen con la detección marcada</w:t>
      </w:r>
      <w:r w:rsidR="000F6397">
        <w:t>, y</w:t>
      </w:r>
      <w:r>
        <w:t xml:space="preserve"> el</w:t>
      </w:r>
      <w:r w:rsidR="000F6397">
        <w:t xml:space="preserve"> otro con la </w:t>
      </w:r>
      <w:r w:rsidR="00534FAB">
        <w:t>siguiente posición predicha</w:t>
      </w:r>
      <w:r w:rsidR="000F6397">
        <w:t xml:space="preserve">. El tercer tipo de mensaje </w:t>
      </w:r>
      <w:r>
        <w:t xml:space="preserve">informa de las posiciones de los otros vehículos, y es el que se conecta con la evasión de obstáculos, </w:t>
      </w:r>
      <w:r w:rsidR="000F6397">
        <w:t>se compone de:</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0F6397" w:rsidRPr="00F34A70" w14:paraId="52F55C8F" w14:textId="77777777" w:rsidTr="00A17665">
        <w:trPr>
          <w:trHeight w:val="2400"/>
        </w:trPr>
        <w:tc>
          <w:tcPr>
            <w:tcW w:w="2552" w:type="dxa"/>
          </w:tcPr>
          <w:p w14:paraId="5AD2A571" w14:textId="77777777" w:rsidR="000F6397" w:rsidRPr="00F34A70" w:rsidRDefault="000F6397" w:rsidP="00A1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5E21D6F6" w14:textId="77777777" w:rsidR="000F6397" w:rsidRPr="00F34A70" w:rsidRDefault="000F6397" w:rsidP="00A1766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53407F52" w14:textId="77777777" w:rsidR="000F6397" w:rsidRPr="00F34A70" w:rsidRDefault="000F6397" w:rsidP="00A1766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6C615277" w14:textId="77777777" w:rsidR="000F6397" w:rsidRPr="00F34A70" w:rsidRDefault="000F6397" w:rsidP="00A1766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6CA58BB9" w14:textId="77777777" w:rsidR="000F6397" w:rsidRPr="00F34A70" w:rsidRDefault="000F6397" w:rsidP="00A1766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25EE3903" w14:textId="77777777" w:rsidR="000F6397" w:rsidRDefault="000F6397" w:rsidP="00A17665">
            <w:pPr>
              <w:spacing w:line="240" w:lineRule="auto"/>
              <w:rPr>
                <w:rFonts w:ascii="Courier New" w:hAnsi="Courier New" w:cs="Courier New"/>
                <w:sz w:val="22"/>
                <w:szCs w:val="18"/>
              </w:rPr>
            </w:pPr>
            <w:r>
              <w:rPr>
                <w:rFonts w:ascii="Courier New" w:hAnsi="Courier New" w:cs="Courier New"/>
                <w:sz w:val="22"/>
                <w:szCs w:val="18"/>
              </w:rPr>
              <w:t>detecTiempos.msg</w:t>
            </w:r>
          </w:p>
          <w:p w14:paraId="3F0DE4DB" w14:textId="77777777" w:rsidR="000F6397" w:rsidRDefault="000F6397" w:rsidP="00A17665">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13118B50" w14:textId="77777777" w:rsidR="000F6397" w:rsidRPr="00F34A70" w:rsidRDefault="000F6397" w:rsidP="00A17665">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231A492A" w14:textId="77777777" w:rsidR="000F6397" w:rsidRPr="00F34A70" w:rsidRDefault="000F6397" w:rsidP="00A1766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4275A693" w14:textId="77777777" w:rsidR="000F6397" w:rsidRPr="00F34A70" w:rsidRDefault="000F6397" w:rsidP="00A1766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368438D5" w14:textId="77777777" w:rsidR="000F6397" w:rsidRPr="00F34A70" w:rsidRDefault="000F6397" w:rsidP="00A1766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09851EA5" w14:textId="77777777" w:rsidR="000F6397" w:rsidRPr="00F34A70" w:rsidRDefault="000F6397" w:rsidP="00A17665">
            <w:pPr>
              <w:spacing w:line="240" w:lineRule="auto"/>
              <w:rPr>
                <w:rFonts w:ascii="Courier New" w:hAnsi="Courier New" w:cs="Courier New"/>
                <w:sz w:val="22"/>
                <w:szCs w:val="18"/>
              </w:rPr>
            </w:pPr>
          </w:p>
        </w:tc>
      </w:tr>
    </w:tbl>
    <w:p w14:paraId="2BBAE972" w14:textId="6A380E80" w:rsidR="00534FAB" w:rsidRDefault="00534FAB"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534FAB">
        <w:t xml:space="preserve">El mensaje consta de tres niveles. Primero, detecArray indica el número de detecciones y un arreglo </w:t>
      </w:r>
      <w:r>
        <w:t xml:space="preserve">donde se almacenan las detecciones, cada una </w:t>
      </w:r>
      <w:r w:rsidRPr="00534FAB">
        <w:t xml:space="preserve">correspondiente a </w:t>
      </w:r>
      <w:r>
        <w:t>un</w:t>
      </w:r>
      <w:r w:rsidRPr="00534FAB">
        <w:t xml:space="preserve"> vehículo detectado. Luego, en el mensaje detecTiempos, se proporciona, para cada detección, su posición actual y las siguientes 10 posiciones predichas. Estas posiciones</w:t>
      </w:r>
      <w:r>
        <w:t xml:space="preserve"> corresponden al mensaje detec y</w:t>
      </w:r>
      <w:r w:rsidRPr="00534FAB">
        <w:t xml:space="preserve"> siguen el mismo formato que un objeto de tipo rectángulo en OpenCV: x, y, ancho y altura. Para manipular este mensaje dentro del programa, se requiere el uso de las </w:t>
      </w:r>
      <w:r w:rsidRPr="00534FAB">
        <w:lastRenderedPageBreak/>
        <w:t>librerías cv_bridge para transformar el mensaje de la cámara a una matriz de OpenCV, así como las librerías de OpenCV para el procesamiento de imágenes y aprendizaje de máquina. Además, se importan los mensajes sensor_msgs y la librería de ROS.</w:t>
      </w:r>
    </w:p>
    <w:p w14:paraId="2B3785C2" w14:textId="3496A18A" w:rsidR="008D0ABB" w:rsidRDefault="000059CD" w:rsidP="008D0A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0059CD">
        <w:t xml:space="preserve">Se opta por utilizar </w:t>
      </w:r>
      <w:r w:rsidR="008D0ABB">
        <w:t xml:space="preserve">una combinación de filtros de cascada con máquinas de soporte vectorial. </w:t>
      </w:r>
      <w:r w:rsidR="00455F59">
        <w:t xml:space="preserve">Mediante los </w:t>
      </w:r>
      <w:r w:rsidR="008D0ABB">
        <w:t xml:space="preserve">filtros de cascada se realiza una detección por ventana deslizante, con la que localizar candidatos. La ventaja de los filtros de cascada sobre otras técnicas se debe a su gran velocidad, </w:t>
      </w:r>
      <w:r>
        <w:t>a pesar de una menor</w:t>
      </w:r>
      <w:r w:rsidR="008D0ABB">
        <w:t xml:space="preserve"> precisión. </w:t>
      </w:r>
      <w:r w:rsidRPr="000059CD">
        <w:t>Para la extracción de características de la imagen en este método, se elige utilizar Local Binary Patterns</w:t>
      </w:r>
      <w:r w:rsidR="00A962D2">
        <w:t xml:space="preserve"> (LBP)</w:t>
      </w:r>
      <w:r w:rsidRPr="000059CD">
        <w:t xml:space="preserve"> debido a la rapidez en su entrenamiento. </w:t>
      </w:r>
      <w:r w:rsidR="008D0ABB">
        <w:t xml:space="preserve">El uso de máquinas de soporte vectorial con histograma </w:t>
      </w:r>
      <w:r w:rsidR="005724E9">
        <w:t xml:space="preserve">de gradientes </w:t>
      </w:r>
      <w:r w:rsidR="008D0ABB">
        <w:t>orientado</w:t>
      </w:r>
      <w:r w:rsidR="005724E9">
        <w:t>s</w:t>
      </w:r>
      <w:r w:rsidR="008D0ABB">
        <w:t xml:space="preserve"> (</w:t>
      </w:r>
      <w:r>
        <w:t>SVM+HOG</w:t>
      </w:r>
      <w:r w:rsidR="008D0ABB">
        <w:t xml:space="preserve">) sirve como paso de refinamiento, para descartar los falsos positivos arrojados por el filtro de cascada. </w:t>
      </w:r>
      <w:r w:rsidRPr="000059CD">
        <w:t xml:space="preserve">Esta combinación de métodos se selecciona para maximizar la precisión y velocidad de detección con un bajo requerimiento de poder de procesamiento </w:t>
      </w:r>
      <w:r w:rsidRPr="006F6864">
        <w:t>(Bougharriou, et al, 2017; Feng Han et al, 2006)</w:t>
      </w:r>
      <w:r>
        <w:t xml:space="preserve">. </w:t>
      </w:r>
      <w:r w:rsidR="000A7929" w:rsidRPr="000059CD">
        <w:t xml:space="preserve">Dado que se implementa en el </w:t>
      </w:r>
      <w:r w:rsidR="000A7929">
        <w:t>vehículo</w:t>
      </w:r>
      <w:r w:rsidR="000A7929" w:rsidRPr="000059CD">
        <w:t xml:space="preserve"> con ROS Indigo, que oficialmente soporta la versión 2.4 de OpenCV lanzada en 2012, se limita al uso de técnicas tradicionales </w:t>
      </w:r>
      <w:r w:rsidR="000A7929">
        <w:t xml:space="preserve">de aprendizaje de máquina </w:t>
      </w:r>
      <w:r w:rsidR="000A7929" w:rsidRPr="000059CD">
        <w:t xml:space="preserve">y no </w:t>
      </w:r>
      <w:r w:rsidR="000A7929">
        <w:t>cuenta con</w:t>
      </w:r>
      <w:r w:rsidR="000A7929" w:rsidRPr="000059CD">
        <w:t xml:space="preserve"> modelos de deep learning. </w:t>
      </w:r>
      <w:r w:rsidR="00370A1D">
        <w:t xml:space="preserve">Una alternativa sería usar en el carro las versiones de </w:t>
      </w:r>
      <w:r w:rsidR="00ED32D2">
        <w:t>O</w:t>
      </w:r>
      <w:r w:rsidR="00370A1D">
        <w:t>pen</w:t>
      </w:r>
      <w:r w:rsidR="00ED32D2">
        <w:t>CV</w:t>
      </w:r>
      <w:r w:rsidR="00370A1D">
        <w:t xml:space="preserve"> 3.0 junto a la 2.4.</w:t>
      </w:r>
    </w:p>
    <w:p w14:paraId="76D2E613" w14:textId="2E4D1B79" w:rsidR="003615A5" w:rsidRDefault="003615A5" w:rsidP="008D0A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3615A5">
        <w:t xml:space="preserve">Los pasos se detallan en la figura 3-2. El nodo recibe la imagen y realiza algunos pasos de preprocesamiento, como la conversión al formato BGR8, antes de ingresar a la detección con el filtro en cascada. Para cada detección candidata, se </w:t>
      </w:r>
      <w:r>
        <w:t>recorta la imagen</w:t>
      </w:r>
      <w:r w:rsidRPr="003615A5">
        <w:t xml:space="preserve">, </w:t>
      </w:r>
      <w:r>
        <w:t xml:space="preserve">se </w:t>
      </w:r>
      <w:r w:rsidRPr="003615A5">
        <w:t xml:space="preserve">reescala y </w:t>
      </w:r>
      <w:r>
        <w:t xml:space="preserve">se </w:t>
      </w:r>
      <w:r w:rsidRPr="003615A5">
        <w:t xml:space="preserve">convierten al formato MONO8. Luego, se extraen las características HOG y se realiza la </w:t>
      </w:r>
      <w:r w:rsidRPr="003615A5">
        <w:lastRenderedPageBreak/>
        <w:t xml:space="preserve">predicción con SVM, lo que arrojará un resultado positivo o negativo. Dependiendo del número de fotograma, se </w:t>
      </w:r>
      <w:r>
        <w:t xml:space="preserve">puede </w:t>
      </w:r>
      <w:r w:rsidRPr="003615A5">
        <w:t>realiza</w:t>
      </w:r>
      <w:r>
        <w:t>r</w:t>
      </w:r>
      <w:r w:rsidRPr="003615A5">
        <w:t xml:space="preserve"> la detección </w:t>
      </w:r>
      <w:r>
        <w:t xml:space="preserve">con la imagen </w:t>
      </w:r>
      <w:r w:rsidRPr="003615A5">
        <w:t>complet</w:t>
      </w:r>
      <w:r>
        <w:t>a</w:t>
      </w:r>
      <w:r w:rsidRPr="003615A5">
        <w:t xml:space="preserve"> o solo en regiones específicas.</w:t>
      </w:r>
    </w:p>
    <w:p w14:paraId="40699CD6" w14:textId="7827E2F8" w:rsidR="00CA382B" w:rsidRDefault="0001265F"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mc:AlternateContent>
          <mc:Choice Requires="wpg">
            <w:drawing>
              <wp:inline distT="0" distB="0" distL="0" distR="0" wp14:anchorId="7B4D81F9" wp14:editId="343C7F36">
                <wp:extent cx="5611495" cy="2362005"/>
                <wp:effectExtent l="0" t="0" r="8255" b="635"/>
                <wp:docPr id="1398157915" name="Grupo 2"/>
                <wp:cNvGraphicFramePr/>
                <a:graphic xmlns:a="http://schemas.openxmlformats.org/drawingml/2006/main">
                  <a:graphicData uri="http://schemas.microsoft.com/office/word/2010/wordprocessingGroup">
                    <wpg:wgp>
                      <wpg:cNvGrpSpPr/>
                      <wpg:grpSpPr>
                        <a:xfrm>
                          <a:off x="0" y="0"/>
                          <a:ext cx="5611495" cy="2362005"/>
                          <a:chOff x="0" y="0"/>
                          <a:chExt cx="5657215" cy="2381250"/>
                        </a:xfrm>
                      </wpg:grpSpPr>
                      <pic:pic xmlns:pic="http://schemas.openxmlformats.org/drawingml/2006/picture">
                        <pic:nvPicPr>
                          <pic:cNvPr id="1695365354" name="Imagen 1" descr="Diagrama&#10;&#10;Descripción generada automáticamente"/>
                          <pic:cNvPicPr>
                            <a:picLocks noChangeAspect="1"/>
                          </pic:cNvPicPr>
                        </pic:nvPicPr>
                        <pic:blipFill>
                          <a:blip r:embed="rId50"/>
                          <a:stretch>
                            <a:fillRect/>
                          </a:stretch>
                        </pic:blipFill>
                        <pic:spPr>
                          <a:xfrm>
                            <a:off x="0" y="0"/>
                            <a:ext cx="5657215" cy="2381250"/>
                          </a:xfrm>
                          <a:prstGeom prst="rect">
                            <a:avLst/>
                          </a:prstGeom>
                        </pic:spPr>
                      </pic:pic>
                      <pic:pic xmlns:pic="http://schemas.openxmlformats.org/drawingml/2006/picture">
                        <pic:nvPicPr>
                          <pic:cNvPr id="1957301613" name="Imagen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238500" y="1304925"/>
                            <a:ext cx="647700" cy="314325"/>
                          </a:xfrm>
                          <a:prstGeom prst="rect">
                            <a:avLst/>
                          </a:prstGeom>
                        </pic:spPr>
                      </pic:pic>
                    </wpg:wgp>
                  </a:graphicData>
                </a:graphic>
              </wp:inline>
            </w:drawing>
          </mc:Choice>
          <mc:Fallback>
            <w:pict>
              <v:group w14:anchorId="529001D1" id="Grupo 2" o:spid="_x0000_s1026" style="width:441.85pt;height:186pt;mso-position-horizontal-relative:char;mso-position-vertical-relative:line" coordsize="56572,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Diagrama&#10;&#10;Descripción generada automáticamente" style="position:absolute;width:56572;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">
                  <v:imagedata r:id="rId52" o:title="Diagrama&#10;&#10;Descripción generada automáticamente"/>
                </v:shape>
                <v:shape id="Imagen 1" o:spid="_x0000_s1028" type="#_x0000_t75" style="position:absolute;left:32385;top:13049;width:647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">
                  <v:imagedata r:id="rId53" o:title=""/>
                </v:shape>
                <w10:anchorlock/>
              </v:group>
            </w:pict>
          </mc:Fallback>
        </mc:AlternateContent>
      </w:r>
    </w:p>
    <w:p w14:paraId="52C6914D" w14:textId="5DF2C6D8" w:rsidR="002879FA" w:rsidRDefault="00CA382B" w:rsidP="008A511B">
      <w:pPr>
        <w:pStyle w:val="Descripcin"/>
      </w:pPr>
      <w:bookmarkStart w:id="46" w:name="_Toc151638610"/>
      <w:r>
        <w:t xml:space="preserve">Figura  </w:t>
      </w:r>
      <w:r>
        <w:fldChar w:fldCharType="begin"/>
      </w:r>
      <w:r>
        <w:instrText xml:space="preserve"> STYLEREF 1 \s </w:instrText>
      </w:r>
      <w:r>
        <w:fldChar w:fldCharType="separate"/>
      </w:r>
      <w:r w:rsidR="00B247B8">
        <w:rPr>
          <w:noProof/>
        </w:rPr>
        <w:t>3</w:t>
      </w:r>
      <w:r>
        <w:rPr>
          <w:noProof/>
        </w:rPr>
        <w:fldChar w:fldCharType="end"/>
      </w:r>
      <w:r w:rsidR="000F2008">
        <w:noBreakHyphen/>
      </w:r>
      <w:r>
        <w:fldChar w:fldCharType="begin"/>
      </w:r>
      <w:r>
        <w:instrText xml:space="preserve"> SEQ Figura_ \* ARABIC \s 1 </w:instrText>
      </w:r>
      <w:r>
        <w:fldChar w:fldCharType="separate"/>
      </w:r>
      <w:r w:rsidR="00B247B8">
        <w:rPr>
          <w:noProof/>
        </w:rPr>
        <w:t>2</w:t>
      </w:r>
      <w:r>
        <w:rPr>
          <w:noProof/>
        </w:rPr>
        <w:fldChar w:fldCharType="end"/>
      </w:r>
      <w:r>
        <w:t xml:space="preserve"> </w:t>
      </w:r>
      <w:r w:rsidRPr="000453EC">
        <w:t>Pasos para la detección</w:t>
      </w:r>
      <w:bookmarkEnd w:id="46"/>
    </w:p>
    <w:p w14:paraId="31FE4E3A" w14:textId="10841781" w:rsidR="0001265F" w:rsidRDefault="0001265F" w:rsidP="0001265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Del lado del rastreo, la elección fue el uso del filtro de Kalman sobre una imagen 2D. Al tener como paso previo la detección, no se requiere de técnicas de aprendizaje de máquina. Igualmente, otros métodos como filtro de Kalman extendido son innecesarios y costosos, pues el rastreo del movimiento sobre la imagen puede tomarse como un problema lineal. </w:t>
      </w:r>
    </w:p>
    <w:p w14:paraId="1C1FC473" w14:textId="688F0CFE" w:rsidR="0001265F" w:rsidRDefault="003615A5" w:rsidP="0001265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Sobre el mismo nodo, una vez hecha </w:t>
      </w:r>
      <w:r w:rsidR="0001265F">
        <w:t>la detección, se pasa al rastreo</w:t>
      </w:r>
      <w:r>
        <w:t>. En esta etapa</w:t>
      </w:r>
      <w:r w:rsidR="0001265F">
        <w:t xml:space="preserve"> se crea un nuevo filtro de Kalman, o se actualiza</w:t>
      </w:r>
      <w:r>
        <w:t xml:space="preserve"> el existente</w:t>
      </w:r>
      <w:r w:rsidR="0001265F">
        <w:t xml:space="preserve"> (figura 3-3). Para los tres métodos, nos limitamos a los algoritmos implementados en OpenCV.</w:t>
      </w:r>
    </w:p>
    <w:p w14:paraId="6C5536AF" w14:textId="77777777" w:rsidR="0001265F" w:rsidRPr="0001265F" w:rsidRDefault="0001265F" w:rsidP="0001265F"/>
    <w:p w14:paraId="70CA35C9" w14:textId="59F38EA7" w:rsidR="00A90337" w:rsidRDefault="00CA382B" w:rsidP="008A511B">
      <w:pPr>
        <w:pStyle w:val="Descripcin"/>
      </w:pPr>
      <w:r>
        <w:rPr>
          <w:noProof/>
        </w:rPr>
        <w:lastRenderedPageBreak/>
        <mc:AlternateContent>
          <mc:Choice Requires="wps">
            <w:drawing>
              <wp:anchor distT="0" distB="0" distL="114300" distR="114300" simplePos="0" relativeHeight="252628992" behindDoc="0" locked="0" layoutInCell="1" allowOverlap="1" wp14:anchorId="06FF7B74" wp14:editId="450B1E49">
                <wp:simplePos x="0" y="0"/>
                <wp:positionH relativeFrom="column">
                  <wp:posOffset>-454025</wp:posOffset>
                </wp:positionH>
                <wp:positionV relativeFrom="paragraph">
                  <wp:posOffset>3020695</wp:posOffset>
                </wp:positionV>
                <wp:extent cx="6158865" cy="635"/>
                <wp:effectExtent l="0" t="0" r="0" b="0"/>
                <wp:wrapSquare wrapText="bothSides"/>
                <wp:docPr id="709860741" name="Cuadro de texto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1C7CCAF5" w14:textId="67CC0628" w:rsidR="00CA382B" w:rsidRPr="00E34C2D" w:rsidRDefault="00CA382B" w:rsidP="008A511B">
                            <w:pPr>
                              <w:pStyle w:val="Descripcin"/>
                              <w:rPr>
                                <w:noProof/>
                              </w:rPr>
                            </w:pPr>
                            <w:bookmarkStart w:id="47" w:name="_Toc151638611"/>
                            <w:r>
                              <w:t xml:space="preserve">Figura  </w:t>
                            </w:r>
                            <w:r>
                              <w:fldChar w:fldCharType="begin"/>
                            </w:r>
                            <w:r>
                              <w:instrText xml:space="preserve"> STYLEREF 1 \s </w:instrText>
                            </w:r>
                            <w:r>
                              <w:fldChar w:fldCharType="separate"/>
                            </w:r>
                            <w:r w:rsidR="00B247B8">
                              <w:rPr>
                                <w:noProof/>
                              </w:rPr>
                              <w:t>3</w:t>
                            </w:r>
                            <w:r>
                              <w:rPr>
                                <w:noProof/>
                              </w:rPr>
                              <w:fldChar w:fldCharType="end"/>
                            </w:r>
                            <w:r w:rsidR="000F2008">
                              <w:noBreakHyphen/>
                            </w:r>
                            <w:r>
                              <w:fldChar w:fldCharType="begin"/>
                            </w:r>
                            <w:r>
                              <w:instrText xml:space="preserve"> SEQ Figura_ \* ARABIC \s 1 </w:instrText>
                            </w:r>
                            <w:r>
                              <w:fldChar w:fldCharType="separate"/>
                            </w:r>
                            <w:r w:rsidR="00B247B8">
                              <w:rPr>
                                <w:noProof/>
                              </w:rPr>
                              <w:t>3</w:t>
                            </w:r>
                            <w:r>
                              <w:rPr>
                                <w:noProof/>
                              </w:rPr>
                              <w:fldChar w:fldCharType="end"/>
                            </w:r>
                            <w:r>
                              <w:t xml:space="preserve"> </w:t>
                            </w:r>
                            <w:r w:rsidRPr="00DD19E8">
                              <w:t>Pasos para el rastreo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F7B74" id="_x0000_s1027" type="#_x0000_t202" style="position:absolute;left:0;text-align:left;margin-left:-35.75pt;margin-top:237.85pt;width:484.95pt;height:.05pt;z-index:25262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" stroked="f">
                <v:textbox style="mso-fit-shape-to-text:t" inset="0,0,0,0">
                  <w:txbxContent>
                    <w:p w14:paraId="1C7CCAF5" w14:textId="67CC0628" w:rsidR="00CA382B" w:rsidRPr="00E34C2D" w:rsidRDefault="00CA382B" w:rsidP="008A511B">
                      <w:pPr>
                        <w:pStyle w:val="Descripcin"/>
                        <w:rPr>
                          <w:noProof/>
                        </w:rPr>
                      </w:pPr>
                      <w:bookmarkStart w:id="48" w:name="_Toc151638611"/>
                      <w:r>
                        <w:t xml:space="preserve">Figura  </w:t>
                      </w:r>
                      <w:r>
                        <w:fldChar w:fldCharType="begin"/>
                      </w:r>
                      <w:r>
                        <w:instrText xml:space="preserve"> STYLEREF 1 \s </w:instrText>
                      </w:r>
                      <w:r>
                        <w:fldChar w:fldCharType="separate"/>
                      </w:r>
                      <w:r w:rsidR="00B247B8">
                        <w:rPr>
                          <w:noProof/>
                        </w:rPr>
                        <w:t>3</w:t>
                      </w:r>
                      <w:r>
                        <w:rPr>
                          <w:noProof/>
                        </w:rPr>
                        <w:fldChar w:fldCharType="end"/>
                      </w:r>
                      <w:r w:rsidR="000F2008">
                        <w:noBreakHyphen/>
                      </w:r>
                      <w:r>
                        <w:fldChar w:fldCharType="begin"/>
                      </w:r>
                      <w:r>
                        <w:instrText xml:space="preserve"> SEQ Figura_ \* ARABIC \s 1 </w:instrText>
                      </w:r>
                      <w:r>
                        <w:fldChar w:fldCharType="separate"/>
                      </w:r>
                      <w:r w:rsidR="00B247B8">
                        <w:rPr>
                          <w:noProof/>
                        </w:rPr>
                        <w:t>3</w:t>
                      </w:r>
                      <w:r>
                        <w:rPr>
                          <w:noProof/>
                        </w:rPr>
                        <w:fldChar w:fldCharType="end"/>
                      </w:r>
                      <w:r>
                        <w:t xml:space="preserve"> </w:t>
                      </w:r>
                      <w:r w:rsidRPr="00DD19E8">
                        <w:t>Pasos para el rastreo</w:t>
                      </w:r>
                      <w:bookmarkEnd w:id="48"/>
                    </w:p>
                  </w:txbxContent>
                </v:textbox>
                <w10:wrap type="square"/>
              </v:shape>
            </w:pict>
          </mc:Fallback>
        </mc:AlternateContent>
      </w:r>
      <w:r w:rsidR="00DC393F">
        <w:rPr>
          <w:noProof/>
        </w:rPr>
        <w:drawing>
          <wp:anchor distT="0" distB="0" distL="114300" distR="114300" simplePos="0" relativeHeight="252624896" behindDoc="0" locked="0" layoutInCell="1" allowOverlap="1" wp14:anchorId="1082262C" wp14:editId="359007C1">
            <wp:simplePos x="0" y="0"/>
            <wp:positionH relativeFrom="page">
              <wp:align>center</wp:align>
            </wp:positionH>
            <wp:positionV relativeFrom="paragraph">
              <wp:posOffset>358835</wp:posOffset>
            </wp:positionV>
            <wp:extent cx="6158896" cy="2605178"/>
            <wp:effectExtent l="0" t="0" r="0" b="5080"/>
            <wp:wrapSquare wrapText="bothSides"/>
            <wp:docPr id="4017908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0831"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6158896" cy="2605178"/>
                    </a:xfrm>
                    <a:prstGeom prst="rect">
                      <a:avLst/>
                    </a:prstGeom>
                  </pic:spPr>
                </pic:pic>
              </a:graphicData>
            </a:graphic>
          </wp:anchor>
        </w:drawing>
      </w:r>
    </w:p>
    <w:p w14:paraId="5F8C94CB" w14:textId="6BBFEF5A" w:rsidR="00CC5CBB" w:rsidRDefault="002879FA" w:rsidP="00CC5CBB">
      <w:pPr>
        <w:spacing w:before="0" w:after="0"/>
      </w:pPr>
      <w:r>
        <w:t xml:space="preserve">Dentro del filtro de Kalman se tienen 3 matrices principales: la de medición, transición y control, esta última no se usa. En el caso de transición se tienen 6 variables: la posición y velocidad en </w:t>
      </w:r>
      <w:r w:rsidR="00DC393F">
        <w:t>(</w:t>
      </w:r>
      <w:r>
        <w:t>x, y</w:t>
      </w:r>
      <w:r w:rsidR="00DC393F">
        <w:t>)</w:t>
      </w:r>
      <w:r>
        <w:t xml:space="preserve">, el ancho y alto de la detección. Para la de medición se tienen 4 variables: la posición en </w:t>
      </w:r>
      <w:r w:rsidR="00DC393F">
        <w:t>(</w:t>
      </w:r>
      <w:r>
        <w:t>x, y</w:t>
      </w:r>
      <w:r w:rsidR="00DC393F">
        <w:t>)</w:t>
      </w:r>
      <w:r>
        <w:t>, el ancho y alto.</w:t>
      </w:r>
    </w:p>
    <w:p w14:paraId="2C4C2CE5" w14:textId="3CACF545" w:rsidR="001E3624" w:rsidRDefault="001E3624" w:rsidP="001E362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El primer paso para entrenar estos detectores es preparar un conjunto de datos que contenga imágenes positivas de vehículos y negativas que incluyan imágenes de árboles, la carretera y señales. Para el entrenamiento, se desarrolla un programa que lee las imágenes, las somete a una fase de preprocesamiento (escalado y aplicación de filtros como desenfoque gaussiano), extrae sus características y las envía al proceso de entrenamiento. Inicialmente, se prueba con un conjunto de imágenes pequeño para realizar una "grid search" (en ella se definen rangos de valores </w:t>
      </w:r>
      <w:r w:rsidR="006F6864">
        <w:t xml:space="preserve">y se prueban </w:t>
      </w:r>
      <w:r>
        <w:t xml:space="preserve">diferentes combinaciones durante el entrenamiento) para encontrar </w:t>
      </w:r>
      <w:r>
        <w:lastRenderedPageBreak/>
        <w:t>los mejores hiperparámetros. Luego, se procede entrenar con el conjunto completo de los datos. Este proceso se ilustra en la figura 3-4.</w:t>
      </w:r>
    </w:p>
    <w:p w14:paraId="65BBA9DE" w14:textId="77777777" w:rsidR="00CA382B" w:rsidRDefault="002879FA" w:rsidP="00CA382B">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noProof/>
        </w:rPr>
        <w:drawing>
          <wp:inline distT="0" distB="0" distL="0" distR="0" wp14:anchorId="2125A113" wp14:editId="15A19A46">
            <wp:extent cx="5815655" cy="2156603"/>
            <wp:effectExtent l="0" t="0" r="0" b="0"/>
            <wp:docPr id="3519390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9027" name="Imagen 1" descr="Diagrama&#10;&#10;Descripción generada automáticamente"/>
                    <pic:cNvPicPr/>
                  </pic:nvPicPr>
                  <pic:blipFill>
                    <a:blip r:embed="rId55"/>
                    <a:stretch>
                      <a:fillRect/>
                    </a:stretch>
                  </pic:blipFill>
                  <pic:spPr>
                    <a:xfrm>
                      <a:off x="0" y="0"/>
                      <a:ext cx="5821000" cy="2158585"/>
                    </a:xfrm>
                    <a:prstGeom prst="rect">
                      <a:avLst/>
                    </a:prstGeom>
                  </pic:spPr>
                </pic:pic>
              </a:graphicData>
            </a:graphic>
          </wp:inline>
        </w:drawing>
      </w:r>
    </w:p>
    <w:p w14:paraId="2AC235B5" w14:textId="279F8E08" w:rsidR="002879FA" w:rsidRDefault="00CA382B" w:rsidP="008A511B">
      <w:pPr>
        <w:pStyle w:val="Descripcin"/>
      </w:pPr>
      <w:bookmarkStart w:id="49" w:name="_Toc151638612"/>
      <w:r>
        <w:t xml:space="preserve">Figura  </w:t>
      </w:r>
      <w:r>
        <w:fldChar w:fldCharType="begin"/>
      </w:r>
      <w:r>
        <w:instrText xml:space="preserve"> STYLEREF 1 \s </w:instrText>
      </w:r>
      <w:r>
        <w:fldChar w:fldCharType="separate"/>
      </w:r>
      <w:r w:rsidR="00B247B8">
        <w:rPr>
          <w:noProof/>
        </w:rPr>
        <w:t>3</w:t>
      </w:r>
      <w:r>
        <w:rPr>
          <w:noProof/>
        </w:rPr>
        <w:fldChar w:fldCharType="end"/>
      </w:r>
      <w:r w:rsidR="000F2008">
        <w:noBreakHyphen/>
      </w:r>
      <w:r>
        <w:fldChar w:fldCharType="begin"/>
      </w:r>
      <w:r>
        <w:instrText xml:space="preserve"> SEQ Figura_ \* ARABIC \s 1 </w:instrText>
      </w:r>
      <w:r>
        <w:fldChar w:fldCharType="separate"/>
      </w:r>
      <w:r w:rsidR="00B247B8">
        <w:rPr>
          <w:noProof/>
        </w:rPr>
        <w:t>4</w:t>
      </w:r>
      <w:r>
        <w:rPr>
          <w:noProof/>
        </w:rPr>
        <w:fldChar w:fldCharType="end"/>
      </w:r>
      <w:r>
        <w:t xml:space="preserve"> </w:t>
      </w:r>
      <w:r w:rsidRPr="00402B0F">
        <w:t>Pasos para el entrenamiento de máquinas de soporte vectorial</w:t>
      </w:r>
      <w:bookmarkEnd w:id="49"/>
    </w:p>
    <w:p w14:paraId="079684FF" w14:textId="33A9DBCF" w:rsidR="00A90337" w:rsidRDefault="00DC393F" w:rsidP="00A90337">
      <w:r>
        <w:t xml:space="preserve">En el entrenamiento de los detectores, aunque no tengan un estándar, normalmente se sigue una serie de pasos como buenas prácticas. </w:t>
      </w:r>
      <w:r w:rsidR="00A90337">
        <w:t xml:space="preserve">Desde los que involucran la colección de datos (por ejemplo, para evitar sesgos), optimización parámetros, preprocesamiento de </w:t>
      </w:r>
      <w:r w:rsidR="001E3624">
        <w:t>las imágenes</w:t>
      </w:r>
      <w:r w:rsidR="00A90337">
        <w:t xml:space="preserve"> (normalizar y reducir el ruido), y buenas prácticas para evaluar los resultados (como separar el set de entrenamiento del de validación). Se busca que los modelos sean replicables y con resultados interpretables.  </w:t>
      </w:r>
    </w:p>
    <w:p w14:paraId="2385D40A" w14:textId="33F25EC6" w:rsidR="00D54B2C" w:rsidRDefault="00DC393F"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Pasando al último nodo, p</w:t>
      </w:r>
      <w:r w:rsidR="00500593">
        <w:t>ara la interconexión con el seguidor de línea, s</w:t>
      </w:r>
      <w:r w:rsidR="00D54B2C">
        <w:t xml:space="preserve">e realiza </w:t>
      </w:r>
      <w:r>
        <w:t xml:space="preserve">un programa que </w:t>
      </w:r>
      <w:r w:rsidR="00D54B2C">
        <w:t xml:space="preserve">cambie de carril según la detección. Este </w:t>
      </w:r>
      <w:r w:rsidR="001E3624">
        <w:t xml:space="preserve">programa </w:t>
      </w:r>
      <w:r w:rsidR="00D54B2C">
        <w:t>lee los mens</w:t>
      </w:r>
      <w:r w:rsidR="00E045DB">
        <w:t>ajes con las detecciones</w:t>
      </w:r>
      <w:r w:rsidR="00500593">
        <w:t xml:space="preserve"> definid</w:t>
      </w:r>
      <w:r w:rsidR="001E3624">
        <w:t>a</w:t>
      </w:r>
      <w:r w:rsidR="00500593">
        <w:t>s anteriormente</w:t>
      </w:r>
      <w:r w:rsidR="00E045DB">
        <w:t xml:space="preserve"> y</w:t>
      </w:r>
      <w:r w:rsidR="001E3624">
        <w:t>,</w:t>
      </w:r>
      <w:r w:rsidR="00E045DB">
        <w:t xml:space="preserve"> en </w:t>
      </w:r>
      <w:r w:rsidR="001E3624">
        <w:t>función de la</w:t>
      </w:r>
      <w:r w:rsidR="00E045DB">
        <w:t xml:space="preserve"> predicción, realiza maniobras para esquivar obstáculos. Los mensajes que manda son de tipo sensor_msgs/speed y sensor_msgs/steering, </w:t>
      </w:r>
      <w:r w:rsidR="00E045DB">
        <w:lastRenderedPageBreak/>
        <w:t xml:space="preserve">ambos de tipo </w:t>
      </w:r>
      <w:r w:rsidR="001E3624">
        <w:t>i</w:t>
      </w:r>
      <w:r w:rsidR="00E045DB">
        <w:t xml:space="preserve">nt16. </w:t>
      </w:r>
      <w:r w:rsidR="00500593">
        <w:t>Asimismo, se mand</w:t>
      </w:r>
      <w:r w:rsidR="00E045DB">
        <w:t xml:space="preserve">a otro mensaje también de tipo int16 para interrumpir el programa </w:t>
      </w:r>
      <w:r w:rsidR="00500593">
        <w:t>de conducción</w:t>
      </w:r>
      <w:r w:rsidR="00E045DB">
        <w:t xml:space="preserve">. </w:t>
      </w:r>
    </w:p>
    <w:p w14:paraId="6572A7BA" w14:textId="3D01B577" w:rsidR="002D1865" w:rsidRDefault="002D1865" w:rsidP="000F63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las siguientes secciones se desarrollan las dos tareas principales que abarca el nodo para la percepción: detección y rastreo. En cada una de ellas se comentan los métodos usados, las razones de su elección, y otras alternativas. Sobre cada una de ellas se desarrolla con mayor profundidad en qué consisten. </w:t>
      </w:r>
    </w:p>
    <w:p w14:paraId="26A3F490" w14:textId="7CE02F0B" w:rsidR="00A66B06" w:rsidRPr="003A6F73" w:rsidRDefault="00FC4CC8" w:rsidP="008A511B">
      <w:pPr>
        <w:pStyle w:val="Ttulo2"/>
        <w:numPr>
          <w:ilvl w:val="1"/>
          <w:numId w:val="44"/>
        </w:numPr>
      </w:pPr>
      <w:bookmarkStart w:id="50" w:name="_Toc151638722"/>
      <w:bookmarkStart w:id="51" w:name="_Toc132493980"/>
      <w:bookmarkEnd w:id="43"/>
      <w:r>
        <w:t>Detección de objetos</w:t>
      </w:r>
      <w:bookmarkEnd w:id="50"/>
    </w:p>
    <w:p w14:paraId="0669F37E" w14:textId="77777777" w:rsidR="001E3624" w:rsidRDefault="001E3624" w:rsidP="001E3624">
      <w:r>
        <w:t>La detección de objetos es un componente crucial de la conducción autónoma, ya que nuestro vehículo operará en entornos con diversos elementos del tráfico, incluidos vehículos, personas y animales. En este trabajo, nos enfocamos exclusivamente en la detección de vehículos, pero las mismas técnicas pueden aplicarse a otras clases de objetos.</w:t>
      </w:r>
    </w:p>
    <w:p w14:paraId="7F3569AB" w14:textId="07BAE33D" w:rsidR="000709E3" w:rsidRDefault="008F46F5" w:rsidP="00B57ECA">
      <w:r w:rsidRPr="008F46F5">
        <w:t>Ante las problemáticas y limitaciones presentes en la detección de objetos móviles con formas complejas desde una cámara en movimiento, el enfoque predominante se ha orientado hacia técnicas de aprendizaje de máquina.</w:t>
      </w:r>
      <w:r w:rsidR="008D0ABB">
        <w:t xml:space="preserve"> De entre ellas, la que más impulso ha recibido se trata de</w:t>
      </w:r>
      <w:r w:rsidR="00B57ECA">
        <w:t xml:space="preserve"> aprendizaje profundo con redes neuronales. Aun así, se tienen otros enfoques como el presentado, que combina máquinas de soporte vectorial y clasificadores de cascada. </w:t>
      </w:r>
      <w:r w:rsidR="008D0ABB">
        <w:t>Estas técnicas tienen que ser lo suficientemente precisas y robustas, pues errores en la clasificación pueden presentar un gran riesgo en la seguridad de las personas.</w:t>
      </w:r>
      <w:r w:rsidR="001E3624">
        <w:t xml:space="preserve"> </w:t>
      </w:r>
      <w:r w:rsidR="00896F57" w:rsidRPr="00896F57">
        <w:t xml:space="preserve">Estos errores pueden manifestarse tanto en forma de falsos positivos, donde un objeto se identifica erróneamente </w:t>
      </w:r>
      <w:r w:rsidR="00896F57" w:rsidRPr="00896F57">
        <w:lastRenderedPageBreak/>
        <w:t xml:space="preserve">como un vehículo, como de falsos negativos, donde un vehículo no es detectado. Aunque ambos tipos de errores son importantes, nuestra prioridad es </w:t>
      </w:r>
      <w:r w:rsidR="00151273">
        <w:t xml:space="preserve">la </w:t>
      </w:r>
      <w:r w:rsidR="00896F57" w:rsidRPr="00896F57">
        <w:t>reduc</w:t>
      </w:r>
      <w:r w:rsidR="00151273">
        <w:t xml:space="preserve">ción de </w:t>
      </w:r>
      <w:r w:rsidR="00151273" w:rsidRPr="00151273">
        <w:t>l</w:t>
      </w:r>
      <w:r w:rsidR="00896F57" w:rsidRPr="00151273">
        <w:t>os falsos negativos</w:t>
      </w:r>
      <w:r w:rsidR="00151273" w:rsidRPr="00151273">
        <w:t xml:space="preserve">, que servirá de guía para mover el margen de los detectores. Esto se debe a que falsos positivos puede llevar a frenados o maniobras evasivas innecesarias, lo que reduce la eficiencia y comodidad de los pasajeros. Sin embargo, los falsos positivos son en general menos peligrosos que los falsos negativos. Pues estos últimos, pueden resultar en colisiones o fallar </w:t>
      </w:r>
      <w:r w:rsidR="00151273">
        <w:t>al</w:t>
      </w:r>
      <w:r w:rsidR="00151273" w:rsidRPr="00151273">
        <w:t xml:space="preserve"> tomar medidas evasivas cuando se necesita</w:t>
      </w:r>
      <w:r w:rsidR="00896F57" w:rsidRPr="00151273">
        <w:t>.</w:t>
      </w:r>
      <w:r w:rsidR="008B2C89">
        <w:t xml:space="preserve"> </w:t>
      </w:r>
    </w:p>
    <w:p w14:paraId="4F20B4C5" w14:textId="27EBC4B7" w:rsidR="00896F57" w:rsidRDefault="00896F57" w:rsidP="00896F57">
      <w:r>
        <w:t>Existen enfoques alternativos que no requieren aprendizaje de máquina, como el uso de modelos para compensar el movimiento de las cámaras y aplicar técnicas tradicionales como Optical Flow. Sin embargo, estos métodos suelen ser más complejos y no arrojan resultados satisfactorios.</w:t>
      </w:r>
    </w:p>
    <w:p w14:paraId="56710FD7" w14:textId="1AE66EDC" w:rsidR="00896F57" w:rsidRDefault="00896F57" w:rsidP="00896F57">
      <w:r>
        <w:t>A diferencia de los humanos, que pueden reconocer objetos parcialmente visibles al compensar mentalmente las partes faltantes e invisibles, las computadoras enfrentan desafíos adicionales. Además de aprender a identificar una clase específica de objetos, como los vehículos, deben enfrentar problemas como variaciones en la iluminación. Un problema común es la oclusión, que ocurre cuando un objeto está parcialmente oculto, ya sea por otro objeto de la misma clase (oclusión intraclase) o por un objeto o elemento diferente (oclusión interclase).</w:t>
      </w:r>
    </w:p>
    <w:p w14:paraId="45C4BF4D" w14:textId="1537A140" w:rsidR="00896F57" w:rsidRDefault="00896F57" w:rsidP="00896F57">
      <w:r>
        <w:t xml:space="preserve">La presencia de oclusión suele disminuir significativamente el rendimiento de los clasificadores. Aunque una solución podría ser desarrollar clasificadores específicos para </w:t>
      </w:r>
      <w:r>
        <w:lastRenderedPageBreak/>
        <w:t>manejar la oclusión, surgen nuevos desafíos, como la escasez de conjuntos de datos (Saleh, Szénási, y Vámossy, s. f.). En este trabajo, nos centramos en entrenar clasificadores para la detección de vehículos durante el día, con el objetivo de ser lo más generales posible para abordar problemas de oclusión, como las sombras, sin separar explícitamente este problema. Además, en situaciones nocturnas, se pueden mejorar los resultados utilizando otros tipos de cámaras.</w:t>
      </w:r>
    </w:p>
    <w:p w14:paraId="4251D347" w14:textId="77777777" w:rsidR="00A6251E" w:rsidRDefault="00B57ECA" w:rsidP="00A6251E">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4ECD4FFC" w14:textId="5EDF7B4C" w:rsidR="00B57ECA" w:rsidRDefault="00B57ECA" w:rsidP="00A6251E">
      <w:pPr>
        <w:spacing w:before="0" w:after="0"/>
        <w:rPr>
          <w:color w:val="000000"/>
        </w:rPr>
      </w:pPr>
      <w:r>
        <w:rPr>
          <w:color w:val="000000"/>
        </w:rPr>
        <w:t xml:space="preserve">Para el preprocesamiento, se realizan tareas de ajuste de ganancias, rectificación de imagen o calibración de las cámaras. </w:t>
      </w:r>
      <w:r w:rsidR="007D4E6B">
        <w:rPr>
          <w:color w:val="000000"/>
        </w:rPr>
        <w:t>(</w:t>
      </w:r>
      <w:r>
        <w:rPr>
          <w:color w:val="000000"/>
        </w:rPr>
        <w:t>Janai et al. 2021</w:t>
      </w:r>
      <w:r w:rsidR="007D4E6B">
        <w:rPr>
          <w:color w:val="000000"/>
        </w:rPr>
        <w:t>)</w:t>
      </w:r>
      <w:r>
        <w:rPr>
          <w:color w:val="000000"/>
        </w:rPr>
        <w:t xml:space="preserve"> Típicamente, se añaden filtros, se escalan las imágenes y se convierten a otros formatos</w:t>
      </w:r>
      <w:r w:rsidR="001A1CB9">
        <w:rPr>
          <w:color w:val="000000"/>
        </w:rPr>
        <w:t>. A</w:t>
      </w:r>
      <w:r>
        <w:rPr>
          <w:color w:val="000000"/>
        </w:rPr>
        <w:t>dicionalmente</w:t>
      </w:r>
      <w:r w:rsidR="001A1CB9">
        <w:t>, s</w:t>
      </w:r>
      <w:r>
        <w:t>e</w:t>
      </w:r>
      <w:r>
        <w:rPr>
          <w:color w:val="000000"/>
        </w:rPr>
        <w:t>gún el problema se puede agregar el uso de filtros de bordes o técnicas de compresión de imagen.</w:t>
      </w:r>
    </w:p>
    <w:p w14:paraId="02D5FED5" w14:textId="2B94169F" w:rsidR="008F46F5" w:rsidRDefault="008F46F5" w:rsidP="008F46F5">
      <w:r>
        <w:t>En nuestro caso, la imagen se reescala inicialmente para adaptarla al clasificador. Luego, se convierte a escala de grises, lo que simplifica los algoritmos y reduce la complejidad al eliminar la necesidad de aprender colores específicos. Este proceso, en cierto sentido, comprime la imagen al reducir los 3 canales de color a 1.</w:t>
      </w:r>
    </w:p>
    <w:p w14:paraId="70CBFC08" w14:textId="77777777" w:rsidR="008F46F5" w:rsidRDefault="008F46F5" w:rsidP="008F46F5">
      <w:r>
        <w:t xml:space="preserve">Además, se emplean filtros para introducir imperfecciones en los conjuntos de datos, lo que ayuda a que los modelos sean más robustos ante condiciones del mundo real. El uso de filtros </w:t>
      </w:r>
      <w:r>
        <w:lastRenderedPageBreak/>
        <w:t xml:space="preserve">de difuminado, en particular, degrada la calidad de la imagen y disminuye la dependencia de contar con conjuntos de datos más grandes. </w:t>
      </w:r>
    </w:p>
    <w:p w14:paraId="35AD619D" w14:textId="77777777" w:rsidR="008F46F5" w:rsidRDefault="008F46F5" w:rsidP="008F46F5">
      <w:bookmarkStart w:id="52" w:name="_Hlk164274361"/>
      <w:r w:rsidRPr="00C069CE">
        <w:t>Para el trabajo, se prueba exclusivamente con el filtro gaussiano, que acelera el entrenamiento de los clasificadores al aprender de manera más rápida y general la forma de los vehículos, debido a que suprime el ruido y elimina detalles innecesarios. Aunque no se incluye en este trabajo, el uso de desenfoque de movimiento podría ser beneficioso para la detección de vehículos a altas velocidades, aunque no para aprender su forma. Para utilizarlo, sería una buena idea duplicar el conjunto de datos existente y aplicar el desenfoque de movimiento a uno de ellos, con el fin de añadir mayor robustez.</w:t>
      </w:r>
    </w:p>
    <w:p w14:paraId="7536A353" w14:textId="104BB648" w:rsidR="00B57ECA" w:rsidRDefault="00B57ECA" w:rsidP="00B57ECA">
      <w:r>
        <w:t xml:space="preserve">El difuminado en imágenes consiste en tomar píxeles vecinos y sacar un promedio de ellos. </w:t>
      </w:r>
      <w:r w:rsidR="007D4E6B">
        <w:t>(</w:t>
      </w:r>
      <w:r>
        <w:t>Nelson J. 2020</w:t>
      </w:r>
      <w:r w:rsidR="007D4E6B">
        <w:t>)</w:t>
      </w:r>
      <w:r>
        <w:t xml:space="preserve"> En </w:t>
      </w:r>
      <w:r w:rsidR="00DB7D82">
        <w:t>OpenCV</w:t>
      </w:r>
      <w:r>
        <w:t xml:space="preserve"> se presentan distintas técnicas para aplicar </w:t>
      </w:r>
      <w:r w:rsidR="00F67B4F">
        <w:t>difuminado</w:t>
      </w:r>
      <w:r>
        <w:t xml:space="preserve">, algunas mejores que otros según sus aplicaciones. </w:t>
      </w:r>
    </w:p>
    <w:p w14:paraId="7142724F" w14:textId="48025B53" w:rsidR="00A66B06" w:rsidRPr="003A6F73" w:rsidRDefault="005B0DEF">
      <w:pPr>
        <w:pStyle w:val="Prrafodelista"/>
        <w:numPr>
          <w:ilvl w:val="0"/>
          <w:numId w:val="24"/>
        </w:numPr>
        <w:rPr>
          <w:szCs w:val="24"/>
        </w:rPr>
      </w:pPr>
      <w:r>
        <w:rPr>
          <w:szCs w:val="24"/>
        </w:rPr>
        <w:t>Desenfoque</w:t>
      </w:r>
      <w:r w:rsidR="00A66B06" w:rsidRPr="003A6F73">
        <w:rPr>
          <w:szCs w:val="24"/>
        </w:rPr>
        <w:t xml:space="preserve"> gaussiano</w:t>
      </w:r>
    </w:p>
    <w:p w14:paraId="30FB640F" w14:textId="77777777" w:rsidR="00B57ECA" w:rsidRDefault="00B57ECA" w:rsidP="00B57ECA">
      <w:pPr>
        <w:rPr>
          <w:lang w:eastAsia="es-MX"/>
        </w:rPr>
      </w:pPr>
      <w:r>
        <w:t xml:space="preserve">En lugar de usar una matriz, se usa un kernel gaussiano en el que se especifican el ancho y altura del kernel,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74C068A2" w:rsidR="00B57ECA" w:rsidRDefault="00B57ECA" w:rsidP="00B57ECA">
      <w:pPr>
        <w:rPr>
          <w:lang w:eastAsia="es-MX"/>
        </w:rPr>
      </w:pPr>
      <w:r>
        <w:lastRenderedPageBreak/>
        <w:t xml:space="preserve">Alternativamente se puede implementar aplicando dos veces el filtro gaussiano de una dimensión. Pero </w:t>
      </w:r>
      <w:r w:rsidR="005B0DEF">
        <w:t xml:space="preserve">con resultado distintos a la </w:t>
      </w:r>
      <w:r>
        <w:t xml:space="preserve">fórmula mostrada, al no considerar los bits de las esquinas de una celda. </w:t>
      </w:r>
      <w:r w:rsidR="007D4E6B">
        <w:t>(</w:t>
      </w:r>
      <w:r w:rsidR="00C73052">
        <w:t>“</w:t>
      </w:r>
      <w:r>
        <w:t>OpenCV: Smoothing Images</w:t>
      </w:r>
      <w:r w:rsidR="00C73052">
        <w:t>”</w:t>
      </w:r>
      <w:r>
        <w:t xml:space="preserve"> s. f.</w:t>
      </w:r>
      <w:r w:rsidR="007D4E6B">
        <w:t>)</w:t>
      </w:r>
    </w:p>
    <w:bookmarkEnd w:id="52"/>
    <w:p w14:paraId="6082737D" w14:textId="147B0039" w:rsidR="00B57ECA" w:rsidRDefault="00B57ECA" w:rsidP="00B57ECA">
      <w:pPr>
        <w:rPr>
          <w:lang w:eastAsia="es-MX"/>
        </w:rPr>
      </w:pPr>
      <w:r>
        <w:t>Después del preprocesamiento se debe</w:t>
      </w:r>
      <w:r w:rsidR="005B0DEF">
        <w:t>n</w:t>
      </w:r>
      <w:r>
        <w:t xml:space="preserv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DA4C813" w:rsidR="000C07C8" w:rsidRPr="00B57ECA" w:rsidRDefault="00B57ECA" w:rsidP="00A66B06">
      <w:r>
        <w:t xml:space="preserve">Otras alternativas son búsquedas selectivas, en lugar de recorrer toda la imagen, se seleccionan solo algunas localizaciones aproximadas </w:t>
      </w:r>
      <w:r w:rsidR="007D4E6B">
        <w:t>(</w:t>
      </w:r>
      <w:r>
        <w:t>Janai et al. 2021</w:t>
      </w:r>
      <w:r w:rsidR="007D4E6B">
        <w:t>)</w:t>
      </w:r>
      <w:r>
        <w:t xml:space="preserve">. </w:t>
      </w:r>
      <w:r w:rsidR="00162586" w:rsidRPr="00162586">
        <w:t>Esta técnica se menciona en el trabajo, ya que permit</w:t>
      </w:r>
      <w:r w:rsidR="00162586">
        <w:t>iría</w:t>
      </w:r>
      <w:r w:rsidR="00162586" w:rsidRPr="00162586">
        <w:t xml:space="preserve"> dividir la imagen en regiones y aplicar un clasificador específico a cada una. Una forma de implementarlo podría ser combinando el uso de LiDAR y seleccionando como regiones los obstáculos detectados.</w:t>
      </w:r>
    </w:p>
    <w:p w14:paraId="795419D6" w14:textId="70158C65" w:rsidR="00A66B06" w:rsidRPr="003A6F73" w:rsidRDefault="00A66B06" w:rsidP="004819D5">
      <w:pPr>
        <w:pStyle w:val="Ttulo3"/>
        <w:numPr>
          <w:ilvl w:val="2"/>
          <w:numId w:val="41"/>
        </w:numPr>
      </w:pPr>
      <w:bookmarkStart w:id="53" w:name="_Toc151638723"/>
      <w:r w:rsidRPr="003A6F73">
        <w:t>Técnicas de detección</w:t>
      </w:r>
      <w:bookmarkEnd w:id="51"/>
      <w:bookmarkEnd w:id="53"/>
    </w:p>
    <w:p w14:paraId="63441801" w14:textId="77777777" w:rsidR="00162586" w:rsidRDefault="00B57ECA" w:rsidP="00716E96">
      <w:bookmarkStart w:id="54" w:name="_Toc132493981"/>
      <w:r>
        <w:rPr>
          <w:color w:val="000000"/>
        </w:rPr>
        <w:t xml:space="preserve">Algunos métodos populares experimentados desde el punto de vista clásico son los usados en el trabajo: clasificadores de cascada y máquinas de soporte vectorial (SVM) con histograma </w:t>
      </w:r>
      <w:r w:rsidR="005724E9">
        <w:rPr>
          <w:color w:val="000000"/>
        </w:rPr>
        <w:t xml:space="preserve">de gradientes </w:t>
      </w:r>
      <w:r>
        <w:rPr>
          <w:color w:val="000000"/>
        </w:rPr>
        <w:t>orientado</w:t>
      </w:r>
      <w:r w:rsidR="005724E9">
        <w:rPr>
          <w:color w:val="000000"/>
        </w:rPr>
        <w:t>s</w:t>
      </w:r>
      <w:r>
        <w:rPr>
          <w:color w:val="000000"/>
        </w:rPr>
        <w:t xml:space="preserve"> (HOG). En ellas, se ha observado que SVM con HOG trabaja mejor a más altas resoluciones, mientras presenta un mayor tiempo de procesamiento. </w:t>
      </w:r>
      <w:r>
        <w:t>Del lado de filtros de</w:t>
      </w:r>
      <w:r>
        <w:rPr>
          <w:color w:val="000000"/>
        </w:rPr>
        <w:t xml:space="preserve"> cascada funciona mejor a bajas resoluciones, alcanzando resultados </w:t>
      </w:r>
      <w:r>
        <w:rPr>
          <w:color w:val="000000"/>
        </w:rPr>
        <w:lastRenderedPageBreak/>
        <w:t>prácticamente en tiempo real. Otros métodos son “Scale-Invariant Feature Transform” y “Speeded Up Robust Feature”</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sidR="007D4E6B">
        <w:rPr>
          <w:color w:val="000000"/>
        </w:rPr>
        <w:t>(</w:t>
      </w:r>
      <w:r>
        <w:rPr>
          <w:color w:val="000000"/>
        </w:rPr>
        <w:t>Janai et al. 2021</w:t>
      </w:r>
      <w:r w:rsidR="007D4E6B">
        <w:rPr>
          <w:color w:val="000000"/>
        </w:rPr>
        <w:t>)</w:t>
      </w:r>
      <w:r>
        <w:t xml:space="preserve">. </w:t>
      </w:r>
    </w:p>
    <w:p w14:paraId="776C1156" w14:textId="7109EED2" w:rsidR="00B57ECA" w:rsidRPr="0065773F" w:rsidRDefault="00162586" w:rsidP="0065773F">
      <w:pPr>
        <w:rPr>
          <w:lang w:eastAsia="es-MX"/>
        </w:rPr>
      </w:pPr>
      <w:r>
        <w:t xml:space="preserve">La alternativa actualmente es el </w:t>
      </w:r>
      <w:r w:rsidR="00B57ECA">
        <w:rPr>
          <w:color w:val="000000"/>
        </w:rPr>
        <w:t>uso de redes neuronales convolucionales como YOLO, MobileNet, Fast R-CNN.</w:t>
      </w:r>
      <w:r w:rsidR="0065773F">
        <w:rPr>
          <w:color w:val="000000"/>
        </w:rPr>
        <w:t xml:space="preserve"> En </w:t>
      </w:r>
      <w:r w:rsidR="0065773F">
        <w:t>l</w:t>
      </w:r>
      <w:r w:rsidR="00716E96">
        <w:t xml:space="preserve">as redes neuronales de preferencia </w:t>
      </w:r>
      <w:r>
        <w:t xml:space="preserve">se </w:t>
      </w:r>
      <w:r w:rsidR="00716E96">
        <w:t>trabaja con la imagen preprocesada, pero también acepta</w:t>
      </w:r>
      <w:r w:rsidR="0065773F">
        <w:t>n</w:t>
      </w:r>
      <w:r w:rsidR="00716E96">
        <w:t xml:space="preserve"> el uso de imágenes raw.</w:t>
      </w:r>
      <w:r w:rsidR="0065773F">
        <w:t xml:space="preserve"> Usar las imágenes preprocesadas puede ayudar a reducir sesgos y mejorar el rendimiento. Hay algunas redes que ya están diseñadas para aplicar algunos pasos</w:t>
      </w:r>
      <w:r w:rsidR="00227A2C">
        <w:t>,</w:t>
      </w:r>
      <w:r w:rsidR="0065773F">
        <w:t xml:space="preserve"> como normalización.</w:t>
      </w:r>
    </w:p>
    <w:p w14:paraId="53D4373B" w14:textId="72F47277" w:rsidR="00543D18" w:rsidRDefault="00543D18" w:rsidP="00543D1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55" w:name="_Hlk164275433"/>
      <w:r>
        <w:t>Como se detallará más adelante, las técnicas seleccionadas, filtros en cascada y SVM, presentan diferencias que les otorgan fortalezas distintas. En general, SVM tiende a ser más preciso, mientras que los filtros en cascada son más rápidos en la detección. Para empezar, es necesario extraer las características de la imagen. Para el método de cascada, se utiliza Local Binary Patterns (LBP), que captura características locales para describir la imagen en su totalidad, centrándose en patrones repetitivos. En cambio, para SVM se emplea el Histograma de Gradientes Orientados (HOG), que analiza la imagen de manera global, centrándose en la captura de formas y contornos.</w:t>
      </w:r>
    </w:p>
    <w:p w14:paraId="4B68EAA0" w14:textId="50D57958" w:rsidR="00A77A10" w:rsidRDefault="00543D18" w:rsidP="00543D1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Además, los filtros en cascada son clasificadores débiles, mientras que SVM es un clasificador fuerte. Los clasificadores débiles tienen una capacidad y complejidad baja, lo que se traduce en una menor precisión. Con Adaboost, se suelen utilizar una serie de </w:t>
      </w:r>
      <w:r>
        <w:lastRenderedPageBreak/>
        <w:t>clasificadores débiles de forma iterativa para alcanzar la precisión de uno fuerte. Por el contrario, un clasificador fuerte puede realizar predicciones de clases correctas por sí solo, presentando una alta precisión.</w:t>
      </w:r>
      <w:r w:rsidR="00A77A10">
        <w:t xml:space="preserve"> </w:t>
      </w:r>
    </w:p>
    <w:p w14:paraId="296AFC7E" w14:textId="406D6BDA" w:rsidR="00A66B06" w:rsidRPr="003A6F73" w:rsidRDefault="00A66B06" w:rsidP="004819D5">
      <w:pPr>
        <w:pStyle w:val="Ttulo3"/>
        <w:numPr>
          <w:ilvl w:val="2"/>
          <w:numId w:val="41"/>
        </w:numPr>
        <w:rPr>
          <w:szCs w:val="24"/>
        </w:rPr>
      </w:pPr>
      <w:bookmarkStart w:id="56" w:name="_Toc151638724"/>
      <w:r w:rsidRPr="003A6F73">
        <w:rPr>
          <w:szCs w:val="24"/>
        </w:rPr>
        <w:t>Clasificador de cascada</w:t>
      </w:r>
      <w:bookmarkEnd w:id="54"/>
      <w:bookmarkEnd w:id="56"/>
    </w:p>
    <w:p w14:paraId="3B746996" w14:textId="64BCFFD1" w:rsidR="00B57ECA" w:rsidRDefault="00A962D2" w:rsidP="00B57ECA">
      <w:pPr>
        <w:rPr>
          <w:lang w:eastAsia="es-MX"/>
        </w:rPr>
      </w:pPr>
      <w:r>
        <w:t xml:space="preserve">Este método utiliza </w:t>
      </w:r>
      <w:r w:rsidR="00B57ECA">
        <w:t xml:space="preserve">una función en cascada, </w:t>
      </w:r>
      <w:r w:rsidRPr="00A962D2">
        <w:t>que consiste en un grupo de funciones que, en conjunto, forman el clasificador y se evalúan secuencialmente para cumplir ciertas condiciones</w:t>
      </w:r>
      <w:r w:rsidR="00B57ECA">
        <w:t xml:space="preserve">. </w:t>
      </w:r>
      <w:r w:rsidR="007A6629">
        <w:t xml:space="preserve">Estas funciones analizan </w:t>
      </w:r>
      <w:r w:rsidR="007A6629" w:rsidRPr="007A6629">
        <w:t xml:space="preserve">características específicas de la imagen (píxeles) para determinar si un objeto puede pertenecer a una clase determinada. </w:t>
      </w:r>
      <w:r w:rsidR="00B57ECA">
        <w:t xml:space="preserve">Cada filtro evalúa solo una clase, y requiere ser entrenado por </w:t>
      </w:r>
      <w:r w:rsidR="007A6629">
        <w:t>un conjunto extenso</w:t>
      </w:r>
      <w:r w:rsidR="00B57ECA">
        <w:t xml:space="preserve"> de imágenes positivas y negativas. </w:t>
      </w:r>
      <w:r>
        <w:t xml:space="preserve"> (Viola y Jones 2001)</w:t>
      </w:r>
    </w:p>
    <w:p w14:paraId="54009CCE" w14:textId="77777777" w:rsidR="007A6629" w:rsidRDefault="007A6629" w:rsidP="005A66C5">
      <w:r w:rsidRPr="007A6629">
        <w:t>El proceso comienza con la preparación de un conjunto de imágenes positivas (que representan la clase u objeto a detectar) y negativas. A continuación, se extraen las características de la imagen, utilizando métodos como HAAR o LBP, que permiten obtener información relevante de la imagen, como los bordes, reduciendo así la complejidad del problema en lugar de trabajar con la imagen completa.</w:t>
      </w:r>
    </w:p>
    <w:p w14:paraId="24E413F1" w14:textId="0FFFE44C" w:rsidR="00B57ECA" w:rsidRDefault="00B260F5" w:rsidP="00B57ECA">
      <w:pPr>
        <w:rPr>
          <w:lang w:eastAsia="es-MX"/>
        </w:rPr>
      </w:pPr>
      <w:r>
        <w:t>LBP, p</w:t>
      </w:r>
      <w:r w:rsidR="00B57ECA">
        <w:t xml:space="preserve">resentado por Ojala et al. en 1996, </w:t>
      </w:r>
      <w:r w:rsidRPr="00B260F5">
        <w:t>es un método en el que se considera una celda alrededor de cada píxel, compuesta por 9 píxeles (3x3)</w:t>
      </w:r>
      <w:r>
        <w:t>.</w:t>
      </w:r>
      <w:r w:rsidR="00B57ECA">
        <w:t xml:space="preserve"> </w:t>
      </w:r>
      <w:r w:rsidRPr="00B260F5">
        <w:t xml:space="preserve">Se compara la </w:t>
      </w:r>
      <w:r w:rsidRPr="00792FFF">
        <w:t>intensidad</w:t>
      </w:r>
      <w:r w:rsidRPr="00B260F5">
        <w:t xml:space="preserve"> de estos píxeles con respecto al centro, asignando un valor de 1 a los vecinos cuya intensidad sea mayor o igual</w:t>
      </w:r>
      <w:r w:rsidR="00B57ECA">
        <w:t xml:space="preserve">. En sentido de las manecillas del reloj, cada valor se multiplica por una </w:t>
      </w:r>
      <w:r w:rsidR="00B57ECA">
        <w:lastRenderedPageBreak/>
        <w:t>potencia de 2. Esto nos permite promediar los alrededores asignando un valor entre 0</w:t>
      </w:r>
      <w:r>
        <w:t xml:space="preserve"> y </w:t>
      </w:r>
      <w:r w:rsidR="00B57ECA">
        <w:t>255.</w:t>
      </w:r>
      <w:r w:rsidR="00FA2721">
        <w:t xml:space="preserve"> (Pietikäinen 2010)</w:t>
      </w:r>
    </w:p>
    <w:p w14:paraId="78BCA34D" w14:textId="4A55FFB4"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sSup>
                <m:sSupPr>
                  <m:ctrlPr>
                    <w:rPr>
                      <w:rStyle w:val="markedcontent"/>
                      <w:rFonts w:ascii="Cambria Math" w:hAnsi="Cambria Math"/>
                      <w:i/>
                      <w:sz w:val="20"/>
                    </w:rPr>
                  </m:ctrlPr>
                </m:sSupPr>
                <m:e>
                  <m:r>
                    <w:rPr>
                      <w:rStyle w:val="markedcontent"/>
                      <w:rFonts w:ascii="Cambria Math" w:hAnsi="Cambria Math"/>
                      <w:sz w:val="20"/>
                    </w:rPr>
                    <m:t>2</m:t>
                  </m:r>
                </m:e>
                <m:sup>
                  <m:r>
                    <w:rPr>
                      <w:rStyle w:val="markedcontent"/>
                      <w:rFonts w:ascii="Cambria Math" w:hAnsi="Cambria Math"/>
                      <w:sz w:val="20"/>
                    </w:rPr>
                    <m:t>p</m:t>
                  </m:r>
                </m:sup>
              </m:sSup>
              <m:r>
                <w:rPr>
                  <w:rStyle w:val="markedcontent"/>
                  <w:rFonts w:ascii="Cambria Math" w:hAnsi="Cambria Math"/>
                  <w:sz w:val="20"/>
                </w:rPr>
                <m:t>(ip-ic)</m:t>
              </m:r>
            </m:e>
          </m:nary>
          <m:r>
            <w:rPr>
              <w:rStyle w:val="markedcontent"/>
              <w:rFonts w:ascii="Cambria Math" w:hAnsi="Cambria Math"/>
              <w:sz w:val="20"/>
            </w:rPr>
            <m:t>*s</m:t>
          </m:r>
        </m:oMath>
      </m:oMathPara>
    </w:p>
    <w:p w14:paraId="1952A4F0" w14:textId="63781C54" w:rsidR="00B57ECA" w:rsidRDefault="00B57ECA" w:rsidP="00B57ECA">
      <w:r>
        <w:t>Xc, yc es el píxel del centro, ic es el brillo del centro, ip el brillo de un píxel vecino</w:t>
      </w:r>
      <w:r w:rsidR="00D10C8C">
        <w:t>, s función signo</w:t>
      </w:r>
      <w:r>
        <w:t xml:space="preserve">. </w:t>
      </w:r>
      <w:r w:rsidR="000D7F65">
        <w:tab/>
      </w:r>
      <w:r>
        <w:t>Para calcular el valor del centro, como se observa en la figura 3-</w:t>
      </w:r>
      <w:r w:rsidR="00862806">
        <w:t>5</w:t>
      </w:r>
      <w:r>
        <w:t xml:space="preserve">, se puede iniciar desde cualquier píxel y movernos en sentido de las manecillas del reloj, a cada bloque asignándole un valor binario y calculando la suma. Aquí el problema se reduce en comparar dos medidas: el contraste en escala de grises y patrones espaciales locales. </w:t>
      </w:r>
      <w:r w:rsidR="007D4E6B">
        <w:t>(</w:t>
      </w:r>
      <w:r>
        <w:t>Pietikäinen 2010</w:t>
      </w:r>
      <w:r w:rsidR="007D4E6B">
        <w:t>)</w:t>
      </w:r>
      <w:r>
        <w:t xml:space="preserve"> </w:t>
      </w:r>
      <w:r w:rsidR="007D4E6B">
        <w:t>(</w:t>
      </w:r>
      <w:r>
        <w:t>Rosebrock 2015</w:t>
      </w:r>
      <w:r w:rsidR="007D4E6B">
        <w:t>)</w:t>
      </w:r>
    </w:p>
    <w:p w14:paraId="140D8752" w14:textId="77777777" w:rsidR="00CA382B" w:rsidRDefault="00A66B06" w:rsidP="00CA382B">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56"/>
                    <a:stretch>
                      <a:fillRect/>
                    </a:stretch>
                  </pic:blipFill>
                  <pic:spPr>
                    <a:xfrm>
                      <a:off x="0" y="0"/>
                      <a:ext cx="2338860" cy="1188089"/>
                    </a:xfrm>
                    <a:prstGeom prst="rect">
                      <a:avLst/>
                    </a:prstGeom>
                  </pic:spPr>
                </pic:pic>
              </a:graphicData>
            </a:graphic>
          </wp:inline>
        </w:drawing>
      </w:r>
    </w:p>
    <w:p w14:paraId="6DF99362" w14:textId="31E51255" w:rsidR="00925322" w:rsidRDefault="00CA382B" w:rsidP="008A511B">
      <w:pPr>
        <w:pStyle w:val="Descripcin"/>
      </w:pPr>
      <w:bookmarkStart w:id="57" w:name="_Toc151638613"/>
      <w:r>
        <w:t xml:space="preserve">Figura  </w:t>
      </w:r>
      <w:r>
        <w:fldChar w:fldCharType="begin"/>
      </w:r>
      <w:r>
        <w:instrText xml:space="preserve"> STYLEREF 1 \s </w:instrText>
      </w:r>
      <w:r>
        <w:fldChar w:fldCharType="separate"/>
      </w:r>
      <w:r w:rsidR="00B247B8">
        <w:rPr>
          <w:noProof/>
        </w:rPr>
        <w:t>3</w:t>
      </w:r>
      <w:r>
        <w:rPr>
          <w:noProof/>
        </w:rPr>
        <w:fldChar w:fldCharType="end"/>
      </w:r>
      <w:r w:rsidR="000F2008">
        <w:noBreakHyphen/>
      </w:r>
      <w:r>
        <w:fldChar w:fldCharType="begin"/>
      </w:r>
      <w:r>
        <w:instrText xml:space="preserve"> SEQ Figura_ \* ARABIC \s 1 </w:instrText>
      </w:r>
      <w:r>
        <w:fldChar w:fldCharType="separate"/>
      </w:r>
      <w:r w:rsidR="00B247B8">
        <w:rPr>
          <w:noProof/>
        </w:rPr>
        <w:t>5</w:t>
      </w:r>
      <w:r>
        <w:rPr>
          <w:noProof/>
        </w:rPr>
        <w:fldChar w:fldCharType="end"/>
      </w:r>
      <w:r>
        <w:t xml:space="preserve"> </w:t>
      </w:r>
      <w:r w:rsidRPr="00D91E6B">
        <w:t>Ejemplo de la operación realizada en lbp, primero si el valor del pixel es menor al centro se toma 1, a continuación, partiendo de la esquina superior derecha se le asigna como 2^0, de ahí se da una vuelta en sentido de las manecillas del reloj, aumenta</w:t>
      </w:r>
      <w:r>
        <w:t xml:space="preserve">. </w:t>
      </w:r>
      <w:r w:rsidRPr="00CA382B">
        <w:t>Fuente: (</w:t>
      </w:r>
      <w:r>
        <w:t>R</w:t>
      </w:r>
      <w:r w:rsidRPr="00CA382B">
        <w:t>osebrock 2015)</w:t>
      </w:r>
      <w:bookmarkEnd w:id="57"/>
    </w:p>
    <w:p w14:paraId="0E0E69FF" w14:textId="77777777" w:rsidR="00FA2721" w:rsidRDefault="00B57ECA" w:rsidP="00FA2721">
      <w:r>
        <w:t xml:space="preserve">Calculadas las características, la mayoría resultan ser irrelevantes. Para elegir las mejores características se usa Adaboost, mismo que le da el nombre de cascada, son un grupo de predictores sencillos que se colocan en secuencia. El procedimiento es aplicar todas las </w:t>
      </w:r>
      <w:r>
        <w:lastRenderedPageBreak/>
        <w:t>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r w:rsidR="00FA2721">
        <w:t xml:space="preserve"> (“OpenCV: Cascade Classifier” s. f.)</w:t>
      </w:r>
    </w:p>
    <w:p w14:paraId="78EBFEB2" w14:textId="1356A724" w:rsidR="00B57ECA" w:rsidRDefault="00B57ECA" w:rsidP="00B57ECA">
      <w:r>
        <w:t xml:space="preserve">Finalmente, cada característica evaluada corresponde a un clasificador débil, que por sí solo no pueden decidir sobre la imagen completa. Lo que </w:t>
      </w:r>
      <w:r w:rsidR="00B260F5">
        <w:t xml:space="preserve">se </w:t>
      </w:r>
      <w:r>
        <w:t>hace es realizar la suma ponderada de los clasificadores,</w:t>
      </w:r>
      <w:r w:rsidR="00A77A10">
        <w:t xml:space="preserve"> con la </w:t>
      </w:r>
      <w:r>
        <w:t xml:space="preserve">ventaja, de que si la imagen es negativa la puede descartar sin evaluarla por completo, de modo que funciona por etapas. </w:t>
      </w:r>
      <w:r w:rsidR="007D4E6B">
        <w:t>(</w:t>
      </w:r>
      <w:r w:rsidR="00C73052">
        <w:t>“</w:t>
      </w:r>
      <w:r>
        <w:t>OpenCV: Cascade Classifier</w:t>
      </w:r>
      <w:r w:rsidR="00C73052">
        <w:t>”</w:t>
      </w:r>
      <w:r>
        <w:t xml:space="preserve"> s. f.</w:t>
      </w:r>
      <w:r w:rsidR="007D4E6B">
        <w:t>)</w:t>
      </w:r>
    </w:p>
    <w:p w14:paraId="76C019C6" w14:textId="29332F28" w:rsidR="00A66B06" w:rsidRPr="00CE1838" w:rsidRDefault="00B260F5" w:rsidP="00A66B06">
      <w:r w:rsidRPr="00B260F5">
        <w:t>Como se mencionó anteriormente, una alternativa es utilizar características HAAR, las cuales aproximan las características mediante rectángulos en lugar de crear histogramas. Este método ofrece una mayor precisión, pero debido a limitaciones de tiempo en el entrenamiento, no se utiliza en este caso. OpenCV proporciona un módulo para el entrenamiento de este tipo de clasificadores. En el nodo detector, a partir de la imagen preprocesada, se ingresa al clasificador, que utiliza la detección por ventana deslizante. La idea es que, debido a su velocidad, pueda detectar candidatos, y luego se utiliza SVM como paso de refinamiento.</w:t>
      </w:r>
      <w:r>
        <w:t xml:space="preserve"> </w:t>
      </w:r>
    </w:p>
    <w:p w14:paraId="42A9C866" w14:textId="44B028E2" w:rsidR="00A66B06" w:rsidRPr="003A6F73" w:rsidRDefault="00A66B06" w:rsidP="004819D5">
      <w:pPr>
        <w:pStyle w:val="Ttulo3"/>
        <w:numPr>
          <w:ilvl w:val="2"/>
          <w:numId w:val="41"/>
        </w:numPr>
        <w:rPr>
          <w:szCs w:val="24"/>
        </w:rPr>
      </w:pPr>
      <w:bookmarkStart w:id="58" w:name="_Toc132493982"/>
      <w:bookmarkStart w:id="59" w:name="_Toc151638725"/>
      <w:r w:rsidRPr="003A6F73">
        <w:rPr>
          <w:szCs w:val="24"/>
        </w:rPr>
        <w:lastRenderedPageBreak/>
        <w:t>H</w:t>
      </w:r>
      <w:r w:rsidR="00B260F5">
        <w:rPr>
          <w:szCs w:val="24"/>
        </w:rPr>
        <w:t>OG</w:t>
      </w:r>
      <w:r w:rsidRPr="003A6F73">
        <w:rPr>
          <w:szCs w:val="24"/>
        </w:rPr>
        <w:t>+</w:t>
      </w:r>
      <w:bookmarkEnd w:id="58"/>
      <w:bookmarkEnd w:id="59"/>
      <w:r w:rsidR="00B260F5">
        <w:rPr>
          <w:szCs w:val="24"/>
        </w:rPr>
        <w:t>SVM</w:t>
      </w:r>
    </w:p>
    <w:p w14:paraId="782980CE" w14:textId="152759BC" w:rsidR="00B57ECA" w:rsidRDefault="00B57ECA" w:rsidP="00B57ECA">
      <w:pPr>
        <w:rPr>
          <w:lang w:eastAsia="es-MX"/>
        </w:rPr>
      </w:pPr>
      <w:r>
        <w:t xml:space="preserve">Se trata de la combinación de dos técnicas, máquinas de soporte vectorial o </w:t>
      </w:r>
      <w:r w:rsidR="00B019ED">
        <w:t>SVM</w:t>
      </w:r>
      <w:r>
        <w:t xml:space="preserve"> que es un algoritmo de aprendizaje supervisado, y de histograma </w:t>
      </w:r>
      <w:r w:rsidR="005724E9">
        <w:t xml:space="preserve">de gradientes </w:t>
      </w:r>
      <w:r>
        <w:t>orientado</w:t>
      </w:r>
      <w:r w:rsidR="005724E9">
        <w:t>s</w:t>
      </w:r>
      <w:r>
        <w:t xml:space="preserve"> </w:t>
      </w:r>
      <w:r w:rsidR="00B019ED">
        <w:t xml:space="preserve">HOG </w:t>
      </w:r>
      <w:r>
        <w:t xml:space="preserve">que permite extraer las características de la imagen. </w:t>
      </w:r>
    </w:p>
    <w:p w14:paraId="6B3F4BA1" w14:textId="4A704D0D" w:rsidR="00B57ECA" w:rsidRDefault="00B57ECA" w:rsidP="00B57ECA">
      <w:r>
        <w:t xml:space="preserve">Para empezar, el histograma </w:t>
      </w:r>
      <w:r w:rsidR="005724E9">
        <w:t xml:space="preserve">de gradientes </w:t>
      </w:r>
      <w:r>
        <w:t>orientado</w:t>
      </w:r>
      <w:r w:rsidR="005724E9">
        <w:t>s</w:t>
      </w:r>
      <w:r>
        <w:t xml:space="preserve"> es una técnica que cuenta las ocurrencias de vectores gradiente en una porción de una imagen, estos se componen de magnitud y ángulo. Para esto, primero se toman bloques de 3x3 píxeles, y se calculan los gradientes Gx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48F4656" w:rsidR="00B57ECA" w:rsidRDefault="00B57ECA" w:rsidP="00B57ECA">
      <w:pPr>
        <w:rPr>
          <w:lang w:eastAsia="es-MX"/>
        </w:rPr>
      </w:pPr>
      <w:r>
        <w:t>Lo que hace es tomar las intensidades de los píxeles anteriores y posteriores. Estos gradientes</w:t>
      </w:r>
      <w:r w:rsidR="00FC4CC8">
        <w:t>,</w:t>
      </w:r>
      <w:r>
        <w:t xml:space="preserve"> horizontal </w:t>
      </w:r>
      <w:r w:rsidR="00AD7CE1">
        <w:t xml:space="preserve">(Gx) </w:t>
      </w:r>
      <w:r>
        <w:t xml:space="preserve">y vertical </w:t>
      </w:r>
      <w:r w:rsidR="00AD7CE1">
        <w:t xml:space="preserve">(Gy) </w:t>
      </w:r>
      <w:r>
        <w:t xml:space="preserve">se calculan multiplicando por el kernel: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66DF709E">
            <wp:extent cx="1208598" cy="789934"/>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57"/>
                    <a:stretch>
                      <a:fillRect/>
                    </a:stretch>
                  </pic:blipFill>
                  <pic:spPr>
                    <a:xfrm>
                      <a:off x="0" y="0"/>
                      <a:ext cx="1239094" cy="809866"/>
                    </a:xfrm>
                    <a:prstGeom prst="rect">
                      <a:avLst/>
                    </a:prstGeom>
                  </pic:spPr>
                </pic:pic>
              </a:graphicData>
            </a:graphic>
          </wp:inline>
        </w:drawing>
      </w:r>
    </w:p>
    <w:p w14:paraId="06927439" w14:textId="298741A2" w:rsidR="00B57ECA" w:rsidRDefault="00B57ECA" w:rsidP="00B57ECA">
      <w:pPr>
        <w:rPr>
          <w:lang w:eastAsia="es-MX"/>
        </w:rPr>
      </w:pPr>
      <w:r w:rsidRPr="00792FFF">
        <w:t>El siguiente paso es formar los histogramas, para eso se calcula la magnitud y ángulo</w:t>
      </w:r>
      <w:r w:rsidR="00792FFF" w:rsidRPr="00792FFF">
        <w:t xml:space="preserve"> (dirección)</w:t>
      </w:r>
      <w:r w:rsidRPr="00792FFF">
        <w:t xml:space="preserve"> </w:t>
      </w:r>
      <w:r w:rsidR="00B019ED" w:rsidRPr="00792FFF">
        <w:t>de los gradientes</w:t>
      </w:r>
      <w:r w:rsidR="00792FFF">
        <w:t>, es decir evalúa y se mueve hacía donde hay mayor cambio en los píxeles:</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65DD3481" w:rsidR="00B57ECA" w:rsidRDefault="00B019ED" w:rsidP="00B57ECA">
      <w:pPr>
        <w:rPr>
          <w:lang w:eastAsia="es-MX"/>
        </w:rPr>
      </w:pPr>
      <w:r w:rsidRPr="00B019ED">
        <w:lastRenderedPageBreak/>
        <w:t>La imagen, dividida en celdas, se agrupa para formar un bloque al que se le asocia un histograma</w:t>
      </w:r>
      <w:r>
        <w:t xml:space="preserve"> </w:t>
      </w:r>
      <w:r w:rsidR="00B57ECA">
        <w:t xml:space="preserve">con n valores diferentes llamados </w:t>
      </w:r>
      <w:r w:rsidR="00B260F5">
        <w:t>clases</w:t>
      </w:r>
      <w:r w:rsidR="00B57ECA">
        <w:t xml:space="preserve">. Cada punto del histograma toma valores entre 0 a 360 grados, con 9 </w:t>
      </w:r>
      <w:r>
        <w:t>clases</w:t>
      </w:r>
      <w:r w:rsidR="00B57ECA">
        <w:t xml:space="preserve"> se tiene un salto de 20 grados (toma valores de 0, 20, 40 … 360). Esta aproximación en celdas y </w:t>
      </w:r>
      <w:r>
        <w:t>clases</w:t>
      </w:r>
      <w:r w:rsidR="00B57ECA">
        <w:t xml:space="preserve"> permite tener una representación más compacta de la imagen. La contribución individual de las celdas que forman un bloque crea el histograma. </w:t>
      </w:r>
      <w:r w:rsidR="007D4E6B">
        <w:t>(</w:t>
      </w:r>
      <w:r w:rsidR="00B57ECA">
        <w:t>Tyagi 2021</w:t>
      </w:r>
      <w:r w:rsidR="007D4E6B">
        <w:t>)</w:t>
      </w:r>
      <w:r w:rsidR="00B57ECA">
        <w:t xml:space="preserve"> </w:t>
      </w:r>
    </w:p>
    <w:p w14:paraId="53EC4C64" w14:textId="77777777" w:rsidR="00A66B06" w:rsidRPr="003A6F73" w:rsidRDefault="00A66B06" w:rsidP="00A66B06">
      <w:pPr>
        <w:ind w:firstLine="720"/>
        <w:rPr>
          <w:b/>
          <w:bCs/>
          <w:szCs w:val="24"/>
        </w:rPr>
      </w:pPr>
      <w:r w:rsidRPr="003A6F73">
        <w:rPr>
          <w:b/>
          <w:bCs/>
          <w:szCs w:val="24"/>
        </w:rPr>
        <w:t>SVM</w:t>
      </w:r>
    </w:p>
    <w:p w14:paraId="3010F8D3" w14:textId="587B26D5" w:rsidR="00B57ECA" w:rsidRDefault="00B57ECA" w:rsidP="00B57ECA">
      <w:pPr>
        <w:rPr>
          <w:lang w:eastAsia="es-MX"/>
        </w:rPr>
      </w:pPr>
      <w:r>
        <w:t>En el caso de máquinas de soporte vectorial son clasificadores que, a partir de un set de entrenamiento, se encuentra un hiperplano óptimo (figura 3-</w:t>
      </w:r>
      <w:r w:rsidR="00543D18">
        <w:t>6</w:t>
      </w:r>
      <w:r>
        <w:t xml:space="preserve">) que separe los datos en dos clases representadas como -1 y 1. Este método es fácil de entrenar y permite una clasificación relativamente rápida. </w:t>
      </w:r>
    </w:p>
    <w:p w14:paraId="02A8B351" w14:textId="77777777" w:rsidR="00925322" w:rsidRDefault="00A66B06" w:rsidP="00925322">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58"/>
                    <a:stretch>
                      <a:fillRect/>
                    </a:stretch>
                  </pic:blipFill>
                  <pic:spPr>
                    <a:xfrm>
                      <a:off x="0" y="0"/>
                      <a:ext cx="1535285" cy="1409956"/>
                    </a:xfrm>
                    <a:prstGeom prst="rect">
                      <a:avLst/>
                    </a:prstGeom>
                  </pic:spPr>
                </pic:pic>
              </a:graphicData>
            </a:graphic>
          </wp:inline>
        </w:drawing>
      </w:r>
    </w:p>
    <w:p w14:paraId="5C5E1E8B" w14:textId="078D8ECD" w:rsidR="001439CC" w:rsidRDefault="00925322" w:rsidP="008A511B">
      <w:pPr>
        <w:pStyle w:val="Descripcin"/>
      </w:pPr>
      <w:bookmarkStart w:id="60" w:name="_Toc151638615"/>
      <w:r>
        <w:t>F</w:t>
      </w:r>
      <w:r w:rsidR="00005A30">
        <w:t>igura</w:t>
      </w:r>
      <w:r w:rsidR="00CC5CBB">
        <w:t xml:space="preserve"> </w:t>
      </w:r>
      <w:r>
        <w:t xml:space="preserve"> </w:t>
      </w:r>
      <w:r>
        <w:fldChar w:fldCharType="begin"/>
      </w:r>
      <w:r>
        <w:instrText xml:space="preserve"> STYLEREF 1 \s </w:instrText>
      </w:r>
      <w:r>
        <w:fldChar w:fldCharType="separate"/>
      </w:r>
      <w:r w:rsidR="00B247B8">
        <w:rPr>
          <w:noProof/>
        </w:rPr>
        <w:t>3</w:t>
      </w:r>
      <w:r>
        <w:rPr>
          <w:noProof/>
        </w:rPr>
        <w:fldChar w:fldCharType="end"/>
      </w:r>
      <w:r w:rsidR="000F2008">
        <w:noBreakHyphen/>
      </w:r>
      <w:r w:rsidR="00543D18">
        <w:t>6</w:t>
      </w:r>
      <w:r>
        <w:t xml:space="preserve"> </w:t>
      </w:r>
      <w:r w:rsidRPr="00EA09BE">
        <w:t>E</w:t>
      </w:r>
      <w:r w:rsidR="00005A30" w:rsidRPr="00EA09BE">
        <w:t>jemplo de la separación de dos variables por un margen de separación, se muestra la separación óptima que logra el mayor margen entre las dos variables</w:t>
      </w:r>
      <w:r w:rsidR="00005A30">
        <w:t>, fuente:</w:t>
      </w:r>
      <w:r w:rsidR="00005A30" w:rsidRPr="00EA09BE">
        <w:t xml:space="preserve"> (“opencv: introduction to support vector machines” s. F.)</w:t>
      </w:r>
      <w:bookmarkEnd w:id="60"/>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61"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61"/>
    <w:p w14:paraId="5F4F7661" w14:textId="74B6754F" w:rsidR="00A77A10" w:rsidRDefault="00B019ED" w:rsidP="00543D18">
      <w:r>
        <w:lastRenderedPageBreak/>
        <w:t>En este caso,</w:t>
      </w:r>
      <w:r w:rsidR="00B57ECA">
        <w:t xml:space="preserve"> a son los pesos del vector, b el sesgo, y x los datos. </w:t>
      </w:r>
      <w:r w:rsidR="00A77A10">
        <w:t>Para clasificar se aplica la función signo:</w:t>
      </w:r>
    </w:p>
    <w:p w14:paraId="067D5ECA" w14:textId="77777777" w:rsidR="00A77A10" w:rsidRPr="00193302" w:rsidRDefault="00A77A10" w:rsidP="00A77A10">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3E295975" w14:textId="23858612" w:rsidR="00B57ECA" w:rsidRDefault="00A77A10" w:rsidP="00543D18">
      <w:pPr>
        <w:rPr>
          <w:lang w:eastAsia="es-MX"/>
        </w:rPr>
      </w:pPr>
      <w:r>
        <w:t>La idea es tener el mayor margen posible, de tal manera que se reduzca la probabilidad de error.</w:t>
      </w:r>
      <w:r w:rsidR="00543D18">
        <w:rPr>
          <w:lang w:eastAsia="es-MX"/>
        </w:rPr>
        <w:t xml:space="preserve"> Para la definición del margen de separación se emplean los vectores de soporte, los cuales consisten en l</w:t>
      </w:r>
      <w:r w:rsidR="00B57ECA">
        <w:t>os ejemplos de entrenamiento más cercanos al hiperplano</w:t>
      </w:r>
      <w:r w:rsidR="00543D18">
        <w:t>.</w:t>
      </w:r>
    </w:p>
    <w:p w14:paraId="204FF424" w14:textId="01AF5549" w:rsidR="00B57ECA" w:rsidRDefault="00B57ECA" w:rsidP="002E5800">
      <w:pPr>
        <w:spacing w:before="280" w:after="280"/>
      </w:pPr>
      <w:r>
        <w:t>En el entrenamiento se usa una función de pérdida o hinge loss.</w:t>
      </w:r>
      <w:r w:rsidR="002E5800">
        <w:t xml:space="preserve"> En ella, s</w:t>
      </w:r>
      <w:r>
        <w:t>i la predicción es incorrecta la penalización es grande cuanto más lejos de</w:t>
      </w:r>
      <w:r w:rsidR="00EB3B69">
        <w:t xml:space="preserve">l margen </w:t>
      </w:r>
      <w:r>
        <w:t>está. Si la predicción es correcta y está cerca de</w:t>
      </w:r>
      <w:r w:rsidR="00EB3B69">
        <w:t>l margen</w:t>
      </w:r>
      <w:r>
        <w:t>, recibe una pequeña penalización. Si es lejos el hinge es de 0.</w:t>
      </w:r>
      <w:r w:rsidR="002E5800">
        <w:t xml:space="preserve"> </w:t>
      </w:r>
      <w:r>
        <w:t>Para hallar</w:t>
      </w:r>
      <w:r w:rsidR="002E5800">
        <w:t xml:space="preserve"> los parámetros</w:t>
      </w:r>
      <w:r>
        <w:t xml:space="preserve">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280D7007" w:rsidR="00B57ECA" w:rsidRDefault="00B57ECA" w:rsidP="00B57ECA">
      <w:pPr>
        <w:rPr>
          <w:lang w:eastAsia="es-MX"/>
        </w:rPr>
      </w:pPr>
      <w:r>
        <w:t>El primer término es la distancia de los datos a</w:t>
      </w:r>
      <w:r w:rsidR="00EB3B69">
        <w:t>l margen de separación</w:t>
      </w:r>
      <w:r>
        <w:t>,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0685E119" w:rsidR="00B57ECA" w:rsidRDefault="00B57ECA" w:rsidP="00B57ECA">
      <w:pPr>
        <w:rPr>
          <w:lang w:eastAsia="es-MX"/>
        </w:rPr>
      </w:pPr>
      <w:r>
        <w:lastRenderedPageBreak/>
        <w:t>Las máquinas de soporte vectorial usan un hiperplano lineal para separar las clases</w:t>
      </w:r>
      <w:r w:rsidR="006C206F" w:rsidRPr="006C206F">
        <w:t xml:space="preserve">. Cuando los objetos no pueden separarse de manera lineal, se realiza una transformación para colocar las características en un espacio de mayor dimensión. Esta transformación puede lograrse mediante varios mapeos no lineales, como la Función de Base Radial (RBF), utilizada en este trabajo. </w:t>
      </w:r>
      <w:r w:rsidR="007D4E6B">
        <w:t>(</w:t>
      </w:r>
      <w:r w:rsidR="00C73052">
        <w:t>“</w:t>
      </w:r>
      <w:r>
        <w:t>OpenCV: Introduction to Support Vector Machines</w:t>
      </w:r>
      <w:r w:rsidR="00C73052">
        <w:t>”</w:t>
      </w:r>
      <w:r>
        <w:t xml:space="preserve"> s. f.</w:t>
      </w:r>
      <w:r w:rsidR="00330201">
        <w:t xml:space="preserve">; </w:t>
      </w:r>
      <w:r>
        <w:t>Kecman 2005</w:t>
      </w:r>
      <w:r w:rsidR="007D4E6B">
        <w:t>)</w:t>
      </w:r>
    </w:p>
    <w:p w14:paraId="5999A44F" w14:textId="388EC0D7" w:rsidR="00A66B06" w:rsidRPr="003A6F73" w:rsidRDefault="00A66B06" w:rsidP="00193302">
      <w:pPr>
        <w:keepNext/>
        <w:jc w:val="center"/>
        <w:rPr>
          <w:szCs w:val="24"/>
        </w:rPr>
      </w:pPr>
      <w:r w:rsidRPr="003A6F73">
        <w:rPr>
          <w:noProof/>
          <w:szCs w:val="24"/>
        </w:rPr>
        <w:drawing>
          <wp:anchor distT="0" distB="0" distL="114300" distR="114300" simplePos="0" relativeHeight="252517376" behindDoc="1" locked="0" layoutInCell="1" allowOverlap="1" wp14:anchorId="1FA552FE" wp14:editId="06E9BE40">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5788D04C" w:rsidR="00DA44D4" w:rsidRDefault="008A511B" w:rsidP="00A66B06">
      <w:pPr>
        <w:rPr>
          <w:szCs w:val="24"/>
        </w:rPr>
      </w:pPr>
      <w:r>
        <w:rPr>
          <w:noProof/>
        </w:rPr>
        <mc:AlternateContent>
          <mc:Choice Requires="wps">
            <w:drawing>
              <wp:anchor distT="0" distB="0" distL="114300" distR="114300" simplePos="0" relativeHeight="252528640" behindDoc="1" locked="0" layoutInCell="1" allowOverlap="1" wp14:anchorId="66A4FC62" wp14:editId="2604E76F">
                <wp:simplePos x="0" y="0"/>
                <wp:positionH relativeFrom="column">
                  <wp:posOffset>496570</wp:posOffset>
                </wp:positionH>
                <wp:positionV relativeFrom="paragraph">
                  <wp:posOffset>351652</wp:posOffset>
                </wp:positionV>
                <wp:extent cx="4778375" cy="635"/>
                <wp:effectExtent l="0" t="0" r="3175" b="8890"/>
                <wp:wrapTight wrapText="bothSides">
                  <wp:wrapPolygon edited="0">
                    <wp:start x="0" y="0"/>
                    <wp:lineTo x="0" y="21110"/>
                    <wp:lineTo x="21528" y="21110"/>
                    <wp:lineTo x="21528" y="0"/>
                    <wp:lineTo x="0" y="0"/>
                  </wp:wrapPolygon>
                </wp:wrapTight>
                <wp:docPr id="2089555805" name="Cuadro de texto 1"/>
                <wp:cNvGraphicFramePr/>
                <a:graphic xmlns:a="http://schemas.openxmlformats.org/drawingml/2006/main">
                  <a:graphicData uri="http://schemas.microsoft.com/office/word/2010/wordprocessingShape">
                    <wps:wsp>
                      <wps:cNvSpPr txBox="1"/>
                      <wps:spPr>
                        <a:xfrm>
                          <a:off x="0" y="0"/>
                          <a:ext cx="4778375" cy="635"/>
                        </a:xfrm>
                        <a:prstGeom prst="rect">
                          <a:avLst/>
                        </a:prstGeom>
                        <a:solidFill>
                          <a:prstClr val="white"/>
                        </a:solidFill>
                        <a:ln>
                          <a:noFill/>
                        </a:ln>
                      </wps:spPr>
                      <wps:txbx>
                        <w:txbxContent>
                          <w:p w14:paraId="58839616" w14:textId="69A3EE55" w:rsidR="00036445" w:rsidRPr="00642406" w:rsidRDefault="00036445" w:rsidP="008A511B">
                            <w:pPr>
                              <w:pStyle w:val="Descripcin"/>
                              <w:rPr>
                                <w:noProof/>
                                <w:sz w:val="24"/>
                                <w:szCs w:val="24"/>
                              </w:rPr>
                            </w:pPr>
                            <w:bookmarkStart w:id="62" w:name="_Toc151638616"/>
                            <w:r>
                              <w:t>F</w:t>
                            </w:r>
                            <w:r w:rsidR="00005A30">
                              <w:t>igura</w:t>
                            </w:r>
                            <w:r w:rsidR="00CC5CBB">
                              <w:t xml:space="preserve"> </w:t>
                            </w:r>
                            <w:r>
                              <w:t xml:space="preserve"> </w:t>
                            </w:r>
                            <w:r>
                              <w:fldChar w:fldCharType="begin"/>
                            </w:r>
                            <w:r>
                              <w:instrText xml:space="preserve"> STYLEREF 1 \s </w:instrText>
                            </w:r>
                            <w:r>
                              <w:fldChar w:fldCharType="separate"/>
                            </w:r>
                            <w:r w:rsidR="00B247B8">
                              <w:rPr>
                                <w:noProof/>
                              </w:rPr>
                              <w:t>3</w:t>
                            </w:r>
                            <w:r>
                              <w:rPr>
                                <w:noProof/>
                              </w:rPr>
                              <w:fldChar w:fldCharType="end"/>
                            </w:r>
                            <w:r w:rsidR="000F2008">
                              <w:noBreakHyphen/>
                            </w:r>
                            <w:r w:rsidR="00543D18">
                              <w:t>7</w:t>
                            </w:r>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A4FC62" id="_x0000_s1028" type="#_x0000_t202" style="position:absolute;left:0;text-align:left;margin-left:39.1pt;margin-top:27.7pt;width:376.25pt;height:.05pt;z-index:-25078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crGwIAAD8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" stroked="f">
                <v:textbox style="mso-fit-shape-to-text:t" inset="0,0,0,0">
                  <w:txbxContent>
                    <w:p w14:paraId="58839616" w14:textId="69A3EE55" w:rsidR="00036445" w:rsidRPr="00642406" w:rsidRDefault="00036445" w:rsidP="008A511B">
                      <w:pPr>
                        <w:pStyle w:val="Descripcin"/>
                        <w:rPr>
                          <w:noProof/>
                          <w:sz w:val="24"/>
                          <w:szCs w:val="24"/>
                        </w:rPr>
                      </w:pPr>
                      <w:bookmarkStart w:id="63" w:name="_Toc151638616"/>
                      <w:r>
                        <w:t>F</w:t>
                      </w:r>
                      <w:r w:rsidR="00005A30">
                        <w:t>igura</w:t>
                      </w:r>
                      <w:r w:rsidR="00CC5CBB">
                        <w:t xml:space="preserve"> </w:t>
                      </w:r>
                      <w:r>
                        <w:t xml:space="preserve"> </w:t>
                      </w:r>
                      <w:r>
                        <w:fldChar w:fldCharType="begin"/>
                      </w:r>
                      <w:r>
                        <w:instrText xml:space="preserve"> STYLEREF 1 \s </w:instrText>
                      </w:r>
                      <w:r>
                        <w:fldChar w:fldCharType="separate"/>
                      </w:r>
                      <w:r w:rsidR="00B247B8">
                        <w:rPr>
                          <w:noProof/>
                        </w:rPr>
                        <w:t>3</w:t>
                      </w:r>
                      <w:r>
                        <w:rPr>
                          <w:noProof/>
                        </w:rPr>
                        <w:fldChar w:fldCharType="end"/>
                      </w:r>
                      <w:r w:rsidR="000F2008">
                        <w:noBreakHyphen/>
                      </w:r>
                      <w:r w:rsidR="00543D18">
                        <w:t>7</w:t>
                      </w:r>
                      <w:r>
                        <w:t xml:space="preserve"> </w:t>
                      </w:r>
                      <w:r w:rsidRPr="00F703EE">
                        <w:t>T</w:t>
                      </w:r>
                      <w:r w:rsidR="00005A30" w:rsidRPr="00F703EE">
                        <w:t>abla de diferentes kernels para linealizar un problema</w:t>
                      </w:r>
                      <w:r w:rsidR="00005A30">
                        <w:t>. Fuente:(K</w:t>
                      </w:r>
                      <w:r w:rsidR="00005A30" w:rsidRPr="00F703EE">
                        <w:t>ecman 2005</w:t>
                      </w:r>
                      <w:r w:rsidR="00CC5CBB">
                        <w:t>)</w:t>
                      </w:r>
                      <w:bookmarkEnd w:id="63"/>
                    </w:p>
                  </w:txbxContent>
                </v:textbox>
                <w10:wrap type="tight"/>
              </v:shape>
            </w:pict>
          </mc:Fallback>
        </mc:AlternateContent>
      </w:r>
    </w:p>
    <w:p w14:paraId="4370729E" w14:textId="77777777" w:rsidR="008A511B" w:rsidRDefault="008A511B" w:rsidP="00A66B06">
      <w:pPr>
        <w:rPr>
          <w:szCs w:val="24"/>
        </w:rPr>
      </w:pPr>
    </w:p>
    <w:p w14:paraId="209E023B" w14:textId="5D3488C9" w:rsidR="00CE1838" w:rsidRPr="003A6F73" w:rsidRDefault="00CE1838" w:rsidP="00A66B06">
      <w:pPr>
        <w:rPr>
          <w:szCs w:val="24"/>
        </w:rPr>
      </w:pPr>
      <w:r>
        <w:rPr>
          <w:szCs w:val="24"/>
        </w:rPr>
        <w:t xml:space="preserve">El entrenamiento de este detector requiere hacerse manualmente, ya sea ingresando los parámetros o buscando los mejores a través de grids. Previo a la implementación en el nodo, requiere probarse variando tanto el kernel usado, como la configuración de </w:t>
      </w:r>
      <w:r w:rsidR="008E4A35">
        <w:rPr>
          <w:szCs w:val="24"/>
        </w:rPr>
        <w:t>HOG</w:t>
      </w:r>
      <w:r>
        <w:rPr>
          <w:szCs w:val="24"/>
        </w:rPr>
        <w:t xml:space="preserve"> (por ejemplo, en cuántas celdas dividir la imagen) para buscar los mejores resultados.</w:t>
      </w:r>
      <w:r w:rsidR="00F13D2E">
        <w:rPr>
          <w:szCs w:val="24"/>
        </w:rPr>
        <w:t xml:space="preserve"> Completado el entrenamiento, en el nodo se incluye únicamente como predictor. Sobre los candidatos arrojados por cascada, las regiones se deben reescalar nuevamente e ingresarse para clasificar la clase. Por su lentitud, no se usa para buscar dentro de la imagen.</w:t>
      </w:r>
    </w:p>
    <w:p w14:paraId="4949BA92" w14:textId="77777777" w:rsidR="00A66B06" w:rsidRPr="005F47FF" w:rsidRDefault="00A66B06" w:rsidP="004819D5">
      <w:pPr>
        <w:pStyle w:val="Ttulo3"/>
        <w:numPr>
          <w:ilvl w:val="2"/>
          <w:numId w:val="41"/>
        </w:numPr>
        <w:ind w:left="0"/>
        <w:rPr>
          <w:szCs w:val="24"/>
        </w:rPr>
      </w:pPr>
      <w:bookmarkStart w:id="64" w:name="_Toc132493983"/>
      <w:bookmarkStart w:id="65" w:name="_Toc151638726"/>
      <w:bookmarkEnd w:id="55"/>
      <w:r w:rsidRPr="003A6F73">
        <w:rPr>
          <w:szCs w:val="24"/>
        </w:rPr>
        <w:lastRenderedPageBreak/>
        <w:t>Comparación con redes neuronales</w:t>
      </w:r>
      <w:bookmarkEnd w:id="64"/>
      <w:r w:rsidRPr="003A6F73">
        <w:rPr>
          <w:szCs w:val="24"/>
        </w:rPr>
        <w:t xml:space="preserve"> convolucionales</w:t>
      </w:r>
      <w:bookmarkEnd w:id="65"/>
    </w:p>
    <w:p w14:paraId="53B04580" w14:textId="069F2D8D" w:rsidR="00A90FF8" w:rsidRDefault="00A90FF8" w:rsidP="00A90FF8">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características importantes; opcionalmente alguna capa de activación como Sigmoid para devolver valores </w:t>
      </w:r>
      <w:r w:rsidR="006C206F">
        <w:t>entre</w:t>
      </w:r>
      <w:r>
        <w:t xml:space="preserve"> 0 o 1; y finalmente la capa “Fully Connected” que conecta con otras neuronas.</w:t>
      </w:r>
      <w:r w:rsidR="00F574CB">
        <w:t xml:space="preserve"> </w:t>
      </w:r>
      <w:r w:rsidR="00F574CB" w:rsidRPr="00F574CB">
        <w:t xml:space="preserve">En términos generales, al principio, las </w:t>
      </w:r>
      <w:r w:rsidR="00F574CB">
        <w:t>redes CNN</w:t>
      </w:r>
      <w:r w:rsidR="00F574CB" w:rsidRPr="00F574CB">
        <w:t xml:space="preserve"> tienden a identificar características pequeñas, pero a medida que se agregan más capas, la red puede reconocer características más complejas, llegando finalmente a identificar el objeto completo.</w:t>
      </w:r>
      <w:r>
        <w:t xml:space="preserve"> </w:t>
      </w:r>
      <w:r w:rsidR="007D4E6B">
        <w:t>(</w:t>
      </w:r>
      <w:r w:rsidR="00C73052">
        <w:t>“</w:t>
      </w:r>
      <w:r>
        <w:t>What Are Convolutional Neural Networks? | IBM</w:t>
      </w:r>
      <w:r w:rsidR="00C73052">
        <w:t>”</w:t>
      </w:r>
      <w:r>
        <w:t xml:space="preserve"> s. f.</w:t>
      </w:r>
      <w:r w:rsidR="007D4E6B">
        <w:t>)</w:t>
      </w:r>
    </w:p>
    <w:p w14:paraId="2C672A33" w14:textId="016B86BF" w:rsidR="00A90FF8" w:rsidRDefault="00A90FF8" w:rsidP="00A90FF8">
      <w:r>
        <w:t xml:space="preserve">En redes neuronales se puede usar otro método para extraer la región de interés, en lugar de ventanas deslizantes, llamado región proposal network. Este permite clasificar regiones y aplicarla dentro de alguna categoría. Region proposal toma una imagen y como salida devuelve sets de propuestas de objetos sobre los que buscar. Esto ha permitido que ganen un impulso en su velocidad, con algoritmos rápidos como YOLO, SSD y Faster RCNN. </w:t>
      </w:r>
      <w:r w:rsidR="007D4E6B">
        <w:t>(</w:t>
      </w:r>
      <w:r>
        <w:t>Ren et al. 2015</w:t>
      </w:r>
      <w:r w:rsidR="007D4E6B">
        <w:t>)</w:t>
      </w:r>
    </w:p>
    <w:p w14:paraId="0CCAB32F" w14:textId="77777777" w:rsidR="00A90FF8" w:rsidRDefault="00A90FF8" w:rsidP="00A90FF8">
      <w:r>
        <w:t>Se diferencia de los enfoques clásicos, los cuales se basan en estos fundamentos:</w:t>
      </w:r>
    </w:p>
    <w:p w14:paraId="5748BE95" w14:textId="77777777" w:rsidR="00A90FF8" w:rsidRDefault="00A90FF8" w:rsidP="00017D87">
      <w:pPr>
        <w:numPr>
          <w:ilvl w:val="0"/>
          <w:numId w:val="31"/>
        </w:numPr>
        <w:spacing w:after="0"/>
        <w:rPr>
          <w:color w:val="000000"/>
        </w:rPr>
      </w:pPr>
      <w:r>
        <w:rPr>
          <w:color w:val="000000"/>
        </w:rPr>
        <w:t>Los datos se pueden modelar con un set de funciones de parámetros lineales</w:t>
      </w:r>
    </w:p>
    <w:p w14:paraId="1CC42FED" w14:textId="77777777" w:rsidR="00A90FF8" w:rsidRDefault="00A90FF8" w:rsidP="00017D87">
      <w:pPr>
        <w:numPr>
          <w:ilvl w:val="0"/>
          <w:numId w:val="31"/>
        </w:numPr>
        <w:spacing w:before="0" w:after="0"/>
        <w:rPr>
          <w:color w:val="000000"/>
        </w:rPr>
      </w:pPr>
      <w:r>
        <w:rPr>
          <w:color w:val="000000"/>
        </w:rPr>
        <w:lastRenderedPageBreak/>
        <w:t>En la mayoría de los problemas de la vida real, los datos siguen un comportamiento de distribución de probabilidad normal</w:t>
      </w:r>
    </w:p>
    <w:p w14:paraId="2D6F49C0" w14:textId="77777777" w:rsidR="00A90FF8" w:rsidRDefault="00A90FF8" w:rsidP="00017D87">
      <w:pPr>
        <w:numPr>
          <w:ilvl w:val="0"/>
          <w:numId w:val="31"/>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4BC7FB3C" w:rsidR="00A90FF8" w:rsidRDefault="002066BF" w:rsidP="00A90FF8">
      <w:r>
        <w:t xml:space="preserve">Los puntos anteriores, puede resultar en </w:t>
      </w:r>
      <w:r w:rsidRPr="004F3DE9">
        <w:t>s</w:t>
      </w:r>
      <w:r w:rsidR="00A90FF8" w:rsidRPr="004F3DE9">
        <w:t>uposiciones</w:t>
      </w:r>
      <w:r w:rsidR="00A90FF8">
        <w:t xml:space="preserve"> inapropiadas. Por ejemplo, en problemas de altas dimensiones donde el mapeo a una forma lineal no es adecuado (maldición de la dimensionalidad). O cuando no sigue una distribución normal, por lo que se requiere construir de otro algoritmo más efectivo. </w:t>
      </w:r>
      <w:r w:rsidR="007D4E6B">
        <w:t>(</w:t>
      </w:r>
      <w:r w:rsidR="00A90FF8">
        <w:t>Kecman 2005</w:t>
      </w:r>
      <w:r w:rsidR="007D4E6B">
        <w:t>)</w:t>
      </w:r>
      <w:r w:rsidR="00A90FF8">
        <w:t xml:space="preserve"> </w:t>
      </w:r>
    </w:p>
    <w:p w14:paraId="35D885F9" w14:textId="63F7ED7D" w:rsidR="002066BF" w:rsidRDefault="002066BF" w:rsidP="002066BF">
      <w:r w:rsidRPr="002066BF">
        <w:t xml:space="preserve">El uso de redes neuronales convolucionales ha experimentado un notable avance en eficiencia, aproximándose a la capacidad de procesamiento en tiempo real, en parte gracias a la capacidad de paralelización </w:t>
      </w:r>
      <w:r>
        <w:t xml:space="preserve">en la </w:t>
      </w:r>
      <w:r w:rsidRPr="002066BF">
        <w:t xml:space="preserve">GPU. Por ejemplo, el modelo Fast R-CNN ha logrado una frecuencia de detección de 0.5 Hz, Faster R-CNN con región proposal alcanza 17 Hz, y YOLO9000 alcanza 90 Hz en imágenes de 288 x 288 píxeles y 40 Hz en imágenes de 544 x 544 (Janai et al., 2021). La capacidad de alcanzar altas frecuencias de detección </w:t>
      </w:r>
      <w:r>
        <w:t>en</w:t>
      </w:r>
      <w:r w:rsidRPr="002066BF">
        <w:t xml:space="preserve"> imágenes es fundamental, especialmente en el contexto de un vehículo en movimiento, donde la distancia recorrida entre dos detecciones consecutivas de la cámara puede ser considerable, </w:t>
      </w:r>
      <w:r>
        <w:t>lo que puede representar serios problemas de seguridad.</w:t>
      </w:r>
    </w:p>
    <w:p w14:paraId="66A0F05A" w14:textId="689974CA" w:rsidR="00A66B06" w:rsidRPr="002066BF" w:rsidRDefault="002066BF" w:rsidP="00A66B06">
      <w:r>
        <w:t>P</w:t>
      </w:r>
      <w:r w:rsidRPr="002066BF">
        <w:t xml:space="preserve">or consiguiente, los métodos tradicionales, a pesar de su capacidad para lograr niveles de precisión similares a los de las redes neuronales, como SVM, se verán limitados únicamente </w:t>
      </w:r>
      <w:r w:rsidRPr="002066BF">
        <w:lastRenderedPageBreak/>
        <w:t xml:space="preserve">a situaciones con recursos computacionales limitados, especialmente en aplicaciones cercanas a tiempo real. En términos generales, se puede </w:t>
      </w:r>
      <w:r>
        <w:t>decir</w:t>
      </w:r>
      <w:r w:rsidRPr="002066BF">
        <w:t xml:space="preserve"> que, bajo condiciones equiparables, los métodos convencionales tienden a ser más rápidos que las redes neuronales, aunque menos precisos cuando se trabaja con conjuntos de datos pequeños o moderados. Al comparar SVM con las redes neuronales, estas últimas pueden volverse más rápidas al aumentar el tamaño del conjunto de datos y al aprovechar la aceleración por hardware.</w:t>
      </w:r>
    </w:p>
    <w:p w14:paraId="47319E36" w14:textId="164457A4" w:rsidR="00A66B06" w:rsidRDefault="00A66B06" w:rsidP="00ED60C7">
      <w:pPr>
        <w:pStyle w:val="Ttulo2"/>
        <w:numPr>
          <w:ilvl w:val="1"/>
          <w:numId w:val="41"/>
        </w:numPr>
      </w:pPr>
      <w:bookmarkStart w:id="66" w:name="_Toc132493984"/>
      <w:bookmarkStart w:id="67" w:name="_Toc151638727"/>
      <w:r w:rsidRPr="003A6F73">
        <w:t>Rastreo de objetos</w:t>
      </w:r>
      <w:bookmarkEnd w:id="66"/>
      <w:bookmarkEnd w:id="67"/>
    </w:p>
    <w:p w14:paraId="31631185" w14:textId="532D3036" w:rsidR="008B18AA" w:rsidRDefault="008B18AA" w:rsidP="008B18AA">
      <w:pPr>
        <w:rPr>
          <w:lang w:eastAsia="es-MX"/>
        </w:rPr>
      </w:pPr>
      <w:r>
        <w:t xml:space="preserve">Dentro del problema de rastreo, una vez localizado el objeto en la imagen, lo que equivale a decir que tenemos su posición estimada. El siguiente paso es predecir su movimiento y verificarlo con el siguiente </w:t>
      </w:r>
      <w:r w:rsidR="002A4B55">
        <w:t>fotograma</w:t>
      </w:r>
      <w:r>
        <w:t xml:space="preserve">, esto es asociar dos imágenes en el tiempo. Como dice en el libro de Joel Janai, se diferencia de la detección de objetos, donde los </w:t>
      </w:r>
      <w:r w:rsidR="002A4B55">
        <w:t>fotogramas</w:t>
      </w:r>
      <w:r>
        <w:t xml:space="preserve"> se procesan de forma independiente. Esto permite, por ejemplo, detectar posibles colisiones al poder mantener una distancia de frenado y adaptar la velocidad, o reconocer si otro vehículo intenta cambiar de carril.</w:t>
      </w:r>
    </w:p>
    <w:p w14:paraId="490E1C26" w14:textId="428D6FC3" w:rsidR="00A66B06" w:rsidRPr="00A77A10" w:rsidRDefault="008B18AA" w:rsidP="00A66B06">
      <w:r>
        <w:t xml:space="preserve">Nuevamente aquí se presentan múltiples problemas y dificultades, que van desde errores en la detección y oclusión (un vehículo se puede ocultar detrás de otro). O en el caso de múltiples detecciones para poder asociar que una detección corresponde al mismo objeto entre dos </w:t>
      </w:r>
      <w:r w:rsidR="002A4B55">
        <w:t>fotogramas</w:t>
      </w:r>
      <w:r>
        <w:t xml:space="preserve"> cuando se trata de la misma clase. </w:t>
      </w:r>
      <w:r w:rsidR="007D4E6B">
        <w:t>(</w:t>
      </w:r>
      <w:r>
        <w:t>Janai et al. 2021</w:t>
      </w:r>
      <w:r w:rsidR="007D4E6B">
        <w:t>)</w:t>
      </w:r>
      <w:r w:rsidR="004819D5">
        <w:tab/>
      </w:r>
    </w:p>
    <w:p w14:paraId="3D5AB446" w14:textId="5F6ADFDE" w:rsidR="00A66B06" w:rsidRPr="00EF1AF4" w:rsidRDefault="00A66B06" w:rsidP="004819D5">
      <w:pPr>
        <w:pStyle w:val="Ttulo3"/>
        <w:numPr>
          <w:ilvl w:val="2"/>
          <w:numId w:val="41"/>
        </w:numPr>
      </w:pPr>
      <w:bookmarkStart w:id="68" w:name="_Toc132493986"/>
      <w:bookmarkStart w:id="69" w:name="_Toc151638728"/>
      <w:r w:rsidRPr="00EF1AF4">
        <w:lastRenderedPageBreak/>
        <w:t>Técnicas</w:t>
      </w:r>
      <w:bookmarkEnd w:id="68"/>
      <w:bookmarkEnd w:id="69"/>
    </w:p>
    <w:p w14:paraId="435F4AE1" w14:textId="0DCA89E2" w:rsidR="008B18AA" w:rsidRDefault="008B18AA" w:rsidP="008B18AA">
      <w:pPr>
        <w:rPr>
          <w:lang w:eastAsia="es-MX"/>
        </w:rPr>
      </w:pPr>
      <w:r>
        <w:t xml:space="preserve">Entre las técnicas disponibles, el enfoque principal ha sido tomarlo como problemas de inferencia bayesiana. En </w:t>
      </w:r>
      <w:r w:rsidR="00EB3B69">
        <w:t>él</w:t>
      </w:r>
      <w:r>
        <w:t xml:space="preserve"> se estima una función de densidad de probabilidad del estado siguiente usando el estado actual y observaciones pasadas. Posteriormente se usa un paso de corrección o actualización, el cual, mediante retropropagación ajusta los pesos.</w:t>
      </w:r>
      <w:r w:rsidR="00A6251E">
        <w:t xml:space="preserve"> (Janai et al. 2021)</w:t>
      </w:r>
    </w:p>
    <w:p w14:paraId="39C8681D" w14:textId="42BD6559" w:rsidR="008B18AA" w:rsidRDefault="008B18AA" w:rsidP="008B18AA">
      <w:r>
        <w:t>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w:t>
      </w:r>
      <w:r w:rsidR="0082547F">
        <w:t xml:space="preserve">, a medida que se agregan </w:t>
      </w:r>
      <w:r>
        <w:t xml:space="preserve">más muestras, el sistema clon convergerá al original.  </w:t>
      </w:r>
      <w:r w:rsidR="007D4E6B">
        <w:t>(</w:t>
      </w:r>
      <w:r>
        <w:t>Janai et al. 2021</w:t>
      </w:r>
      <w:r w:rsidR="007D4E6B">
        <w:t>)</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311FA0EB" w14:textId="4719343F" w:rsidR="008B18AA" w:rsidRDefault="008B18AA" w:rsidP="008B18AA">
      <w:pPr>
        <w:rPr>
          <w:lang w:eastAsia="es-MX"/>
        </w:rPr>
      </w:pPr>
      <w:r>
        <w:t>La formulación del problema es similar al observador de Luenberger</w:t>
      </w:r>
      <w:r w:rsidR="000D7F65">
        <w:t xml:space="preserve"> (Luenberger D. G., 1971)</w:t>
      </w:r>
      <w:r>
        <w:t xml:space="preserve">, pero considera además la varianza del ruido para encontrar los valores k del </w:t>
      </w:r>
      <w:r>
        <w:lastRenderedPageBreak/>
        <w:t xml:space="preserve">controlador. En el caso de nuestro problema, el objetivo es predecir el movimiento de los </w:t>
      </w:r>
      <w:r w:rsidR="009E6983">
        <w:t>vehículos</w:t>
      </w:r>
      <w:r>
        <w:t xml:space="preserve"> sobre una imagen 2D, considerando la posición xy y las velocidades. Con este problema, el filtro de Kalman debería ser suficiente. Pero en casos de sistemas dinámicos no lineales se puede usar el filtro de Kalman extendido, que realiza un paso extra para linealizar el problema.</w:t>
      </w:r>
    </w:p>
    <w:p w14:paraId="256D1F14" w14:textId="5D584FFF" w:rsidR="008B18AA" w:rsidRDefault="008B18AA" w:rsidP="008B18AA">
      <w:r>
        <w:t>El método alternativo es el filtro de partículas, donde el rastreo se hace mediante un método secuencial de Monte Carlo.</w:t>
      </w:r>
      <w:r w:rsidR="00EB3B69">
        <w:t xml:space="preserve"> Mediante la simulación se generan modelos, a los que, al introducir una perturbación, calculan la probabilidad del siguiente estado.</w:t>
      </w:r>
      <w:r>
        <w:t xml:space="preserve">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w:t>
      </w:r>
      <w:r w:rsidR="007D4E6B">
        <w:t>(</w:t>
      </w:r>
      <w:r>
        <w:t>Fernández Villaverde, s. f.</w:t>
      </w:r>
      <w:r w:rsidR="007D4E6B">
        <w:t>)</w:t>
      </w:r>
    </w:p>
    <w:p w14:paraId="0C235326" w14:textId="46055BC2" w:rsidR="00A66B06" w:rsidRPr="002E5800" w:rsidRDefault="008B18AA" w:rsidP="00A66B06">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w:t>
      </w:r>
      <w:r w:rsidR="00F13D2E">
        <w:t>determinado</w:t>
      </w:r>
      <w:r>
        <w:t xml:space="preserve"> tiempo se debe realizar la detección de un </w:t>
      </w:r>
      <w:r w:rsidR="002A4B55">
        <w:t>fotograma</w:t>
      </w:r>
      <w:r>
        <w:t xml:space="preserve"> completo, no solo para detectar nuevos objetos, también porque se van acumulando errores.</w:t>
      </w:r>
    </w:p>
    <w:p w14:paraId="4239931A" w14:textId="2AE9F93D" w:rsidR="00A66B06" w:rsidRPr="00EF1AF4" w:rsidRDefault="00A66B06" w:rsidP="004819D5">
      <w:pPr>
        <w:pStyle w:val="Ttulo3"/>
        <w:numPr>
          <w:ilvl w:val="2"/>
          <w:numId w:val="41"/>
        </w:numPr>
      </w:pPr>
      <w:bookmarkStart w:id="70" w:name="_Toc132493987"/>
      <w:bookmarkStart w:id="71" w:name="_Toc151638729"/>
      <w:r w:rsidRPr="00EF1AF4">
        <w:lastRenderedPageBreak/>
        <w:t>Filtro de Kalman</w:t>
      </w:r>
      <w:bookmarkEnd w:id="70"/>
      <w:bookmarkEnd w:id="71"/>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74463D73" w14:textId="17646DDF" w:rsidR="0082547F" w:rsidRPr="0082547F" w:rsidRDefault="008B18AA" w:rsidP="0082547F">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6E8F075B" w:rsidR="00A66B06" w:rsidRPr="005F47FF" w:rsidRDefault="0082547F" w:rsidP="0082547F">
      <w:pPr>
        <w:rPr>
          <w:szCs w:val="24"/>
        </w:rPr>
      </w:pPr>
      <w:r w:rsidRPr="0082547F">
        <w:rPr>
          <w:szCs w:val="24"/>
        </w:rPr>
        <w:t>Los pasos del filtro de Kalman se presentan en la figura 3-</w:t>
      </w:r>
      <w:r w:rsidR="00543D18">
        <w:rPr>
          <w:szCs w:val="24"/>
        </w:rPr>
        <w:t>8</w:t>
      </w:r>
      <w:r w:rsidRPr="0082547F">
        <w:rPr>
          <w:szCs w:val="24"/>
        </w:rPr>
        <w:t xml:space="preserve"> e implican la inicialización, que en nuestro caso se refiere a la posición; luego se realiza la predicción y, finalmente, cuando se produce una nueva detección, se lleva a cabo la actualización.</w:t>
      </w:r>
      <w:r>
        <w:rPr>
          <w:szCs w:val="24"/>
        </w:rPr>
        <w:t xml:space="preserve"> </w:t>
      </w:r>
    </w:p>
    <w:p w14:paraId="336147A2" w14:textId="77777777" w:rsidR="00036445" w:rsidRDefault="00A66B06" w:rsidP="00036445">
      <w:pPr>
        <w:keepNext/>
        <w:jc w:val="center"/>
      </w:pPr>
      <w:r w:rsidRPr="005F47FF">
        <w:rPr>
          <w:noProof/>
          <w:szCs w:val="24"/>
        </w:rPr>
        <w:drawing>
          <wp:inline distT="0" distB="0" distL="0" distR="0" wp14:anchorId="1C0BB798" wp14:editId="4A7888B3">
            <wp:extent cx="4295775" cy="2084450"/>
            <wp:effectExtent l="0" t="0" r="0" b="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45461" cy="2108559"/>
                    </a:xfrm>
                    <a:prstGeom prst="rect">
                      <a:avLst/>
                    </a:prstGeom>
                    <a:noFill/>
                    <a:ln>
                      <a:noFill/>
                    </a:ln>
                  </pic:spPr>
                </pic:pic>
              </a:graphicData>
            </a:graphic>
          </wp:inline>
        </w:drawing>
      </w:r>
    </w:p>
    <w:p w14:paraId="70A76106" w14:textId="4AD038C1" w:rsidR="0049607A" w:rsidRDefault="00036445" w:rsidP="008A511B">
      <w:pPr>
        <w:pStyle w:val="Descripcin"/>
      </w:pPr>
      <w:bookmarkStart w:id="72" w:name="_Toc151638617"/>
      <w:r>
        <w:t>F</w:t>
      </w:r>
      <w:r w:rsidR="00005A30">
        <w:t>igura</w:t>
      </w:r>
      <w:r w:rsidR="00CC5CBB">
        <w:t xml:space="preserve"> </w:t>
      </w:r>
      <w:r>
        <w:t xml:space="preserve"> </w:t>
      </w:r>
      <w:r>
        <w:fldChar w:fldCharType="begin"/>
      </w:r>
      <w:r>
        <w:instrText xml:space="preserve"> STYLEREF 1 \s </w:instrText>
      </w:r>
      <w:r>
        <w:fldChar w:fldCharType="separate"/>
      </w:r>
      <w:r w:rsidR="00B247B8">
        <w:rPr>
          <w:noProof/>
        </w:rPr>
        <w:t>3</w:t>
      </w:r>
      <w:r>
        <w:rPr>
          <w:noProof/>
        </w:rPr>
        <w:fldChar w:fldCharType="end"/>
      </w:r>
      <w:r w:rsidR="000F2008">
        <w:noBreakHyphen/>
      </w:r>
      <w:r w:rsidR="00543D18">
        <w:t>8</w:t>
      </w:r>
      <w:r>
        <w:t xml:space="preserve"> </w:t>
      </w:r>
      <w:r w:rsidRPr="004675EC">
        <w:t>P</w:t>
      </w:r>
      <w:r w:rsidR="00005A30" w:rsidRPr="004675EC">
        <w:t xml:space="preserve">asos del filtro de </w:t>
      </w:r>
      <w:r w:rsidR="00005A30">
        <w:t>K</w:t>
      </w:r>
      <w:r w:rsidR="00005A30" w:rsidRPr="004675EC">
        <w:t>alman, hay una inicialización a partir de la que se realiza la predicción, en el siguiente paso, sí se tienen las medidas se realiza la actualización, además, se puede agregar un paso de control</w:t>
      </w:r>
      <w:r w:rsidR="00005A30">
        <w:t xml:space="preserve">. Fuente: </w:t>
      </w:r>
      <w:r w:rsidR="00CC5CBB" w:rsidRPr="004675EC">
        <w:t>(</w:t>
      </w:r>
      <w:r w:rsidR="00005A30">
        <w:t>B</w:t>
      </w:r>
      <w:r w:rsidR="00005A30" w:rsidRPr="004675EC">
        <w:t>ecker s. F.)</w:t>
      </w:r>
      <w:bookmarkEnd w:id="72"/>
    </w:p>
    <w:p w14:paraId="0808C765" w14:textId="7FFA965C" w:rsidR="00A66B06" w:rsidRPr="005F47FF" w:rsidRDefault="00A66B06" w:rsidP="008A511B">
      <w:pPr>
        <w:pStyle w:val="Descripcin"/>
      </w:pPr>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8D0ABB"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4CCD2EDF" w:rsidR="00A66B06" w:rsidRPr="008D0ABB" w:rsidRDefault="008D0ABB" w:rsidP="00A66B06">
      <w:pPr>
        <w:spacing w:before="0" w:after="0"/>
        <w:rPr>
          <w:sz w:val="20"/>
          <w:lang w:eastAsia="es-MX"/>
        </w:rPr>
      </w:pPr>
      <w:r>
        <w:rPr>
          <w:szCs w:val="24"/>
        </w:rPr>
        <w:t>(</w:t>
      </w:r>
      <w:r w:rsidRPr="005F47FF">
        <w:t>Becker s. f.</w:t>
      </w:r>
      <w:r>
        <w:t>)</w:t>
      </w: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5"/>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5"/>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0306F4E3" w:rsidR="00A66B06" w:rsidRPr="005F47FF" w:rsidRDefault="00A66B06" w:rsidP="00A66B06">
      <w:pPr>
        <w:rPr>
          <w:szCs w:val="24"/>
        </w:rPr>
      </w:pPr>
      <w:r w:rsidRPr="005F47FF">
        <w:rPr>
          <w:szCs w:val="24"/>
        </w:rPr>
        <w:t>Donde K</w:t>
      </w:r>
      <w:r w:rsidRPr="0082547F">
        <w:rPr>
          <w:szCs w:val="24"/>
          <w:vertAlign w:val="subscript"/>
        </w:rPr>
        <w:t>n</w:t>
      </w:r>
      <w:r w:rsidRPr="005F47FF">
        <w:rPr>
          <w:szCs w:val="24"/>
        </w:rPr>
        <w:t xml:space="preserve"> es la ganancia de Kalman.</w:t>
      </w:r>
      <w:r w:rsidR="00E87139">
        <w:rPr>
          <w:szCs w:val="24"/>
        </w:rPr>
        <w:t xml:space="preserve"> Z</w:t>
      </w:r>
      <w:r w:rsidR="00E87139" w:rsidRPr="0082547F">
        <w:rPr>
          <w:szCs w:val="24"/>
          <w:vertAlign w:val="subscript"/>
        </w:rPr>
        <w:t>n</w:t>
      </w:r>
      <w:r w:rsidR="00E87139">
        <w:rPr>
          <w:szCs w:val="24"/>
        </w:rPr>
        <w:t xml:space="preserve"> es la medición.</w:t>
      </w:r>
    </w:p>
    <w:p w14:paraId="1367FBA8" w14:textId="77777777" w:rsidR="00A66B06" w:rsidRPr="005F47FF" w:rsidRDefault="00A66B06">
      <w:pPr>
        <w:pStyle w:val="Prrafodelista"/>
        <w:numPr>
          <w:ilvl w:val="0"/>
          <w:numId w:val="25"/>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5"/>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5"/>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45C1876A" w14:textId="695098A7" w:rsidR="00A66B06" w:rsidRPr="005F47FF" w:rsidRDefault="00A66B06" w:rsidP="00A66B06">
      <w:pPr>
        <w:rPr>
          <w:szCs w:val="24"/>
        </w:rPr>
      </w:pPr>
      <w:r w:rsidRPr="005F47FF">
        <w:rPr>
          <w:szCs w:val="24"/>
        </w:rPr>
        <w:t xml:space="preserve">Además, se incluye para la inicialización el estado y la incertidumbre inicial del sistema. </w:t>
      </w:r>
      <w:r w:rsidR="007D4E6B">
        <w:rPr>
          <w:szCs w:val="24"/>
        </w:rPr>
        <w:t>(</w:t>
      </w:r>
      <w:r w:rsidRPr="005F47FF">
        <w:t>Becker s. f.</w:t>
      </w:r>
      <w:r w:rsidR="007D4E6B">
        <w:t>)</w:t>
      </w:r>
    </w:p>
    <w:p w14:paraId="2C74B5AA" w14:textId="2600A990" w:rsidR="00A66B06" w:rsidRPr="005F47FF" w:rsidRDefault="00A66B06" w:rsidP="004819D5">
      <w:pPr>
        <w:pStyle w:val="Ttulo3"/>
        <w:numPr>
          <w:ilvl w:val="2"/>
          <w:numId w:val="41"/>
        </w:numPr>
        <w:rPr>
          <w:szCs w:val="24"/>
        </w:rPr>
      </w:pPr>
      <w:bookmarkStart w:id="73" w:name="_Toc151638730"/>
      <w:r w:rsidRPr="005F47FF">
        <w:rPr>
          <w:szCs w:val="24"/>
        </w:rPr>
        <w:t>Caso multivariable</w:t>
      </w:r>
      <w:bookmarkEnd w:id="73"/>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55D15F11" w:rsidR="00A66B06" w:rsidRPr="007C16E2" w:rsidRDefault="007D4E6B"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42EBA532" w:rsidR="008B18AA" w:rsidRDefault="008B18AA" w:rsidP="008B18AA">
      <w:pPr>
        <w:spacing w:before="280" w:after="280"/>
        <w:rPr>
          <w:color w:val="000000"/>
          <w:lang w:eastAsia="es-MX"/>
        </w:rPr>
      </w:pPr>
      <w:r>
        <w:rPr>
          <w:color w:val="000000"/>
        </w:rPr>
        <w:t>X</w:t>
      </w:r>
      <w:r w:rsidRPr="0082547F">
        <w:rPr>
          <w:color w:val="000000"/>
          <w:vertAlign w:val="subscript"/>
        </w:rPr>
        <w:t>n+1</w:t>
      </w:r>
      <w:r>
        <w:rPr>
          <w:color w:val="000000"/>
        </w:rPr>
        <w:t xml:space="preserve"> es el valor siguiente, x</w:t>
      </w:r>
      <w:r w:rsidRPr="0082547F">
        <w:rPr>
          <w:color w:val="000000"/>
          <w:vertAlign w:val="subscript"/>
        </w:rPr>
        <w:t>n</w:t>
      </w:r>
      <w:r>
        <w:rPr>
          <w:color w:val="000000"/>
        </w:rPr>
        <w:t xml:space="preserve"> es el valor estimado en el tiempo n, u la variable de entrada, y w</w:t>
      </w:r>
      <w:r w:rsidRPr="0082547F">
        <w:rPr>
          <w:color w:val="000000"/>
          <w:vertAlign w:val="subscript"/>
        </w:rPr>
        <w:t>n</w:t>
      </w:r>
      <w:r>
        <w:rPr>
          <w:color w:val="000000"/>
        </w:rPr>
        <w:t xml:space="preserve"> es el ruido. Nuestras ecuaciones de movimiento vienen representadas dentro de la matriz de transición F</w:t>
      </w:r>
      <w:r w:rsidR="004F3DE9">
        <w:rPr>
          <w:color w:val="000000"/>
        </w:rPr>
        <w:t xml:space="preserve">. </w:t>
      </w:r>
      <w:r>
        <w:rPr>
          <w:color w:val="000000"/>
        </w:rPr>
        <w:t xml:space="preserve">Como en nuestro caso solo tenemos la predicción y no hay entradas de control, no se usa la matriz G ni </w:t>
      </w:r>
      <w:r w:rsidR="004F3DE9">
        <w:rPr>
          <w:color w:val="000000"/>
        </w:rPr>
        <w:t xml:space="preserve">la entrada </w:t>
      </w:r>
      <w:r>
        <w:rPr>
          <w:color w:val="000000"/>
        </w:rPr>
        <w:t>u. Entonces retomando las ecuaciones de movimiento para el caso de 3 dimensiones, midiendo la posición y velocidad:</w:t>
      </w:r>
    </w:p>
    <w:p w14:paraId="6B4EAB7C" w14:textId="1F8B262C"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730E64ED" w14:textId="15A9DE76"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y</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067935B7" w14:textId="10016780"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z</m:t>
              </m:r>
            </m:e>
            <m:sub>
              <m:r>
                <w:rPr>
                  <w:rFonts w:ascii="Cambria Math" w:hAnsi="Cambria Math"/>
                  <w:sz w:val="20"/>
                  <w:lang w:eastAsia="es-MX"/>
                </w:rPr>
                <m:t>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5C167CD2" w:rsidR="00A66B06" w:rsidRPr="005A66C5"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m:t>
              </m:r>
            </m:sub>
          </m:sSub>
        </m:oMath>
      </m:oMathPara>
    </w:p>
    <w:p w14:paraId="32BD7F41" w14:textId="5FC3FB21" w:rsidR="005A66C5" w:rsidRPr="007C16E2" w:rsidRDefault="00000000" w:rsidP="005A66C5">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y</m:t>
                  </m:r>
                </m:e>
              </m:acc>
            </m:e>
            <m:sub>
              <m:r>
                <w:rPr>
                  <w:rFonts w:ascii="Cambria Math" w:hAnsi="Cambria Math"/>
                  <w:sz w:val="20"/>
                  <w:lang w:eastAsia="es-MX"/>
                </w:rPr>
                <m:t>n</m:t>
              </m:r>
            </m:sub>
          </m:sSub>
        </m:oMath>
      </m:oMathPara>
    </w:p>
    <w:p w14:paraId="5E2E569C" w14:textId="3D634506" w:rsidR="005A66C5"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n+1</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z</m:t>
                  </m:r>
                </m:e>
              </m:acc>
            </m:e>
            <m:sub>
              <m:r>
                <w:rPr>
                  <w:rFonts w:ascii="Cambria Math" w:hAnsi="Cambria Math"/>
                  <w:sz w:val="20"/>
                  <w:lang w:eastAsia="es-MX"/>
                </w:rPr>
                <m:t>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DBDACBA" w14:textId="4BE83E08" w:rsidR="00A66B06" w:rsidRPr="00EF1AF4" w:rsidRDefault="007D4E6B" w:rsidP="00A66B06">
      <w:pPr>
        <w:pStyle w:val="text-justify"/>
        <w:spacing w:line="480" w:lineRule="auto"/>
        <w:jc w:val="right"/>
      </w:pPr>
      <w:r>
        <w:t>(</w:t>
      </w:r>
      <w:r w:rsidR="00A66B06">
        <w:t>Becker s. f.</w:t>
      </w:r>
      <w:r>
        <w:t>)</w:t>
      </w:r>
    </w:p>
    <w:p w14:paraId="3636D797" w14:textId="262ADFAF" w:rsidR="003C6E39" w:rsidRDefault="003C6E39" w:rsidP="003C6E39">
      <w:r>
        <w:t>En nuestra implementación, a partir de las detecciones se obtiene un rectángulo que describe la posición (x, y) y el tamaño (ancho y altura) del objeto detectado en una imagen 2D. Se utiliza el filtro de Kalman de OpenCV para realizar el seguimiento del movimiento de los vehículos. En lugar de incluir la variable z como en el caso multivariable estándar del filtro de Kalman, se estima también el tamaño del objeto al agregar dos dimensiones adicionales para predecir el ancho y la altura. Este enfoque es eficiente y resuelve un problema bien estudiado, de forma que el uso de métodos más complejos, como el filtro de Kalman extendido o el filtro de partículas, se considera innecesario, ya que añadirían complejidad al problema y aumentarían el tiempo de procesamiento.</w:t>
      </w:r>
    </w:p>
    <w:p w14:paraId="70F983A2" w14:textId="77777777" w:rsidR="003C6E39" w:rsidRDefault="003C6E39" w:rsidP="003C6E39">
      <w:r>
        <w:lastRenderedPageBreak/>
        <w:t>Una ventaja del filtro de Kalman es su resistencia a la falta de información. Puede ayudar a compensar los falsos negativos de la detección al permitir el seguimiento de un vehículo incluso cuando se pierden algunas muestras o al proporcionar regiones en las que buscar.</w:t>
      </w:r>
    </w:p>
    <w:p w14:paraId="4B3AE66C" w14:textId="55AA34A3" w:rsidR="00A66B06" w:rsidRDefault="003C6E39" w:rsidP="003C6E39">
      <w:r>
        <w:t>A pesar de ser un sistema dinámico bien comprendido, se realizan varias simplificaciones debido a la limitada información disponible en la imagen y a los errores acarreados por la detección. Sería interesante comparar este enfoque con una solución completamente basada en redes neuronales.</w:t>
      </w:r>
    </w:p>
    <w:p w14:paraId="78A2E95A" w14:textId="5393E576" w:rsidR="002F4B62" w:rsidRDefault="002F4B62" w:rsidP="00A66B06">
      <w:r>
        <w:t xml:space="preserve">La implementación del nodo entonces debe recibir la imagen de la cámara en formato sensor_msgs/Image, es una imagen de 640x480 pixeles en RGB. A continuación, según el número de </w:t>
      </w:r>
      <w:r w:rsidR="002A4B55">
        <w:t>fotograma</w:t>
      </w:r>
      <w:r>
        <w:t xml:space="preserve">, se realiza el preprocesamiento </w:t>
      </w:r>
      <w:r w:rsidR="00EB2998">
        <w:t>y</w:t>
      </w:r>
      <w:r>
        <w:t xml:space="preserve"> la detección de la imagen completa o solo de regiones. Las detecciones se marcan en la imagen original y se debe publicar. Posteriormente, con la ubicación de los objetos se crea un filtro de Kalman para darle seguimiento, o se realiza la corrección de uno ya existente. Del filtro de Kalman, se publica la </w:t>
      </w:r>
      <w:r w:rsidR="00226E88">
        <w:t>imagen con la predicción, y para su uso en otros nodos, un mensaje personalizado. Este mensaje incluye en un arreglo todas las detecciones, y para cada una de ellas, su predicción en los 10 siguientes pasos.</w:t>
      </w:r>
    </w:p>
    <w:p w14:paraId="445E9370" w14:textId="272C1DDF" w:rsidR="006911C2" w:rsidRDefault="00BB4DB5" w:rsidP="00ED60C7">
      <w:pPr>
        <w:pStyle w:val="Ttulo1"/>
        <w:numPr>
          <w:ilvl w:val="0"/>
          <w:numId w:val="41"/>
        </w:numPr>
      </w:pPr>
      <w:bookmarkStart w:id="74" w:name="_Toc151638731"/>
      <w:bookmarkEnd w:id="1"/>
      <w:bookmarkEnd w:id="41"/>
      <w:r>
        <w:lastRenderedPageBreak/>
        <w:t>Codificación</w:t>
      </w:r>
      <w:bookmarkEnd w:id="74"/>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bookmarkStart w:id="75" w:name="_Hlk146810285"/>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740721DF" w14:textId="062C6113" w:rsidR="006911C2" w:rsidRPr="00F34A70" w:rsidRDefault="006911C2" w:rsidP="00017D87">
      <w:pPr>
        <w:pStyle w:val="Ttulo3"/>
        <w:numPr>
          <w:ilvl w:val="1"/>
          <w:numId w:val="36"/>
        </w:numPr>
        <w:rPr>
          <w:lang w:val="es-MX"/>
        </w:rPr>
      </w:pPr>
      <w:bookmarkStart w:id="76" w:name="_Toc151638732"/>
      <w:r w:rsidRPr="00F34A70">
        <w:rPr>
          <w:lang w:val="es-MX"/>
        </w:rPr>
        <w:t>Entrenamiento del filtro de cascada</w:t>
      </w:r>
      <w:bookmarkEnd w:id="76"/>
    </w:p>
    <w:p w14:paraId="565ACC73" w14:textId="6017980A" w:rsidR="00AE4503" w:rsidRDefault="00AE4503" w:rsidP="00AE4503">
      <w:pPr>
        <w:rPr>
          <w:lang w:eastAsia="es-MX"/>
        </w:rPr>
      </w:pPr>
      <w:r>
        <w:t xml:space="preserve">El primer paso es el entrenamiento de los detectores, para ello se requiere tener </w:t>
      </w:r>
      <w:r>
        <w:rPr>
          <w:i/>
        </w:rPr>
        <w:t>datasets</w:t>
      </w:r>
      <w:r>
        <w:t xml:space="preserve"> de imágenes que correspondan a vehículos y otras que no. Primero se comenzó por preparar un conjunto de imágenes que fueran representativas para la clase, un pequeño fragmento se muestra en la figura </w:t>
      </w:r>
      <w:r w:rsidR="00E40B78">
        <w:t>4</w:t>
      </w:r>
      <w:r>
        <w:t xml:space="preserve">-1. Tomando muestras de las bases de KITTI </w:t>
      </w:r>
      <w:r w:rsidR="007D4E6B">
        <w:t>(</w:t>
      </w:r>
      <w:r>
        <w:t>Andreas Geiger et al. 2013</w:t>
      </w:r>
      <w:r w:rsidR="007D4E6B">
        <w:t>)</w:t>
      </w:r>
      <w:r>
        <w:t xml:space="preserve"> y GTI </w:t>
      </w:r>
      <w:r w:rsidR="007D4E6B">
        <w:t>(</w:t>
      </w:r>
      <w:r>
        <w:t>Arróspide et al. 2012</w:t>
      </w:r>
      <w:r w:rsidR="007D4E6B">
        <w:t>)</w:t>
      </w:r>
      <w:r>
        <w:t xml:space="preserve">, se partieron en dos sets de aproximadamente 7000 vehículos, y 8000 de no vehículos. Estos último correspondían a imágenes como pedazos de la carretera, sombras, árboles y señalizaciones como se ve en la figura </w:t>
      </w:r>
      <w:r w:rsidR="00E40B78">
        <w:t>4</w:t>
      </w:r>
      <w:r>
        <w:t>-2.</w:t>
      </w:r>
    </w:p>
    <w:p w14:paraId="05B8E14D" w14:textId="77777777" w:rsidR="00036445" w:rsidRDefault="006911C2" w:rsidP="00036445">
      <w:pPr>
        <w:keepNext/>
        <w:jc w:val="center"/>
      </w:pPr>
      <w:r w:rsidRPr="00F34A70">
        <w:rPr>
          <w:rFonts w:ascii="Arial" w:hAnsi="Arial" w:cs="Arial"/>
          <w:noProof/>
          <w:szCs w:val="24"/>
        </w:rPr>
        <w:drawing>
          <wp:inline distT="0" distB="0" distL="0" distR="0" wp14:anchorId="5BC60553" wp14:editId="3DFB3EC3">
            <wp:extent cx="2666464" cy="1685925"/>
            <wp:effectExtent l="0" t="0" r="63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61"/>
                    <a:stretch>
                      <a:fillRect/>
                    </a:stretch>
                  </pic:blipFill>
                  <pic:spPr>
                    <a:xfrm>
                      <a:off x="0" y="0"/>
                      <a:ext cx="2714718" cy="1716434"/>
                    </a:xfrm>
                    <a:prstGeom prst="rect">
                      <a:avLst/>
                    </a:prstGeom>
                  </pic:spPr>
                </pic:pic>
              </a:graphicData>
            </a:graphic>
          </wp:inline>
        </w:drawing>
      </w:r>
    </w:p>
    <w:p w14:paraId="4B8F32ED" w14:textId="76F07222" w:rsidR="00D06600" w:rsidRDefault="00036445" w:rsidP="008A511B">
      <w:pPr>
        <w:pStyle w:val="Descripcin"/>
      </w:pPr>
      <w:bookmarkStart w:id="77" w:name="_Toc151638618"/>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Pr>
          <w:noProof/>
        </w:rPr>
        <w:fldChar w:fldCharType="end"/>
      </w:r>
      <w:r>
        <w:t xml:space="preserve"> </w:t>
      </w:r>
      <w:r w:rsidRPr="000902BB">
        <w:t>E</w:t>
      </w:r>
      <w:r w:rsidR="00B0439E" w:rsidRPr="000902BB">
        <w:t>jemplos de vehículos</w:t>
      </w:r>
      <w:bookmarkEnd w:id="77"/>
    </w:p>
    <w:p w14:paraId="56ED0437" w14:textId="2125201C" w:rsidR="006911C2" w:rsidRPr="00F34A70" w:rsidRDefault="006911C2" w:rsidP="005B0719">
      <w:pPr>
        <w:pStyle w:val="figuresTables"/>
        <w:rPr>
          <w:lang w:val="es-MX"/>
        </w:rPr>
      </w:pPr>
    </w:p>
    <w:p w14:paraId="66C22BAA" w14:textId="77777777" w:rsidR="00036445" w:rsidRDefault="006911C2" w:rsidP="00036445">
      <w:pPr>
        <w:keepNext/>
        <w:jc w:val="center"/>
      </w:pPr>
      <w:r w:rsidRPr="00F34A70">
        <w:rPr>
          <w:rFonts w:ascii="Arial" w:hAnsi="Arial" w:cs="Arial"/>
          <w:noProof/>
          <w:szCs w:val="24"/>
        </w:rPr>
        <w:lastRenderedPageBreak/>
        <w:drawing>
          <wp:inline distT="0" distB="0" distL="0" distR="0" wp14:anchorId="32B06DED" wp14:editId="0092302F">
            <wp:extent cx="2533650" cy="2087584"/>
            <wp:effectExtent l="0" t="0" r="0" b="8255"/>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62"/>
                    <a:stretch>
                      <a:fillRect/>
                    </a:stretch>
                  </pic:blipFill>
                  <pic:spPr>
                    <a:xfrm>
                      <a:off x="0" y="0"/>
                      <a:ext cx="2568429" cy="2116240"/>
                    </a:xfrm>
                    <a:prstGeom prst="rect">
                      <a:avLst/>
                    </a:prstGeom>
                  </pic:spPr>
                </pic:pic>
              </a:graphicData>
            </a:graphic>
          </wp:inline>
        </w:drawing>
      </w:r>
    </w:p>
    <w:p w14:paraId="41DFCAFE" w14:textId="3ED25A2D" w:rsidR="00D06600" w:rsidRDefault="00036445" w:rsidP="008A511B">
      <w:pPr>
        <w:pStyle w:val="Descripcin"/>
      </w:pPr>
      <w:bookmarkStart w:id="78" w:name="_Toc151638619"/>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w:t>
      </w:r>
      <w:r>
        <w:rPr>
          <w:noProof/>
        </w:rPr>
        <w:fldChar w:fldCharType="end"/>
      </w:r>
      <w:r>
        <w:t xml:space="preserve"> </w:t>
      </w:r>
      <w:r w:rsidRPr="005B0B94">
        <w:t>E</w:t>
      </w:r>
      <w:r w:rsidR="00B0439E" w:rsidRPr="005B0B94">
        <w:t>jemplos de imágenes negativas para el entrenamiento</w:t>
      </w:r>
      <w:bookmarkEnd w:id="78"/>
    </w:p>
    <w:p w14:paraId="5E5444FC" w14:textId="6B627DD5" w:rsidR="00AE4503" w:rsidRDefault="00AE4503" w:rsidP="00AE4503">
      <w:pPr>
        <w:rPr>
          <w:rFonts w:ascii="Courier New" w:eastAsia="Courier New" w:hAnsi="Courier New" w:cs="Courier New"/>
          <w:sz w:val="22"/>
          <w:szCs w:val="22"/>
        </w:rPr>
      </w:pPr>
      <w:r>
        <w:t xml:space="preserve">Entrenar un clasificador de cascada usando </w:t>
      </w:r>
      <w:r w:rsidR="00DB7D82">
        <w:t>OpenCV</w:t>
      </w:r>
      <w:r>
        <w:t xml:space="preserve"> es bastante directo. Siguiendo </w:t>
      </w:r>
      <w:r w:rsidR="007D4E6B">
        <w:t>(</w:t>
      </w:r>
      <w:r>
        <w:t>"OpenCV: Cascade Classifier Training" s. f.</w:t>
      </w:r>
      <w:r w:rsidR="007D4E6B">
        <w:t>)</w:t>
      </w:r>
      <w:r>
        <w:t xml:space="preserve"> </w:t>
      </w:r>
      <w:r w:rsidR="00703DF1">
        <w:t>para las imágenes negativas se crea a un archivo .txt que contiene únicamente su nombre.</w:t>
      </w:r>
      <w:r w:rsidR="00703DF1" w:rsidRPr="00703DF1">
        <w:t xml:space="preserve"> Para las imágenes positivas, se requiere la creación de un archivo .dat que funcione como descripción.</w:t>
      </w:r>
      <w:r>
        <w:t xml:space="preserve"> En él se incluyen el nombre de la imagen, número de objetos presentes, coordenadas, y dimensiones del objeto.</w:t>
      </w:r>
      <w:r w:rsidR="00703DF1">
        <w:t xml:space="preserve"> </w:t>
      </w:r>
      <w:r w:rsidR="00E84CAF">
        <w:t xml:space="preserve">Sobre los últimos dos puntos, </w:t>
      </w:r>
      <w:r w:rsidR="00703DF1">
        <w:t>solo se asignó un valor constante aproximado para todas las imágenes</w:t>
      </w:r>
      <w:r w:rsidR="006C712C">
        <w:t xml:space="preserve">, </w:t>
      </w:r>
      <w:r w:rsidR="006C712C" w:rsidRPr="006C712C">
        <w:t>suponiendo que el tamaño del vehículo era de 50 x 50 píxeles en una imagen de 64 x 64.</w:t>
      </w:r>
      <w:r>
        <w:rPr>
          <w:rFonts w:ascii="Courier New" w:eastAsia="Courier New" w:hAnsi="Courier New" w:cs="Courier New"/>
          <w:sz w:val="22"/>
          <w:szCs w:val="22"/>
        </w:rPr>
        <w:tab/>
        <w:t xml:space="preserve">1070.png 1 </w:t>
      </w:r>
      <w:r w:rsidR="006C712C">
        <w:rPr>
          <w:rFonts w:ascii="Courier New" w:eastAsia="Courier New" w:hAnsi="Courier New" w:cs="Courier New"/>
          <w:sz w:val="22"/>
          <w:szCs w:val="22"/>
        </w:rPr>
        <w:t>7</w:t>
      </w:r>
      <w:r>
        <w:rPr>
          <w:rFonts w:ascii="Courier New" w:eastAsia="Courier New" w:hAnsi="Courier New" w:cs="Courier New"/>
          <w:sz w:val="22"/>
          <w:szCs w:val="22"/>
        </w:rPr>
        <w:t xml:space="preserve"> </w:t>
      </w:r>
      <w:r w:rsidR="006C712C">
        <w:rPr>
          <w:rFonts w:ascii="Courier New" w:eastAsia="Courier New" w:hAnsi="Courier New" w:cs="Courier New"/>
          <w:sz w:val="22"/>
          <w:szCs w:val="22"/>
        </w:rPr>
        <w:t>7</w:t>
      </w:r>
      <w:r>
        <w:rPr>
          <w:rFonts w:ascii="Courier New" w:eastAsia="Courier New" w:hAnsi="Courier New" w:cs="Courier New"/>
          <w:sz w:val="22"/>
          <w:szCs w:val="22"/>
        </w:rPr>
        <w:t xml:space="preserve"> </w:t>
      </w:r>
      <w:r w:rsidR="006C712C">
        <w:rPr>
          <w:rFonts w:ascii="Courier New" w:eastAsia="Courier New" w:hAnsi="Courier New" w:cs="Courier New"/>
          <w:sz w:val="22"/>
          <w:szCs w:val="22"/>
        </w:rPr>
        <w:t>5</w:t>
      </w:r>
      <w:r w:rsidR="00703DF1">
        <w:rPr>
          <w:rFonts w:ascii="Courier New" w:eastAsia="Courier New" w:hAnsi="Courier New" w:cs="Courier New"/>
          <w:sz w:val="22"/>
          <w:szCs w:val="22"/>
        </w:rPr>
        <w:t>0</w:t>
      </w:r>
      <w:r>
        <w:rPr>
          <w:rFonts w:ascii="Courier New" w:eastAsia="Courier New" w:hAnsi="Courier New" w:cs="Courier New"/>
          <w:sz w:val="22"/>
          <w:szCs w:val="22"/>
        </w:rPr>
        <w:t xml:space="preserve"> </w:t>
      </w:r>
      <w:r w:rsidR="006C712C">
        <w:rPr>
          <w:rFonts w:ascii="Courier New" w:eastAsia="Courier New" w:hAnsi="Courier New" w:cs="Courier New"/>
          <w:sz w:val="22"/>
          <w:szCs w:val="22"/>
        </w:rPr>
        <w:t>5</w:t>
      </w:r>
      <w:r w:rsidR="00703DF1">
        <w:rPr>
          <w:rFonts w:ascii="Courier New" w:eastAsia="Courier New" w:hAnsi="Courier New" w:cs="Courier New"/>
          <w:sz w:val="22"/>
          <w:szCs w:val="22"/>
        </w:rPr>
        <w:t>0</w:t>
      </w:r>
    </w:p>
    <w:p w14:paraId="0253C2BA" w14:textId="50EC3B82" w:rsidR="00AE4503" w:rsidRDefault="00AE4503" w:rsidP="00AE4503">
      <w:pPr>
        <w:rPr>
          <w:rFonts w:ascii="Arial" w:eastAsia="Arial" w:hAnsi="Arial" w:cs="Arial"/>
        </w:rPr>
      </w:pPr>
      <w:r>
        <w:t xml:space="preserve">El módulo </w:t>
      </w:r>
      <w:r w:rsidR="00703DF1">
        <w:t>“</w:t>
      </w:r>
      <w:r>
        <w:t>traincascade</w:t>
      </w:r>
      <w:r w:rsidR="00703DF1">
        <w:t>”</w:t>
      </w:r>
      <w:r>
        <w:t xml:space="preserve"> se trata de un ejecutable incluido solo hasta la versión de </w:t>
      </w:r>
      <w:r w:rsidR="00DB7D82">
        <w:t>OpenCV</w:t>
      </w:r>
      <w:r w:rsidR="00376B49">
        <w:t xml:space="preserve"> </w:t>
      </w:r>
      <w:r>
        <w:t>3.4. En ella, por medio de la consola se ejecutan los siguientes comandos</w:t>
      </w:r>
      <w:r>
        <w:rPr>
          <w:rFonts w:ascii="Arial" w:eastAsia="Arial" w:hAnsi="Arial" w:cs="Arial"/>
        </w:rPr>
        <w:t>:</w:t>
      </w:r>
    </w:p>
    <w:p w14:paraId="7FDCD591" w14:textId="21F57E00" w:rsidR="006911C2" w:rsidRPr="00F34A70" w:rsidRDefault="006911C2" w:rsidP="006B0B30">
      <w:pPr>
        <w:ind w:left="708"/>
        <w:rPr>
          <w:rFonts w:ascii="Consolas" w:hAnsi="Consolas" w:cs="Arial"/>
          <w:sz w:val="22"/>
          <w:szCs w:val="18"/>
        </w:rPr>
      </w:pPr>
      <w:r w:rsidRPr="00F34A70">
        <w:rPr>
          <w:rFonts w:ascii="Consolas" w:hAnsi="Consolas" w:cs="Arial"/>
          <w:sz w:val="22"/>
          <w:szCs w:val="18"/>
        </w:rPr>
        <w:t xml:space="preserve">.\opencv_createsamples.exe -info cars.info -num 7000 -w </w:t>
      </w:r>
      <w:r w:rsidR="006C712C">
        <w:rPr>
          <w:rFonts w:ascii="Consolas" w:hAnsi="Consolas" w:cs="Arial"/>
          <w:sz w:val="22"/>
          <w:szCs w:val="18"/>
        </w:rPr>
        <w:t>5</w:t>
      </w:r>
      <w:r w:rsidRPr="00F34A70">
        <w:rPr>
          <w:rFonts w:ascii="Consolas" w:hAnsi="Consolas" w:cs="Arial"/>
          <w:sz w:val="22"/>
          <w:szCs w:val="18"/>
        </w:rPr>
        <w:t xml:space="preserve">0 -h </w:t>
      </w:r>
      <w:r w:rsidR="006C712C">
        <w:rPr>
          <w:rFonts w:ascii="Consolas" w:hAnsi="Consolas" w:cs="Arial"/>
          <w:sz w:val="22"/>
          <w:szCs w:val="18"/>
        </w:rPr>
        <w:t>5</w:t>
      </w:r>
      <w:r w:rsidRPr="00F34A70">
        <w:rPr>
          <w:rFonts w:ascii="Consolas" w:hAnsi="Consolas" w:cs="Arial"/>
          <w:sz w:val="22"/>
          <w:szCs w:val="18"/>
        </w:rPr>
        <w:t>0 –</w:t>
      </w:r>
    </w:p>
    <w:p w14:paraId="55FA112A" w14:textId="77777777" w:rsidR="006911C2" w:rsidRPr="00F34A70" w:rsidRDefault="006911C2" w:rsidP="006B0B30">
      <w:pPr>
        <w:ind w:left="708" w:firstLine="708"/>
        <w:rPr>
          <w:rFonts w:ascii="Consolas" w:hAnsi="Consolas" w:cs="Arial"/>
          <w:sz w:val="22"/>
          <w:szCs w:val="18"/>
        </w:rPr>
      </w:pPr>
      <w:r w:rsidRPr="00F34A70">
        <w:rPr>
          <w:rFonts w:ascii="Consolas" w:hAnsi="Consolas" w:cs="Arial"/>
          <w:sz w:val="22"/>
          <w:szCs w:val="18"/>
        </w:rPr>
        <w:t>vec cars.vec</w:t>
      </w:r>
    </w:p>
    <w:p w14:paraId="75714AE7" w14:textId="77777777" w:rsidR="006911C2" w:rsidRPr="00F34A70" w:rsidRDefault="006911C2" w:rsidP="006B0B30">
      <w:pPr>
        <w:rPr>
          <w:szCs w:val="24"/>
        </w:rPr>
      </w:pPr>
      <w:r w:rsidRPr="00F34A70">
        <w:rPr>
          <w:szCs w:val="24"/>
        </w:rPr>
        <w:lastRenderedPageBreak/>
        <w:t>Crea un archivo para las imágenes positivas .</w:t>
      </w:r>
      <w:r w:rsidRPr="00F34A70">
        <w:rPr>
          <w:i/>
          <w:iCs/>
          <w:szCs w:val="24"/>
        </w:rPr>
        <w:t>vec</w:t>
      </w:r>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.\opencv_traincascade -data data3 -vec cars.vec -bg nocar.txt –</w:t>
      </w:r>
    </w:p>
    <w:p w14:paraId="0875117A" w14:textId="6D31B18E"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numPos 4000 -numNeg -6000 -numberStages 20 -w </w:t>
      </w:r>
      <w:r w:rsidR="006C712C">
        <w:rPr>
          <w:rFonts w:ascii="Consolas" w:hAnsi="Consolas" w:cs="Arial"/>
          <w:sz w:val="22"/>
          <w:szCs w:val="18"/>
        </w:rPr>
        <w:t>5</w:t>
      </w:r>
      <w:r w:rsidRPr="00F34A70">
        <w:rPr>
          <w:rFonts w:ascii="Consolas" w:hAnsi="Consolas" w:cs="Arial"/>
          <w:sz w:val="22"/>
          <w:szCs w:val="18"/>
        </w:rPr>
        <w:t xml:space="preserve">0 -h </w:t>
      </w:r>
      <w:r w:rsidR="006C712C">
        <w:rPr>
          <w:rFonts w:ascii="Consolas" w:hAnsi="Consolas" w:cs="Arial"/>
          <w:sz w:val="22"/>
          <w:szCs w:val="18"/>
        </w:rPr>
        <w:t>5</w:t>
      </w:r>
      <w:r w:rsidRPr="00F34A70">
        <w:rPr>
          <w:rFonts w:ascii="Consolas" w:hAnsi="Consolas" w:cs="Arial"/>
          <w:sz w:val="22"/>
          <w:szCs w:val="18"/>
        </w:rPr>
        <w:t xml:space="preserve">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r w:rsidRPr="00F34A70">
        <w:rPr>
          <w:rFonts w:ascii="Consolas" w:hAnsi="Consolas" w:cs="Arial"/>
          <w:sz w:val="22"/>
          <w:szCs w:val="18"/>
        </w:rPr>
        <w:t xml:space="preserve">acceptanceRatioBreakValue 10e-05 -minHitRate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r w:rsidRPr="00F34A70">
        <w:rPr>
          <w:rFonts w:ascii="Consolas" w:hAnsi="Consolas" w:cs="Arial"/>
          <w:sz w:val="22"/>
          <w:szCs w:val="18"/>
        </w:rPr>
        <w:t>maxFalseAlarmRate 0.25 -featureType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vec archivo de imágenes positivas</w:t>
      </w:r>
    </w:p>
    <w:p w14:paraId="2AB12D12" w14:textId="77777777" w:rsidR="00AE4503" w:rsidRDefault="00AE4503" w:rsidP="00AE4503">
      <w:r>
        <w:t>- bg imágenes negativas</w:t>
      </w:r>
    </w:p>
    <w:p w14:paraId="6A1AC502" w14:textId="547783DC" w:rsidR="00AE4503" w:rsidRDefault="00AE4503" w:rsidP="00AE4503">
      <w:r w:rsidRPr="009973BC">
        <w:t>- numPos y numNeg tamaño del batch de imágenes que se usan en cada etapa</w:t>
      </w:r>
      <w:r w:rsidR="002378BB">
        <w:t>. Tanto los métodos de boosting como bagging</w:t>
      </w:r>
      <w:r w:rsidR="006C712C">
        <w:t xml:space="preserve"> implican el </w:t>
      </w:r>
      <w:r w:rsidR="002378BB">
        <w:t>entrena</w:t>
      </w:r>
      <w:r w:rsidR="006C712C">
        <w:t>miento de</w:t>
      </w:r>
      <w:r w:rsidR="002378BB">
        <w:t xml:space="preserve"> múltiples clasificadores, </w:t>
      </w:r>
      <w:r w:rsidR="006C712C">
        <w:t>para los que es recomendable usar diferentes conjuntos de datos. Por lo que, de</w:t>
      </w:r>
      <w:r w:rsidR="002378BB">
        <w:t xml:space="preserve">l total de muestras, </w:t>
      </w:r>
      <w:r w:rsidR="006C712C">
        <w:t xml:space="preserve">el método toma aleatoriamente solo un conjunto de datos, </w:t>
      </w:r>
      <w:r w:rsidR="002378BB">
        <w:t>para cada</w:t>
      </w:r>
      <w:r w:rsidR="006C712C">
        <w:t xml:space="preserve"> clasificador débil.</w:t>
      </w:r>
    </w:p>
    <w:p w14:paraId="2004C3C8" w14:textId="77777777" w:rsidR="00AE4503" w:rsidRDefault="00AE4503" w:rsidP="00AE4503">
      <w:r>
        <w:t>- numberStage número máximo de etapas</w:t>
      </w:r>
    </w:p>
    <w:p w14:paraId="71D79244" w14:textId="77777777" w:rsidR="00AE4503" w:rsidRDefault="00AE4503" w:rsidP="00AE4503">
      <w:r>
        <w:t>- w y h tamaño de los objetos</w:t>
      </w:r>
    </w:p>
    <w:p w14:paraId="761326E6" w14:textId="77777777" w:rsidR="00AE4503" w:rsidRDefault="00AE4503" w:rsidP="00AE4503">
      <w:r>
        <w:t>- acceptanceRatioBreakValue: Indica cuándo se debe dejar de entrenar el modelo, se usó el ratio sugerido de 10e-05 para evitar sobreajuste de los datos</w:t>
      </w:r>
    </w:p>
    <w:p w14:paraId="57C82A7B" w14:textId="77777777" w:rsidR="00AE4503" w:rsidRDefault="00AE4503" w:rsidP="00AE4503">
      <w:r>
        <w:lastRenderedPageBreak/>
        <w:t>- maxFalseAlarmRate: Máxima tasa de errores aceptada, normalmente se mantiene alta con valores de hasta 0.5, se tomó 0.25%.</w:t>
      </w:r>
    </w:p>
    <w:p w14:paraId="3512A44D" w14:textId="77777777" w:rsidR="00AE4503" w:rsidRDefault="00AE4503" w:rsidP="00AE4503">
      <w:r>
        <w:t>- minHitRate: tasa mínima de aciertos, se eligió 0.995%</w:t>
      </w:r>
    </w:p>
    <w:p w14:paraId="2735DBDE" w14:textId="0C2D153D" w:rsidR="00AE4503" w:rsidRDefault="00AE4503" w:rsidP="00AE4503">
      <w:r>
        <w:t>- featureType: HAAR o LBP, se usó LBP para entrenar la máquina de forma más rápida. Con HAAR a costa de un mayor tiempo de entrenamiento se podrían obtener ligeramente mejores resultados.</w:t>
      </w:r>
    </w:p>
    <w:p w14:paraId="4D23179A" w14:textId="44ADF75A" w:rsidR="00175D7F" w:rsidRPr="00703DF1" w:rsidRDefault="00AE4503" w:rsidP="006B0B30">
      <w:pPr>
        <w:rPr>
          <w:lang w:eastAsia="es-MX"/>
        </w:rPr>
      </w:pPr>
      <w:r>
        <w:t>Al final regresa el modelo como un archivo .xml.</w:t>
      </w:r>
    </w:p>
    <w:p w14:paraId="2E259918" w14:textId="57D0F52E" w:rsidR="006911C2" w:rsidRPr="00F34A70" w:rsidRDefault="006911C2" w:rsidP="00017D87">
      <w:pPr>
        <w:pStyle w:val="Ttulo3"/>
        <w:numPr>
          <w:ilvl w:val="1"/>
          <w:numId w:val="36"/>
        </w:numPr>
        <w:rPr>
          <w:lang w:val="es-MX"/>
        </w:rPr>
      </w:pPr>
      <w:bookmarkStart w:id="79" w:name="_Toc151638733"/>
      <w:r w:rsidRPr="00F34A70">
        <w:rPr>
          <w:lang w:val="es-MX"/>
        </w:rPr>
        <w:t xml:space="preserve">Entrenamiento de </w:t>
      </w:r>
      <w:r w:rsidR="006C206F">
        <w:rPr>
          <w:lang w:val="es-MX"/>
        </w:rPr>
        <w:t>SVM</w:t>
      </w:r>
      <w:bookmarkEnd w:id="79"/>
    </w:p>
    <w:p w14:paraId="29121038" w14:textId="5FE2FAF1" w:rsidR="00AE4503" w:rsidRDefault="00AE4503" w:rsidP="00AE4503">
      <w:pPr>
        <w:rPr>
          <w:lang w:eastAsia="es-MX"/>
        </w:rPr>
      </w:pPr>
      <w:r>
        <w:t xml:space="preserve">En el filtro de cascada se decidió solo usar un set de autos, con el fin de únicamente identificar posibles candidatos para hacer la predicción. Esto es gracias a la velocidad de cascada comparado con </w:t>
      </w:r>
      <w:r w:rsidR="006C206F">
        <w:t>SVM</w:t>
      </w:r>
      <w:r>
        <w:t>, al hacer la detección con ventana deslizante. De forma, que sobre las detecciones de cascada solo se realiza una predicción, que separa las imágenes en dos clases -1 o 1, si son o no autos.</w:t>
      </w:r>
    </w:p>
    <w:p w14:paraId="7655E50A" w14:textId="4B0F6E4D" w:rsidR="00AE4503" w:rsidRDefault="00AE4503" w:rsidP="006B0B30">
      <w:r w:rsidRPr="00AE4503">
        <w:t xml:space="preserve"> </w:t>
      </w:r>
      <w:r>
        <w:t xml:space="preserve">Para descartar los falsos positivos, se usan máquinas de soporte vectorial. Aquí con el fin de lograr una mejor precisión, reducir el tiempo de entrenamiento y el número de muestras requeridas, se parte el problema en dos máquinas. Una para identificar </w:t>
      </w:r>
      <w:r w:rsidR="009E6983">
        <w:t>vehículos</w:t>
      </w:r>
      <w:r>
        <w:t xml:space="preserve"> desde la parte trasera y otro</w:t>
      </w:r>
      <w:r>
        <w:rPr>
          <w:rFonts w:ascii="Arial" w:eastAsia="Arial" w:hAnsi="Arial" w:cs="Arial"/>
        </w:rPr>
        <w:t xml:space="preserve"> </w:t>
      </w:r>
      <w:r>
        <w:t xml:space="preserve">lateral, figuras </w:t>
      </w:r>
      <w:r w:rsidR="00E40B78">
        <w:t>4</w:t>
      </w:r>
      <w:r>
        <w:t xml:space="preserve">-3 y </w:t>
      </w:r>
      <w:r w:rsidR="00E40B78">
        <w:t>4</w:t>
      </w:r>
      <w:r>
        <w:t>-4 respectivamente. Es posible y recomendable separar en más clases el problema.</w:t>
      </w:r>
    </w:p>
    <w:p w14:paraId="147185F7" w14:textId="06D9BAA7" w:rsidR="00036445" w:rsidRDefault="00FE58DD" w:rsidP="00AE4503">
      <w:r w:rsidRPr="00F34A70">
        <w:rPr>
          <w:noProof/>
        </w:rPr>
        <w:lastRenderedPageBreak/>
        <w:drawing>
          <wp:anchor distT="0" distB="0" distL="114300" distR="114300" simplePos="0" relativeHeight="251553792" behindDoc="0" locked="0" layoutInCell="1" allowOverlap="1" wp14:anchorId="679750A5" wp14:editId="37CAEE2D">
            <wp:simplePos x="0" y="0"/>
            <wp:positionH relativeFrom="margin">
              <wp:posOffset>3245700</wp:posOffset>
            </wp:positionH>
            <wp:positionV relativeFrom="margin">
              <wp:posOffset>-55245</wp:posOffset>
            </wp:positionV>
            <wp:extent cx="1960245" cy="1221740"/>
            <wp:effectExtent l="0" t="0" r="1905"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60245" cy="122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52768" behindDoc="0" locked="0" layoutInCell="1" allowOverlap="1" wp14:anchorId="69342678" wp14:editId="14B2ED17">
            <wp:simplePos x="0" y="0"/>
            <wp:positionH relativeFrom="margin">
              <wp:posOffset>455930</wp:posOffset>
            </wp:positionH>
            <wp:positionV relativeFrom="margin">
              <wp:posOffset>-158750</wp:posOffset>
            </wp:positionV>
            <wp:extent cx="1835785" cy="141414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35785" cy="141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4EAC" w14:textId="3E9770E1" w:rsidR="00036445" w:rsidRDefault="00036445" w:rsidP="00AE4503"/>
    <w:p w14:paraId="4F81B6C1" w14:textId="682CD519" w:rsidR="00036445" w:rsidRDefault="008A511B" w:rsidP="00AE4503">
      <w:r>
        <w:rPr>
          <w:noProof/>
        </w:rPr>
        <mc:AlternateContent>
          <mc:Choice Requires="wps">
            <w:drawing>
              <wp:anchor distT="0" distB="0" distL="114300" distR="114300" simplePos="0" relativeHeight="252532736" behindDoc="0" locked="0" layoutInCell="1" allowOverlap="1" wp14:anchorId="2206C514" wp14:editId="4CE2E522">
                <wp:simplePos x="0" y="0"/>
                <wp:positionH relativeFrom="column">
                  <wp:posOffset>3001010</wp:posOffset>
                </wp:positionH>
                <wp:positionV relativeFrom="paragraph">
                  <wp:posOffset>125730</wp:posOffset>
                </wp:positionV>
                <wp:extent cx="2249805" cy="318770"/>
                <wp:effectExtent l="0" t="0" r="0" b="5080"/>
                <wp:wrapSquare wrapText="bothSides"/>
                <wp:docPr id="1994826942" name="Cuadro de texto 1"/>
                <wp:cNvGraphicFramePr/>
                <a:graphic xmlns:a="http://schemas.openxmlformats.org/drawingml/2006/main">
                  <a:graphicData uri="http://schemas.microsoft.com/office/word/2010/wordprocessingShape">
                    <wps:wsp>
                      <wps:cNvSpPr txBox="1"/>
                      <wps:spPr>
                        <a:xfrm>
                          <a:off x="0" y="0"/>
                          <a:ext cx="2249805" cy="318770"/>
                        </a:xfrm>
                        <a:prstGeom prst="rect">
                          <a:avLst/>
                        </a:prstGeom>
                        <a:solidFill>
                          <a:prstClr val="white"/>
                        </a:solidFill>
                        <a:ln>
                          <a:noFill/>
                        </a:ln>
                      </wps:spPr>
                      <wps:txbx>
                        <w:txbxContent>
                          <w:p w14:paraId="4A7FD40B" w14:textId="1DF24C14" w:rsidR="00036445" w:rsidRPr="005246CB" w:rsidRDefault="00036445" w:rsidP="008A511B">
                            <w:pPr>
                              <w:pStyle w:val="Descripcin"/>
                              <w:rPr>
                                <w:noProof/>
                                <w:sz w:val="24"/>
                              </w:rPr>
                            </w:pPr>
                            <w:bookmarkStart w:id="80" w:name="_Toc151638620"/>
                            <w:r>
                              <w:t>F</w:t>
                            </w:r>
                            <w:r w:rsidR="00B0439E">
                              <w:t xml:space="preserve">igura </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4</w:t>
                            </w:r>
                            <w:r>
                              <w:t xml:space="preserve"> </w:t>
                            </w:r>
                            <w:r w:rsidRPr="001403F7">
                              <w:t>I</w:t>
                            </w:r>
                            <w:r w:rsidR="00B0439E" w:rsidRPr="001403F7">
                              <w:t>mágenes de vehículos de lado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6C514" id="_x0000_s1029" type="#_x0000_t202" style="position:absolute;left:0;text-align:left;margin-left:236.3pt;margin-top:9.9pt;width:177.15pt;height:25.1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" stroked="f">
                <v:textbox inset="0,0,0,0">
                  <w:txbxContent>
                    <w:p w14:paraId="4A7FD40B" w14:textId="1DF24C14" w:rsidR="00036445" w:rsidRPr="005246CB" w:rsidRDefault="00036445" w:rsidP="008A511B">
                      <w:pPr>
                        <w:pStyle w:val="Descripcin"/>
                        <w:rPr>
                          <w:noProof/>
                          <w:sz w:val="24"/>
                        </w:rPr>
                      </w:pPr>
                      <w:bookmarkStart w:id="81" w:name="_Toc151638620"/>
                      <w:r>
                        <w:t>F</w:t>
                      </w:r>
                      <w:r w:rsidR="00B0439E">
                        <w:t xml:space="preserve">igura </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4</w:t>
                      </w:r>
                      <w:r>
                        <w:t xml:space="preserve"> </w:t>
                      </w:r>
                      <w:r w:rsidRPr="001403F7">
                        <w:t>I</w:t>
                      </w:r>
                      <w:r w:rsidR="00B0439E" w:rsidRPr="001403F7">
                        <w:t>mágenes de vehículos de lado</w:t>
                      </w:r>
                      <w:bookmarkEnd w:id="81"/>
                    </w:p>
                  </w:txbxContent>
                </v:textbox>
                <w10:wrap type="square"/>
              </v:shape>
            </w:pict>
          </mc:Fallback>
        </mc:AlternateContent>
      </w:r>
      <w:r w:rsidR="00FE58DD">
        <w:rPr>
          <w:noProof/>
        </w:rPr>
        <mc:AlternateContent>
          <mc:Choice Requires="wps">
            <w:drawing>
              <wp:anchor distT="0" distB="0" distL="114300" distR="114300" simplePos="0" relativeHeight="252530688" behindDoc="0" locked="0" layoutInCell="1" allowOverlap="1" wp14:anchorId="0829EB05" wp14:editId="7036FF83">
                <wp:simplePos x="0" y="0"/>
                <wp:positionH relativeFrom="column">
                  <wp:posOffset>-115570</wp:posOffset>
                </wp:positionH>
                <wp:positionV relativeFrom="paragraph">
                  <wp:posOffset>133350</wp:posOffset>
                </wp:positionV>
                <wp:extent cx="2532380" cy="353060"/>
                <wp:effectExtent l="0" t="0" r="1270" b="8890"/>
                <wp:wrapSquare wrapText="bothSides"/>
                <wp:docPr id="1362383505" name="Cuadro de texto 1"/>
                <wp:cNvGraphicFramePr/>
                <a:graphic xmlns:a="http://schemas.openxmlformats.org/drawingml/2006/main">
                  <a:graphicData uri="http://schemas.microsoft.com/office/word/2010/wordprocessingShape">
                    <wps:wsp>
                      <wps:cNvSpPr txBox="1"/>
                      <wps:spPr>
                        <a:xfrm>
                          <a:off x="0" y="0"/>
                          <a:ext cx="2532380" cy="353060"/>
                        </a:xfrm>
                        <a:prstGeom prst="rect">
                          <a:avLst/>
                        </a:prstGeom>
                        <a:solidFill>
                          <a:prstClr val="white"/>
                        </a:solidFill>
                        <a:ln>
                          <a:noFill/>
                        </a:ln>
                      </wps:spPr>
                      <wps:txbx>
                        <w:txbxContent>
                          <w:p w14:paraId="47AD83B5" w14:textId="45F12937" w:rsidR="00036445" w:rsidRPr="002C5E50" w:rsidRDefault="00036445" w:rsidP="008A511B">
                            <w:pPr>
                              <w:pStyle w:val="Descripcin"/>
                              <w:rPr>
                                <w:noProof/>
                                <w:sz w:val="24"/>
                              </w:rPr>
                            </w:pPr>
                            <w:bookmarkStart w:id="82" w:name="_Toc151638621"/>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3</w:t>
                            </w:r>
                            <w:r>
                              <w:t xml:space="preserve"> </w:t>
                            </w:r>
                            <w:r w:rsidRPr="00026D42">
                              <w:t>I</w:t>
                            </w:r>
                            <w:r w:rsidR="00B0439E" w:rsidRPr="00026D42">
                              <w:t>mágenes de la parte trasera de vehículos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9EB05" id="_x0000_s1030" type="#_x0000_t202" style="position:absolute;left:0;text-align:left;margin-left:-9.1pt;margin-top:10.5pt;width:199.4pt;height:27.8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" stroked="f">
                <v:textbox inset="0,0,0,0">
                  <w:txbxContent>
                    <w:p w14:paraId="47AD83B5" w14:textId="45F12937" w:rsidR="00036445" w:rsidRPr="002C5E50" w:rsidRDefault="00036445" w:rsidP="008A511B">
                      <w:pPr>
                        <w:pStyle w:val="Descripcin"/>
                        <w:rPr>
                          <w:noProof/>
                          <w:sz w:val="24"/>
                        </w:rPr>
                      </w:pPr>
                      <w:bookmarkStart w:id="83" w:name="_Toc151638621"/>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3</w:t>
                      </w:r>
                      <w:r>
                        <w:t xml:space="preserve"> </w:t>
                      </w:r>
                      <w:r w:rsidRPr="00026D42">
                        <w:t>I</w:t>
                      </w:r>
                      <w:r w:rsidR="00B0439E" w:rsidRPr="00026D42">
                        <w:t>mágenes de la parte trasera de vehículos</w:t>
                      </w:r>
                      <w:bookmarkEnd w:id="83"/>
                    </w:p>
                  </w:txbxContent>
                </v:textbox>
                <w10:wrap type="square"/>
              </v:shape>
            </w:pict>
          </mc:Fallback>
        </mc:AlternateContent>
      </w:r>
    </w:p>
    <w:p w14:paraId="6BFE74FE" w14:textId="39CAE1EB" w:rsidR="00AE4503" w:rsidRDefault="00AE4503" w:rsidP="00AE4503">
      <w:r>
        <w:t xml:space="preserve">Para el entrenamiento, dentro de un programa en C++, se deben cargar las imágenes, extraer las características con HOG de cada una y preparar un vector con sus etiquetas. </w:t>
      </w:r>
      <w:r w:rsidR="00FE58DD">
        <w:t>Debido a las diferencias entre las versiones de OpenCV 2.4 (utilizada en el vehículo) y OpenCV 4 (utilizada en el simulador), los modelos generados en el entrenamiento no son compatibles entre sí. Por lo tanto, es necesario entrenar el modelo por separado para cada versión.</w:t>
      </w:r>
      <w:r>
        <w:t xml:space="preserve"> </w:t>
      </w:r>
    </w:p>
    <w:p w14:paraId="28F19820" w14:textId="69A713C4" w:rsidR="00764440" w:rsidRDefault="00764440" w:rsidP="00764440">
      <w:pPr>
        <w:rPr>
          <w:rFonts w:ascii="Arial" w:eastAsia="Arial" w:hAnsi="Arial" w:cs="Arial"/>
          <w:lang w:eastAsia="es-MX"/>
        </w:rPr>
      </w:pPr>
      <w:r>
        <w:t xml:space="preserve">Primero se usa un método </w:t>
      </w:r>
      <w:r>
        <w:rPr>
          <w:i/>
        </w:rPr>
        <w:t xml:space="preserve">load_images </w:t>
      </w:r>
      <w:r w:rsidRPr="00E40B78">
        <w:rPr>
          <w:iCs/>
        </w:rPr>
        <w:t xml:space="preserve">(figura </w:t>
      </w:r>
      <w:r w:rsidR="00E40B78" w:rsidRPr="00E40B78">
        <w:rPr>
          <w:iCs/>
        </w:rPr>
        <w:t>4</w:t>
      </w:r>
      <w:r w:rsidRPr="00E40B78">
        <w:rPr>
          <w:iCs/>
        </w:rPr>
        <w:t xml:space="preserve">-5), </w:t>
      </w:r>
      <w:r>
        <w:t xml:space="preserve">en el que se realiza un pequeño preprocesamiento para las imágenes. Se pasan a blanco y negro, y se les aplica un filtro gaussiano, con el fin de remover el ruido y </w:t>
      </w:r>
      <w:r w:rsidR="00FB3559">
        <w:t>otros detalles</w:t>
      </w:r>
      <w:r>
        <w:t xml:space="preserve">, lo que ayuda a mejorar la precisión. Otros tipos de filtros que se pueden usar son por ejemplo </w:t>
      </w:r>
      <w:r w:rsidRPr="005B0DEF">
        <w:t xml:space="preserve">el </w:t>
      </w:r>
      <w:r w:rsidR="005B0DEF" w:rsidRPr="005B0DEF">
        <w:t>desenfoque de movimiento</w:t>
      </w:r>
      <w:r w:rsidRPr="005B0DEF">
        <w:t>, par</w:t>
      </w:r>
      <w:r>
        <w:t xml:space="preserve">a un efecto de velocidad, o un filtro de </w:t>
      </w:r>
      <w:r>
        <w:rPr>
          <w:i/>
        </w:rPr>
        <w:t>sobel</w:t>
      </w:r>
      <w:r>
        <w:t xml:space="preserve"> para resaltar solo los bordes</w:t>
      </w:r>
      <w:r>
        <w:rPr>
          <w:rFonts w:ascii="Arial" w:eastAsia="Arial" w:hAnsi="Arial" w:cs="Arial"/>
        </w:rPr>
        <w:t>.</w:t>
      </w:r>
    </w:p>
    <w:p w14:paraId="48F5F4BB" w14:textId="77777777" w:rsidR="00036445" w:rsidRDefault="006911C2" w:rsidP="00036445">
      <w:pPr>
        <w:keepNext/>
        <w:jc w:val="center"/>
      </w:pPr>
      <w:r w:rsidRPr="00F34A70">
        <w:rPr>
          <w:noProof/>
        </w:rPr>
        <w:drawing>
          <wp:inline distT="0" distB="0" distL="0" distR="0" wp14:anchorId="7EA39756" wp14:editId="73108542">
            <wp:extent cx="3660211" cy="1535454"/>
            <wp:effectExtent l="0" t="0" r="0" b="762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5"/>
                    <a:stretch>
                      <a:fillRect/>
                    </a:stretch>
                  </pic:blipFill>
                  <pic:spPr>
                    <a:xfrm>
                      <a:off x="0" y="0"/>
                      <a:ext cx="3797200" cy="1592921"/>
                    </a:xfrm>
                    <a:prstGeom prst="rect">
                      <a:avLst/>
                    </a:prstGeom>
                  </pic:spPr>
                </pic:pic>
              </a:graphicData>
            </a:graphic>
          </wp:inline>
        </w:drawing>
      </w:r>
    </w:p>
    <w:p w14:paraId="3B373FF7" w14:textId="011832AE" w:rsidR="00D06600" w:rsidRDefault="00036445" w:rsidP="008A511B">
      <w:pPr>
        <w:pStyle w:val="Descripcin"/>
      </w:pPr>
      <w:bookmarkStart w:id="84" w:name="_Toc151638622"/>
      <w:r>
        <w:t>F</w:t>
      </w:r>
      <w:r w:rsidR="00B0439E">
        <w:t xml:space="preserve">igura </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5</w:t>
      </w:r>
      <w:r>
        <w:rPr>
          <w:noProof/>
        </w:rPr>
        <w:fldChar w:fldCharType="end"/>
      </w:r>
      <w:r>
        <w:t xml:space="preserve"> </w:t>
      </w:r>
      <w:r w:rsidRPr="00D66CA4">
        <w:t>F</w:t>
      </w:r>
      <w:r w:rsidR="00B0439E" w:rsidRPr="00D66CA4">
        <w:t>unción load_images</w:t>
      </w:r>
      <w:bookmarkEnd w:id="84"/>
    </w:p>
    <w:p w14:paraId="4D9E522C" w14:textId="39D26A07" w:rsidR="006911C2" w:rsidRPr="00F34A70" w:rsidRDefault="006911C2" w:rsidP="006B0B30">
      <w:pPr>
        <w:rPr>
          <w:szCs w:val="24"/>
        </w:rPr>
      </w:pPr>
      <w:r w:rsidRPr="00F34A70">
        <w:rPr>
          <w:szCs w:val="24"/>
        </w:rPr>
        <w:lastRenderedPageBreak/>
        <w:t>A continuación, con la función computeHOGs,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3"/>
        </w:numPr>
        <w:spacing w:before="0" w:after="160" w:line="360" w:lineRule="auto"/>
        <w:rPr>
          <w:szCs w:val="24"/>
        </w:rPr>
      </w:pPr>
      <w:r w:rsidRPr="00F34A70">
        <w:rPr>
          <w:szCs w:val="24"/>
        </w:rPr>
        <w:t>winSize</w:t>
      </w:r>
    </w:p>
    <w:p w14:paraId="30AC78B5" w14:textId="77777777" w:rsidR="006911C2" w:rsidRPr="00F34A70" w:rsidRDefault="006911C2">
      <w:pPr>
        <w:pStyle w:val="Prrafodelista"/>
        <w:numPr>
          <w:ilvl w:val="0"/>
          <w:numId w:val="13"/>
        </w:numPr>
        <w:spacing w:before="0" w:after="160" w:line="360" w:lineRule="auto"/>
        <w:rPr>
          <w:szCs w:val="24"/>
        </w:rPr>
      </w:pPr>
      <w:r w:rsidRPr="00F34A70">
        <w:rPr>
          <w:szCs w:val="24"/>
        </w:rPr>
        <w:t>blockSize</w:t>
      </w:r>
    </w:p>
    <w:p w14:paraId="639F8AEC" w14:textId="77777777" w:rsidR="006911C2" w:rsidRPr="00F34A70" w:rsidRDefault="006911C2">
      <w:pPr>
        <w:pStyle w:val="Prrafodelista"/>
        <w:numPr>
          <w:ilvl w:val="0"/>
          <w:numId w:val="13"/>
        </w:numPr>
        <w:spacing w:before="0" w:after="160" w:line="360" w:lineRule="auto"/>
        <w:rPr>
          <w:szCs w:val="24"/>
        </w:rPr>
      </w:pPr>
      <w:r w:rsidRPr="00F34A70">
        <w:rPr>
          <w:szCs w:val="24"/>
        </w:rPr>
        <w:t>cellSize</w:t>
      </w:r>
    </w:p>
    <w:p w14:paraId="7AA17166" w14:textId="77777777" w:rsidR="006911C2" w:rsidRPr="00F34A70" w:rsidRDefault="006911C2">
      <w:pPr>
        <w:pStyle w:val="Prrafodelista"/>
        <w:numPr>
          <w:ilvl w:val="0"/>
          <w:numId w:val="13"/>
        </w:numPr>
        <w:spacing w:before="0" w:after="160" w:line="360" w:lineRule="auto"/>
        <w:rPr>
          <w:szCs w:val="24"/>
        </w:rPr>
      </w:pPr>
      <w:r w:rsidRPr="00F34A70">
        <w:rPr>
          <w:szCs w:val="24"/>
        </w:rPr>
        <w:t>blockStride</w:t>
      </w:r>
    </w:p>
    <w:p w14:paraId="1E8844F3" w14:textId="77777777" w:rsidR="006911C2" w:rsidRPr="00F34A70" w:rsidRDefault="006911C2">
      <w:pPr>
        <w:pStyle w:val="Prrafodelista"/>
        <w:numPr>
          <w:ilvl w:val="0"/>
          <w:numId w:val="13"/>
        </w:numPr>
        <w:spacing w:before="0" w:after="160" w:line="360" w:lineRule="auto"/>
        <w:rPr>
          <w:szCs w:val="24"/>
        </w:rPr>
      </w:pPr>
      <w:r w:rsidRPr="00F34A70">
        <w:rPr>
          <w:szCs w:val="24"/>
        </w:rPr>
        <w:t>nbins</w:t>
      </w:r>
    </w:p>
    <w:p w14:paraId="6CC9F185" w14:textId="77777777" w:rsidR="006911C2" w:rsidRPr="00F34A70" w:rsidRDefault="006911C2">
      <w:pPr>
        <w:pStyle w:val="Prrafodelista"/>
        <w:numPr>
          <w:ilvl w:val="0"/>
          <w:numId w:val="13"/>
        </w:numPr>
        <w:spacing w:before="0" w:after="160" w:line="360" w:lineRule="auto"/>
        <w:rPr>
          <w:szCs w:val="24"/>
        </w:rPr>
      </w:pPr>
      <w:r w:rsidRPr="00F34A70">
        <w:rPr>
          <w:szCs w:val="24"/>
        </w:rPr>
        <w:t>derivAperture</w:t>
      </w:r>
    </w:p>
    <w:p w14:paraId="1A4373F4" w14:textId="77777777" w:rsidR="006911C2" w:rsidRPr="00F34A70" w:rsidRDefault="006911C2">
      <w:pPr>
        <w:pStyle w:val="Prrafodelista"/>
        <w:numPr>
          <w:ilvl w:val="0"/>
          <w:numId w:val="13"/>
        </w:numPr>
        <w:spacing w:before="0" w:after="160" w:line="360" w:lineRule="auto"/>
        <w:rPr>
          <w:szCs w:val="24"/>
        </w:rPr>
      </w:pPr>
      <w:r w:rsidRPr="00F34A70">
        <w:rPr>
          <w:szCs w:val="24"/>
        </w:rPr>
        <w:t>winSigma</w:t>
      </w:r>
    </w:p>
    <w:p w14:paraId="3958628F" w14:textId="77777777" w:rsidR="00764440" w:rsidRDefault="00764440" w:rsidP="00764440">
      <w:pPr>
        <w:rPr>
          <w:lang w:eastAsia="es-MX"/>
        </w:rPr>
      </w:pPr>
      <w:r>
        <w:t>De ellas, las más importantes son:</w:t>
      </w:r>
    </w:p>
    <w:p w14:paraId="0EC9C7A4" w14:textId="77777777" w:rsidR="00764440" w:rsidRDefault="00764440" w:rsidP="00017D87">
      <w:pPr>
        <w:numPr>
          <w:ilvl w:val="0"/>
          <w:numId w:val="32"/>
        </w:numPr>
        <w:spacing w:before="0" w:after="0"/>
        <w:rPr>
          <w:color w:val="000000"/>
        </w:rPr>
      </w:pPr>
      <w:r>
        <w:rPr>
          <w:color w:val="000000"/>
        </w:rPr>
        <w:t>BlockSize define el tamaño de las imágenes que se le proporcionan, normalmente se suelen usar de 64x64.</w:t>
      </w:r>
    </w:p>
    <w:p w14:paraId="6DFCA130" w14:textId="77777777" w:rsidR="00764440" w:rsidRDefault="00764440" w:rsidP="00017D87">
      <w:pPr>
        <w:numPr>
          <w:ilvl w:val="0"/>
          <w:numId w:val="32"/>
        </w:numPr>
        <w:spacing w:before="0" w:after="0"/>
        <w:rPr>
          <w:color w:val="000000"/>
        </w:rPr>
      </w:pPr>
      <w:r>
        <w:rPr>
          <w:color w:val="000000"/>
        </w:rPr>
        <w:t>Cellsize es el tamaño de la celda o sobre cuantos pixeles se calcula el histograma</w:t>
      </w:r>
      <w:r>
        <w:t>. M</w:t>
      </w:r>
      <w:r>
        <w:rPr>
          <w:color w:val="000000"/>
        </w:rPr>
        <w:t>ientras que blockstride el paso para deslizar un bloque sobre la imagen. Cell y blockStride deben ser potencias de 2, y el residuo de blocksize entre cellsize debe ser 0.</w:t>
      </w:r>
    </w:p>
    <w:p w14:paraId="0FC09AA3" w14:textId="77777777" w:rsidR="00764440" w:rsidRDefault="00764440" w:rsidP="00017D87">
      <w:pPr>
        <w:numPr>
          <w:ilvl w:val="0"/>
          <w:numId w:val="32"/>
        </w:numPr>
        <w:spacing w:before="0" w:after="160"/>
        <w:rPr>
          <w:color w:val="000000"/>
        </w:rPr>
      </w:pPr>
      <w:r>
        <w:rPr>
          <w:color w:val="000000"/>
        </w:rPr>
        <w:t xml:space="preserve">Nbins es el número de orientaciones o en cuántos intervalos se puede partir una celda, a mayor número mejor precisión. </w:t>
      </w:r>
    </w:p>
    <w:p w14:paraId="72DA4451" w14:textId="308660FB" w:rsidR="006911C2" w:rsidRPr="00F34A70" w:rsidRDefault="00764440" w:rsidP="006B0B30">
      <w:pPr>
        <w:rPr>
          <w:szCs w:val="24"/>
        </w:rPr>
      </w:pPr>
      <w:r>
        <w:lastRenderedPageBreak/>
        <w:t xml:space="preserve">Usando la implementación de HOGImage </w:t>
      </w:r>
      <w:r w:rsidR="007D4E6B">
        <w:t>(</w:t>
      </w:r>
      <w:r>
        <w:t>Zhou, 2019</w:t>
      </w:r>
      <w:r w:rsidR="007D4E6B">
        <w:t>)</w:t>
      </w:r>
      <w:r>
        <w:t xml:space="preserve"> nos permite ver las características extraídas por HOG. Varios ejemplos se observan en las figuras de la </w:t>
      </w:r>
      <w:r w:rsidR="00E40B78">
        <w:t>4</w:t>
      </w:r>
      <w:r>
        <w:t xml:space="preserve">-6 a </w:t>
      </w:r>
      <w:r w:rsidR="00E40B78">
        <w:t>4</w:t>
      </w:r>
      <w:r>
        <w:t>-11, variando parámetros de HOG, como incluyendo filtros</w:t>
      </w:r>
      <w:r w:rsidR="00D81C8A">
        <w:rPr>
          <w:szCs w:val="24"/>
        </w:rPr>
        <w:t>.</w:t>
      </w:r>
    </w:p>
    <w:p w14:paraId="199FADD7" w14:textId="7BB719F2" w:rsidR="00D81C8A" w:rsidRDefault="00975E08" w:rsidP="00D81C8A">
      <w:pPr>
        <w:keepNext/>
        <w:jc w:val="center"/>
      </w:pPr>
      <w:r w:rsidRPr="00F34A70">
        <w:rPr>
          <w:rFonts w:ascii="Arial" w:hAnsi="Arial" w:cs="Arial"/>
          <w:noProof/>
          <w:szCs w:val="24"/>
        </w:rPr>
        <w:drawing>
          <wp:anchor distT="0" distB="0" distL="114300" distR="114300" simplePos="0" relativeHeight="251667456" behindDoc="0" locked="0" layoutInCell="1" allowOverlap="1" wp14:anchorId="2C0CEA70" wp14:editId="5C2D4A42">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66432" behindDoc="0" locked="0" layoutInCell="1" allowOverlap="1" wp14:anchorId="272FC3AA" wp14:editId="52532E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7"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85" w:name="_Toc137213690"/>
    </w:p>
    <w:p w14:paraId="61C42312" w14:textId="77777777" w:rsidR="00975E08" w:rsidRDefault="00975E08" w:rsidP="005B0719">
      <w:pPr>
        <w:pStyle w:val="figuresTables"/>
      </w:pPr>
    </w:p>
    <w:p w14:paraId="6CCFCCDD" w14:textId="66F4F8F1" w:rsidR="00975E08" w:rsidRDefault="006C712C" w:rsidP="005B0719">
      <w:pPr>
        <w:pStyle w:val="figuresTables"/>
      </w:pPr>
      <w:r>
        <w:rPr>
          <w:noProof/>
        </w:rPr>
        <mc:AlternateContent>
          <mc:Choice Requires="wps">
            <w:drawing>
              <wp:anchor distT="0" distB="0" distL="114300" distR="114300" simplePos="0" relativeHeight="252534784" behindDoc="0" locked="0" layoutInCell="1" allowOverlap="1" wp14:anchorId="2D821F47" wp14:editId="34D0CD0C">
                <wp:simplePos x="0" y="0"/>
                <wp:positionH relativeFrom="margin">
                  <wp:posOffset>-577243</wp:posOffset>
                </wp:positionH>
                <wp:positionV relativeFrom="paragraph">
                  <wp:posOffset>155686</wp:posOffset>
                </wp:positionV>
                <wp:extent cx="3426460" cy="635"/>
                <wp:effectExtent l="0" t="0" r="2540" b="3175"/>
                <wp:wrapSquare wrapText="bothSides"/>
                <wp:docPr id="1995447778" name="Cuadro de texto 1"/>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6885C32D" w14:textId="50EFCEAF" w:rsidR="00036445" w:rsidRPr="00A64356" w:rsidRDefault="00036445" w:rsidP="008A511B">
                            <w:pPr>
                              <w:pStyle w:val="Descripcin"/>
                              <w:rPr>
                                <w:rFonts w:ascii="Arial" w:hAnsi="Arial" w:cs="Arial"/>
                                <w:noProof/>
                                <w:sz w:val="24"/>
                                <w:szCs w:val="24"/>
                              </w:rPr>
                            </w:pPr>
                            <w:bookmarkStart w:id="86" w:name="_Toc151638624"/>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6</w:t>
                            </w:r>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21F47" id="_x0000_s1031" type="#_x0000_t202" style="position:absolute;left:0;text-align:left;margin-left:-45.45pt;margin-top:12.25pt;width:269.8pt;height:.05pt;z-index:252534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ttVGAIAAD8EAAAOAAAAZHJzL2Uyb0RvYy54bWysU8Fu2zAMvQ/YPwi6L07SLhi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nidkE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" stroked="f">
                <v:textbox style="mso-fit-shape-to-text:t" inset="0,0,0,0">
                  <w:txbxContent>
                    <w:p w14:paraId="6885C32D" w14:textId="50EFCEAF" w:rsidR="00036445" w:rsidRPr="00A64356" w:rsidRDefault="00036445" w:rsidP="008A511B">
                      <w:pPr>
                        <w:pStyle w:val="Descripcin"/>
                        <w:rPr>
                          <w:rFonts w:ascii="Arial" w:hAnsi="Arial" w:cs="Arial"/>
                          <w:noProof/>
                          <w:sz w:val="24"/>
                          <w:szCs w:val="24"/>
                        </w:rPr>
                      </w:pPr>
                      <w:bookmarkStart w:id="87" w:name="_Toc151638624"/>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6</w:t>
                      </w:r>
                      <w:r>
                        <w:t xml:space="preserve"> </w:t>
                      </w:r>
                      <w:r w:rsidRPr="005F57CF">
                        <w:t>C</w:t>
                      </w:r>
                      <w:r w:rsidR="00B0439E" w:rsidRPr="005F57CF">
                        <w:t>on blocksize (64,64), cellsize y blockstride (8,8), con solo 8x8 celdas no es suficiente para extraer las características de la imagen, por lo que el resultado es muy pobre.</w:t>
                      </w:r>
                      <w:bookmarkEnd w:id="87"/>
                    </w:p>
                  </w:txbxContent>
                </v:textbox>
                <w10:wrap type="square" anchorx="margin"/>
              </v:shape>
            </w:pict>
          </mc:Fallback>
        </mc:AlternateContent>
      </w:r>
      <w:r w:rsidR="00036445">
        <w:rPr>
          <w:noProof/>
        </w:rPr>
        <mc:AlternateContent>
          <mc:Choice Requires="wps">
            <w:drawing>
              <wp:anchor distT="0" distB="0" distL="114300" distR="114300" simplePos="0" relativeHeight="252536832" behindDoc="0" locked="0" layoutInCell="1" allowOverlap="1" wp14:anchorId="0037C3E1" wp14:editId="04C215FA">
                <wp:simplePos x="0" y="0"/>
                <wp:positionH relativeFrom="column">
                  <wp:posOffset>3204845</wp:posOffset>
                </wp:positionH>
                <wp:positionV relativeFrom="paragraph">
                  <wp:posOffset>276860</wp:posOffset>
                </wp:positionV>
                <wp:extent cx="2158365" cy="635"/>
                <wp:effectExtent l="0" t="0" r="0" b="6350"/>
                <wp:wrapSquare wrapText="bothSides"/>
                <wp:docPr id="1291290916" name="Cuadro de texto 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5263E7D" w14:textId="103FC502" w:rsidR="00036445" w:rsidRPr="0091037C" w:rsidRDefault="00036445" w:rsidP="008A511B">
                            <w:pPr>
                              <w:pStyle w:val="Descripcin"/>
                              <w:rPr>
                                <w:rFonts w:ascii="Arial" w:hAnsi="Arial" w:cs="Arial"/>
                                <w:noProof/>
                                <w:sz w:val="24"/>
                                <w:szCs w:val="24"/>
                              </w:rPr>
                            </w:pPr>
                            <w:bookmarkStart w:id="88" w:name="_Toc151638623"/>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7</w:t>
                            </w:r>
                            <w:r>
                              <w:t xml:space="preserve"> </w:t>
                            </w:r>
                            <w:r w:rsidRPr="00FC152F">
                              <w:t>C</w:t>
                            </w:r>
                            <w:r w:rsidR="00B0439E" w:rsidRPr="00FC152F">
                              <w:t>on blocksize (64,64), cellsize y blockstride de (4,4).</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7C3E1" id="_x0000_s1032" type="#_x0000_t202" style="position:absolute;left:0;text-align:left;margin-left:252.35pt;margin-top:21.8pt;width:169.95pt;height:.05pt;z-index:25253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QfGgIAAD8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" stroked="f">
                <v:textbox style="mso-fit-shape-to-text:t" inset="0,0,0,0">
                  <w:txbxContent>
                    <w:p w14:paraId="55263E7D" w14:textId="103FC502" w:rsidR="00036445" w:rsidRPr="0091037C" w:rsidRDefault="00036445" w:rsidP="008A511B">
                      <w:pPr>
                        <w:pStyle w:val="Descripcin"/>
                        <w:rPr>
                          <w:rFonts w:ascii="Arial" w:hAnsi="Arial" w:cs="Arial"/>
                          <w:noProof/>
                          <w:sz w:val="24"/>
                          <w:szCs w:val="24"/>
                        </w:rPr>
                      </w:pPr>
                      <w:bookmarkStart w:id="89" w:name="_Toc151638623"/>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7</w:t>
                      </w:r>
                      <w:r>
                        <w:t xml:space="preserve"> </w:t>
                      </w:r>
                      <w:r w:rsidRPr="00FC152F">
                        <w:t>C</w:t>
                      </w:r>
                      <w:r w:rsidR="00B0439E" w:rsidRPr="00FC152F">
                        <w:t>on blocksize (64,64), cellsize y blockstride de (4,4).</w:t>
                      </w:r>
                      <w:bookmarkEnd w:id="89"/>
                    </w:p>
                  </w:txbxContent>
                </v:textbox>
                <w10:wrap type="square"/>
              </v:shape>
            </w:pict>
          </mc:Fallback>
        </mc:AlternateContent>
      </w:r>
    </w:p>
    <w:bookmarkEnd w:id="85"/>
    <w:p w14:paraId="3A4F0121" w14:textId="38376A96" w:rsidR="00D81C8A" w:rsidRDefault="00975E08" w:rsidP="00D81C8A">
      <w:pPr>
        <w:keepNext/>
        <w:jc w:val="center"/>
      </w:pPr>
      <w:r w:rsidRPr="00F34A70">
        <w:rPr>
          <w:noProof/>
        </w:rPr>
        <w:drawing>
          <wp:anchor distT="0" distB="0" distL="114300" distR="114300" simplePos="0" relativeHeight="251673600" behindDoc="0" locked="0" layoutInCell="1" allowOverlap="1" wp14:anchorId="7C939008" wp14:editId="5AFDE072">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72576" behindDoc="0" locked="0" layoutInCell="1" allowOverlap="1" wp14:anchorId="0DA33A11" wp14:editId="5086B5EB">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0" w:name="_Toc137213692"/>
    </w:p>
    <w:p w14:paraId="1D182774" w14:textId="6A8A538C" w:rsidR="00975E08" w:rsidRDefault="008A511B" w:rsidP="005B0719">
      <w:pPr>
        <w:pStyle w:val="figuresTables"/>
      </w:pPr>
      <w:r>
        <w:rPr>
          <w:noProof/>
        </w:rPr>
        <mc:AlternateContent>
          <mc:Choice Requires="wps">
            <w:drawing>
              <wp:anchor distT="0" distB="0" distL="114300" distR="114300" simplePos="0" relativeHeight="252538880" behindDoc="0" locked="0" layoutInCell="1" allowOverlap="1" wp14:anchorId="29EB42A5" wp14:editId="678B14C2">
                <wp:simplePos x="0" y="0"/>
                <wp:positionH relativeFrom="column">
                  <wp:posOffset>90805</wp:posOffset>
                </wp:positionH>
                <wp:positionV relativeFrom="paragraph">
                  <wp:posOffset>153670</wp:posOffset>
                </wp:positionV>
                <wp:extent cx="2221865" cy="405130"/>
                <wp:effectExtent l="0" t="0" r="6985" b="0"/>
                <wp:wrapSquare wrapText="bothSides"/>
                <wp:docPr id="285550333" name="Cuadro de texto 1"/>
                <wp:cNvGraphicFramePr/>
                <a:graphic xmlns:a="http://schemas.openxmlformats.org/drawingml/2006/main">
                  <a:graphicData uri="http://schemas.microsoft.com/office/word/2010/wordprocessingShape">
                    <wps:wsp>
                      <wps:cNvSpPr txBox="1"/>
                      <wps:spPr>
                        <a:xfrm>
                          <a:off x="0" y="0"/>
                          <a:ext cx="2221865" cy="405130"/>
                        </a:xfrm>
                        <a:prstGeom prst="rect">
                          <a:avLst/>
                        </a:prstGeom>
                        <a:solidFill>
                          <a:prstClr val="white"/>
                        </a:solidFill>
                        <a:ln>
                          <a:noFill/>
                        </a:ln>
                      </wps:spPr>
                      <wps:txbx>
                        <w:txbxContent>
                          <w:p w14:paraId="73B3AFA7" w14:textId="31F2A98B" w:rsidR="00036445" w:rsidRPr="0028768D" w:rsidRDefault="00036445" w:rsidP="008A511B">
                            <w:pPr>
                              <w:pStyle w:val="Descripcin"/>
                              <w:rPr>
                                <w:noProof/>
                                <w:sz w:val="24"/>
                              </w:rPr>
                            </w:pPr>
                            <w:bookmarkStart w:id="91" w:name="_Toc151638626"/>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8</w:t>
                            </w:r>
                            <w:r>
                              <w:t xml:space="preserve"> </w:t>
                            </w:r>
                            <w:r w:rsidRPr="00FD63C9">
                              <w:t>C</w:t>
                            </w:r>
                            <w:r w:rsidR="00B0439E" w:rsidRPr="00FD63C9">
                              <w:t>on filtro gaussiano (5,5)</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42A5" id="_x0000_s1033" type="#_x0000_t202" style="position:absolute;left:0;text-align:left;margin-left:7.15pt;margin-top:12.1pt;width:174.95pt;height:31.9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" stroked="f">
                <v:textbox inset="0,0,0,0">
                  <w:txbxContent>
                    <w:p w14:paraId="73B3AFA7" w14:textId="31F2A98B" w:rsidR="00036445" w:rsidRPr="0028768D" w:rsidRDefault="00036445" w:rsidP="008A511B">
                      <w:pPr>
                        <w:pStyle w:val="Descripcin"/>
                        <w:rPr>
                          <w:noProof/>
                          <w:sz w:val="24"/>
                        </w:rPr>
                      </w:pPr>
                      <w:bookmarkStart w:id="92" w:name="_Toc151638626"/>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8</w:t>
                      </w:r>
                      <w:r>
                        <w:t xml:space="preserve"> </w:t>
                      </w:r>
                      <w:r w:rsidRPr="00FD63C9">
                        <w:t>C</w:t>
                      </w:r>
                      <w:r w:rsidR="00B0439E" w:rsidRPr="00FD63C9">
                        <w:t>on filtro gaussiano (5,5)</w:t>
                      </w:r>
                      <w:bookmarkEnd w:id="92"/>
                    </w:p>
                  </w:txbxContent>
                </v:textbox>
                <w10:wrap type="square"/>
              </v:shape>
            </w:pict>
          </mc:Fallback>
        </mc:AlternateContent>
      </w:r>
      <w:r>
        <w:rPr>
          <w:noProof/>
        </w:rPr>
        <mc:AlternateContent>
          <mc:Choice Requires="wps">
            <w:drawing>
              <wp:anchor distT="0" distB="0" distL="114300" distR="114300" simplePos="0" relativeHeight="252540928" behindDoc="0" locked="0" layoutInCell="1" allowOverlap="1" wp14:anchorId="06E55C8C" wp14:editId="61EF6154">
                <wp:simplePos x="0" y="0"/>
                <wp:positionH relativeFrom="column">
                  <wp:posOffset>3181516</wp:posOffset>
                </wp:positionH>
                <wp:positionV relativeFrom="paragraph">
                  <wp:posOffset>185641</wp:posOffset>
                </wp:positionV>
                <wp:extent cx="2264410" cy="635"/>
                <wp:effectExtent l="0" t="0" r="2540" b="0"/>
                <wp:wrapSquare wrapText="bothSides"/>
                <wp:docPr id="1468519422" name="Cuadro de texto 1"/>
                <wp:cNvGraphicFramePr/>
                <a:graphic xmlns:a="http://schemas.openxmlformats.org/drawingml/2006/main">
                  <a:graphicData uri="http://schemas.microsoft.com/office/word/2010/wordprocessingShape">
                    <wps:wsp>
                      <wps:cNvSpPr txBox="1"/>
                      <wps:spPr>
                        <a:xfrm>
                          <a:off x="0" y="0"/>
                          <a:ext cx="2264410" cy="635"/>
                        </a:xfrm>
                        <a:prstGeom prst="rect">
                          <a:avLst/>
                        </a:prstGeom>
                        <a:solidFill>
                          <a:prstClr val="white"/>
                        </a:solidFill>
                        <a:ln>
                          <a:noFill/>
                        </a:ln>
                      </wps:spPr>
                      <wps:txbx>
                        <w:txbxContent>
                          <w:p w14:paraId="2AF9C83B" w14:textId="1F9DD79A" w:rsidR="00036445" w:rsidRPr="00596D6B" w:rsidRDefault="00036445" w:rsidP="008A511B">
                            <w:pPr>
                              <w:pStyle w:val="Descripcin"/>
                              <w:rPr>
                                <w:noProof/>
                                <w:sz w:val="24"/>
                              </w:rPr>
                            </w:pPr>
                            <w:bookmarkStart w:id="93" w:name="_Toc151638625"/>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9</w:t>
                            </w:r>
                            <w:r>
                              <w:t xml:space="preserve"> </w:t>
                            </w:r>
                            <w:r w:rsidRPr="00EC6C05">
                              <w:t>I</w:t>
                            </w:r>
                            <w:r w:rsidR="00B0439E" w:rsidRPr="00EC6C05">
                              <w:t>magen del vehículo del simulador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5C8C" id="_x0000_s1034" type="#_x0000_t202" style="position:absolute;left:0;text-align:left;margin-left:250.5pt;margin-top:14.6pt;width:178.3pt;height:.05pt;z-index:25254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q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fntzM6OQpNjtx0+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" stroked="f">
                <v:textbox style="mso-fit-shape-to-text:t" inset="0,0,0,0">
                  <w:txbxContent>
                    <w:p w14:paraId="2AF9C83B" w14:textId="1F9DD79A" w:rsidR="00036445" w:rsidRPr="00596D6B" w:rsidRDefault="00036445" w:rsidP="008A511B">
                      <w:pPr>
                        <w:pStyle w:val="Descripcin"/>
                        <w:rPr>
                          <w:noProof/>
                          <w:sz w:val="24"/>
                        </w:rPr>
                      </w:pPr>
                      <w:bookmarkStart w:id="94" w:name="_Toc151638625"/>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9</w:t>
                      </w:r>
                      <w:r>
                        <w:t xml:space="preserve"> </w:t>
                      </w:r>
                      <w:r w:rsidRPr="00EC6C05">
                        <w:t>I</w:t>
                      </w:r>
                      <w:r w:rsidR="00B0439E" w:rsidRPr="00EC6C05">
                        <w:t>magen del vehículo del simulador</w:t>
                      </w:r>
                      <w:bookmarkEnd w:id="94"/>
                    </w:p>
                  </w:txbxContent>
                </v:textbox>
                <w10:wrap type="square"/>
              </v:shape>
            </w:pict>
          </mc:Fallback>
        </mc:AlternateContent>
      </w:r>
    </w:p>
    <w:bookmarkEnd w:id="90"/>
    <w:p w14:paraId="71964F1F" w14:textId="05C3936F" w:rsidR="006911C2" w:rsidRPr="00F34A70" w:rsidRDefault="006911C2" w:rsidP="005B0719">
      <w:pPr>
        <w:pStyle w:val="figuresTables"/>
      </w:pPr>
    </w:p>
    <w:p w14:paraId="5741AC04" w14:textId="57B41210" w:rsidR="006911C2" w:rsidRPr="00F34A70" w:rsidRDefault="006911C2" w:rsidP="006B0B30">
      <w:pPr>
        <w:rPr>
          <w:szCs w:val="24"/>
        </w:rPr>
      </w:pPr>
      <w:r w:rsidRPr="00F34A70">
        <w:rPr>
          <w:szCs w:val="24"/>
        </w:rPr>
        <w:t>Ejemplo de imágenes negativas</w:t>
      </w:r>
    </w:p>
    <w:p w14:paraId="3A94D0DF" w14:textId="18D46BE3" w:rsidR="00036445" w:rsidRDefault="00036445" w:rsidP="00036445">
      <w:pPr>
        <w:keepNext/>
        <w:ind w:firstLine="720"/>
      </w:pPr>
      <w:r>
        <w:rPr>
          <w:noProof/>
        </w:rPr>
        <mc:AlternateContent>
          <mc:Choice Requires="wps">
            <w:drawing>
              <wp:anchor distT="0" distB="0" distL="114300" distR="114300" simplePos="0" relativeHeight="252542976" behindDoc="0" locked="0" layoutInCell="1" allowOverlap="1" wp14:anchorId="7717985F" wp14:editId="6EA57BE2">
                <wp:simplePos x="0" y="0"/>
                <wp:positionH relativeFrom="column">
                  <wp:posOffset>3319145</wp:posOffset>
                </wp:positionH>
                <wp:positionV relativeFrom="paragraph">
                  <wp:posOffset>1311910</wp:posOffset>
                </wp:positionV>
                <wp:extent cx="2273935" cy="635"/>
                <wp:effectExtent l="0" t="0" r="0" b="8890"/>
                <wp:wrapSquare wrapText="bothSides"/>
                <wp:docPr id="1186894740" name="Cuadro de texto 1"/>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72ADF4CD" w14:textId="71203C03" w:rsidR="00036445" w:rsidRPr="000943CC" w:rsidRDefault="00036445" w:rsidP="008A511B">
                            <w:pPr>
                              <w:pStyle w:val="Descripcin"/>
                              <w:rPr>
                                <w:rFonts w:ascii="Arial" w:hAnsi="Arial" w:cs="Arial"/>
                                <w:noProof/>
                                <w:sz w:val="24"/>
                                <w:szCs w:val="24"/>
                              </w:rPr>
                            </w:pPr>
                            <w:bookmarkStart w:id="95" w:name="_Toc151638627"/>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sidR="008A511B">
                              <w:rPr>
                                <w:noProof/>
                              </w:rPr>
                              <w:t>1</w:t>
                            </w:r>
                            <w:r>
                              <w:rPr>
                                <w:noProof/>
                              </w:rPr>
                              <w:fldChar w:fldCharType="end"/>
                            </w:r>
                            <w:r>
                              <w:t xml:space="preserve"> </w:t>
                            </w:r>
                            <w:r w:rsidRPr="006609D4">
                              <w:t>H</w:t>
                            </w:r>
                            <w:r w:rsidR="00B0439E" w:rsidRPr="006609D4">
                              <w:t>og features de la carretera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7985F" id="_x0000_s1035" type="#_x0000_t202" style="position:absolute;left:0;text-align:left;margin-left:261.35pt;margin-top:103.3pt;width:179.05pt;height:.05pt;z-index:25254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PcIGgIAAD8EAAAOAAAAZHJzL2Uyb0RvYy54bWysU8Fu2zAMvQ/YPwi6L05Sr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" stroked="f">
                <v:textbox style="mso-fit-shape-to-text:t" inset="0,0,0,0">
                  <w:txbxContent>
                    <w:p w14:paraId="72ADF4CD" w14:textId="71203C03" w:rsidR="00036445" w:rsidRPr="000943CC" w:rsidRDefault="00036445" w:rsidP="008A511B">
                      <w:pPr>
                        <w:pStyle w:val="Descripcin"/>
                        <w:rPr>
                          <w:rFonts w:ascii="Arial" w:hAnsi="Arial" w:cs="Arial"/>
                          <w:noProof/>
                          <w:sz w:val="24"/>
                          <w:szCs w:val="24"/>
                        </w:rPr>
                      </w:pPr>
                      <w:bookmarkStart w:id="96" w:name="_Toc151638627"/>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sidR="008A511B">
                        <w:rPr>
                          <w:noProof/>
                        </w:rPr>
                        <w:t>1</w:t>
                      </w:r>
                      <w:r>
                        <w:rPr>
                          <w:noProof/>
                        </w:rPr>
                        <w:fldChar w:fldCharType="end"/>
                      </w:r>
                      <w:r>
                        <w:t xml:space="preserve"> </w:t>
                      </w:r>
                      <w:r w:rsidRPr="006609D4">
                        <w:t>H</w:t>
                      </w:r>
                      <w:r w:rsidR="00B0439E" w:rsidRPr="006609D4">
                        <w:t>og features de la carretera</w:t>
                      </w:r>
                      <w:bookmarkEnd w:id="96"/>
                    </w:p>
                  </w:txbxContent>
                </v:textbox>
                <w10:wrap type="square"/>
              </v:shape>
            </w:pict>
          </mc:Fallback>
        </mc:AlternateContent>
      </w:r>
      <w:r w:rsidR="00975E08" w:rsidRPr="00F34A70">
        <w:rPr>
          <w:rFonts w:ascii="Arial" w:hAnsi="Arial" w:cs="Arial"/>
          <w:noProof/>
          <w:szCs w:val="24"/>
        </w:rPr>
        <w:drawing>
          <wp:anchor distT="0" distB="0" distL="114300" distR="114300" simplePos="0" relativeHeight="251556864" behindDoc="0" locked="0" layoutInCell="1" allowOverlap="1" wp14:anchorId="1694F08E" wp14:editId="50C41390">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71"/>
                    <a:stretch>
                      <a:fillRect/>
                    </a:stretch>
                  </pic:blipFill>
                  <pic:spPr>
                    <a:xfrm>
                      <a:off x="0" y="0"/>
                      <a:ext cx="1177430" cy="1181098"/>
                    </a:xfrm>
                    <a:prstGeom prst="rect">
                      <a:avLst/>
                    </a:prstGeom>
                  </pic:spPr>
                </pic:pic>
              </a:graphicData>
            </a:graphic>
          </wp:inline>
        </w:drawing>
      </w:r>
    </w:p>
    <w:p w14:paraId="44918E37" w14:textId="74B87E37" w:rsidR="00D81C8A" w:rsidRDefault="00036445" w:rsidP="008A511B">
      <w:pPr>
        <w:pStyle w:val="Descripcin"/>
        <w:ind w:left="0"/>
        <w:jc w:val="both"/>
      </w:pPr>
      <w:bookmarkStart w:id="97" w:name="_Toc151638628"/>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rsidR="008A511B">
        <w:t>10</w:t>
      </w:r>
      <w:r>
        <w:t xml:space="preserve"> </w:t>
      </w:r>
      <w:r w:rsidRPr="00034B30">
        <w:t>H</w:t>
      </w:r>
      <w:r w:rsidR="00B0439E" w:rsidRPr="00034B30">
        <w:t>og features de un árbol</w:t>
      </w:r>
      <w:bookmarkEnd w:id="97"/>
    </w:p>
    <w:p w14:paraId="2ACAAE90" w14:textId="77777777" w:rsidR="00764440" w:rsidRDefault="00764440" w:rsidP="00764440">
      <w:pPr>
        <w:rPr>
          <w:lang w:eastAsia="es-MX"/>
        </w:rPr>
      </w:pPr>
      <w:r>
        <w:lastRenderedPageBreak/>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79881B63" w14:textId="77777777" w:rsidR="001B0C0D" w:rsidRDefault="006911C2" w:rsidP="001B0C0D">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2"/>
                    <a:stretch>
                      <a:fillRect/>
                    </a:stretch>
                  </pic:blipFill>
                  <pic:spPr>
                    <a:xfrm>
                      <a:off x="0" y="0"/>
                      <a:ext cx="4675327" cy="2595287"/>
                    </a:xfrm>
                    <a:prstGeom prst="rect">
                      <a:avLst/>
                    </a:prstGeom>
                  </pic:spPr>
                </pic:pic>
              </a:graphicData>
            </a:graphic>
          </wp:inline>
        </w:drawing>
      </w:r>
    </w:p>
    <w:p w14:paraId="5F8333E1" w14:textId="6F9DC96D" w:rsidR="00D81C8A" w:rsidRDefault="001B0C0D" w:rsidP="008A511B">
      <w:pPr>
        <w:pStyle w:val="Descripcin"/>
      </w:pPr>
      <w:bookmarkStart w:id="98" w:name="_Toc151638629"/>
      <w:r>
        <w:t>F</w:t>
      </w:r>
      <w:r w:rsidR="00B0439E">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12</w:t>
      </w:r>
      <w:r>
        <w:rPr>
          <w:noProof/>
        </w:rPr>
        <w:fldChar w:fldCharType="end"/>
      </w:r>
      <w:r>
        <w:t xml:space="preserve"> </w:t>
      </w:r>
      <w:r w:rsidRPr="003A6A30">
        <w:t>F</w:t>
      </w:r>
      <w:r w:rsidR="00B0439E" w:rsidRPr="003A6A30">
        <w:t>unción computehogs, extrae los descriptores de todas las imágenes</w:t>
      </w:r>
      <w:bookmarkEnd w:id="98"/>
    </w:p>
    <w:p w14:paraId="391BF775" w14:textId="4DA22AA3" w:rsidR="00764440" w:rsidRDefault="00764440" w:rsidP="00764440">
      <w:pPr>
        <w:rPr>
          <w:lang w:eastAsia="es-MX"/>
        </w:rPr>
      </w:pPr>
      <w:r>
        <w:t xml:space="preserve">Para extraer HOG se usa la función computeHOGs de la figura </w:t>
      </w:r>
      <w:r w:rsidR="00E40B78">
        <w:t>4</w:t>
      </w:r>
      <w:r>
        <w:t>-12, la instrucción principal es:</w:t>
      </w:r>
    </w:p>
    <w:p w14:paraId="00F1164E"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t>hog.compute(img_lst[i], descriptors, Size(0, 0), Size(0, 0));</w:t>
      </w:r>
    </w:p>
    <w:p w14:paraId="3BF156CC" w14:textId="77777777" w:rsidR="00764440" w:rsidRDefault="00764440" w:rsidP="00764440">
      <w:pPr>
        <w:rPr>
          <w:rFonts w:ascii="Arial" w:eastAsia="Arial" w:hAnsi="Arial" w:cs="Arial"/>
          <w:szCs w:val="24"/>
        </w:rPr>
      </w:pPr>
      <w:r>
        <w:t>Una vez extraídas todas las características y guardadas, se crea otro vector labels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r>
        <w:rPr>
          <w:rFonts w:ascii="Courier New" w:eastAsia="Courier New" w:hAnsi="Courier New" w:cs="Courier New"/>
          <w:sz w:val="22"/>
          <w:szCs w:val="22"/>
        </w:rPr>
        <w:t>size_t positive_countC = gradient_lstC.size();</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lastRenderedPageBreak/>
        <w:t xml:space="preserve">                labelsC.assign(positive_countC, +1)</w:t>
      </w:r>
    </w:p>
    <w:p w14:paraId="2BF86C14" w14:textId="02D4D722"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w:t>
      </w:r>
      <w:r w:rsidR="00E40B78">
        <w:t>4</w:t>
      </w:r>
      <w:r>
        <w:t xml:space="preserve">-13: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convert_to_</w:t>
      </w:r>
      <w:r w:rsidR="00F34A70" w:rsidRPr="00F34A70">
        <w:rPr>
          <w:rFonts w:ascii="Courier New" w:hAnsi="Courier New" w:cs="Courier New"/>
          <w:sz w:val="22"/>
          <w:szCs w:val="18"/>
        </w:rPr>
        <w:t>ml(</w:t>
      </w:r>
      <w:r w:rsidRPr="00F34A70">
        <w:rPr>
          <w:rFonts w:ascii="Courier New" w:hAnsi="Courier New" w:cs="Courier New"/>
          <w:sz w:val="22"/>
          <w:szCs w:val="18"/>
        </w:rPr>
        <w:t>gradient_lstC, train_dataC);</w:t>
      </w:r>
    </w:p>
    <w:p w14:paraId="63C95B70" w14:textId="77777777" w:rsidR="001B0C0D" w:rsidRDefault="006911C2" w:rsidP="001B0C0D">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73"/>
                    <a:stretch>
                      <a:fillRect/>
                    </a:stretch>
                  </pic:blipFill>
                  <pic:spPr>
                    <a:xfrm>
                      <a:off x="0" y="0"/>
                      <a:ext cx="4530180" cy="2467047"/>
                    </a:xfrm>
                    <a:prstGeom prst="rect">
                      <a:avLst/>
                    </a:prstGeom>
                  </pic:spPr>
                </pic:pic>
              </a:graphicData>
            </a:graphic>
          </wp:inline>
        </w:drawing>
      </w:r>
    </w:p>
    <w:p w14:paraId="5BD0A63D" w14:textId="518CA5BC" w:rsidR="00D81C8A" w:rsidRDefault="001B0C0D" w:rsidP="008A511B">
      <w:pPr>
        <w:pStyle w:val="Descripcin"/>
      </w:pPr>
      <w:bookmarkStart w:id="99" w:name="_Toc151638630"/>
      <w:r>
        <w:t>F</w:t>
      </w:r>
      <w:r w:rsidR="00491B91">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13</w:t>
      </w:r>
      <w:r>
        <w:rPr>
          <w:noProof/>
        </w:rPr>
        <w:fldChar w:fldCharType="end"/>
      </w:r>
      <w:r>
        <w:t xml:space="preserve"> </w:t>
      </w:r>
      <w:r w:rsidRPr="005D6E27">
        <w:t>C</w:t>
      </w:r>
      <w:r w:rsidR="00491B91" w:rsidRPr="005D6E27">
        <w:t>ódigo de la función convert_to_ml, mismo propuesto en los ejemplos de opencv</w:t>
      </w:r>
      <w:bookmarkEnd w:id="99"/>
    </w:p>
    <w:p w14:paraId="7C354053" w14:textId="05A8597E" w:rsidR="006911C2" w:rsidRPr="00F34A70" w:rsidRDefault="006911C2" w:rsidP="006B0B30">
      <w:pPr>
        <w:rPr>
          <w:szCs w:val="24"/>
        </w:rPr>
      </w:pPr>
      <w:r w:rsidRPr="00F34A70">
        <w:rPr>
          <w:szCs w:val="24"/>
        </w:rPr>
        <w:t xml:space="preserve">Además, con </w:t>
      </w:r>
      <w:r w:rsidR="00DB7D82">
        <w:rPr>
          <w:szCs w:val="24"/>
        </w:rPr>
        <w:t>OpenCV</w:t>
      </w:r>
      <w:r w:rsidRPr="00F34A70">
        <w:rPr>
          <w:szCs w:val="24"/>
        </w:rPr>
        <w:t>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r w:rsidR="00F34A70" w:rsidRPr="00F34A70">
        <w:rPr>
          <w:rFonts w:ascii="Courier New" w:hAnsi="Courier New" w:cs="Courier New"/>
          <w:sz w:val="22"/>
          <w:szCs w:val="22"/>
        </w:rPr>
        <w:t>Mat(</w:t>
      </w:r>
      <w:r w:rsidRPr="00F34A70">
        <w:rPr>
          <w:rFonts w:ascii="Courier New" w:hAnsi="Courier New" w:cs="Courier New"/>
          <w:sz w:val="22"/>
          <w:szCs w:val="22"/>
        </w:rPr>
        <w:t xml:space="preserve">1, labelsC.size(),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r w:rsidRPr="00F34A70">
        <w:rPr>
          <w:rFonts w:ascii="Courier New" w:hAnsi="Courier New" w:cs="Courier New"/>
          <w:sz w:val="22"/>
          <w:szCs w:val="22"/>
        </w:rPr>
        <w:t>labelsC.data()</w:t>
      </w:r>
      <w:r w:rsidR="00F34A70" w:rsidRPr="00F34A70">
        <w:rPr>
          <w:rFonts w:ascii="Courier New" w:hAnsi="Courier New" w:cs="Courier New"/>
          <w:sz w:val="22"/>
          <w:szCs w:val="22"/>
        </w:rPr>
        <w:t>).clone</w:t>
      </w:r>
      <w:r w:rsidRPr="00F34A70">
        <w:rPr>
          <w:rFonts w:ascii="Courier New" w:hAnsi="Courier New" w:cs="Courier New"/>
          <w:sz w:val="22"/>
          <w:szCs w:val="22"/>
        </w:rPr>
        <w:t>();</w:t>
      </w:r>
    </w:p>
    <w:p w14:paraId="768880A6" w14:textId="4634B198"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xml:space="preserve">, figura </w:t>
      </w:r>
      <w:r w:rsidR="00E40B78">
        <w:rPr>
          <w:szCs w:val="24"/>
        </w:rPr>
        <w:t>4</w:t>
      </w:r>
      <w:r w:rsidR="00D81C8A">
        <w:rPr>
          <w:szCs w:val="24"/>
        </w:rPr>
        <w:t>-14</w:t>
      </w:r>
      <w:r w:rsidRPr="00F34A70">
        <w:rPr>
          <w:szCs w:val="24"/>
        </w:rPr>
        <w:t>:</w:t>
      </w:r>
    </w:p>
    <w:p w14:paraId="3E906955" w14:textId="77777777" w:rsidR="001B0C0D" w:rsidRDefault="006911C2" w:rsidP="001B0C0D">
      <w:pPr>
        <w:keepNext/>
      </w:pPr>
      <w:r w:rsidRPr="00F34A70">
        <w:rPr>
          <w:noProof/>
        </w:rPr>
        <w:lastRenderedPageBreak/>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74"/>
                    <a:stretch>
                      <a:fillRect/>
                    </a:stretch>
                  </pic:blipFill>
                  <pic:spPr>
                    <a:xfrm>
                      <a:off x="0" y="0"/>
                      <a:ext cx="4994759" cy="2891286"/>
                    </a:xfrm>
                    <a:prstGeom prst="rect">
                      <a:avLst/>
                    </a:prstGeom>
                  </pic:spPr>
                </pic:pic>
              </a:graphicData>
            </a:graphic>
          </wp:inline>
        </w:drawing>
      </w:r>
    </w:p>
    <w:p w14:paraId="6BA9C910" w14:textId="3292AE4E" w:rsidR="00D81C8A" w:rsidRDefault="001B0C0D" w:rsidP="008A511B">
      <w:pPr>
        <w:pStyle w:val="Descripcin"/>
      </w:pPr>
      <w:bookmarkStart w:id="100" w:name="_Toc151638631"/>
      <w:r>
        <w:t>F</w:t>
      </w:r>
      <w:r w:rsidR="00491B91">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14</w:t>
      </w:r>
      <w:r>
        <w:rPr>
          <w:noProof/>
        </w:rPr>
        <w:fldChar w:fldCharType="end"/>
      </w:r>
      <w:r>
        <w:t xml:space="preserve"> </w:t>
      </w:r>
      <w:r w:rsidRPr="00C309CB">
        <w:t>E</w:t>
      </w:r>
      <w:r w:rsidR="00491B91" w:rsidRPr="00C309CB">
        <w:t>ntrenamiento de svm con trainauto</w:t>
      </w:r>
      <w:bookmarkEnd w:id="100"/>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Ptr&lt; SVM &gt; svmC = </w:t>
      </w:r>
      <w:r w:rsidR="00F34A70" w:rsidRPr="00F34A70">
        <w:rPr>
          <w:rFonts w:ascii="Courier New" w:hAnsi="Courier New" w:cs="Courier New"/>
          <w:sz w:val="22"/>
          <w:szCs w:val="18"/>
        </w:rPr>
        <w:t>SVM:</w:t>
      </w:r>
      <w:r w:rsidR="00F34A70">
        <w:rPr>
          <w:rFonts w:ascii="Courier New" w:hAnsi="Courier New" w:cs="Courier New"/>
          <w:sz w:val="22"/>
          <w:szCs w:val="18"/>
        </w:rPr>
        <w:t>:</w:t>
      </w:r>
      <w:r w:rsidRPr="00F34A70">
        <w:rPr>
          <w:rFonts w:ascii="Courier New" w:hAnsi="Courier New" w:cs="Courier New"/>
          <w:sz w:val="22"/>
          <w:szCs w:val="18"/>
        </w:rPr>
        <w:t>create();</w:t>
      </w:r>
    </w:p>
    <w:p w14:paraId="2C9D6185" w14:textId="0A1FB021"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2CB305E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CvSVM *svm = new CvSVM;</w:t>
      </w:r>
    </w:p>
    <w:p w14:paraId="56D5D93F" w14:textId="77777777" w:rsidR="00764440" w:rsidRDefault="00764440" w:rsidP="00764440">
      <w:pPr>
        <w:rPr>
          <w:lang w:eastAsia="es-MX"/>
        </w:rPr>
      </w:pPr>
      <w:r>
        <w:t>Hay dos formas de entrenar la máquina. Con train dándole los parámetros o trainAuto para buscar los mejores parámetros a partir de una malla dada. Como trainAuto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svmC-&gt;setType(SVM::C_SVC);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svmC-&gt;setKernel(SVM::RBF);</w:t>
      </w:r>
    </w:p>
    <w:p w14:paraId="5AF34F81" w14:textId="387D54E4" w:rsidR="00764440" w:rsidRDefault="00764440" w:rsidP="00764440">
      <w:pPr>
        <w:rPr>
          <w:lang w:eastAsia="es-MX"/>
        </w:rPr>
      </w:pPr>
      <w:r>
        <w:lastRenderedPageBreak/>
        <w:t xml:space="preserve">En primer lugar, se define el kernel y tipo, de los cuales se lograron mejores resultados con RBF y C_SVC. A continuación, se definen los grids o valores sobre los que buscar, </w:t>
      </w:r>
      <w:r w:rsidR="00DB7D82">
        <w:t>OpenCV</w:t>
      </w:r>
      <w:r>
        <w:t xml:space="preserve"> ya tiene default grid.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ParamGrid CvParamGrid_coeff(pow(2.0, -2), pow(2.0,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Se define también el termCriteria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svmC-&gt;setTermCriteria(TermCriteria(TermCriteria::MAX_ITER,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(int)1e8, 1e-6));</w:t>
      </w:r>
    </w:p>
    <w:p w14:paraId="1283BB3C" w14:textId="58120547" w:rsidR="00764440" w:rsidRDefault="00764440" w:rsidP="00764440">
      <w:pPr>
        <w:rPr>
          <w:rFonts w:ascii="Arial" w:eastAsia="Arial" w:hAnsi="Arial" w:cs="Arial"/>
          <w:szCs w:val="24"/>
        </w:rPr>
      </w:pPr>
      <w:r>
        <w:t xml:space="preserve">Opcionalmente se pueden poner class weights, los cuales son auxiliares a C para penalizar el error como se observa en la figura </w:t>
      </w:r>
      <w:r w:rsidR="00E40B78">
        <w:t>4</w:t>
      </w:r>
      <w:r>
        <w:t>-15</w:t>
      </w:r>
      <w:r>
        <w:rPr>
          <w:rFonts w:ascii="Arial" w:eastAsia="Arial" w:hAnsi="Arial" w:cs="Arial"/>
        </w:rPr>
        <w:t>.</w:t>
      </w:r>
    </w:p>
    <w:p w14:paraId="39C800FF" w14:textId="7CE0A8D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63008" behindDoc="0" locked="0" layoutInCell="1" allowOverlap="1" wp14:anchorId="0AA263FA" wp14:editId="1DC9A640">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5"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6"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ABC8FDF" id="Grupo 36" o:spid="_x0000_s1026" style="position:absolute;margin-left:0;margin-top:11.95pt;width:251.35pt;height:83.15pt;z-index:251563008;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7"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8"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4A79DF8D" w:rsidR="007C16E2" w:rsidRDefault="001B0C0D" w:rsidP="005B0719">
      <w:pPr>
        <w:autoSpaceDE w:val="0"/>
        <w:autoSpaceDN w:val="0"/>
        <w:adjustRightInd w:val="0"/>
        <w:spacing w:after="0" w:line="240" w:lineRule="auto"/>
        <w:ind w:left="708"/>
        <w:rPr>
          <w:rFonts w:ascii="Courier New" w:hAnsi="Courier New" w:cs="Courier New"/>
          <w:sz w:val="22"/>
          <w:szCs w:val="18"/>
        </w:rPr>
      </w:pPr>
      <w:r>
        <w:rPr>
          <w:noProof/>
        </w:rPr>
        <mc:AlternateContent>
          <mc:Choice Requires="wps">
            <w:drawing>
              <wp:anchor distT="0" distB="0" distL="114300" distR="114300" simplePos="0" relativeHeight="252545024" behindDoc="0" locked="0" layoutInCell="1" allowOverlap="1" wp14:anchorId="7746399A" wp14:editId="1809E44A">
                <wp:simplePos x="0" y="0"/>
                <wp:positionH relativeFrom="margin">
                  <wp:align>right</wp:align>
                </wp:positionH>
                <wp:positionV relativeFrom="paragraph">
                  <wp:posOffset>612775</wp:posOffset>
                </wp:positionV>
                <wp:extent cx="5549900" cy="635"/>
                <wp:effectExtent l="0" t="0" r="0" b="0"/>
                <wp:wrapSquare wrapText="bothSides"/>
                <wp:docPr id="1252276917" name="Cuadro de texto 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14:paraId="25F53F22" w14:textId="30E5DF25" w:rsidR="001B0C0D" w:rsidRPr="00A41AA5" w:rsidRDefault="001B0C0D" w:rsidP="008A511B">
                            <w:pPr>
                              <w:pStyle w:val="Descripcin"/>
                              <w:rPr>
                                <w:noProof/>
                                <w:sz w:val="24"/>
                              </w:rPr>
                            </w:pPr>
                            <w:bookmarkStart w:id="101" w:name="_Toc151638632"/>
                            <w:r>
                              <w:t>F</w:t>
                            </w:r>
                            <w:r w:rsidR="00491B91">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15</w:t>
                            </w:r>
                            <w:r>
                              <w:rPr>
                                <w:noProof/>
                              </w:rPr>
                              <w:fldChar w:fldCharType="end"/>
                            </w:r>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6399A" id="_x0000_s1036" type="#_x0000_t202" style="position:absolute;left:0;text-align:left;margin-left:385.8pt;margin-top:48.25pt;width:437pt;height:.05pt;z-index:2525450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" stroked="f">
                <v:textbox style="mso-fit-shape-to-text:t" inset="0,0,0,0">
                  <w:txbxContent>
                    <w:p w14:paraId="25F53F22" w14:textId="30E5DF25" w:rsidR="001B0C0D" w:rsidRPr="00A41AA5" w:rsidRDefault="001B0C0D" w:rsidP="008A511B">
                      <w:pPr>
                        <w:pStyle w:val="Descripcin"/>
                        <w:rPr>
                          <w:noProof/>
                          <w:sz w:val="24"/>
                        </w:rPr>
                      </w:pPr>
                      <w:bookmarkStart w:id="102" w:name="_Toc151638632"/>
                      <w:r>
                        <w:t>F</w:t>
                      </w:r>
                      <w:r w:rsidR="00491B91">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15</w:t>
                      </w:r>
                      <w:r>
                        <w:rPr>
                          <w:noProof/>
                        </w:rPr>
                        <w:fldChar w:fldCharType="end"/>
                      </w:r>
                      <w:r>
                        <w:t xml:space="preserve"> </w:t>
                      </w:r>
                      <w:r w:rsidRPr="009A2DE8">
                        <w:t>S</w:t>
                      </w:r>
                      <w:r w:rsidR="00491B91" w:rsidRPr="009A2DE8">
                        <w:t>e observa el impacto de establecer pesos para el valor de c, a la izquierda la clasificación normal, a la derecha con un peso de 0.9 sobre la clase de verde</w:t>
                      </w:r>
                      <w:r>
                        <w:t>,</w:t>
                      </w:r>
                      <w:r w:rsidR="00491B91" w:rsidRPr="009A2DE8">
                        <w:t xml:space="preserve"> fuente</w:t>
                      </w:r>
                      <w:r>
                        <w:t>:</w:t>
                      </w:r>
                      <w:r w:rsidR="00491B91" w:rsidRPr="009A2DE8">
                        <w:t xml:space="preserve"> (“svm bias on weights of positives and negatives - opencv q&amp;a forum» s. F.)</w:t>
                      </w:r>
                      <w:bookmarkEnd w:id="102"/>
                    </w:p>
                  </w:txbxContent>
                </v:textbox>
                <w10:wrap type="square" anchorx="margin"/>
              </v:shape>
            </w:pict>
          </mc:Fallback>
        </mc:AlternateContent>
      </w:r>
    </w:p>
    <w:p w14:paraId="5BB808C7" w14:textId="00E774D6"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lastRenderedPageBreak/>
        <w:t>cv::Mat1f weights(1,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weights(0,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weights(0,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 xml:space="preserve">svmL-&gt;trainAuto(ml::TrainData::create(train_dataL,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ml::ROW_SAMPLE, labelsL), 10, svmL-&gt;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getDefaultGrid(SVM::C), svmL-&gt;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getDefaultGrid(SVM::GAMMA), CvParamGrid_p,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r w:rsidRPr="00F34A70">
        <w:rPr>
          <w:rFonts w:ascii="Courier New" w:hAnsi="Courier New" w:cs="Courier New"/>
          <w:sz w:val="22"/>
          <w:szCs w:val="18"/>
        </w:rPr>
        <w:t>CvParamGrid_nu, CvParamGrid_coeff, CvParamGrid_deg, false);</w:t>
      </w:r>
    </w:p>
    <w:p w14:paraId="4B786D37" w14:textId="04630C9B" w:rsidR="00764440" w:rsidRDefault="00764440" w:rsidP="00764440">
      <w:pPr>
        <w:rPr>
          <w:lang w:eastAsia="es-MX"/>
        </w:rPr>
      </w:pPr>
      <w:r>
        <w:t xml:space="preserve">En primer lugar, los parámetros se optimizaron con trainAuto, fue posible reutilizarlos cuando se incrementó el tamaño de los </w:t>
      </w:r>
      <w:r>
        <w:rPr>
          <w:i/>
        </w:rPr>
        <w:t>datasets</w:t>
      </w:r>
      <w:r>
        <w:t xml:space="preserve"> y para el entrenamiento en </w:t>
      </w:r>
      <w:r w:rsidR="00DB7D82">
        <w:t>OpenCV</w:t>
      </w:r>
      <w:r>
        <w:t xml:space="preserve"> 2.4 (figura </w:t>
      </w:r>
      <w:r w:rsidR="00E40B78">
        <w:t>4</w:t>
      </w:r>
      <w:r>
        <w:t xml:space="preserve">-16).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svmL-&gt;train(ml::TrainData::create(train_dataL,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ml::ROW_SAMPLE, labelsL));</w:t>
      </w:r>
    </w:p>
    <w:p w14:paraId="737A549E" w14:textId="77777777" w:rsidR="001B0C0D" w:rsidRDefault="006911C2" w:rsidP="001B0C0D">
      <w:pPr>
        <w:keepNext/>
      </w:pPr>
      <w:r w:rsidRPr="00F34A70">
        <w:rPr>
          <w:noProof/>
        </w:rPr>
        <w:lastRenderedPageBreak/>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9"/>
                    <a:stretch>
                      <a:fillRect/>
                    </a:stretch>
                  </pic:blipFill>
                  <pic:spPr>
                    <a:xfrm>
                      <a:off x="0" y="0"/>
                      <a:ext cx="4170002" cy="3337229"/>
                    </a:xfrm>
                    <a:prstGeom prst="rect">
                      <a:avLst/>
                    </a:prstGeom>
                  </pic:spPr>
                </pic:pic>
              </a:graphicData>
            </a:graphic>
          </wp:inline>
        </w:drawing>
      </w:r>
    </w:p>
    <w:p w14:paraId="76229A82" w14:textId="34CF026B" w:rsidR="00D81C8A" w:rsidRDefault="001B0C0D" w:rsidP="008A511B">
      <w:pPr>
        <w:pStyle w:val="Descripcin"/>
      </w:pPr>
      <w:bookmarkStart w:id="103" w:name="_Toc151638633"/>
      <w:r>
        <w:t>F</w:t>
      </w:r>
      <w:r w:rsidR="00491B91">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16</w:t>
      </w:r>
      <w:r>
        <w:rPr>
          <w:noProof/>
        </w:rPr>
        <w:fldChar w:fldCharType="end"/>
      </w:r>
      <w:r>
        <w:t xml:space="preserve"> </w:t>
      </w:r>
      <w:r w:rsidRPr="00540667">
        <w:t>I</w:t>
      </w:r>
      <w:r w:rsidR="00491B91" w:rsidRPr="00540667">
        <w:t>magen de la parte de entrenamiento en opencv 2.4 usando train</w:t>
      </w:r>
      <w:bookmarkEnd w:id="103"/>
    </w:p>
    <w:p w14:paraId="68533BED" w14:textId="465D0520" w:rsidR="00764440" w:rsidRDefault="00764440" w:rsidP="00764440">
      <w:pPr>
        <w:rPr>
          <w:lang w:eastAsia="es-MX"/>
        </w:rPr>
      </w:pPr>
      <w:r>
        <w:t xml:space="preserve">Para los </w:t>
      </w:r>
      <w:r w:rsidR="009E6983">
        <w:t>vehículos</w:t>
      </w:r>
      <w:r>
        <w:t xml:space="preserve"> de lado, los valores obtenidos fueron de 2.25x10^-3 para gamma y 12.5 para C. Para los </w:t>
      </w:r>
      <w:r w:rsidR="009E6983">
        <w:t>vehículos</w:t>
      </w:r>
      <w:r>
        <w:t xml:space="preserve"> desde atrás, tuvo la misma gamma, pero 62.5 en C.</w:t>
      </w:r>
    </w:p>
    <w:p w14:paraId="483C976A" w14:textId="7DB24679" w:rsidR="006911C2" w:rsidRPr="003C6E39" w:rsidRDefault="00764440" w:rsidP="006B0B30">
      <w:r>
        <w:t xml:space="preserve">En el caso de </w:t>
      </w:r>
      <w:r w:rsidR="00DB7D82">
        <w:t>OpenCV</w:t>
      </w:r>
      <w:r>
        <w:t xml:space="preserve">2.4 la máquina se guarda en formato .xml, mientras que </w:t>
      </w:r>
      <w:r w:rsidR="00DB7D82">
        <w:t>OpenCV</w:t>
      </w:r>
      <w:r>
        <w:t>4 en .yml. Se mencionan ambas, porque inicialmente se realizó sobre la versión 4 y es la que se usó para el simulador, posteriormente se tradujo a la versión 2.4 para el vehículo.</w:t>
      </w:r>
    </w:p>
    <w:p w14:paraId="5232BD84" w14:textId="438B4139" w:rsidR="006911C2" w:rsidRPr="005B0719" w:rsidRDefault="006911C2" w:rsidP="00017D87">
      <w:pPr>
        <w:pStyle w:val="Ttulo3"/>
        <w:numPr>
          <w:ilvl w:val="1"/>
          <w:numId w:val="36"/>
        </w:numPr>
        <w:rPr>
          <w:lang w:val="es-MX"/>
        </w:rPr>
      </w:pPr>
      <w:bookmarkStart w:id="104" w:name="_Toc151638734"/>
      <w:r w:rsidRPr="00F34A70">
        <w:rPr>
          <w:lang w:val="es-MX"/>
        </w:rPr>
        <w:t xml:space="preserve">Detección y nodo para el </w:t>
      </w:r>
      <w:r w:rsidR="00B52EDA">
        <w:rPr>
          <w:lang w:val="es-MX"/>
        </w:rPr>
        <w:t>vehículo</w:t>
      </w:r>
      <w:bookmarkEnd w:id="104"/>
    </w:p>
    <w:p w14:paraId="7F9D4B2A" w14:textId="77777777" w:rsidR="006911C2" w:rsidRPr="00F34A70" w:rsidRDefault="006911C2" w:rsidP="006B0B30">
      <w:pPr>
        <w:rPr>
          <w:szCs w:val="24"/>
        </w:rPr>
      </w:pPr>
      <w:r w:rsidRPr="00F34A70">
        <w:rPr>
          <w:szCs w:val="24"/>
        </w:rPr>
        <w:t>El primer paso en ambos casos es cargar los descriptores desde la función de main:</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lastRenderedPageBreak/>
        <w:t>Ptr&lt;SVM&gt;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 = StatModel::load&lt;SVM&gt;(svmFile);</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r w:rsidRPr="00F34A70">
        <w:rPr>
          <w:rFonts w:ascii="Courier New" w:hAnsi="Courier New" w:cs="Courier New"/>
          <w:sz w:val="22"/>
          <w:szCs w:val="18"/>
        </w:rPr>
        <w:t>CascadeClassifier carC;</w:t>
      </w:r>
    </w:p>
    <w:p w14:paraId="7C76BE27"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carC.load(obj_det_filename);</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CvSVM *svm = new CvSVM;</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svm-&gt;load(svmFile.c_str());</w:t>
      </w:r>
    </w:p>
    <w:p w14:paraId="1886A997" w14:textId="7E0BE20D" w:rsidR="00764440" w:rsidRDefault="00764440" w:rsidP="00764440">
      <w:pPr>
        <w:rPr>
          <w:lang w:eastAsia="es-MX"/>
        </w:rPr>
      </w:pPr>
      <w:r>
        <w:t xml:space="preserve">Después se preparan vectores que contendrán todos los objetos detectados siempre que no rebasen un determinado número de </w:t>
      </w:r>
      <w:r w:rsidR="002A4B55">
        <w:t>fotogramas</w:t>
      </w:r>
      <w:r>
        <w:t xml:space="preserve"> sin aparecer. En el caso del vehículo se usaron 15 </w:t>
      </w:r>
      <w:r w:rsidR="002A4B55">
        <w:t>fotogramas</w:t>
      </w:r>
      <w:r>
        <w:t xml:space="preserve">, que, usando una frecuencia de 5 Hz, corresponde a 3 segundos. Se trata de un vector de rectángulos que guardan la posición, el último </w:t>
      </w:r>
      <w:r w:rsidR="002A4B55">
        <w:t>fotograma</w:t>
      </w:r>
      <w:r>
        <w:t xml:space="preserve"> en que apareció y de filtros de Kalman. Con ello nos permite seguir múltiples objetos sin que tengan que aparecer en el </w:t>
      </w:r>
      <w:r w:rsidR="002A4B55">
        <w:t>fotograma</w:t>
      </w:r>
      <w:r>
        <w:t xml:space="preserv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333B3659" w:rsidR="00764440" w:rsidRDefault="00764440" w:rsidP="00764440">
      <w:r>
        <w:t xml:space="preserve">Al inicio del main, figura </w:t>
      </w:r>
      <w:r w:rsidR="00E40B78">
        <w:t>4</w:t>
      </w:r>
      <w:r>
        <w:t>-17 se define:</w:t>
      </w:r>
    </w:p>
    <w:p w14:paraId="76AB62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27FC6C7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ros::Subscriber camara_sub = </w:t>
      </w:r>
    </w:p>
    <w:p w14:paraId="75EF1351" w14:textId="5728548A" w:rsidR="005B0719"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lastRenderedPageBreak/>
        <w:t xml:space="preserve">nh.subscribe("/app/camera/rgb/image_raw", 1, </w:t>
      </w:r>
    </w:p>
    <w:p w14:paraId="19D8C85A" w14:textId="172B5F2E" w:rsidR="006911C2" w:rsidRPr="00F34A70" w:rsidRDefault="006911C2" w:rsidP="005B0719">
      <w:pPr>
        <w:spacing w:line="240" w:lineRule="auto"/>
        <w:ind w:left="1416"/>
        <w:rPr>
          <w:rFonts w:ascii="Arial" w:hAnsi="Arial" w:cs="Arial"/>
          <w:sz w:val="22"/>
          <w:szCs w:val="22"/>
        </w:rPr>
      </w:pPr>
      <w:r w:rsidRPr="00F34A70">
        <w:rPr>
          <w:rFonts w:ascii="Courier New" w:hAnsi="Courier New" w:cs="Courier New"/>
          <w:sz w:val="22"/>
          <w:szCs w:val="18"/>
        </w:rPr>
        <w:t>camaraRGBCallback);</w:t>
      </w:r>
    </w:p>
    <w:p w14:paraId="0CB0E8EC" w14:textId="77777777" w:rsidR="00764440" w:rsidRDefault="00764440" w:rsidP="00764440">
      <w:pPr>
        <w:rPr>
          <w:lang w:eastAsia="es-MX"/>
        </w:rPr>
      </w:pPr>
      <w:r>
        <w:t>Se suscribe al tópico de la cámara que nos manda un mensaje tipo sensor_msgs::Image</w:t>
      </w:r>
    </w:p>
    <w:p w14:paraId="65B3803B" w14:textId="5633CD6E" w:rsidR="006911C2" w:rsidRPr="00764440" w:rsidRDefault="00764440" w:rsidP="006B0B30">
      <w:r>
        <w:t>Esta función de callback se entra cada que se complete un ciclo (while(nh.ok())), lee el tópico que se publica y lo guarda en una variable local. La imagen debe convertirse al formato Mat con ayuda de cv_bridge:</w:t>
      </w:r>
    </w:p>
    <w:p w14:paraId="324B503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0E5146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img0 = cv_ptr-&gt;image.clone();</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0DA878A6" w:rsidR="006911C2" w:rsidRPr="00F34A70" w:rsidRDefault="001B0C0D" w:rsidP="006B0B30">
      <w:pPr>
        <w:ind w:firstLine="708"/>
        <w:rPr>
          <w:rFonts w:ascii="Courier New" w:hAnsi="Courier New" w:cs="Courier New"/>
          <w:sz w:val="22"/>
          <w:szCs w:val="18"/>
        </w:rPr>
      </w:pPr>
      <w:r>
        <w:rPr>
          <w:noProof/>
        </w:rPr>
        <w:lastRenderedPageBreak/>
        <mc:AlternateContent>
          <mc:Choice Requires="wps">
            <w:drawing>
              <wp:anchor distT="0" distB="0" distL="114300" distR="114300" simplePos="0" relativeHeight="252547072" behindDoc="0" locked="0" layoutInCell="1" allowOverlap="1" wp14:anchorId="13292B7C" wp14:editId="4E87B31D">
                <wp:simplePos x="0" y="0"/>
                <wp:positionH relativeFrom="column">
                  <wp:posOffset>-280035</wp:posOffset>
                </wp:positionH>
                <wp:positionV relativeFrom="paragraph">
                  <wp:posOffset>6044565</wp:posOffset>
                </wp:positionV>
                <wp:extent cx="6164580" cy="635"/>
                <wp:effectExtent l="0" t="0" r="0" b="0"/>
                <wp:wrapSquare wrapText="bothSides"/>
                <wp:docPr id="1621392000" name="Cuadro de texto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5048A32B" w14:textId="0ED0BF46" w:rsidR="001B0C0D" w:rsidRPr="00BF6876" w:rsidRDefault="001B0C0D" w:rsidP="008A511B">
                            <w:pPr>
                              <w:pStyle w:val="Descripcin"/>
                              <w:rPr>
                                <w:noProof/>
                                <w:sz w:val="24"/>
                              </w:rPr>
                            </w:pPr>
                            <w:bookmarkStart w:id="105" w:name="_Toc151638634"/>
                            <w:r>
                              <w:t>F</w:t>
                            </w:r>
                            <w:r w:rsidR="00491B91">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17</w:t>
                            </w:r>
                            <w:r>
                              <w:rPr>
                                <w:noProof/>
                              </w:rPr>
                              <w:fldChar w:fldCharType="end"/>
                            </w:r>
                            <w:r>
                              <w:t xml:space="preserve"> </w:t>
                            </w:r>
                            <w:r w:rsidRPr="007E03F7">
                              <w:t>I</w:t>
                            </w:r>
                            <w:r w:rsidR="00491B91" w:rsidRPr="007E03F7">
                              <w:t>magen de la función main, la configuración inicial, hasta el inicio del ciclo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2B7C" id="_x0000_s1037" type="#_x0000_t202" style="position:absolute;left:0;text-align:left;margin-left:-22.05pt;margin-top:475.95pt;width:485.4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JA8GQ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80+3dxSSFJt/vI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" stroked="f">
                <v:textbox style="mso-fit-shape-to-text:t" inset="0,0,0,0">
                  <w:txbxContent>
                    <w:p w14:paraId="5048A32B" w14:textId="0ED0BF46" w:rsidR="001B0C0D" w:rsidRPr="00BF6876" w:rsidRDefault="001B0C0D" w:rsidP="008A511B">
                      <w:pPr>
                        <w:pStyle w:val="Descripcin"/>
                        <w:rPr>
                          <w:noProof/>
                          <w:sz w:val="24"/>
                        </w:rPr>
                      </w:pPr>
                      <w:bookmarkStart w:id="106" w:name="_Toc151638634"/>
                      <w:r>
                        <w:t>F</w:t>
                      </w:r>
                      <w:r w:rsidR="00491B91">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17</w:t>
                      </w:r>
                      <w:r>
                        <w:rPr>
                          <w:noProof/>
                        </w:rPr>
                        <w:fldChar w:fldCharType="end"/>
                      </w:r>
                      <w:r>
                        <w:t xml:space="preserve"> </w:t>
                      </w:r>
                      <w:r w:rsidRPr="007E03F7">
                        <w:t>I</w:t>
                      </w:r>
                      <w:r w:rsidR="00491B91" w:rsidRPr="007E03F7">
                        <w:t>magen de la función main, la configuración inicial, hasta el inicio del ciclo</w:t>
                      </w:r>
                      <w:bookmarkEnd w:id="106"/>
                    </w:p>
                  </w:txbxContent>
                </v:textbox>
                <w10:wrap type="square"/>
              </v:shape>
            </w:pict>
          </mc:Fallback>
        </mc:AlternateContent>
      </w:r>
      <w:r w:rsidR="007C16E2" w:rsidRPr="00F34A70">
        <w:rPr>
          <w:noProof/>
        </w:rPr>
        <w:drawing>
          <wp:anchor distT="0" distB="0" distL="114300" distR="114300" simplePos="0" relativeHeight="251560960" behindDoc="0" locked="0" layoutInCell="1" allowOverlap="1" wp14:anchorId="359F1D43" wp14:editId="519A0BF5">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007C16E2" w:rsidRPr="00F34A70">
        <w:rPr>
          <w:noProof/>
        </w:rPr>
        <w:drawing>
          <wp:anchor distT="0" distB="0" distL="114300" distR="114300" simplePos="0" relativeHeight="251559936" behindDoc="0" locked="0" layoutInCell="1" allowOverlap="1" wp14:anchorId="0ACD4F54" wp14:editId="6A9AD995">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noProof/>
          <w:sz w:val="22"/>
          <w:szCs w:val="18"/>
        </w:rPr>
        <mc:AlternateContent>
          <mc:Choice Requires="wps">
            <w:drawing>
              <wp:anchor distT="0" distB="0" distL="114300" distR="114300" simplePos="0" relativeHeight="251558912" behindDoc="0" locked="0" layoutInCell="1" allowOverlap="1" wp14:anchorId="733DB2BA" wp14:editId="0D2F4C9D">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8A511B">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8" type="#_x0000_t202" style="position:absolute;left:0;text-align:left;margin-left:-38.55pt;margin-top:296.85pt;width:518.3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fTGg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9v7uafZhSSFLv9eBN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" stroked="f">
                <v:textbox style="mso-fit-shape-to-text:t" inset="0,0,0,0">
                  <w:txbxContent>
                    <w:p w14:paraId="3754CE5E" w14:textId="77777777" w:rsidR="006911C2" w:rsidRPr="009C24A6" w:rsidRDefault="006911C2" w:rsidP="008A511B">
                      <w:pPr>
                        <w:pStyle w:val="Descripcin"/>
                        <w:rPr>
                          <w:noProof/>
                        </w:rPr>
                      </w:pPr>
                    </w:p>
                  </w:txbxContent>
                </v:textbox>
                <w10:wrap type="square"/>
              </v:shape>
            </w:pict>
          </mc:Fallback>
        </mc:AlternateContent>
      </w:r>
      <w:r w:rsidR="006911C2" w:rsidRPr="00F34A70">
        <w:rPr>
          <w:rFonts w:ascii="Courier New" w:hAnsi="Courier New" w:cs="Courier New"/>
          <w:sz w:val="22"/>
          <w:szCs w:val="18"/>
        </w:rPr>
        <w:t>ros::Rate loop_rate(RATE_HZ);</w:t>
      </w:r>
    </w:p>
    <w:p w14:paraId="6D2821F5" w14:textId="184E4469" w:rsidR="00764440" w:rsidRDefault="00764440" w:rsidP="00764440">
      <w:pPr>
        <w:rPr>
          <w:lang w:eastAsia="es-MX"/>
        </w:rPr>
      </w:pPr>
      <w:r>
        <w:lastRenderedPageBreak/>
        <w:t xml:space="preserve">Dentro del ciclo se hace primero la detección y después el rastreo. En el caso de la detección puede hacerse tomando el </w:t>
      </w:r>
      <w:r w:rsidR="002A4B55">
        <w:t>fotograma</w:t>
      </w:r>
      <w:r>
        <w:t xml:space="preserve"> completo o solo en regiones cercanas a las detecciones. Es por ello tenemos dos funciones:</w:t>
      </w:r>
    </w:p>
    <w:p w14:paraId="677E2467" w14:textId="77777777" w:rsidR="006911C2" w:rsidRPr="00F34A70" w:rsidRDefault="006911C2">
      <w:pPr>
        <w:pStyle w:val="Prrafodelista"/>
        <w:numPr>
          <w:ilvl w:val="0"/>
          <w:numId w:val="18"/>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detecVentana(svm, svm2,carC, img,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&amp;numberD, &amp;detections);</w:t>
      </w:r>
    </w:p>
    <w:p w14:paraId="6613F2D8" w14:textId="2796E292" w:rsidR="00764440" w:rsidRDefault="00764440" w:rsidP="00764440">
      <w:pPr>
        <w:rPr>
          <w:lang w:eastAsia="es-MX"/>
        </w:rPr>
      </w:pPr>
      <w:r>
        <w:t xml:space="preserve">Función que cada 5 </w:t>
      </w:r>
      <w:r w:rsidR="002A4B55">
        <w:t>fotogramas</w:t>
      </w:r>
      <w:r>
        <w:t xml:space="preserve"> realiza la detección completa del </w:t>
      </w:r>
      <w:r w:rsidR="002A4B55">
        <w:t>fotograma</w:t>
      </w:r>
      <w:r>
        <w:t xml:space="preserve">. Dentro, como no se usa la detección multiescala de HOG, si no que solo la predicción </w:t>
      </w:r>
      <w:r w:rsidR="006C206F">
        <w:t>SVM</w:t>
      </w:r>
      <w:r>
        <w:t>,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HOGDescriptor hog;</w:t>
      </w:r>
    </w:p>
    <w:p w14:paraId="5718F0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hog.winSize = Size(64, 64);</w:t>
      </w:r>
    </w:p>
    <w:p w14:paraId="72BD0645" w14:textId="67D021E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hog.blockSize = Size(16, 16);</w:t>
      </w:r>
    </w:p>
    <w:p w14:paraId="58A67B1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hog.cellSize = Size(4, 4);</w:t>
      </w:r>
    </w:p>
    <w:p w14:paraId="05CC8B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hog.blockStride = Size(4, 4);</w:t>
      </w:r>
    </w:p>
    <w:p w14:paraId="130CBFC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hog.nbins = 9;</w:t>
      </w:r>
    </w:p>
    <w:p w14:paraId="6B268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hog.derivAperture = 1;</w:t>
      </w:r>
    </w:p>
    <w:p w14:paraId="40DFC50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hog.winSigma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//hog.histogramNormType = 0;</w:t>
      </w:r>
    </w:p>
    <w:p w14:paraId="3E9749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hog.L2HysThreshold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hog.gammaCorrection = 1;</w:t>
      </w:r>
    </w:p>
    <w:p w14:paraId="38E9653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hog.nlevels = 64;</w:t>
      </w:r>
    </w:p>
    <w:p w14:paraId="5BF9EB49" w14:textId="77777777" w:rsidR="00764440" w:rsidRDefault="00764440" w:rsidP="00764440">
      <w:pPr>
        <w:rPr>
          <w:lang w:eastAsia="es-MX"/>
        </w:rPr>
      </w:pPr>
      <w: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carC.detectMultiScale(imgGRAY, detectionsCascada, 1.1, 2, 0, </w:t>
      </w:r>
    </w:p>
    <w:p w14:paraId="3C940B55" w14:textId="77777777" w:rsidR="006911C2" w:rsidRPr="00F34A70" w:rsidRDefault="006911C2" w:rsidP="006B0B30">
      <w:pPr>
        <w:ind w:left="720" w:firstLine="720"/>
        <w:rPr>
          <w:rFonts w:ascii="Courier New" w:hAnsi="Courier New" w:cs="Courier New"/>
          <w:sz w:val="22"/>
          <w:szCs w:val="18"/>
        </w:rPr>
      </w:pPr>
      <w:r w:rsidRPr="00F34A70">
        <w:rPr>
          <w:rFonts w:ascii="Courier New" w:hAnsi="Courier New" w:cs="Courier New"/>
          <w:sz w:val="22"/>
          <w:szCs w:val="18"/>
        </w:rPr>
        <w:t>Size(40, 40), Size(200,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18"/>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18"/>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18"/>
        </w:numPr>
        <w:rPr>
          <w:szCs w:val="24"/>
        </w:rPr>
      </w:pPr>
      <w:r w:rsidRPr="00F34A70">
        <w:rPr>
          <w:szCs w:val="24"/>
        </w:rPr>
        <w:t>Size(40,40) tamaño inicial de la ventana</w:t>
      </w:r>
    </w:p>
    <w:p w14:paraId="355A7CFC" w14:textId="77777777" w:rsidR="006911C2" w:rsidRPr="00F34A70" w:rsidRDefault="006911C2">
      <w:pPr>
        <w:pStyle w:val="Prrafodelista"/>
        <w:numPr>
          <w:ilvl w:val="0"/>
          <w:numId w:val="18"/>
        </w:numPr>
        <w:rPr>
          <w:szCs w:val="24"/>
        </w:rPr>
      </w:pPr>
      <w:r w:rsidRPr="00F34A70">
        <w:rPr>
          <w:szCs w:val="24"/>
        </w:rPr>
        <w:t>Size(200,200)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width = detectionsCascada[j].width * 0.2;</w:t>
      </w:r>
    </w:p>
    <w:p w14:paraId="1952309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int height = detectionsCascada[j].height * 0.2;</w:t>
      </w:r>
    </w:p>
    <w:p w14:paraId="011E3EE3" w14:textId="6175878C" w:rsidR="006911C2" w:rsidRPr="00F34A70" w:rsidRDefault="006911C2" w:rsidP="006B0B30">
      <w:pPr>
        <w:rPr>
          <w:szCs w:val="24"/>
        </w:rPr>
      </w:pPr>
      <w:r w:rsidRPr="00F34A70">
        <w:rPr>
          <w:szCs w:val="24"/>
        </w:rPr>
        <w:t>Se cambia de tamaño a 64x64 (mismo de HOG)</w:t>
      </w:r>
      <w:r w:rsidR="00115D5F">
        <w:rPr>
          <w:szCs w:val="24"/>
        </w:rPr>
        <w:t xml:space="preserve"> </w:t>
      </w:r>
      <w:r w:rsidRPr="00F34A70">
        <w:rPr>
          <w:szCs w:val="24"/>
        </w:rPr>
        <w:t xml:space="preserve">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resize(imgEsquina, imgSVM, Size(64, 64), 0, 0, cv::INTER_AREA);</w:t>
      </w:r>
    </w:p>
    <w:p w14:paraId="414E8BA2" w14:textId="74B05AF7" w:rsidR="006911C2" w:rsidRPr="00F34A70" w:rsidRDefault="006911C2" w:rsidP="001A5393">
      <w:pPr>
        <w:spacing w:line="240" w:lineRule="auto"/>
        <w:ind w:left="708"/>
        <w:rPr>
          <w:rFonts w:ascii="Courier New" w:hAnsi="Courier New" w:cs="Courier New"/>
          <w:sz w:val="22"/>
          <w:szCs w:val="18"/>
        </w:rPr>
      </w:pPr>
      <w:r w:rsidRPr="00F34A70">
        <w:rPr>
          <w:rFonts w:ascii="Courier New" w:hAnsi="Courier New" w:cs="Courier New"/>
          <w:sz w:val="22"/>
          <w:szCs w:val="18"/>
        </w:rPr>
        <w:t>vector&lt; float &gt; descriptorsSVM;</w:t>
      </w:r>
    </w:p>
    <w:p w14:paraId="7D4F9EF0" w14:textId="053A3232"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imgSVM.convertTo(imgSVMF, CV_8UC3);</w:t>
      </w:r>
    </w:p>
    <w:p w14:paraId="72915C4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hog.compute(imgSVMF, descriptorsSVM, Size(0, 0), Size(0, 0));</w:t>
      </w:r>
    </w:p>
    <w:p w14:paraId="4D8D78F0" w14:textId="77777777" w:rsidR="006911C2" w:rsidRPr="00F34A70" w:rsidRDefault="006911C2" w:rsidP="006B0B30">
      <w:pPr>
        <w:rPr>
          <w:szCs w:val="24"/>
        </w:rPr>
      </w:pPr>
      <w:r w:rsidRPr="00F34A70">
        <w:rPr>
          <w:szCs w:val="24"/>
        </w:rPr>
        <w:lastRenderedPageBreak/>
        <w:t>En compute el primer size(0,0) significan que se toman la imagen completa para hacer la predicción, el segundo corresponde al padding.</w:t>
      </w:r>
    </w:p>
    <w:p w14:paraId="4765801B" w14:textId="31AD0EAA" w:rsidR="006911C2" w:rsidRPr="00F34A70" w:rsidRDefault="006911C2" w:rsidP="006B0B30">
      <w:pPr>
        <w:rPr>
          <w:szCs w:val="24"/>
        </w:rPr>
      </w:pPr>
      <w:r w:rsidRPr="00F34A70">
        <w:rPr>
          <w:szCs w:val="24"/>
        </w:rPr>
        <w:t xml:space="preserve">Con </w:t>
      </w:r>
      <w:r w:rsidR="00DB7D82">
        <w:rPr>
          <w:szCs w:val="24"/>
        </w:rPr>
        <w:t>OpenCV</w:t>
      </w:r>
      <w:r w:rsidRPr="00F34A70">
        <w:rPr>
          <w:szCs w:val="24"/>
        </w:rPr>
        <w:t>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fm = Mat(1, descriptorsSVM.size(),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descriptorsSVM.data()).clone();</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svm-&gt;predict(descriptorsSVM);</w:t>
      </w:r>
    </w:p>
    <w:p w14:paraId="3429D3AB" w14:textId="5F6F7A8E" w:rsidR="006911C2" w:rsidRPr="00F34A70" w:rsidRDefault="006911C2" w:rsidP="006B0B30">
      <w:pPr>
        <w:rPr>
          <w:szCs w:val="24"/>
        </w:rPr>
      </w:pPr>
      <w:r w:rsidRPr="00F34A70">
        <w:rPr>
          <w:szCs w:val="24"/>
        </w:rPr>
        <w:t xml:space="preserve">En </w:t>
      </w:r>
      <w:r w:rsidR="00DB7D82">
        <w:rPr>
          <w:szCs w:val="24"/>
        </w:rPr>
        <w:t>OpenCV</w:t>
      </w:r>
      <w:r w:rsidRPr="00F34A70">
        <w:rPr>
          <w:szCs w:val="24"/>
        </w:rPr>
        <w:t>2.4:</w:t>
      </w:r>
    </w:p>
    <w:p w14:paraId="43AA29A7"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float result1 = svm-&gt;CvSVM::predict(fm);</w:t>
      </w:r>
    </w:p>
    <w:p w14:paraId="66E2EB06" w14:textId="3057CDC5" w:rsidR="00764440" w:rsidRDefault="00FB3559" w:rsidP="00764440">
      <w:r>
        <w:t>Algunas de las dificultades observadas</w:t>
      </w:r>
      <w:r w:rsidR="00764440">
        <w:t xml:space="preserve"> puede</w:t>
      </w:r>
      <w:r>
        <w:t>n</w:t>
      </w:r>
      <w:r w:rsidR="00764440">
        <w:t xml:space="preserve"> </w:t>
      </w:r>
      <w:r>
        <w:t>apreciarse e</w:t>
      </w:r>
      <w:r w:rsidR="00764440">
        <w:t xml:space="preserve">n la figura </w:t>
      </w:r>
      <w:r w:rsidR="00E40B78">
        <w:t>4</w:t>
      </w:r>
      <w:r w:rsidR="00764440">
        <w:t xml:space="preserve">-18, </w:t>
      </w:r>
      <w:r w:rsidRPr="00FB3559">
        <w:t>donde se evidencia que, al intentar detectar vehículos que van apareciendo en las esquinas, ninguno de los dos detectores logra identificarlos hasta que el vehículo esté completamente visible en la imagen.</w:t>
      </w:r>
    </w:p>
    <w:p w14:paraId="055A1C30" w14:textId="77777777" w:rsidR="001B0C0D" w:rsidRDefault="006911C2" w:rsidP="001B0C0D">
      <w:pPr>
        <w:keepNext/>
        <w:ind w:firstLine="720"/>
      </w:pPr>
      <w:r w:rsidRPr="00F34A70">
        <w:rPr>
          <w:rFonts w:ascii="Arial" w:hAnsi="Arial" w:cs="Arial"/>
          <w:noProof/>
          <w:szCs w:val="24"/>
        </w:rPr>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578FB6BE" w14:textId="786E8921" w:rsidR="00D81C8A" w:rsidRDefault="001B0C0D" w:rsidP="008A511B">
      <w:pPr>
        <w:pStyle w:val="Descripcin"/>
      </w:pPr>
      <w:bookmarkStart w:id="107" w:name="_Toc151638635"/>
      <w:r>
        <w:t>F</w:t>
      </w:r>
      <w:r w:rsid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18</w:t>
      </w:r>
      <w:r>
        <w:rPr>
          <w:noProof/>
        </w:rPr>
        <w:fldChar w:fldCharType="end"/>
      </w:r>
      <w:r>
        <w:t xml:space="preserve"> </w:t>
      </w:r>
      <w:r w:rsidRPr="00C366C1">
        <w:t>E</w:t>
      </w:r>
      <w:r w:rsidR="00E7461F" w:rsidRPr="00C366C1">
        <w:t>jemplos de falsos negativos</w:t>
      </w:r>
      <w:bookmarkEnd w:id="107"/>
    </w:p>
    <w:p w14:paraId="025FE814" w14:textId="77777777" w:rsidR="00764440" w:rsidRDefault="00764440" w:rsidP="00764440">
      <w:pPr>
        <w:rPr>
          <w:lang w:eastAsia="es-MX"/>
        </w:rPr>
      </w:pPr>
      <w:r>
        <w:lastRenderedPageBreak/>
        <w:t>Hecha la predicción, si el resultado es positivo (1), se guarda dos veces para poder usar groupRectangles.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if (result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t>detectionsFinal.push_back(detectionsCascada[j]);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r w:rsidRPr="00F34A70">
        <w:rPr>
          <w:rFonts w:ascii="Courier New" w:hAnsi="Courier New" w:cs="Courier New"/>
          <w:sz w:val="22"/>
          <w:szCs w:val="18"/>
        </w:rPr>
        <w:t>detectionsFinal.push_back(detectionsCascada[j]);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groupRectangles(detectionsFinal,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2C52E46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 = </w:t>
      </w:r>
    </w:p>
    <w:p w14:paraId="03122742" w14:textId="77777777" w:rsidR="006911C2" w:rsidRPr="00F34A70" w:rsidRDefault="006911C2" w:rsidP="005B0719">
      <w:pPr>
        <w:spacing w:line="240" w:lineRule="auto"/>
        <w:ind w:left="708" w:firstLine="708"/>
        <w:rPr>
          <w:rFonts w:ascii="Arial" w:hAnsi="Arial" w:cs="Arial"/>
          <w:sz w:val="22"/>
          <w:szCs w:val="22"/>
        </w:rPr>
      </w:pPr>
      <w:r w:rsidRPr="00F34A70">
        <w:rPr>
          <w:rFonts w:ascii="Courier New" w:hAnsi="Courier New" w:cs="Courier New"/>
          <w:sz w:val="22"/>
          <w:szCs w:val="18"/>
        </w:rPr>
        <w:t>nh.advertise&lt;sensor_msgs::Image&gt;("/detec",1);</w:t>
      </w:r>
    </w:p>
    <w:p w14:paraId="6A78B38A" w14:textId="77777777" w:rsidR="006911C2" w:rsidRPr="00F34A70" w:rsidRDefault="006911C2" w:rsidP="006B0B30">
      <w:pPr>
        <w:rPr>
          <w:szCs w:val="24"/>
        </w:rPr>
      </w:pPr>
      <w:r w:rsidRPr="00F34A70">
        <w:rPr>
          <w:szCs w:val="24"/>
        </w:rPr>
        <w:t>El mensaje es bajo el tópico /detec.</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B2FC7C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23114D6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9D3565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1B5B0D4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detec_publisher.publish(img_msg); </w:t>
      </w:r>
    </w:p>
    <w:p w14:paraId="1E67789B" w14:textId="77777777" w:rsidR="00764440" w:rsidRDefault="00764440" w:rsidP="00764440">
      <w:pPr>
        <w:rPr>
          <w:lang w:eastAsia="es-MX"/>
        </w:rPr>
      </w:pPr>
      <w:r>
        <w:lastRenderedPageBreak/>
        <w:t xml:space="preserve">Se crea un nuevo mensaje imagen, cuyo formato incluye un encabezado, al que se le pone la hora. Con CV_bridge se convierte la imagen, y se publica. Las detecciones se pueden visualizar en RVIZ. </w:t>
      </w:r>
    </w:p>
    <w:p w14:paraId="7EC938EB" w14:textId="77777777" w:rsidR="006911C2" w:rsidRPr="00F34A70" w:rsidRDefault="006911C2">
      <w:pPr>
        <w:pStyle w:val="Prrafodelista"/>
        <w:numPr>
          <w:ilvl w:val="0"/>
          <w:numId w:val="18"/>
        </w:numPr>
        <w:spacing w:before="0" w:after="160"/>
        <w:rPr>
          <w:szCs w:val="24"/>
        </w:rPr>
      </w:pPr>
      <w:r w:rsidRPr="00F34A70">
        <w:rPr>
          <w:szCs w:val="24"/>
        </w:rPr>
        <w:t>Detección sobre solo una región:</w:t>
      </w:r>
    </w:p>
    <w:p w14:paraId="08999A4B" w14:textId="13960885" w:rsidR="006911C2" w:rsidRPr="00F34A70" w:rsidRDefault="001D2468" w:rsidP="006B0B30">
      <w:pPr>
        <w:rPr>
          <w:szCs w:val="24"/>
        </w:rPr>
      </w:pPr>
      <w:r>
        <w:rPr>
          <w:szCs w:val="24"/>
        </w:rPr>
        <w:t xml:space="preserve">En este caso se llama a la función de la figura </w:t>
      </w:r>
      <w:r w:rsidR="00E40B78">
        <w:rPr>
          <w:szCs w:val="24"/>
        </w:rPr>
        <w:t>4</w:t>
      </w:r>
      <w:r>
        <w:rPr>
          <w:szCs w:val="24"/>
        </w:rPr>
        <w:t>-19:</w:t>
      </w:r>
    </w:p>
    <w:p w14:paraId="07C0D9B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detecRegion(carC, img, i, predRect.x, predRect.y,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 xml:space="preserve">predRect.width, predRect.height, &amp;img2, &amp;encontro,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&amp;detec);</w:t>
      </w:r>
    </w:p>
    <w:p w14:paraId="2CC798E2" w14:textId="77777777" w:rsidR="006911C2" w:rsidRPr="00F34A70" w:rsidRDefault="006911C2" w:rsidP="006B0B30">
      <w:pPr>
        <w:rPr>
          <w:szCs w:val="24"/>
        </w:rPr>
      </w:pPr>
      <w:r w:rsidRPr="00F34A70">
        <w:rPr>
          <w:szCs w:val="24"/>
        </w:rPr>
        <w:t>Solo entra cuando hay detecciones previas, busca en los lugares indicados por la predicción de Kalman, que se realiza desde el main:</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Mat state(6,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state = kalmans[j].predict();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Rect predRect;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predRect.width = state.at&lt;float&gt;(4);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predRect.height = state.at&lt;float&gt;(5);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predRect.x = state.at&lt;float&gt;(0);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predRect.y = state.at&lt;float&gt;(1);</w:t>
      </w:r>
    </w:p>
    <w:p w14:paraId="338A51B3" w14:textId="77777777" w:rsidR="00764440" w:rsidRDefault="00764440" w:rsidP="00764440">
      <w:pPr>
        <w:rPr>
          <w:lang w:eastAsia="es-MX"/>
        </w:rPr>
      </w:pPr>
      <w: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w:t>
      </w:r>
      <w:r>
        <w:lastRenderedPageBreak/>
        <w:t>detección por cascada, si hay coincidencias se usa group rectangle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carC.detectMultiScale(img2, detections2, 1.1, 2, 0, </w:t>
      </w:r>
    </w:p>
    <w:p w14:paraId="6269ED6F" w14:textId="1675F08E"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Size(width*0.4,height*0.4), Size(width1,height1));</w:t>
      </w:r>
    </w:p>
    <w:p w14:paraId="21218042" w14:textId="235032CE" w:rsidR="006911C2" w:rsidRPr="001D2468" w:rsidRDefault="001B0C0D" w:rsidP="006B0B30">
      <w:pPr>
        <w:rPr>
          <w:rFonts w:ascii="Courier New" w:hAnsi="Courier New" w:cs="Courier New"/>
        </w:rPr>
      </w:pPr>
      <w:r>
        <w:rPr>
          <w:noProof/>
        </w:rPr>
        <mc:AlternateContent>
          <mc:Choice Requires="wps">
            <w:drawing>
              <wp:anchor distT="0" distB="0" distL="114300" distR="114300" simplePos="0" relativeHeight="252549120" behindDoc="0" locked="0" layoutInCell="1" allowOverlap="1" wp14:anchorId="56B9D32A" wp14:editId="4C8D3AB0">
                <wp:simplePos x="0" y="0"/>
                <wp:positionH relativeFrom="column">
                  <wp:posOffset>-346710</wp:posOffset>
                </wp:positionH>
                <wp:positionV relativeFrom="paragraph">
                  <wp:posOffset>2781300</wp:posOffset>
                </wp:positionV>
                <wp:extent cx="6297295" cy="635"/>
                <wp:effectExtent l="0" t="0" r="0" b="0"/>
                <wp:wrapSquare wrapText="bothSides"/>
                <wp:docPr id="1326200767"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5C4A23E7" w14:textId="258B0E1F" w:rsidR="001B0C0D" w:rsidRPr="00834B41" w:rsidRDefault="001B0C0D" w:rsidP="008A511B">
                            <w:pPr>
                              <w:pStyle w:val="Descripcin"/>
                              <w:rPr>
                                <w:noProof/>
                                <w:sz w:val="24"/>
                              </w:rPr>
                            </w:pPr>
                            <w:bookmarkStart w:id="108" w:name="_Toc151638636"/>
                            <w:r>
                              <w:t>F</w:t>
                            </w:r>
                            <w:r w:rsid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19</w:t>
                            </w:r>
                            <w:r>
                              <w:rPr>
                                <w:noProof/>
                              </w:rPr>
                              <w:fldChar w:fldCharType="end"/>
                            </w:r>
                            <w:r>
                              <w:t xml:space="preserve"> </w:t>
                            </w:r>
                            <w:r w:rsidRPr="00776BB5">
                              <w:t>F</w:t>
                            </w:r>
                            <w:r w:rsidR="00E7461F" w:rsidRPr="00776BB5">
                              <w:t>ragmento del código para detectar sobre una región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D32A" id="_x0000_s1039" type="#_x0000_t202" style="position:absolute;left:0;text-align:left;margin-left:-27.3pt;margin-top:219pt;width:495.85pt;height:.0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RQ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6mdx+nd7ecSYrNbm5j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" stroked="f">
                <v:textbox style="mso-fit-shape-to-text:t" inset="0,0,0,0">
                  <w:txbxContent>
                    <w:p w14:paraId="5C4A23E7" w14:textId="258B0E1F" w:rsidR="001B0C0D" w:rsidRPr="00834B41" w:rsidRDefault="001B0C0D" w:rsidP="008A511B">
                      <w:pPr>
                        <w:pStyle w:val="Descripcin"/>
                        <w:rPr>
                          <w:noProof/>
                          <w:sz w:val="24"/>
                        </w:rPr>
                      </w:pPr>
                      <w:bookmarkStart w:id="109" w:name="_Toc151638636"/>
                      <w:r>
                        <w:t>F</w:t>
                      </w:r>
                      <w:r w:rsid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19</w:t>
                      </w:r>
                      <w:r>
                        <w:rPr>
                          <w:noProof/>
                        </w:rPr>
                        <w:fldChar w:fldCharType="end"/>
                      </w:r>
                      <w:r>
                        <w:t xml:space="preserve"> </w:t>
                      </w:r>
                      <w:r w:rsidRPr="00776BB5">
                        <w:t>F</w:t>
                      </w:r>
                      <w:r w:rsidR="00E7461F" w:rsidRPr="00776BB5">
                        <w:t>ragmento del código para detectar sobre una región</w:t>
                      </w:r>
                      <w:bookmarkEnd w:id="109"/>
                    </w:p>
                  </w:txbxContent>
                </v:textbox>
                <w10:wrap type="square"/>
              </v:shape>
            </w:pict>
          </mc:Fallback>
        </mc:AlternateContent>
      </w:r>
      <w:r w:rsidR="006911C2" w:rsidRPr="00F34A70">
        <w:rPr>
          <w:noProof/>
        </w:rPr>
        <w:drawing>
          <wp:anchor distT="0" distB="0" distL="114300" distR="114300" simplePos="0" relativeHeight="251565056" behindDoc="0" locked="0" layoutInCell="1" allowOverlap="1" wp14:anchorId="55A7C744" wp14:editId="66220129">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5B091049" w:rsidR="006911C2" w:rsidRPr="00F34A70" w:rsidRDefault="006911C2" w:rsidP="00017D87">
      <w:pPr>
        <w:pStyle w:val="Ttulo3"/>
        <w:numPr>
          <w:ilvl w:val="1"/>
          <w:numId w:val="36"/>
        </w:numPr>
        <w:rPr>
          <w:lang w:val="es-MX"/>
        </w:rPr>
      </w:pPr>
      <w:bookmarkStart w:id="110" w:name="_Toc151638735"/>
      <w:r w:rsidRPr="00F34A70">
        <w:rPr>
          <w:lang w:val="es-MX"/>
        </w:rPr>
        <w:t>Rastreo</w:t>
      </w:r>
      <w:bookmarkEnd w:id="110"/>
    </w:p>
    <w:p w14:paraId="4F3A512C" w14:textId="5A42BFC5" w:rsidR="00764440" w:rsidRDefault="006911C2" w:rsidP="00764440">
      <w:pPr>
        <w:rPr>
          <w:lang w:eastAsia="es-MX"/>
        </w:rPr>
      </w:pPr>
      <w:r w:rsidRPr="00F34A70">
        <w:rPr>
          <w:szCs w:val="24"/>
        </w:rPr>
        <w:t>E</w:t>
      </w:r>
      <w:r w:rsidR="00764440">
        <w:t xml:space="preserve">l siguiente paso es el rastreo, para cada detección se revisa si es el mismo vehículo entre dos </w:t>
      </w:r>
      <w:r w:rsidR="002A4B55">
        <w:t>fotogramas</w:t>
      </w:r>
      <w:r w:rsidR="00764440">
        <w:t xml:space="preserve">, basándose en que se halle en una posición cercana a la anterior. Si se cumple, se hace la actualización, en caso contrario se debe crear un nuevo filtro de Kalman. El código completo se ve en la figura </w:t>
      </w:r>
      <w:r w:rsidR="00E40B78">
        <w:t>4</w:t>
      </w:r>
      <w:r w:rsidR="00764440">
        <w:t>-25.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r>
        <w:rPr>
          <w:rFonts w:ascii="Courier New" w:eastAsia="Courier New" w:hAnsi="Courier New" w:cs="Courier New"/>
          <w:sz w:val="22"/>
          <w:szCs w:val="22"/>
        </w:rPr>
        <w:lastRenderedPageBreak/>
        <w:t xml:space="preserve">void preparacionKalman(Rect detections, KalmanFilter* kalman)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t>Para el rastreo se consideran 6 variables la posición y velocidad en x y y, el tamaño de la ventana detectada width y height.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stateSize = 6; //[x, y, v_x, v_y, w, h] </w:t>
      </w:r>
    </w:p>
    <w:p w14:paraId="587FB9A0" w14:textId="77777777" w:rsidR="006911C2" w:rsidRPr="00F34A70" w:rsidRDefault="006911C2" w:rsidP="00764440">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int measSize = 4; //[z_x,z_y,z_w,z_h]  </w:t>
      </w:r>
    </w:p>
    <w:p w14:paraId="370114F4"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KalmanFilter kf(stateSize, measSize, contrSize);</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state(stateSize,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 meas(measSize, 1, CV_32F);</w:t>
      </w:r>
    </w:p>
    <w:p w14:paraId="1AB276B5" w14:textId="77777777" w:rsidR="006911C2" w:rsidRPr="00F34A70" w:rsidRDefault="006911C2" w:rsidP="006B0B30">
      <w:pPr>
        <w:rPr>
          <w:szCs w:val="24"/>
        </w:rPr>
      </w:pPr>
      <w:r w:rsidRPr="00F34A70">
        <w:rPr>
          <w:szCs w:val="24"/>
        </w:rPr>
        <w:t>Después de crear el filtro, se agrega la primera medición del objeto en los estados statePre y statePost.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kf.statePre.setTo(0);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kf.statePre.at&lt;float&gt;(0, 0) = detections.x;</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kf.statePre.at&lt;float&gt;(1, 0) = detections.y;</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kf.statePre.at&lt;float&gt;(4, 0) = detections.width;</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kf.statePre.at&lt;float&gt;(5, 0) = detections.height;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kf.statePost.setTo(0);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kf.statePost.at&lt;float&gt;(0, 0) = detections.x;</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kf.statePost.at&lt;float&gt;(1, 0) = detections.y;</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kf.statePost.at&lt;float&gt;(4, 0) = detections.width;</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kf.statePost.at&lt;float&gt;(5, 0) = detections.height;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51D1DC70" w:rsidR="006911C2" w:rsidRPr="00F34A70" w:rsidRDefault="00000000" w:rsidP="005B0719">
      <w:pPr>
        <w:spacing w:line="240" w:lineRule="auto"/>
        <w:rPr>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1</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1</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1</m:t>
                          </m:r>
                        </m:e>
                      </m:mr>
                    </m:m>
                  </m:e>
                </m:mr>
              </m:m>
            </m:e>
          </m:d>
        </m:oMath>
      </m:oMathPara>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r w:rsidRPr="00F34A70">
        <w:rPr>
          <w:rStyle w:val="mi"/>
          <w:szCs w:val="24"/>
        </w:rPr>
        <w:t>Δt</w:t>
      </w:r>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r w:rsidRPr="00F34A70">
        <w:rPr>
          <w:rStyle w:val="mi"/>
          <w:szCs w:val="24"/>
        </w:rPr>
        <w:t>Δt</w:t>
      </w:r>
    </w:p>
    <w:p w14:paraId="1E556E68" w14:textId="77777777" w:rsidR="00764440" w:rsidRDefault="00764440" w:rsidP="00764440">
      <w:pPr>
        <w:rPr>
          <w:lang w:eastAsia="es-MX"/>
        </w:rPr>
      </w:pPr>
      <w:r>
        <w:t>La posición en x depende de la posición y velocidad en x en el paso anterior. No se está tomando en cuenta la aceleración, y se considera x, y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kf.transitionMatrix = (Mat_&lt;float&gt;(6, 6) &lt;&lt; 1, 0, 1, 0, 0, 0, 0, 1, 0, 1, 0, 0, 0, 0, 1, 0, 0, 0, 0, 0, 0, 1, 0, 0, 0, 0, 0, 0, 1, 0, 0, 0, 0, 0, 0, 1);</w:t>
      </w:r>
    </w:p>
    <w:p w14:paraId="6942E394" w14:textId="77777777" w:rsidR="006911C2" w:rsidRPr="00F34A70" w:rsidRDefault="006911C2" w:rsidP="006B0B30">
      <w:pPr>
        <w:rPr>
          <w:szCs w:val="24"/>
        </w:rPr>
      </w:pPr>
      <w:r w:rsidRPr="00F34A70">
        <w:rPr>
          <w:szCs w:val="24"/>
        </w:rPr>
        <w:lastRenderedPageBreak/>
        <w:t>La matriz de medición queda como:</w:t>
      </w:r>
    </w:p>
    <w:p w14:paraId="46219682" w14:textId="4F5D8368" w:rsidR="006911C2" w:rsidRPr="00F34A70" w:rsidRDefault="00000000" w:rsidP="005B0719">
      <w:pPr>
        <w:spacing w:line="240" w:lineRule="auto"/>
        <w:ind w:left="708"/>
        <w:rPr>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
                  </m:e>
                </m:m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1</m:t>
                          </m:r>
                        </m:e>
                      </m:mr>
                    </m:m>
                  </m:e>
                </m:mr>
              </m:m>
            </m:e>
          </m:d>
        </m:oMath>
      </m:oMathPara>
    </w:p>
    <w:p w14:paraId="46E966F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kf.measurementMatrix = cv::Mat::zeros(measSize, stateSize,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kf.measurementMatrix.at&lt;float&gt;(16)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kf.measurementMatrix.at&lt;float&gt;(23)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 xml:space="preserve">setIdentity(kf.processNoiseCov, Scalar::all(.00005)); </w:t>
      </w:r>
    </w:p>
    <w:p w14:paraId="7ACEAFC9" w14:textId="77777777" w:rsidR="00764440" w:rsidRDefault="00764440" w:rsidP="00764440">
      <w:pPr>
        <w:rPr>
          <w:lang w:eastAsia="es-MX"/>
        </w:rPr>
      </w:pPr>
      <w:r>
        <w:t xml:space="preserve">Para processNoiseCov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setIdentity(kf.measurementNoiseCov, Scalar(1e-1));</w:t>
      </w:r>
    </w:p>
    <w:p w14:paraId="21A061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setIdentity(kf.errorCovPost, Scalar::all(.1));</w:t>
      </w:r>
    </w:p>
    <w:p w14:paraId="4C639F95" w14:textId="12792B39" w:rsidR="00764440" w:rsidRDefault="001B0C0D" w:rsidP="006B0B30">
      <w:r>
        <w:rPr>
          <w:noProof/>
        </w:rPr>
        <w:lastRenderedPageBreak/>
        <mc:AlternateContent>
          <mc:Choice Requires="wps">
            <w:drawing>
              <wp:anchor distT="0" distB="0" distL="114300" distR="114300" simplePos="0" relativeHeight="252553216" behindDoc="0" locked="0" layoutInCell="1" allowOverlap="1" wp14:anchorId="4D7BE367" wp14:editId="39F1FB90">
                <wp:simplePos x="0" y="0"/>
                <wp:positionH relativeFrom="column">
                  <wp:posOffset>2886075</wp:posOffset>
                </wp:positionH>
                <wp:positionV relativeFrom="paragraph">
                  <wp:posOffset>4157980</wp:posOffset>
                </wp:positionV>
                <wp:extent cx="2725420" cy="635"/>
                <wp:effectExtent l="0" t="0" r="0" b="0"/>
                <wp:wrapSquare wrapText="bothSides"/>
                <wp:docPr id="1302769346" name="Cuadro de texto 1"/>
                <wp:cNvGraphicFramePr/>
                <a:graphic xmlns:a="http://schemas.openxmlformats.org/drawingml/2006/main">
                  <a:graphicData uri="http://schemas.microsoft.com/office/word/2010/wordprocessingShape">
                    <wps:wsp>
                      <wps:cNvSpPr txBox="1"/>
                      <wps:spPr>
                        <a:xfrm>
                          <a:off x="0" y="0"/>
                          <a:ext cx="2725420" cy="635"/>
                        </a:xfrm>
                        <a:prstGeom prst="rect">
                          <a:avLst/>
                        </a:prstGeom>
                        <a:solidFill>
                          <a:prstClr val="white"/>
                        </a:solidFill>
                        <a:ln>
                          <a:noFill/>
                        </a:ln>
                      </wps:spPr>
                      <wps:txbx>
                        <w:txbxContent>
                          <w:p w14:paraId="25A05211" w14:textId="7C64A20C" w:rsidR="001B0C0D" w:rsidRPr="001D3D48" w:rsidRDefault="001B0C0D" w:rsidP="008A511B">
                            <w:pPr>
                              <w:pStyle w:val="Descripcin"/>
                              <w:rPr>
                                <w:noProof/>
                                <w:sz w:val="24"/>
                              </w:rPr>
                            </w:pPr>
                            <w:bookmarkStart w:id="111" w:name="_Toc151638637"/>
                            <w:r>
                              <w:t>F</w:t>
                            </w:r>
                            <w:r w:rsid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20</w:t>
                            </w:r>
                            <w:r>
                              <w:rPr>
                                <w:noProof/>
                              </w:rPr>
                              <w:fldChar w:fldCharType="end"/>
                            </w:r>
                            <w:r>
                              <w:t xml:space="preserve"> </w:t>
                            </w:r>
                            <w:r w:rsidRPr="00236E30">
                              <w:t>m</w:t>
                            </w:r>
                            <w:r w:rsidR="00E7461F" w:rsidRPr="00236E30">
                              <w:t>easurementnoisecov de 0.01</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E367" id="_x0000_s1040" type="#_x0000_t202" style="position:absolute;left:0;text-align:left;margin-left:227.25pt;margin-top:327.4pt;width:214.6pt;height:.05pt;z-index:25255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7/Gg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5tdXcwpJit18vI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" stroked="f">
                <v:textbox style="mso-fit-shape-to-text:t" inset="0,0,0,0">
                  <w:txbxContent>
                    <w:p w14:paraId="25A05211" w14:textId="7C64A20C" w:rsidR="001B0C0D" w:rsidRPr="001D3D48" w:rsidRDefault="001B0C0D" w:rsidP="008A511B">
                      <w:pPr>
                        <w:pStyle w:val="Descripcin"/>
                        <w:rPr>
                          <w:noProof/>
                          <w:sz w:val="24"/>
                        </w:rPr>
                      </w:pPr>
                      <w:bookmarkStart w:id="112" w:name="_Toc151638637"/>
                      <w:r>
                        <w:t>F</w:t>
                      </w:r>
                      <w:r w:rsid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20</w:t>
                      </w:r>
                      <w:r>
                        <w:rPr>
                          <w:noProof/>
                        </w:rPr>
                        <w:fldChar w:fldCharType="end"/>
                      </w:r>
                      <w:r>
                        <w:t xml:space="preserve"> </w:t>
                      </w:r>
                      <w:r w:rsidRPr="00236E30">
                        <w:t>m</w:t>
                      </w:r>
                      <w:r w:rsidR="00E7461F" w:rsidRPr="00236E30">
                        <w:t>easurementnoisecov de 0.01</w:t>
                      </w:r>
                      <w:bookmarkEnd w:id="112"/>
                    </w:p>
                  </w:txbxContent>
                </v:textbox>
                <w10:wrap type="square"/>
              </v:shape>
            </w:pict>
          </mc:Fallback>
        </mc:AlternateContent>
      </w:r>
      <w:r w:rsidR="007C16E2" w:rsidRPr="00F34A70">
        <w:rPr>
          <w:noProof/>
        </w:rPr>
        <w:drawing>
          <wp:anchor distT="0" distB="0" distL="114300" distR="114300" simplePos="0" relativeHeight="251568128" behindDoc="0" locked="0" layoutInCell="1" allowOverlap="1" wp14:anchorId="1CD6230B" wp14:editId="6CA77772">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6">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51168" behindDoc="0" locked="0" layoutInCell="1" allowOverlap="1" wp14:anchorId="3757E34F" wp14:editId="630E62D2">
                <wp:simplePos x="0" y="0"/>
                <wp:positionH relativeFrom="column">
                  <wp:posOffset>0</wp:posOffset>
                </wp:positionH>
                <wp:positionV relativeFrom="paragraph">
                  <wp:posOffset>4129405</wp:posOffset>
                </wp:positionV>
                <wp:extent cx="2876550" cy="635"/>
                <wp:effectExtent l="0" t="0" r="0" b="0"/>
                <wp:wrapSquare wrapText="bothSides"/>
                <wp:docPr id="608999993"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A40388E" w14:textId="5EA8DCDE" w:rsidR="001B0C0D" w:rsidRPr="00D02865" w:rsidRDefault="001B0C0D" w:rsidP="008A511B">
                            <w:pPr>
                              <w:pStyle w:val="Descripcin"/>
                              <w:rPr>
                                <w:noProof/>
                                <w:sz w:val="24"/>
                              </w:rPr>
                            </w:pPr>
                            <w:bookmarkStart w:id="113" w:name="_Toc151638638"/>
                            <w:r>
                              <w:t>F</w:t>
                            </w:r>
                            <w:r w:rsid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21</w:t>
                            </w:r>
                            <w:r>
                              <w:rPr>
                                <w:noProof/>
                              </w:rPr>
                              <w:fldChar w:fldCharType="end"/>
                            </w:r>
                            <w:r>
                              <w:t xml:space="preserve"> </w:t>
                            </w:r>
                            <w:r w:rsidRPr="00F77814">
                              <w:t>m</w:t>
                            </w:r>
                            <w:r w:rsidR="00E7461F" w:rsidRPr="00F77814">
                              <w:t xml:space="preserve">esasurementnoisecov de </w:t>
                            </w:r>
                            <w:r w:rsidRPr="00F77814">
                              <w:t>0.1</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7E34F" id="_x0000_s1041" type="#_x0000_t202" style="position:absolute;left:0;text-align:left;margin-left:0;margin-top:325.15pt;width:226.5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7m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fZrPZhSSFJt/nE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" stroked="f">
                <v:textbox style="mso-fit-shape-to-text:t" inset="0,0,0,0">
                  <w:txbxContent>
                    <w:p w14:paraId="7A40388E" w14:textId="5EA8DCDE" w:rsidR="001B0C0D" w:rsidRPr="00D02865" w:rsidRDefault="001B0C0D" w:rsidP="008A511B">
                      <w:pPr>
                        <w:pStyle w:val="Descripcin"/>
                        <w:rPr>
                          <w:noProof/>
                          <w:sz w:val="24"/>
                        </w:rPr>
                      </w:pPr>
                      <w:bookmarkStart w:id="114" w:name="_Toc151638638"/>
                      <w:r>
                        <w:t>F</w:t>
                      </w:r>
                      <w:r w:rsid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21</w:t>
                      </w:r>
                      <w:r>
                        <w:rPr>
                          <w:noProof/>
                        </w:rPr>
                        <w:fldChar w:fldCharType="end"/>
                      </w:r>
                      <w:r>
                        <w:t xml:space="preserve"> </w:t>
                      </w:r>
                      <w:r w:rsidRPr="00F77814">
                        <w:t>m</w:t>
                      </w:r>
                      <w:r w:rsidR="00E7461F" w:rsidRPr="00F77814">
                        <w:t xml:space="preserve">esasurementnoisecov de </w:t>
                      </w:r>
                      <w:r w:rsidRPr="00F77814">
                        <w:t>0.1</w:t>
                      </w:r>
                      <w:bookmarkEnd w:id="114"/>
                    </w:p>
                  </w:txbxContent>
                </v:textbox>
                <w10:wrap type="square"/>
              </v:shape>
            </w:pict>
          </mc:Fallback>
        </mc:AlternateContent>
      </w:r>
      <w:r w:rsidR="007C16E2" w:rsidRPr="00F34A70">
        <w:rPr>
          <w:noProof/>
        </w:rPr>
        <w:drawing>
          <wp:anchor distT="0" distB="0" distL="114300" distR="114300" simplePos="0" relativeHeight="251567104" behindDoc="0" locked="0" layoutInCell="1" allowOverlap="1" wp14:anchorId="22BC16CC" wp14:editId="5EAEA2C6">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7">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Podemos comparar como afecta modificar las covarianzas. En el caso de measurementNoiseCov se puede interpretar en qué tanto se confía en las mediciones y es un error que se propaga hacia atrás. Representa el ruido que puede haber en las mediciones o para nuestro caso el detector. En el ejemplo mostrado entre las figuras </w:t>
      </w:r>
      <w:r w:rsidR="00E40B78">
        <w:t>4</w:t>
      </w:r>
      <w:r w:rsidR="00764440">
        <w:t xml:space="preserve">-20 y </w:t>
      </w:r>
      <w:r w:rsidR="00E40B78">
        <w:t>4</w:t>
      </w:r>
      <w:r w:rsidR="00764440">
        <w:t xml:space="preserve">-22, los puntos azules deben seguir al verde y hacia el final no se obtienen nuevas mediciones, por lo que ya no se realiza la corrección. </w:t>
      </w:r>
    </w:p>
    <w:p w14:paraId="4D22E798" w14:textId="77777777" w:rsidR="001B0C0D" w:rsidRDefault="001B0C0D" w:rsidP="006B0B30"/>
    <w:p w14:paraId="0318C92A" w14:textId="67373CC3" w:rsidR="006911C2" w:rsidRPr="001D2468" w:rsidRDefault="00764440" w:rsidP="006B0B30">
      <w:pPr>
        <w:rPr>
          <w:rFonts w:ascii="Arial" w:hAnsi="Arial" w:cs="Arial"/>
          <w:szCs w:val="24"/>
        </w:rPr>
      </w:pPr>
      <w:r>
        <w:t>Como se ve con mayor ruido “measurementNoiseCov” sigue mucho peor la señal cuando deja de tener nuevas mediciones. Además, requiere de más valores para un mejor seguimiento. En el ejemplo deja de moverse en el eje x, pero con ruido alto la predicción preserva todavía movimiento en ese eje</w:t>
      </w:r>
      <w:r w:rsidR="006911C2" w:rsidRPr="00F34A70">
        <w:rPr>
          <w:szCs w:val="24"/>
        </w:rPr>
        <w:t>.</w:t>
      </w:r>
    </w:p>
    <w:p w14:paraId="6E18208C" w14:textId="77777777" w:rsidR="001B0C0D" w:rsidRDefault="006911C2" w:rsidP="001B0C0D">
      <w:pPr>
        <w:keepNext/>
        <w:jc w:val="center"/>
      </w:pPr>
      <w:r w:rsidRPr="00F34A70">
        <w:rPr>
          <w:noProof/>
        </w:rPr>
        <w:lastRenderedPageBreak/>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0E615081" w14:textId="36906C71" w:rsidR="001D2468" w:rsidRDefault="001B0C0D" w:rsidP="008A511B">
      <w:pPr>
        <w:pStyle w:val="Descripcin"/>
      </w:pPr>
      <w:bookmarkStart w:id="115" w:name="_Toc151638639"/>
      <w:r>
        <w:t>F</w:t>
      </w:r>
      <w:r w:rsid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22</w:t>
      </w:r>
      <w:r>
        <w:rPr>
          <w:noProof/>
        </w:rPr>
        <w:fldChar w:fldCharType="end"/>
      </w:r>
      <w:r>
        <w:t xml:space="preserve"> </w:t>
      </w:r>
      <w:r w:rsidRPr="00B00ADD">
        <w:t>m</w:t>
      </w:r>
      <w:r w:rsidR="00E7461F" w:rsidRPr="00B00ADD">
        <w:t>easurementnoisecov de 0.001</w:t>
      </w:r>
      <w:bookmarkEnd w:id="115"/>
    </w:p>
    <w:p w14:paraId="2A59AFE7" w14:textId="75A8464C" w:rsidR="006911C2" w:rsidRDefault="004B1E11" w:rsidP="006B0B30">
      <w:pPr>
        <w:rPr>
          <w:szCs w:val="24"/>
        </w:rPr>
      </w:pPr>
      <w:r w:rsidRPr="00F34A70">
        <w:rPr>
          <w:noProof/>
        </w:rPr>
        <w:drawing>
          <wp:anchor distT="0" distB="0" distL="114300" distR="114300" simplePos="0" relativeHeight="251589632" behindDoc="0" locked="0" layoutInCell="1" allowOverlap="1" wp14:anchorId="4C83835E" wp14:editId="22D8E527">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C0D">
        <w:rPr>
          <w:noProof/>
        </w:rPr>
        <mc:AlternateContent>
          <mc:Choice Requires="wps">
            <w:drawing>
              <wp:anchor distT="0" distB="0" distL="114300" distR="114300" simplePos="0" relativeHeight="252555264" behindDoc="0" locked="0" layoutInCell="1" allowOverlap="1" wp14:anchorId="2F714FEA" wp14:editId="134CA506">
                <wp:simplePos x="0" y="0"/>
                <wp:positionH relativeFrom="column">
                  <wp:posOffset>113665</wp:posOffset>
                </wp:positionH>
                <wp:positionV relativeFrom="paragraph">
                  <wp:posOffset>2496820</wp:posOffset>
                </wp:positionV>
                <wp:extent cx="1979930" cy="635"/>
                <wp:effectExtent l="0" t="0" r="0" b="0"/>
                <wp:wrapSquare wrapText="bothSides"/>
                <wp:docPr id="6997345" name="Cuadro de texto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6E86D625" w14:textId="7A695608" w:rsidR="001B0C0D" w:rsidRPr="00856E97" w:rsidRDefault="001B0C0D" w:rsidP="008A511B">
                            <w:pPr>
                              <w:pStyle w:val="Descripcin"/>
                              <w:rPr>
                                <w:noProof/>
                                <w:sz w:val="24"/>
                              </w:rPr>
                            </w:pPr>
                            <w:bookmarkStart w:id="116" w:name="_Toc151638640"/>
                            <w:r>
                              <w:t>F</w:t>
                            </w:r>
                            <w:r w:rsidR="00E7461F" w:rsidRP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23</w:t>
                            </w:r>
                            <w:r>
                              <w:rPr>
                                <w:noProof/>
                              </w:rPr>
                              <w:fldChar w:fldCharType="end"/>
                            </w:r>
                            <w:r>
                              <w:t xml:space="preserve"> </w:t>
                            </w:r>
                            <w:r w:rsidRPr="006C4C97">
                              <w:t>C</w:t>
                            </w:r>
                            <w:r w:rsidR="00E7461F" w:rsidRPr="00E7461F">
                              <w:t>on processnoisecov de 0.00005, los puntos azules reaccionan más lento a los cambios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4FEA" id="_x0000_s1042" type="#_x0000_t202" style="position:absolute;left:0;text-align:left;margin-left:8.95pt;margin-top:196.6pt;width:155.9pt;height:.05pt;z-index:25255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" stroked="f">
                <v:textbox style="mso-fit-shape-to-text:t" inset="0,0,0,0">
                  <w:txbxContent>
                    <w:p w14:paraId="6E86D625" w14:textId="7A695608" w:rsidR="001B0C0D" w:rsidRPr="00856E97" w:rsidRDefault="001B0C0D" w:rsidP="008A511B">
                      <w:pPr>
                        <w:pStyle w:val="Descripcin"/>
                        <w:rPr>
                          <w:noProof/>
                          <w:sz w:val="24"/>
                        </w:rPr>
                      </w:pPr>
                      <w:bookmarkStart w:id="117" w:name="_Toc151638640"/>
                      <w:r>
                        <w:t>F</w:t>
                      </w:r>
                      <w:r w:rsidR="00E7461F" w:rsidRP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23</w:t>
                      </w:r>
                      <w:r>
                        <w:rPr>
                          <w:noProof/>
                        </w:rPr>
                        <w:fldChar w:fldCharType="end"/>
                      </w:r>
                      <w:r>
                        <w:t xml:space="preserve"> </w:t>
                      </w:r>
                      <w:r w:rsidRPr="006C4C97">
                        <w:t>C</w:t>
                      </w:r>
                      <w:r w:rsidR="00E7461F" w:rsidRPr="00E7461F">
                        <w:t>on processnoisecov de 0.00005, los puntos azules reaccionan más lento a los cambios</w:t>
                      </w:r>
                      <w:bookmarkEnd w:id="117"/>
                    </w:p>
                  </w:txbxContent>
                </v:textbox>
                <w10:wrap type="square"/>
              </v:shape>
            </w:pict>
          </mc:Fallback>
        </mc:AlternateContent>
      </w:r>
      <w:r w:rsidRPr="00F34A70">
        <w:rPr>
          <w:noProof/>
        </w:rPr>
        <w:drawing>
          <wp:anchor distT="0" distB="0" distL="114300" distR="114300" simplePos="0" relativeHeight="251588608" behindDoc="0" locked="0" layoutInCell="1" allowOverlap="1" wp14:anchorId="6E82EEF2" wp14:editId="6F9E315E">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w:t>
      </w:r>
      <w:r w:rsidR="00E40B78">
        <w:t>4</w:t>
      </w:r>
      <w:r w:rsidR="00764440">
        <w:t xml:space="preserve">-23 y </w:t>
      </w:r>
      <w:r w:rsidR="00E40B78">
        <w:t>4</w:t>
      </w:r>
      <w:r w:rsidR="00764440">
        <w:t>-24, el efecto de processNoiseCov se observa en la corrección. Con un valor más grande permite una convergencia más rápida a la señal, pero acarrea más ruido que se hace presente cuando no se tienen nuevas mediciones.</w:t>
      </w:r>
    </w:p>
    <w:p w14:paraId="6F20199D" w14:textId="2FD3A2A9" w:rsidR="001D2468" w:rsidRPr="00F34A70" w:rsidRDefault="001D2468" w:rsidP="006B0B30">
      <w:pPr>
        <w:rPr>
          <w:szCs w:val="24"/>
        </w:rPr>
      </w:pPr>
    </w:p>
    <w:p w14:paraId="45194C85" w14:textId="48D5F340" w:rsidR="006911C2" w:rsidRDefault="006911C2" w:rsidP="006B0B30">
      <w:pPr>
        <w:rPr>
          <w:rFonts w:ascii="Courier New" w:hAnsi="Courier New" w:cs="Courier New"/>
        </w:rPr>
      </w:pPr>
    </w:p>
    <w:p w14:paraId="01D8B91E" w14:textId="539DCC6A" w:rsidR="001B0C0D" w:rsidRPr="00F34A70" w:rsidRDefault="001B0C0D" w:rsidP="006B0B30">
      <w:pPr>
        <w:rPr>
          <w:rFonts w:ascii="Courier New" w:hAnsi="Courier New" w:cs="Courier New"/>
        </w:rPr>
      </w:pPr>
      <w:r>
        <w:rPr>
          <w:noProof/>
        </w:rPr>
        <mc:AlternateContent>
          <mc:Choice Requires="wps">
            <w:drawing>
              <wp:anchor distT="0" distB="0" distL="114300" distR="114300" simplePos="0" relativeHeight="252557312" behindDoc="0" locked="0" layoutInCell="1" allowOverlap="1" wp14:anchorId="16614DFF" wp14:editId="7E638542">
                <wp:simplePos x="0" y="0"/>
                <wp:positionH relativeFrom="column">
                  <wp:posOffset>2949575</wp:posOffset>
                </wp:positionH>
                <wp:positionV relativeFrom="paragraph">
                  <wp:posOffset>325755</wp:posOffset>
                </wp:positionV>
                <wp:extent cx="2082800" cy="635"/>
                <wp:effectExtent l="0" t="0" r="0" b="6350"/>
                <wp:wrapSquare wrapText="bothSides"/>
                <wp:docPr id="1912377873" name="Cuadro de texto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231A4419" w14:textId="4C872515" w:rsidR="001B0C0D" w:rsidRPr="00690F13" w:rsidRDefault="001B0C0D" w:rsidP="008A511B">
                            <w:pPr>
                              <w:pStyle w:val="Descripcin"/>
                              <w:rPr>
                                <w:noProof/>
                                <w:sz w:val="24"/>
                              </w:rPr>
                            </w:pPr>
                            <w:bookmarkStart w:id="118" w:name="_Toc151638641"/>
                            <w:r>
                              <w:t>F</w:t>
                            </w:r>
                            <w:r w:rsid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24</w:t>
                            </w:r>
                            <w:r>
                              <w:rPr>
                                <w:noProof/>
                              </w:rPr>
                              <w:fldChar w:fldCharType="end"/>
                            </w:r>
                            <w:r>
                              <w:t xml:space="preserve"> </w:t>
                            </w:r>
                            <w:r w:rsidRPr="003A7A33">
                              <w:t>C</w:t>
                            </w:r>
                            <w:r w:rsidR="00E7461F" w:rsidRPr="003A7A33">
                              <w:t>on processnoisecov de 0.5, los puntos azules reaccionan más rápido y como consecuencia se disparan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4DFF" id="_x0000_s1043" type="#_x0000_t202" style="position:absolute;left:0;text-align:left;margin-left:232.25pt;margin-top:25.65pt;width:164pt;height:.05pt;z-index:25255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" stroked="f">
                <v:textbox style="mso-fit-shape-to-text:t" inset="0,0,0,0">
                  <w:txbxContent>
                    <w:p w14:paraId="231A4419" w14:textId="4C872515" w:rsidR="001B0C0D" w:rsidRPr="00690F13" w:rsidRDefault="001B0C0D" w:rsidP="008A511B">
                      <w:pPr>
                        <w:pStyle w:val="Descripcin"/>
                        <w:rPr>
                          <w:noProof/>
                          <w:sz w:val="24"/>
                        </w:rPr>
                      </w:pPr>
                      <w:bookmarkStart w:id="119" w:name="_Toc151638641"/>
                      <w:r>
                        <w:t>F</w:t>
                      </w:r>
                      <w:r w:rsidR="00E7461F">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24</w:t>
                      </w:r>
                      <w:r>
                        <w:rPr>
                          <w:noProof/>
                        </w:rPr>
                        <w:fldChar w:fldCharType="end"/>
                      </w:r>
                      <w:r>
                        <w:t xml:space="preserve"> </w:t>
                      </w:r>
                      <w:r w:rsidRPr="003A7A33">
                        <w:t>C</w:t>
                      </w:r>
                      <w:r w:rsidR="00E7461F" w:rsidRPr="003A7A33">
                        <w:t>on processnoisecov de 0.5, los puntos azules reaccionan más rápido y como consecuencia se disparan</w:t>
                      </w:r>
                      <w:bookmarkEnd w:id="119"/>
                    </w:p>
                  </w:txbxContent>
                </v:textbox>
                <w10:wrap type="square"/>
              </v:shape>
            </w:pict>
          </mc:Fallback>
        </mc:AlternateContent>
      </w: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597824" behindDoc="0" locked="0" layoutInCell="1" allowOverlap="1" wp14:anchorId="18DB1574" wp14:editId="0ABB4DCA">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27DEFF8C" w:rsidR="006911C2" w:rsidRPr="00F34A70" w:rsidRDefault="006911C2" w:rsidP="006B0B30">
      <w:pPr>
        <w:ind w:left="708"/>
        <w:rPr>
          <w:rFonts w:ascii="Courier New" w:hAnsi="Courier New" w:cs="Courier New"/>
        </w:rPr>
      </w:pPr>
      <w:r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45D90291" w:rsidR="007C16E2" w:rsidRDefault="001B0C0D" w:rsidP="006B0B30">
      <w:pPr>
        <w:rPr>
          <w:b/>
          <w:bCs/>
          <w:szCs w:val="24"/>
        </w:rPr>
      </w:pPr>
      <w:r>
        <w:rPr>
          <w:noProof/>
        </w:rPr>
        <mc:AlternateContent>
          <mc:Choice Requires="wps">
            <w:drawing>
              <wp:anchor distT="0" distB="0" distL="114300" distR="114300" simplePos="0" relativeHeight="252559360" behindDoc="0" locked="0" layoutInCell="1" allowOverlap="1" wp14:anchorId="314445D3" wp14:editId="4AFC2A04">
                <wp:simplePos x="0" y="0"/>
                <wp:positionH relativeFrom="column">
                  <wp:posOffset>-285750</wp:posOffset>
                </wp:positionH>
                <wp:positionV relativeFrom="paragraph">
                  <wp:posOffset>1941830</wp:posOffset>
                </wp:positionV>
                <wp:extent cx="5253355" cy="635"/>
                <wp:effectExtent l="0" t="0" r="0" b="0"/>
                <wp:wrapSquare wrapText="bothSides"/>
                <wp:docPr id="2006607169" name="Cuadro de texto 1"/>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wps:spPr>
                      <wps:txbx>
                        <w:txbxContent>
                          <w:p w14:paraId="57DFF579" w14:textId="56F6A3A1" w:rsidR="001B0C0D" w:rsidRPr="00703F0D" w:rsidRDefault="001B0C0D" w:rsidP="008A511B">
                            <w:pPr>
                              <w:pStyle w:val="Descripcin"/>
                              <w:rPr>
                                <w:noProof/>
                                <w:sz w:val="24"/>
                              </w:rPr>
                            </w:pPr>
                            <w:bookmarkStart w:id="120" w:name="_Toc151638642"/>
                            <w:r>
                              <w:t>F</w:t>
                            </w:r>
                            <w:r w:rsidR="00DA7F73">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25</w:t>
                            </w:r>
                            <w:r>
                              <w:rPr>
                                <w:noProof/>
                              </w:rPr>
                              <w:fldChar w:fldCharType="end"/>
                            </w:r>
                            <w:r>
                              <w:t xml:space="preserve"> </w:t>
                            </w:r>
                            <w:r w:rsidRPr="00E46BFF">
                              <w:t>C</w:t>
                            </w:r>
                            <w:r w:rsidR="00DA7F73" w:rsidRPr="00E46BFF">
                              <w:t xml:space="preserve">ódigo completo para crear el filtro de </w:t>
                            </w:r>
                            <w:r w:rsidR="00DA7F73">
                              <w:t>K</w:t>
                            </w:r>
                            <w:r w:rsidR="00DA7F73" w:rsidRPr="00E46BFF">
                              <w:t>alman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45D3" id="_x0000_s1044" type="#_x0000_t202" style="position:absolute;left:0;text-align:left;margin-left:-22.5pt;margin-top:152.9pt;width:413.65pt;height:.05pt;z-index:25255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" stroked="f">
                <v:textbox style="mso-fit-shape-to-text:t" inset="0,0,0,0">
                  <w:txbxContent>
                    <w:p w14:paraId="57DFF579" w14:textId="56F6A3A1" w:rsidR="001B0C0D" w:rsidRPr="00703F0D" w:rsidRDefault="001B0C0D" w:rsidP="008A511B">
                      <w:pPr>
                        <w:pStyle w:val="Descripcin"/>
                        <w:rPr>
                          <w:noProof/>
                          <w:sz w:val="24"/>
                        </w:rPr>
                      </w:pPr>
                      <w:bookmarkStart w:id="121" w:name="_Toc151638642"/>
                      <w:r>
                        <w:t>F</w:t>
                      </w:r>
                      <w:r w:rsidR="00DA7F73">
                        <w:t>igura</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25</w:t>
                      </w:r>
                      <w:r>
                        <w:rPr>
                          <w:noProof/>
                        </w:rPr>
                        <w:fldChar w:fldCharType="end"/>
                      </w:r>
                      <w:r>
                        <w:t xml:space="preserve"> </w:t>
                      </w:r>
                      <w:r w:rsidRPr="00E46BFF">
                        <w:t>C</w:t>
                      </w:r>
                      <w:r w:rsidR="00DA7F73" w:rsidRPr="00E46BFF">
                        <w:t xml:space="preserve">ódigo completo para crear el filtro de </w:t>
                      </w:r>
                      <w:r w:rsidR="00DA7F73">
                        <w:t>K</w:t>
                      </w:r>
                      <w:r w:rsidR="00DA7F73" w:rsidRPr="00E46BFF">
                        <w:t>alman</w:t>
                      </w:r>
                      <w:bookmarkEnd w:id="121"/>
                    </w:p>
                  </w:txbxContent>
                </v:textbox>
                <w10:wrap type="square"/>
              </v:shape>
            </w:pict>
          </mc:Fallback>
        </mc:AlternateContent>
      </w:r>
      <w:r w:rsidR="004B1E11" w:rsidRPr="00F34A70">
        <w:rPr>
          <w:noProof/>
        </w:rPr>
        <w:drawing>
          <wp:anchor distT="0" distB="0" distL="114300" distR="114300" simplePos="0" relativeHeight="251594752" behindDoc="0" locked="0" layoutInCell="1" allowOverlap="1" wp14:anchorId="59CB9C09" wp14:editId="75DBC256">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92">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2F6A6132" w:rsidR="00764440" w:rsidRDefault="00764440" w:rsidP="00764440">
      <w:pPr>
        <w:rPr>
          <w:b/>
          <w:lang w:eastAsia="es-MX"/>
        </w:rPr>
      </w:pPr>
      <w:r>
        <w:t xml:space="preserve">Para la actualización, figura </w:t>
      </w:r>
      <w:r w:rsidR="00E40B78">
        <w:t>4</w:t>
      </w:r>
      <w:r>
        <w:t xml:space="preserve">-26, se tiene la siguiente función que recibe el filtro y lo devuelve actualizado. Recibe la imagen, si hubo una detección en el </w:t>
      </w:r>
      <w:r w:rsidR="002A4B55">
        <w:t>fotograma</w:t>
      </w:r>
      <w:r>
        <w:t xml:space="preserv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r>
        <w:rPr>
          <w:rFonts w:ascii="Courier New" w:eastAsia="Courier New" w:hAnsi="Courier New" w:cs="Courier New"/>
          <w:sz w:val="22"/>
          <w:szCs w:val="22"/>
        </w:rPr>
        <w:lastRenderedPageBreak/>
        <w:t xml:space="preserve">kalman(KalmanFilter kf, Rect detections, Mat img,int i,bool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found,</w:t>
      </w:r>
      <w:r>
        <w:t xml:space="preserve"> </w:t>
      </w:r>
      <w:r>
        <w:rPr>
          <w:rFonts w:ascii="Courier New" w:eastAsia="Courier New" w:hAnsi="Courier New" w:cs="Courier New"/>
          <w:sz w:val="22"/>
          <w:szCs w:val="22"/>
        </w:rPr>
        <w:t xml:space="preserve">std::chrono::monotonic_clock::time_point lastP,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std::chrono::monotonic_clock::time_point Pactual,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 xml:space="preserve">KalmanFilter* act)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ros::NodeHandle nh("~");</w:t>
      </w:r>
    </w:p>
    <w:p w14:paraId="65342F67" w14:textId="77777777" w:rsidR="005B0719"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r w:rsidRPr="00F34A70">
        <w:rPr>
          <w:rFonts w:ascii="Courier New" w:hAnsi="Courier New" w:cs="Courier New"/>
          <w:sz w:val="22"/>
          <w:szCs w:val="18"/>
        </w:rPr>
        <w:t>nh.advertise&lt;sensor_msgs::Image&gt;("/deteck",1);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2EBBB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087AE7C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6E19B3B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6B10AD8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79DDEE7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5212C7D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885C64" w14:textId="77777777" w:rsidR="006911C2" w:rsidRPr="00F34A70" w:rsidRDefault="006911C2" w:rsidP="006B0B30">
      <w:pPr>
        <w:rPr>
          <w:rFonts w:ascii="Arial" w:hAnsi="Arial" w:cs="Arial"/>
          <w:szCs w:val="24"/>
        </w:rPr>
      </w:pPr>
    </w:p>
    <w:p w14:paraId="1014FCC5" w14:textId="511343A2" w:rsidR="00764440" w:rsidRDefault="00764440" w:rsidP="00764440">
      <w:pPr>
        <w:rPr>
          <w:lang w:eastAsia="es-MX"/>
        </w:rPr>
      </w:pPr>
      <w:r>
        <w:t xml:space="preserve">Dentro se realiza primero la predicción para actualizar al siguiente estado y dibujar sobre la imagen. Además, se actualiza la matriz de transición modificando el valor de dt que corresponde el intervalo de tiempo transcurrido entre dos </w:t>
      </w:r>
      <w:r w:rsidR="002A4B55">
        <w:t>fotogramas</w:t>
      </w:r>
      <w:r>
        <w:t>.</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r w:rsidRPr="00AE28DB">
        <w:rPr>
          <w:rFonts w:ascii="Courier New" w:hAnsi="Courier New" w:cs="Courier New"/>
          <w:sz w:val="22"/>
          <w:szCs w:val="22"/>
        </w:rPr>
        <w:t>kf.transitionMatrix = (Mat_&lt;float&gt;(6, 6) &lt;&lt; 1, 0, dt, 0, 0, 0, 0, 1, 0, dt,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meas(4,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Mat state(6, 1, CV_32F);</w:t>
      </w:r>
    </w:p>
    <w:p w14:paraId="39DDFE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state = kf.predict();</w:t>
      </w:r>
    </w:p>
    <w:p w14:paraId="1485D965"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Rect predRect;</w:t>
      </w:r>
    </w:p>
    <w:p w14:paraId="6DF1AB0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predRect.width = state.at&lt;float&gt;(4);</w:t>
      </w:r>
    </w:p>
    <w:p w14:paraId="6B3AA28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predRect.height = state.at&lt;float&gt;(5);</w:t>
      </w:r>
    </w:p>
    <w:p w14:paraId="437ADCDB"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predRect.x = state.at&lt;float&gt;(0);</w:t>
      </w:r>
    </w:p>
    <w:p w14:paraId="5B778B1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predRect.y = state.at&lt;float&gt;(1);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if (found)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meas.at&lt;float&gt;(0) = detections.x;</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meas.at&lt;float&gt;(1) = detections.y;</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meas.at&lt;float&gt;(2) = detections.width;</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meas.at&lt;float&gt;(3) = detections.height;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kf.correct(meas);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r w:rsidR="006911C2" w:rsidRPr="00F34A70">
        <w:rPr>
          <w:szCs w:val="24"/>
          <w:lang w:eastAsia="es-MX"/>
        </w:rPr>
        <w:t>statePre = TransitionMatrix * statePost</w:t>
      </w:r>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93"/>
                    <a:stretch>
                      <a:fillRect/>
                    </a:stretch>
                  </pic:blipFill>
                  <pic:spPr>
                    <a:xfrm>
                      <a:off x="0" y="0"/>
                      <a:ext cx="5204996" cy="475324"/>
                    </a:xfrm>
                    <a:prstGeom prst="rect">
                      <a:avLst/>
                    </a:prstGeom>
                  </pic:spPr>
                </pic:pic>
              </a:graphicData>
            </a:graphic>
          </wp:inline>
        </w:drawing>
      </w:r>
    </w:p>
    <w:p w14:paraId="57C1328D" w14:textId="77777777" w:rsidR="001B0C0D" w:rsidRDefault="006911C2" w:rsidP="001B0C0D">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94"/>
                    <a:stretch>
                      <a:fillRect/>
                    </a:stretch>
                  </pic:blipFill>
                  <pic:spPr>
                    <a:xfrm>
                      <a:off x="0" y="0"/>
                      <a:ext cx="2869558" cy="2540382"/>
                    </a:xfrm>
                    <a:prstGeom prst="rect">
                      <a:avLst/>
                    </a:prstGeom>
                  </pic:spPr>
                </pic:pic>
              </a:graphicData>
            </a:graphic>
          </wp:inline>
        </w:drawing>
      </w:r>
    </w:p>
    <w:p w14:paraId="6376FB8B" w14:textId="63418E83" w:rsidR="001D2468" w:rsidRDefault="001B0C0D" w:rsidP="008A511B">
      <w:pPr>
        <w:pStyle w:val="Descripcin"/>
      </w:pPr>
      <w:bookmarkStart w:id="122" w:name="_Toc151638643"/>
      <w:r>
        <w:t>F</w:t>
      </w:r>
      <w:r w:rsidR="00DA7F73">
        <w:t xml:space="preserve">igura </w:t>
      </w:r>
      <w:r>
        <w:t xml:space="preserve"> </w:t>
      </w:r>
      <w:r>
        <w:fldChar w:fldCharType="begin"/>
      </w:r>
      <w:r>
        <w:instrText xml:space="preserve"> STYLEREF 1 \s </w:instrText>
      </w:r>
      <w:r>
        <w:fldChar w:fldCharType="separate"/>
      </w:r>
      <w:r w:rsidR="00B247B8">
        <w:rPr>
          <w:noProof/>
        </w:rPr>
        <w:t>4</w:t>
      </w:r>
      <w:r>
        <w:rPr>
          <w:noProof/>
        </w:rPr>
        <w:fldChar w:fldCharType="end"/>
      </w:r>
      <w:r w:rsidR="000F2008">
        <w:noBreakHyphen/>
      </w:r>
      <w:r>
        <w:fldChar w:fldCharType="begin"/>
      </w:r>
      <w:r>
        <w:instrText xml:space="preserve"> SEQ Figura_ \* ARABIC \s 1 </w:instrText>
      </w:r>
      <w:r>
        <w:fldChar w:fldCharType="separate"/>
      </w:r>
      <w:r w:rsidR="00B247B8">
        <w:rPr>
          <w:noProof/>
        </w:rPr>
        <w:t>26</w:t>
      </w:r>
      <w:r>
        <w:rPr>
          <w:noProof/>
        </w:rPr>
        <w:fldChar w:fldCharType="end"/>
      </w:r>
      <w:r>
        <w:t xml:space="preserve"> </w:t>
      </w:r>
      <w:r w:rsidRPr="00857BE6">
        <w:t>C</w:t>
      </w:r>
      <w:r w:rsidR="00DA7F73" w:rsidRPr="00857BE6">
        <w:t>ódigo para hacer la predicción y corrección</w:t>
      </w:r>
      <w:bookmarkEnd w:id="122"/>
    </w:p>
    <w:bookmarkEnd w:id="75"/>
    <w:p w14:paraId="4F313BC7" w14:textId="77777777" w:rsidR="006911C2" w:rsidRPr="00F34A70" w:rsidRDefault="006911C2" w:rsidP="006B0B30">
      <w:pPr>
        <w:ind w:left="708"/>
        <w:rPr>
          <w:rFonts w:ascii="Arial" w:hAnsi="Arial" w:cs="Arial"/>
          <w:szCs w:val="24"/>
        </w:rPr>
      </w:pPr>
    </w:p>
    <w:p w14:paraId="2ECF0DDF" w14:textId="7C451CE4" w:rsidR="006911C2" w:rsidRPr="00F34A70" w:rsidRDefault="006911C2" w:rsidP="00ED60C7">
      <w:pPr>
        <w:pStyle w:val="Ttulo1"/>
        <w:numPr>
          <w:ilvl w:val="0"/>
          <w:numId w:val="36"/>
        </w:numPr>
      </w:pPr>
      <w:bookmarkStart w:id="123" w:name="_Toc132493992"/>
      <w:bookmarkStart w:id="124" w:name="_Toc151638736"/>
      <w:r w:rsidRPr="00F34A70">
        <w:lastRenderedPageBreak/>
        <w:t>Resultados</w:t>
      </w:r>
      <w:bookmarkEnd w:id="123"/>
      <w:bookmarkEnd w:id="124"/>
    </w:p>
    <w:p w14:paraId="2DFC5BEC" w14:textId="28B29276" w:rsidR="00D6266A" w:rsidRDefault="00764440" w:rsidP="00764440">
      <w:bookmarkStart w:id="125" w:name="_Hlk146810827"/>
      <w:r>
        <w:t xml:space="preserve">Tras el entrenamiento del filtro de cascada y las máquinas de soporte vectorial, se probaron los detectores con un set de validación de unas </w:t>
      </w:r>
      <w:r w:rsidRPr="00FE58DD">
        <w:t>1600</w:t>
      </w:r>
      <w:r>
        <w:t xml:space="preserve"> muestras aproximadamente. Los parámetros se buscaron con un set de entrenamiento de cerca de 400 muestras, y al ir variando los parámetros de HOG, se obtuvieron resultados lo suficientemente buenos. </w:t>
      </w:r>
      <w:r w:rsidR="00D6266A">
        <w:t>Con los datos encontrados, se aumentó el tamaño del set de entrenamiento a 1500 imágenes positivas, y se entrenaron nuevas máquinas. Esto mejoró los resultados, claro que a costa de aumentar considerablemente el tiempo de entrenamiento y para cargar los detectores. El tiempo para la detección también aumentó.</w:t>
      </w:r>
    </w:p>
    <w:p w14:paraId="02D56749" w14:textId="53135BB8" w:rsidR="002378BB" w:rsidRDefault="002378BB" w:rsidP="002378BB">
      <w:r w:rsidRPr="002378BB">
        <w:t xml:space="preserve">En el caso de las máquinas de soporte vectorial, es posible ajustar los resultados mediante la distancia al margen. Es importante señalar que esta distancia no se corresponde directamente con la probabilidad, aunque puede ser transformada mediante métodos como la calibración de Platt, que se encuentra fuera del alcance de este trabajo. Por lo tanto, al ajustar el umbral de la distancia al margen, es posible aceptar un mayor número de resultados positivos a lo largo de la frontera de decisión, aunque esto implica la introducción de más errores. Para determinar el mejor valor de umbral, se pueden utilizar curvas como </w:t>
      </w:r>
      <w:r>
        <w:rPr>
          <w:rStyle w:val="hgkelc"/>
          <w:lang w:val="es-ES"/>
        </w:rPr>
        <w:t>receiver operating characteristic curve</w:t>
      </w:r>
      <w:r>
        <w:t xml:space="preserve"> (ROC) o precision recall curve (PRC).</w:t>
      </w:r>
    </w:p>
    <w:p w14:paraId="199E08EB" w14:textId="77777777" w:rsidR="004208CF" w:rsidRDefault="004208CF" w:rsidP="00764440">
      <w:r>
        <w:t xml:space="preserve">OpenCV normalmente devuelve solo la clase a la que pertenece, según del lado de la frontera donde se encuentra. </w:t>
      </w:r>
      <w:r w:rsidR="00F917FF">
        <w:t>Con</w:t>
      </w:r>
      <w:r>
        <w:t>:</w:t>
      </w:r>
    </w:p>
    <w:p w14:paraId="279C6BF9" w14:textId="0C12CE54" w:rsidR="00F917FF" w:rsidRDefault="004208CF" w:rsidP="004208CF">
      <w:pPr>
        <w:ind w:firstLine="720"/>
        <w:rPr>
          <w:rFonts w:ascii="Courier New" w:hAnsi="Courier New" w:cs="Courier New"/>
          <w:color w:val="000000"/>
          <w:sz w:val="22"/>
          <w:szCs w:val="22"/>
          <w:lang w:eastAsia="es-MX"/>
        </w:rPr>
      </w:pPr>
      <w:r w:rsidRPr="00F917FF">
        <w:rPr>
          <w:rFonts w:ascii="Courier New" w:hAnsi="Courier New" w:cs="Courier New"/>
          <w:color w:val="000000"/>
          <w:sz w:val="22"/>
          <w:szCs w:val="22"/>
          <w:lang w:eastAsia="es-MX"/>
        </w:rPr>
        <w:t>CvSVM::predict(const CvMat* sample, bool returnDFVal=</w:t>
      </w:r>
      <w:r>
        <w:rPr>
          <w:rFonts w:ascii="Courier New" w:hAnsi="Courier New" w:cs="Courier New"/>
          <w:color w:val="000000"/>
          <w:sz w:val="22"/>
          <w:szCs w:val="22"/>
          <w:lang w:eastAsia="es-MX"/>
        </w:rPr>
        <w:t>true</w:t>
      </w:r>
      <w:r w:rsidRPr="00F917FF">
        <w:rPr>
          <w:rFonts w:ascii="Courier New" w:hAnsi="Courier New" w:cs="Courier New"/>
          <w:color w:val="000000"/>
          <w:sz w:val="22"/>
          <w:szCs w:val="22"/>
          <w:lang w:eastAsia="es-MX"/>
        </w:rPr>
        <w:t>)</w:t>
      </w:r>
    </w:p>
    <w:p w14:paraId="33E99C07" w14:textId="34FEED91" w:rsidR="007415A8" w:rsidRDefault="004208CF" w:rsidP="004208CF">
      <w:pPr>
        <w:rPr>
          <w:color w:val="000000"/>
          <w:szCs w:val="24"/>
        </w:rPr>
      </w:pPr>
      <w:r>
        <w:rPr>
          <w:color w:val="000000"/>
          <w:szCs w:val="24"/>
        </w:rPr>
        <w:lastRenderedPageBreak/>
        <w:t>En lugar de la clase, se recibe la distancia. La siguiente tabla, corresponde a los resultados obtenidos al mover la frontera. Es importante mencionar</w:t>
      </w:r>
      <w:r w:rsidR="007F63A5">
        <w:rPr>
          <w:color w:val="000000"/>
          <w:szCs w:val="24"/>
        </w:rPr>
        <w:t xml:space="preserve"> que,</w:t>
      </w:r>
      <w:r>
        <w:rPr>
          <w:color w:val="000000"/>
          <w:szCs w:val="24"/>
        </w:rPr>
        <w:t xml:space="preserve"> en el set de evaluación, para las imágenes positivas, se compone de vehículos en buenas a moderadas condiciones de iluminación (es decir, con algunas sombras)</w:t>
      </w:r>
      <w:r w:rsidR="007F63A5">
        <w:rPr>
          <w:color w:val="000000"/>
          <w:szCs w:val="24"/>
        </w:rPr>
        <w:t xml:space="preserve">, mezclado, tanto </w:t>
      </w:r>
      <w:r w:rsidR="009E6983">
        <w:rPr>
          <w:color w:val="000000"/>
          <w:szCs w:val="24"/>
        </w:rPr>
        <w:t>vehículos</w:t>
      </w:r>
      <w:r w:rsidR="007F63A5">
        <w:rPr>
          <w:color w:val="000000"/>
          <w:szCs w:val="24"/>
        </w:rPr>
        <w:t xml:space="preserve"> de lado, como de la parte trasera</w:t>
      </w:r>
      <w:r>
        <w:rPr>
          <w:color w:val="000000"/>
          <w:szCs w:val="24"/>
        </w:rPr>
        <w:t>. Los resultados empeorarían considerablemente</w:t>
      </w:r>
      <w:r w:rsidR="007415A8">
        <w:rPr>
          <w:color w:val="000000"/>
          <w:szCs w:val="24"/>
        </w:rPr>
        <w:t>, tanto</w:t>
      </w:r>
      <w:r>
        <w:rPr>
          <w:color w:val="000000"/>
          <w:szCs w:val="24"/>
        </w:rPr>
        <w:t xml:space="preserve"> en entornos de noche, como cuando el vehículo se encuentra parcialmente oculto.</w:t>
      </w:r>
    </w:p>
    <w:p w14:paraId="6B8D8CB7" w14:textId="5C4313A7" w:rsidR="00C2399F" w:rsidRPr="007415A8" w:rsidRDefault="006C712C" w:rsidP="004208CF">
      <w:pPr>
        <w:rPr>
          <w:color w:val="000000"/>
          <w:szCs w:val="24"/>
        </w:rPr>
      </w:pPr>
      <w:r>
        <w:rPr>
          <w:color w:val="000000"/>
          <w:szCs w:val="24"/>
        </w:rPr>
        <w:t>La siguiente tabla, muestra los resultados de la m</w:t>
      </w:r>
      <w:r w:rsidR="007415A8">
        <w:rPr>
          <w:color w:val="000000"/>
          <w:szCs w:val="24"/>
        </w:rPr>
        <w:t xml:space="preserve">áquina de soporte vectorial para la parte trasera de los </w:t>
      </w:r>
      <w:r w:rsidR="009E6983">
        <w:rPr>
          <w:color w:val="000000"/>
          <w:szCs w:val="24"/>
        </w:rPr>
        <w:t>vehículos</w:t>
      </w:r>
      <w:r>
        <w:rPr>
          <w:color w:val="000000"/>
          <w:szCs w:val="24"/>
        </w:rPr>
        <w:t xml:space="preserve">. Con un umbral de 0, es el resultado </w:t>
      </w:r>
      <w:r w:rsidR="00CE77E3">
        <w:rPr>
          <w:color w:val="000000"/>
          <w:szCs w:val="24"/>
        </w:rPr>
        <w:t xml:space="preserve">predeterminado al </w:t>
      </w:r>
      <w:r>
        <w:rPr>
          <w:color w:val="000000"/>
          <w:szCs w:val="24"/>
        </w:rPr>
        <w:t>calcular la frontera</w:t>
      </w:r>
      <w:r w:rsidR="00CE77E3">
        <w:rPr>
          <w:color w:val="000000"/>
          <w:szCs w:val="24"/>
        </w:rPr>
        <w:t xml:space="preserve"> de decisión</w:t>
      </w:r>
      <w:r>
        <w:rPr>
          <w:color w:val="000000"/>
          <w:szCs w:val="24"/>
        </w:rPr>
        <w:t>. De</w:t>
      </w:r>
      <w:r w:rsidR="00CE77E3">
        <w:rPr>
          <w:color w:val="000000"/>
          <w:szCs w:val="24"/>
        </w:rPr>
        <w:t>splazarla a</w:t>
      </w:r>
      <w:r>
        <w:rPr>
          <w:color w:val="000000"/>
          <w:szCs w:val="24"/>
        </w:rPr>
        <w:t xml:space="preserve"> la izquierda </w:t>
      </w:r>
      <w:r w:rsidR="00CE77E3">
        <w:rPr>
          <w:color w:val="000000"/>
          <w:szCs w:val="24"/>
        </w:rPr>
        <w:t>permite admitir más verdaderos positivos, mientras que al moverla a la</w:t>
      </w:r>
      <w:r>
        <w:rPr>
          <w:color w:val="000000"/>
          <w:szCs w:val="24"/>
        </w:rPr>
        <w:t xml:space="preserve"> derecha </w:t>
      </w:r>
      <w:r w:rsidR="00CE77E3">
        <w:rPr>
          <w:color w:val="000000"/>
          <w:szCs w:val="24"/>
        </w:rPr>
        <w:t>reduce los falsos positivos, similar a la figura 4-15</w:t>
      </w:r>
      <w:r w:rsidR="007415A8">
        <w:rPr>
          <w:color w:val="000000"/>
          <w:szCs w:val="24"/>
        </w:rPr>
        <w:t>:</w:t>
      </w:r>
    </w:p>
    <w:p w14:paraId="10DCFC69" w14:textId="1C4D2381" w:rsidR="00C2399F" w:rsidRDefault="00C2399F" w:rsidP="008A511B">
      <w:pPr>
        <w:pStyle w:val="Descripcin"/>
      </w:pPr>
      <w:r>
        <w:t xml:space="preserve">Tabla </w:t>
      </w:r>
      <w:r>
        <w:fldChar w:fldCharType="begin"/>
      </w:r>
      <w:r>
        <w:instrText xml:space="preserve"> STYLEREF 1 \s </w:instrText>
      </w:r>
      <w:r>
        <w:fldChar w:fldCharType="separate"/>
      </w:r>
      <w:r w:rsidR="007A22C5">
        <w:rPr>
          <w:noProof/>
        </w:rPr>
        <w:t>5</w:t>
      </w:r>
      <w:r>
        <w:rPr>
          <w:noProof/>
        </w:rPr>
        <w:fldChar w:fldCharType="end"/>
      </w:r>
      <w:r w:rsidR="007A22C5">
        <w:noBreakHyphen/>
      </w:r>
      <w:r>
        <w:fldChar w:fldCharType="begin"/>
      </w:r>
      <w:r>
        <w:instrText xml:space="preserve"> SEQ Tabla \* ARABIC \s 1 </w:instrText>
      </w:r>
      <w:r>
        <w:fldChar w:fldCharType="separate"/>
      </w:r>
      <w:r w:rsidR="007A22C5">
        <w:rPr>
          <w:noProof/>
        </w:rPr>
        <w:t>1</w:t>
      </w:r>
      <w:r>
        <w:rPr>
          <w:noProof/>
        </w:rPr>
        <w:fldChar w:fldCharType="end"/>
      </w:r>
      <w:r>
        <w:t xml:space="preserve"> </w:t>
      </w:r>
      <w:r w:rsidR="007A22C5">
        <w:t>Resultados de mover el umbral en la primera SVM</w:t>
      </w:r>
    </w:p>
    <w:tbl>
      <w:tblPr>
        <w:tblStyle w:val="Tablaconcuadrcula"/>
        <w:tblW w:w="5000" w:type="pct"/>
        <w:tblLook w:val="04A0" w:firstRow="1" w:lastRow="0" w:firstColumn="1" w:lastColumn="0" w:noHBand="0" w:noVBand="1"/>
      </w:tblPr>
      <w:tblGrid>
        <w:gridCol w:w="1784"/>
        <w:gridCol w:w="1238"/>
        <w:gridCol w:w="1400"/>
        <w:gridCol w:w="1260"/>
        <w:gridCol w:w="1471"/>
        <w:gridCol w:w="1674"/>
      </w:tblGrid>
      <w:tr w:rsidR="002A0D44" w:rsidRPr="00F917FF" w14:paraId="16CE5304" w14:textId="5BCF2A08" w:rsidTr="00C2399F">
        <w:trPr>
          <w:trHeight w:val="300"/>
        </w:trPr>
        <w:tc>
          <w:tcPr>
            <w:tcW w:w="1011" w:type="pct"/>
          </w:tcPr>
          <w:p w14:paraId="1F039E3D" w14:textId="21EA9467" w:rsidR="002A0D44" w:rsidRDefault="002A0D44" w:rsidP="000D6348">
            <w:pPr>
              <w:spacing w:before="0" w:after="0" w:line="240" w:lineRule="auto"/>
              <w:rPr>
                <w:rFonts w:ascii="Aptos Narrow" w:hAnsi="Aptos Narrow"/>
                <w:color w:val="000000"/>
                <w:sz w:val="22"/>
                <w:szCs w:val="22"/>
                <w:lang w:eastAsia="es-MX"/>
              </w:rPr>
            </w:pPr>
            <w:r>
              <w:rPr>
                <w:rFonts w:ascii="Aptos Narrow" w:hAnsi="Aptos Narrow"/>
                <w:color w:val="000000"/>
                <w:sz w:val="22"/>
                <w:szCs w:val="22"/>
                <w:lang w:eastAsia="es-MX"/>
              </w:rPr>
              <w:t>Threshold</w:t>
            </w:r>
          </w:p>
        </w:tc>
        <w:tc>
          <w:tcPr>
            <w:tcW w:w="701" w:type="pct"/>
            <w:noWrap/>
          </w:tcPr>
          <w:p w14:paraId="6C31B384" w14:textId="66455F95" w:rsidR="002A0D44" w:rsidRDefault="002A0D44" w:rsidP="00F917FF">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xml:space="preserve">% TP / </w:t>
            </w:r>
          </w:p>
          <w:p w14:paraId="36BBA994" w14:textId="451CD85C"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Recall</w:t>
            </w:r>
          </w:p>
        </w:tc>
        <w:tc>
          <w:tcPr>
            <w:tcW w:w="793" w:type="pct"/>
            <w:noWrap/>
          </w:tcPr>
          <w:p w14:paraId="586566D6" w14:textId="7E7C056E" w:rsidR="002A0D44" w:rsidRPr="00F917FF" w:rsidRDefault="002A0D44" w:rsidP="00F917FF">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TN</w:t>
            </w:r>
          </w:p>
        </w:tc>
        <w:tc>
          <w:tcPr>
            <w:tcW w:w="714" w:type="pct"/>
            <w:noWrap/>
          </w:tcPr>
          <w:p w14:paraId="4526F1F0" w14:textId="17AEFF5A" w:rsidR="002A0D44" w:rsidRPr="00F917FF" w:rsidRDefault="002A0D44" w:rsidP="00F917FF">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FN</w:t>
            </w:r>
          </w:p>
        </w:tc>
        <w:tc>
          <w:tcPr>
            <w:tcW w:w="833" w:type="pct"/>
            <w:noWrap/>
          </w:tcPr>
          <w:p w14:paraId="021C67FF" w14:textId="5D0427FB" w:rsidR="002A0D44" w:rsidRPr="00F917FF" w:rsidRDefault="002A0D44" w:rsidP="00F917FF">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FP</w:t>
            </w:r>
          </w:p>
        </w:tc>
        <w:tc>
          <w:tcPr>
            <w:tcW w:w="948" w:type="pct"/>
          </w:tcPr>
          <w:p w14:paraId="5E281DEA" w14:textId="5D297CCB" w:rsidR="002A0D44" w:rsidRPr="00F917FF" w:rsidRDefault="002A0D44" w:rsidP="00F917FF">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Precision</w:t>
            </w:r>
          </w:p>
        </w:tc>
      </w:tr>
      <w:tr w:rsidR="002A0D44" w:rsidRPr="00F917FF" w14:paraId="6F6DEF63" w14:textId="4AD0C89C" w:rsidTr="00C2399F">
        <w:trPr>
          <w:trHeight w:val="300"/>
        </w:trPr>
        <w:tc>
          <w:tcPr>
            <w:tcW w:w="1011" w:type="pct"/>
          </w:tcPr>
          <w:p w14:paraId="1A4167F2" w14:textId="688F3DCA"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-2.0</w:t>
            </w:r>
          </w:p>
        </w:tc>
        <w:tc>
          <w:tcPr>
            <w:tcW w:w="701" w:type="pct"/>
            <w:noWrap/>
            <w:vAlign w:val="bottom"/>
            <w:hideMark/>
          </w:tcPr>
          <w:p w14:paraId="173C2390" w14:textId="0E79B60B"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94.942</w:t>
            </w:r>
          </w:p>
        </w:tc>
        <w:tc>
          <w:tcPr>
            <w:tcW w:w="793" w:type="pct"/>
            <w:noWrap/>
            <w:vAlign w:val="bottom"/>
            <w:hideMark/>
          </w:tcPr>
          <w:p w14:paraId="792CF6B1" w14:textId="433DF56D"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48.428</w:t>
            </w:r>
          </w:p>
        </w:tc>
        <w:tc>
          <w:tcPr>
            <w:tcW w:w="714" w:type="pct"/>
            <w:noWrap/>
            <w:vAlign w:val="bottom"/>
            <w:hideMark/>
          </w:tcPr>
          <w:p w14:paraId="4D00EB05" w14:textId="1B77CA0C"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5.058</w:t>
            </w:r>
          </w:p>
        </w:tc>
        <w:tc>
          <w:tcPr>
            <w:tcW w:w="833" w:type="pct"/>
            <w:noWrap/>
            <w:vAlign w:val="bottom"/>
            <w:hideMark/>
          </w:tcPr>
          <w:p w14:paraId="37450F6F" w14:textId="70944248"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51.572</w:t>
            </w:r>
          </w:p>
        </w:tc>
        <w:tc>
          <w:tcPr>
            <w:tcW w:w="948" w:type="pct"/>
            <w:vAlign w:val="bottom"/>
          </w:tcPr>
          <w:p w14:paraId="26F747C7" w14:textId="768E136A"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65.507</w:t>
            </w:r>
          </w:p>
        </w:tc>
      </w:tr>
      <w:tr w:rsidR="002A0D44" w:rsidRPr="00F917FF" w14:paraId="56D04FCF" w14:textId="6F72A79B" w:rsidTr="00C2399F">
        <w:trPr>
          <w:trHeight w:val="300"/>
        </w:trPr>
        <w:tc>
          <w:tcPr>
            <w:tcW w:w="1011" w:type="pct"/>
          </w:tcPr>
          <w:p w14:paraId="029229DF" w14:textId="64618FE9"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-1.8</w:t>
            </w:r>
          </w:p>
        </w:tc>
        <w:tc>
          <w:tcPr>
            <w:tcW w:w="701" w:type="pct"/>
            <w:noWrap/>
            <w:vAlign w:val="bottom"/>
            <w:hideMark/>
          </w:tcPr>
          <w:p w14:paraId="67858F8A" w14:textId="06423059"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94.856</w:t>
            </w:r>
          </w:p>
        </w:tc>
        <w:tc>
          <w:tcPr>
            <w:tcW w:w="793" w:type="pct"/>
            <w:noWrap/>
            <w:vAlign w:val="bottom"/>
            <w:hideMark/>
          </w:tcPr>
          <w:p w14:paraId="09E0949A" w14:textId="3AFD1E14"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59.774</w:t>
            </w:r>
          </w:p>
        </w:tc>
        <w:tc>
          <w:tcPr>
            <w:tcW w:w="714" w:type="pct"/>
            <w:noWrap/>
            <w:vAlign w:val="bottom"/>
            <w:hideMark/>
          </w:tcPr>
          <w:p w14:paraId="07B187E7" w14:textId="5D8EED99"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5.144</w:t>
            </w:r>
          </w:p>
        </w:tc>
        <w:tc>
          <w:tcPr>
            <w:tcW w:w="833" w:type="pct"/>
            <w:noWrap/>
            <w:vAlign w:val="bottom"/>
            <w:hideMark/>
          </w:tcPr>
          <w:p w14:paraId="40B765FC" w14:textId="62DA6CFE"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40.226</w:t>
            </w:r>
          </w:p>
        </w:tc>
        <w:tc>
          <w:tcPr>
            <w:tcW w:w="948" w:type="pct"/>
            <w:vAlign w:val="bottom"/>
          </w:tcPr>
          <w:p w14:paraId="03BC1FBB" w14:textId="438BC823"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70.868</w:t>
            </w:r>
          </w:p>
        </w:tc>
      </w:tr>
      <w:tr w:rsidR="002A0D44" w:rsidRPr="00F917FF" w14:paraId="7FA631E0" w14:textId="78A4466A" w:rsidTr="00C2399F">
        <w:trPr>
          <w:trHeight w:val="300"/>
        </w:trPr>
        <w:tc>
          <w:tcPr>
            <w:tcW w:w="1011" w:type="pct"/>
          </w:tcPr>
          <w:p w14:paraId="571F46CD" w14:textId="2E33AB5D"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-1.6</w:t>
            </w:r>
          </w:p>
        </w:tc>
        <w:tc>
          <w:tcPr>
            <w:tcW w:w="701" w:type="pct"/>
            <w:noWrap/>
            <w:vAlign w:val="bottom"/>
            <w:hideMark/>
          </w:tcPr>
          <w:p w14:paraId="10929B2F" w14:textId="34457D7B"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94.726</w:t>
            </w:r>
          </w:p>
        </w:tc>
        <w:tc>
          <w:tcPr>
            <w:tcW w:w="793" w:type="pct"/>
            <w:noWrap/>
            <w:vAlign w:val="bottom"/>
            <w:hideMark/>
          </w:tcPr>
          <w:p w14:paraId="63580B86" w14:textId="0E5DE59A"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70.420</w:t>
            </w:r>
          </w:p>
        </w:tc>
        <w:tc>
          <w:tcPr>
            <w:tcW w:w="714" w:type="pct"/>
            <w:noWrap/>
            <w:vAlign w:val="bottom"/>
            <w:hideMark/>
          </w:tcPr>
          <w:p w14:paraId="43BF0F63" w14:textId="4F3DEC1C"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5.274</w:t>
            </w:r>
          </w:p>
        </w:tc>
        <w:tc>
          <w:tcPr>
            <w:tcW w:w="833" w:type="pct"/>
            <w:noWrap/>
            <w:vAlign w:val="bottom"/>
            <w:hideMark/>
          </w:tcPr>
          <w:p w14:paraId="13BE1E89" w14:textId="4882F414"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29.580</w:t>
            </w:r>
          </w:p>
        </w:tc>
        <w:tc>
          <w:tcPr>
            <w:tcW w:w="948" w:type="pct"/>
            <w:vAlign w:val="bottom"/>
          </w:tcPr>
          <w:p w14:paraId="78FAB0A3" w14:textId="6489BFA7"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76.765</w:t>
            </w:r>
          </w:p>
        </w:tc>
      </w:tr>
      <w:tr w:rsidR="002A0D44" w:rsidRPr="00F917FF" w14:paraId="6B13058E" w14:textId="6679A5AF" w:rsidTr="00C2399F">
        <w:trPr>
          <w:trHeight w:val="300"/>
        </w:trPr>
        <w:tc>
          <w:tcPr>
            <w:tcW w:w="1011" w:type="pct"/>
          </w:tcPr>
          <w:p w14:paraId="28EED915" w14:textId="0CEC41F0"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-1.4</w:t>
            </w:r>
          </w:p>
        </w:tc>
        <w:tc>
          <w:tcPr>
            <w:tcW w:w="701" w:type="pct"/>
            <w:noWrap/>
            <w:vAlign w:val="bottom"/>
            <w:hideMark/>
          </w:tcPr>
          <w:p w14:paraId="25D462DA" w14:textId="68EBA588"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94.481</w:t>
            </w:r>
          </w:p>
        </w:tc>
        <w:tc>
          <w:tcPr>
            <w:tcW w:w="793" w:type="pct"/>
            <w:noWrap/>
            <w:vAlign w:val="bottom"/>
            <w:hideMark/>
          </w:tcPr>
          <w:p w14:paraId="5FE0FE10" w14:textId="0986AB14"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79.963</w:t>
            </w:r>
          </w:p>
        </w:tc>
        <w:tc>
          <w:tcPr>
            <w:tcW w:w="714" w:type="pct"/>
            <w:noWrap/>
            <w:vAlign w:val="bottom"/>
            <w:hideMark/>
          </w:tcPr>
          <w:p w14:paraId="557FA6D8" w14:textId="1597CCBC"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5.519</w:t>
            </w:r>
          </w:p>
        </w:tc>
        <w:tc>
          <w:tcPr>
            <w:tcW w:w="833" w:type="pct"/>
            <w:noWrap/>
            <w:vAlign w:val="bottom"/>
            <w:hideMark/>
          </w:tcPr>
          <w:p w14:paraId="1D30900D" w14:textId="3DED026D"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20.037</w:t>
            </w:r>
          </w:p>
        </w:tc>
        <w:tc>
          <w:tcPr>
            <w:tcW w:w="948" w:type="pct"/>
            <w:vAlign w:val="bottom"/>
          </w:tcPr>
          <w:p w14:paraId="165C7A5B" w14:textId="24045D97"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82.950</w:t>
            </w:r>
          </w:p>
        </w:tc>
      </w:tr>
      <w:tr w:rsidR="002A0D44" w:rsidRPr="00F917FF" w14:paraId="31913A3E" w14:textId="37F35821" w:rsidTr="00C2399F">
        <w:trPr>
          <w:trHeight w:val="300"/>
        </w:trPr>
        <w:tc>
          <w:tcPr>
            <w:tcW w:w="1011" w:type="pct"/>
          </w:tcPr>
          <w:p w14:paraId="2E1EACF1" w14:textId="5E4A43BE"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-1.2</w:t>
            </w:r>
          </w:p>
        </w:tc>
        <w:tc>
          <w:tcPr>
            <w:tcW w:w="701" w:type="pct"/>
            <w:noWrap/>
            <w:vAlign w:val="bottom"/>
            <w:hideMark/>
          </w:tcPr>
          <w:p w14:paraId="53C919B0" w14:textId="333A480B"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93.891</w:t>
            </w:r>
          </w:p>
        </w:tc>
        <w:tc>
          <w:tcPr>
            <w:tcW w:w="793" w:type="pct"/>
            <w:noWrap/>
            <w:vAlign w:val="bottom"/>
            <w:hideMark/>
          </w:tcPr>
          <w:p w14:paraId="64EB4D93" w14:textId="1D38078F"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87.369</w:t>
            </w:r>
          </w:p>
        </w:tc>
        <w:tc>
          <w:tcPr>
            <w:tcW w:w="714" w:type="pct"/>
            <w:noWrap/>
            <w:vAlign w:val="bottom"/>
            <w:hideMark/>
          </w:tcPr>
          <w:p w14:paraId="320BFC09" w14:textId="7B96049C"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6.109</w:t>
            </w:r>
          </w:p>
        </w:tc>
        <w:tc>
          <w:tcPr>
            <w:tcW w:w="833" w:type="pct"/>
            <w:noWrap/>
            <w:vAlign w:val="bottom"/>
            <w:hideMark/>
          </w:tcPr>
          <w:p w14:paraId="10D0B3DF" w14:textId="2B858FDE"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12.631</w:t>
            </w:r>
          </w:p>
        </w:tc>
        <w:tc>
          <w:tcPr>
            <w:tcW w:w="948" w:type="pct"/>
            <w:vAlign w:val="bottom"/>
          </w:tcPr>
          <w:p w14:paraId="0A446BE6" w14:textId="56873468"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88.467</w:t>
            </w:r>
          </w:p>
        </w:tc>
      </w:tr>
      <w:tr w:rsidR="002A0D44" w:rsidRPr="00F917FF" w14:paraId="66DFDACF" w14:textId="6335877B" w:rsidTr="00C2399F">
        <w:trPr>
          <w:trHeight w:val="300"/>
        </w:trPr>
        <w:tc>
          <w:tcPr>
            <w:tcW w:w="1011" w:type="pct"/>
          </w:tcPr>
          <w:p w14:paraId="6F7E168D" w14:textId="4EE546BE"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-1.0</w:t>
            </w:r>
          </w:p>
        </w:tc>
        <w:tc>
          <w:tcPr>
            <w:tcW w:w="701" w:type="pct"/>
            <w:noWrap/>
            <w:vAlign w:val="bottom"/>
            <w:hideMark/>
          </w:tcPr>
          <w:p w14:paraId="2B743A43" w14:textId="5DEAAE94"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93.314</w:t>
            </w:r>
          </w:p>
        </w:tc>
        <w:tc>
          <w:tcPr>
            <w:tcW w:w="793" w:type="pct"/>
            <w:noWrap/>
            <w:vAlign w:val="bottom"/>
            <w:hideMark/>
          </w:tcPr>
          <w:p w14:paraId="24EBD8BC" w14:textId="5C896016"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94.231</w:t>
            </w:r>
          </w:p>
        </w:tc>
        <w:tc>
          <w:tcPr>
            <w:tcW w:w="714" w:type="pct"/>
            <w:noWrap/>
            <w:vAlign w:val="bottom"/>
            <w:hideMark/>
          </w:tcPr>
          <w:p w14:paraId="06E66736" w14:textId="453BDD57"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6.686</w:t>
            </w:r>
          </w:p>
        </w:tc>
        <w:tc>
          <w:tcPr>
            <w:tcW w:w="833" w:type="pct"/>
            <w:noWrap/>
            <w:vAlign w:val="bottom"/>
            <w:hideMark/>
          </w:tcPr>
          <w:p w14:paraId="50123DF6" w14:textId="16BEA9D2"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5.769</w:t>
            </w:r>
          </w:p>
        </w:tc>
        <w:tc>
          <w:tcPr>
            <w:tcW w:w="948" w:type="pct"/>
            <w:vAlign w:val="bottom"/>
          </w:tcPr>
          <w:p w14:paraId="2AF23D8A" w14:textId="1BF26FB9"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94.349</w:t>
            </w:r>
          </w:p>
        </w:tc>
      </w:tr>
      <w:tr w:rsidR="002A0D44" w:rsidRPr="00F917FF" w14:paraId="7F88A0CE" w14:textId="7F3E1950" w:rsidTr="00C2399F">
        <w:trPr>
          <w:trHeight w:val="300"/>
        </w:trPr>
        <w:tc>
          <w:tcPr>
            <w:tcW w:w="1011" w:type="pct"/>
            <w:shd w:val="clear" w:color="auto" w:fill="FFFF00"/>
          </w:tcPr>
          <w:p w14:paraId="0D7EDA33" w14:textId="03BA865D" w:rsidR="002A0D44" w:rsidRPr="008B1806" w:rsidRDefault="002A0D44" w:rsidP="002A0D44">
            <w:pPr>
              <w:spacing w:before="0" w:after="0" w:line="240" w:lineRule="auto"/>
              <w:jc w:val="right"/>
              <w:rPr>
                <w:rFonts w:ascii="Aptos Narrow" w:hAnsi="Aptos Narrow"/>
                <w:color w:val="000000"/>
                <w:sz w:val="22"/>
                <w:szCs w:val="22"/>
                <w:highlight w:val="yellow"/>
              </w:rPr>
            </w:pPr>
            <w:r w:rsidRPr="008B1806">
              <w:rPr>
                <w:rFonts w:ascii="Aptos Narrow" w:hAnsi="Aptos Narrow"/>
                <w:color w:val="000000"/>
                <w:sz w:val="22"/>
                <w:szCs w:val="22"/>
                <w:highlight w:val="yellow"/>
              </w:rPr>
              <w:t>-0.8</w:t>
            </w:r>
          </w:p>
        </w:tc>
        <w:tc>
          <w:tcPr>
            <w:tcW w:w="701" w:type="pct"/>
            <w:shd w:val="clear" w:color="auto" w:fill="FFFF00"/>
            <w:noWrap/>
            <w:vAlign w:val="bottom"/>
            <w:hideMark/>
          </w:tcPr>
          <w:p w14:paraId="34DA2C3D" w14:textId="0F3842C7" w:rsidR="002A0D44" w:rsidRPr="00F917FF" w:rsidRDefault="002A0D44" w:rsidP="002A0D44">
            <w:pPr>
              <w:spacing w:before="0" w:after="0" w:line="240" w:lineRule="auto"/>
              <w:jc w:val="right"/>
              <w:rPr>
                <w:rFonts w:ascii="Aptos Narrow" w:hAnsi="Aptos Narrow"/>
                <w:color w:val="000000"/>
                <w:sz w:val="22"/>
                <w:szCs w:val="22"/>
                <w:highlight w:val="yellow"/>
                <w:lang w:eastAsia="es-MX"/>
              </w:rPr>
            </w:pPr>
            <w:r>
              <w:rPr>
                <w:rFonts w:ascii="Aptos Narrow" w:hAnsi="Aptos Narrow"/>
                <w:color w:val="000000"/>
                <w:sz w:val="22"/>
                <w:szCs w:val="22"/>
              </w:rPr>
              <w:t>92.666</w:t>
            </w:r>
          </w:p>
        </w:tc>
        <w:tc>
          <w:tcPr>
            <w:tcW w:w="793" w:type="pct"/>
            <w:shd w:val="clear" w:color="auto" w:fill="FFFF00"/>
            <w:noWrap/>
            <w:vAlign w:val="bottom"/>
            <w:hideMark/>
          </w:tcPr>
          <w:p w14:paraId="30DFEF5C" w14:textId="38101884" w:rsidR="002A0D44" w:rsidRPr="00F917FF" w:rsidRDefault="002A0D44" w:rsidP="002A0D44">
            <w:pPr>
              <w:spacing w:before="0" w:after="0" w:line="240" w:lineRule="auto"/>
              <w:jc w:val="right"/>
              <w:rPr>
                <w:rFonts w:ascii="Aptos Narrow" w:hAnsi="Aptos Narrow"/>
                <w:color w:val="000000"/>
                <w:sz w:val="22"/>
                <w:szCs w:val="22"/>
                <w:highlight w:val="yellow"/>
                <w:lang w:eastAsia="es-MX"/>
              </w:rPr>
            </w:pPr>
            <w:r>
              <w:rPr>
                <w:rFonts w:ascii="Aptos Narrow" w:hAnsi="Aptos Narrow"/>
                <w:color w:val="000000"/>
                <w:sz w:val="22"/>
                <w:szCs w:val="22"/>
              </w:rPr>
              <w:t>98.016</w:t>
            </w:r>
          </w:p>
        </w:tc>
        <w:tc>
          <w:tcPr>
            <w:tcW w:w="714" w:type="pct"/>
            <w:shd w:val="clear" w:color="auto" w:fill="FFFF00"/>
            <w:noWrap/>
            <w:vAlign w:val="bottom"/>
            <w:hideMark/>
          </w:tcPr>
          <w:p w14:paraId="19EE760A" w14:textId="24A7386F" w:rsidR="002A0D44" w:rsidRPr="00F917FF" w:rsidRDefault="002A0D44" w:rsidP="002A0D44">
            <w:pPr>
              <w:spacing w:before="0" w:after="0" w:line="240" w:lineRule="auto"/>
              <w:jc w:val="right"/>
              <w:rPr>
                <w:rFonts w:ascii="Aptos Narrow" w:hAnsi="Aptos Narrow"/>
                <w:color w:val="000000"/>
                <w:sz w:val="22"/>
                <w:szCs w:val="22"/>
                <w:highlight w:val="yellow"/>
                <w:lang w:eastAsia="es-MX"/>
              </w:rPr>
            </w:pPr>
            <w:r>
              <w:rPr>
                <w:rFonts w:ascii="Aptos Narrow" w:hAnsi="Aptos Narrow"/>
                <w:color w:val="000000"/>
                <w:sz w:val="22"/>
                <w:szCs w:val="22"/>
              </w:rPr>
              <w:t>7.334</w:t>
            </w:r>
          </w:p>
        </w:tc>
        <w:tc>
          <w:tcPr>
            <w:tcW w:w="833" w:type="pct"/>
            <w:shd w:val="clear" w:color="auto" w:fill="FFFF00"/>
            <w:noWrap/>
            <w:vAlign w:val="bottom"/>
            <w:hideMark/>
          </w:tcPr>
          <w:p w14:paraId="6C331A66" w14:textId="0D5526D0" w:rsidR="002A0D44" w:rsidRPr="00F917FF" w:rsidRDefault="002A0D44" w:rsidP="002A0D44">
            <w:pPr>
              <w:spacing w:before="0" w:after="0" w:line="240" w:lineRule="auto"/>
              <w:jc w:val="right"/>
              <w:rPr>
                <w:rFonts w:ascii="Aptos Narrow" w:hAnsi="Aptos Narrow"/>
                <w:color w:val="000000"/>
                <w:sz w:val="22"/>
                <w:szCs w:val="22"/>
                <w:highlight w:val="yellow"/>
                <w:lang w:eastAsia="es-MX"/>
              </w:rPr>
            </w:pPr>
            <w:r>
              <w:rPr>
                <w:rFonts w:ascii="Aptos Narrow" w:hAnsi="Aptos Narrow"/>
                <w:color w:val="000000"/>
                <w:sz w:val="22"/>
                <w:szCs w:val="22"/>
              </w:rPr>
              <w:t>1.984</w:t>
            </w:r>
          </w:p>
        </w:tc>
        <w:tc>
          <w:tcPr>
            <w:tcW w:w="948" w:type="pct"/>
            <w:shd w:val="clear" w:color="auto" w:fill="FFFF00"/>
            <w:vAlign w:val="bottom"/>
          </w:tcPr>
          <w:p w14:paraId="5CBECFEB" w14:textId="3EB4BBF0" w:rsidR="002A0D44" w:rsidRPr="008B1806" w:rsidRDefault="002A0D44" w:rsidP="002A0D44">
            <w:pPr>
              <w:spacing w:before="0" w:after="0" w:line="240" w:lineRule="auto"/>
              <w:jc w:val="right"/>
              <w:rPr>
                <w:rFonts w:ascii="Aptos Narrow" w:hAnsi="Aptos Narrow"/>
                <w:color w:val="000000"/>
                <w:sz w:val="22"/>
                <w:szCs w:val="22"/>
                <w:highlight w:val="yellow"/>
                <w:lang w:eastAsia="es-MX"/>
              </w:rPr>
            </w:pPr>
            <w:r>
              <w:rPr>
                <w:rFonts w:ascii="Aptos Narrow" w:hAnsi="Aptos Narrow"/>
                <w:color w:val="000000"/>
                <w:sz w:val="22"/>
                <w:szCs w:val="22"/>
              </w:rPr>
              <w:t>97.968</w:t>
            </w:r>
          </w:p>
        </w:tc>
      </w:tr>
      <w:tr w:rsidR="002A0D44" w:rsidRPr="00F917FF" w14:paraId="1CDD8613" w14:textId="40ABD22B" w:rsidTr="00C2399F">
        <w:trPr>
          <w:trHeight w:val="300"/>
        </w:trPr>
        <w:tc>
          <w:tcPr>
            <w:tcW w:w="1011" w:type="pct"/>
          </w:tcPr>
          <w:p w14:paraId="5B907F98" w14:textId="4FEA93FE"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-0.6</w:t>
            </w:r>
          </w:p>
        </w:tc>
        <w:tc>
          <w:tcPr>
            <w:tcW w:w="701" w:type="pct"/>
            <w:noWrap/>
            <w:vAlign w:val="bottom"/>
            <w:hideMark/>
          </w:tcPr>
          <w:p w14:paraId="378DF273" w14:textId="7C668C0E"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91.557</w:t>
            </w:r>
          </w:p>
        </w:tc>
        <w:tc>
          <w:tcPr>
            <w:tcW w:w="793" w:type="pct"/>
            <w:noWrap/>
            <w:vAlign w:val="bottom"/>
            <w:hideMark/>
          </w:tcPr>
          <w:p w14:paraId="5B9B0A1B" w14:textId="7A8E16DD"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98.731</w:t>
            </w:r>
          </w:p>
        </w:tc>
        <w:tc>
          <w:tcPr>
            <w:tcW w:w="714" w:type="pct"/>
            <w:noWrap/>
            <w:vAlign w:val="bottom"/>
            <w:hideMark/>
          </w:tcPr>
          <w:p w14:paraId="65DF8FF6" w14:textId="3E2CCE65"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8.443</w:t>
            </w:r>
          </w:p>
        </w:tc>
        <w:tc>
          <w:tcPr>
            <w:tcW w:w="833" w:type="pct"/>
            <w:noWrap/>
            <w:vAlign w:val="bottom"/>
            <w:hideMark/>
          </w:tcPr>
          <w:p w14:paraId="4CA2CE9F" w14:textId="686BDEF4"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1.269</w:t>
            </w:r>
          </w:p>
        </w:tc>
        <w:tc>
          <w:tcPr>
            <w:tcW w:w="948" w:type="pct"/>
            <w:vAlign w:val="bottom"/>
          </w:tcPr>
          <w:p w14:paraId="63F11284" w14:textId="369AB4B7"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98.675</w:t>
            </w:r>
          </w:p>
        </w:tc>
      </w:tr>
      <w:tr w:rsidR="002A0D44" w:rsidRPr="00F917FF" w14:paraId="017E3625" w14:textId="310F1ECE" w:rsidTr="00C2399F">
        <w:trPr>
          <w:trHeight w:val="300"/>
        </w:trPr>
        <w:tc>
          <w:tcPr>
            <w:tcW w:w="1011" w:type="pct"/>
          </w:tcPr>
          <w:p w14:paraId="179B3CE7" w14:textId="17762246"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-0.4</w:t>
            </w:r>
          </w:p>
        </w:tc>
        <w:tc>
          <w:tcPr>
            <w:tcW w:w="701" w:type="pct"/>
            <w:noWrap/>
            <w:vAlign w:val="bottom"/>
            <w:hideMark/>
          </w:tcPr>
          <w:p w14:paraId="796D5859" w14:textId="0517E508"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90.404</w:t>
            </w:r>
          </w:p>
        </w:tc>
        <w:tc>
          <w:tcPr>
            <w:tcW w:w="793" w:type="pct"/>
            <w:noWrap/>
            <w:vAlign w:val="bottom"/>
            <w:hideMark/>
          </w:tcPr>
          <w:p w14:paraId="72E3392D" w14:textId="7D5C2E92"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98.886</w:t>
            </w:r>
          </w:p>
        </w:tc>
        <w:tc>
          <w:tcPr>
            <w:tcW w:w="714" w:type="pct"/>
            <w:noWrap/>
            <w:vAlign w:val="bottom"/>
            <w:hideMark/>
          </w:tcPr>
          <w:p w14:paraId="12157474" w14:textId="57F6CAE3"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9.596</w:t>
            </w:r>
          </w:p>
        </w:tc>
        <w:tc>
          <w:tcPr>
            <w:tcW w:w="833" w:type="pct"/>
            <w:noWrap/>
            <w:vAlign w:val="bottom"/>
            <w:hideMark/>
          </w:tcPr>
          <w:p w14:paraId="5C21386B" w14:textId="6084F9B1"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1.114</w:t>
            </w:r>
          </w:p>
        </w:tc>
        <w:tc>
          <w:tcPr>
            <w:tcW w:w="948" w:type="pct"/>
            <w:vAlign w:val="bottom"/>
          </w:tcPr>
          <w:p w14:paraId="473763EE" w14:textId="681391BE"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98.821</w:t>
            </w:r>
          </w:p>
        </w:tc>
      </w:tr>
      <w:tr w:rsidR="002A0D44" w:rsidRPr="00F917FF" w14:paraId="37C14F7A" w14:textId="58D32270" w:rsidTr="00C2399F">
        <w:trPr>
          <w:trHeight w:val="300"/>
        </w:trPr>
        <w:tc>
          <w:tcPr>
            <w:tcW w:w="1011" w:type="pct"/>
          </w:tcPr>
          <w:p w14:paraId="6CD636F3" w14:textId="29B519EA"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-0.2</w:t>
            </w:r>
          </w:p>
        </w:tc>
        <w:tc>
          <w:tcPr>
            <w:tcW w:w="701" w:type="pct"/>
            <w:noWrap/>
            <w:vAlign w:val="bottom"/>
            <w:hideMark/>
          </w:tcPr>
          <w:p w14:paraId="61EFD1AD" w14:textId="00BA25C6"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88.906</w:t>
            </w:r>
          </w:p>
        </w:tc>
        <w:tc>
          <w:tcPr>
            <w:tcW w:w="793" w:type="pct"/>
            <w:noWrap/>
            <w:vAlign w:val="bottom"/>
            <w:hideMark/>
          </w:tcPr>
          <w:p w14:paraId="484BC871" w14:textId="57FC191C"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98.956</w:t>
            </w:r>
          </w:p>
        </w:tc>
        <w:tc>
          <w:tcPr>
            <w:tcW w:w="714" w:type="pct"/>
            <w:noWrap/>
            <w:vAlign w:val="bottom"/>
            <w:hideMark/>
          </w:tcPr>
          <w:p w14:paraId="1E558041" w14:textId="31D24A45"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11.094</w:t>
            </w:r>
          </w:p>
        </w:tc>
        <w:tc>
          <w:tcPr>
            <w:tcW w:w="833" w:type="pct"/>
            <w:noWrap/>
            <w:vAlign w:val="bottom"/>
            <w:hideMark/>
          </w:tcPr>
          <w:p w14:paraId="5125F1FD" w14:textId="53618DAD"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1.044</w:t>
            </w:r>
          </w:p>
        </w:tc>
        <w:tc>
          <w:tcPr>
            <w:tcW w:w="948" w:type="pct"/>
            <w:vAlign w:val="bottom"/>
          </w:tcPr>
          <w:p w14:paraId="61AB27AA" w14:textId="51CB07E1"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98.877</w:t>
            </w:r>
          </w:p>
        </w:tc>
      </w:tr>
      <w:tr w:rsidR="002A0D44" w:rsidRPr="00F917FF" w14:paraId="46565C59" w14:textId="4F3D8658" w:rsidTr="00C2399F">
        <w:trPr>
          <w:trHeight w:val="300"/>
        </w:trPr>
        <w:tc>
          <w:tcPr>
            <w:tcW w:w="1011" w:type="pct"/>
          </w:tcPr>
          <w:p w14:paraId="3658C2F2" w14:textId="08AE47E1"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0.0</w:t>
            </w:r>
          </w:p>
        </w:tc>
        <w:tc>
          <w:tcPr>
            <w:tcW w:w="701" w:type="pct"/>
            <w:noWrap/>
            <w:vAlign w:val="bottom"/>
            <w:hideMark/>
          </w:tcPr>
          <w:p w14:paraId="0E12C9A0" w14:textId="0047C372"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86.874</w:t>
            </w:r>
          </w:p>
        </w:tc>
        <w:tc>
          <w:tcPr>
            <w:tcW w:w="793" w:type="pct"/>
            <w:noWrap/>
            <w:vAlign w:val="bottom"/>
            <w:hideMark/>
          </w:tcPr>
          <w:p w14:paraId="01CDAB7D" w14:textId="2ABE0CC1"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98.995</w:t>
            </w:r>
          </w:p>
        </w:tc>
        <w:tc>
          <w:tcPr>
            <w:tcW w:w="714" w:type="pct"/>
            <w:noWrap/>
            <w:vAlign w:val="bottom"/>
            <w:hideMark/>
          </w:tcPr>
          <w:p w14:paraId="4A387BE7" w14:textId="60EF3B7F"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13.126</w:t>
            </w:r>
          </w:p>
        </w:tc>
        <w:tc>
          <w:tcPr>
            <w:tcW w:w="833" w:type="pct"/>
            <w:noWrap/>
            <w:vAlign w:val="bottom"/>
            <w:hideMark/>
          </w:tcPr>
          <w:p w14:paraId="73F62E2D" w14:textId="752624E0"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1.005</w:t>
            </w:r>
          </w:p>
        </w:tc>
        <w:tc>
          <w:tcPr>
            <w:tcW w:w="948" w:type="pct"/>
            <w:vAlign w:val="bottom"/>
          </w:tcPr>
          <w:p w14:paraId="0A67B3B1" w14:textId="74FA251E"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98.894</w:t>
            </w:r>
          </w:p>
        </w:tc>
      </w:tr>
      <w:tr w:rsidR="002A0D44" w:rsidRPr="00F917FF" w14:paraId="015CB06A" w14:textId="1410D158" w:rsidTr="00C2399F">
        <w:trPr>
          <w:trHeight w:val="300"/>
        </w:trPr>
        <w:tc>
          <w:tcPr>
            <w:tcW w:w="1011" w:type="pct"/>
          </w:tcPr>
          <w:p w14:paraId="35B2AA60" w14:textId="17FFEE89"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0.2</w:t>
            </w:r>
          </w:p>
        </w:tc>
        <w:tc>
          <w:tcPr>
            <w:tcW w:w="701" w:type="pct"/>
            <w:noWrap/>
            <w:vAlign w:val="bottom"/>
            <w:hideMark/>
          </w:tcPr>
          <w:p w14:paraId="7A21A0AA" w14:textId="5C21ADD4"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84.699</w:t>
            </w:r>
          </w:p>
        </w:tc>
        <w:tc>
          <w:tcPr>
            <w:tcW w:w="793" w:type="pct"/>
            <w:noWrap/>
            <w:vAlign w:val="bottom"/>
            <w:hideMark/>
          </w:tcPr>
          <w:p w14:paraId="771D8DE5" w14:textId="5EBA438B"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99.034</w:t>
            </w:r>
          </w:p>
        </w:tc>
        <w:tc>
          <w:tcPr>
            <w:tcW w:w="714" w:type="pct"/>
            <w:noWrap/>
            <w:vAlign w:val="bottom"/>
            <w:hideMark/>
          </w:tcPr>
          <w:p w14:paraId="43D97903" w14:textId="54CA6E92"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15.301</w:t>
            </w:r>
          </w:p>
        </w:tc>
        <w:tc>
          <w:tcPr>
            <w:tcW w:w="833" w:type="pct"/>
            <w:noWrap/>
            <w:vAlign w:val="bottom"/>
            <w:hideMark/>
          </w:tcPr>
          <w:p w14:paraId="09043472" w14:textId="695ECE88"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0.966</w:t>
            </w:r>
          </w:p>
        </w:tc>
        <w:tc>
          <w:tcPr>
            <w:tcW w:w="948" w:type="pct"/>
            <w:vAlign w:val="bottom"/>
          </w:tcPr>
          <w:p w14:paraId="05E7674D" w14:textId="3B6EDCB2"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98.910</w:t>
            </w:r>
          </w:p>
        </w:tc>
      </w:tr>
      <w:tr w:rsidR="002A0D44" w:rsidRPr="00F917FF" w14:paraId="48F305F5" w14:textId="606721EB" w:rsidTr="00C2399F">
        <w:trPr>
          <w:trHeight w:val="300"/>
        </w:trPr>
        <w:tc>
          <w:tcPr>
            <w:tcW w:w="1011" w:type="pct"/>
          </w:tcPr>
          <w:p w14:paraId="636E5ECB" w14:textId="6974BF13"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0.4</w:t>
            </w:r>
          </w:p>
        </w:tc>
        <w:tc>
          <w:tcPr>
            <w:tcW w:w="701" w:type="pct"/>
            <w:noWrap/>
            <w:vAlign w:val="bottom"/>
            <w:hideMark/>
          </w:tcPr>
          <w:p w14:paraId="5BE8926C" w14:textId="131672F3"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81.875</w:t>
            </w:r>
          </w:p>
        </w:tc>
        <w:tc>
          <w:tcPr>
            <w:tcW w:w="793" w:type="pct"/>
            <w:noWrap/>
            <w:vAlign w:val="bottom"/>
            <w:hideMark/>
          </w:tcPr>
          <w:p w14:paraId="044610C1" w14:textId="4E7E4F6F"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99.096</w:t>
            </w:r>
          </w:p>
        </w:tc>
        <w:tc>
          <w:tcPr>
            <w:tcW w:w="714" w:type="pct"/>
            <w:noWrap/>
            <w:vAlign w:val="bottom"/>
            <w:hideMark/>
          </w:tcPr>
          <w:p w14:paraId="0EFD810D" w14:textId="7500C568"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18.125</w:t>
            </w:r>
          </w:p>
        </w:tc>
        <w:tc>
          <w:tcPr>
            <w:tcW w:w="833" w:type="pct"/>
            <w:noWrap/>
            <w:vAlign w:val="bottom"/>
            <w:hideMark/>
          </w:tcPr>
          <w:p w14:paraId="2E4C8765" w14:textId="79DB33CA"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0.904</w:t>
            </w:r>
          </w:p>
        </w:tc>
        <w:tc>
          <w:tcPr>
            <w:tcW w:w="948" w:type="pct"/>
            <w:vAlign w:val="bottom"/>
          </w:tcPr>
          <w:p w14:paraId="01752262" w14:textId="2715689D"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98.946</w:t>
            </w:r>
          </w:p>
        </w:tc>
      </w:tr>
      <w:tr w:rsidR="002A0D44" w:rsidRPr="00F917FF" w14:paraId="15EE5107" w14:textId="0025ACB2" w:rsidTr="00C2399F">
        <w:trPr>
          <w:trHeight w:val="300"/>
        </w:trPr>
        <w:tc>
          <w:tcPr>
            <w:tcW w:w="1011" w:type="pct"/>
          </w:tcPr>
          <w:p w14:paraId="15D3A368" w14:textId="41715BA9"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0.6</w:t>
            </w:r>
          </w:p>
        </w:tc>
        <w:tc>
          <w:tcPr>
            <w:tcW w:w="701" w:type="pct"/>
            <w:noWrap/>
            <w:vAlign w:val="bottom"/>
            <w:hideMark/>
          </w:tcPr>
          <w:p w14:paraId="2E3860CC" w14:textId="625271B5"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78.403</w:t>
            </w:r>
          </w:p>
        </w:tc>
        <w:tc>
          <w:tcPr>
            <w:tcW w:w="793" w:type="pct"/>
            <w:noWrap/>
            <w:vAlign w:val="bottom"/>
            <w:hideMark/>
          </w:tcPr>
          <w:p w14:paraId="43E62EF4" w14:textId="261D5623"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99.197</w:t>
            </w:r>
          </w:p>
        </w:tc>
        <w:tc>
          <w:tcPr>
            <w:tcW w:w="714" w:type="pct"/>
            <w:noWrap/>
            <w:vAlign w:val="bottom"/>
            <w:hideMark/>
          </w:tcPr>
          <w:p w14:paraId="70A40CFF" w14:textId="39A215FA"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21.597</w:t>
            </w:r>
          </w:p>
        </w:tc>
        <w:tc>
          <w:tcPr>
            <w:tcW w:w="833" w:type="pct"/>
            <w:noWrap/>
            <w:vAlign w:val="bottom"/>
            <w:hideMark/>
          </w:tcPr>
          <w:p w14:paraId="609381FA" w14:textId="15B5C88B"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0.803</w:t>
            </w:r>
          </w:p>
        </w:tc>
        <w:tc>
          <w:tcPr>
            <w:tcW w:w="948" w:type="pct"/>
            <w:vAlign w:val="bottom"/>
          </w:tcPr>
          <w:p w14:paraId="64AFE182" w14:textId="7B5B219A"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99.023</w:t>
            </w:r>
          </w:p>
        </w:tc>
      </w:tr>
      <w:tr w:rsidR="002A0D44" w:rsidRPr="00F917FF" w14:paraId="71141C31" w14:textId="0D77D01D" w:rsidTr="00C2399F">
        <w:trPr>
          <w:trHeight w:val="300"/>
        </w:trPr>
        <w:tc>
          <w:tcPr>
            <w:tcW w:w="1011" w:type="pct"/>
          </w:tcPr>
          <w:p w14:paraId="29D451B3" w14:textId="487FFFE8"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t>0.8</w:t>
            </w:r>
          </w:p>
        </w:tc>
        <w:tc>
          <w:tcPr>
            <w:tcW w:w="701" w:type="pct"/>
            <w:noWrap/>
            <w:vAlign w:val="bottom"/>
            <w:hideMark/>
          </w:tcPr>
          <w:p w14:paraId="72A74106" w14:textId="5F448295"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73.692</w:t>
            </w:r>
          </w:p>
        </w:tc>
        <w:tc>
          <w:tcPr>
            <w:tcW w:w="793" w:type="pct"/>
            <w:noWrap/>
            <w:vAlign w:val="bottom"/>
            <w:hideMark/>
          </w:tcPr>
          <w:p w14:paraId="157667F6" w14:textId="212BBDCE"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99.244</w:t>
            </w:r>
          </w:p>
        </w:tc>
        <w:tc>
          <w:tcPr>
            <w:tcW w:w="714" w:type="pct"/>
            <w:noWrap/>
            <w:vAlign w:val="bottom"/>
            <w:hideMark/>
          </w:tcPr>
          <w:p w14:paraId="7A7F07AE" w14:textId="1A31E094"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26.308</w:t>
            </w:r>
          </w:p>
        </w:tc>
        <w:tc>
          <w:tcPr>
            <w:tcW w:w="833" w:type="pct"/>
            <w:noWrap/>
            <w:vAlign w:val="bottom"/>
            <w:hideMark/>
          </w:tcPr>
          <w:p w14:paraId="76568AB4" w14:textId="08468DAD"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0.756</w:t>
            </w:r>
          </w:p>
        </w:tc>
        <w:tc>
          <w:tcPr>
            <w:tcW w:w="948" w:type="pct"/>
            <w:vAlign w:val="bottom"/>
          </w:tcPr>
          <w:p w14:paraId="016D7D9E" w14:textId="72251797"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99.023</w:t>
            </w:r>
          </w:p>
        </w:tc>
      </w:tr>
      <w:tr w:rsidR="002A0D44" w:rsidRPr="00F917FF" w14:paraId="77B21F49" w14:textId="15BA1E7B" w:rsidTr="00C2399F">
        <w:trPr>
          <w:trHeight w:val="300"/>
        </w:trPr>
        <w:tc>
          <w:tcPr>
            <w:tcW w:w="1011" w:type="pct"/>
          </w:tcPr>
          <w:p w14:paraId="5D986542" w14:textId="74D04BA5" w:rsidR="002A0D44" w:rsidRDefault="002A0D44" w:rsidP="002A0D44">
            <w:pPr>
              <w:spacing w:before="0" w:after="0" w:line="240" w:lineRule="auto"/>
              <w:jc w:val="right"/>
              <w:rPr>
                <w:rFonts w:ascii="Aptos Narrow" w:hAnsi="Aptos Narrow"/>
                <w:color w:val="000000"/>
                <w:sz w:val="22"/>
                <w:szCs w:val="22"/>
              </w:rPr>
            </w:pPr>
            <w:r>
              <w:rPr>
                <w:rFonts w:ascii="Aptos Narrow" w:hAnsi="Aptos Narrow"/>
                <w:color w:val="000000"/>
                <w:sz w:val="22"/>
                <w:szCs w:val="22"/>
              </w:rPr>
              <w:lastRenderedPageBreak/>
              <w:t>1.0</w:t>
            </w:r>
          </w:p>
        </w:tc>
        <w:tc>
          <w:tcPr>
            <w:tcW w:w="701" w:type="pct"/>
            <w:noWrap/>
            <w:vAlign w:val="bottom"/>
            <w:hideMark/>
          </w:tcPr>
          <w:p w14:paraId="2B8A66EF" w14:textId="0FE115F5"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67.021</w:t>
            </w:r>
          </w:p>
        </w:tc>
        <w:tc>
          <w:tcPr>
            <w:tcW w:w="793" w:type="pct"/>
            <w:noWrap/>
            <w:vAlign w:val="bottom"/>
            <w:hideMark/>
          </w:tcPr>
          <w:p w14:paraId="779B9E49" w14:textId="49140C61"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99.337</w:t>
            </w:r>
          </w:p>
        </w:tc>
        <w:tc>
          <w:tcPr>
            <w:tcW w:w="714" w:type="pct"/>
            <w:noWrap/>
            <w:vAlign w:val="bottom"/>
            <w:hideMark/>
          </w:tcPr>
          <w:p w14:paraId="281450F4" w14:textId="06814F8E"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32.979</w:t>
            </w:r>
          </w:p>
        </w:tc>
        <w:tc>
          <w:tcPr>
            <w:tcW w:w="833" w:type="pct"/>
            <w:noWrap/>
            <w:vAlign w:val="bottom"/>
            <w:hideMark/>
          </w:tcPr>
          <w:p w14:paraId="2E7272FD" w14:textId="29D5C07F"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0.663</w:t>
            </w:r>
          </w:p>
        </w:tc>
        <w:tc>
          <w:tcPr>
            <w:tcW w:w="948" w:type="pct"/>
            <w:vAlign w:val="bottom"/>
          </w:tcPr>
          <w:p w14:paraId="7ABDC926" w14:textId="1406E56F" w:rsidR="002A0D44" w:rsidRPr="00F917FF" w:rsidRDefault="002A0D44" w:rsidP="002A0D44">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99.062</w:t>
            </w:r>
          </w:p>
        </w:tc>
      </w:tr>
    </w:tbl>
    <w:p w14:paraId="7EAF07F3" w14:textId="442B9277" w:rsidR="004208CF" w:rsidRDefault="004208CF" w:rsidP="00764440">
      <w:r>
        <w:t>A continuación, se presentan las curvas ROC y PRC</w:t>
      </w:r>
      <w:r w:rsidR="00A15120">
        <w:t>, el punto rojo corresponde al punto de corte elegido.</w:t>
      </w:r>
    </w:p>
    <w:p w14:paraId="5E84CD85" w14:textId="77777777" w:rsidR="007A22C5" w:rsidRDefault="00FD1B0B" w:rsidP="007A22C5">
      <w:pPr>
        <w:keepNext/>
      </w:pPr>
      <w:r>
        <w:rPr>
          <w:noProof/>
        </w:rPr>
        <w:drawing>
          <wp:inline distT="0" distB="0" distL="0" distR="0" wp14:anchorId="214E6EE1" wp14:editId="67D1BF78">
            <wp:extent cx="2743200" cy="2381250"/>
            <wp:effectExtent l="0" t="0" r="0" b="0"/>
            <wp:docPr id="1724986746" name="Gráfico 1">
              <a:extLst xmlns:a="http://schemas.openxmlformats.org/drawingml/2006/main">
                <a:ext uri="{FF2B5EF4-FFF2-40B4-BE49-F238E27FC236}">
                  <a16:creationId xmlns:a16="http://schemas.microsoft.com/office/drawing/2014/main" id="{D7EE2C9F-5529-45F3-8A00-E2F0E6F9C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Pr>
          <w:noProof/>
        </w:rPr>
        <w:drawing>
          <wp:inline distT="0" distB="0" distL="0" distR="0" wp14:anchorId="161E1C21" wp14:editId="74AB5C8C">
            <wp:extent cx="2819400" cy="2371090"/>
            <wp:effectExtent l="0" t="0" r="0" b="10160"/>
            <wp:docPr id="1030805553" name="Gráfico 1">
              <a:extLst xmlns:a="http://schemas.openxmlformats.org/drawingml/2006/main">
                <a:ext uri="{FF2B5EF4-FFF2-40B4-BE49-F238E27FC236}">
                  <a16:creationId xmlns:a16="http://schemas.microsoft.com/office/drawing/2014/main" id="{8E6D6976-51FE-4B95-A27E-BD9701D03A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69E5A87" w14:textId="16973D98" w:rsidR="008B1806" w:rsidRDefault="007A22C5" w:rsidP="008A511B">
      <w:pPr>
        <w:pStyle w:val="Descripcin"/>
      </w:pPr>
      <w:r>
        <w:t xml:space="preserve">Figura </w:t>
      </w:r>
      <w:r>
        <w:fldChar w:fldCharType="begin"/>
      </w:r>
      <w:r>
        <w:instrText xml:space="preserve"> STYLEREF 1 \s </w:instrText>
      </w:r>
      <w:r>
        <w:fldChar w:fldCharType="separate"/>
      </w:r>
      <w:r w:rsidR="00790273">
        <w:rPr>
          <w:noProof/>
        </w:rPr>
        <w:t>5</w:t>
      </w:r>
      <w:r>
        <w:rPr>
          <w:noProof/>
        </w:rPr>
        <w:fldChar w:fldCharType="end"/>
      </w:r>
      <w:r w:rsidR="00790273">
        <w:noBreakHyphen/>
      </w:r>
      <w:r>
        <w:fldChar w:fldCharType="begin"/>
      </w:r>
      <w:r>
        <w:instrText xml:space="preserve"> SEQ Figura \* ARABIC \s 1 </w:instrText>
      </w:r>
      <w:r>
        <w:fldChar w:fldCharType="separate"/>
      </w:r>
      <w:r w:rsidR="00790273">
        <w:rPr>
          <w:noProof/>
        </w:rPr>
        <w:t>1</w:t>
      </w:r>
      <w:r>
        <w:rPr>
          <w:noProof/>
        </w:rPr>
        <w:fldChar w:fldCharType="end"/>
      </w:r>
      <w:r>
        <w:t xml:space="preserve"> Curvas ROC y PRC de la primera SVm, el punto rojo es el umbral elegido</w:t>
      </w:r>
    </w:p>
    <w:p w14:paraId="3E05A6EB" w14:textId="2CC5D2A5" w:rsidR="00FD1B0B" w:rsidRDefault="007F63A5" w:rsidP="00764440">
      <w:r>
        <w:t xml:space="preserve">Para la segunda máquina de soporte vectorial, para </w:t>
      </w:r>
      <w:r w:rsidR="009E6983">
        <w:t>vehículos</w:t>
      </w:r>
      <w:r>
        <w:t xml:space="preserve"> de lado:</w:t>
      </w:r>
    </w:p>
    <w:p w14:paraId="095719A3" w14:textId="1E80C858" w:rsidR="007A22C5" w:rsidRDefault="007A22C5" w:rsidP="008A511B">
      <w:pPr>
        <w:pStyle w:val="Descripcin"/>
      </w:pPr>
      <w:r>
        <w:t xml:space="preserve">Tabla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Tabla \* ARABIC \s 1 </w:instrText>
      </w:r>
      <w:r>
        <w:fldChar w:fldCharType="separate"/>
      </w:r>
      <w:r>
        <w:rPr>
          <w:noProof/>
        </w:rPr>
        <w:t>2</w:t>
      </w:r>
      <w:r>
        <w:rPr>
          <w:noProof/>
        </w:rPr>
        <w:fldChar w:fldCharType="end"/>
      </w:r>
      <w:r>
        <w:t xml:space="preserve"> Resultados de la segunda SVM</w:t>
      </w:r>
    </w:p>
    <w:tbl>
      <w:tblPr>
        <w:tblStyle w:val="Tablaconcuadrcula"/>
        <w:tblW w:w="5000" w:type="pct"/>
        <w:tblLook w:val="04A0" w:firstRow="1" w:lastRow="0" w:firstColumn="1" w:lastColumn="0" w:noHBand="0" w:noVBand="1"/>
      </w:tblPr>
      <w:tblGrid>
        <w:gridCol w:w="1773"/>
        <w:gridCol w:w="1238"/>
        <w:gridCol w:w="1403"/>
        <w:gridCol w:w="1264"/>
        <w:gridCol w:w="1474"/>
        <w:gridCol w:w="1675"/>
      </w:tblGrid>
      <w:tr w:rsidR="00152FDD" w:rsidRPr="00F917FF" w14:paraId="5AD3AF3A" w14:textId="77777777" w:rsidTr="00152FDD">
        <w:trPr>
          <w:trHeight w:val="300"/>
        </w:trPr>
        <w:tc>
          <w:tcPr>
            <w:tcW w:w="1004" w:type="pct"/>
          </w:tcPr>
          <w:p w14:paraId="096204D1" w14:textId="77777777" w:rsidR="00152FDD" w:rsidRDefault="00152FDD" w:rsidP="00A17665">
            <w:pPr>
              <w:spacing w:before="0" w:after="0" w:line="240" w:lineRule="auto"/>
              <w:rPr>
                <w:rFonts w:ascii="Aptos Narrow" w:hAnsi="Aptos Narrow"/>
                <w:color w:val="000000"/>
                <w:sz w:val="22"/>
                <w:szCs w:val="22"/>
                <w:lang w:eastAsia="es-MX"/>
              </w:rPr>
            </w:pPr>
            <w:r>
              <w:rPr>
                <w:rFonts w:ascii="Aptos Narrow" w:hAnsi="Aptos Narrow"/>
                <w:color w:val="000000"/>
                <w:sz w:val="22"/>
                <w:szCs w:val="22"/>
                <w:lang w:eastAsia="es-MX"/>
              </w:rPr>
              <w:t>Threshold</w:t>
            </w:r>
          </w:p>
        </w:tc>
        <w:tc>
          <w:tcPr>
            <w:tcW w:w="701" w:type="pct"/>
            <w:noWrap/>
          </w:tcPr>
          <w:p w14:paraId="0C1BC080" w14:textId="77777777" w:rsidR="00152FDD" w:rsidRDefault="00152FDD"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TP /</w:t>
            </w:r>
          </w:p>
          <w:p w14:paraId="105F6D1E" w14:textId="59FBDFF2" w:rsidR="00152FDD" w:rsidRPr="00F917FF" w:rsidRDefault="00152FDD"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Recall</w:t>
            </w:r>
          </w:p>
        </w:tc>
        <w:tc>
          <w:tcPr>
            <w:tcW w:w="795" w:type="pct"/>
            <w:noWrap/>
          </w:tcPr>
          <w:p w14:paraId="37E9CB4D" w14:textId="77777777" w:rsidR="00152FDD" w:rsidRPr="00F917FF" w:rsidRDefault="00152FDD"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TN</w:t>
            </w:r>
          </w:p>
        </w:tc>
        <w:tc>
          <w:tcPr>
            <w:tcW w:w="716" w:type="pct"/>
            <w:noWrap/>
          </w:tcPr>
          <w:p w14:paraId="1F2913AE" w14:textId="77777777" w:rsidR="00152FDD" w:rsidRPr="00F917FF" w:rsidRDefault="00152FDD"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FN</w:t>
            </w:r>
          </w:p>
        </w:tc>
        <w:tc>
          <w:tcPr>
            <w:tcW w:w="835" w:type="pct"/>
            <w:noWrap/>
          </w:tcPr>
          <w:p w14:paraId="05E4B15D" w14:textId="77777777" w:rsidR="00152FDD" w:rsidRPr="00F917FF" w:rsidRDefault="00152FDD"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FP</w:t>
            </w:r>
          </w:p>
        </w:tc>
        <w:tc>
          <w:tcPr>
            <w:tcW w:w="949" w:type="pct"/>
          </w:tcPr>
          <w:p w14:paraId="250179FA" w14:textId="77777777" w:rsidR="00152FDD" w:rsidRPr="00F917FF" w:rsidRDefault="00152FDD"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Precision</w:t>
            </w:r>
          </w:p>
        </w:tc>
      </w:tr>
      <w:tr w:rsidR="00152FDD" w:rsidRPr="00F917FF" w14:paraId="5E26636F" w14:textId="77777777" w:rsidTr="00152FDD">
        <w:trPr>
          <w:trHeight w:val="300"/>
        </w:trPr>
        <w:tc>
          <w:tcPr>
            <w:tcW w:w="1004" w:type="pct"/>
          </w:tcPr>
          <w:p w14:paraId="05F62FE5"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-2.0</w:t>
            </w:r>
          </w:p>
        </w:tc>
        <w:tc>
          <w:tcPr>
            <w:tcW w:w="701" w:type="pct"/>
            <w:noWrap/>
            <w:vAlign w:val="bottom"/>
            <w:hideMark/>
          </w:tcPr>
          <w:p w14:paraId="50982647" w14:textId="372B4A21"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99.389</w:t>
            </w:r>
          </w:p>
        </w:tc>
        <w:tc>
          <w:tcPr>
            <w:tcW w:w="795" w:type="pct"/>
            <w:noWrap/>
            <w:vAlign w:val="bottom"/>
            <w:hideMark/>
          </w:tcPr>
          <w:p w14:paraId="78015392" w14:textId="71E4F782"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47.894</w:t>
            </w:r>
          </w:p>
        </w:tc>
        <w:tc>
          <w:tcPr>
            <w:tcW w:w="716" w:type="pct"/>
            <w:noWrap/>
            <w:vAlign w:val="bottom"/>
            <w:hideMark/>
          </w:tcPr>
          <w:p w14:paraId="65F009D0" w14:textId="77F8292A"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0.611</w:t>
            </w:r>
          </w:p>
        </w:tc>
        <w:tc>
          <w:tcPr>
            <w:tcW w:w="835" w:type="pct"/>
            <w:noWrap/>
            <w:vAlign w:val="bottom"/>
            <w:hideMark/>
          </w:tcPr>
          <w:p w14:paraId="44B5617B" w14:textId="56C06958"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52.106</w:t>
            </w:r>
          </w:p>
        </w:tc>
        <w:tc>
          <w:tcPr>
            <w:tcW w:w="949" w:type="pct"/>
            <w:vAlign w:val="bottom"/>
          </w:tcPr>
          <w:p w14:paraId="6E8DA623" w14:textId="1A4BFDE5"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65.605</w:t>
            </w:r>
          </w:p>
        </w:tc>
      </w:tr>
      <w:tr w:rsidR="00152FDD" w:rsidRPr="00F917FF" w14:paraId="5FA77688" w14:textId="77777777" w:rsidTr="00152FDD">
        <w:trPr>
          <w:trHeight w:val="300"/>
        </w:trPr>
        <w:tc>
          <w:tcPr>
            <w:tcW w:w="1004" w:type="pct"/>
          </w:tcPr>
          <w:p w14:paraId="01C17C15"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-1.8</w:t>
            </w:r>
          </w:p>
        </w:tc>
        <w:tc>
          <w:tcPr>
            <w:tcW w:w="701" w:type="pct"/>
            <w:noWrap/>
            <w:vAlign w:val="bottom"/>
            <w:hideMark/>
          </w:tcPr>
          <w:p w14:paraId="76C1F489" w14:textId="12C7A7B0"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98.180</w:t>
            </w:r>
          </w:p>
        </w:tc>
        <w:tc>
          <w:tcPr>
            <w:tcW w:w="795" w:type="pct"/>
            <w:noWrap/>
            <w:vAlign w:val="bottom"/>
            <w:hideMark/>
          </w:tcPr>
          <w:p w14:paraId="09CF33D8" w14:textId="2F79E222"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58.199</w:t>
            </w:r>
          </w:p>
        </w:tc>
        <w:tc>
          <w:tcPr>
            <w:tcW w:w="716" w:type="pct"/>
            <w:noWrap/>
            <w:vAlign w:val="bottom"/>
            <w:hideMark/>
          </w:tcPr>
          <w:p w14:paraId="6D04AAA0" w14:textId="065022AD"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1.820</w:t>
            </w:r>
          </w:p>
        </w:tc>
        <w:tc>
          <w:tcPr>
            <w:tcW w:w="835" w:type="pct"/>
            <w:noWrap/>
            <w:vAlign w:val="bottom"/>
            <w:hideMark/>
          </w:tcPr>
          <w:p w14:paraId="6712AF10" w14:textId="5281C070"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41.801</w:t>
            </w:r>
          </w:p>
        </w:tc>
        <w:tc>
          <w:tcPr>
            <w:tcW w:w="949" w:type="pct"/>
            <w:vAlign w:val="bottom"/>
          </w:tcPr>
          <w:p w14:paraId="3AB1E922" w14:textId="70580CFC"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70.138</w:t>
            </w:r>
          </w:p>
        </w:tc>
      </w:tr>
      <w:tr w:rsidR="00152FDD" w:rsidRPr="00F917FF" w14:paraId="68817F31" w14:textId="77777777" w:rsidTr="00152FDD">
        <w:trPr>
          <w:trHeight w:val="300"/>
        </w:trPr>
        <w:tc>
          <w:tcPr>
            <w:tcW w:w="1004" w:type="pct"/>
          </w:tcPr>
          <w:p w14:paraId="367B2323"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-1.6</w:t>
            </w:r>
          </w:p>
        </w:tc>
        <w:tc>
          <w:tcPr>
            <w:tcW w:w="701" w:type="pct"/>
            <w:noWrap/>
            <w:vAlign w:val="bottom"/>
            <w:hideMark/>
          </w:tcPr>
          <w:p w14:paraId="2CFFC67D" w14:textId="1078BA4C"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96.659</w:t>
            </w:r>
          </w:p>
        </w:tc>
        <w:tc>
          <w:tcPr>
            <w:tcW w:w="795" w:type="pct"/>
            <w:noWrap/>
            <w:vAlign w:val="bottom"/>
            <w:hideMark/>
          </w:tcPr>
          <w:p w14:paraId="6B6E7BE7" w14:textId="571082E1"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68.495</w:t>
            </w:r>
          </w:p>
        </w:tc>
        <w:tc>
          <w:tcPr>
            <w:tcW w:w="716" w:type="pct"/>
            <w:noWrap/>
            <w:vAlign w:val="bottom"/>
            <w:hideMark/>
          </w:tcPr>
          <w:p w14:paraId="08944C99" w14:textId="4B4F0869"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3.341</w:t>
            </w:r>
          </w:p>
        </w:tc>
        <w:tc>
          <w:tcPr>
            <w:tcW w:w="835" w:type="pct"/>
            <w:noWrap/>
            <w:vAlign w:val="bottom"/>
            <w:hideMark/>
          </w:tcPr>
          <w:p w14:paraId="3C4B50D7" w14:textId="3E300021"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31.505</w:t>
            </w:r>
          </w:p>
        </w:tc>
        <w:tc>
          <w:tcPr>
            <w:tcW w:w="949" w:type="pct"/>
            <w:vAlign w:val="bottom"/>
          </w:tcPr>
          <w:p w14:paraId="3968DA6D" w14:textId="7CF714BB"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75.419</w:t>
            </w:r>
          </w:p>
        </w:tc>
      </w:tr>
      <w:tr w:rsidR="00152FDD" w:rsidRPr="00F917FF" w14:paraId="5996E8A2" w14:textId="77777777" w:rsidTr="00152FDD">
        <w:trPr>
          <w:trHeight w:val="300"/>
        </w:trPr>
        <w:tc>
          <w:tcPr>
            <w:tcW w:w="1004" w:type="pct"/>
          </w:tcPr>
          <w:p w14:paraId="4AF9577D"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-1.4</w:t>
            </w:r>
          </w:p>
        </w:tc>
        <w:tc>
          <w:tcPr>
            <w:tcW w:w="701" w:type="pct"/>
            <w:noWrap/>
            <w:vAlign w:val="bottom"/>
            <w:hideMark/>
          </w:tcPr>
          <w:p w14:paraId="5A9E2456" w14:textId="028FA14C"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93.915</w:t>
            </w:r>
          </w:p>
        </w:tc>
        <w:tc>
          <w:tcPr>
            <w:tcW w:w="795" w:type="pct"/>
            <w:noWrap/>
            <w:vAlign w:val="bottom"/>
            <w:hideMark/>
          </w:tcPr>
          <w:p w14:paraId="7FE4CD7B" w14:textId="108E2D15"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78.101</w:t>
            </w:r>
          </w:p>
        </w:tc>
        <w:tc>
          <w:tcPr>
            <w:tcW w:w="716" w:type="pct"/>
            <w:noWrap/>
            <w:vAlign w:val="bottom"/>
            <w:hideMark/>
          </w:tcPr>
          <w:p w14:paraId="07ABEA83" w14:textId="32027B83"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6.085</w:t>
            </w:r>
          </w:p>
        </w:tc>
        <w:tc>
          <w:tcPr>
            <w:tcW w:w="835" w:type="pct"/>
            <w:noWrap/>
            <w:vAlign w:val="bottom"/>
            <w:hideMark/>
          </w:tcPr>
          <w:p w14:paraId="69505CC2" w14:textId="35B00EAE"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21.899</w:t>
            </w:r>
          </w:p>
        </w:tc>
        <w:tc>
          <w:tcPr>
            <w:tcW w:w="949" w:type="pct"/>
            <w:vAlign w:val="bottom"/>
          </w:tcPr>
          <w:p w14:paraId="326F0658" w14:textId="2DE34D6F"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81.091</w:t>
            </w:r>
          </w:p>
        </w:tc>
      </w:tr>
      <w:tr w:rsidR="00152FDD" w:rsidRPr="00F917FF" w14:paraId="6FA88FA7" w14:textId="77777777" w:rsidTr="00152FDD">
        <w:trPr>
          <w:trHeight w:val="300"/>
        </w:trPr>
        <w:tc>
          <w:tcPr>
            <w:tcW w:w="1004" w:type="pct"/>
          </w:tcPr>
          <w:p w14:paraId="0D6764A6"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-1.2</w:t>
            </w:r>
          </w:p>
        </w:tc>
        <w:tc>
          <w:tcPr>
            <w:tcW w:w="701" w:type="pct"/>
            <w:noWrap/>
            <w:vAlign w:val="bottom"/>
            <w:hideMark/>
          </w:tcPr>
          <w:p w14:paraId="528CE6F5" w14:textId="5B2B901D"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89.251</w:t>
            </w:r>
          </w:p>
        </w:tc>
        <w:tc>
          <w:tcPr>
            <w:tcW w:w="795" w:type="pct"/>
            <w:noWrap/>
            <w:vAlign w:val="bottom"/>
            <w:hideMark/>
          </w:tcPr>
          <w:p w14:paraId="028516C1" w14:textId="3964474F"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86.571</w:t>
            </w:r>
          </w:p>
        </w:tc>
        <w:tc>
          <w:tcPr>
            <w:tcW w:w="716" w:type="pct"/>
            <w:noWrap/>
            <w:vAlign w:val="bottom"/>
            <w:hideMark/>
          </w:tcPr>
          <w:p w14:paraId="46C6A41C" w14:textId="2449227D"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10.749</w:t>
            </w:r>
          </w:p>
        </w:tc>
        <w:tc>
          <w:tcPr>
            <w:tcW w:w="835" w:type="pct"/>
            <w:noWrap/>
            <w:vAlign w:val="bottom"/>
            <w:hideMark/>
          </w:tcPr>
          <w:p w14:paraId="4D929047" w14:textId="263E0E1C"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13.429</w:t>
            </w:r>
          </w:p>
        </w:tc>
        <w:tc>
          <w:tcPr>
            <w:tcW w:w="949" w:type="pct"/>
            <w:vAlign w:val="bottom"/>
          </w:tcPr>
          <w:p w14:paraId="775CE582" w14:textId="041E6CC6"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86.922</w:t>
            </w:r>
          </w:p>
        </w:tc>
      </w:tr>
      <w:tr w:rsidR="00152FDD" w:rsidRPr="00F917FF" w14:paraId="0BF908E1" w14:textId="77777777" w:rsidTr="00152FDD">
        <w:trPr>
          <w:trHeight w:val="300"/>
        </w:trPr>
        <w:tc>
          <w:tcPr>
            <w:tcW w:w="1004" w:type="pct"/>
          </w:tcPr>
          <w:p w14:paraId="309BFE24"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-1.0</w:t>
            </w:r>
          </w:p>
        </w:tc>
        <w:tc>
          <w:tcPr>
            <w:tcW w:w="701" w:type="pct"/>
            <w:noWrap/>
            <w:vAlign w:val="bottom"/>
            <w:hideMark/>
          </w:tcPr>
          <w:p w14:paraId="6B718A4F" w14:textId="31448886"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84.691</w:t>
            </w:r>
          </w:p>
        </w:tc>
        <w:tc>
          <w:tcPr>
            <w:tcW w:w="795" w:type="pct"/>
            <w:noWrap/>
            <w:vAlign w:val="bottom"/>
            <w:hideMark/>
          </w:tcPr>
          <w:p w14:paraId="7DD3F3BA" w14:textId="61764050"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93.767</w:t>
            </w:r>
          </w:p>
        </w:tc>
        <w:tc>
          <w:tcPr>
            <w:tcW w:w="716" w:type="pct"/>
            <w:noWrap/>
            <w:vAlign w:val="bottom"/>
            <w:hideMark/>
          </w:tcPr>
          <w:p w14:paraId="473A30AA" w14:textId="24BCDD58"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15.309</w:t>
            </w:r>
          </w:p>
        </w:tc>
        <w:tc>
          <w:tcPr>
            <w:tcW w:w="835" w:type="pct"/>
            <w:noWrap/>
            <w:vAlign w:val="bottom"/>
            <w:hideMark/>
          </w:tcPr>
          <w:p w14:paraId="1E69BA9C" w14:textId="08725BF2"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6.233</w:t>
            </w:r>
          </w:p>
        </w:tc>
        <w:tc>
          <w:tcPr>
            <w:tcW w:w="949" w:type="pct"/>
            <w:vAlign w:val="bottom"/>
          </w:tcPr>
          <w:p w14:paraId="6662FD41" w14:textId="1E3FAC6B"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93.145</w:t>
            </w:r>
          </w:p>
        </w:tc>
      </w:tr>
      <w:tr w:rsidR="00152FDD" w:rsidRPr="00F917FF" w14:paraId="7128283E" w14:textId="77777777" w:rsidTr="00152FDD">
        <w:trPr>
          <w:trHeight w:val="300"/>
        </w:trPr>
        <w:tc>
          <w:tcPr>
            <w:tcW w:w="1004" w:type="pct"/>
            <w:shd w:val="clear" w:color="auto" w:fill="FFFF00"/>
          </w:tcPr>
          <w:p w14:paraId="6BD65FCD" w14:textId="77777777" w:rsidR="00152FDD" w:rsidRPr="008B1806" w:rsidRDefault="00152FDD" w:rsidP="00B16C78">
            <w:pPr>
              <w:spacing w:before="0" w:after="0" w:line="240" w:lineRule="auto"/>
              <w:jc w:val="right"/>
              <w:rPr>
                <w:rFonts w:ascii="Aptos Narrow" w:hAnsi="Aptos Narrow"/>
                <w:color w:val="000000"/>
                <w:sz w:val="22"/>
                <w:szCs w:val="22"/>
                <w:highlight w:val="yellow"/>
              </w:rPr>
            </w:pPr>
            <w:r w:rsidRPr="008B1806">
              <w:rPr>
                <w:rFonts w:ascii="Aptos Narrow" w:hAnsi="Aptos Narrow"/>
                <w:color w:val="000000"/>
                <w:sz w:val="22"/>
                <w:szCs w:val="22"/>
                <w:highlight w:val="yellow"/>
              </w:rPr>
              <w:t>-0.8</w:t>
            </w:r>
          </w:p>
        </w:tc>
        <w:tc>
          <w:tcPr>
            <w:tcW w:w="701" w:type="pct"/>
            <w:shd w:val="clear" w:color="auto" w:fill="FFFF00"/>
            <w:noWrap/>
            <w:vAlign w:val="bottom"/>
            <w:hideMark/>
          </w:tcPr>
          <w:p w14:paraId="1A2620EE" w14:textId="2D363AF2" w:rsidR="00152FDD" w:rsidRPr="00F917FF" w:rsidRDefault="00152FDD" w:rsidP="00B16C78">
            <w:pPr>
              <w:spacing w:before="0" w:after="0" w:line="240" w:lineRule="auto"/>
              <w:jc w:val="right"/>
              <w:rPr>
                <w:rFonts w:ascii="Aptos Narrow" w:hAnsi="Aptos Narrow"/>
                <w:color w:val="000000"/>
                <w:sz w:val="22"/>
                <w:szCs w:val="22"/>
                <w:highlight w:val="yellow"/>
                <w:lang w:eastAsia="es-MX"/>
              </w:rPr>
            </w:pPr>
            <w:r>
              <w:rPr>
                <w:rFonts w:ascii="Aptos Narrow" w:hAnsi="Aptos Narrow"/>
                <w:color w:val="000000"/>
                <w:sz w:val="22"/>
                <w:szCs w:val="22"/>
              </w:rPr>
              <w:t>77.571</w:t>
            </w:r>
          </w:p>
        </w:tc>
        <w:tc>
          <w:tcPr>
            <w:tcW w:w="795" w:type="pct"/>
            <w:shd w:val="clear" w:color="auto" w:fill="FFFF00"/>
            <w:noWrap/>
            <w:vAlign w:val="bottom"/>
            <w:hideMark/>
          </w:tcPr>
          <w:p w14:paraId="43C9FBD7" w14:textId="4D08B0DF" w:rsidR="00152FDD" w:rsidRPr="00F917FF" w:rsidRDefault="00152FDD" w:rsidP="00B16C78">
            <w:pPr>
              <w:spacing w:before="0" w:after="0" w:line="240" w:lineRule="auto"/>
              <w:jc w:val="right"/>
              <w:rPr>
                <w:rFonts w:ascii="Aptos Narrow" w:hAnsi="Aptos Narrow"/>
                <w:color w:val="000000"/>
                <w:sz w:val="22"/>
                <w:szCs w:val="22"/>
                <w:highlight w:val="yellow"/>
                <w:lang w:eastAsia="es-MX"/>
              </w:rPr>
            </w:pPr>
            <w:r>
              <w:rPr>
                <w:rFonts w:ascii="Aptos Narrow" w:hAnsi="Aptos Narrow"/>
                <w:color w:val="000000"/>
                <w:sz w:val="22"/>
                <w:szCs w:val="22"/>
              </w:rPr>
              <w:t>97.311</w:t>
            </w:r>
          </w:p>
        </w:tc>
        <w:tc>
          <w:tcPr>
            <w:tcW w:w="716" w:type="pct"/>
            <w:shd w:val="clear" w:color="auto" w:fill="FFFF00"/>
            <w:noWrap/>
            <w:vAlign w:val="bottom"/>
            <w:hideMark/>
          </w:tcPr>
          <w:p w14:paraId="36CF357B" w14:textId="7C843AD4" w:rsidR="00152FDD" w:rsidRPr="00F917FF" w:rsidRDefault="00152FDD" w:rsidP="00B16C78">
            <w:pPr>
              <w:spacing w:before="0" w:after="0" w:line="240" w:lineRule="auto"/>
              <w:jc w:val="right"/>
              <w:rPr>
                <w:rFonts w:ascii="Aptos Narrow" w:hAnsi="Aptos Narrow"/>
                <w:color w:val="000000"/>
                <w:sz w:val="22"/>
                <w:szCs w:val="22"/>
                <w:highlight w:val="yellow"/>
                <w:lang w:eastAsia="es-MX"/>
              </w:rPr>
            </w:pPr>
            <w:r>
              <w:rPr>
                <w:rFonts w:ascii="Aptos Narrow" w:hAnsi="Aptos Narrow"/>
                <w:color w:val="000000"/>
                <w:sz w:val="22"/>
                <w:szCs w:val="22"/>
              </w:rPr>
              <w:t>22.429</w:t>
            </w:r>
          </w:p>
        </w:tc>
        <w:tc>
          <w:tcPr>
            <w:tcW w:w="835" w:type="pct"/>
            <w:shd w:val="clear" w:color="auto" w:fill="FFFF00"/>
            <w:noWrap/>
            <w:vAlign w:val="bottom"/>
            <w:hideMark/>
          </w:tcPr>
          <w:p w14:paraId="4643895F" w14:textId="390B7ACA" w:rsidR="00152FDD" w:rsidRPr="00F917FF" w:rsidRDefault="00152FDD" w:rsidP="00B16C78">
            <w:pPr>
              <w:spacing w:before="0" w:after="0" w:line="240" w:lineRule="auto"/>
              <w:jc w:val="right"/>
              <w:rPr>
                <w:rFonts w:ascii="Aptos Narrow" w:hAnsi="Aptos Narrow"/>
                <w:color w:val="000000"/>
                <w:sz w:val="22"/>
                <w:szCs w:val="22"/>
                <w:highlight w:val="yellow"/>
                <w:lang w:eastAsia="es-MX"/>
              </w:rPr>
            </w:pPr>
            <w:r>
              <w:rPr>
                <w:rFonts w:ascii="Aptos Narrow" w:hAnsi="Aptos Narrow"/>
                <w:color w:val="000000"/>
                <w:sz w:val="22"/>
                <w:szCs w:val="22"/>
              </w:rPr>
              <w:t>2.689</w:t>
            </w:r>
          </w:p>
        </w:tc>
        <w:tc>
          <w:tcPr>
            <w:tcW w:w="949" w:type="pct"/>
            <w:shd w:val="clear" w:color="auto" w:fill="FFFF00"/>
            <w:vAlign w:val="bottom"/>
          </w:tcPr>
          <w:p w14:paraId="13C8FAD1" w14:textId="0BC6391A" w:rsidR="00152FDD" w:rsidRPr="008B1806" w:rsidRDefault="00152FDD" w:rsidP="00B16C78">
            <w:pPr>
              <w:spacing w:before="0" w:after="0" w:line="240" w:lineRule="auto"/>
              <w:jc w:val="right"/>
              <w:rPr>
                <w:rFonts w:ascii="Aptos Narrow" w:hAnsi="Aptos Narrow"/>
                <w:color w:val="000000"/>
                <w:sz w:val="22"/>
                <w:szCs w:val="22"/>
                <w:highlight w:val="yellow"/>
                <w:lang w:eastAsia="es-MX"/>
              </w:rPr>
            </w:pPr>
            <w:r>
              <w:rPr>
                <w:rFonts w:ascii="Aptos Narrow" w:hAnsi="Aptos Narrow"/>
                <w:color w:val="000000"/>
                <w:sz w:val="22"/>
                <w:szCs w:val="22"/>
              </w:rPr>
              <w:t>96.650</w:t>
            </w:r>
          </w:p>
        </w:tc>
      </w:tr>
      <w:tr w:rsidR="00152FDD" w:rsidRPr="00F917FF" w14:paraId="21D80E20" w14:textId="77777777" w:rsidTr="00152FDD">
        <w:trPr>
          <w:trHeight w:val="300"/>
        </w:trPr>
        <w:tc>
          <w:tcPr>
            <w:tcW w:w="1004" w:type="pct"/>
          </w:tcPr>
          <w:p w14:paraId="2C9CD606"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-0.6</w:t>
            </w:r>
          </w:p>
        </w:tc>
        <w:tc>
          <w:tcPr>
            <w:tcW w:w="701" w:type="pct"/>
            <w:noWrap/>
            <w:vAlign w:val="bottom"/>
            <w:hideMark/>
          </w:tcPr>
          <w:p w14:paraId="17CB75A1" w14:textId="14802D95"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69.832</w:t>
            </w:r>
          </w:p>
        </w:tc>
        <w:tc>
          <w:tcPr>
            <w:tcW w:w="795" w:type="pct"/>
            <w:noWrap/>
            <w:vAlign w:val="bottom"/>
            <w:hideMark/>
          </w:tcPr>
          <w:p w14:paraId="736C65F8" w14:textId="519B473C"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98.749</w:t>
            </w:r>
          </w:p>
        </w:tc>
        <w:tc>
          <w:tcPr>
            <w:tcW w:w="716" w:type="pct"/>
            <w:noWrap/>
            <w:vAlign w:val="bottom"/>
            <w:hideMark/>
          </w:tcPr>
          <w:p w14:paraId="2090DC0C" w14:textId="77D1CA41"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30.168</w:t>
            </w:r>
          </w:p>
        </w:tc>
        <w:tc>
          <w:tcPr>
            <w:tcW w:w="835" w:type="pct"/>
            <w:noWrap/>
            <w:vAlign w:val="bottom"/>
            <w:hideMark/>
          </w:tcPr>
          <w:p w14:paraId="7056830F" w14:textId="3A891C32"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1.251</w:t>
            </w:r>
          </w:p>
        </w:tc>
        <w:tc>
          <w:tcPr>
            <w:tcW w:w="949" w:type="pct"/>
            <w:vAlign w:val="bottom"/>
          </w:tcPr>
          <w:p w14:paraId="73E7A5A2" w14:textId="4E893EB6"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98.240</w:t>
            </w:r>
          </w:p>
        </w:tc>
      </w:tr>
      <w:tr w:rsidR="00152FDD" w:rsidRPr="00F917FF" w14:paraId="74A197BC" w14:textId="77777777" w:rsidTr="00152FDD">
        <w:trPr>
          <w:trHeight w:val="300"/>
        </w:trPr>
        <w:tc>
          <w:tcPr>
            <w:tcW w:w="1004" w:type="pct"/>
          </w:tcPr>
          <w:p w14:paraId="78A29852"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-0.4</w:t>
            </w:r>
          </w:p>
        </w:tc>
        <w:tc>
          <w:tcPr>
            <w:tcW w:w="701" w:type="pct"/>
            <w:noWrap/>
            <w:vAlign w:val="bottom"/>
            <w:hideMark/>
          </w:tcPr>
          <w:p w14:paraId="10BA728F" w14:textId="1461748A"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61.877</w:t>
            </w:r>
          </w:p>
        </w:tc>
        <w:tc>
          <w:tcPr>
            <w:tcW w:w="795" w:type="pct"/>
            <w:noWrap/>
            <w:vAlign w:val="bottom"/>
            <w:hideMark/>
          </w:tcPr>
          <w:p w14:paraId="5BC999A9" w14:textId="218049C8"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99.277</w:t>
            </w:r>
          </w:p>
        </w:tc>
        <w:tc>
          <w:tcPr>
            <w:tcW w:w="716" w:type="pct"/>
            <w:noWrap/>
            <w:vAlign w:val="bottom"/>
            <w:hideMark/>
          </w:tcPr>
          <w:p w14:paraId="6018CDB2" w14:textId="4649078A"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38.123</w:t>
            </w:r>
          </w:p>
        </w:tc>
        <w:tc>
          <w:tcPr>
            <w:tcW w:w="835" w:type="pct"/>
            <w:noWrap/>
            <w:vAlign w:val="bottom"/>
            <w:hideMark/>
          </w:tcPr>
          <w:p w14:paraId="329815AF" w14:textId="4DE3E305"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0.723</w:t>
            </w:r>
          </w:p>
        </w:tc>
        <w:tc>
          <w:tcPr>
            <w:tcW w:w="949" w:type="pct"/>
            <w:vAlign w:val="bottom"/>
          </w:tcPr>
          <w:p w14:paraId="0651BD24" w14:textId="0237A2AA"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98.845</w:t>
            </w:r>
          </w:p>
        </w:tc>
      </w:tr>
      <w:tr w:rsidR="00152FDD" w:rsidRPr="00F917FF" w14:paraId="637B008B" w14:textId="77777777" w:rsidTr="00152FDD">
        <w:trPr>
          <w:trHeight w:val="300"/>
        </w:trPr>
        <w:tc>
          <w:tcPr>
            <w:tcW w:w="1004" w:type="pct"/>
          </w:tcPr>
          <w:p w14:paraId="7646F98F"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-0.2</w:t>
            </w:r>
          </w:p>
        </w:tc>
        <w:tc>
          <w:tcPr>
            <w:tcW w:w="701" w:type="pct"/>
            <w:noWrap/>
            <w:vAlign w:val="bottom"/>
            <w:hideMark/>
          </w:tcPr>
          <w:p w14:paraId="1BE0E34E" w14:textId="79C08994"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55.982</w:t>
            </w:r>
          </w:p>
        </w:tc>
        <w:tc>
          <w:tcPr>
            <w:tcW w:w="795" w:type="pct"/>
            <w:noWrap/>
            <w:vAlign w:val="bottom"/>
            <w:hideMark/>
          </w:tcPr>
          <w:p w14:paraId="1D7CE0A9" w14:textId="043C89D4"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99.619</w:t>
            </w:r>
          </w:p>
        </w:tc>
        <w:tc>
          <w:tcPr>
            <w:tcW w:w="716" w:type="pct"/>
            <w:noWrap/>
            <w:vAlign w:val="bottom"/>
            <w:hideMark/>
          </w:tcPr>
          <w:p w14:paraId="5AC36525" w14:textId="7AB31092"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44.018</w:t>
            </w:r>
          </w:p>
        </w:tc>
        <w:tc>
          <w:tcPr>
            <w:tcW w:w="835" w:type="pct"/>
            <w:noWrap/>
            <w:vAlign w:val="bottom"/>
            <w:hideMark/>
          </w:tcPr>
          <w:p w14:paraId="150C2DA9" w14:textId="663D0489"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0.381</w:t>
            </w:r>
          </w:p>
        </w:tc>
        <w:tc>
          <w:tcPr>
            <w:tcW w:w="949" w:type="pct"/>
            <w:vAlign w:val="bottom"/>
          </w:tcPr>
          <w:p w14:paraId="732BAA44" w14:textId="2B67FF5E"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99.324</w:t>
            </w:r>
          </w:p>
        </w:tc>
      </w:tr>
      <w:tr w:rsidR="00152FDD" w:rsidRPr="00F917FF" w14:paraId="5BF7A1A2" w14:textId="77777777" w:rsidTr="00152FDD">
        <w:trPr>
          <w:trHeight w:val="300"/>
        </w:trPr>
        <w:tc>
          <w:tcPr>
            <w:tcW w:w="1004" w:type="pct"/>
          </w:tcPr>
          <w:p w14:paraId="00D0C56B"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lastRenderedPageBreak/>
              <w:t>0.0</w:t>
            </w:r>
          </w:p>
        </w:tc>
        <w:tc>
          <w:tcPr>
            <w:tcW w:w="701" w:type="pct"/>
            <w:noWrap/>
            <w:vAlign w:val="bottom"/>
            <w:hideMark/>
          </w:tcPr>
          <w:p w14:paraId="64324314" w14:textId="6A6ADC7D"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51.277</w:t>
            </w:r>
          </w:p>
        </w:tc>
        <w:tc>
          <w:tcPr>
            <w:tcW w:w="795" w:type="pct"/>
            <w:noWrap/>
            <w:vAlign w:val="bottom"/>
            <w:hideMark/>
          </w:tcPr>
          <w:p w14:paraId="774452B8" w14:textId="35C5E705"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99.775</w:t>
            </w:r>
          </w:p>
        </w:tc>
        <w:tc>
          <w:tcPr>
            <w:tcW w:w="716" w:type="pct"/>
            <w:noWrap/>
            <w:vAlign w:val="bottom"/>
            <w:hideMark/>
          </w:tcPr>
          <w:p w14:paraId="13265D33" w14:textId="428FB044"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48.723</w:t>
            </w:r>
          </w:p>
        </w:tc>
        <w:tc>
          <w:tcPr>
            <w:tcW w:w="835" w:type="pct"/>
            <w:noWrap/>
            <w:vAlign w:val="bottom"/>
            <w:hideMark/>
          </w:tcPr>
          <w:p w14:paraId="41D226D9" w14:textId="55959334"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0.225</w:t>
            </w:r>
          </w:p>
        </w:tc>
        <w:tc>
          <w:tcPr>
            <w:tcW w:w="949" w:type="pct"/>
            <w:vAlign w:val="bottom"/>
          </w:tcPr>
          <w:p w14:paraId="0A241870" w14:textId="4FBC880D"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99.562</w:t>
            </w:r>
          </w:p>
        </w:tc>
      </w:tr>
      <w:tr w:rsidR="00152FDD" w:rsidRPr="00F917FF" w14:paraId="1EF83A34" w14:textId="77777777" w:rsidTr="00152FDD">
        <w:trPr>
          <w:trHeight w:val="300"/>
        </w:trPr>
        <w:tc>
          <w:tcPr>
            <w:tcW w:w="1004" w:type="pct"/>
          </w:tcPr>
          <w:p w14:paraId="46009D64"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0.2</w:t>
            </w:r>
          </w:p>
        </w:tc>
        <w:tc>
          <w:tcPr>
            <w:tcW w:w="701" w:type="pct"/>
            <w:noWrap/>
            <w:vAlign w:val="bottom"/>
            <w:hideMark/>
          </w:tcPr>
          <w:p w14:paraId="20A2E17E" w14:textId="20998CA4"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47.665</w:t>
            </w:r>
          </w:p>
        </w:tc>
        <w:tc>
          <w:tcPr>
            <w:tcW w:w="795" w:type="pct"/>
            <w:noWrap/>
            <w:vAlign w:val="bottom"/>
            <w:hideMark/>
          </w:tcPr>
          <w:p w14:paraId="23B16249" w14:textId="4611D930"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99.860</w:t>
            </w:r>
          </w:p>
        </w:tc>
        <w:tc>
          <w:tcPr>
            <w:tcW w:w="716" w:type="pct"/>
            <w:noWrap/>
            <w:vAlign w:val="bottom"/>
            <w:hideMark/>
          </w:tcPr>
          <w:p w14:paraId="6714573E" w14:textId="1D6A0B07"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52.335</w:t>
            </w:r>
          </w:p>
        </w:tc>
        <w:tc>
          <w:tcPr>
            <w:tcW w:w="835" w:type="pct"/>
            <w:noWrap/>
            <w:vAlign w:val="bottom"/>
            <w:hideMark/>
          </w:tcPr>
          <w:p w14:paraId="1263E5BB" w14:textId="67BCEB23"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0.140</w:t>
            </w:r>
          </w:p>
        </w:tc>
        <w:tc>
          <w:tcPr>
            <w:tcW w:w="949" w:type="pct"/>
            <w:vAlign w:val="bottom"/>
          </w:tcPr>
          <w:p w14:paraId="4DE8083C" w14:textId="0EBC2F78"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99.707</w:t>
            </w:r>
          </w:p>
        </w:tc>
      </w:tr>
      <w:tr w:rsidR="00152FDD" w:rsidRPr="00F917FF" w14:paraId="2244B744" w14:textId="77777777" w:rsidTr="00152FDD">
        <w:trPr>
          <w:trHeight w:val="300"/>
        </w:trPr>
        <w:tc>
          <w:tcPr>
            <w:tcW w:w="1004" w:type="pct"/>
          </w:tcPr>
          <w:p w14:paraId="33DD9769"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0.4</w:t>
            </w:r>
          </w:p>
        </w:tc>
        <w:tc>
          <w:tcPr>
            <w:tcW w:w="701" w:type="pct"/>
            <w:noWrap/>
            <w:vAlign w:val="bottom"/>
            <w:hideMark/>
          </w:tcPr>
          <w:p w14:paraId="57066BAA" w14:textId="3DB53244"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44.700</w:t>
            </w:r>
          </w:p>
        </w:tc>
        <w:tc>
          <w:tcPr>
            <w:tcW w:w="795" w:type="pct"/>
            <w:noWrap/>
            <w:vAlign w:val="bottom"/>
            <w:hideMark/>
          </w:tcPr>
          <w:p w14:paraId="2C5D2E67" w14:textId="1A0B7EF2"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99.899</w:t>
            </w:r>
          </w:p>
        </w:tc>
        <w:tc>
          <w:tcPr>
            <w:tcW w:w="716" w:type="pct"/>
            <w:noWrap/>
            <w:vAlign w:val="bottom"/>
            <w:hideMark/>
          </w:tcPr>
          <w:p w14:paraId="0DC9F080" w14:textId="0835DBB8"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55.300</w:t>
            </w:r>
          </w:p>
        </w:tc>
        <w:tc>
          <w:tcPr>
            <w:tcW w:w="835" w:type="pct"/>
            <w:noWrap/>
            <w:vAlign w:val="bottom"/>
            <w:hideMark/>
          </w:tcPr>
          <w:p w14:paraId="171C1221" w14:textId="383F195E"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0.101</w:t>
            </w:r>
          </w:p>
        </w:tc>
        <w:tc>
          <w:tcPr>
            <w:tcW w:w="949" w:type="pct"/>
            <w:vAlign w:val="bottom"/>
          </w:tcPr>
          <w:p w14:paraId="476B85E3" w14:textId="6475D2C7"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99.774</w:t>
            </w:r>
          </w:p>
        </w:tc>
      </w:tr>
      <w:tr w:rsidR="00152FDD" w:rsidRPr="00F917FF" w14:paraId="012FB689" w14:textId="77777777" w:rsidTr="00152FDD">
        <w:trPr>
          <w:trHeight w:val="300"/>
        </w:trPr>
        <w:tc>
          <w:tcPr>
            <w:tcW w:w="1004" w:type="pct"/>
          </w:tcPr>
          <w:p w14:paraId="413769F9"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0.6</w:t>
            </w:r>
          </w:p>
        </w:tc>
        <w:tc>
          <w:tcPr>
            <w:tcW w:w="701" w:type="pct"/>
            <w:noWrap/>
            <w:vAlign w:val="bottom"/>
            <w:hideMark/>
          </w:tcPr>
          <w:p w14:paraId="05E93DC4" w14:textId="6B562781"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42.090</w:t>
            </w:r>
          </w:p>
        </w:tc>
        <w:tc>
          <w:tcPr>
            <w:tcW w:w="795" w:type="pct"/>
            <w:noWrap/>
            <w:vAlign w:val="bottom"/>
            <w:hideMark/>
          </w:tcPr>
          <w:p w14:paraId="5FF3468B" w14:textId="56B933F7"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99.938</w:t>
            </w:r>
          </w:p>
        </w:tc>
        <w:tc>
          <w:tcPr>
            <w:tcW w:w="716" w:type="pct"/>
            <w:noWrap/>
            <w:vAlign w:val="bottom"/>
            <w:hideMark/>
          </w:tcPr>
          <w:p w14:paraId="12E62122" w14:textId="153AE2F6"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57.910</w:t>
            </w:r>
          </w:p>
        </w:tc>
        <w:tc>
          <w:tcPr>
            <w:tcW w:w="835" w:type="pct"/>
            <w:noWrap/>
            <w:vAlign w:val="bottom"/>
            <w:hideMark/>
          </w:tcPr>
          <w:p w14:paraId="2191D8A4" w14:textId="01EB3AE5"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0.062</w:t>
            </w:r>
          </w:p>
        </w:tc>
        <w:tc>
          <w:tcPr>
            <w:tcW w:w="949" w:type="pct"/>
            <w:vAlign w:val="bottom"/>
          </w:tcPr>
          <w:p w14:paraId="118DE287" w14:textId="17240160"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99.853</w:t>
            </w:r>
          </w:p>
        </w:tc>
      </w:tr>
      <w:tr w:rsidR="00152FDD" w:rsidRPr="00F917FF" w14:paraId="2E5B0F06" w14:textId="77777777" w:rsidTr="00152FDD">
        <w:trPr>
          <w:trHeight w:val="300"/>
        </w:trPr>
        <w:tc>
          <w:tcPr>
            <w:tcW w:w="1004" w:type="pct"/>
          </w:tcPr>
          <w:p w14:paraId="1E7A458B"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0.8</w:t>
            </w:r>
          </w:p>
        </w:tc>
        <w:tc>
          <w:tcPr>
            <w:tcW w:w="701" w:type="pct"/>
            <w:noWrap/>
            <w:vAlign w:val="bottom"/>
            <w:hideMark/>
          </w:tcPr>
          <w:p w14:paraId="53CA9992" w14:textId="633660AB"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39.637</w:t>
            </w:r>
          </w:p>
        </w:tc>
        <w:tc>
          <w:tcPr>
            <w:tcW w:w="795" w:type="pct"/>
            <w:noWrap/>
            <w:vAlign w:val="bottom"/>
            <w:hideMark/>
          </w:tcPr>
          <w:p w14:paraId="1E726499" w14:textId="4E66BEF9"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99.992</w:t>
            </w:r>
          </w:p>
        </w:tc>
        <w:tc>
          <w:tcPr>
            <w:tcW w:w="716" w:type="pct"/>
            <w:noWrap/>
            <w:vAlign w:val="bottom"/>
            <w:hideMark/>
          </w:tcPr>
          <w:p w14:paraId="258A089E" w14:textId="0F21A4ED"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60.363</w:t>
            </w:r>
          </w:p>
        </w:tc>
        <w:tc>
          <w:tcPr>
            <w:tcW w:w="835" w:type="pct"/>
            <w:noWrap/>
            <w:vAlign w:val="bottom"/>
            <w:hideMark/>
          </w:tcPr>
          <w:p w14:paraId="3B79505E" w14:textId="5AC991CD"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0.008</w:t>
            </w:r>
          </w:p>
        </w:tc>
        <w:tc>
          <w:tcPr>
            <w:tcW w:w="949" w:type="pct"/>
            <w:vAlign w:val="bottom"/>
          </w:tcPr>
          <w:p w14:paraId="1AE9FC41" w14:textId="5B5574A0"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99.980</w:t>
            </w:r>
          </w:p>
        </w:tc>
      </w:tr>
      <w:tr w:rsidR="00152FDD" w:rsidRPr="00F917FF" w14:paraId="0C9C1E07" w14:textId="77777777" w:rsidTr="00152FDD">
        <w:trPr>
          <w:trHeight w:val="300"/>
        </w:trPr>
        <w:tc>
          <w:tcPr>
            <w:tcW w:w="1004" w:type="pct"/>
          </w:tcPr>
          <w:p w14:paraId="765C3590" w14:textId="77777777" w:rsidR="00152FDD" w:rsidRDefault="00152FDD" w:rsidP="00B16C78">
            <w:pPr>
              <w:spacing w:before="0" w:after="0" w:line="240" w:lineRule="auto"/>
              <w:jc w:val="right"/>
              <w:rPr>
                <w:rFonts w:ascii="Aptos Narrow" w:hAnsi="Aptos Narrow"/>
                <w:color w:val="000000"/>
                <w:sz w:val="22"/>
                <w:szCs w:val="22"/>
              </w:rPr>
            </w:pPr>
            <w:r>
              <w:rPr>
                <w:rFonts w:ascii="Aptos Narrow" w:hAnsi="Aptos Narrow"/>
                <w:color w:val="000000"/>
                <w:sz w:val="22"/>
                <w:szCs w:val="22"/>
              </w:rPr>
              <w:t>1.0</w:t>
            </w:r>
          </w:p>
        </w:tc>
        <w:tc>
          <w:tcPr>
            <w:tcW w:w="701" w:type="pct"/>
            <w:noWrap/>
            <w:vAlign w:val="bottom"/>
            <w:hideMark/>
          </w:tcPr>
          <w:p w14:paraId="4A7FD417" w14:textId="38277409"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36.011</w:t>
            </w:r>
          </w:p>
        </w:tc>
        <w:tc>
          <w:tcPr>
            <w:tcW w:w="795" w:type="pct"/>
            <w:noWrap/>
            <w:vAlign w:val="bottom"/>
            <w:hideMark/>
          </w:tcPr>
          <w:p w14:paraId="24F85D16" w14:textId="5C9B5708"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100.000</w:t>
            </w:r>
          </w:p>
        </w:tc>
        <w:tc>
          <w:tcPr>
            <w:tcW w:w="716" w:type="pct"/>
            <w:noWrap/>
            <w:vAlign w:val="bottom"/>
            <w:hideMark/>
          </w:tcPr>
          <w:p w14:paraId="6717C997" w14:textId="18C0DC5C"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63.989</w:t>
            </w:r>
          </w:p>
        </w:tc>
        <w:tc>
          <w:tcPr>
            <w:tcW w:w="835" w:type="pct"/>
            <w:noWrap/>
            <w:vAlign w:val="bottom"/>
            <w:hideMark/>
          </w:tcPr>
          <w:p w14:paraId="169D9354" w14:textId="39D27B1B"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0.000</w:t>
            </w:r>
          </w:p>
        </w:tc>
        <w:tc>
          <w:tcPr>
            <w:tcW w:w="949" w:type="pct"/>
            <w:vAlign w:val="bottom"/>
          </w:tcPr>
          <w:p w14:paraId="4AD3DF34" w14:textId="7867F32A" w:rsidR="00152FDD" w:rsidRPr="00F917FF" w:rsidRDefault="00152FDD" w:rsidP="00B16C78">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100.000</w:t>
            </w:r>
          </w:p>
        </w:tc>
      </w:tr>
    </w:tbl>
    <w:p w14:paraId="1183C00C" w14:textId="77777777" w:rsidR="007A22C5" w:rsidRDefault="00B16C78" w:rsidP="007A22C5">
      <w:pPr>
        <w:keepNext/>
      </w:pPr>
      <w:r>
        <w:rPr>
          <w:noProof/>
        </w:rPr>
        <w:drawing>
          <wp:inline distT="0" distB="0" distL="0" distR="0" wp14:anchorId="00BE820F" wp14:editId="0CDF9D5F">
            <wp:extent cx="2771775" cy="2247900"/>
            <wp:effectExtent l="0" t="0" r="9525" b="0"/>
            <wp:docPr id="869316013" name="Gráfico 1">
              <a:extLst xmlns:a="http://schemas.openxmlformats.org/drawingml/2006/main">
                <a:ext uri="{FF2B5EF4-FFF2-40B4-BE49-F238E27FC236}">
                  <a16:creationId xmlns:a16="http://schemas.microsoft.com/office/drawing/2014/main" id="{6CA54C03-8777-425E-BF57-8B4AD7AC7C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Pr>
          <w:noProof/>
        </w:rPr>
        <w:drawing>
          <wp:inline distT="0" distB="0" distL="0" distR="0" wp14:anchorId="05F3589A" wp14:editId="4453F5C3">
            <wp:extent cx="2809875" cy="2219325"/>
            <wp:effectExtent l="0" t="0" r="9525" b="9525"/>
            <wp:docPr id="900401336" name="Gráfico 1">
              <a:extLst xmlns:a="http://schemas.openxmlformats.org/drawingml/2006/main">
                <a:ext uri="{FF2B5EF4-FFF2-40B4-BE49-F238E27FC236}">
                  <a16:creationId xmlns:a16="http://schemas.microsoft.com/office/drawing/2014/main" id="{D7257D7A-06FF-41F7-A607-0A4693CCE4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2FA9002" w14:textId="18B23183" w:rsidR="00A32BF7" w:rsidRDefault="007A22C5" w:rsidP="008A511B">
      <w:pPr>
        <w:pStyle w:val="Descripcin"/>
        <w:rPr>
          <w:lang w:eastAsia="es-MX"/>
        </w:rPr>
      </w:pPr>
      <w:bookmarkStart w:id="126" w:name="_Hlk162888649"/>
      <w:r>
        <w:t xml:space="preserve">Figura </w:t>
      </w:r>
      <w:r>
        <w:fldChar w:fldCharType="begin"/>
      </w:r>
      <w:r>
        <w:instrText xml:space="preserve"> STYLEREF 1 \s </w:instrText>
      </w:r>
      <w:r>
        <w:fldChar w:fldCharType="separate"/>
      </w:r>
      <w:r w:rsidR="00790273">
        <w:rPr>
          <w:noProof/>
        </w:rPr>
        <w:t>5</w:t>
      </w:r>
      <w:r>
        <w:rPr>
          <w:noProof/>
        </w:rPr>
        <w:fldChar w:fldCharType="end"/>
      </w:r>
      <w:r w:rsidR="00790273">
        <w:noBreakHyphen/>
      </w:r>
      <w:r>
        <w:fldChar w:fldCharType="begin"/>
      </w:r>
      <w:r>
        <w:instrText xml:space="preserve"> SEQ Figura \* ARABIC \s 1 </w:instrText>
      </w:r>
      <w:r>
        <w:fldChar w:fldCharType="separate"/>
      </w:r>
      <w:r w:rsidR="00790273">
        <w:rPr>
          <w:noProof/>
        </w:rPr>
        <w:t>2</w:t>
      </w:r>
      <w:r>
        <w:rPr>
          <w:noProof/>
        </w:rPr>
        <w:fldChar w:fldCharType="end"/>
      </w:r>
      <w:r>
        <w:t xml:space="preserve"> CuRVAS ROC y PRC de la segunda SVM</w:t>
      </w:r>
    </w:p>
    <w:bookmarkEnd w:id="126"/>
    <w:p w14:paraId="005FFE50" w14:textId="174CDD13" w:rsidR="00B16C78" w:rsidRDefault="00962CCC" w:rsidP="00764440">
      <w:pPr>
        <w:rPr>
          <w:lang w:eastAsia="es-MX"/>
        </w:rPr>
      </w:pPr>
      <w:r>
        <w:rPr>
          <w:lang w:eastAsia="es-MX"/>
        </w:rPr>
        <w:t>No se elige el punto anterior más cercano, p</w:t>
      </w:r>
      <w:r w:rsidR="00B16C78">
        <w:rPr>
          <w:lang w:eastAsia="es-MX"/>
        </w:rPr>
        <w:t>ara no introducir mayores errores</w:t>
      </w:r>
      <w:r>
        <w:rPr>
          <w:lang w:eastAsia="es-MX"/>
        </w:rPr>
        <w:t>. Se espera, que con los d</w:t>
      </w:r>
      <w:r w:rsidR="00B7447A">
        <w:rPr>
          <w:lang w:eastAsia="es-MX"/>
        </w:rPr>
        <w:t xml:space="preserve">os detectores </w:t>
      </w:r>
      <w:r>
        <w:rPr>
          <w:lang w:eastAsia="es-MX"/>
        </w:rPr>
        <w:t>se compensen.</w:t>
      </w:r>
    </w:p>
    <w:p w14:paraId="7806E182" w14:textId="6BF69F39" w:rsidR="00E255B7" w:rsidRDefault="0090643B" w:rsidP="00E255B7">
      <w:pPr>
        <w:rPr>
          <w:lang w:val="en-US"/>
        </w:rPr>
      </w:pPr>
      <w:r>
        <w:rPr>
          <w:lang w:val="en-US"/>
        </w:rPr>
        <w:t xml:space="preserve">Máquina 1 (vista de la parte trasera de los </w:t>
      </w:r>
      <w:r w:rsidR="009E6983">
        <w:rPr>
          <w:lang w:val="en-US"/>
        </w:rPr>
        <w:t>vehículos</w:t>
      </w:r>
      <w:r>
        <w:rPr>
          <w:lang w:val="en-US"/>
        </w:rPr>
        <w:t>):</w:t>
      </w:r>
    </w:p>
    <w:p w14:paraId="380994E2" w14:textId="1AAB359D" w:rsidR="00DB32FC" w:rsidRDefault="00DB32FC" w:rsidP="008A511B">
      <w:pPr>
        <w:pStyle w:val="Descripcin"/>
      </w:pPr>
    </w:p>
    <w:p w14:paraId="28F149D8" w14:textId="275DCC06" w:rsidR="008D6905" w:rsidRPr="008D6905" w:rsidRDefault="004A0EAE" w:rsidP="008A511B">
      <w:pPr>
        <w:pStyle w:val="Descripcin"/>
      </w:pPr>
      <w:bookmarkStart w:id="127" w:name="_Toc143090952"/>
      <w:bookmarkStart w:id="128" w:name="_Toc151638576"/>
      <w:r>
        <w:t>T</w:t>
      </w:r>
      <w:r w:rsidR="00194107">
        <w:t>abla</w:t>
      </w:r>
      <w:r>
        <w:t xml:space="preserve"> </w:t>
      </w:r>
      <w:r>
        <w:fldChar w:fldCharType="begin"/>
      </w:r>
      <w:r>
        <w:instrText xml:space="preserve"> STYLEREF 1 \s </w:instrText>
      </w:r>
      <w:r>
        <w:fldChar w:fldCharType="separate"/>
      </w:r>
      <w:r w:rsidR="007A22C5">
        <w:rPr>
          <w:noProof/>
        </w:rPr>
        <w:t>5</w:t>
      </w:r>
      <w:r>
        <w:rPr>
          <w:noProof/>
        </w:rPr>
        <w:fldChar w:fldCharType="end"/>
      </w:r>
      <w:r w:rsidR="007A22C5">
        <w:noBreakHyphen/>
      </w:r>
      <w:r>
        <w:fldChar w:fldCharType="begin"/>
      </w:r>
      <w:r>
        <w:instrText xml:space="preserve"> SEQ Tabla \* ARABIC \s 1 </w:instrText>
      </w:r>
      <w:r>
        <w:fldChar w:fldCharType="separate"/>
      </w:r>
      <w:r w:rsidR="007A22C5">
        <w:rPr>
          <w:noProof/>
        </w:rPr>
        <w:t>3</w:t>
      </w:r>
      <w:r>
        <w:rPr>
          <w:noProof/>
        </w:rPr>
        <w:fldChar w:fldCharType="end"/>
      </w:r>
      <w:r>
        <w:t xml:space="preserve"> M</w:t>
      </w:r>
      <w:r w:rsidR="00194107" w:rsidRPr="0049683C">
        <w:t xml:space="preserve">atriz de confusión de svm completa con la parte trasera de </w:t>
      </w:r>
      <w:r w:rsidR="009E6983">
        <w:t>vehículos</w:t>
      </w:r>
      <w:bookmarkEnd w:id="127"/>
      <w:bookmarkEnd w:id="128"/>
    </w:p>
    <w:tbl>
      <w:tblPr>
        <w:tblStyle w:val="Tablaconcuadrcula"/>
        <w:tblW w:w="0" w:type="auto"/>
        <w:tblLook w:val="04A0" w:firstRow="1" w:lastRow="0" w:firstColumn="1" w:lastColumn="0" w:noHBand="0" w:noVBand="1"/>
      </w:tblPr>
      <w:tblGrid>
        <w:gridCol w:w="2942"/>
        <w:gridCol w:w="2942"/>
        <w:gridCol w:w="2943"/>
      </w:tblGrid>
      <w:tr w:rsidR="008D6905" w14:paraId="080651E4" w14:textId="77777777" w:rsidTr="00A17665">
        <w:tc>
          <w:tcPr>
            <w:tcW w:w="2942" w:type="dxa"/>
          </w:tcPr>
          <w:p w14:paraId="712CB21C" w14:textId="460E05FE" w:rsidR="008D6905" w:rsidRDefault="008D6905" w:rsidP="00A17665">
            <w:pPr>
              <w:rPr>
                <w:szCs w:val="24"/>
              </w:rPr>
            </w:pPr>
            <w:r>
              <w:rPr>
                <w:szCs w:val="24"/>
              </w:rPr>
              <w:t>Predicción / valor real</w:t>
            </w:r>
          </w:p>
        </w:tc>
        <w:tc>
          <w:tcPr>
            <w:tcW w:w="2942" w:type="dxa"/>
          </w:tcPr>
          <w:p w14:paraId="5AB9BFC0" w14:textId="77777777" w:rsidR="008D6905" w:rsidRDefault="008D6905" w:rsidP="00A17665">
            <w:pPr>
              <w:rPr>
                <w:szCs w:val="24"/>
              </w:rPr>
            </w:pPr>
            <w:r>
              <w:rPr>
                <w:szCs w:val="24"/>
              </w:rPr>
              <w:t>0</w:t>
            </w:r>
          </w:p>
        </w:tc>
        <w:tc>
          <w:tcPr>
            <w:tcW w:w="2943" w:type="dxa"/>
          </w:tcPr>
          <w:p w14:paraId="22FE1207" w14:textId="77777777" w:rsidR="008D6905" w:rsidRDefault="008D6905" w:rsidP="00A17665">
            <w:pPr>
              <w:rPr>
                <w:szCs w:val="24"/>
              </w:rPr>
            </w:pPr>
            <w:r>
              <w:rPr>
                <w:szCs w:val="24"/>
              </w:rPr>
              <w:t>1</w:t>
            </w:r>
          </w:p>
        </w:tc>
      </w:tr>
      <w:tr w:rsidR="008D6905" w14:paraId="285CD544" w14:textId="77777777" w:rsidTr="00A17665">
        <w:tc>
          <w:tcPr>
            <w:tcW w:w="2942" w:type="dxa"/>
          </w:tcPr>
          <w:p w14:paraId="758045E8" w14:textId="77777777" w:rsidR="008D6905" w:rsidRDefault="008D6905" w:rsidP="00A17665">
            <w:pPr>
              <w:rPr>
                <w:szCs w:val="24"/>
              </w:rPr>
            </w:pPr>
            <w:r>
              <w:rPr>
                <w:szCs w:val="24"/>
              </w:rPr>
              <w:t>0</w:t>
            </w:r>
          </w:p>
        </w:tc>
        <w:tc>
          <w:tcPr>
            <w:tcW w:w="2942" w:type="dxa"/>
          </w:tcPr>
          <w:p w14:paraId="5506CA51" w14:textId="1EE66C40" w:rsidR="008D6905" w:rsidRDefault="008D6905" w:rsidP="00A17665">
            <w:pPr>
              <w:rPr>
                <w:szCs w:val="24"/>
              </w:rPr>
            </w:pPr>
            <w:r>
              <w:rPr>
                <w:szCs w:val="24"/>
              </w:rPr>
              <w:t>9</w:t>
            </w:r>
            <w:r w:rsidR="00B7447A">
              <w:rPr>
                <w:szCs w:val="24"/>
              </w:rPr>
              <w:t>8.02</w:t>
            </w:r>
            <w:r w:rsidR="008E43FC">
              <w:rPr>
                <w:szCs w:val="24"/>
              </w:rPr>
              <w:t xml:space="preserve"> %</w:t>
            </w:r>
          </w:p>
        </w:tc>
        <w:tc>
          <w:tcPr>
            <w:tcW w:w="2943" w:type="dxa"/>
          </w:tcPr>
          <w:p w14:paraId="008C7B24" w14:textId="78661625" w:rsidR="008D6905" w:rsidRDefault="00152FDD" w:rsidP="00A17665">
            <w:pPr>
              <w:rPr>
                <w:szCs w:val="24"/>
              </w:rPr>
            </w:pPr>
            <w:r>
              <w:rPr>
                <w:szCs w:val="24"/>
              </w:rPr>
              <w:t>7</w:t>
            </w:r>
            <w:r w:rsidR="00B7447A">
              <w:rPr>
                <w:szCs w:val="24"/>
              </w:rPr>
              <w:t>.33</w:t>
            </w:r>
            <w:r w:rsidR="008E43FC">
              <w:rPr>
                <w:szCs w:val="24"/>
              </w:rPr>
              <w:t xml:space="preserve"> %</w:t>
            </w:r>
          </w:p>
        </w:tc>
      </w:tr>
      <w:tr w:rsidR="008D6905" w14:paraId="4D4FCE5F" w14:textId="77777777" w:rsidTr="00A17665">
        <w:tc>
          <w:tcPr>
            <w:tcW w:w="2942" w:type="dxa"/>
          </w:tcPr>
          <w:p w14:paraId="0C6E6C99" w14:textId="77777777" w:rsidR="008D6905" w:rsidRDefault="008D6905" w:rsidP="00A17665">
            <w:pPr>
              <w:rPr>
                <w:szCs w:val="24"/>
              </w:rPr>
            </w:pPr>
            <w:r>
              <w:rPr>
                <w:szCs w:val="24"/>
              </w:rPr>
              <w:lastRenderedPageBreak/>
              <w:t>1</w:t>
            </w:r>
          </w:p>
        </w:tc>
        <w:tc>
          <w:tcPr>
            <w:tcW w:w="2942" w:type="dxa"/>
          </w:tcPr>
          <w:p w14:paraId="0348CEDD" w14:textId="71B77201" w:rsidR="008D6905" w:rsidRDefault="00B7447A" w:rsidP="00A17665">
            <w:pPr>
              <w:rPr>
                <w:szCs w:val="24"/>
              </w:rPr>
            </w:pPr>
            <w:r>
              <w:rPr>
                <w:szCs w:val="24"/>
              </w:rPr>
              <w:t>1.98</w:t>
            </w:r>
            <w:r w:rsidR="008E43FC">
              <w:rPr>
                <w:szCs w:val="24"/>
              </w:rPr>
              <w:t xml:space="preserve"> %</w:t>
            </w:r>
          </w:p>
        </w:tc>
        <w:tc>
          <w:tcPr>
            <w:tcW w:w="2943" w:type="dxa"/>
          </w:tcPr>
          <w:p w14:paraId="1B34A2A2" w14:textId="20B910AD" w:rsidR="008D6905" w:rsidRDefault="008D6905" w:rsidP="00A17665">
            <w:pPr>
              <w:rPr>
                <w:szCs w:val="24"/>
              </w:rPr>
            </w:pPr>
            <w:r>
              <w:rPr>
                <w:szCs w:val="24"/>
              </w:rPr>
              <w:t>9</w:t>
            </w:r>
            <w:r w:rsidR="00152FDD">
              <w:rPr>
                <w:szCs w:val="24"/>
              </w:rPr>
              <w:t>2</w:t>
            </w:r>
            <w:r w:rsidR="00B7447A">
              <w:rPr>
                <w:szCs w:val="24"/>
              </w:rPr>
              <w:t>.6</w:t>
            </w:r>
            <w:r w:rsidR="00152FDD">
              <w:rPr>
                <w:szCs w:val="24"/>
              </w:rPr>
              <w:t>6</w:t>
            </w:r>
            <w:r w:rsidR="008E43FC">
              <w:rPr>
                <w:szCs w:val="24"/>
              </w:rPr>
              <w:t xml:space="preserve"> %</w:t>
            </w:r>
          </w:p>
        </w:tc>
      </w:tr>
    </w:tbl>
    <w:p w14:paraId="082DCFCE" w14:textId="6EC9505E" w:rsidR="0090643B" w:rsidRDefault="0090643B" w:rsidP="00E255B7">
      <w:pPr>
        <w:rPr>
          <w:lang w:val="en-US"/>
        </w:rPr>
      </w:pPr>
      <w:r>
        <w:rPr>
          <w:lang w:val="en-US"/>
        </w:rPr>
        <w:t>Precisión: 9</w:t>
      </w:r>
      <w:r w:rsidR="007F63A5">
        <w:rPr>
          <w:lang w:val="en-US"/>
        </w:rPr>
        <w:t>7.9</w:t>
      </w:r>
      <w:r w:rsidR="00152FDD">
        <w:rPr>
          <w:lang w:val="en-US"/>
        </w:rPr>
        <w:t>04</w:t>
      </w:r>
      <w:r>
        <w:rPr>
          <w:lang w:val="en-US"/>
        </w:rPr>
        <w:t>%</w:t>
      </w:r>
    </w:p>
    <w:p w14:paraId="7CDFADCA" w14:textId="24F7405C" w:rsidR="0090643B" w:rsidRDefault="0090643B" w:rsidP="00E255B7">
      <w:pPr>
        <w:rPr>
          <w:lang w:val="en-US"/>
        </w:rPr>
      </w:pPr>
      <w:r>
        <w:rPr>
          <w:lang w:val="en-US"/>
        </w:rPr>
        <w:t xml:space="preserve">Exactitud: </w:t>
      </w:r>
      <w:r w:rsidR="00213729">
        <w:rPr>
          <w:lang w:val="en-US"/>
        </w:rPr>
        <w:t>9</w:t>
      </w:r>
      <w:r w:rsidR="00152FDD">
        <w:rPr>
          <w:lang w:val="en-US"/>
        </w:rPr>
        <w:t>5.34</w:t>
      </w:r>
      <w:r w:rsidR="00213729">
        <w:rPr>
          <w:lang w:val="en-US"/>
        </w:rPr>
        <w:t>%</w:t>
      </w:r>
    </w:p>
    <w:p w14:paraId="4352AF96" w14:textId="6F176587" w:rsidR="00BE6BE1" w:rsidRDefault="00213729" w:rsidP="00E255B7">
      <w:pPr>
        <w:rPr>
          <w:lang w:val="en-US"/>
        </w:rPr>
      </w:pPr>
      <w:r>
        <w:rPr>
          <w:lang w:val="en-US"/>
        </w:rPr>
        <w:t xml:space="preserve">Máquina 2 (vista de lado de los </w:t>
      </w:r>
      <w:r w:rsidR="009E6983">
        <w:rPr>
          <w:lang w:val="en-US"/>
        </w:rPr>
        <w:t>vehículos</w:t>
      </w:r>
      <w:r>
        <w:rPr>
          <w:lang w:val="en-US"/>
        </w:rPr>
        <w:t>):</w:t>
      </w:r>
    </w:p>
    <w:p w14:paraId="3CB3AA68" w14:textId="23002F1F" w:rsidR="00DB32FC" w:rsidRDefault="00DB32FC" w:rsidP="008A511B">
      <w:pPr>
        <w:pStyle w:val="Descripcin"/>
      </w:pPr>
    </w:p>
    <w:p w14:paraId="54933EEE" w14:textId="7D68D62F" w:rsidR="004A0EAE" w:rsidRDefault="004A0EAE" w:rsidP="008A511B">
      <w:pPr>
        <w:pStyle w:val="Descripcin"/>
      </w:pPr>
      <w:bookmarkStart w:id="129" w:name="_Toc143090953"/>
      <w:bookmarkStart w:id="130" w:name="_Toc151638577"/>
      <w:r>
        <w:t>T</w:t>
      </w:r>
      <w:r w:rsidR="00194107">
        <w:t>abla</w:t>
      </w:r>
      <w:r>
        <w:t xml:space="preserve"> </w:t>
      </w:r>
      <w:r>
        <w:fldChar w:fldCharType="begin"/>
      </w:r>
      <w:r>
        <w:instrText xml:space="preserve"> STYLEREF 1 \s </w:instrText>
      </w:r>
      <w:r>
        <w:fldChar w:fldCharType="separate"/>
      </w:r>
      <w:r w:rsidR="007A22C5">
        <w:rPr>
          <w:noProof/>
        </w:rPr>
        <w:t>5</w:t>
      </w:r>
      <w:r>
        <w:rPr>
          <w:noProof/>
        </w:rPr>
        <w:fldChar w:fldCharType="end"/>
      </w:r>
      <w:r w:rsidR="007A22C5">
        <w:noBreakHyphen/>
      </w:r>
      <w:r>
        <w:fldChar w:fldCharType="begin"/>
      </w:r>
      <w:r>
        <w:instrText xml:space="preserve"> SEQ Tabla \* ARABIC \s 1 </w:instrText>
      </w:r>
      <w:r>
        <w:fldChar w:fldCharType="separate"/>
      </w:r>
      <w:r w:rsidR="007A22C5">
        <w:rPr>
          <w:noProof/>
        </w:rPr>
        <w:t>4</w:t>
      </w:r>
      <w:r>
        <w:rPr>
          <w:noProof/>
        </w:rPr>
        <w:fldChar w:fldCharType="end"/>
      </w:r>
      <w:r>
        <w:t xml:space="preserve"> </w:t>
      </w:r>
      <w:r w:rsidRPr="00BB29A4">
        <w:t>M</w:t>
      </w:r>
      <w:r w:rsidR="00194107" w:rsidRPr="00BB29A4">
        <w:t xml:space="preserve">atriz de confusión de svm completa con </w:t>
      </w:r>
      <w:r w:rsidR="009E6983">
        <w:t>vehículos</w:t>
      </w:r>
      <w:r w:rsidR="00194107" w:rsidRPr="00BB29A4">
        <w:t xml:space="preserve"> de lado</w:t>
      </w:r>
      <w:bookmarkEnd w:id="129"/>
      <w:bookmarkEnd w:id="130"/>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A17665">
        <w:tc>
          <w:tcPr>
            <w:tcW w:w="2942" w:type="dxa"/>
          </w:tcPr>
          <w:p w14:paraId="1C1FB19B" w14:textId="343E104E" w:rsidR="00213729" w:rsidRDefault="008D6905" w:rsidP="00A17665">
            <w:pPr>
              <w:rPr>
                <w:szCs w:val="24"/>
              </w:rPr>
            </w:pPr>
            <w:r>
              <w:rPr>
                <w:szCs w:val="24"/>
              </w:rPr>
              <w:t>Predicción / valor real</w:t>
            </w:r>
          </w:p>
        </w:tc>
        <w:tc>
          <w:tcPr>
            <w:tcW w:w="2942" w:type="dxa"/>
          </w:tcPr>
          <w:p w14:paraId="06ED42E1" w14:textId="77777777" w:rsidR="00213729" w:rsidRDefault="00213729" w:rsidP="00A17665">
            <w:pPr>
              <w:rPr>
                <w:szCs w:val="24"/>
              </w:rPr>
            </w:pPr>
            <w:r>
              <w:rPr>
                <w:szCs w:val="24"/>
              </w:rPr>
              <w:t>0</w:t>
            </w:r>
          </w:p>
        </w:tc>
        <w:tc>
          <w:tcPr>
            <w:tcW w:w="2943" w:type="dxa"/>
          </w:tcPr>
          <w:p w14:paraId="572B74B9" w14:textId="77777777" w:rsidR="00213729" w:rsidRDefault="00213729" w:rsidP="00A17665">
            <w:pPr>
              <w:rPr>
                <w:szCs w:val="24"/>
              </w:rPr>
            </w:pPr>
            <w:r>
              <w:rPr>
                <w:szCs w:val="24"/>
              </w:rPr>
              <w:t>1</w:t>
            </w:r>
          </w:p>
        </w:tc>
      </w:tr>
      <w:tr w:rsidR="00213729" w14:paraId="3BEF268E" w14:textId="77777777" w:rsidTr="00A17665">
        <w:tc>
          <w:tcPr>
            <w:tcW w:w="2942" w:type="dxa"/>
          </w:tcPr>
          <w:p w14:paraId="12993F6E" w14:textId="77777777" w:rsidR="00213729" w:rsidRDefault="00213729" w:rsidP="00A17665">
            <w:pPr>
              <w:rPr>
                <w:szCs w:val="24"/>
              </w:rPr>
            </w:pPr>
            <w:r>
              <w:rPr>
                <w:szCs w:val="24"/>
              </w:rPr>
              <w:t>0</w:t>
            </w:r>
          </w:p>
        </w:tc>
        <w:tc>
          <w:tcPr>
            <w:tcW w:w="2942" w:type="dxa"/>
          </w:tcPr>
          <w:p w14:paraId="1C2307A6" w14:textId="0B2A6CE0" w:rsidR="00213729" w:rsidRDefault="00B52AD6" w:rsidP="00A17665">
            <w:pPr>
              <w:rPr>
                <w:szCs w:val="24"/>
              </w:rPr>
            </w:pPr>
            <w:r>
              <w:rPr>
                <w:szCs w:val="24"/>
              </w:rPr>
              <w:t>9</w:t>
            </w:r>
            <w:r w:rsidR="00B7447A">
              <w:rPr>
                <w:szCs w:val="24"/>
              </w:rPr>
              <w:t>7.31</w:t>
            </w:r>
            <w:r w:rsidR="008E43FC">
              <w:rPr>
                <w:szCs w:val="24"/>
              </w:rPr>
              <w:t xml:space="preserve"> %</w:t>
            </w:r>
          </w:p>
        </w:tc>
        <w:tc>
          <w:tcPr>
            <w:tcW w:w="2943" w:type="dxa"/>
          </w:tcPr>
          <w:p w14:paraId="06E936FC" w14:textId="6C593927" w:rsidR="00213729" w:rsidRDefault="00B7447A" w:rsidP="00A17665">
            <w:pPr>
              <w:rPr>
                <w:szCs w:val="24"/>
              </w:rPr>
            </w:pPr>
            <w:r>
              <w:rPr>
                <w:szCs w:val="24"/>
              </w:rPr>
              <w:t>22</w:t>
            </w:r>
            <w:r w:rsidR="008E43FC">
              <w:rPr>
                <w:szCs w:val="24"/>
              </w:rPr>
              <w:t>.</w:t>
            </w:r>
            <w:r>
              <w:rPr>
                <w:szCs w:val="24"/>
              </w:rPr>
              <w:t>43</w:t>
            </w:r>
            <w:r w:rsidR="008E43FC">
              <w:rPr>
                <w:szCs w:val="24"/>
              </w:rPr>
              <w:t xml:space="preserve"> %</w:t>
            </w:r>
          </w:p>
        </w:tc>
      </w:tr>
      <w:tr w:rsidR="00213729" w14:paraId="02BEBEF2" w14:textId="77777777" w:rsidTr="00A17665">
        <w:tc>
          <w:tcPr>
            <w:tcW w:w="2942" w:type="dxa"/>
          </w:tcPr>
          <w:p w14:paraId="60A6FA96" w14:textId="77777777" w:rsidR="00213729" w:rsidRDefault="00213729" w:rsidP="00A17665">
            <w:pPr>
              <w:rPr>
                <w:szCs w:val="24"/>
              </w:rPr>
            </w:pPr>
            <w:r>
              <w:rPr>
                <w:szCs w:val="24"/>
              </w:rPr>
              <w:t>1</w:t>
            </w:r>
          </w:p>
        </w:tc>
        <w:tc>
          <w:tcPr>
            <w:tcW w:w="2942" w:type="dxa"/>
          </w:tcPr>
          <w:p w14:paraId="00E84701" w14:textId="325B3DA8" w:rsidR="00213729" w:rsidRDefault="00B7447A" w:rsidP="00A17665">
            <w:pPr>
              <w:rPr>
                <w:szCs w:val="24"/>
              </w:rPr>
            </w:pPr>
            <w:r>
              <w:rPr>
                <w:szCs w:val="24"/>
              </w:rPr>
              <w:t>2.69</w:t>
            </w:r>
            <w:r w:rsidR="008E43FC">
              <w:rPr>
                <w:szCs w:val="24"/>
              </w:rPr>
              <w:t xml:space="preserve"> %</w:t>
            </w:r>
          </w:p>
        </w:tc>
        <w:tc>
          <w:tcPr>
            <w:tcW w:w="2943" w:type="dxa"/>
          </w:tcPr>
          <w:p w14:paraId="69F8A42A" w14:textId="4DE76097" w:rsidR="00213729" w:rsidRDefault="00B7447A" w:rsidP="00A17665">
            <w:pPr>
              <w:rPr>
                <w:szCs w:val="24"/>
              </w:rPr>
            </w:pPr>
            <w:r>
              <w:rPr>
                <w:szCs w:val="24"/>
              </w:rPr>
              <w:t>77.57</w:t>
            </w:r>
            <w:r w:rsidR="008E43FC">
              <w:rPr>
                <w:szCs w:val="24"/>
              </w:rPr>
              <w:t xml:space="preserve"> %</w:t>
            </w:r>
          </w:p>
        </w:tc>
      </w:tr>
    </w:tbl>
    <w:p w14:paraId="753C0F31" w14:textId="1C216870" w:rsidR="00213729" w:rsidRDefault="00213729" w:rsidP="00E255B7">
      <w:pPr>
        <w:rPr>
          <w:lang w:val="en-US"/>
        </w:rPr>
      </w:pPr>
      <w:r>
        <w:rPr>
          <w:lang w:val="en-US"/>
        </w:rPr>
        <w:t xml:space="preserve">Precisión: </w:t>
      </w:r>
      <w:r w:rsidR="00B7447A">
        <w:rPr>
          <w:lang w:val="en-US"/>
        </w:rPr>
        <w:t xml:space="preserve">96.65 </w:t>
      </w:r>
      <w:r w:rsidR="00BE6BE1">
        <w:rPr>
          <w:lang w:val="en-US"/>
        </w:rPr>
        <w:t>%</w:t>
      </w:r>
    </w:p>
    <w:p w14:paraId="01F0C717" w14:textId="1C2101FB" w:rsidR="00213729" w:rsidRDefault="00213729" w:rsidP="00E255B7">
      <w:pPr>
        <w:rPr>
          <w:lang w:val="en-US"/>
        </w:rPr>
      </w:pPr>
      <w:r>
        <w:rPr>
          <w:lang w:val="en-US"/>
        </w:rPr>
        <w:t>Exactitud:</w:t>
      </w:r>
      <w:r w:rsidR="00BE6BE1">
        <w:rPr>
          <w:lang w:val="en-US"/>
        </w:rPr>
        <w:t xml:space="preserve"> </w:t>
      </w:r>
      <w:r w:rsidR="00B52AD6">
        <w:rPr>
          <w:lang w:val="en-US"/>
        </w:rPr>
        <w:t>8</w:t>
      </w:r>
      <w:r w:rsidR="00B7447A">
        <w:rPr>
          <w:lang w:val="en-US"/>
        </w:rPr>
        <w:t>7</w:t>
      </w:r>
      <w:r w:rsidR="00B52AD6">
        <w:rPr>
          <w:lang w:val="en-US"/>
        </w:rPr>
        <w:t>.</w:t>
      </w:r>
      <w:r w:rsidR="00B7447A">
        <w:rPr>
          <w:lang w:val="en-US"/>
        </w:rPr>
        <w:t>44</w:t>
      </w:r>
      <w:r w:rsidR="00BE6BE1">
        <w:rPr>
          <w:lang w:val="en-US"/>
        </w:rPr>
        <w:t>%</w:t>
      </w:r>
    </w:p>
    <w:p w14:paraId="34E21C8D" w14:textId="44C237B3" w:rsidR="00BE6BE1" w:rsidRDefault="00BE6BE1" w:rsidP="00E255B7">
      <w:pPr>
        <w:rPr>
          <w:lang w:val="en-US"/>
        </w:rPr>
      </w:pPr>
      <w:r>
        <w:rPr>
          <w:lang w:val="en-US"/>
        </w:rPr>
        <w:t>Ambas máquinas:</w:t>
      </w:r>
    </w:p>
    <w:p w14:paraId="0B086FA0" w14:textId="6D304639" w:rsidR="00DB32FC" w:rsidRDefault="00DB32FC" w:rsidP="008A511B">
      <w:pPr>
        <w:pStyle w:val="Descripcin"/>
      </w:pPr>
    </w:p>
    <w:p w14:paraId="4A8DFA63" w14:textId="66D628A1" w:rsidR="004A0EAE" w:rsidRDefault="004A0EAE" w:rsidP="008A511B">
      <w:pPr>
        <w:pStyle w:val="Descripcin"/>
      </w:pPr>
      <w:bookmarkStart w:id="131" w:name="_Toc143090954"/>
      <w:bookmarkStart w:id="132" w:name="_Toc151638578"/>
      <w:r>
        <w:t>T</w:t>
      </w:r>
      <w:r w:rsidR="00194107">
        <w:t>abla</w:t>
      </w:r>
      <w:r>
        <w:t xml:space="preserve"> </w:t>
      </w:r>
      <w:r>
        <w:fldChar w:fldCharType="begin"/>
      </w:r>
      <w:r>
        <w:instrText xml:space="preserve"> STYLEREF 1 \s </w:instrText>
      </w:r>
      <w:r>
        <w:fldChar w:fldCharType="separate"/>
      </w:r>
      <w:r w:rsidR="007A22C5">
        <w:rPr>
          <w:noProof/>
        </w:rPr>
        <w:t>5</w:t>
      </w:r>
      <w:r>
        <w:rPr>
          <w:noProof/>
        </w:rPr>
        <w:fldChar w:fldCharType="end"/>
      </w:r>
      <w:r w:rsidR="007A22C5">
        <w:noBreakHyphen/>
      </w:r>
      <w:r>
        <w:fldChar w:fldCharType="begin"/>
      </w:r>
      <w:r>
        <w:instrText xml:space="preserve"> SEQ Tabla \* ARABIC \s 1 </w:instrText>
      </w:r>
      <w:r>
        <w:fldChar w:fldCharType="separate"/>
      </w:r>
      <w:r w:rsidR="007A22C5">
        <w:rPr>
          <w:noProof/>
        </w:rPr>
        <w:t>5</w:t>
      </w:r>
      <w:r>
        <w:rPr>
          <w:noProof/>
        </w:rPr>
        <w:fldChar w:fldCharType="end"/>
      </w:r>
      <w:r>
        <w:t xml:space="preserve"> M</w:t>
      </w:r>
      <w:r w:rsidR="00194107" w:rsidRPr="0004460E">
        <w:t xml:space="preserve">atriz de confusión </w:t>
      </w:r>
      <w:r w:rsidR="000D7F65">
        <w:t>resultante de juntar</w:t>
      </w:r>
      <w:r w:rsidR="00194107" w:rsidRPr="0004460E">
        <w:t xml:space="preserve"> ambas svm completas</w:t>
      </w:r>
      <w:bookmarkEnd w:id="131"/>
      <w:bookmarkEnd w:id="132"/>
    </w:p>
    <w:tbl>
      <w:tblPr>
        <w:tblStyle w:val="Tablaconcuadrcula"/>
        <w:tblW w:w="0" w:type="auto"/>
        <w:tblLook w:val="04A0" w:firstRow="1" w:lastRow="0" w:firstColumn="1" w:lastColumn="0" w:noHBand="0" w:noVBand="1"/>
      </w:tblPr>
      <w:tblGrid>
        <w:gridCol w:w="2942"/>
        <w:gridCol w:w="2942"/>
        <w:gridCol w:w="2943"/>
      </w:tblGrid>
      <w:tr w:rsidR="002A19B7" w14:paraId="7D7BE4E6" w14:textId="77777777" w:rsidTr="00A17665">
        <w:tc>
          <w:tcPr>
            <w:tcW w:w="2942" w:type="dxa"/>
          </w:tcPr>
          <w:p w14:paraId="13B8059E" w14:textId="56AB2EFA" w:rsidR="002A19B7" w:rsidRDefault="008D6905" w:rsidP="00A17665">
            <w:pPr>
              <w:rPr>
                <w:szCs w:val="24"/>
              </w:rPr>
            </w:pPr>
            <w:r>
              <w:rPr>
                <w:szCs w:val="24"/>
              </w:rPr>
              <w:lastRenderedPageBreak/>
              <w:t>Predicción / valor real</w:t>
            </w:r>
          </w:p>
        </w:tc>
        <w:tc>
          <w:tcPr>
            <w:tcW w:w="2942" w:type="dxa"/>
          </w:tcPr>
          <w:p w14:paraId="15BC2A3C" w14:textId="77777777" w:rsidR="002A19B7" w:rsidRDefault="002A19B7" w:rsidP="00A17665">
            <w:pPr>
              <w:rPr>
                <w:szCs w:val="24"/>
              </w:rPr>
            </w:pPr>
            <w:r>
              <w:rPr>
                <w:szCs w:val="24"/>
              </w:rPr>
              <w:t>0</w:t>
            </w:r>
          </w:p>
        </w:tc>
        <w:tc>
          <w:tcPr>
            <w:tcW w:w="2943" w:type="dxa"/>
          </w:tcPr>
          <w:p w14:paraId="6EACFD3C" w14:textId="77777777" w:rsidR="002A19B7" w:rsidRDefault="002A19B7" w:rsidP="00A17665">
            <w:pPr>
              <w:rPr>
                <w:szCs w:val="24"/>
              </w:rPr>
            </w:pPr>
            <w:r>
              <w:rPr>
                <w:szCs w:val="24"/>
              </w:rPr>
              <w:t>1</w:t>
            </w:r>
          </w:p>
        </w:tc>
      </w:tr>
      <w:tr w:rsidR="002A19B7" w14:paraId="04681177" w14:textId="77777777" w:rsidTr="00A17665">
        <w:tc>
          <w:tcPr>
            <w:tcW w:w="2942" w:type="dxa"/>
          </w:tcPr>
          <w:p w14:paraId="1509405F" w14:textId="77777777" w:rsidR="002A19B7" w:rsidRDefault="002A19B7" w:rsidP="00A17665">
            <w:pPr>
              <w:rPr>
                <w:szCs w:val="24"/>
              </w:rPr>
            </w:pPr>
            <w:r>
              <w:rPr>
                <w:szCs w:val="24"/>
              </w:rPr>
              <w:t>0</w:t>
            </w:r>
          </w:p>
        </w:tc>
        <w:tc>
          <w:tcPr>
            <w:tcW w:w="2942" w:type="dxa"/>
          </w:tcPr>
          <w:p w14:paraId="1EF736E2" w14:textId="023D257B" w:rsidR="002A19B7" w:rsidRDefault="002A19B7" w:rsidP="00A17665">
            <w:pPr>
              <w:rPr>
                <w:szCs w:val="24"/>
              </w:rPr>
            </w:pPr>
            <w:r>
              <w:rPr>
                <w:szCs w:val="24"/>
              </w:rPr>
              <w:t>9</w:t>
            </w:r>
            <w:r w:rsidR="0050078A">
              <w:rPr>
                <w:szCs w:val="24"/>
              </w:rPr>
              <w:t>6.84</w:t>
            </w:r>
            <w:r w:rsidR="008E43FC">
              <w:rPr>
                <w:szCs w:val="24"/>
              </w:rPr>
              <w:t xml:space="preserve"> %</w:t>
            </w:r>
          </w:p>
        </w:tc>
        <w:tc>
          <w:tcPr>
            <w:tcW w:w="2943" w:type="dxa"/>
          </w:tcPr>
          <w:p w14:paraId="0D0142B0" w14:textId="0D37302D" w:rsidR="002A19B7" w:rsidRDefault="00152FDD" w:rsidP="00A17665">
            <w:pPr>
              <w:rPr>
                <w:szCs w:val="24"/>
              </w:rPr>
            </w:pPr>
            <w:r>
              <w:rPr>
                <w:szCs w:val="24"/>
              </w:rPr>
              <w:t>1.55</w:t>
            </w:r>
            <w:r w:rsidR="008E43FC">
              <w:rPr>
                <w:szCs w:val="24"/>
              </w:rPr>
              <w:t xml:space="preserve"> %</w:t>
            </w:r>
          </w:p>
        </w:tc>
      </w:tr>
      <w:tr w:rsidR="002A19B7" w14:paraId="4EDA5650" w14:textId="77777777" w:rsidTr="00A17665">
        <w:tc>
          <w:tcPr>
            <w:tcW w:w="2942" w:type="dxa"/>
          </w:tcPr>
          <w:p w14:paraId="2772A633" w14:textId="77777777" w:rsidR="002A19B7" w:rsidRDefault="002A19B7" w:rsidP="00A17665">
            <w:pPr>
              <w:rPr>
                <w:szCs w:val="24"/>
              </w:rPr>
            </w:pPr>
            <w:r>
              <w:rPr>
                <w:szCs w:val="24"/>
              </w:rPr>
              <w:t>1</w:t>
            </w:r>
          </w:p>
        </w:tc>
        <w:tc>
          <w:tcPr>
            <w:tcW w:w="2942" w:type="dxa"/>
          </w:tcPr>
          <w:p w14:paraId="745EAD31" w14:textId="60EF6F01" w:rsidR="002A19B7" w:rsidRDefault="0050078A" w:rsidP="00A17665">
            <w:pPr>
              <w:rPr>
                <w:szCs w:val="24"/>
              </w:rPr>
            </w:pPr>
            <w:r>
              <w:rPr>
                <w:szCs w:val="24"/>
              </w:rPr>
              <w:t>3.15</w:t>
            </w:r>
            <w:r w:rsidR="008E43FC">
              <w:rPr>
                <w:szCs w:val="24"/>
              </w:rPr>
              <w:t xml:space="preserve"> %</w:t>
            </w:r>
          </w:p>
        </w:tc>
        <w:tc>
          <w:tcPr>
            <w:tcW w:w="2943" w:type="dxa"/>
          </w:tcPr>
          <w:p w14:paraId="6F27399E" w14:textId="00DFBFDB" w:rsidR="002A19B7" w:rsidRDefault="002A19B7" w:rsidP="00A17665">
            <w:pPr>
              <w:rPr>
                <w:szCs w:val="24"/>
              </w:rPr>
            </w:pPr>
            <w:r>
              <w:rPr>
                <w:szCs w:val="24"/>
              </w:rPr>
              <w:t>9</w:t>
            </w:r>
            <w:r w:rsidR="00152FDD">
              <w:rPr>
                <w:szCs w:val="24"/>
              </w:rPr>
              <w:t>8</w:t>
            </w:r>
            <w:r w:rsidR="0050078A">
              <w:rPr>
                <w:szCs w:val="24"/>
              </w:rPr>
              <w:t>.</w:t>
            </w:r>
            <w:r w:rsidR="00152FDD">
              <w:rPr>
                <w:szCs w:val="24"/>
              </w:rPr>
              <w:t>44</w:t>
            </w:r>
            <w:r w:rsidR="008E43FC">
              <w:rPr>
                <w:szCs w:val="24"/>
              </w:rPr>
              <w:t xml:space="preserve"> %</w:t>
            </w:r>
          </w:p>
        </w:tc>
      </w:tr>
    </w:tbl>
    <w:p w14:paraId="7B356AA9" w14:textId="2C9CBF73" w:rsidR="001A457C" w:rsidRDefault="001A457C" w:rsidP="00E255B7">
      <w:pPr>
        <w:rPr>
          <w:lang w:val="en-US"/>
        </w:rPr>
      </w:pPr>
      <w:r>
        <w:rPr>
          <w:lang w:val="en-US"/>
        </w:rPr>
        <w:t>Precisión: 9</w:t>
      </w:r>
      <w:r w:rsidR="0050078A">
        <w:rPr>
          <w:lang w:val="en-US"/>
        </w:rPr>
        <w:t>6.</w:t>
      </w:r>
      <w:r w:rsidR="00152FDD">
        <w:rPr>
          <w:lang w:val="en-US"/>
        </w:rPr>
        <w:t>89</w:t>
      </w:r>
      <w:r>
        <w:rPr>
          <w:lang w:val="en-US"/>
        </w:rPr>
        <w:t>%</w:t>
      </w:r>
    </w:p>
    <w:p w14:paraId="33011F5B" w14:textId="372F91B6" w:rsidR="001267ED" w:rsidRDefault="001A457C" w:rsidP="00E255B7">
      <w:pPr>
        <w:rPr>
          <w:lang w:val="en-US"/>
        </w:rPr>
      </w:pPr>
      <w:r>
        <w:rPr>
          <w:lang w:val="en-US"/>
        </w:rPr>
        <w:t>Exactitud:9</w:t>
      </w:r>
      <w:r w:rsidR="0050078A">
        <w:rPr>
          <w:lang w:val="en-US"/>
        </w:rPr>
        <w:t>7.</w:t>
      </w:r>
      <w:r w:rsidR="00152FDD">
        <w:rPr>
          <w:lang w:val="en-US"/>
        </w:rPr>
        <w:t>64</w:t>
      </w:r>
      <w:r>
        <w:rPr>
          <w:lang w:val="en-US"/>
        </w:rPr>
        <w:t>%</w:t>
      </w:r>
    </w:p>
    <w:p w14:paraId="17BC375C" w14:textId="75FF32A7" w:rsidR="005A464C" w:rsidRDefault="005A464C" w:rsidP="00E255B7">
      <w:pPr>
        <w:rPr>
          <w:lang w:val="en-US"/>
        </w:rPr>
      </w:pPr>
      <w:r>
        <w:rPr>
          <w:lang w:val="en-US"/>
        </w:rPr>
        <w:t>De la combinación de ambos detectores logra detectar el 98.</w:t>
      </w:r>
      <w:r w:rsidR="00152FDD">
        <w:rPr>
          <w:lang w:val="en-US"/>
        </w:rPr>
        <w:t>4</w:t>
      </w:r>
      <w:r>
        <w:rPr>
          <w:lang w:val="en-US"/>
        </w:rPr>
        <w:t>4% de los vehículos correctamente. P</w:t>
      </w:r>
      <w:r w:rsidR="00152FDD">
        <w:rPr>
          <w:lang w:val="en-US"/>
        </w:rPr>
        <w:t>ermitiendo hasta un 3.1</w:t>
      </w:r>
      <w:r w:rsidR="003F492E">
        <w:rPr>
          <w:lang w:val="en-US"/>
        </w:rPr>
        <w:t>5</w:t>
      </w:r>
      <w:r w:rsidR="00152FDD">
        <w:rPr>
          <w:lang w:val="en-US"/>
        </w:rPr>
        <w:t>% de falsos positivos.</w:t>
      </w:r>
      <w:r>
        <w:rPr>
          <w:lang w:val="en-US"/>
        </w:rPr>
        <w:t xml:space="preserve"> </w:t>
      </w:r>
      <w:r w:rsidR="00152FDD">
        <w:rPr>
          <w:lang w:val="en-US"/>
        </w:rPr>
        <w:t>Para mejorarlo, se puede</w:t>
      </w:r>
      <w:r w:rsidR="00072569">
        <w:rPr>
          <w:lang w:val="en-US"/>
        </w:rPr>
        <w:t xml:space="preserve"> continuar con la idea de separar en múltiples detectores que consideren diferentes posiciones del vehículo, incluido cuando aparece incompleto.</w:t>
      </w:r>
    </w:p>
    <w:p w14:paraId="0B4C5EE9" w14:textId="2439F936" w:rsidR="00764440" w:rsidRDefault="00811498" w:rsidP="00764440">
      <w:r>
        <w:t>De los resultados, se observan las mejoras significativas de incrementar el tamaño del set de entrenamiento, como de usar varios detectores según la posición del vehículo</w:t>
      </w:r>
      <w:r w:rsidR="00764440">
        <w:t xml:space="preserve">. Aun así, en las pruebas en un escenario real los resultados empeoran, siendo el mayor problema la oclusión ambiental. Debido a ella, cuando se presentan pequeños cambios en la iluminación o sombras, una detección puede no aparecer en el siguiente </w:t>
      </w:r>
      <w:r w:rsidR="002A4B55">
        <w:t>fotograma</w:t>
      </w:r>
      <w:r w:rsidR="00764440">
        <w:t xml:space="preserve">. A esto se le suma que la detección no siempre es igual. El área que detecta como vehículo o el centro puede variar ligeramente entre </w:t>
      </w:r>
      <w:r w:rsidR="002A4B55">
        <w:t>fotogramas</w:t>
      </w:r>
      <w:r w:rsidR="00764440">
        <w:t>, lo que entorpece principalmente al filtro de Kalman.</w:t>
      </w:r>
    </w:p>
    <w:p w14:paraId="25C05114" w14:textId="44C122E4" w:rsidR="002A19B7" w:rsidRDefault="002A19B7" w:rsidP="00764440">
      <w:r>
        <w:lastRenderedPageBreak/>
        <w:t xml:space="preserve">En el caso del filtro de cascada, desafortunadamente es la parte más débil de la detección. Entrenada con una muestra de </w:t>
      </w:r>
      <w:r w:rsidR="00CE77E3">
        <w:t>7</w:t>
      </w:r>
      <w:r>
        <w:t xml:space="preserve">000 imágenes positivas y </w:t>
      </w:r>
      <w:r w:rsidR="00CE77E3">
        <w:t xml:space="preserve">8000 </w:t>
      </w:r>
      <w:r>
        <w:t>negativas, tiene un</w:t>
      </w:r>
      <w:r w:rsidR="001A457C">
        <w:t xml:space="preserve"> desempeño pobre para detectar positivos</w:t>
      </w:r>
      <w:r w:rsidR="00D842EF">
        <w:t xml:space="preserve">. </w:t>
      </w:r>
    </w:p>
    <w:p w14:paraId="29BE1A3D" w14:textId="3B2F4DF9" w:rsidR="007A22C5" w:rsidRDefault="007A22C5" w:rsidP="008A511B">
      <w:pPr>
        <w:pStyle w:val="Descripcin"/>
      </w:pPr>
      <w:r>
        <w:t xml:space="preserve">Tabla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Tabla \* ARABIC \s 1 </w:instrText>
      </w:r>
      <w:r>
        <w:fldChar w:fldCharType="separate"/>
      </w:r>
      <w:r>
        <w:rPr>
          <w:noProof/>
        </w:rPr>
        <w:t>6</w:t>
      </w:r>
      <w:r>
        <w:rPr>
          <w:noProof/>
        </w:rPr>
        <w:fldChar w:fldCharType="end"/>
      </w:r>
      <w:r>
        <w:t xml:space="preserve"> Resultados del filtro de cascada</w:t>
      </w:r>
    </w:p>
    <w:tbl>
      <w:tblPr>
        <w:tblStyle w:val="Tablaconcuadrcula"/>
        <w:tblW w:w="5000" w:type="pct"/>
        <w:tblLook w:val="04A0" w:firstRow="1" w:lastRow="0" w:firstColumn="1" w:lastColumn="0" w:noHBand="0" w:noVBand="1"/>
      </w:tblPr>
      <w:tblGrid>
        <w:gridCol w:w="1773"/>
        <w:gridCol w:w="1238"/>
        <w:gridCol w:w="1403"/>
        <w:gridCol w:w="1264"/>
        <w:gridCol w:w="1474"/>
        <w:gridCol w:w="1675"/>
      </w:tblGrid>
      <w:tr w:rsidR="00D842EF" w:rsidRPr="00F917FF" w14:paraId="716C6861" w14:textId="77777777" w:rsidTr="00A17665">
        <w:trPr>
          <w:trHeight w:val="300"/>
        </w:trPr>
        <w:tc>
          <w:tcPr>
            <w:tcW w:w="1004" w:type="pct"/>
          </w:tcPr>
          <w:p w14:paraId="0F3528A6" w14:textId="5B8DE4BE" w:rsidR="00D842EF" w:rsidRDefault="005431F6" w:rsidP="00A17665">
            <w:pPr>
              <w:spacing w:before="0" w:after="0" w:line="240" w:lineRule="auto"/>
              <w:rPr>
                <w:rFonts w:ascii="Aptos Narrow" w:hAnsi="Aptos Narrow"/>
                <w:color w:val="000000"/>
                <w:sz w:val="22"/>
                <w:szCs w:val="22"/>
                <w:lang w:eastAsia="es-MX"/>
              </w:rPr>
            </w:pPr>
            <w:r>
              <w:rPr>
                <w:rFonts w:ascii="Aptos Narrow" w:hAnsi="Aptos Narrow"/>
                <w:color w:val="000000"/>
                <w:sz w:val="22"/>
                <w:szCs w:val="22"/>
                <w:lang w:eastAsia="es-MX"/>
              </w:rPr>
              <w:t>minNeighbors</w:t>
            </w:r>
          </w:p>
        </w:tc>
        <w:tc>
          <w:tcPr>
            <w:tcW w:w="701" w:type="pct"/>
            <w:noWrap/>
          </w:tcPr>
          <w:p w14:paraId="056510EB" w14:textId="77777777" w:rsidR="00D842EF" w:rsidRDefault="00D842EF"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TP /</w:t>
            </w:r>
          </w:p>
          <w:p w14:paraId="1146CC15" w14:textId="77777777" w:rsidR="00D842EF" w:rsidRPr="00F917FF" w:rsidRDefault="00D842EF"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Recall</w:t>
            </w:r>
          </w:p>
        </w:tc>
        <w:tc>
          <w:tcPr>
            <w:tcW w:w="795" w:type="pct"/>
            <w:noWrap/>
          </w:tcPr>
          <w:p w14:paraId="64100AC2" w14:textId="77777777" w:rsidR="00D842EF" w:rsidRPr="00F917FF" w:rsidRDefault="00D842EF"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TN</w:t>
            </w:r>
          </w:p>
        </w:tc>
        <w:tc>
          <w:tcPr>
            <w:tcW w:w="716" w:type="pct"/>
            <w:noWrap/>
          </w:tcPr>
          <w:p w14:paraId="5679991B" w14:textId="77777777" w:rsidR="00D842EF" w:rsidRPr="00F917FF" w:rsidRDefault="00D842EF"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FN</w:t>
            </w:r>
          </w:p>
        </w:tc>
        <w:tc>
          <w:tcPr>
            <w:tcW w:w="835" w:type="pct"/>
            <w:noWrap/>
          </w:tcPr>
          <w:p w14:paraId="11F3787A" w14:textId="77777777" w:rsidR="00D842EF" w:rsidRPr="00F917FF" w:rsidRDefault="00D842EF"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 FP</w:t>
            </w:r>
          </w:p>
        </w:tc>
        <w:tc>
          <w:tcPr>
            <w:tcW w:w="949" w:type="pct"/>
          </w:tcPr>
          <w:p w14:paraId="4461A7BA" w14:textId="77777777" w:rsidR="00D842EF" w:rsidRPr="00F917FF" w:rsidRDefault="00D842EF" w:rsidP="00A17665">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lang w:eastAsia="es-MX"/>
              </w:rPr>
              <w:t>Precision</w:t>
            </w:r>
          </w:p>
        </w:tc>
      </w:tr>
      <w:tr w:rsidR="005431F6" w:rsidRPr="00F917FF" w14:paraId="72F5E0D9" w14:textId="77777777" w:rsidTr="005431F6">
        <w:trPr>
          <w:trHeight w:val="300"/>
        </w:trPr>
        <w:tc>
          <w:tcPr>
            <w:tcW w:w="1004" w:type="pct"/>
            <w:shd w:val="clear" w:color="auto" w:fill="FFFF00"/>
          </w:tcPr>
          <w:p w14:paraId="66ED3AF6" w14:textId="64F0E5BC" w:rsidR="005431F6" w:rsidRDefault="005431F6" w:rsidP="005431F6">
            <w:pPr>
              <w:spacing w:before="0" w:after="0" w:line="240" w:lineRule="auto"/>
              <w:jc w:val="right"/>
              <w:rPr>
                <w:rFonts w:ascii="Aptos Narrow" w:hAnsi="Aptos Narrow"/>
                <w:color w:val="000000"/>
                <w:sz w:val="22"/>
                <w:szCs w:val="22"/>
              </w:rPr>
            </w:pPr>
            <w:r>
              <w:rPr>
                <w:rFonts w:ascii="Aptos Narrow" w:hAnsi="Aptos Narrow"/>
                <w:color w:val="000000"/>
                <w:sz w:val="22"/>
                <w:szCs w:val="22"/>
              </w:rPr>
              <w:t>0</w:t>
            </w:r>
          </w:p>
        </w:tc>
        <w:tc>
          <w:tcPr>
            <w:tcW w:w="701" w:type="pct"/>
            <w:shd w:val="clear" w:color="auto" w:fill="FFFF00"/>
            <w:noWrap/>
            <w:vAlign w:val="bottom"/>
            <w:hideMark/>
          </w:tcPr>
          <w:p w14:paraId="35FBD499" w14:textId="00EAE2B2"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90.007</w:t>
            </w:r>
          </w:p>
        </w:tc>
        <w:tc>
          <w:tcPr>
            <w:tcW w:w="795" w:type="pct"/>
            <w:shd w:val="clear" w:color="auto" w:fill="FFFF00"/>
            <w:noWrap/>
            <w:vAlign w:val="bottom"/>
            <w:hideMark/>
          </w:tcPr>
          <w:p w14:paraId="1917B445" w14:textId="522BCCE1"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92.143</w:t>
            </w:r>
          </w:p>
        </w:tc>
        <w:tc>
          <w:tcPr>
            <w:tcW w:w="716" w:type="pct"/>
            <w:shd w:val="clear" w:color="auto" w:fill="FFFF00"/>
            <w:noWrap/>
            <w:vAlign w:val="bottom"/>
            <w:hideMark/>
          </w:tcPr>
          <w:p w14:paraId="3D6B87DE" w14:textId="755FBC09"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9.993</w:t>
            </w:r>
          </w:p>
        </w:tc>
        <w:tc>
          <w:tcPr>
            <w:tcW w:w="835" w:type="pct"/>
            <w:shd w:val="clear" w:color="auto" w:fill="FFFF00"/>
            <w:noWrap/>
            <w:vAlign w:val="bottom"/>
            <w:hideMark/>
          </w:tcPr>
          <w:p w14:paraId="61483074" w14:textId="139466FF"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7.857</w:t>
            </w:r>
          </w:p>
        </w:tc>
        <w:tc>
          <w:tcPr>
            <w:tcW w:w="949" w:type="pct"/>
            <w:shd w:val="clear" w:color="auto" w:fill="FFFF00"/>
            <w:vAlign w:val="bottom"/>
          </w:tcPr>
          <w:p w14:paraId="2977C60E" w14:textId="533A9C58"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91.972</w:t>
            </w:r>
          </w:p>
        </w:tc>
      </w:tr>
      <w:tr w:rsidR="005431F6" w:rsidRPr="00F917FF" w14:paraId="115B59D5" w14:textId="77777777" w:rsidTr="00A17665">
        <w:trPr>
          <w:trHeight w:val="300"/>
        </w:trPr>
        <w:tc>
          <w:tcPr>
            <w:tcW w:w="1004" w:type="pct"/>
          </w:tcPr>
          <w:p w14:paraId="5DBFD5E6" w14:textId="383623DA" w:rsidR="005431F6" w:rsidRDefault="005431F6" w:rsidP="005431F6">
            <w:pPr>
              <w:spacing w:before="0" w:after="0" w:line="240" w:lineRule="auto"/>
              <w:jc w:val="right"/>
              <w:rPr>
                <w:rFonts w:ascii="Aptos Narrow" w:hAnsi="Aptos Narrow"/>
                <w:color w:val="000000"/>
                <w:sz w:val="22"/>
                <w:szCs w:val="22"/>
              </w:rPr>
            </w:pPr>
            <w:r>
              <w:rPr>
                <w:rFonts w:ascii="Aptos Narrow" w:hAnsi="Aptos Narrow"/>
                <w:color w:val="000000"/>
                <w:sz w:val="22"/>
                <w:szCs w:val="22"/>
              </w:rPr>
              <w:t>1</w:t>
            </w:r>
          </w:p>
        </w:tc>
        <w:tc>
          <w:tcPr>
            <w:tcW w:w="701" w:type="pct"/>
            <w:noWrap/>
            <w:vAlign w:val="bottom"/>
            <w:hideMark/>
          </w:tcPr>
          <w:p w14:paraId="237DB624" w14:textId="4E0781EF"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80.000</w:t>
            </w:r>
          </w:p>
        </w:tc>
        <w:tc>
          <w:tcPr>
            <w:tcW w:w="795" w:type="pct"/>
            <w:noWrap/>
            <w:vAlign w:val="bottom"/>
            <w:hideMark/>
          </w:tcPr>
          <w:p w14:paraId="28C157E6" w14:textId="28BA8B0D"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98.026</w:t>
            </w:r>
          </w:p>
        </w:tc>
        <w:tc>
          <w:tcPr>
            <w:tcW w:w="716" w:type="pct"/>
            <w:noWrap/>
            <w:vAlign w:val="bottom"/>
            <w:hideMark/>
          </w:tcPr>
          <w:p w14:paraId="1C55DDB6" w14:textId="74BD9F7A"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20.000</w:t>
            </w:r>
          </w:p>
        </w:tc>
        <w:tc>
          <w:tcPr>
            <w:tcW w:w="835" w:type="pct"/>
            <w:noWrap/>
            <w:vAlign w:val="bottom"/>
            <w:hideMark/>
          </w:tcPr>
          <w:p w14:paraId="252749B7" w14:textId="3F3FFEB5"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1.974</w:t>
            </w:r>
          </w:p>
        </w:tc>
        <w:tc>
          <w:tcPr>
            <w:tcW w:w="949" w:type="pct"/>
            <w:vAlign w:val="bottom"/>
          </w:tcPr>
          <w:p w14:paraId="6F43A69A" w14:textId="0A8CADCB"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97.592</w:t>
            </w:r>
          </w:p>
        </w:tc>
      </w:tr>
      <w:tr w:rsidR="005431F6" w:rsidRPr="00F917FF" w14:paraId="242EA8CC" w14:textId="77777777" w:rsidTr="00A17665">
        <w:trPr>
          <w:trHeight w:val="300"/>
        </w:trPr>
        <w:tc>
          <w:tcPr>
            <w:tcW w:w="1004" w:type="pct"/>
          </w:tcPr>
          <w:p w14:paraId="78920BD4" w14:textId="3D2AAC46" w:rsidR="005431F6" w:rsidRDefault="005431F6" w:rsidP="005431F6">
            <w:pPr>
              <w:spacing w:before="0" w:after="0" w:line="240" w:lineRule="auto"/>
              <w:jc w:val="right"/>
              <w:rPr>
                <w:rFonts w:ascii="Aptos Narrow" w:hAnsi="Aptos Narrow"/>
                <w:color w:val="000000"/>
                <w:sz w:val="22"/>
                <w:szCs w:val="22"/>
              </w:rPr>
            </w:pPr>
            <w:r>
              <w:rPr>
                <w:rFonts w:ascii="Aptos Narrow" w:hAnsi="Aptos Narrow"/>
                <w:color w:val="000000"/>
                <w:sz w:val="22"/>
                <w:szCs w:val="22"/>
              </w:rPr>
              <w:t>2</w:t>
            </w:r>
          </w:p>
        </w:tc>
        <w:tc>
          <w:tcPr>
            <w:tcW w:w="701" w:type="pct"/>
            <w:noWrap/>
            <w:vAlign w:val="bottom"/>
            <w:hideMark/>
          </w:tcPr>
          <w:p w14:paraId="15DCC0D9" w14:textId="11107B4E"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74.200</w:t>
            </w:r>
          </w:p>
        </w:tc>
        <w:tc>
          <w:tcPr>
            <w:tcW w:w="795" w:type="pct"/>
            <w:noWrap/>
            <w:vAlign w:val="bottom"/>
            <w:hideMark/>
          </w:tcPr>
          <w:p w14:paraId="50DF0FFC" w14:textId="790DFD47"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98.998</w:t>
            </w:r>
          </w:p>
        </w:tc>
        <w:tc>
          <w:tcPr>
            <w:tcW w:w="716" w:type="pct"/>
            <w:noWrap/>
            <w:vAlign w:val="bottom"/>
            <w:hideMark/>
          </w:tcPr>
          <w:p w14:paraId="18751782" w14:textId="299BEF0D"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25.800</w:t>
            </w:r>
          </w:p>
        </w:tc>
        <w:tc>
          <w:tcPr>
            <w:tcW w:w="835" w:type="pct"/>
            <w:noWrap/>
            <w:vAlign w:val="bottom"/>
            <w:hideMark/>
          </w:tcPr>
          <w:p w14:paraId="5F138B59" w14:textId="151B36D4"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1.002</w:t>
            </w:r>
          </w:p>
        </w:tc>
        <w:tc>
          <w:tcPr>
            <w:tcW w:w="949" w:type="pct"/>
            <w:vAlign w:val="bottom"/>
          </w:tcPr>
          <w:p w14:paraId="0BD5CD39" w14:textId="51F405B5"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98.667</w:t>
            </w:r>
          </w:p>
        </w:tc>
      </w:tr>
      <w:tr w:rsidR="005431F6" w:rsidRPr="00F917FF" w14:paraId="0F0B0407" w14:textId="77777777" w:rsidTr="00A17665">
        <w:trPr>
          <w:trHeight w:val="300"/>
        </w:trPr>
        <w:tc>
          <w:tcPr>
            <w:tcW w:w="1004" w:type="pct"/>
          </w:tcPr>
          <w:p w14:paraId="2D0E7094" w14:textId="54B449BD" w:rsidR="005431F6" w:rsidRDefault="005431F6" w:rsidP="005431F6">
            <w:pPr>
              <w:spacing w:before="0" w:after="0" w:line="240" w:lineRule="auto"/>
              <w:jc w:val="right"/>
              <w:rPr>
                <w:rFonts w:ascii="Aptos Narrow" w:hAnsi="Aptos Narrow"/>
                <w:color w:val="000000"/>
                <w:sz w:val="22"/>
                <w:szCs w:val="22"/>
              </w:rPr>
            </w:pPr>
            <w:r>
              <w:rPr>
                <w:rFonts w:ascii="Aptos Narrow" w:hAnsi="Aptos Narrow"/>
                <w:color w:val="000000"/>
                <w:sz w:val="22"/>
                <w:szCs w:val="22"/>
              </w:rPr>
              <w:t>3</w:t>
            </w:r>
          </w:p>
        </w:tc>
        <w:tc>
          <w:tcPr>
            <w:tcW w:w="701" w:type="pct"/>
            <w:noWrap/>
            <w:vAlign w:val="bottom"/>
            <w:hideMark/>
          </w:tcPr>
          <w:p w14:paraId="1E01A8C5" w14:textId="4057173C"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69.700</w:t>
            </w:r>
          </w:p>
        </w:tc>
        <w:tc>
          <w:tcPr>
            <w:tcW w:w="795" w:type="pct"/>
            <w:noWrap/>
            <w:vAlign w:val="bottom"/>
            <w:hideMark/>
          </w:tcPr>
          <w:p w14:paraId="40B46096" w14:textId="229995A1"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99.347</w:t>
            </w:r>
          </w:p>
        </w:tc>
        <w:tc>
          <w:tcPr>
            <w:tcW w:w="716" w:type="pct"/>
            <w:noWrap/>
            <w:vAlign w:val="bottom"/>
            <w:hideMark/>
          </w:tcPr>
          <w:p w14:paraId="62EA3E38" w14:textId="5E2E9692"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30.300</w:t>
            </w:r>
          </w:p>
        </w:tc>
        <w:tc>
          <w:tcPr>
            <w:tcW w:w="835" w:type="pct"/>
            <w:noWrap/>
            <w:vAlign w:val="bottom"/>
            <w:hideMark/>
          </w:tcPr>
          <w:p w14:paraId="4F61E17B" w14:textId="50132B05"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0.653</w:t>
            </w:r>
          </w:p>
        </w:tc>
        <w:tc>
          <w:tcPr>
            <w:tcW w:w="949" w:type="pct"/>
            <w:vAlign w:val="bottom"/>
          </w:tcPr>
          <w:p w14:paraId="7913FE2D" w14:textId="198BDD1A"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99.072</w:t>
            </w:r>
          </w:p>
        </w:tc>
      </w:tr>
      <w:tr w:rsidR="005431F6" w:rsidRPr="00F917FF" w14:paraId="4DC3CDCF" w14:textId="77777777" w:rsidTr="00A17665">
        <w:trPr>
          <w:trHeight w:val="300"/>
        </w:trPr>
        <w:tc>
          <w:tcPr>
            <w:tcW w:w="1004" w:type="pct"/>
          </w:tcPr>
          <w:p w14:paraId="34A647CD" w14:textId="09AEA14D" w:rsidR="005431F6" w:rsidRDefault="005431F6" w:rsidP="005431F6">
            <w:pPr>
              <w:spacing w:before="0" w:after="0" w:line="240" w:lineRule="auto"/>
              <w:jc w:val="right"/>
              <w:rPr>
                <w:rFonts w:ascii="Aptos Narrow" w:hAnsi="Aptos Narrow"/>
                <w:color w:val="000000"/>
                <w:sz w:val="22"/>
                <w:szCs w:val="22"/>
              </w:rPr>
            </w:pPr>
            <w:r>
              <w:rPr>
                <w:rFonts w:ascii="Aptos Narrow" w:hAnsi="Aptos Narrow"/>
                <w:color w:val="000000"/>
                <w:sz w:val="22"/>
                <w:szCs w:val="22"/>
              </w:rPr>
              <w:t>4</w:t>
            </w:r>
          </w:p>
        </w:tc>
        <w:tc>
          <w:tcPr>
            <w:tcW w:w="701" w:type="pct"/>
            <w:noWrap/>
            <w:vAlign w:val="bottom"/>
            <w:hideMark/>
          </w:tcPr>
          <w:p w14:paraId="6A1D5358" w14:textId="68231F9A"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67.019</w:t>
            </w:r>
          </w:p>
        </w:tc>
        <w:tc>
          <w:tcPr>
            <w:tcW w:w="795" w:type="pct"/>
            <w:noWrap/>
            <w:vAlign w:val="bottom"/>
            <w:hideMark/>
          </w:tcPr>
          <w:p w14:paraId="021348F0" w14:textId="268049BD"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99.580</w:t>
            </w:r>
          </w:p>
        </w:tc>
        <w:tc>
          <w:tcPr>
            <w:tcW w:w="716" w:type="pct"/>
            <w:noWrap/>
            <w:vAlign w:val="bottom"/>
            <w:hideMark/>
          </w:tcPr>
          <w:p w14:paraId="38E1DD3B" w14:textId="3C533881"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32.981</w:t>
            </w:r>
          </w:p>
        </w:tc>
        <w:tc>
          <w:tcPr>
            <w:tcW w:w="835" w:type="pct"/>
            <w:noWrap/>
            <w:vAlign w:val="bottom"/>
            <w:hideMark/>
          </w:tcPr>
          <w:p w14:paraId="4BF0E332" w14:textId="0A664E03"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0.420</w:t>
            </w:r>
          </w:p>
        </w:tc>
        <w:tc>
          <w:tcPr>
            <w:tcW w:w="949" w:type="pct"/>
            <w:vAlign w:val="bottom"/>
          </w:tcPr>
          <w:p w14:paraId="7348DFEF" w14:textId="25ADFAF3" w:rsidR="005431F6" w:rsidRPr="00F917FF" w:rsidRDefault="005431F6" w:rsidP="005431F6">
            <w:pPr>
              <w:spacing w:before="0" w:after="0" w:line="240" w:lineRule="auto"/>
              <w:jc w:val="right"/>
              <w:rPr>
                <w:rFonts w:ascii="Aptos Narrow" w:hAnsi="Aptos Narrow"/>
                <w:color w:val="000000"/>
                <w:sz w:val="22"/>
                <w:szCs w:val="22"/>
                <w:lang w:eastAsia="es-MX"/>
              </w:rPr>
            </w:pPr>
            <w:r>
              <w:rPr>
                <w:rFonts w:ascii="Aptos Narrow" w:hAnsi="Aptos Narrow"/>
                <w:color w:val="000000"/>
                <w:sz w:val="22"/>
                <w:szCs w:val="22"/>
              </w:rPr>
              <w:t>99.378</w:t>
            </w:r>
          </w:p>
        </w:tc>
      </w:tr>
    </w:tbl>
    <w:p w14:paraId="61625811" w14:textId="77777777" w:rsidR="007A22C5" w:rsidRDefault="005431F6" w:rsidP="007A22C5">
      <w:pPr>
        <w:keepNext/>
      </w:pPr>
      <w:r>
        <w:rPr>
          <w:noProof/>
        </w:rPr>
        <w:drawing>
          <wp:inline distT="0" distB="0" distL="0" distR="0" wp14:anchorId="1248DEF5" wp14:editId="4D023675">
            <wp:extent cx="2686050" cy="2247900"/>
            <wp:effectExtent l="0" t="0" r="0" b="0"/>
            <wp:docPr id="1477961863" name="Gráfico 1">
              <a:extLst xmlns:a="http://schemas.openxmlformats.org/drawingml/2006/main">
                <a:ext uri="{FF2B5EF4-FFF2-40B4-BE49-F238E27FC236}">
                  <a16:creationId xmlns:a16="http://schemas.microsoft.com/office/drawing/2014/main" id="{8BD00B53-BD54-484E-933E-12F140379D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Pr>
          <w:noProof/>
        </w:rPr>
        <w:drawing>
          <wp:inline distT="0" distB="0" distL="0" distR="0" wp14:anchorId="48489D51" wp14:editId="4894EB53">
            <wp:extent cx="2914650" cy="2247900"/>
            <wp:effectExtent l="0" t="0" r="0" b="0"/>
            <wp:docPr id="619268271" name="Gráfico 1">
              <a:extLst xmlns:a="http://schemas.openxmlformats.org/drawingml/2006/main">
                <a:ext uri="{FF2B5EF4-FFF2-40B4-BE49-F238E27FC236}">
                  <a16:creationId xmlns:a16="http://schemas.microsoft.com/office/drawing/2014/main" id="{A3B34A1F-7C5D-44B0-8735-B122A2ACDB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3211550" w14:textId="00BE2D62" w:rsidR="00CC2ACE" w:rsidRDefault="007A22C5" w:rsidP="008A511B">
      <w:pPr>
        <w:pStyle w:val="Descripcin"/>
      </w:pPr>
      <w:r>
        <w:t xml:space="preserve">Figura </w:t>
      </w:r>
      <w:r>
        <w:fldChar w:fldCharType="begin"/>
      </w:r>
      <w:r>
        <w:instrText xml:space="preserve"> STYLEREF 1 \s </w:instrText>
      </w:r>
      <w:r>
        <w:fldChar w:fldCharType="separate"/>
      </w:r>
      <w:r w:rsidR="00790273">
        <w:rPr>
          <w:noProof/>
        </w:rPr>
        <w:t>5</w:t>
      </w:r>
      <w:r>
        <w:rPr>
          <w:noProof/>
        </w:rPr>
        <w:fldChar w:fldCharType="end"/>
      </w:r>
      <w:r w:rsidR="00790273">
        <w:noBreakHyphen/>
      </w:r>
      <w:r>
        <w:fldChar w:fldCharType="begin"/>
      </w:r>
      <w:r>
        <w:instrText xml:space="preserve"> SEQ Figura \* ARABIC \s 1 </w:instrText>
      </w:r>
      <w:r>
        <w:fldChar w:fldCharType="separate"/>
      </w:r>
      <w:r w:rsidR="00790273">
        <w:rPr>
          <w:noProof/>
        </w:rPr>
        <w:t>3</w:t>
      </w:r>
      <w:r>
        <w:rPr>
          <w:noProof/>
        </w:rPr>
        <w:fldChar w:fldCharType="end"/>
      </w:r>
      <w:r>
        <w:t xml:space="preserve"> Curvas ROC y PRC del filtro de cascada</w:t>
      </w:r>
    </w:p>
    <w:p w14:paraId="7318271B" w14:textId="77777777" w:rsidR="007A22C5" w:rsidRPr="007A22C5" w:rsidRDefault="007A22C5" w:rsidP="007A22C5"/>
    <w:p w14:paraId="04B2B301" w14:textId="3D9C20FB" w:rsidR="00194107" w:rsidRDefault="00194107" w:rsidP="008A511B">
      <w:pPr>
        <w:pStyle w:val="Descripcin"/>
      </w:pPr>
      <w:bookmarkStart w:id="133" w:name="_Toc151638579"/>
      <w:r>
        <w:t xml:space="preserve">Tabla </w:t>
      </w:r>
      <w:r>
        <w:fldChar w:fldCharType="begin"/>
      </w:r>
      <w:r>
        <w:instrText xml:space="preserve"> STYLEREF 1 \s </w:instrText>
      </w:r>
      <w:r>
        <w:fldChar w:fldCharType="separate"/>
      </w:r>
      <w:r w:rsidR="007A22C5">
        <w:rPr>
          <w:noProof/>
        </w:rPr>
        <w:t>5</w:t>
      </w:r>
      <w:r>
        <w:rPr>
          <w:noProof/>
        </w:rPr>
        <w:fldChar w:fldCharType="end"/>
      </w:r>
      <w:r w:rsidR="007A22C5">
        <w:noBreakHyphen/>
      </w:r>
      <w:r>
        <w:fldChar w:fldCharType="begin"/>
      </w:r>
      <w:r>
        <w:instrText xml:space="preserve"> SEQ Tabla \* ARABIC \s 1 </w:instrText>
      </w:r>
      <w:r>
        <w:fldChar w:fldCharType="separate"/>
      </w:r>
      <w:r w:rsidR="007A22C5">
        <w:rPr>
          <w:noProof/>
        </w:rPr>
        <w:t>7</w:t>
      </w:r>
      <w:r>
        <w:rPr>
          <w:noProof/>
        </w:rPr>
        <w:fldChar w:fldCharType="end"/>
      </w:r>
      <w:r>
        <w:t xml:space="preserve"> Matriz de confusión del filtro de cascada</w:t>
      </w:r>
      <w:bookmarkEnd w:id="133"/>
    </w:p>
    <w:tbl>
      <w:tblPr>
        <w:tblStyle w:val="Tablaconcuadrcula"/>
        <w:tblW w:w="0" w:type="auto"/>
        <w:tblLook w:val="04A0" w:firstRow="1" w:lastRow="0" w:firstColumn="1" w:lastColumn="0" w:noHBand="0" w:noVBand="1"/>
      </w:tblPr>
      <w:tblGrid>
        <w:gridCol w:w="2942"/>
        <w:gridCol w:w="2942"/>
        <w:gridCol w:w="2943"/>
      </w:tblGrid>
      <w:tr w:rsidR="001A457C" w14:paraId="075F11F5" w14:textId="77777777" w:rsidTr="00A17665">
        <w:tc>
          <w:tcPr>
            <w:tcW w:w="2942" w:type="dxa"/>
          </w:tcPr>
          <w:p w14:paraId="7419238F" w14:textId="5015FBAB" w:rsidR="001A457C" w:rsidRDefault="008D6905" w:rsidP="00A17665">
            <w:pPr>
              <w:rPr>
                <w:szCs w:val="24"/>
              </w:rPr>
            </w:pPr>
            <w:r>
              <w:rPr>
                <w:szCs w:val="24"/>
              </w:rPr>
              <w:t>Predicción / valor real</w:t>
            </w:r>
          </w:p>
        </w:tc>
        <w:tc>
          <w:tcPr>
            <w:tcW w:w="2942" w:type="dxa"/>
          </w:tcPr>
          <w:p w14:paraId="0376186B" w14:textId="77777777" w:rsidR="001A457C" w:rsidRDefault="001A457C" w:rsidP="00A17665">
            <w:pPr>
              <w:rPr>
                <w:szCs w:val="24"/>
              </w:rPr>
            </w:pPr>
            <w:r>
              <w:rPr>
                <w:szCs w:val="24"/>
              </w:rPr>
              <w:t>0</w:t>
            </w:r>
          </w:p>
        </w:tc>
        <w:tc>
          <w:tcPr>
            <w:tcW w:w="2943" w:type="dxa"/>
          </w:tcPr>
          <w:p w14:paraId="649370E6" w14:textId="77777777" w:rsidR="001A457C" w:rsidRDefault="001A457C" w:rsidP="00A17665">
            <w:pPr>
              <w:rPr>
                <w:szCs w:val="24"/>
              </w:rPr>
            </w:pPr>
            <w:r>
              <w:rPr>
                <w:szCs w:val="24"/>
              </w:rPr>
              <w:t>1</w:t>
            </w:r>
          </w:p>
        </w:tc>
      </w:tr>
      <w:tr w:rsidR="00E442A9" w14:paraId="6E6E01C6" w14:textId="77777777" w:rsidTr="00A17665">
        <w:tc>
          <w:tcPr>
            <w:tcW w:w="2942" w:type="dxa"/>
          </w:tcPr>
          <w:p w14:paraId="654094C8" w14:textId="77777777" w:rsidR="00E442A9" w:rsidRDefault="00E442A9" w:rsidP="00E442A9">
            <w:pPr>
              <w:rPr>
                <w:szCs w:val="24"/>
              </w:rPr>
            </w:pPr>
            <w:r>
              <w:rPr>
                <w:szCs w:val="24"/>
              </w:rPr>
              <w:lastRenderedPageBreak/>
              <w:t>0</w:t>
            </w:r>
          </w:p>
        </w:tc>
        <w:tc>
          <w:tcPr>
            <w:tcW w:w="2942" w:type="dxa"/>
          </w:tcPr>
          <w:p w14:paraId="7998A002" w14:textId="6F9E4F61" w:rsidR="00E442A9" w:rsidRDefault="00E442A9" w:rsidP="00E442A9">
            <w:pPr>
              <w:rPr>
                <w:szCs w:val="24"/>
              </w:rPr>
            </w:pPr>
            <w:r>
              <w:rPr>
                <w:szCs w:val="24"/>
              </w:rPr>
              <w:t>92</w:t>
            </w:r>
            <w:r w:rsidR="008E43FC">
              <w:rPr>
                <w:szCs w:val="24"/>
              </w:rPr>
              <w:t>.</w:t>
            </w:r>
            <w:r>
              <w:rPr>
                <w:szCs w:val="24"/>
              </w:rPr>
              <w:t>14</w:t>
            </w:r>
            <w:r w:rsidR="008E43FC">
              <w:rPr>
                <w:szCs w:val="24"/>
              </w:rPr>
              <w:t xml:space="preserve"> %</w:t>
            </w:r>
          </w:p>
        </w:tc>
        <w:tc>
          <w:tcPr>
            <w:tcW w:w="2943" w:type="dxa"/>
          </w:tcPr>
          <w:p w14:paraId="6F3F6762" w14:textId="363A3A0A" w:rsidR="00E442A9" w:rsidRDefault="00CC2ACE" w:rsidP="00E442A9">
            <w:pPr>
              <w:rPr>
                <w:szCs w:val="24"/>
              </w:rPr>
            </w:pPr>
            <w:r>
              <w:rPr>
                <w:szCs w:val="24"/>
              </w:rPr>
              <w:t>9</w:t>
            </w:r>
            <w:r w:rsidR="008E43FC">
              <w:rPr>
                <w:szCs w:val="24"/>
              </w:rPr>
              <w:t>.</w:t>
            </w:r>
            <w:r>
              <w:rPr>
                <w:szCs w:val="24"/>
              </w:rPr>
              <w:t>99</w:t>
            </w:r>
            <w:r w:rsidR="008E43FC">
              <w:rPr>
                <w:szCs w:val="24"/>
              </w:rPr>
              <w:t xml:space="preserve"> %</w:t>
            </w:r>
          </w:p>
        </w:tc>
      </w:tr>
      <w:tr w:rsidR="00E442A9" w14:paraId="717ACFB9" w14:textId="77777777" w:rsidTr="00A17665">
        <w:tc>
          <w:tcPr>
            <w:tcW w:w="2942" w:type="dxa"/>
          </w:tcPr>
          <w:p w14:paraId="0D470DC8" w14:textId="77777777" w:rsidR="00E442A9" w:rsidRDefault="00E442A9" w:rsidP="00E442A9">
            <w:pPr>
              <w:rPr>
                <w:szCs w:val="24"/>
              </w:rPr>
            </w:pPr>
            <w:r>
              <w:rPr>
                <w:szCs w:val="24"/>
              </w:rPr>
              <w:t>1</w:t>
            </w:r>
          </w:p>
        </w:tc>
        <w:tc>
          <w:tcPr>
            <w:tcW w:w="2942" w:type="dxa"/>
          </w:tcPr>
          <w:p w14:paraId="79E86714" w14:textId="7C27575B" w:rsidR="00E442A9" w:rsidRDefault="008D6905" w:rsidP="00E442A9">
            <w:pPr>
              <w:rPr>
                <w:szCs w:val="24"/>
              </w:rPr>
            </w:pPr>
            <w:r>
              <w:rPr>
                <w:szCs w:val="24"/>
              </w:rPr>
              <w:t>7</w:t>
            </w:r>
            <w:r w:rsidR="008E43FC">
              <w:rPr>
                <w:szCs w:val="24"/>
              </w:rPr>
              <w:t>.</w:t>
            </w:r>
            <w:r>
              <w:rPr>
                <w:szCs w:val="24"/>
              </w:rPr>
              <w:t>8</w:t>
            </w:r>
            <w:r w:rsidR="008E43FC">
              <w:rPr>
                <w:szCs w:val="24"/>
              </w:rPr>
              <w:t>6 %</w:t>
            </w:r>
          </w:p>
        </w:tc>
        <w:tc>
          <w:tcPr>
            <w:tcW w:w="2943" w:type="dxa"/>
          </w:tcPr>
          <w:p w14:paraId="63C757A9" w14:textId="05DCB409" w:rsidR="00E442A9" w:rsidRDefault="00E442A9" w:rsidP="00E442A9">
            <w:pPr>
              <w:rPr>
                <w:szCs w:val="24"/>
              </w:rPr>
            </w:pPr>
            <w:r>
              <w:rPr>
                <w:szCs w:val="24"/>
              </w:rPr>
              <w:t>9</w:t>
            </w:r>
            <w:r w:rsidR="00CC2ACE">
              <w:rPr>
                <w:szCs w:val="24"/>
              </w:rPr>
              <w:t>0.01</w:t>
            </w:r>
            <w:r w:rsidR="008E43FC">
              <w:rPr>
                <w:szCs w:val="24"/>
              </w:rPr>
              <w:t xml:space="preserve"> %</w:t>
            </w:r>
          </w:p>
        </w:tc>
      </w:tr>
    </w:tbl>
    <w:p w14:paraId="3A01DA1B" w14:textId="41ACA4E8" w:rsidR="001A457C" w:rsidRDefault="001A457C" w:rsidP="00764440">
      <w:pPr>
        <w:rPr>
          <w:lang w:eastAsia="es-MX"/>
        </w:rPr>
      </w:pPr>
      <w:r>
        <w:rPr>
          <w:lang w:eastAsia="es-MX"/>
        </w:rPr>
        <w:t xml:space="preserve">Precisión: </w:t>
      </w:r>
      <w:r w:rsidR="00E442A9">
        <w:rPr>
          <w:lang w:eastAsia="es-MX"/>
        </w:rPr>
        <w:t>9</w:t>
      </w:r>
      <w:r w:rsidR="00CC2ACE">
        <w:rPr>
          <w:lang w:eastAsia="es-MX"/>
        </w:rPr>
        <w:t xml:space="preserve">1.97 </w:t>
      </w:r>
      <w:r w:rsidR="00B55FCA">
        <w:rPr>
          <w:lang w:eastAsia="es-MX"/>
        </w:rPr>
        <w:t>%</w:t>
      </w:r>
    </w:p>
    <w:p w14:paraId="433C5B78" w14:textId="160577CC" w:rsidR="001A457C" w:rsidRDefault="001A457C" w:rsidP="00764440">
      <w:pPr>
        <w:rPr>
          <w:lang w:eastAsia="es-MX"/>
        </w:rPr>
      </w:pPr>
      <w:r>
        <w:rPr>
          <w:lang w:eastAsia="es-MX"/>
        </w:rPr>
        <w:t xml:space="preserve">Exactitud: </w:t>
      </w:r>
      <w:r w:rsidR="00B55FCA">
        <w:rPr>
          <w:lang w:eastAsia="es-MX"/>
        </w:rPr>
        <w:t>9</w:t>
      </w:r>
      <w:r w:rsidR="00CC2ACE">
        <w:rPr>
          <w:lang w:eastAsia="es-MX"/>
        </w:rPr>
        <w:t xml:space="preserve">1.07 </w:t>
      </w:r>
      <w:r w:rsidR="00B55FCA">
        <w:rPr>
          <w:lang w:eastAsia="es-MX"/>
        </w:rPr>
        <w:t>%</w:t>
      </w:r>
    </w:p>
    <w:p w14:paraId="0D356317" w14:textId="16542B92" w:rsidR="00B55FCA" w:rsidRDefault="00B4620A" w:rsidP="00764440">
      <w:pPr>
        <w:rPr>
          <w:lang w:eastAsia="es-MX"/>
        </w:rPr>
      </w:pPr>
      <w:r>
        <w:rPr>
          <w:lang w:eastAsia="es-MX"/>
        </w:rPr>
        <w:t>Juntando ambos detectores, el filtro de cascada para la detección y las dos máquinas de soporte vectorial para filtrar los resultados, se obtiene</w:t>
      </w:r>
      <w:r w:rsidR="00B55FCA">
        <w:rPr>
          <w:lang w:eastAsia="es-MX"/>
        </w:rPr>
        <w:t>:</w:t>
      </w:r>
    </w:p>
    <w:p w14:paraId="5D66F1CE" w14:textId="246E23ED" w:rsidR="00194107" w:rsidRDefault="00194107" w:rsidP="008A511B">
      <w:pPr>
        <w:pStyle w:val="Descripcin"/>
      </w:pPr>
      <w:bookmarkStart w:id="134" w:name="_Toc151638580"/>
      <w:r>
        <w:t xml:space="preserve">Tabla </w:t>
      </w:r>
      <w:r>
        <w:fldChar w:fldCharType="begin"/>
      </w:r>
      <w:r>
        <w:instrText xml:space="preserve"> STYLEREF 1 \s </w:instrText>
      </w:r>
      <w:r>
        <w:fldChar w:fldCharType="separate"/>
      </w:r>
      <w:r w:rsidR="007A22C5">
        <w:rPr>
          <w:noProof/>
        </w:rPr>
        <w:t>5</w:t>
      </w:r>
      <w:r>
        <w:rPr>
          <w:noProof/>
        </w:rPr>
        <w:fldChar w:fldCharType="end"/>
      </w:r>
      <w:r w:rsidR="007A22C5">
        <w:noBreakHyphen/>
      </w:r>
      <w:r>
        <w:fldChar w:fldCharType="begin"/>
      </w:r>
      <w:r>
        <w:instrText xml:space="preserve"> SEQ Tabla \* ARABIC \s 1 </w:instrText>
      </w:r>
      <w:r>
        <w:fldChar w:fldCharType="separate"/>
      </w:r>
      <w:r w:rsidR="007A22C5">
        <w:rPr>
          <w:noProof/>
        </w:rPr>
        <w:t>8</w:t>
      </w:r>
      <w:r>
        <w:rPr>
          <w:noProof/>
        </w:rPr>
        <w:fldChar w:fldCharType="end"/>
      </w:r>
      <w:r>
        <w:t xml:space="preserve"> Matriz de confusión de ambos detectores</w:t>
      </w:r>
      <w:bookmarkEnd w:id="134"/>
    </w:p>
    <w:tbl>
      <w:tblPr>
        <w:tblStyle w:val="Tablaconcuadrcula"/>
        <w:tblW w:w="0" w:type="auto"/>
        <w:tblLook w:val="04A0" w:firstRow="1" w:lastRow="0" w:firstColumn="1" w:lastColumn="0" w:noHBand="0" w:noVBand="1"/>
      </w:tblPr>
      <w:tblGrid>
        <w:gridCol w:w="2942"/>
        <w:gridCol w:w="2942"/>
        <w:gridCol w:w="2943"/>
      </w:tblGrid>
      <w:tr w:rsidR="00B55FCA" w14:paraId="7B31E2EE" w14:textId="77777777" w:rsidTr="00A17665">
        <w:tc>
          <w:tcPr>
            <w:tcW w:w="2942" w:type="dxa"/>
          </w:tcPr>
          <w:p w14:paraId="3AD1005F" w14:textId="4CEDA7FA" w:rsidR="00B55FCA" w:rsidRDefault="008D6905" w:rsidP="00A17665">
            <w:pPr>
              <w:rPr>
                <w:szCs w:val="24"/>
              </w:rPr>
            </w:pPr>
            <w:r>
              <w:rPr>
                <w:szCs w:val="24"/>
              </w:rPr>
              <w:t>Predicción / valor real</w:t>
            </w:r>
          </w:p>
        </w:tc>
        <w:tc>
          <w:tcPr>
            <w:tcW w:w="2942" w:type="dxa"/>
          </w:tcPr>
          <w:p w14:paraId="7F0807BC" w14:textId="77777777" w:rsidR="00B55FCA" w:rsidRDefault="00B55FCA" w:rsidP="00A17665">
            <w:pPr>
              <w:rPr>
                <w:szCs w:val="24"/>
              </w:rPr>
            </w:pPr>
            <w:r>
              <w:rPr>
                <w:szCs w:val="24"/>
              </w:rPr>
              <w:t>0</w:t>
            </w:r>
          </w:p>
        </w:tc>
        <w:tc>
          <w:tcPr>
            <w:tcW w:w="2943" w:type="dxa"/>
          </w:tcPr>
          <w:p w14:paraId="721DC595" w14:textId="77777777" w:rsidR="00B55FCA" w:rsidRDefault="00B55FCA" w:rsidP="00A17665">
            <w:pPr>
              <w:rPr>
                <w:szCs w:val="24"/>
              </w:rPr>
            </w:pPr>
            <w:r>
              <w:rPr>
                <w:szCs w:val="24"/>
              </w:rPr>
              <w:t>1</w:t>
            </w:r>
          </w:p>
        </w:tc>
      </w:tr>
      <w:tr w:rsidR="00B55FCA" w14:paraId="31ED8A61" w14:textId="77777777" w:rsidTr="00A17665">
        <w:tc>
          <w:tcPr>
            <w:tcW w:w="2942" w:type="dxa"/>
          </w:tcPr>
          <w:p w14:paraId="43DBC3C4" w14:textId="77777777" w:rsidR="00B55FCA" w:rsidRDefault="00B55FCA" w:rsidP="00A17665">
            <w:pPr>
              <w:rPr>
                <w:szCs w:val="24"/>
              </w:rPr>
            </w:pPr>
            <w:r>
              <w:rPr>
                <w:szCs w:val="24"/>
              </w:rPr>
              <w:t>0</w:t>
            </w:r>
          </w:p>
        </w:tc>
        <w:tc>
          <w:tcPr>
            <w:tcW w:w="2942" w:type="dxa"/>
          </w:tcPr>
          <w:p w14:paraId="60F2010E" w14:textId="03ABE0D8" w:rsidR="00B55FCA" w:rsidRDefault="00B55FCA" w:rsidP="00A17665">
            <w:pPr>
              <w:rPr>
                <w:szCs w:val="24"/>
              </w:rPr>
            </w:pPr>
            <w:r>
              <w:rPr>
                <w:szCs w:val="24"/>
              </w:rPr>
              <w:t>9</w:t>
            </w:r>
            <w:r w:rsidR="00467276">
              <w:rPr>
                <w:szCs w:val="24"/>
              </w:rPr>
              <w:t>8</w:t>
            </w:r>
            <w:r w:rsidR="008E43FC">
              <w:rPr>
                <w:szCs w:val="24"/>
              </w:rPr>
              <w:t>.</w:t>
            </w:r>
            <w:r w:rsidR="00467276">
              <w:rPr>
                <w:szCs w:val="24"/>
              </w:rPr>
              <w:t>83</w:t>
            </w:r>
            <w:r w:rsidR="008E43FC">
              <w:rPr>
                <w:szCs w:val="24"/>
              </w:rPr>
              <w:t xml:space="preserve"> %</w:t>
            </w:r>
          </w:p>
        </w:tc>
        <w:tc>
          <w:tcPr>
            <w:tcW w:w="2943" w:type="dxa"/>
          </w:tcPr>
          <w:p w14:paraId="3F1F6189" w14:textId="38ABE74F" w:rsidR="00B55FCA" w:rsidRDefault="00CC2ACE" w:rsidP="00A17665">
            <w:pPr>
              <w:rPr>
                <w:szCs w:val="24"/>
              </w:rPr>
            </w:pPr>
            <w:r>
              <w:rPr>
                <w:szCs w:val="24"/>
              </w:rPr>
              <w:t>10.2</w:t>
            </w:r>
            <w:r w:rsidR="008E43FC">
              <w:rPr>
                <w:szCs w:val="24"/>
              </w:rPr>
              <w:t xml:space="preserve"> %</w:t>
            </w:r>
          </w:p>
        </w:tc>
      </w:tr>
      <w:tr w:rsidR="00B55FCA" w14:paraId="420075EE" w14:textId="77777777" w:rsidTr="00A17665">
        <w:tc>
          <w:tcPr>
            <w:tcW w:w="2942" w:type="dxa"/>
          </w:tcPr>
          <w:p w14:paraId="00E27B44" w14:textId="77777777" w:rsidR="00B55FCA" w:rsidRDefault="00B55FCA" w:rsidP="00A17665">
            <w:pPr>
              <w:rPr>
                <w:szCs w:val="24"/>
              </w:rPr>
            </w:pPr>
            <w:r>
              <w:rPr>
                <w:szCs w:val="24"/>
              </w:rPr>
              <w:t>1</w:t>
            </w:r>
          </w:p>
        </w:tc>
        <w:tc>
          <w:tcPr>
            <w:tcW w:w="2942" w:type="dxa"/>
          </w:tcPr>
          <w:p w14:paraId="0B9F92E2" w14:textId="6B0CCE0E" w:rsidR="00B55FCA" w:rsidRDefault="00467276" w:rsidP="00A17665">
            <w:pPr>
              <w:rPr>
                <w:szCs w:val="24"/>
              </w:rPr>
            </w:pPr>
            <w:r>
              <w:rPr>
                <w:szCs w:val="24"/>
              </w:rPr>
              <w:t>1.16</w:t>
            </w:r>
            <w:r w:rsidR="008E43FC">
              <w:rPr>
                <w:szCs w:val="24"/>
              </w:rPr>
              <w:t xml:space="preserve"> %</w:t>
            </w:r>
          </w:p>
        </w:tc>
        <w:tc>
          <w:tcPr>
            <w:tcW w:w="2943" w:type="dxa"/>
          </w:tcPr>
          <w:p w14:paraId="03D29DE8" w14:textId="308221F1" w:rsidR="00B55FCA" w:rsidRDefault="0050078A" w:rsidP="00A17665">
            <w:pPr>
              <w:rPr>
                <w:szCs w:val="24"/>
              </w:rPr>
            </w:pPr>
            <w:r>
              <w:rPr>
                <w:szCs w:val="24"/>
              </w:rPr>
              <w:t>8</w:t>
            </w:r>
            <w:r w:rsidR="00CC2ACE">
              <w:rPr>
                <w:szCs w:val="24"/>
              </w:rPr>
              <w:t>9.79</w:t>
            </w:r>
            <w:r w:rsidR="008E43FC">
              <w:rPr>
                <w:szCs w:val="24"/>
              </w:rPr>
              <w:t xml:space="preserve"> %</w:t>
            </w:r>
          </w:p>
        </w:tc>
      </w:tr>
    </w:tbl>
    <w:p w14:paraId="09E4663F" w14:textId="3C752605" w:rsidR="00B55FCA" w:rsidRDefault="00B55FCA" w:rsidP="00764440">
      <w:r>
        <w:t>Precisión: 9</w:t>
      </w:r>
      <w:r w:rsidR="00467276">
        <w:t>8</w:t>
      </w:r>
      <w:r w:rsidR="001A5393">
        <w:t>.</w:t>
      </w:r>
      <w:r w:rsidR="00467276">
        <w:t>71</w:t>
      </w:r>
      <w:r>
        <w:t>%</w:t>
      </w:r>
    </w:p>
    <w:p w14:paraId="6928F54C" w14:textId="3C03D463" w:rsidR="001267ED" w:rsidRDefault="002165B2" w:rsidP="00764440">
      <w:r>
        <w:rPr>
          <w:noProof/>
        </w:rPr>
        <w:lastRenderedPageBreak/>
        <w:drawing>
          <wp:anchor distT="0" distB="0" distL="114300" distR="114300" simplePos="0" relativeHeight="252646400" behindDoc="0" locked="0" layoutInCell="1" allowOverlap="1" wp14:anchorId="73BED642" wp14:editId="79F7B680">
            <wp:simplePos x="0" y="0"/>
            <wp:positionH relativeFrom="margin">
              <wp:align>center</wp:align>
            </wp:positionH>
            <wp:positionV relativeFrom="paragraph">
              <wp:posOffset>415787</wp:posOffset>
            </wp:positionV>
            <wp:extent cx="4890770" cy="2402840"/>
            <wp:effectExtent l="0" t="0" r="5080" b="16510"/>
            <wp:wrapSquare wrapText="bothSides"/>
            <wp:docPr id="883124851" name="Gráfico 1">
              <a:extLst xmlns:a="http://schemas.openxmlformats.org/drawingml/2006/main">
                <a:ext uri="{FF2B5EF4-FFF2-40B4-BE49-F238E27FC236}">
                  <a16:creationId xmlns:a16="http://schemas.microsoft.com/office/drawing/2014/main" id="{929EB9A4-38D7-4172-BA93-F1BAAA147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14:sizeRelH relativeFrom="margin">
              <wp14:pctWidth>0</wp14:pctWidth>
            </wp14:sizeRelH>
            <wp14:sizeRelV relativeFrom="margin">
              <wp14:pctHeight>0</wp14:pctHeight>
            </wp14:sizeRelV>
          </wp:anchor>
        </w:drawing>
      </w:r>
      <w:r w:rsidR="007A22C5">
        <w:rPr>
          <w:noProof/>
        </w:rPr>
        <mc:AlternateContent>
          <mc:Choice Requires="wps">
            <w:drawing>
              <wp:anchor distT="0" distB="0" distL="114300" distR="114300" simplePos="0" relativeHeight="252648448" behindDoc="0" locked="0" layoutInCell="1" allowOverlap="1" wp14:anchorId="5813414B" wp14:editId="2CD68969">
                <wp:simplePos x="0" y="0"/>
                <wp:positionH relativeFrom="column">
                  <wp:posOffset>0</wp:posOffset>
                </wp:positionH>
                <wp:positionV relativeFrom="paragraph">
                  <wp:posOffset>2955290</wp:posOffset>
                </wp:positionV>
                <wp:extent cx="4890770" cy="635"/>
                <wp:effectExtent l="0" t="0" r="0" b="0"/>
                <wp:wrapSquare wrapText="bothSides"/>
                <wp:docPr id="211072763" name="Cuadro de texto 1"/>
                <wp:cNvGraphicFramePr/>
                <a:graphic xmlns:a="http://schemas.openxmlformats.org/drawingml/2006/main">
                  <a:graphicData uri="http://schemas.microsoft.com/office/word/2010/wordprocessingShape">
                    <wps:wsp>
                      <wps:cNvSpPr txBox="1"/>
                      <wps:spPr>
                        <a:xfrm>
                          <a:off x="0" y="0"/>
                          <a:ext cx="4890770" cy="635"/>
                        </a:xfrm>
                        <a:prstGeom prst="rect">
                          <a:avLst/>
                        </a:prstGeom>
                        <a:solidFill>
                          <a:prstClr val="white"/>
                        </a:solidFill>
                        <a:ln>
                          <a:noFill/>
                        </a:ln>
                      </wps:spPr>
                      <wps:txbx>
                        <w:txbxContent>
                          <w:p w14:paraId="271C13F8" w14:textId="1E7D5A6C" w:rsidR="007A22C5" w:rsidRPr="00E510FC" w:rsidRDefault="007A22C5" w:rsidP="008A511B">
                            <w:pPr>
                              <w:pStyle w:val="Descripcin"/>
                              <w:rPr>
                                <w:noProof/>
                              </w:rPr>
                            </w:pPr>
                            <w:r>
                              <w:t xml:space="preserve">Figura </w:t>
                            </w:r>
                            <w:r>
                              <w:fldChar w:fldCharType="begin"/>
                            </w:r>
                            <w:r>
                              <w:instrText xml:space="preserve"> STYLEREF 1 \s </w:instrText>
                            </w:r>
                            <w:r>
                              <w:fldChar w:fldCharType="separate"/>
                            </w:r>
                            <w:r w:rsidR="00790273">
                              <w:rPr>
                                <w:noProof/>
                              </w:rPr>
                              <w:t>5</w:t>
                            </w:r>
                            <w:r>
                              <w:rPr>
                                <w:noProof/>
                              </w:rPr>
                              <w:fldChar w:fldCharType="end"/>
                            </w:r>
                            <w:r w:rsidR="00790273">
                              <w:noBreakHyphen/>
                            </w:r>
                            <w:r>
                              <w:fldChar w:fldCharType="begin"/>
                            </w:r>
                            <w:r>
                              <w:instrText xml:space="preserve"> SEQ Figura \* ARABIC \s 1 </w:instrText>
                            </w:r>
                            <w:r>
                              <w:fldChar w:fldCharType="separate"/>
                            </w:r>
                            <w:r w:rsidR="00790273">
                              <w:rPr>
                                <w:noProof/>
                              </w:rPr>
                              <w:t>4</w:t>
                            </w:r>
                            <w:r>
                              <w:rPr>
                                <w:noProof/>
                              </w:rPr>
                              <w:fldChar w:fldCharType="end"/>
                            </w:r>
                            <w:r>
                              <w:t xml:space="preserve"> COmparación de las curvas roc de todos los detectores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3414B" id="_x0000_s1045" type="#_x0000_t202" style="position:absolute;left:0;text-align:left;margin-left:0;margin-top:232.7pt;width:385.1pt;height:.05pt;z-index:25264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" stroked="f">
                <v:textbox style="mso-fit-shape-to-text:t" inset="0,0,0,0">
                  <w:txbxContent>
                    <w:p w14:paraId="271C13F8" w14:textId="1E7D5A6C" w:rsidR="007A22C5" w:rsidRPr="00E510FC" w:rsidRDefault="007A22C5" w:rsidP="008A511B">
                      <w:pPr>
                        <w:pStyle w:val="Descripcin"/>
                        <w:rPr>
                          <w:noProof/>
                        </w:rPr>
                      </w:pPr>
                      <w:r>
                        <w:t xml:space="preserve">Figura </w:t>
                      </w:r>
                      <w:r>
                        <w:fldChar w:fldCharType="begin"/>
                      </w:r>
                      <w:r>
                        <w:instrText xml:space="preserve"> STYLEREF 1 \s </w:instrText>
                      </w:r>
                      <w:r>
                        <w:fldChar w:fldCharType="separate"/>
                      </w:r>
                      <w:r w:rsidR="00790273">
                        <w:rPr>
                          <w:noProof/>
                        </w:rPr>
                        <w:t>5</w:t>
                      </w:r>
                      <w:r>
                        <w:rPr>
                          <w:noProof/>
                        </w:rPr>
                        <w:fldChar w:fldCharType="end"/>
                      </w:r>
                      <w:r w:rsidR="00790273">
                        <w:noBreakHyphen/>
                      </w:r>
                      <w:r>
                        <w:fldChar w:fldCharType="begin"/>
                      </w:r>
                      <w:r>
                        <w:instrText xml:space="preserve"> SEQ Figura \* ARABIC \s 1 </w:instrText>
                      </w:r>
                      <w:r>
                        <w:fldChar w:fldCharType="separate"/>
                      </w:r>
                      <w:r w:rsidR="00790273">
                        <w:rPr>
                          <w:noProof/>
                        </w:rPr>
                        <w:t>4</w:t>
                      </w:r>
                      <w:r>
                        <w:rPr>
                          <w:noProof/>
                        </w:rPr>
                        <w:fldChar w:fldCharType="end"/>
                      </w:r>
                      <w:r>
                        <w:t xml:space="preserve"> COmparación de las curvas roc de todos los detectores</w:t>
                      </w:r>
                    </w:p>
                  </w:txbxContent>
                </v:textbox>
                <w10:wrap type="square"/>
              </v:shape>
            </w:pict>
          </mc:Fallback>
        </mc:AlternateContent>
      </w:r>
      <w:r w:rsidR="00B55FCA">
        <w:t>Exactitud: 9</w:t>
      </w:r>
      <w:r w:rsidR="00CC2ACE">
        <w:t>4.</w:t>
      </w:r>
      <w:r w:rsidR="00467276">
        <w:t>31</w:t>
      </w:r>
      <w:r w:rsidR="00B55FCA">
        <w:t>%</w:t>
      </w:r>
    </w:p>
    <w:p w14:paraId="35A1429C" w14:textId="77777777" w:rsidR="007A22C5" w:rsidRDefault="00E84775" w:rsidP="002165B2">
      <w:pPr>
        <w:keepNext/>
        <w:jc w:val="center"/>
      </w:pPr>
      <w:r>
        <w:rPr>
          <w:noProof/>
        </w:rPr>
        <w:drawing>
          <wp:inline distT="0" distB="0" distL="0" distR="0" wp14:anchorId="05999060" wp14:editId="694BD723">
            <wp:extent cx="4912242" cy="2589825"/>
            <wp:effectExtent l="0" t="0" r="3175" b="1270"/>
            <wp:docPr id="1447059326" name="Gráfico 1">
              <a:extLst xmlns:a="http://schemas.openxmlformats.org/drawingml/2006/main">
                <a:ext uri="{FF2B5EF4-FFF2-40B4-BE49-F238E27FC236}">
                  <a16:creationId xmlns:a16="http://schemas.microsoft.com/office/drawing/2014/main" id="{767EFC11-05ED-E977-519A-931F0E99BE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63FC6501" w14:textId="1739858E" w:rsidR="000C4554" w:rsidRDefault="007A22C5" w:rsidP="008A511B">
      <w:pPr>
        <w:pStyle w:val="Descripcin"/>
      </w:pPr>
      <w:r>
        <w:t xml:space="preserve">Figura </w:t>
      </w:r>
      <w:r>
        <w:fldChar w:fldCharType="begin"/>
      </w:r>
      <w:r>
        <w:instrText xml:space="preserve"> STYLEREF 1 \s </w:instrText>
      </w:r>
      <w:r>
        <w:fldChar w:fldCharType="separate"/>
      </w:r>
      <w:r w:rsidR="00790273">
        <w:rPr>
          <w:noProof/>
        </w:rPr>
        <w:t>5</w:t>
      </w:r>
      <w:r>
        <w:rPr>
          <w:noProof/>
        </w:rPr>
        <w:fldChar w:fldCharType="end"/>
      </w:r>
      <w:r w:rsidR="00790273">
        <w:noBreakHyphen/>
      </w:r>
      <w:r>
        <w:fldChar w:fldCharType="begin"/>
      </w:r>
      <w:r>
        <w:instrText xml:space="preserve"> SEQ Figura \* ARABIC \s 1 </w:instrText>
      </w:r>
      <w:r>
        <w:fldChar w:fldCharType="separate"/>
      </w:r>
      <w:r w:rsidR="00790273">
        <w:rPr>
          <w:noProof/>
        </w:rPr>
        <w:t>5</w:t>
      </w:r>
      <w:r>
        <w:rPr>
          <w:noProof/>
        </w:rPr>
        <w:fldChar w:fldCharType="end"/>
      </w:r>
      <w:r>
        <w:t xml:space="preserve"> Comparación de las curvas Prc de todos los detectores</w:t>
      </w:r>
    </w:p>
    <w:p w14:paraId="4A185E9F" w14:textId="3FB37E2D" w:rsidR="005431F6" w:rsidRDefault="00072569" w:rsidP="00764440">
      <w:r>
        <w:t xml:space="preserve">Es el filtro de cascada </w:t>
      </w:r>
      <w:r w:rsidR="00937C7E">
        <w:t xml:space="preserve">del que viene el peor rendimiento. Cambiar el entrenamiento aumentando el tamaño de muestras, como usar características </w:t>
      </w:r>
      <w:r w:rsidR="00152FDD">
        <w:t>HAAR</w:t>
      </w:r>
      <w:r w:rsidR="00937C7E">
        <w:t xml:space="preserve">, en lugar de LBP, puede </w:t>
      </w:r>
      <w:r w:rsidR="00937C7E">
        <w:lastRenderedPageBreak/>
        <w:t xml:space="preserve">ayudar. Igualmente, se deben mover los márgenes, para que acepte un mayor número de falsos positivos, con el fin de detectar la mayoría de </w:t>
      </w:r>
      <w:r w:rsidR="00FB308B">
        <w:t>los vehículos</w:t>
      </w:r>
      <w:r w:rsidR="00937C7E">
        <w:t>.</w:t>
      </w:r>
    </w:p>
    <w:p w14:paraId="7FB76F63" w14:textId="42A89941" w:rsidR="004E17AB" w:rsidRDefault="00764440" w:rsidP="00764440">
      <w:pPr>
        <w:rPr>
          <w:szCs w:val="24"/>
        </w:rPr>
      </w:pPr>
      <w:r>
        <w:t xml:space="preserve">Para empezar, en la prueba de un caso real con un video. El filtro de cascada arroja por </w:t>
      </w:r>
      <w:r w:rsidR="002A4B55">
        <w:t>fotograma</w:t>
      </w:r>
      <w:r>
        <w:t xml:space="preserve"> entre 7 y 11 detecciones o candidatos para SVM, como se ven en la figura </w:t>
      </w:r>
      <w:r w:rsidR="00E40B78">
        <w:t>5</w:t>
      </w:r>
      <w:r>
        <w:t>-</w:t>
      </w:r>
      <w:r w:rsidR="007A22C5">
        <w:t>6</w:t>
      </w:r>
      <w:r>
        <w:t xml:space="preserve">, pese a tener una tasa muy alta de falsos positivos, la idea es que encuentre la mayoría de los vehículos. En la figura </w:t>
      </w:r>
      <w:r w:rsidR="00E40B78">
        <w:t>5</w:t>
      </w:r>
      <w:r>
        <w:t>-</w:t>
      </w:r>
      <w:r w:rsidR="007A22C5">
        <w:t>7</w:t>
      </w:r>
      <w:r>
        <w:t xml:space="preserve"> se observa el resultado de juntar las máquinas de soporte vectorial para filtrar los candidatos. El mayor problema es la presencia de falsos positivos. Pues en el caso de falsos negativos, se tiene la ventaja de que se sigue realizando el seguimiento entre </w:t>
      </w:r>
      <w:r w:rsidR="002A4B55">
        <w:t>fotogramas</w:t>
      </w:r>
      <w:r>
        <w:t xml:space="preserve"> con el filtro de </w:t>
      </w:r>
      <w:r w:rsidR="00764A78">
        <w:t>K</w:t>
      </w:r>
      <w:r>
        <w:t xml:space="preserve">alman. Siempre y cuando se hayan tenido suficientes muestras para hacer el seguimiento de forma correcta. El siguiente paso, en la figura </w:t>
      </w:r>
      <w:r w:rsidR="00E40B78">
        <w:t>5</w:t>
      </w:r>
      <w:r>
        <w:t>-</w:t>
      </w:r>
      <w:r w:rsidR="007A22C5">
        <w:t>8</w:t>
      </w:r>
      <w:r>
        <w:t xml:space="preserve"> se observa la predicción Kalman.</w:t>
      </w:r>
    </w:p>
    <w:p w14:paraId="16E9D121" w14:textId="1E1EA951" w:rsidR="004E17AB" w:rsidRDefault="004A0EAE" w:rsidP="006B0B30">
      <w:pPr>
        <w:rPr>
          <w:szCs w:val="24"/>
        </w:rPr>
      </w:pPr>
      <w:r>
        <w:rPr>
          <w:noProof/>
        </w:rPr>
        <mc:AlternateContent>
          <mc:Choice Requires="wps">
            <w:drawing>
              <wp:anchor distT="0" distB="0" distL="114300" distR="114300" simplePos="0" relativeHeight="252561408" behindDoc="1" locked="0" layoutInCell="1" allowOverlap="1" wp14:anchorId="2F570218" wp14:editId="46E4AACD">
                <wp:simplePos x="0" y="0"/>
                <wp:positionH relativeFrom="column">
                  <wp:posOffset>643890</wp:posOffset>
                </wp:positionH>
                <wp:positionV relativeFrom="paragraph">
                  <wp:posOffset>2060575</wp:posOffset>
                </wp:positionV>
                <wp:extent cx="4315460" cy="635"/>
                <wp:effectExtent l="0" t="0" r="0" b="0"/>
                <wp:wrapTight wrapText="bothSides">
                  <wp:wrapPolygon edited="0">
                    <wp:start x="0" y="0"/>
                    <wp:lineTo x="0" y="21600"/>
                    <wp:lineTo x="21600" y="21600"/>
                    <wp:lineTo x="21600" y="0"/>
                  </wp:wrapPolygon>
                </wp:wrapTight>
                <wp:docPr id="1596459882" name="Cuadro de texto 1"/>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2BF17DA" w14:textId="2EFD0021" w:rsidR="004A0EAE" w:rsidRPr="00F26D26" w:rsidRDefault="004A0EAE" w:rsidP="008A511B">
                            <w:pPr>
                              <w:pStyle w:val="Descripcin"/>
                              <w:rPr>
                                <w:noProof/>
                                <w:sz w:val="24"/>
                                <w:szCs w:val="24"/>
                              </w:rPr>
                            </w:pPr>
                            <w:bookmarkStart w:id="135" w:name="_Toc151638644"/>
                            <w:r>
                              <w:t>F</w:t>
                            </w:r>
                            <w:r w:rsidR="00194107">
                              <w:t>igura</w:t>
                            </w:r>
                            <w:r>
                              <w:t xml:space="preserve">  </w:t>
                            </w:r>
                            <w:r>
                              <w:fldChar w:fldCharType="begin"/>
                            </w:r>
                            <w:r>
                              <w:instrText xml:space="preserve"> STYLEREF 1 \s </w:instrText>
                            </w:r>
                            <w:r>
                              <w:fldChar w:fldCharType="separate"/>
                            </w:r>
                            <w:r w:rsidR="00B247B8">
                              <w:rPr>
                                <w:noProof/>
                              </w:rPr>
                              <w:t>5</w:t>
                            </w:r>
                            <w:r>
                              <w:rPr>
                                <w:noProof/>
                              </w:rPr>
                              <w:fldChar w:fldCharType="end"/>
                            </w:r>
                            <w:r w:rsidR="000F2008">
                              <w:noBreakHyphen/>
                            </w:r>
                            <w:r w:rsidR="007A22C5">
                              <w:t>6</w:t>
                            </w:r>
                            <w:r>
                              <w:t xml:space="preserve"> C</w:t>
                            </w:r>
                            <w:r w:rsidR="00194107">
                              <w:t>andidatos arrojados por el filtro de cascada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0218" id="_x0000_s1046" type="#_x0000_t202" style="position:absolute;left:0;text-align:left;margin-left:50.7pt;margin-top:162.25pt;width:339.8pt;height:.05pt;z-index:-25075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4DLGQ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" stroked="f">
                <v:textbox style="mso-fit-shape-to-text:t" inset="0,0,0,0">
                  <w:txbxContent>
                    <w:p w14:paraId="12BF17DA" w14:textId="2EFD0021" w:rsidR="004A0EAE" w:rsidRPr="00F26D26" w:rsidRDefault="004A0EAE" w:rsidP="008A511B">
                      <w:pPr>
                        <w:pStyle w:val="Descripcin"/>
                        <w:rPr>
                          <w:noProof/>
                          <w:sz w:val="24"/>
                          <w:szCs w:val="24"/>
                        </w:rPr>
                      </w:pPr>
                      <w:bookmarkStart w:id="136" w:name="_Toc151638644"/>
                      <w:r>
                        <w:t>F</w:t>
                      </w:r>
                      <w:r w:rsidR="00194107">
                        <w:t>igura</w:t>
                      </w:r>
                      <w:r>
                        <w:t xml:space="preserve">  </w:t>
                      </w:r>
                      <w:r>
                        <w:fldChar w:fldCharType="begin"/>
                      </w:r>
                      <w:r>
                        <w:instrText xml:space="preserve"> STYLEREF 1 \s </w:instrText>
                      </w:r>
                      <w:r>
                        <w:fldChar w:fldCharType="separate"/>
                      </w:r>
                      <w:r w:rsidR="00B247B8">
                        <w:rPr>
                          <w:noProof/>
                        </w:rPr>
                        <w:t>5</w:t>
                      </w:r>
                      <w:r>
                        <w:rPr>
                          <w:noProof/>
                        </w:rPr>
                        <w:fldChar w:fldCharType="end"/>
                      </w:r>
                      <w:r w:rsidR="000F2008">
                        <w:noBreakHyphen/>
                      </w:r>
                      <w:r w:rsidR="007A22C5">
                        <w:t>6</w:t>
                      </w:r>
                      <w:r>
                        <w:t xml:space="preserve"> C</w:t>
                      </w:r>
                      <w:r w:rsidR="00194107">
                        <w:t>andidatos arrojados por el filtro de cascada</w:t>
                      </w:r>
                      <w:bookmarkEnd w:id="136"/>
                    </w:p>
                  </w:txbxContent>
                </v:textbox>
                <w10:wrap type="tight"/>
              </v:shape>
            </w:pict>
          </mc:Fallback>
        </mc:AlternateContent>
      </w:r>
      <w:r w:rsidR="007C16E2">
        <w:rPr>
          <w:noProof/>
          <w:szCs w:val="24"/>
        </w:rPr>
        <mc:AlternateContent>
          <mc:Choice Requires="wpg">
            <w:drawing>
              <wp:anchor distT="0" distB="0" distL="114300" distR="114300" simplePos="0" relativeHeight="251600896" behindDoc="1" locked="0" layoutInCell="1" allowOverlap="1" wp14:anchorId="61AFC771" wp14:editId="4EA3EB44">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103">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104">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8F6B99" id="Grupo 76" o:spid="_x0000_s1026" style="position:absolute;margin-left:0;margin-top:6.5pt;width:339.8pt;height:151.25pt;z-index:-251715584;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105"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106" o:title="" croptop="14061f" cropbottom="2528f" cropleft="33929f"/>
                </v:shape>
                <w10:wrap type="tight" anchorx="margin"/>
              </v:group>
            </w:pict>
          </mc:Fallback>
        </mc:AlternateContent>
      </w:r>
    </w:p>
    <w:p w14:paraId="435835BE" w14:textId="5B044073" w:rsidR="004E17AB" w:rsidRDefault="004E17AB" w:rsidP="006B0B30">
      <w:pPr>
        <w:rPr>
          <w:szCs w:val="24"/>
        </w:rPr>
      </w:pPr>
    </w:p>
    <w:p w14:paraId="5FC33B08" w14:textId="2A05B44E" w:rsidR="00E40B78" w:rsidRDefault="00E40B78" w:rsidP="00E40B78">
      <w:pPr>
        <w:spacing w:before="0" w:after="0" w:line="240" w:lineRule="auto"/>
        <w:jc w:val="left"/>
        <w:rPr>
          <w:szCs w:val="24"/>
        </w:rPr>
      </w:pPr>
    </w:p>
    <w:p w14:paraId="5EA48BE2" w14:textId="717E89CF" w:rsidR="00E40B78" w:rsidRDefault="00E40B78" w:rsidP="00E40B78">
      <w:pPr>
        <w:spacing w:before="0" w:after="0" w:line="240" w:lineRule="auto"/>
        <w:jc w:val="left"/>
        <w:rPr>
          <w:szCs w:val="24"/>
        </w:rPr>
      </w:pPr>
    </w:p>
    <w:p w14:paraId="6A76BDF6" w14:textId="0D19B5CD" w:rsidR="00E40B78" w:rsidRDefault="00E40B78" w:rsidP="00E40B78">
      <w:pPr>
        <w:spacing w:before="0" w:after="0" w:line="240" w:lineRule="auto"/>
        <w:jc w:val="left"/>
        <w:rPr>
          <w:szCs w:val="24"/>
        </w:rPr>
      </w:pPr>
    </w:p>
    <w:p w14:paraId="22DD8E3C" w14:textId="746B3D57" w:rsidR="00E40B78" w:rsidRDefault="00E40B78" w:rsidP="00E40B78">
      <w:pPr>
        <w:spacing w:before="0" w:after="0" w:line="240" w:lineRule="auto"/>
        <w:jc w:val="left"/>
        <w:rPr>
          <w:szCs w:val="24"/>
        </w:rPr>
      </w:pPr>
    </w:p>
    <w:p w14:paraId="12A3A515" w14:textId="2603A32E" w:rsidR="00E40B78" w:rsidRDefault="00E40B78" w:rsidP="00E40B78">
      <w:pPr>
        <w:spacing w:before="0" w:after="0" w:line="240" w:lineRule="auto"/>
        <w:jc w:val="left"/>
        <w:rPr>
          <w:szCs w:val="24"/>
        </w:rPr>
      </w:pPr>
    </w:p>
    <w:p w14:paraId="5805C31A" w14:textId="125D28ED" w:rsidR="00E40B78" w:rsidRDefault="00E40B78" w:rsidP="00E40B78">
      <w:pPr>
        <w:spacing w:before="0" w:after="0" w:line="240" w:lineRule="auto"/>
        <w:jc w:val="left"/>
        <w:rPr>
          <w:szCs w:val="24"/>
        </w:rPr>
      </w:pPr>
    </w:p>
    <w:p w14:paraId="46FE8073" w14:textId="3C589B4E" w:rsidR="00E40B78" w:rsidRDefault="00E40B78" w:rsidP="00E40B78">
      <w:pPr>
        <w:spacing w:before="0" w:after="0" w:line="240" w:lineRule="auto"/>
        <w:jc w:val="left"/>
        <w:rPr>
          <w:szCs w:val="24"/>
        </w:rPr>
      </w:pPr>
    </w:p>
    <w:p w14:paraId="0FAD92A0" w14:textId="2EA458E2" w:rsidR="00E40B78" w:rsidRDefault="002165B2" w:rsidP="00E40B78">
      <w:pPr>
        <w:spacing w:before="0" w:after="0" w:line="240" w:lineRule="auto"/>
        <w:jc w:val="left"/>
        <w:rPr>
          <w:szCs w:val="24"/>
        </w:rPr>
      </w:pPr>
      <w:r>
        <w:rPr>
          <w:noProof/>
          <w:szCs w:val="24"/>
        </w:rPr>
        <w:lastRenderedPageBreak/>
        <mc:AlternateContent>
          <mc:Choice Requires="wpg">
            <w:drawing>
              <wp:anchor distT="0" distB="0" distL="114300" distR="114300" simplePos="0" relativeHeight="251607040" behindDoc="0" locked="0" layoutInCell="1" allowOverlap="1" wp14:anchorId="706A6D81" wp14:editId="4C4A79FB">
                <wp:simplePos x="0" y="0"/>
                <wp:positionH relativeFrom="margin">
                  <wp:posOffset>880331</wp:posOffset>
                </wp:positionH>
                <wp:positionV relativeFrom="margin">
                  <wp:posOffset>5881</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C6230BE" id="Grupo 78" o:spid="_x0000_s1026" style="position:absolute;margin-left:69.3pt;margin-top:.45pt;width:294.5pt;height:168.55pt;z-index:251607040;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110"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111"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112" o:title="Imagen en blanco y negro de una carretera&#10;&#10;Descripción generada automáticamente"/>
                </v:shape>
                <w10:wrap type="square" anchorx="margin" anchory="margin"/>
              </v:group>
            </w:pict>
          </mc:Fallback>
        </mc:AlternateContent>
      </w:r>
    </w:p>
    <w:p w14:paraId="4A282CC6" w14:textId="3E351639" w:rsidR="00E40B78" w:rsidRDefault="00E40B78" w:rsidP="00E40B78">
      <w:pPr>
        <w:spacing w:before="0" w:after="0" w:line="240" w:lineRule="auto"/>
        <w:jc w:val="left"/>
        <w:rPr>
          <w:szCs w:val="24"/>
        </w:rPr>
      </w:pPr>
    </w:p>
    <w:p w14:paraId="7FDFAE8B" w14:textId="5AC76617" w:rsidR="00E40B78" w:rsidRDefault="00E40B78" w:rsidP="00E40B78">
      <w:pPr>
        <w:spacing w:before="0" w:after="0" w:line="240" w:lineRule="auto"/>
        <w:jc w:val="left"/>
        <w:rPr>
          <w:szCs w:val="24"/>
        </w:rPr>
      </w:pPr>
    </w:p>
    <w:p w14:paraId="59808C5F" w14:textId="40DD486C" w:rsidR="00E40B78" w:rsidRDefault="00E40B78" w:rsidP="00E40B78">
      <w:pPr>
        <w:spacing w:before="0" w:after="0" w:line="240" w:lineRule="auto"/>
        <w:jc w:val="left"/>
        <w:rPr>
          <w:szCs w:val="24"/>
        </w:rPr>
      </w:pPr>
    </w:p>
    <w:p w14:paraId="1C8D40B4" w14:textId="3AA35C4E" w:rsidR="00E40B78" w:rsidRDefault="00E40B78" w:rsidP="00E40B78">
      <w:pPr>
        <w:spacing w:before="0" w:after="0" w:line="240" w:lineRule="auto"/>
        <w:jc w:val="left"/>
        <w:rPr>
          <w:szCs w:val="24"/>
        </w:rPr>
      </w:pPr>
    </w:p>
    <w:p w14:paraId="512C9C77" w14:textId="0764418E" w:rsidR="00E40B78" w:rsidRDefault="00E40B78" w:rsidP="00E40B78">
      <w:pPr>
        <w:spacing w:before="0" w:after="0" w:line="240" w:lineRule="auto"/>
        <w:jc w:val="left"/>
        <w:rPr>
          <w:szCs w:val="24"/>
        </w:rPr>
      </w:pPr>
    </w:p>
    <w:p w14:paraId="11701E14" w14:textId="6CDA75B6" w:rsidR="00E40B78" w:rsidRDefault="00E40B78" w:rsidP="00E40B78">
      <w:pPr>
        <w:spacing w:before="0" w:after="0" w:line="240" w:lineRule="auto"/>
        <w:jc w:val="left"/>
        <w:rPr>
          <w:szCs w:val="24"/>
        </w:rPr>
      </w:pPr>
    </w:p>
    <w:p w14:paraId="1D87C1EC" w14:textId="07531645" w:rsidR="00E40B78" w:rsidRDefault="00E40B78" w:rsidP="00E40B78">
      <w:pPr>
        <w:spacing w:before="0" w:after="0" w:line="240" w:lineRule="auto"/>
        <w:jc w:val="left"/>
        <w:rPr>
          <w:szCs w:val="24"/>
        </w:rPr>
      </w:pPr>
    </w:p>
    <w:p w14:paraId="081E8888" w14:textId="63BF73F6" w:rsidR="00E40B78" w:rsidRDefault="00E40B78" w:rsidP="00E40B78">
      <w:pPr>
        <w:spacing w:before="0" w:after="0" w:line="240" w:lineRule="auto"/>
        <w:jc w:val="left"/>
        <w:rPr>
          <w:szCs w:val="24"/>
        </w:rPr>
      </w:pPr>
    </w:p>
    <w:p w14:paraId="420A3615" w14:textId="77777777" w:rsidR="00E40B78" w:rsidRDefault="00E40B78" w:rsidP="00E40B78">
      <w:pPr>
        <w:spacing w:before="0" w:after="0" w:line="240" w:lineRule="auto"/>
        <w:jc w:val="left"/>
        <w:rPr>
          <w:szCs w:val="24"/>
        </w:rPr>
      </w:pPr>
    </w:p>
    <w:p w14:paraId="7F2C04EF" w14:textId="33AC2CAE" w:rsidR="00E40B78" w:rsidRDefault="00E40B78" w:rsidP="00E40B78">
      <w:pPr>
        <w:spacing w:before="0" w:after="0" w:line="240" w:lineRule="auto"/>
        <w:jc w:val="left"/>
        <w:rPr>
          <w:szCs w:val="24"/>
        </w:rPr>
      </w:pPr>
    </w:p>
    <w:p w14:paraId="241BE312" w14:textId="40B3B074" w:rsidR="004A0EAE" w:rsidRDefault="002165B2" w:rsidP="00E40B78">
      <w:pPr>
        <w:spacing w:before="0" w:after="0" w:line="240" w:lineRule="auto"/>
        <w:jc w:val="left"/>
        <w:rPr>
          <w:szCs w:val="24"/>
        </w:rPr>
      </w:pPr>
      <w:r>
        <w:rPr>
          <w:noProof/>
        </w:rPr>
        <mc:AlternateContent>
          <mc:Choice Requires="wps">
            <w:drawing>
              <wp:anchor distT="0" distB="0" distL="114300" distR="114300" simplePos="0" relativeHeight="252563456" behindDoc="0" locked="0" layoutInCell="1" allowOverlap="1" wp14:anchorId="256AECC9" wp14:editId="2E1D9F0F">
                <wp:simplePos x="0" y="0"/>
                <wp:positionH relativeFrom="margin">
                  <wp:posOffset>-227330</wp:posOffset>
                </wp:positionH>
                <wp:positionV relativeFrom="paragraph">
                  <wp:posOffset>312420</wp:posOffset>
                </wp:positionV>
                <wp:extent cx="5947410" cy="635"/>
                <wp:effectExtent l="0" t="0" r="0" b="0"/>
                <wp:wrapSquare wrapText="bothSides"/>
                <wp:docPr id="1280728165" name="Cuadro de texto 1"/>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52A7E38A" w14:textId="42FFCEF6" w:rsidR="004A0EAE" w:rsidRPr="00611C86" w:rsidRDefault="004A0EAE" w:rsidP="008A511B">
                            <w:pPr>
                              <w:pStyle w:val="Descripcin"/>
                              <w:rPr>
                                <w:noProof/>
                                <w:sz w:val="24"/>
                                <w:szCs w:val="24"/>
                              </w:rPr>
                            </w:pPr>
                            <w:bookmarkStart w:id="137" w:name="_Toc151638645"/>
                            <w:r>
                              <w:t>F</w:t>
                            </w:r>
                            <w:r w:rsidR="00E675BF">
                              <w:t>igura</w:t>
                            </w:r>
                            <w:r>
                              <w:t xml:space="preserve">  </w:t>
                            </w:r>
                            <w:r>
                              <w:fldChar w:fldCharType="begin"/>
                            </w:r>
                            <w:r>
                              <w:instrText xml:space="preserve"> STYLEREF 1 \s </w:instrText>
                            </w:r>
                            <w:r>
                              <w:fldChar w:fldCharType="separate"/>
                            </w:r>
                            <w:r w:rsidR="00B247B8">
                              <w:rPr>
                                <w:noProof/>
                              </w:rPr>
                              <w:t>5</w:t>
                            </w:r>
                            <w:r>
                              <w:rPr>
                                <w:noProof/>
                              </w:rPr>
                              <w:fldChar w:fldCharType="end"/>
                            </w:r>
                            <w:r w:rsidR="000F2008">
                              <w:noBreakHyphen/>
                            </w:r>
                            <w:r w:rsidR="007A22C5">
                              <w:t>7</w:t>
                            </w:r>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ECC9" id="_x0000_s1047" type="#_x0000_t202" style="position:absolute;margin-left:-17.9pt;margin-top:24.6pt;width:468.3pt;height:.05pt;z-index:252563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7yYGgIAAEA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" stroked="f">
                <v:textbox style="mso-fit-shape-to-text:t" inset="0,0,0,0">
                  <w:txbxContent>
                    <w:p w14:paraId="52A7E38A" w14:textId="42FFCEF6" w:rsidR="004A0EAE" w:rsidRPr="00611C86" w:rsidRDefault="004A0EAE" w:rsidP="008A511B">
                      <w:pPr>
                        <w:pStyle w:val="Descripcin"/>
                        <w:rPr>
                          <w:noProof/>
                          <w:sz w:val="24"/>
                          <w:szCs w:val="24"/>
                        </w:rPr>
                      </w:pPr>
                      <w:bookmarkStart w:id="138" w:name="_Toc151638645"/>
                      <w:r>
                        <w:t>F</w:t>
                      </w:r>
                      <w:r w:rsidR="00E675BF">
                        <w:t>igura</w:t>
                      </w:r>
                      <w:r>
                        <w:t xml:space="preserve">  </w:t>
                      </w:r>
                      <w:r>
                        <w:fldChar w:fldCharType="begin"/>
                      </w:r>
                      <w:r>
                        <w:instrText xml:space="preserve"> STYLEREF 1 \s </w:instrText>
                      </w:r>
                      <w:r>
                        <w:fldChar w:fldCharType="separate"/>
                      </w:r>
                      <w:r w:rsidR="00B247B8">
                        <w:rPr>
                          <w:noProof/>
                        </w:rPr>
                        <w:t>5</w:t>
                      </w:r>
                      <w:r>
                        <w:rPr>
                          <w:noProof/>
                        </w:rPr>
                        <w:fldChar w:fldCharType="end"/>
                      </w:r>
                      <w:r w:rsidR="000F2008">
                        <w:noBreakHyphen/>
                      </w:r>
                      <w:r w:rsidR="007A22C5">
                        <w:t>7</w:t>
                      </w:r>
                      <w:r>
                        <w:t xml:space="preserve"> </w:t>
                      </w:r>
                      <w:r w:rsidRPr="003A2EBD">
                        <w:t>E</w:t>
                      </w:r>
                      <w:r w:rsidR="00E675BF" w:rsidRPr="003A2EBD">
                        <w:t>jemplos de detecciones sobre frames, en la primera imagen se identifican correctamente los dos vehículos, en el segundo por el cambio de iluminación no detecta uno de los vehículos, en la tercera imagen se muestra un falso positivo.</w:t>
                      </w:r>
                      <w:bookmarkEnd w:id="138"/>
                    </w:p>
                  </w:txbxContent>
                </v:textbox>
                <w10:wrap type="square" anchorx="margin"/>
              </v:shape>
            </w:pict>
          </mc:Fallback>
        </mc:AlternateContent>
      </w:r>
    </w:p>
    <w:p w14:paraId="60B0503A" w14:textId="0D6A09F6" w:rsidR="004A0EAE" w:rsidRDefault="002165B2" w:rsidP="00E40B78">
      <w:pPr>
        <w:spacing w:before="0" w:after="0" w:line="240" w:lineRule="auto"/>
        <w:jc w:val="left"/>
        <w:rPr>
          <w:szCs w:val="24"/>
        </w:rPr>
      </w:pPr>
      <w:r>
        <w:rPr>
          <w:noProof/>
          <w:szCs w:val="24"/>
        </w:rPr>
        <mc:AlternateContent>
          <mc:Choice Requires="wpg">
            <w:drawing>
              <wp:anchor distT="0" distB="0" distL="114300" distR="114300" simplePos="0" relativeHeight="251612160" behindDoc="0" locked="0" layoutInCell="1" allowOverlap="1" wp14:anchorId="65F60EFA" wp14:editId="380CE428">
                <wp:simplePos x="0" y="0"/>
                <wp:positionH relativeFrom="margin">
                  <wp:align>center</wp:align>
                </wp:positionH>
                <wp:positionV relativeFrom="paragraph">
                  <wp:posOffset>919066</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60972B8" id="Grupo 80" o:spid="_x0000_s1026" style="position:absolute;margin-left:0;margin-top:72.35pt;width:365.25pt;height:107.6pt;z-index:251612160;mso-position-horizontal:center;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15"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16" o:title="Imagen en blanco y negro de una carretera&#10;&#10;Descripción generada automáticamente"/>
                </v:shape>
                <w10:wrap type="square" anchorx="margin"/>
              </v:group>
            </w:pict>
          </mc:Fallback>
        </mc:AlternateContent>
      </w:r>
    </w:p>
    <w:p w14:paraId="6EC91717" w14:textId="1F3D4AC4" w:rsidR="004A0EAE" w:rsidRDefault="004A0EAE" w:rsidP="00E40B78">
      <w:pPr>
        <w:spacing w:before="0" w:after="0" w:line="240" w:lineRule="auto"/>
        <w:jc w:val="left"/>
        <w:rPr>
          <w:szCs w:val="24"/>
        </w:rPr>
      </w:pPr>
    </w:p>
    <w:p w14:paraId="0CFD0A31" w14:textId="25164A1E" w:rsidR="00E40B78" w:rsidRDefault="00E40B78" w:rsidP="00E40B78">
      <w:pPr>
        <w:spacing w:before="0" w:after="0" w:line="240" w:lineRule="auto"/>
        <w:jc w:val="left"/>
        <w:rPr>
          <w:szCs w:val="24"/>
        </w:rPr>
      </w:pPr>
    </w:p>
    <w:p w14:paraId="67044C73" w14:textId="67123DCF" w:rsidR="00E40B78" w:rsidRDefault="00E40B78" w:rsidP="00E40B78">
      <w:pPr>
        <w:spacing w:before="0" w:after="0" w:line="240" w:lineRule="auto"/>
        <w:jc w:val="left"/>
        <w:rPr>
          <w:szCs w:val="24"/>
        </w:rPr>
      </w:pPr>
    </w:p>
    <w:p w14:paraId="32E77B51" w14:textId="120EEB2F" w:rsidR="00E40B78" w:rsidRDefault="00E40B78" w:rsidP="00E40B78">
      <w:pPr>
        <w:spacing w:before="0" w:after="0" w:line="240" w:lineRule="auto"/>
        <w:jc w:val="left"/>
        <w:rPr>
          <w:szCs w:val="24"/>
        </w:rPr>
      </w:pPr>
    </w:p>
    <w:p w14:paraId="4676B8B7" w14:textId="77777777" w:rsidR="004A0EAE" w:rsidRDefault="004A0EAE" w:rsidP="00E40B78">
      <w:pPr>
        <w:spacing w:before="0" w:after="0" w:line="240" w:lineRule="auto"/>
        <w:jc w:val="left"/>
      </w:pPr>
    </w:p>
    <w:p w14:paraId="33106E44" w14:textId="046D3E20" w:rsidR="004A0EAE" w:rsidRDefault="004A0EAE" w:rsidP="00E40B78">
      <w:pPr>
        <w:spacing w:before="0" w:after="0" w:line="240" w:lineRule="auto"/>
        <w:jc w:val="left"/>
      </w:pPr>
    </w:p>
    <w:p w14:paraId="26EDDF21" w14:textId="2C78DF69" w:rsidR="004A0EAE" w:rsidRDefault="002165B2" w:rsidP="00E40B78">
      <w:pPr>
        <w:spacing w:before="0" w:after="0" w:line="240" w:lineRule="auto"/>
        <w:jc w:val="left"/>
      </w:pPr>
      <w:r>
        <w:rPr>
          <w:noProof/>
        </w:rPr>
        <mc:AlternateContent>
          <mc:Choice Requires="wps">
            <w:drawing>
              <wp:anchor distT="0" distB="0" distL="114300" distR="114300" simplePos="0" relativeHeight="252565504" behindDoc="0" locked="0" layoutInCell="1" allowOverlap="1" wp14:anchorId="6AED3F33" wp14:editId="757838C5">
                <wp:simplePos x="0" y="0"/>
                <wp:positionH relativeFrom="margin">
                  <wp:posOffset>-227330</wp:posOffset>
                </wp:positionH>
                <wp:positionV relativeFrom="paragraph">
                  <wp:posOffset>293370</wp:posOffset>
                </wp:positionV>
                <wp:extent cx="5970905" cy="635"/>
                <wp:effectExtent l="0" t="0" r="0" b="0"/>
                <wp:wrapSquare wrapText="bothSides"/>
                <wp:docPr id="971589866" name="Cuadro de texto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2B7D5BB2" w14:textId="078D214A" w:rsidR="004A0EAE" w:rsidRPr="00CE7C48" w:rsidRDefault="004A0EAE" w:rsidP="008A511B">
                            <w:pPr>
                              <w:pStyle w:val="Descripcin"/>
                              <w:rPr>
                                <w:noProof/>
                                <w:sz w:val="24"/>
                                <w:szCs w:val="24"/>
                              </w:rPr>
                            </w:pPr>
                            <w:bookmarkStart w:id="139" w:name="_Toc151638646"/>
                            <w:r>
                              <w:t>F</w:t>
                            </w:r>
                            <w:r w:rsidR="00E675BF">
                              <w:t>igura</w:t>
                            </w:r>
                            <w:r>
                              <w:t xml:space="preserve">  </w:t>
                            </w:r>
                            <w:r>
                              <w:fldChar w:fldCharType="begin"/>
                            </w:r>
                            <w:r>
                              <w:instrText xml:space="preserve"> STYLEREF 1 \s </w:instrText>
                            </w:r>
                            <w:r>
                              <w:fldChar w:fldCharType="separate"/>
                            </w:r>
                            <w:r w:rsidR="00B247B8">
                              <w:rPr>
                                <w:noProof/>
                              </w:rPr>
                              <w:t>5</w:t>
                            </w:r>
                            <w:r>
                              <w:rPr>
                                <w:noProof/>
                              </w:rPr>
                              <w:fldChar w:fldCharType="end"/>
                            </w:r>
                            <w:r w:rsidR="000F2008">
                              <w:noBreakHyphen/>
                            </w:r>
                            <w:r w:rsidR="007A22C5">
                              <w:t>8</w:t>
                            </w:r>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D3F33" id="_x0000_s1048" type="#_x0000_t202" style="position:absolute;margin-left:-17.9pt;margin-top:23.1pt;width:470.15pt;height:.05pt;z-index:252565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" stroked="f">
                <v:textbox style="mso-fit-shape-to-text:t" inset="0,0,0,0">
                  <w:txbxContent>
                    <w:p w14:paraId="2B7D5BB2" w14:textId="078D214A" w:rsidR="004A0EAE" w:rsidRPr="00CE7C48" w:rsidRDefault="004A0EAE" w:rsidP="008A511B">
                      <w:pPr>
                        <w:pStyle w:val="Descripcin"/>
                        <w:rPr>
                          <w:noProof/>
                          <w:sz w:val="24"/>
                          <w:szCs w:val="24"/>
                        </w:rPr>
                      </w:pPr>
                      <w:bookmarkStart w:id="140" w:name="_Toc151638646"/>
                      <w:r>
                        <w:t>F</w:t>
                      </w:r>
                      <w:r w:rsidR="00E675BF">
                        <w:t>igura</w:t>
                      </w:r>
                      <w:r>
                        <w:t xml:space="preserve">  </w:t>
                      </w:r>
                      <w:r>
                        <w:fldChar w:fldCharType="begin"/>
                      </w:r>
                      <w:r>
                        <w:instrText xml:space="preserve"> STYLEREF 1 \s </w:instrText>
                      </w:r>
                      <w:r>
                        <w:fldChar w:fldCharType="separate"/>
                      </w:r>
                      <w:r w:rsidR="00B247B8">
                        <w:rPr>
                          <w:noProof/>
                        </w:rPr>
                        <w:t>5</w:t>
                      </w:r>
                      <w:r>
                        <w:rPr>
                          <w:noProof/>
                        </w:rPr>
                        <w:fldChar w:fldCharType="end"/>
                      </w:r>
                      <w:r w:rsidR="000F2008">
                        <w:noBreakHyphen/>
                      </w:r>
                      <w:r w:rsidR="007A22C5">
                        <w:t>8</w:t>
                      </w:r>
                      <w:r>
                        <w:t xml:space="preserve"> </w:t>
                      </w:r>
                      <w:r w:rsidRPr="0046439C">
                        <w:t>P</w:t>
                      </w:r>
                      <w:r w:rsidR="00E675BF" w:rsidRPr="0046439C">
                        <w:t>redicción del filtro de</w:t>
                      </w:r>
                      <w:r w:rsidR="00E675BF">
                        <w:t xml:space="preserve"> K</w:t>
                      </w:r>
                      <w:r w:rsidR="00E675BF" w:rsidRPr="0046439C">
                        <w:t>alman, los recuadros blancos son las detecciones, y los negros la predicción (en esa misma ventana de la predicción es donde se realiza la detección parcial para buscar el vehículo y hacer la corrección</w:t>
                      </w:r>
                      <w:r>
                        <w:t>.</w:t>
                      </w:r>
                      <w:bookmarkEnd w:id="140"/>
                    </w:p>
                  </w:txbxContent>
                </v:textbox>
                <w10:wrap type="square" anchorx="margin"/>
              </v:shape>
            </w:pict>
          </mc:Fallback>
        </mc:AlternateContent>
      </w:r>
    </w:p>
    <w:p w14:paraId="5B067A98" w14:textId="6308996E" w:rsidR="004A0EAE" w:rsidRDefault="004A0EAE" w:rsidP="00E40B78">
      <w:pPr>
        <w:spacing w:before="0" w:after="0" w:line="240" w:lineRule="auto"/>
        <w:jc w:val="left"/>
      </w:pPr>
      <w:r>
        <w:t xml:space="preserve"> </w:t>
      </w:r>
    </w:p>
    <w:p w14:paraId="3A7ED7AC" w14:textId="619F7B20" w:rsidR="00C73052" w:rsidRPr="00E40B78" w:rsidRDefault="00C73052" w:rsidP="00E675BF">
      <w:pPr>
        <w:spacing w:before="0" w:after="0"/>
        <w:rPr>
          <w:szCs w:val="24"/>
        </w:rPr>
      </w:pPr>
      <w:r>
        <w:t>La solución presentada no es óptima, ni se puede trasladar a cualquier problema. Según las especificaciones se requiere de optimizar algunos puntos, entre ellos:</w:t>
      </w:r>
    </w:p>
    <w:p w14:paraId="2F24AF90" w14:textId="77777777" w:rsidR="00C73052" w:rsidRDefault="00C73052" w:rsidP="00017D87">
      <w:pPr>
        <w:numPr>
          <w:ilvl w:val="0"/>
          <w:numId w:val="33"/>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 xml:space="preserve">e </w:t>
      </w:r>
      <w:r>
        <w:rPr>
          <w:color w:val="000000"/>
        </w:rPr>
        <w:lastRenderedPageBreak/>
        <w:t>pueden tener distintos zooms según el ángulo de visión, con los que las imágenes pueden ser más grandes o pequeñas a una misma distancia.</w:t>
      </w:r>
    </w:p>
    <w:p w14:paraId="2D6FE521" w14:textId="77777777" w:rsidR="00C73052" w:rsidRDefault="00C73052" w:rsidP="00017D87">
      <w:pPr>
        <w:numPr>
          <w:ilvl w:val="0"/>
          <w:numId w:val="33"/>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3DC399B2" w:rsidR="00C73052" w:rsidRDefault="00C73052" w:rsidP="00017D87">
      <w:pPr>
        <w:numPr>
          <w:ilvl w:val="0"/>
          <w:numId w:val="33"/>
        </w:numPr>
        <w:spacing w:before="0" w:after="0"/>
        <w:rPr>
          <w:color w:val="000000"/>
        </w:rPr>
      </w:pPr>
      <w:r>
        <w:rPr>
          <w:color w:val="000000"/>
        </w:rPr>
        <w:t xml:space="preserve">El número máximo de </w:t>
      </w:r>
      <w:r w:rsidR="002A4B55">
        <w:rPr>
          <w:color w:val="000000"/>
        </w:rPr>
        <w:t>fotogramas</w:t>
      </w:r>
      <w:r>
        <w:rPr>
          <w:color w:val="000000"/>
        </w:rPr>
        <w:t xml:space="preserve"> sin que aparezca una detección para seguir haciendo el seguimiento</w:t>
      </w:r>
      <w:r>
        <w:t>. De</w:t>
      </w:r>
      <w:r>
        <w:rPr>
          <w:color w:val="000000"/>
        </w:rPr>
        <w:t>pende en parte de la potencia computacional del vehículo, con la cual se tendrá una ta</w:t>
      </w:r>
      <w:r w:rsidR="00790D43">
        <w:rPr>
          <w:color w:val="000000"/>
        </w:rPr>
        <w:t>s</w:t>
      </w:r>
      <w:r>
        <w:rPr>
          <w:color w:val="000000"/>
        </w:rPr>
        <w:t>a u otra para hacer el procesamiento de las imágenes</w:t>
      </w:r>
      <w:r>
        <w:t>. P</w:t>
      </w:r>
      <w:r>
        <w:rPr>
          <w:color w:val="000000"/>
        </w:rPr>
        <w:t xml:space="preserve">or lo que entre </w:t>
      </w:r>
      <w:r w:rsidR="002A4B55">
        <w:rPr>
          <w:color w:val="000000"/>
        </w:rPr>
        <w:t>fotogramas</w:t>
      </w:r>
      <w:r>
        <w:rPr>
          <w:color w:val="000000"/>
        </w:rPr>
        <w:t xml:space="preserve"> se pueden esperar mayores o menores cambios según la frecuencia.</w:t>
      </w:r>
    </w:p>
    <w:p w14:paraId="37D98C63" w14:textId="6976BEF1" w:rsidR="00C73052" w:rsidRDefault="00C73052" w:rsidP="00017D87">
      <w:pPr>
        <w:numPr>
          <w:ilvl w:val="0"/>
          <w:numId w:val="33"/>
        </w:numPr>
        <w:spacing w:before="0" w:after="0"/>
        <w:rPr>
          <w:color w:val="000000"/>
        </w:rPr>
      </w:pPr>
      <w:r>
        <w:rPr>
          <w:color w:val="000000"/>
        </w:rPr>
        <w:t xml:space="preserve">Mismo razonamiento, para el máximo movimiento esperado de un vehículo entre dos </w:t>
      </w:r>
      <w:r w:rsidR="002A4B55">
        <w:rPr>
          <w:color w:val="000000"/>
        </w:rPr>
        <w:t>fotogramas</w:t>
      </w:r>
      <w:r>
        <w:rPr>
          <w:color w:val="000000"/>
        </w:rPr>
        <w:t xml:space="preserve">, para poder asociar una detección como correspondiente al filtro de Kalman </w:t>
      </w:r>
    </w:p>
    <w:p w14:paraId="2FEB8D87" w14:textId="0282DCB1" w:rsidR="00C73052" w:rsidRDefault="00C73052" w:rsidP="00017D87">
      <w:pPr>
        <w:numPr>
          <w:ilvl w:val="0"/>
          <w:numId w:val="33"/>
        </w:numPr>
        <w:spacing w:before="0" w:after="0"/>
        <w:rPr>
          <w:color w:val="000000"/>
        </w:rPr>
      </w:pPr>
      <w:r>
        <w:rPr>
          <w:color w:val="000000"/>
        </w:rPr>
        <w:t>Según la ta</w:t>
      </w:r>
      <w:r w:rsidR="00790D43">
        <w:rPr>
          <w:color w:val="000000"/>
        </w:rPr>
        <w:t>s</w:t>
      </w:r>
      <w:r>
        <w:rPr>
          <w:color w:val="000000"/>
        </w:rPr>
        <w:t>a, se puede limitar el problema si se considera el entorno sobre el cual el vehículo se mueve, junto a su velocidad, se pueden ajustar mejor los parámetros del filtro, el processNoiseCov, measurementNoiseCov y errorCovPost.</w:t>
      </w:r>
    </w:p>
    <w:p w14:paraId="7AA14C88" w14:textId="77777777" w:rsidR="00C73052" w:rsidRDefault="00C73052" w:rsidP="00017D87">
      <w:pPr>
        <w:numPr>
          <w:ilvl w:val="0"/>
          <w:numId w:val="33"/>
        </w:numPr>
        <w:spacing w:before="0"/>
        <w:rPr>
          <w:color w:val="000000"/>
        </w:rPr>
      </w:pPr>
      <w:r>
        <w:rPr>
          <w:color w:val="000000"/>
        </w:rPr>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407045F3" w:rsidR="00C73052" w:rsidRDefault="00C73052" w:rsidP="00C73052">
      <w:r>
        <w:lastRenderedPageBreak/>
        <w:t xml:space="preserve">Con el simulador se ejecuta uno de los mapas como curved_road.launch (figura </w:t>
      </w:r>
      <w:r w:rsidR="00E977C7">
        <w:t>5-</w:t>
      </w:r>
      <w:r w:rsidR="007A22C5">
        <w:t>9</w:t>
      </w:r>
      <w:r>
        <w:t>). El cual se ha modificado para que aparezcan dos vehículos. Por medio de 3 terminales se corre:</w:t>
      </w:r>
    </w:p>
    <w:p w14:paraId="79A51B49" w14:textId="77777777" w:rsidR="00C73052" w:rsidRDefault="00C73052" w:rsidP="00017D87">
      <w:pPr>
        <w:numPr>
          <w:ilvl w:val="0"/>
          <w:numId w:val="33"/>
        </w:numPr>
        <w:spacing w:after="0"/>
        <w:rPr>
          <w:color w:val="000000"/>
          <w:sz w:val="22"/>
          <w:szCs w:val="22"/>
        </w:rPr>
      </w:pPr>
      <w:r>
        <w:rPr>
          <w:rFonts w:ascii="Consolas" w:eastAsia="Consolas" w:hAnsi="Consolas" w:cs="Consolas"/>
          <w:color w:val="000000"/>
          <w:sz w:val="22"/>
          <w:szCs w:val="22"/>
        </w:rPr>
        <w:t>roscore</w:t>
      </w:r>
    </w:p>
    <w:p w14:paraId="4E14AD5D" w14:textId="77777777" w:rsidR="00C73052" w:rsidRDefault="00C73052" w:rsidP="00017D87">
      <w:pPr>
        <w:numPr>
          <w:ilvl w:val="0"/>
          <w:numId w:val="33"/>
        </w:numPr>
        <w:spacing w:before="0" w:after="0"/>
        <w:rPr>
          <w:color w:val="000000"/>
          <w:sz w:val="22"/>
          <w:szCs w:val="22"/>
        </w:rPr>
      </w:pPr>
      <w:r>
        <w:rPr>
          <w:rFonts w:ascii="Consolas" w:eastAsia="Consolas" w:hAnsi="Consolas" w:cs="Consolas"/>
          <w:color w:val="000000"/>
          <w:sz w:val="22"/>
          <w:szCs w:val="22"/>
        </w:rPr>
        <w:t>roslaunch autonomous_gazebo_simulation curved_road.launch</w:t>
      </w:r>
    </w:p>
    <w:p w14:paraId="0A4BADB8" w14:textId="77777777" w:rsidR="00C73052" w:rsidRDefault="00C73052" w:rsidP="00017D87">
      <w:pPr>
        <w:numPr>
          <w:ilvl w:val="0"/>
          <w:numId w:val="33"/>
        </w:numPr>
        <w:spacing w:before="0"/>
        <w:rPr>
          <w:color w:val="000000"/>
          <w:sz w:val="22"/>
          <w:szCs w:val="22"/>
        </w:rPr>
      </w:pPr>
      <w:r>
        <w:rPr>
          <w:rFonts w:ascii="Consolas" w:eastAsia="Consolas" w:hAnsi="Consolas" w:cs="Consolas"/>
          <w:color w:val="000000"/>
          <w:sz w:val="22"/>
          <w:szCs w:val="22"/>
        </w:rPr>
        <w:t>rosrun prueba detecRastreoSim</w:t>
      </w:r>
    </w:p>
    <w:p w14:paraId="145412A9" w14:textId="6A3F407F" w:rsidR="00C73052" w:rsidRDefault="00C73052" w:rsidP="00C73052">
      <w:pPr>
        <w:rPr>
          <w:szCs w:val="24"/>
        </w:rPr>
      </w:pPr>
      <w:r>
        <w:t xml:space="preserve">Para pruebas le damos velocidades a los </w:t>
      </w:r>
      <w:r w:rsidR="009E6983">
        <w:t>vehículos</w:t>
      </w:r>
      <w:r>
        <w:t xml:space="preserve">, con los cuales se ajustaron los valores de la covarianza para el filtro de Kalman, algunos resultados se observan en la figura </w:t>
      </w:r>
      <w:r w:rsidR="00E40B78">
        <w:t>5</w:t>
      </w:r>
      <w:r>
        <w:t>-</w:t>
      </w:r>
      <w:r w:rsidR="007A22C5">
        <w:t>10</w:t>
      </w:r>
      <w:r>
        <w:t>.</w:t>
      </w:r>
    </w:p>
    <w:p w14:paraId="71CBBE9F" w14:textId="77777777" w:rsidR="004A0EAE" w:rsidRDefault="002C06F2" w:rsidP="004A0EAE">
      <w:pPr>
        <w:keepNext/>
        <w:jc w:val="center"/>
      </w:pPr>
      <w:r>
        <w:rPr>
          <w:noProof/>
        </w:rPr>
        <w:drawing>
          <wp:inline distT="0" distB="0" distL="0" distR="0" wp14:anchorId="6559FF15" wp14:editId="4ACCC91C">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10875" cy="1511611"/>
                    </a:xfrm>
                    <a:prstGeom prst="rect">
                      <a:avLst/>
                    </a:prstGeom>
                    <a:noFill/>
                    <a:ln>
                      <a:noFill/>
                    </a:ln>
                  </pic:spPr>
                </pic:pic>
              </a:graphicData>
            </a:graphic>
          </wp:inline>
        </w:drawing>
      </w:r>
    </w:p>
    <w:p w14:paraId="50B25D71" w14:textId="3817EF68" w:rsidR="002C06F2" w:rsidRDefault="004A0EAE" w:rsidP="002165B2">
      <w:pPr>
        <w:pStyle w:val="Descripcin"/>
        <w:ind w:left="0"/>
        <w:jc w:val="both"/>
      </w:pPr>
      <w:bookmarkStart w:id="141" w:name="_Toc151638647"/>
      <w:r>
        <w:t>F</w:t>
      </w:r>
      <w:r w:rsidR="0034563C">
        <w:t>igura</w:t>
      </w:r>
      <w:r>
        <w:t xml:space="preserve">  </w:t>
      </w:r>
      <w:r>
        <w:fldChar w:fldCharType="begin"/>
      </w:r>
      <w:r>
        <w:instrText xml:space="preserve"> STYLEREF 1 \s </w:instrText>
      </w:r>
      <w:r>
        <w:fldChar w:fldCharType="separate"/>
      </w:r>
      <w:r w:rsidR="00B247B8">
        <w:rPr>
          <w:noProof/>
        </w:rPr>
        <w:t>5</w:t>
      </w:r>
      <w:r>
        <w:rPr>
          <w:noProof/>
        </w:rPr>
        <w:fldChar w:fldCharType="end"/>
      </w:r>
      <w:r w:rsidR="000F2008">
        <w:noBreakHyphen/>
      </w:r>
      <w:r w:rsidR="007A22C5">
        <w:t>9</w:t>
      </w:r>
      <w:r>
        <w:t xml:space="preserve"> </w:t>
      </w:r>
      <w:r w:rsidRPr="0076546B">
        <w:t>I</w:t>
      </w:r>
      <w:r w:rsidR="0034563C" w:rsidRPr="0076546B">
        <w:t xml:space="preserve">magen del simulador desde gazebo, mapa con dos </w:t>
      </w:r>
      <w:r w:rsidR="009E6983">
        <w:t>vehículos</w:t>
      </w:r>
      <w:bookmarkEnd w:id="141"/>
    </w:p>
    <w:p w14:paraId="4580CE4C" w14:textId="77777777" w:rsidR="004A0EAE" w:rsidRDefault="00E67D1C" w:rsidP="004A0EAE">
      <w:pPr>
        <w:keepNext/>
        <w:jc w:val="center"/>
      </w:pPr>
      <w:r>
        <w:rPr>
          <w:noProof/>
        </w:rPr>
        <mc:AlternateContent>
          <mc:Choice Requires="wpg">
            <w:drawing>
              <wp:inline distT="0" distB="0" distL="0" distR="0" wp14:anchorId="43AD2FF4" wp14:editId="68C690CE">
                <wp:extent cx="3442638" cy="1932167"/>
                <wp:effectExtent l="0" t="0" r="5715" b="0"/>
                <wp:docPr id="86" name="Grupo 86"/>
                <wp:cNvGraphicFramePr/>
                <a:graphic xmlns:a="http://schemas.openxmlformats.org/drawingml/2006/main">
                  <a:graphicData uri="http://schemas.microsoft.com/office/word/2010/wordprocessingGroup">
                    <wpg:wgp>
                      <wpg:cNvGrpSpPr/>
                      <wpg:grpSpPr>
                        <a:xfrm>
                          <a:off x="0" y="0"/>
                          <a:ext cx="3442638" cy="1932167"/>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19">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8B2470A" id="Grupo 86" o:spid="_x0000_s1026" style="width:271.05pt;height:152.15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20"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21" o:title="Imagen que contiene Diagrama&#10;&#10;Descripción generada automáticamente" croptop="2197f" cropbottom="1074f" cropleft="2570f" cropright="3862f"/>
                </v:shape>
                <w10:anchorlock/>
              </v:group>
            </w:pict>
          </mc:Fallback>
        </mc:AlternateContent>
      </w:r>
    </w:p>
    <w:p w14:paraId="3EA85F5E" w14:textId="1D52823E" w:rsidR="00E67D1C" w:rsidRDefault="004A0EAE" w:rsidP="008A511B">
      <w:pPr>
        <w:pStyle w:val="Descripcin"/>
      </w:pPr>
      <w:bookmarkStart w:id="142" w:name="_Toc151638648"/>
      <w:r>
        <w:t>F</w:t>
      </w:r>
      <w:r w:rsidR="0034563C">
        <w:t>igura</w:t>
      </w:r>
      <w:r>
        <w:t xml:space="preserve">  </w:t>
      </w:r>
      <w:r>
        <w:fldChar w:fldCharType="begin"/>
      </w:r>
      <w:r>
        <w:instrText xml:space="preserve"> STYLEREF 1 \s </w:instrText>
      </w:r>
      <w:r>
        <w:fldChar w:fldCharType="separate"/>
      </w:r>
      <w:r w:rsidR="00B247B8">
        <w:rPr>
          <w:noProof/>
        </w:rPr>
        <w:t>5</w:t>
      </w:r>
      <w:r>
        <w:rPr>
          <w:noProof/>
        </w:rPr>
        <w:fldChar w:fldCharType="end"/>
      </w:r>
      <w:r w:rsidR="000F2008">
        <w:noBreakHyphen/>
      </w:r>
      <w:r w:rsidR="007A22C5">
        <w:t>10</w:t>
      </w:r>
      <w:r>
        <w:t xml:space="preserve"> </w:t>
      </w:r>
      <w:r w:rsidRPr="00F82D8F">
        <w:t>E</w:t>
      </w:r>
      <w:r w:rsidR="0034563C" w:rsidRPr="00F82D8F">
        <w:t>jemplo de detecciones en el simulador, arriba se muestra la detección, abajo la predicción</w:t>
      </w:r>
      <w:bookmarkEnd w:id="142"/>
    </w:p>
    <w:p w14:paraId="060F0B7A" w14:textId="55E78CE3" w:rsidR="00BB7D96" w:rsidRDefault="00E67D1C" w:rsidP="006B0B30">
      <w:pPr>
        <w:rPr>
          <w:szCs w:val="24"/>
        </w:rPr>
      </w:pPr>
      <w:r>
        <w:rPr>
          <w:szCs w:val="24"/>
        </w:rPr>
        <w:lastRenderedPageBreak/>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3"/>
        </w:numPr>
        <w:rPr>
          <w:sz w:val="22"/>
          <w:szCs w:val="22"/>
        </w:rPr>
      </w:pPr>
      <w:r w:rsidRPr="00E67D1C">
        <w:rPr>
          <w:sz w:val="22"/>
          <w:szCs w:val="22"/>
        </w:rPr>
        <w:t>roslaunch manual_control manual_odroid.launch</w:t>
      </w:r>
    </w:p>
    <w:p w14:paraId="18C8A37A" w14:textId="26098443" w:rsidR="00BB7D96" w:rsidRPr="00E67D1C" w:rsidRDefault="00BB7D96">
      <w:pPr>
        <w:pStyle w:val="Prrafodelista"/>
        <w:numPr>
          <w:ilvl w:val="0"/>
          <w:numId w:val="23"/>
        </w:numPr>
        <w:rPr>
          <w:sz w:val="22"/>
          <w:szCs w:val="22"/>
        </w:rPr>
      </w:pPr>
      <w:r w:rsidRPr="00E67D1C">
        <w:rPr>
          <w:sz w:val="22"/>
          <w:szCs w:val="22"/>
        </w:rPr>
        <w:t>rosrun vision_camara detecRastreoC</w:t>
      </w:r>
    </w:p>
    <w:p w14:paraId="47051DF7" w14:textId="24AE162A" w:rsidR="007A22C5" w:rsidRPr="002165B2" w:rsidRDefault="00BB7D96" w:rsidP="007A22C5">
      <w:pPr>
        <w:rPr>
          <w:szCs w:val="24"/>
        </w:rPr>
      </w:pPr>
      <w:r>
        <w:rPr>
          <w:szCs w:val="24"/>
        </w:rPr>
        <w:t>En el caso de los tiempos</w:t>
      </w:r>
      <w:r w:rsidR="00F55A7F">
        <w:rPr>
          <w:szCs w:val="24"/>
        </w:rPr>
        <w:t>:</w:t>
      </w:r>
    </w:p>
    <w:p w14:paraId="6A982F71" w14:textId="26D2A4C7" w:rsidR="004A0EAE" w:rsidRDefault="004A0EAE" w:rsidP="008A511B">
      <w:pPr>
        <w:pStyle w:val="Descripcin"/>
      </w:pPr>
      <w:bookmarkStart w:id="143" w:name="_Toc143090955"/>
      <w:bookmarkStart w:id="144" w:name="_Toc151638581"/>
      <w:r>
        <w:t>T</w:t>
      </w:r>
      <w:r w:rsidR="0034563C">
        <w:t>abla</w:t>
      </w:r>
      <w:r>
        <w:t xml:space="preserve"> </w:t>
      </w:r>
      <w:r>
        <w:fldChar w:fldCharType="begin"/>
      </w:r>
      <w:r>
        <w:instrText xml:space="preserve"> STYLEREF 1 \s </w:instrText>
      </w:r>
      <w:r>
        <w:fldChar w:fldCharType="separate"/>
      </w:r>
      <w:r w:rsidR="007A22C5">
        <w:rPr>
          <w:noProof/>
        </w:rPr>
        <w:t>5</w:t>
      </w:r>
      <w:r>
        <w:rPr>
          <w:noProof/>
        </w:rPr>
        <w:fldChar w:fldCharType="end"/>
      </w:r>
      <w:r w:rsidR="007A22C5">
        <w:noBreakHyphen/>
      </w:r>
      <w:r>
        <w:fldChar w:fldCharType="begin"/>
      </w:r>
      <w:r>
        <w:instrText xml:space="preserve"> SEQ Tabla \* ARABIC \s 1 </w:instrText>
      </w:r>
      <w:r>
        <w:fldChar w:fldCharType="separate"/>
      </w:r>
      <w:r w:rsidR="007A22C5">
        <w:rPr>
          <w:noProof/>
        </w:rPr>
        <w:t>9</w:t>
      </w:r>
      <w:r>
        <w:rPr>
          <w:noProof/>
        </w:rPr>
        <w:fldChar w:fldCharType="end"/>
      </w:r>
      <w:r>
        <w:t xml:space="preserve"> </w:t>
      </w:r>
      <w:r w:rsidRPr="00407F9C">
        <w:t>T</w:t>
      </w:r>
      <w:r w:rsidR="0034563C" w:rsidRPr="00407F9C">
        <w:t>iempos medidos de los detectores en los tres ambientes de pruebas</w:t>
      </w:r>
      <w:bookmarkEnd w:id="143"/>
      <w:bookmarkEnd w:id="144"/>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7A22C5">
            <w:pPr>
              <w:spacing w:line="240" w:lineRule="auto"/>
              <w:rPr>
                <w:sz w:val="22"/>
                <w:szCs w:val="22"/>
              </w:rPr>
            </w:pPr>
          </w:p>
        </w:tc>
        <w:tc>
          <w:tcPr>
            <w:tcW w:w="2207" w:type="dxa"/>
          </w:tcPr>
          <w:p w14:paraId="52F6AB1F" w14:textId="6E938A16" w:rsidR="00F55A7F" w:rsidRPr="000242C4" w:rsidRDefault="00F55A7F" w:rsidP="007A22C5">
            <w:pPr>
              <w:spacing w:line="240" w:lineRule="auto"/>
              <w:rPr>
                <w:sz w:val="22"/>
                <w:szCs w:val="22"/>
              </w:rPr>
            </w:pPr>
            <w:r w:rsidRPr="000242C4">
              <w:rPr>
                <w:sz w:val="22"/>
                <w:szCs w:val="22"/>
              </w:rPr>
              <w:t>En Visual Studio</w:t>
            </w:r>
          </w:p>
        </w:tc>
        <w:tc>
          <w:tcPr>
            <w:tcW w:w="2207" w:type="dxa"/>
          </w:tcPr>
          <w:p w14:paraId="5C0FAB10" w14:textId="15463AD7" w:rsidR="00F55A7F" w:rsidRPr="000242C4" w:rsidRDefault="00F55A7F" w:rsidP="007A22C5">
            <w:pPr>
              <w:spacing w:line="240" w:lineRule="auto"/>
              <w:rPr>
                <w:sz w:val="22"/>
                <w:szCs w:val="22"/>
              </w:rPr>
            </w:pPr>
            <w:r w:rsidRPr="000242C4">
              <w:rPr>
                <w:sz w:val="22"/>
                <w:szCs w:val="22"/>
              </w:rPr>
              <w:t>En el simulador</w:t>
            </w:r>
          </w:p>
        </w:tc>
        <w:tc>
          <w:tcPr>
            <w:tcW w:w="2207" w:type="dxa"/>
          </w:tcPr>
          <w:p w14:paraId="602266BE" w14:textId="4C1ED2C5" w:rsidR="00F55A7F" w:rsidRPr="000242C4" w:rsidRDefault="00F55A7F" w:rsidP="007A22C5">
            <w:pPr>
              <w:spacing w:line="240" w:lineRule="auto"/>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7A22C5">
            <w:pPr>
              <w:spacing w:line="240" w:lineRule="auto"/>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7A22C5">
            <w:pPr>
              <w:spacing w:line="240" w:lineRule="auto"/>
              <w:rPr>
                <w:sz w:val="22"/>
                <w:szCs w:val="22"/>
              </w:rPr>
            </w:pPr>
            <w:r w:rsidRPr="000242C4">
              <w:rPr>
                <w:sz w:val="22"/>
                <w:szCs w:val="22"/>
              </w:rPr>
              <w:t>967.38 segundos</w:t>
            </w:r>
          </w:p>
        </w:tc>
        <w:tc>
          <w:tcPr>
            <w:tcW w:w="2207" w:type="dxa"/>
          </w:tcPr>
          <w:p w14:paraId="6540F790" w14:textId="30825967" w:rsidR="00F55A7F" w:rsidRPr="000242C4" w:rsidRDefault="00E67D1C" w:rsidP="007A22C5">
            <w:pPr>
              <w:spacing w:line="240" w:lineRule="auto"/>
              <w:rPr>
                <w:sz w:val="22"/>
                <w:szCs w:val="22"/>
              </w:rPr>
            </w:pPr>
            <w:r w:rsidRPr="000242C4">
              <w:rPr>
                <w:sz w:val="22"/>
                <w:szCs w:val="22"/>
              </w:rPr>
              <w:t>10.156 segundos</w:t>
            </w:r>
          </w:p>
        </w:tc>
        <w:tc>
          <w:tcPr>
            <w:tcW w:w="2207" w:type="dxa"/>
          </w:tcPr>
          <w:p w14:paraId="08662F00" w14:textId="5CEC0D96" w:rsidR="00F55A7F" w:rsidRPr="000242C4" w:rsidRDefault="007828B6" w:rsidP="007A22C5">
            <w:pPr>
              <w:spacing w:line="240" w:lineRule="auto"/>
              <w:rPr>
                <w:sz w:val="22"/>
                <w:szCs w:val="22"/>
              </w:rPr>
            </w:pPr>
            <w:r>
              <w:rPr>
                <w:sz w:val="22"/>
                <w:szCs w:val="22"/>
              </w:rPr>
              <w:t>63.829 segundos</w:t>
            </w:r>
          </w:p>
        </w:tc>
      </w:tr>
      <w:tr w:rsidR="00F55A7F" w:rsidRPr="000242C4" w14:paraId="515F1D08" w14:textId="77777777" w:rsidTr="00F55A7F">
        <w:tc>
          <w:tcPr>
            <w:tcW w:w="2206" w:type="dxa"/>
          </w:tcPr>
          <w:p w14:paraId="6AF9EAF7" w14:textId="62018951" w:rsidR="00F55A7F" w:rsidRPr="000242C4" w:rsidRDefault="00F55A7F" w:rsidP="007A22C5">
            <w:pPr>
              <w:spacing w:line="240" w:lineRule="auto"/>
              <w:rPr>
                <w:sz w:val="22"/>
                <w:szCs w:val="22"/>
              </w:rPr>
            </w:pPr>
            <w:r w:rsidRPr="000242C4">
              <w:rPr>
                <w:sz w:val="22"/>
                <w:szCs w:val="22"/>
              </w:rPr>
              <w:t xml:space="preserve">Tiempo para la </w:t>
            </w:r>
            <w:r w:rsidR="0010032B">
              <w:rPr>
                <w:sz w:val="22"/>
                <w:szCs w:val="22"/>
              </w:rPr>
              <w:t>ventana deslizante</w:t>
            </w:r>
          </w:p>
        </w:tc>
        <w:tc>
          <w:tcPr>
            <w:tcW w:w="2207" w:type="dxa"/>
          </w:tcPr>
          <w:p w14:paraId="10B7F12E" w14:textId="48021ABD" w:rsidR="00F55A7F" w:rsidRPr="000242C4" w:rsidRDefault="000242C4" w:rsidP="007A22C5">
            <w:pPr>
              <w:spacing w:line="240" w:lineRule="auto"/>
              <w:rPr>
                <w:sz w:val="22"/>
                <w:szCs w:val="22"/>
              </w:rPr>
            </w:pPr>
            <w:r>
              <w:rPr>
                <w:sz w:val="22"/>
                <w:szCs w:val="22"/>
              </w:rPr>
              <w:t>1700-2200 ms</w:t>
            </w:r>
          </w:p>
        </w:tc>
        <w:tc>
          <w:tcPr>
            <w:tcW w:w="2207" w:type="dxa"/>
          </w:tcPr>
          <w:p w14:paraId="7BAC3777" w14:textId="11FEACAA" w:rsidR="00F55A7F" w:rsidRPr="000242C4" w:rsidRDefault="00E67D1C" w:rsidP="007A22C5">
            <w:pPr>
              <w:spacing w:line="240" w:lineRule="auto"/>
              <w:rPr>
                <w:sz w:val="22"/>
                <w:szCs w:val="22"/>
              </w:rPr>
            </w:pPr>
            <w:r w:rsidRPr="000242C4">
              <w:rPr>
                <w:sz w:val="22"/>
                <w:szCs w:val="22"/>
              </w:rPr>
              <w:t>100-110 ms</w:t>
            </w:r>
          </w:p>
        </w:tc>
        <w:tc>
          <w:tcPr>
            <w:tcW w:w="2207" w:type="dxa"/>
          </w:tcPr>
          <w:p w14:paraId="18D8D48E" w14:textId="217AF5FF" w:rsidR="00F55A7F" w:rsidRPr="000242C4" w:rsidRDefault="007828B6" w:rsidP="007A22C5">
            <w:pPr>
              <w:spacing w:line="240" w:lineRule="auto"/>
              <w:rPr>
                <w:sz w:val="22"/>
                <w:szCs w:val="22"/>
              </w:rPr>
            </w:pPr>
            <w:r>
              <w:rPr>
                <w:sz w:val="22"/>
                <w:szCs w:val="22"/>
              </w:rPr>
              <w:t>380-390 ms</w:t>
            </w:r>
          </w:p>
        </w:tc>
      </w:tr>
      <w:tr w:rsidR="00F55A7F" w:rsidRPr="000242C4" w14:paraId="34C31450" w14:textId="77777777" w:rsidTr="00F55A7F">
        <w:tc>
          <w:tcPr>
            <w:tcW w:w="2206" w:type="dxa"/>
          </w:tcPr>
          <w:p w14:paraId="3CC608EC" w14:textId="0CC63DA3" w:rsidR="00F55A7F" w:rsidRPr="000242C4" w:rsidRDefault="00F55A7F" w:rsidP="007A22C5">
            <w:pPr>
              <w:spacing w:line="240" w:lineRule="auto"/>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7A22C5">
            <w:pPr>
              <w:spacing w:line="240" w:lineRule="auto"/>
              <w:rPr>
                <w:sz w:val="22"/>
                <w:szCs w:val="22"/>
              </w:rPr>
            </w:pPr>
            <w:r>
              <w:rPr>
                <w:sz w:val="22"/>
                <w:szCs w:val="22"/>
              </w:rPr>
              <w:t>60-90 ms</w:t>
            </w:r>
          </w:p>
        </w:tc>
        <w:tc>
          <w:tcPr>
            <w:tcW w:w="2207" w:type="dxa"/>
          </w:tcPr>
          <w:p w14:paraId="075D5A44" w14:textId="7EF37C68" w:rsidR="00F55A7F" w:rsidRPr="000242C4" w:rsidRDefault="00E67D1C" w:rsidP="007A22C5">
            <w:pPr>
              <w:spacing w:line="240" w:lineRule="auto"/>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4D5A57DF" w:rsidR="00F55A7F" w:rsidRPr="000242C4" w:rsidRDefault="007828B6" w:rsidP="007A22C5">
            <w:pPr>
              <w:spacing w:line="240" w:lineRule="auto"/>
              <w:rPr>
                <w:sz w:val="22"/>
                <w:szCs w:val="22"/>
              </w:rPr>
            </w:pPr>
            <w:r>
              <w:rPr>
                <w:sz w:val="22"/>
                <w:szCs w:val="22"/>
              </w:rPr>
              <w:t>60-70 ms</w:t>
            </w:r>
          </w:p>
        </w:tc>
      </w:tr>
      <w:tr w:rsidR="00F55A7F" w:rsidRPr="000242C4" w14:paraId="163D6A48" w14:textId="77777777" w:rsidTr="00F55A7F">
        <w:tc>
          <w:tcPr>
            <w:tcW w:w="2206" w:type="dxa"/>
          </w:tcPr>
          <w:p w14:paraId="43E618EA" w14:textId="6B87BAF5" w:rsidR="00F55A7F" w:rsidRPr="000242C4" w:rsidRDefault="00F55A7F" w:rsidP="007A22C5">
            <w:pPr>
              <w:spacing w:line="240" w:lineRule="auto"/>
              <w:rPr>
                <w:sz w:val="22"/>
                <w:szCs w:val="22"/>
              </w:rPr>
            </w:pPr>
            <w:r w:rsidRPr="000242C4">
              <w:rPr>
                <w:sz w:val="22"/>
                <w:szCs w:val="22"/>
              </w:rPr>
              <w:t>Tiempo para la predicción</w:t>
            </w:r>
          </w:p>
        </w:tc>
        <w:tc>
          <w:tcPr>
            <w:tcW w:w="2207" w:type="dxa"/>
          </w:tcPr>
          <w:p w14:paraId="6D56A026" w14:textId="72FD72E9" w:rsidR="00F55A7F" w:rsidRPr="000242C4" w:rsidRDefault="000242C4" w:rsidP="007A22C5">
            <w:pPr>
              <w:spacing w:line="240" w:lineRule="auto"/>
              <w:rPr>
                <w:sz w:val="22"/>
                <w:szCs w:val="22"/>
              </w:rPr>
            </w:pPr>
            <w:r>
              <w:rPr>
                <w:sz w:val="22"/>
                <w:szCs w:val="22"/>
              </w:rPr>
              <w:t>30-60 ms</w:t>
            </w:r>
          </w:p>
        </w:tc>
        <w:tc>
          <w:tcPr>
            <w:tcW w:w="2207" w:type="dxa"/>
          </w:tcPr>
          <w:p w14:paraId="2F4AB529" w14:textId="1DE8C5CE" w:rsidR="00F74888" w:rsidRPr="000242C4" w:rsidRDefault="00F74888" w:rsidP="007A22C5">
            <w:pPr>
              <w:spacing w:line="240" w:lineRule="auto"/>
              <w:rPr>
                <w:sz w:val="22"/>
                <w:szCs w:val="22"/>
              </w:rPr>
            </w:pPr>
            <w:r w:rsidRPr="000242C4">
              <w:rPr>
                <w:sz w:val="22"/>
                <w:szCs w:val="22"/>
              </w:rPr>
              <w:t>40-60 ms (predicción y corrección)</w:t>
            </w:r>
          </w:p>
        </w:tc>
        <w:tc>
          <w:tcPr>
            <w:tcW w:w="2207" w:type="dxa"/>
          </w:tcPr>
          <w:p w14:paraId="6014BA56" w14:textId="71E88CB1" w:rsidR="00F55A7F" w:rsidRPr="000242C4" w:rsidRDefault="007828B6" w:rsidP="007A22C5">
            <w:pPr>
              <w:spacing w:line="240" w:lineRule="auto"/>
              <w:rPr>
                <w:sz w:val="22"/>
                <w:szCs w:val="22"/>
              </w:rPr>
            </w:pPr>
            <w:r>
              <w:rPr>
                <w:sz w:val="22"/>
                <w:szCs w:val="22"/>
              </w:rPr>
              <w:t>30-40 ms</w:t>
            </w:r>
          </w:p>
        </w:tc>
      </w:tr>
      <w:tr w:rsidR="00F55A7F" w:rsidRPr="000242C4" w14:paraId="6CBD8150" w14:textId="77777777" w:rsidTr="00F55A7F">
        <w:tc>
          <w:tcPr>
            <w:tcW w:w="2206" w:type="dxa"/>
          </w:tcPr>
          <w:p w14:paraId="0509A87B" w14:textId="0E048D62" w:rsidR="00F55A7F" w:rsidRPr="000242C4" w:rsidRDefault="00F55A7F" w:rsidP="007A22C5">
            <w:pPr>
              <w:spacing w:line="240" w:lineRule="auto"/>
              <w:rPr>
                <w:sz w:val="22"/>
                <w:szCs w:val="22"/>
              </w:rPr>
            </w:pPr>
            <w:r w:rsidRPr="000242C4">
              <w:rPr>
                <w:sz w:val="22"/>
                <w:szCs w:val="22"/>
              </w:rPr>
              <w:t xml:space="preserve">Tiempo total en detección de un </w:t>
            </w:r>
            <w:r w:rsidR="002A4B55" w:rsidRPr="000242C4">
              <w:rPr>
                <w:sz w:val="22"/>
                <w:szCs w:val="22"/>
              </w:rPr>
              <w:t>fotograma</w:t>
            </w:r>
            <w:r w:rsidRPr="000242C4">
              <w:rPr>
                <w:sz w:val="22"/>
                <w:szCs w:val="22"/>
              </w:rPr>
              <w:t xml:space="preserve"> completo </w:t>
            </w:r>
          </w:p>
        </w:tc>
        <w:tc>
          <w:tcPr>
            <w:tcW w:w="2207" w:type="dxa"/>
          </w:tcPr>
          <w:p w14:paraId="5E91225E" w14:textId="1E6EF5A8" w:rsidR="00F55A7F" w:rsidRPr="000242C4" w:rsidRDefault="000242C4" w:rsidP="007A22C5">
            <w:pPr>
              <w:spacing w:line="240" w:lineRule="auto"/>
              <w:rPr>
                <w:sz w:val="22"/>
                <w:szCs w:val="22"/>
              </w:rPr>
            </w:pPr>
            <w:r>
              <w:rPr>
                <w:sz w:val="22"/>
                <w:szCs w:val="22"/>
              </w:rPr>
              <w:t>1800-2300 ms</w:t>
            </w:r>
          </w:p>
        </w:tc>
        <w:tc>
          <w:tcPr>
            <w:tcW w:w="2207" w:type="dxa"/>
          </w:tcPr>
          <w:p w14:paraId="00E04605" w14:textId="4A62C497" w:rsidR="00F55A7F" w:rsidRPr="000242C4" w:rsidRDefault="00F74888" w:rsidP="007A22C5">
            <w:pPr>
              <w:spacing w:line="240" w:lineRule="auto"/>
              <w:rPr>
                <w:sz w:val="22"/>
                <w:szCs w:val="22"/>
              </w:rPr>
            </w:pPr>
            <w:r w:rsidRPr="000242C4">
              <w:rPr>
                <w:sz w:val="22"/>
                <w:szCs w:val="22"/>
              </w:rPr>
              <w:t>140-180 ms</w:t>
            </w:r>
          </w:p>
        </w:tc>
        <w:tc>
          <w:tcPr>
            <w:tcW w:w="2207" w:type="dxa"/>
          </w:tcPr>
          <w:p w14:paraId="36EAE770" w14:textId="11A570F3" w:rsidR="00F55A7F" w:rsidRPr="000242C4" w:rsidRDefault="00960505" w:rsidP="007A22C5">
            <w:pPr>
              <w:spacing w:line="240" w:lineRule="auto"/>
              <w:rPr>
                <w:sz w:val="22"/>
                <w:szCs w:val="22"/>
              </w:rPr>
            </w:pPr>
            <w:r>
              <w:rPr>
                <w:sz w:val="22"/>
                <w:szCs w:val="22"/>
              </w:rPr>
              <w:t>430-450 ms</w:t>
            </w:r>
          </w:p>
        </w:tc>
      </w:tr>
      <w:tr w:rsidR="00F55A7F" w:rsidRPr="000242C4" w14:paraId="77321E32" w14:textId="77777777" w:rsidTr="00F55A7F">
        <w:tc>
          <w:tcPr>
            <w:tcW w:w="2206" w:type="dxa"/>
          </w:tcPr>
          <w:p w14:paraId="4A70A8DC" w14:textId="2DD81473" w:rsidR="00F55A7F" w:rsidRPr="000242C4" w:rsidRDefault="00F55A7F" w:rsidP="007A22C5">
            <w:pPr>
              <w:spacing w:line="240" w:lineRule="auto"/>
              <w:rPr>
                <w:sz w:val="22"/>
                <w:szCs w:val="22"/>
              </w:rPr>
            </w:pPr>
            <w:r w:rsidRPr="000242C4">
              <w:rPr>
                <w:sz w:val="22"/>
                <w:szCs w:val="22"/>
              </w:rPr>
              <w:t xml:space="preserve">Tiempo total en detección solo de regiones en un </w:t>
            </w:r>
            <w:r w:rsidR="002A4B55" w:rsidRPr="000242C4">
              <w:rPr>
                <w:sz w:val="22"/>
                <w:szCs w:val="22"/>
              </w:rPr>
              <w:t>fotograma</w:t>
            </w:r>
          </w:p>
        </w:tc>
        <w:tc>
          <w:tcPr>
            <w:tcW w:w="2207" w:type="dxa"/>
          </w:tcPr>
          <w:p w14:paraId="5F0AEF1D" w14:textId="42F05138" w:rsidR="00F55A7F" w:rsidRPr="000242C4" w:rsidRDefault="000242C4" w:rsidP="007A22C5">
            <w:pPr>
              <w:spacing w:line="240" w:lineRule="auto"/>
              <w:rPr>
                <w:sz w:val="22"/>
                <w:szCs w:val="22"/>
              </w:rPr>
            </w:pPr>
            <w:r>
              <w:rPr>
                <w:sz w:val="22"/>
                <w:szCs w:val="22"/>
              </w:rPr>
              <w:t>150-200 ms</w:t>
            </w:r>
          </w:p>
        </w:tc>
        <w:tc>
          <w:tcPr>
            <w:tcW w:w="2207" w:type="dxa"/>
          </w:tcPr>
          <w:p w14:paraId="41841AA7" w14:textId="07E87518" w:rsidR="00F55A7F" w:rsidRPr="000242C4" w:rsidRDefault="00F74888" w:rsidP="007A22C5">
            <w:pPr>
              <w:spacing w:line="240" w:lineRule="auto"/>
              <w:rPr>
                <w:sz w:val="22"/>
                <w:szCs w:val="22"/>
              </w:rPr>
            </w:pPr>
            <w:r w:rsidRPr="000242C4">
              <w:rPr>
                <w:sz w:val="22"/>
                <w:szCs w:val="22"/>
              </w:rPr>
              <w:t>110-140 ms</w:t>
            </w:r>
          </w:p>
        </w:tc>
        <w:tc>
          <w:tcPr>
            <w:tcW w:w="2207" w:type="dxa"/>
          </w:tcPr>
          <w:p w14:paraId="03FF60D3" w14:textId="3202387D" w:rsidR="00F55A7F" w:rsidRPr="000242C4" w:rsidRDefault="007828B6" w:rsidP="007A22C5">
            <w:pPr>
              <w:spacing w:line="240" w:lineRule="auto"/>
              <w:rPr>
                <w:sz w:val="22"/>
                <w:szCs w:val="22"/>
              </w:rPr>
            </w:pPr>
            <w:r>
              <w:rPr>
                <w:sz w:val="22"/>
                <w:szCs w:val="22"/>
              </w:rPr>
              <w:t>90-100 ms</w:t>
            </w:r>
          </w:p>
        </w:tc>
      </w:tr>
    </w:tbl>
    <w:p w14:paraId="717F01D4" w14:textId="73505241" w:rsidR="00321E30" w:rsidRDefault="00C73052" w:rsidP="00C73052">
      <w:bookmarkStart w:id="145" w:name="_Toc132493993"/>
      <w:r>
        <w:lastRenderedPageBreak/>
        <w:t xml:space="preserve">Como se observa, el procedimiento en visual studio es lento, en especial a la hora de cargar las máquinas de soporte vectorial, donde demora hasta 17 minutos. Esto se debe a que únicamente aprovecha el 13% del CPU, que en nuestro caso se corrió en un procesador intel i3 6100u. Por otro lado, tanto el simulador como el vehículo pueden llevar a cabo la ejecución sin problemas, siendo el primero hasta 10 veces más rápido. De acuerdo con los tiempos que le toma procesar cada </w:t>
      </w:r>
      <w:r w:rsidR="002A4B55">
        <w:t>fotograma</w:t>
      </w:r>
      <w:r>
        <w:t>, en el simulador se pudo haber tomado una ta</w:t>
      </w:r>
      <w:r w:rsidR="00790D43">
        <w:t>s</w:t>
      </w:r>
      <w:r>
        <w:t>a ligeramente más alta que 5 Hz.</w:t>
      </w:r>
      <w:r w:rsidR="00960505">
        <w:t xml:space="preserve"> </w:t>
      </w:r>
    </w:p>
    <w:p w14:paraId="296BBC60" w14:textId="1850B704" w:rsidR="00C73052" w:rsidRDefault="00321E30" w:rsidP="00C73052">
      <w:pPr>
        <w:rPr>
          <w:lang w:eastAsia="es-MX"/>
        </w:rPr>
      </w:pPr>
      <w:r>
        <w:t xml:space="preserve">En el caso del carro, se tiene una computadora odroid xu4, la cual tiene un procesador de 8 núcleos con velocidad de 2 GHz. De memoria ram contiene únicamente </w:t>
      </w:r>
      <w:r w:rsidR="00B03540">
        <w:t xml:space="preserve">2 GB DDR3. Con estas características, le toma cerca de medio segundo procesar un </w:t>
      </w:r>
      <w:r w:rsidR="002A4B55">
        <w:t>fotograma</w:t>
      </w:r>
      <w:r w:rsidR="00B03540">
        <w:t xml:space="preserve"> completo. Considerando que la detección solo en regiones es más rápida, el carro apenas podría procesar cerca de 5 </w:t>
      </w:r>
      <w:r w:rsidR="002A4B55">
        <w:t>fotogramas</w:t>
      </w:r>
      <w:r w:rsidR="00960505">
        <w:t xml:space="preserve"> </w:t>
      </w:r>
      <w:r w:rsidR="00B03540">
        <w:t>por</w:t>
      </w:r>
      <w:r w:rsidR="00960505">
        <w:t xml:space="preserve"> segundo.</w:t>
      </w:r>
    </w:p>
    <w:p w14:paraId="55087ED1" w14:textId="2CD0A528" w:rsidR="007828B6" w:rsidRDefault="00C73052" w:rsidP="00C73052">
      <w:r>
        <w:t xml:space="preserve">En el caso para cargar el filtro de cascada, al ser muy ligero, prácticamente no demora tiempo, apenas milisegundos para el simulador y 103 ms en visual studio. Por un lado, en la detección, hacer el barrido con ventana deslizante con </w:t>
      </w:r>
      <w:r w:rsidR="006C206F">
        <w:t>SVM</w:t>
      </w:r>
      <w:r>
        <w:t xml:space="preserve"> sería muy tardado, aun haciéndose con el filtro de cascada, es la parte de la detección que más consume tiempo. Por otro lado, en el rastreo, la mayor parte del tiempo lo consume la predicción y corrección de los filtros, crear uno nuevo es instantáneo. </w:t>
      </w:r>
      <w:r w:rsidR="007828B6">
        <w:t>De lo observado en el carro físico, es que demora más en la predicción con las máquinas de soporte vectorial.</w:t>
      </w:r>
    </w:p>
    <w:p w14:paraId="659AC9BB" w14:textId="77777777" w:rsidR="000F2008" w:rsidRDefault="000F2008" w:rsidP="000F2008">
      <w:pPr>
        <w:keepNext/>
      </w:pPr>
      <w:r>
        <w:rPr>
          <w:noProof/>
        </w:rPr>
        <w:lastRenderedPageBreak/>
        <mc:AlternateContent>
          <mc:Choice Requires="wpg">
            <w:drawing>
              <wp:inline distT="0" distB="0" distL="0" distR="0" wp14:anchorId="3A8BC040" wp14:editId="363BD2B7">
                <wp:extent cx="5200650" cy="3171825"/>
                <wp:effectExtent l="0" t="0" r="0" b="9525"/>
                <wp:docPr id="2019920726" name="Grupo 1"/>
                <wp:cNvGraphicFramePr/>
                <a:graphic xmlns:a="http://schemas.openxmlformats.org/drawingml/2006/main">
                  <a:graphicData uri="http://schemas.microsoft.com/office/word/2010/wordprocessingGroup">
                    <wpg:wgp>
                      <wpg:cNvGrpSpPr/>
                      <wpg:grpSpPr>
                        <a:xfrm>
                          <a:off x="0" y="0"/>
                          <a:ext cx="5200650" cy="3171825"/>
                          <a:chOff x="0" y="0"/>
                          <a:chExt cx="5602264" cy="3564577"/>
                        </a:xfrm>
                      </wpg:grpSpPr>
                      <pic:pic xmlns:pic="http://schemas.openxmlformats.org/drawingml/2006/picture">
                        <pic:nvPicPr>
                          <pic:cNvPr id="1152800488" name="Imagen 1" descr="Imagen que contiene agua, foto, vista, vuelo&#10;&#10;Descripción generada automáticamente"/>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2811439" y="1815152"/>
                            <a:ext cx="2790825" cy="1744345"/>
                          </a:xfrm>
                          <a:prstGeom prst="rect">
                            <a:avLst/>
                          </a:prstGeom>
                        </pic:spPr>
                      </pic:pic>
                      <pic:pic xmlns:pic="http://schemas.openxmlformats.org/drawingml/2006/picture">
                        <pic:nvPicPr>
                          <pic:cNvPr id="557350502" name="Imagen 1" descr="Imagen que contiene agua, hombre, playa, barco&#10;&#10;Descripción generada automáticamente"/>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1815152"/>
                            <a:ext cx="2799715" cy="1749425"/>
                          </a:xfrm>
                          <a:prstGeom prst="rect">
                            <a:avLst/>
                          </a:prstGeom>
                        </pic:spPr>
                      </pic:pic>
                      <pic:pic xmlns:pic="http://schemas.openxmlformats.org/drawingml/2006/picture">
                        <pic:nvPicPr>
                          <pic:cNvPr id="125582588" name="Imagen 1" descr="Imagen en blanco y negro de un carro&#10;&#10;Descripción generada automáticamente con confianza media"/>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770496" y="0"/>
                            <a:ext cx="2756535" cy="1722755"/>
                          </a:xfrm>
                          <a:prstGeom prst="rect">
                            <a:avLst/>
                          </a:prstGeom>
                        </pic:spPr>
                      </pic:pic>
                      <pic:pic xmlns:pic="http://schemas.openxmlformats.org/drawingml/2006/picture">
                        <pic:nvPicPr>
                          <pic:cNvPr id="2031205856" name="Imagen 1" descr="Imagen que contiene exterior, agua, calle, playa&#10;&#10;Descripción generada automáticamente"/>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756535" cy="1722755"/>
                          </a:xfrm>
                          <a:prstGeom prst="rect">
                            <a:avLst/>
                          </a:prstGeom>
                        </pic:spPr>
                      </pic:pic>
                    </wpg:wgp>
                  </a:graphicData>
                </a:graphic>
              </wp:inline>
            </w:drawing>
          </mc:Choice>
          <mc:Fallback>
            <w:pict>
              <v:group w14:anchorId="126669C6" id="Grupo 1" o:spid="_x0000_s1026" style="width:409.5pt;height:249.75pt;mso-position-horizontal-relative:char;mso-position-vertical-relative:line" coordsize="56022,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">
                <v:shape id="Imagen 1" o:spid="_x0000_s1027" type="#_x0000_t75" alt="Imagen que contiene agua, foto, vista, vuelo&#10;&#10;Descripción generada automáticamente" style="position:absolute;left:28114;top:18151;width:27908;height:17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">
                  <v:imagedata r:id="rId126" o:title="Imagen que contiene agua, foto, vista, vuelo&#10;&#10;Descripción generada automáticamente"/>
                </v:shape>
                <v:shape id="Imagen 1" o:spid="_x0000_s1028" type="#_x0000_t75" alt="Imagen que contiene agua, hombre, playa, barco&#10;&#10;Descripción generada automáticamente" style="position:absolute;top:18151;width:27997;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">
                  <v:imagedata r:id="rId127" o:title="Imagen que contiene agua, hombre, playa, barco&#10;&#10;Descripción generada automáticamente"/>
                </v:shape>
                <v:shape id="Imagen 1" o:spid="_x0000_s1029" type="#_x0000_t75" alt="Imagen en blanco y negro de un carro&#10;&#10;Descripción generada automáticamente con confianza media" style="position:absolute;left:27704;width:27566;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">
                  <v:imagedata r:id="rId128" o:title="Imagen en blanco y negro de un carro&#10;&#10;Descripción generada automáticamente con confianza media"/>
                </v:shape>
                <v:shape id="Imagen 1" o:spid="_x0000_s1030" type="#_x0000_t75" alt="Imagen que contiene exterior, agua, calle, playa&#10;&#10;Descripción generada automáticamente" style="position:absolute;width:27565;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">
                  <v:imagedata r:id="rId129" o:title="Imagen que contiene exterior, agua, calle, playa&#10;&#10;Descripción generada automáticamente"/>
                </v:shape>
                <w10:anchorlock/>
              </v:group>
            </w:pict>
          </mc:Fallback>
        </mc:AlternateContent>
      </w:r>
    </w:p>
    <w:p w14:paraId="7E39F1E2" w14:textId="0487497F" w:rsidR="000F2008" w:rsidRDefault="000F2008" w:rsidP="008A511B">
      <w:pPr>
        <w:pStyle w:val="Descripcin"/>
      </w:pPr>
      <w:bookmarkStart w:id="146" w:name="_Toc151638649"/>
      <w:r>
        <w:t xml:space="preserve">Figura  </w:t>
      </w:r>
      <w:r>
        <w:fldChar w:fldCharType="begin"/>
      </w:r>
      <w:r>
        <w:instrText xml:space="preserve"> STYLEREF 1 \s </w:instrText>
      </w:r>
      <w:r>
        <w:fldChar w:fldCharType="separate"/>
      </w:r>
      <w:r w:rsidR="00B247B8">
        <w:rPr>
          <w:noProof/>
        </w:rPr>
        <w:t>5</w:t>
      </w:r>
      <w:r>
        <w:rPr>
          <w:noProof/>
        </w:rPr>
        <w:fldChar w:fldCharType="end"/>
      </w:r>
      <w:r>
        <w:noBreakHyphen/>
      </w:r>
      <w:r w:rsidR="007A22C5">
        <w:t>11</w:t>
      </w:r>
      <w:r>
        <w:t xml:space="preserve"> </w:t>
      </w:r>
      <w:r w:rsidRPr="00F251D2">
        <w:t>DETECCIONES EN EL CARRO FÍSICO</w:t>
      </w:r>
      <w:bookmarkEnd w:id="146"/>
    </w:p>
    <w:p w14:paraId="3B1CDC06" w14:textId="0AA02B0E" w:rsidR="0071380E" w:rsidRDefault="000F2008" w:rsidP="000F2008">
      <w:pPr>
        <w:jc w:val="center"/>
      </w:pPr>
      <w:r>
        <w:rPr>
          <w:noProof/>
        </w:rPr>
        <mc:AlternateContent>
          <mc:Choice Requires="wps">
            <w:drawing>
              <wp:anchor distT="0" distB="0" distL="114300" distR="114300" simplePos="0" relativeHeight="252644352" behindDoc="0" locked="0" layoutInCell="1" allowOverlap="1" wp14:anchorId="0AFEC16B" wp14:editId="60FD5C39">
                <wp:simplePos x="0" y="0"/>
                <wp:positionH relativeFrom="margin">
                  <wp:align>center</wp:align>
                </wp:positionH>
                <wp:positionV relativeFrom="paragraph">
                  <wp:posOffset>1597025</wp:posOffset>
                </wp:positionV>
                <wp:extent cx="2851785" cy="635"/>
                <wp:effectExtent l="0" t="0" r="5715" b="0"/>
                <wp:wrapSquare wrapText="bothSides"/>
                <wp:docPr id="1959187321" name="Cuadro de texto 1"/>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2B49AF38" w14:textId="42AAD94F" w:rsidR="000F2008" w:rsidRPr="00EF78C4" w:rsidRDefault="000F2008" w:rsidP="008A511B">
                            <w:pPr>
                              <w:pStyle w:val="Descripcin"/>
                              <w:rPr>
                                <w:noProof/>
                                <w:sz w:val="24"/>
                              </w:rPr>
                            </w:pPr>
                            <w:bookmarkStart w:id="147" w:name="_Toc151638650"/>
                            <w:r>
                              <w:t xml:space="preserve">Figura  </w:t>
                            </w:r>
                            <w:r>
                              <w:fldChar w:fldCharType="begin"/>
                            </w:r>
                            <w:r>
                              <w:instrText xml:space="preserve"> STYLEREF 1 \s </w:instrText>
                            </w:r>
                            <w:r>
                              <w:fldChar w:fldCharType="separate"/>
                            </w:r>
                            <w:r w:rsidR="00B247B8">
                              <w:rPr>
                                <w:noProof/>
                              </w:rPr>
                              <w:t>5</w:t>
                            </w:r>
                            <w:r>
                              <w:rPr>
                                <w:noProof/>
                              </w:rPr>
                              <w:fldChar w:fldCharType="end"/>
                            </w:r>
                            <w:r>
                              <w:noBreakHyphen/>
                            </w:r>
                            <w:r w:rsidR="007A22C5">
                              <w:t>12</w:t>
                            </w:r>
                            <w:r>
                              <w:t xml:space="preserve"> Ejemplo de las detecciones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EC16B" id="_x0000_s1049" type="#_x0000_t202" style="position:absolute;left:0;text-align:left;margin-left:0;margin-top:125.75pt;width:224.55pt;height:.05pt;z-index:252644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u5GwIAAEAEAAAOAAAAZHJzL2Uyb0RvYy54bWysU99v2jAQfp+0/8Hy+whQ0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" stroked="f">
                <v:textbox style="mso-fit-shape-to-text:t" inset="0,0,0,0">
                  <w:txbxContent>
                    <w:p w14:paraId="2B49AF38" w14:textId="42AAD94F" w:rsidR="000F2008" w:rsidRPr="00EF78C4" w:rsidRDefault="000F2008" w:rsidP="008A511B">
                      <w:pPr>
                        <w:pStyle w:val="Descripcin"/>
                        <w:rPr>
                          <w:noProof/>
                          <w:sz w:val="24"/>
                        </w:rPr>
                      </w:pPr>
                      <w:bookmarkStart w:id="148" w:name="_Toc151638650"/>
                      <w:r>
                        <w:t xml:space="preserve">Figura  </w:t>
                      </w:r>
                      <w:r>
                        <w:fldChar w:fldCharType="begin"/>
                      </w:r>
                      <w:r>
                        <w:instrText xml:space="preserve"> STYLEREF 1 \s </w:instrText>
                      </w:r>
                      <w:r>
                        <w:fldChar w:fldCharType="separate"/>
                      </w:r>
                      <w:r w:rsidR="00B247B8">
                        <w:rPr>
                          <w:noProof/>
                        </w:rPr>
                        <w:t>5</w:t>
                      </w:r>
                      <w:r>
                        <w:rPr>
                          <w:noProof/>
                        </w:rPr>
                        <w:fldChar w:fldCharType="end"/>
                      </w:r>
                      <w:r>
                        <w:noBreakHyphen/>
                      </w:r>
                      <w:r w:rsidR="007A22C5">
                        <w:t>12</w:t>
                      </w:r>
                      <w:r>
                        <w:t xml:space="preserve"> Ejemplo de las detecciones</w:t>
                      </w:r>
                      <w:bookmarkEnd w:id="148"/>
                    </w:p>
                  </w:txbxContent>
                </v:textbox>
                <w10:wrap type="square" anchorx="margin"/>
              </v:shape>
            </w:pict>
          </mc:Fallback>
        </mc:AlternateContent>
      </w:r>
      <w:r>
        <w:rPr>
          <w:noProof/>
        </w:rPr>
        <w:drawing>
          <wp:inline distT="0" distB="0" distL="0" distR="0" wp14:anchorId="52DFFDF9" wp14:editId="55807DE6">
            <wp:extent cx="1703678" cy="1476375"/>
            <wp:effectExtent l="0" t="0" r="0" b="0"/>
            <wp:docPr id="909063687" name="Imagen 909063687" descr="Imagen que contiene agua, foto, vista,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0488" name="Imagen 1" descr="Imagen que contiene agua, foto, vista, vuelo&#10;&#10;Descripción generada automáticamente"/>
                    <pic:cNvPicPr/>
                  </pic:nvPicPr>
                  <pic:blipFill rotWithShape="1">
                    <a:blip r:embed="rId122">
                      <a:extLst>
                        <a:ext uri="{28A0092B-C50C-407E-A947-70E740481C1C}">
                          <a14:useLocalDpi xmlns:a14="http://schemas.microsoft.com/office/drawing/2010/main" val="0"/>
                        </a:ext>
                      </a:extLst>
                    </a:blip>
                    <a:srcRect l="17186" t="29751" r="36320" b="5780"/>
                    <a:stretch/>
                  </pic:blipFill>
                  <pic:spPr bwMode="auto">
                    <a:xfrm>
                      <a:off x="0" y="0"/>
                      <a:ext cx="1707813" cy="1479959"/>
                    </a:xfrm>
                    <a:prstGeom prst="rect">
                      <a:avLst/>
                    </a:prstGeom>
                    <a:ln>
                      <a:noFill/>
                    </a:ln>
                    <a:extLst>
                      <a:ext uri="{53640926-AAD7-44D8-BBD7-CCE9431645EC}">
                        <a14:shadowObscured xmlns:a14="http://schemas.microsoft.com/office/drawing/2010/main"/>
                      </a:ext>
                    </a:extLst>
                  </pic:spPr>
                </pic:pic>
              </a:graphicData>
            </a:graphic>
          </wp:inline>
        </w:drawing>
      </w:r>
    </w:p>
    <w:p w14:paraId="4C149105" w14:textId="77777777" w:rsidR="002E3F19" w:rsidRDefault="002E3F19" w:rsidP="000F2008"/>
    <w:p w14:paraId="3106C0AF" w14:textId="26FFBE43" w:rsidR="000F2008" w:rsidRDefault="00791E06" w:rsidP="000F2008">
      <w:r>
        <w:t xml:space="preserve">La mayor limitante en el modelo de carro autónomo es su poca memoria RAM, pues solo tiene 2 GB. Tan solo </w:t>
      </w:r>
      <w:r w:rsidR="00834A09">
        <w:t xml:space="preserve">para cargar los paquetes básicos, nodos como la cámara, el lidar, motor_control y el rosmaster, ocupa cerca de 1100 MB (55%). Al añadir el nodo de detección y rastreo, la memoria RAM usada es aproximadamente 1650 MB (82.5%), el problema </w:t>
      </w:r>
      <w:r w:rsidR="00834A09">
        <w:lastRenderedPageBreak/>
        <w:t xml:space="preserve">principal viene de cargar ambas máquinas de soporte vectorial, que son bastante pesadas. En la utilización del CPU, cuenta con 8 núcleos, de los cuales la cámara es la que más ocupa, 17.9%, y el programa de detección y rastreo el </w:t>
      </w:r>
      <w:r w:rsidR="002E3F19">
        <w:t>14.75%</w:t>
      </w:r>
      <w:r w:rsidR="00CF057F">
        <w:t xml:space="preserve"> total</w:t>
      </w:r>
      <w:r w:rsidR="00834A09">
        <w:t xml:space="preserve">. Ambos ocupan más de un núcleo de </w:t>
      </w:r>
      <w:r w:rsidR="002E3F19">
        <w:t>CPU</w:t>
      </w:r>
      <w:r w:rsidR="00834A09">
        <w:t>.</w:t>
      </w:r>
    </w:p>
    <w:p w14:paraId="760627B1" w14:textId="58CB3EFC" w:rsidR="006911C2" w:rsidRDefault="00FC4CC8" w:rsidP="00ED60C7">
      <w:pPr>
        <w:pStyle w:val="Ttulo1"/>
        <w:numPr>
          <w:ilvl w:val="0"/>
          <w:numId w:val="36"/>
        </w:numPr>
      </w:pPr>
      <w:bookmarkStart w:id="149" w:name="_Toc151638737"/>
      <w:bookmarkStart w:id="150" w:name="_Hlk146810921"/>
      <w:bookmarkStart w:id="151" w:name="_Hlk143951872"/>
      <w:bookmarkEnd w:id="125"/>
      <w:r>
        <w:lastRenderedPageBreak/>
        <w:t>Diseño de la</w:t>
      </w:r>
      <w:r w:rsidR="006911C2" w:rsidRPr="00F34A70">
        <w:t xml:space="preserve"> Red </w:t>
      </w:r>
      <w:r w:rsidR="0052186F">
        <w:t>VANET</w:t>
      </w:r>
      <w:bookmarkEnd w:id="145"/>
      <w:bookmarkEnd w:id="149"/>
    </w:p>
    <w:p w14:paraId="74163C04" w14:textId="7D6B2293" w:rsidR="0080562A" w:rsidRDefault="0080562A"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80562A">
        <w:t>Este capítulo aborda el tema de las redes Vehicular Ad-hoc Network (VANET). Inicialmente, se describe la implementación de estas redes, seguido por un análisis de las problemáticas asociadas a la comunicación entre vehículos</w:t>
      </w:r>
      <w:r w:rsidR="00FE58DD">
        <w:t xml:space="preserve">. </w:t>
      </w:r>
      <w:r w:rsidRPr="0080562A">
        <w:t xml:space="preserve">Además, se revisan los protocolos de comunicación, incluido el Ad-hoc On-demand Distance Vector (AODV). Se discuten los modelos de comunicación Vehicle-to-Everything (V2X), Vehicle-to-Vehicle (V2V) y Vehicle-to-Infrastructure (V2I), lo que permite introducir el protocolo Dedicated Short-Range Communications (DSRC). Se analizan </w:t>
      </w:r>
      <w:r>
        <w:t>el contenido de</w:t>
      </w:r>
      <w:r w:rsidRPr="0080562A">
        <w:t xml:space="preserve"> </w:t>
      </w:r>
      <w:r>
        <w:t xml:space="preserve">los protocolos </w:t>
      </w:r>
      <w:r w:rsidR="00B0696E">
        <w:t>en función de</w:t>
      </w:r>
      <w:r>
        <w:t xml:space="preserve"> </w:t>
      </w:r>
      <w:r w:rsidRPr="0080562A">
        <w:t xml:space="preserve">cada capa del modelo </w:t>
      </w:r>
      <w:r>
        <w:t>OSI</w:t>
      </w:r>
      <w:r w:rsidRPr="0080562A">
        <w:t xml:space="preserve">. Finalmente, </w:t>
      </w:r>
      <w:r w:rsidR="00855C3A" w:rsidRPr="00855C3A">
        <w:t>se discuten los contenidos que deberían transmitirse en los mensajes para notificar la ubicación de otros vehículos.</w:t>
      </w:r>
    </w:p>
    <w:p w14:paraId="249FF22E" w14:textId="4F69FD93" w:rsidR="001B517C" w:rsidRDefault="001B517C" w:rsidP="00ED60C7">
      <w:pPr>
        <w:pStyle w:val="Ttulo2"/>
        <w:numPr>
          <w:ilvl w:val="1"/>
          <w:numId w:val="36"/>
        </w:numPr>
      </w:pPr>
      <w:bookmarkStart w:id="152" w:name="_Toc151638738"/>
      <w:r>
        <w:t>Arquitectura</w:t>
      </w:r>
      <w:bookmarkEnd w:id="152"/>
    </w:p>
    <w:p w14:paraId="1B7C6616" w14:textId="36C72B5E" w:rsidR="00855C3A" w:rsidRDefault="00855C3A"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bookmarkStart w:id="153" w:name="_Hlk144320842"/>
      <w:r w:rsidRPr="00855C3A">
        <w:t>Con el propósito de mantener a los vehículos de la red alerta ante la presencia de otros vehículos y prevenir accidentes, se propone utilizar DSRC</w:t>
      </w:r>
      <w:r>
        <w:t xml:space="preserve"> </w:t>
      </w:r>
      <w:r w:rsidRPr="00855C3A">
        <w:t xml:space="preserve">para la comunicación de las detecciones realizadas en la primera parte del trabajo y AODV para la coordinación entre vehículos. Partiendo de esta premisa, se realiza una simulación para determinar el riesgo o probabilidad de choque entre dos vehículos. En este escenario, un vehículo intenta ingresar a una vía rápida donde no tiene línea de visión con otros vehículos, lo que hace que el nodo detector del vehículo no sea útil por sí solo, como se muestra en la figura 6-1. Sin embargo, </w:t>
      </w:r>
      <w:r>
        <w:t>e</w:t>
      </w:r>
      <w:r w:rsidRPr="00855C3A">
        <w:t xml:space="preserve">n un entorno colaborativo, los otros vehículos comparten información sobre sus detecciones, lo que permite que ambos vehículos notifiquen la presencia del otro y coordinen sus acciones </w:t>
      </w:r>
      <w:r w:rsidRPr="00855C3A">
        <w:lastRenderedPageBreak/>
        <w:t>posteriormente. En la simulación, se establece una distancia específica en la que los vehículos deben recibir al menos un número determinado de mensajes de otros vehículos para estar informados.</w:t>
      </w:r>
    </w:p>
    <w:p w14:paraId="3E5C9018" w14:textId="7CDA78F5" w:rsidR="00DB7139" w:rsidRDefault="00DB7139" w:rsidP="00DB7139">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
        <w:rPr>
          <w:noProof/>
        </w:rPr>
        <w:drawing>
          <wp:inline distT="0" distB="0" distL="0" distR="0" wp14:anchorId="37DC2D1F" wp14:editId="73E904AA">
            <wp:extent cx="2660264" cy="1828800"/>
            <wp:effectExtent l="0" t="0" r="6985" b="0"/>
            <wp:docPr id="20319135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354" name="Imagen 1" descr="Mapa&#10;&#10;Descripción generada automáticamente"/>
                    <pic:cNvPicPr/>
                  </pic:nvPicPr>
                  <pic:blipFill>
                    <a:blip r:embed="rId130"/>
                    <a:stretch>
                      <a:fillRect/>
                    </a:stretch>
                  </pic:blipFill>
                  <pic:spPr>
                    <a:xfrm>
                      <a:off x="0" y="0"/>
                      <a:ext cx="2693181" cy="1851429"/>
                    </a:xfrm>
                    <a:prstGeom prst="rect">
                      <a:avLst/>
                    </a:prstGeom>
                  </pic:spPr>
                </pic:pic>
              </a:graphicData>
            </a:graphic>
          </wp:inline>
        </w:drawing>
      </w:r>
      <w:r>
        <w:rPr>
          <w:noProof/>
        </w:rPr>
        <w:drawing>
          <wp:inline distT="0" distB="0" distL="0" distR="0" wp14:anchorId="1E3005ED" wp14:editId="0127C651">
            <wp:extent cx="2882189" cy="1404403"/>
            <wp:effectExtent l="0" t="0" r="0" b="5715"/>
            <wp:docPr id="389010041" name="Imagen 1" descr="Una calle con coch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0041" name="Imagen 1" descr="Una calle con coches&#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97464" cy="1411846"/>
                    </a:xfrm>
                    <a:prstGeom prst="rect">
                      <a:avLst/>
                    </a:prstGeom>
                    <a:noFill/>
                    <a:ln>
                      <a:noFill/>
                    </a:ln>
                  </pic:spPr>
                </pic:pic>
              </a:graphicData>
            </a:graphic>
          </wp:inline>
        </w:drawing>
      </w:r>
    </w:p>
    <w:p w14:paraId="7ED9DDA8" w14:textId="68E69E29" w:rsidR="00DB7139" w:rsidRDefault="00DB7139" w:rsidP="008A511B">
      <w:pPr>
        <w:pStyle w:val="Descripcin"/>
      </w:pPr>
      <w:bookmarkStart w:id="154" w:name="_Toc151638651"/>
      <w:r>
        <w:t xml:space="preserve">Figura  </w:t>
      </w:r>
      <w:r>
        <w:fldChar w:fldCharType="begin"/>
      </w:r>
      <w:r>
        <w:instrText xml:space="preserve"> STYLEREF 1 \s </w:instrText>
      </w:r>
      <w:r>
        <w:fldChar w:fldCharType="separate"/>
      </w:r>
      <w:r w:rsidR="00B247B8">
        <w:rPr>
          <w:noProof/>
        </w:rPr>
        <w:t>6</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Pr>
          <w:noProof/>
        </w:rPr>
        <w:fldChar w:fldCharType="end"/>
      </w:r>
      <w:r>
        <w:t xml:space="preserve"> Corresponde a la incorporación de vehículos de la avenida Ceylán, sobre la av. Gustavo Baz</w:t>
      </w:r>
      <w:bookmarkEnd w:id="154"/>
    </w:p>
    <w:p w14:paraId="78991BA5" w14:textId="788CB0D5" w:rsidR="00922954" w:rsidRDefault="00922954"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922954">
        <w:t xml:space="preserve">En ambas simulaciones se calcula el riesgo de colisión entre nodos en función de la cantidad de mensajes que logran recibir. En la primera simulación, que aborda el protocolo AODV, el vehículo que busca incorporarse recorre una distancia de 100 metros. Por lo tanto, antes de llegar a su destino, teniendo en cuenta una distancia de seguridad apropiada según la velocidad que lleva, debe recibir al menos dos mensajes. En la segunda simulación, el recorrido se extiende a </w:t>
      </w:r>
      <w:r w:rsidR="00C564E2">
        <w:t>330</w:t>
      </w:r>
      <w:r w:rsidRPr="00922954">
        <w:t xml:space="preserve"> metros y se introduce el hecho de que los otros vehículos también están comunicándose entre sí</w:t>
      </w:r>
      <w:r>
        <w:t xml:space="preserve">. Esto implica que en </w:t>
      </w:r>
      <w:r w:rsidRPr="00922954">
        <w:t>la red, al carecer de un nodo coordinador, pueden producirse colisiones entre mensajes o retrasos en el acceso para la transmisión de datos</w:t>
      </w:r>
      <w:r>
        <w:t xml:space="preserve">, </w:t>
      </w:r>
      <w:r w:rsidRPr="00922954">
        <w:t>lo que aumenta la complejidad de la comunicación.</w:t>
      </w:r>
    </w:p>
    <w:p w14:paraId="7E0443A3" w14:textId="60BF667E" w:rsidR="003F23EF" w:rsidRDefault="003F23EF" w:rsidP="003F23EF">
      <w:r>
        <w:lastRenderedPageBreak/>
        <w:t>Para el diseño de ambas simulaciones se usa OMNeT++,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55F9A3A0" w14:textId="0EACC5A9" w:rsidR="00922954" w:rsidRDefault="003F23E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Adicionalmente,</w:t>
      </w:r>
      <w:r w:rsidR="00922954">
        <w:t xml:space="preserve"> para la segunda simulación se utilizó VEINS y SUMO, ya que cuentan con paquetes específicos para el protocolo DSRC. En OMNeT++, una simulación se compone de tres archivos principales: el archivo .ned se utiliza para agregar los módulos que se emplean y describir la topología de la red; el archivo .ini se utiliza para configurar la red; y la aplicación programada en C++ que describe el comportamiento de los nodos.</w:t>
      </w:r>
    </w:p>
    <w:p w14:paraId="71842AC0" w14:textId="20052605" w:rsidR="009A5499" w:rsidRDefault="002879FA"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el archivo </w:t>
      </w:r>
      <w:r w:rsidR="00922954">
        <w:t>.ned</w:t>
      </w:r>
      <w:r>
        <w:t xml:space="preserve"> se agregan los nodos de la simulación tipo ManetRouter que representan a los vehículos.</w:t>
      </w:r>
      <w:r w:rsidR="00EF52A1">
        <w:t xml:space="preserve"> </w:t>
      </w:r>
      <w:r w:rsidR="00EF52A1" w:rsidRPr="00EF52A1">
        <w:t xml:space="preserve">Estos nodos </w:t>
      </w:r>
      <w:r w:rsidR="00EF52A1">
        <w:t xml:space="preserve">se tratan de </w:t>
      </w:r>
      <w:r w:rsidR="00EF52A1" w:rsidRPr="00EF52A1">
        <w:t>hosts inalámbricos que incorporan componentes de enrutamiento, movilidad y energía. Además de estos nodos, se deben incorporar otros módulos para simular el medio físico, como RadioMedium y physicalEnvironment. También se añaden un visualizador y un configurador para redes IP.</w:t>
      </w:r>
    </w:p>
    <w:bookmarkEnd w:id="153"/>
    <w:p w14:paraId="4C87834A" w14:textId="03701344" w:rsidR="00EF52A1" w:rsidRDefault="003E17C3" w:rsidP="00C25F9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el archivo .ini se manda a llamar el archivo .ned, los archivos .xml para obstáculos y otras configuraciones.</w:t>
      </w:r>
      <w:r w:rsidR="00EF52A1">
        <w:t xml:space="preserve"> En este archivo se puede ajustar el movimiento de los nodos y la visualización de la simulación. Aquí se configura la capa física y de enlace de datos (MAC), definiendo qué protocolos utilizar, la interfaz y asignándoles un radio (frecuencia, </w:t>
      </w:r>
      <w:r w:rsidR="00EF52A1">
        <w:lastRenderedPageBreak/>
        <w:t>sensibilidad, etc.). Los protocolos implementados están disponibles en librerías que contienen los modelos, como INET y VEINS.</w:t>
      </w:r>
      <w:r w:rsidR="00C25F93">
        <w:t xml:space="preserve"> </w:t>
      </w:r>
      <w:r w:rsidR="00C25F93" w:rsidRPr="00C564E2">
        <w:t>Es relevante destacar que en ambas simulaciones solo se contempla recibir el mensaje para decir que el vehículo ha quedado notificado, no se toma en cuenta el procesamiento.</w:t>
      </w:r>
    </w:p>
    <w:p w14:paraId="5C823C6A" w14:textId="6A79E50B" w:rsidR="0080749F" w:rsidRDefault="003E17C3"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3E17C3">
        <w:t>La primera simulación basada en AODV requiere los archivos mencionados anteriormente. Para la aplicación, se utiliza una aplicación predefinida llamada "pingApp", que incluye un contador de paquetes enviados y recibidos.</w:t>
      </w:r>
      <w:r>
        <w:t xml:space="preserve"> </w:t>
      </w:r>
      <w:r w:rsidR="00C25F93">
        <w:t>La aplicación g</w:t>
      </w:r>
      <w:r w:rsidR="00C25F93" w:rsidRPr="00C25F93">
        <w:t xml:space="preserve">enera solicitudes de ping a varios hosts </w:t>
      </w:r>
      <w:r w:rsidR="00C25F93">
        <w:t>y</w:t>
      </w:r>
      <w:r w:rsidR="00C25F93" w:rsidRPr="00C25F93">
        <w:t xml:space="preserve"> calcula la pérdida de paquetes y los tiempos de ida y vuelta de las respuestas</w:t>
      </w:r>
      <w:r w:rsidR="00C25F93">
        <w:t xml:space="preserve"> (RTT)</w:t>
      </w:r>
      <w:r w:rsidR="00C25F93" w:rsidRPr="00C25F93">
        <w:t xml:space="preserve">. </w:t>
      </w:r>
      <w:r w:rsidRPr="003E17C3">
        <w:t>Además, se incluye un archivo .xml que describe los obstáculos presentes, como edificios y otras estructuras. En el archivo .ini se especifica el movimiento de los nodos</w:t>
      </w:r>
      <w:r>
        <w:t>.</w:t>
      </w:r>
    </w:p>
    <w:p w14:paraId="79D5F70A" w14:textId="3517F887" w:rsidR="00813F79" w:rsidRDefault="00813F79" w:rsidP="00813F7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En la simulación 2, centrada en DSRC, se amplía la funcionalidad de OMNeT++ al incorporar el uso de "Vehicles in Network Simulation" (VEINS), un framework de código abierto diseñado para ejecutar simulaciones de VANETs. Entre sus funciones incluye una implementación del protocolo DSRC y WAVE</w:t>
      </w:r>
      <w:r w:rsidRPr="00813F79">
        <w:t>.</w:t>
      </w:r>
      <w:r>
        <w:t xml:space="preserve"> También se emplea "Simulation of Urban MObility" (SUMO), un paquete de simulación de tráfico diseñado para manejar redes extensas, lo que permite modelar sistemas de tráfico intermodal que involucran vehículos de carretera, transporte público y peatones. </w:t>
      </w:r>
    </w:p>
    <w:p w14:paraId="49316A7B" w14:textId="668E0443" w:rsidR="00B162E8" w:rsidRDefault="00813F79" w:rsidP="00B162E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En esta segunda simulación, la topología y el movimiento de los nodos se describen ahora en SUMO, y esta información se importa en el archivo .ned. Para la aplicación, se parte de la aplicación base "veinsInetSampleApplication" y se modifican las funciones </w:t>
      </w:r>
      <w:r>
        <w:lastRenderedPageBreak/>
        <w:t>startApplication() para definir el envío de mensajes. En esta sección del código se programa para que periódicamente se informe por broadcasting las detecciones</w:t>
      </w:r>
      <w:r w:rsidR="00AC2EDD">
        <w:t xml:space="preserve"> de otros vehículos</w:t>
      </w:r>
      <w:r>
        <w:t>. La función processPacket(pk) altera el comportamiento de los nodos al recibir un mensaje, indicando que los nodos retransmitan el mensaje una vez (esto requiere de un buffer para guardar los últimos mensajes recibidos y verificar si son nuevos). También incluye una función stopApplication(), aunque en este caso no se utiliza.</w:t>
      </w:r>
      <w:r w:rsidR="00B162E8">
        <w:t xml:space="preserve"> </w:t>
      </w:r>
    </w:p>
    <w:p w14:paraId="5D735E36" w14:textId="068E6720" w:rsidR="00C25F93" w:rsidRDefault="0080749F"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Igual que en AODV, se usa </w:t>
      </w:r>
      <w:r w:rsidR="004F3DE9">
        <w:t>el mismo</w:t>
      </w:r>
      <w:r>
        <w:t xml:space="preserve"> archivo .xml para definir los </w:t>
      </w:r>
      <w:r w:rsidRPr="00980A77">
        <w:t>obstáculos (</w:t>
      </w:r>
      <w:r w:rsidR="004F3DE9" w:rsidRPr="00980A77">
        <w:t>mediante SUMO también se podían modelar los obstáculos, pero no</w:t>
      </w:r>
      <w:r w:rsidRPr="00980A77">
        <w:t xml:space="preserve"> se pud</w:t>
      </w:r>
      <w:r w:rsidR="004F3DE9" w:rsidRPr="00980A77">
        <w:t xml:space="preserve">ieron importar a </w:t>
      </w:r>
      <w:proofErr w:type="spellStart"/>
      <w:r w:rsidR="004F3DE9" w:rsidRPr="00980A77">
        <w:t>OMNeTT</w:t>
      </w:r>
      <w:proofErr w:type="spellEnd"/>
      <w:r w:rsidR="004F3DE9" w:rsidRPr="00980A77">
        <w:t>++)</w:t>
      </w:r>
      <w:r w:rsidRPr="00980A77">
        <w:t>.</w:t>
      </w:r>
      <w:r>
        <w:t xml:space="preserve"> El archivo .sumocfg lleva las direcciones </w:t>
      </w:r>
      <w:r w:rsidR="00B162E8">
        <w:t>de los demás</w:t>
      </w:r>
      <w:r>
        <w:t xml:space="preserve"> archivos de </w:t>
      </w:r>
      <w:r w:rsidR="00922954">
        <w:t>SUMO</w:t>
      </w:r>
      <w:r>
        <w:t xml:space="preserve">. Config.xml </w:t>
      </w:r>
      <w:r w:rsidR="00267CF0">
        <w:t>incluye</w:t>
      </w:r>
      <w:r>
        <w:t xml:space="preserve"> el tipo de modelo de propagación usado, el protocolo y frecuencia. El .rou.xml </w:t>
      </w:r>
      <w:r w:rsidR="00267CF0">
        <w:t>para declarar la rutas, los nodos y su tiempo de partida. Por último, el .net.xml con el mapa y la velocidad máxima en cada camino de las rutas.</w:t>
      </w:r>
    </w:p>
    <w:p w14:paraId="5B76FCAC" w14:textId="61CB3C6A" w:rsidR="00267CF0" w:rsidRDefault="00B162E8"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B162E8">
        <w:t xml:space="preserve">A continuación, se analizan los desafíos actuales en las redes VANET, se discuten los enfoques adoptados y se detallan los mensajes que se transmitirían. Por último, se describe </w:t>
      </w:r>
      <w:r>
        <w:t>en qué consisten los dos protocolos experimentados, AODV y DSRC.</w:t>
      </w:r>
    </w:p>
    <w:p w14:paraId="652DAC1B" w14:textId="5E3A4020" w:rsidR="006911C2" w:rsidRDefault="006911C2" w:rsidP="00ED60C7">
      <w:pPr>
        <w:pStyle w:val="Ttulo2"/>
        <w:numPr>
          <w:ilvl w:val="1"/>
          <w:numId w:val="36"/>
        </w:numPr>
      </w:pPr>
      <w:bookmarkStart w:id="155" w:name="_Toc132493994"/>
      <w:bookmarkStart w:id="156" w:name="_Toc151638739"/>
      <w:r w:rsidRPr="00F34A70">
        <w:t>Descripción</w:t>
      </w:r>
      <w:bookmarkEnd w:id="155"/>
      <w:bookmarkEnd w:id="156"/>
    </w:p>
    <w:p w14:paraId="18646F0C" w14:textId="2F908228" w:rsidR="00134D23" w:rsidRDefault="00E91738" w:rsidP="004A0EAE">
      <w:pPr>
        <w:rPr>
          <w:lang w:eastAsia="es-MX"/>
        </w:rPr>
      </w:pPr>
      <w:bookmarkStart w:id="157" w:name="_Toc139908769"/>
      <w:r w:rsidRPr="00E91738">
        <w:t xml:space="preserve">Dentro del ámbito de las redes móviles ad hoc (MANET), se destaca un tipo específico conocido como redes vehiculares ad hoc (VANET), en las cuales los nodos son vehículos equipados con módulos de comunicación inalámbrica. A pesar de la amplia investigación y </w:t>
      </w:r>
      <w:r w:rsidRPr="00E91738">
        <w:lastRenderedPageBreak/>
        <w:t>experimentación realizada en este campo, aún no se ha definido un modelo único o preferido, ya que las tecnologías requeridas pueden variar según los requisitos específicos de comunicación. En la tabla 6-1 se presenta una comparativa con redes móviles y de vehículos aéreos no tripulados (fanet), lo cual permite introducir la problemática inicial en una red VANET</w:t>
      </w:r>
      <w:bookmarkEnd w:id="157"/>
      <w:r>
        <w:t>.</w:t>
      </w:r>
    </w:p>
    <w:p w14:paraId="459DC637" w14:textId="0CE64C5E" w:rsidR="004A0EAE" w:rsidRDefault="004A0EAE" w:rsidP="008A511B">
      <w:pPr>
        <w:pStyle w:val="Descripcin"/>
      </w:pPr>
      <w:bookmarkStart w:id="158" w:name="_Toc143090956"/>
      <w:bookmarkStart w:id="159" w:name="_Toc151638582"/>
      <w:r>
        <w:t>T</w:t>
      </w:r>
      <w:r w:rsidR="0034563C">
        <w:t>abla</w:t>
      </w:r>
      <w:r>
        <w:t xml:space="preserve"> </w:t>
      </w:r>
      <w:r>
        <w:fldChar w:fldCharType="begin"/>
      </w:r>
      <w:r>
        <w:instrText xml:space="preserve"> STYLEREF 1 \s </w:instrText>
      </w:r>
      <w:r>
        <w:fldChar w:fldCharType="separate"/>
      </w:r>
      <w:r w:rsidR="007A22C5">
        <w:rPr>
          <w:noProof/>
        </w:rPr>
        <w:t>6</w:t>
      </w:r>
      <w:r>
        <w:rPr>
          <w:noProof/>
        </w:rPr>
        <w:fldChar w:fldCharType="end"/>
      </w:r>
      <w:r w:rsidR="007A22C5">
        <w:noBreakHyphen/>
      </w:r>
      <w:r>
        <w:fldChar w:fldCharType="begin"/>
      </w:r>
      <w:r>
        <w:instrText xml:space="preserve"> SEQ Tabla \* ARABIC \s 1 </w:instrText>
      </w:r>
      <w:r>
        <w:fldChar w:fldCharType="separate"/>
      </w:r>
      <w:r w:rsidR="007A22C5">
        <w:rPr>
          <w:noProof/>
        </w:rPr>
        <w:t>1</w:t>
      </w:r>
      <w:r>
        <w:rPr>
          <w:noProof/>
        </w:rPr>
        <w:fldChar w:fldCharType="end"/>
      </w:r>
      <w:r>
        <w:t xml:space="preserve"> </w:t>
      </w:r>
      <w:r w:rsidRPr="007A6ECC">
        <w:t>C</w:t>
      </w:r>
      <w:r w:rsidR="0034563C" w:rsidRPr="007A6ECC">
        <w:t xml:space="preserve">omparación entre manet, </w:t>
      </w:r>
      <w:r w:rsidR="0052186F">
        <w:t>VANET</w:t>
      </w:r>
      <w:r w:rsidR="0034563C" w:rsidRPr="007A6ECC">
        <w:t xml:space="preserve"> y fanet</w:t>
      </w:r>
      <w:bookmarkEnd w:id="158"/>
      <w:bookmarkEnd w:id="159"/>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91738">
        <w:trPr>
          <w:trHeight w:val="558"/>
        </w:trPr>
        <w:tc>
          <w:tcPr>
            <w:tcW w:w="2206" w:type="dxa"/>
          </w:tcPr>
          <w:p w14:paraId="76AFD296" w14:textId="77777777" w:rsidR="00E375A1" w:rsidRPr="00FA1591" w:rsidRDefault="00E375A1" w:rsidP="00E91738">
            <w:pPr>
              <w:spacing w:line="240" w:lineRule="auto"/>
              <w:rPr>
                <w:sz w:val="22"/>
                <w:szCs w:val="18"/>
              </w:rPr>
            </w:pPr>
          </w:p>
        </w:tc>
        <w:tc>
          <w:tcPr>
            <w:tcW w:w="2207" w:type="dxa"/>
          </w:tcPr>
          <w:p w14:paraId="522EC465" w14:textId="6F6DD822" w:rsidR="00E375A1" w:rsidRPr="00FA1591" w:rsidRDefault="00E91738" w:rsidP="00E91738">
            <w:pPr>
              <w:spacing w:line="240" w:lineRule="auto"/>
              <w:rPr>
                <w:sz w:val="22"/>
                <w:szCs w:val="18"/>
              </w:rPr>
            </w:pPr>
            <w:r>
              <w:rPr>
                <w:sz w:val="22"/>
                <w:szCs w:val="18"/>
              </w:rPr>
              <w:t>MANET</w:t>
            </w:r>
          </w:p>
        </w:tc>
        <w:tc>
          <w:tcPr>
            <w:tcW w:w="2207" w:type="dxa"/>
          </w:tcPr>
          <w:p w14:paraId="673132ED" w14:textId="404533E3" w:rsidR="00E375A1" w:rsidRPr="00FA1591" w:rsidRDefault="0052186F" w:rsidP="00E91738">
            <w:pPr>
              <w:spacing w:line="240" w:lineRule="auto"/>
              <w:rPr>
                <w:sz w:val="22"/>
                <w:szCs w:val="18"/>
              </w:rPr>
            </w:pPr>
            <w:r>
              <w:rPr>
                <w:sz w:val="22"/>
                <w:szCs w:val="18"/>
              </w:rPr>
              <w:t>VANET</w:t>
            </w:r>
          </w:p>
        </w:tc>
        <w:tc>
          <w:tcPr>
            <w:tcW w:w="2207" w:type="dxa"/>
          </w:tcPr>
          <w:p w14:paraId="657B9EF0" w14:textId="7AC527CF" w:rsidR="00E375A1" w:rsidRPr="00FA1591" w:rsidRDefault="00E375A1" w:rsidP="00E91738">
            <w:pPr>
              <w:spacing w:line="240" w:lineRule="auto"/>
              <w:rPr>
                <w:sz w:val="22"/>
                <w:szCs w:val="18"/>
              </w:rPr>
            </w:pPr>
            <w:r w:rsidRPr="00FA1591">
              <w:rPr>
                <w:sz w:val="22"/>
                <w:szCs w:val="18"/>
              </w:rPr>
              <w:t>F</w:t>
            </w:r>
            <w:r w:rsidR="00E91738">
              <w:rPr>
                <w:sz w:val="22"/>
                <w:szCs w:val="18"/>
              </w:rPr>
              <w:t>ANET</w:t>
            </w:r>
          </w:p>
        </w:tc>
      </w:tr>
      <w:tr w:rsidR="00E375A1" w:rsidRPr="00FA1591" w14:paraId="6CE8BE19" w14:textId="77777777" w:rsidTr="00E375A1">
        <w:tc>
          <w:tcPr>
            <w:tcW w:w="2206" w:type="dxa"/>
          </w:tcPr>
          <w:p w14:paraId="11AF74C0" w14:textId="31268165" w:rsidR="00E375A1" w:rsidRPr="00FA1591" w:rsidRDefault="00E375A1" w:rsidP="00E91738">
            <w:pPr>
              <w:spacing w:line="240" w:lineRule="auto"/>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E91738">
            <w:pPr>
              <w:spacing w:line="240" w:lineRule="auto"/>
              <w:rPr>
                <w:sz w:val="22"/>
                <w:szCs w:val="18"/>
              </w:rPr>
            </w:pPr>
            <w:r w:rsidRPr="00FA1591">
              <w:rPr>
                <w:sz w:val="22"/>
                <w:szCs w:val="18"/>
              </w:rPr>
              <w:t>Baja</w:t>
            </w:r>
          </w:p>
        </w:tc>
        <w:tc>
          <w:tcPr>
            <w:tcW w:w="2207" w:type="dxa"/>
          </w:tcPr>
          <w:p w14:paraId="16C21FEB" w14:textId="55E19600" w:rsidR="00E375A1" w:rsidRPr="00FA1591" w:rsidRDefault="00E375A1" w:rsidP="00E91738">
            <w:pPr>
              <w:spacing w:line="240" w:lineRule="auto"/>
              <w:rPr>
                <w:sz w:val="22"/>
                <w:szCs w:val="18"/>
              </w:rPr>
            </w:pPr>
            <w:r w:rsidRPr="00FA1591">
              <w:rPr>
                <w:sz w:val="22"/>
                <w:szCs w:val="18"/>
              </w:rPr>
              <w:t>Alta</w:t>
            </w:r>
          </w:p>
        </w:tc>
        <w:tc>
          <w:tcPr>
            <w:tcW w:w="2207" w:type="dxa"/>
          </w:tcPr>
          <w:p w14:paraId="304F4A79" w14:textId="0F3C49D3" w:rsidR="00E375A1" w:rsidRPr="00FA1591" w:rsidRDefault="00E375A1" w:rsidP="00E91738">
            <w:pPr>
              <w:spacing w:line="240" w:lineRule="auto"/>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E91738">
            <w:pPr>
              <w:spacing w:line="240" w:lineRule="auto"/>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E91738">
            <w:pPr>
              <w:spacing w:line="240" w:lineRule="auto"/>
              <w:rPr>
                <w:sz w:val="22"/>
                <w:szCs w:val="18"/>
              </w:rPr>
            </w:pPr>
            <w:r w:rsidRPr="00FA1591">
              <w:rPr>
                <w:sz w:val="22"/>
                <w:szCs w:val="18"/>
              </w:rPr>
              <w:t>Aleatorio</w:t>
            </w:r>
          </w:p>
        </w:tc>
        <w:tc>
          <w:tcPr>
            <w:tcW w:w="2207" w:type="dxa"/>
          </w:tcPr>
          <w:p w14:paraId="500F4AAF" w14:textId="766A6BBA" w:rsidR="00E375A1" w:rsidRPr="00FA1591" w:rsidRDefault="00E375A1" w:rsidP="00E91738">
            <w:pPr>
              <w:spacing w:line="240" w:lineRule="auto"/>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E91738">
            <w:pPr>
              <w:spacing w:line="240" w:lineRule="auto"/>
              <w:rPr>
                <w:sz w:val="22"/>
                <w:szCs w:val="18"/>
              </w:rPr>
            </w:pPr>
            <w:r w:rsidRPr="00FA1591">
              <w:rPr>
                <w:sz w:val="22"/>
                <w:szCs w:val="18"/>
              </w:rPr>
              <w:t xml:space="preserve">Regular para algunos caminos, principalmente </w:t>
            </w:r>
            <w:r w:rsidR="001E3B0A" w:rsidRPr="00FA1591">
              <w:rPr>
                <w:sz w:val="22"/>
                <w:szCs w:val="18"/>
              </w:rPr>
              <w:t xml:space="preserve">con </w:t>
            </w:r>
            <w:r w:rsidRPr="00FA1591">
              <w:rPr>
                <w:sz w:val="22"/>
                <w:szCs w:val="18"/>
              </w:rPr>
              <w:t>multiUAV</w:t>
            </w:r>
          </w:p>
        </w:tc>
      </w:tr>
      <w:tr w:rsidR="00E375A1" w:rsidRPr="00FA1591" w14:paraId="46E36F6F" w14:textId="77777777" w:rsidTr="00E375A1">
        <w:tc>
          <w:tcPr>
            <w:tcW w:w="2206" w:type="dxa"/>
          </w:tcPr>
          <w:p w14:paraId="7519C733" w14:textId="460B3EA0" w:rsidR="00E375A1" w:rsidRPr="00FA1591" w:rsidRDefault="00E375A1" w:rsidP="00E91738">
            <w:pPr>
              <w:spacing w:line="240" w:lineRule="auto"/>
              <w:rPr>
                <w:sz w:val="22"/>
                <w:szCs w:val="18"/>
              </w:rPr>
            </w:pPr>
            <w:r w:rsidRPr="00FA1591">
              <w:rPr>
                <w:sz w:val="22"/>
                <w:szCs w:val="18"/>
              </w:rPr>
              <w:t>Densidad de nodos</w:t>
            </w:r>
          </w:p>
        </w:tc>
        <w:tc>
          <w:tcPr>
            <w:tcW w:w="2207" w:type="dxa"/>
          </w:tcPr>
          <w:p w14:paraId="78FBDB92" w14:textId="2D565C69" w:rsidR="00E375A1" w:rsidRPr="00FA1591" w:rsidRDefault="00E375A1" w:rsidP="00E91738">
            <w:pPr>
              <w:spacing w:line="240" w:lineRule="auto"/>
              <w:rPr>
                <w:sz w:val="22"/>
                <w:szCs w:val="18"/>
              </w:rPr>
            </w:pPr>
            <w:r w:rsidRPr="00FA1591">
              <w:rPr>
                <w:sz w:val="22"/>
                <w:szCs w:val="18"/>
              </w:rPr>
              <w:t>Baja</w:t>
            </w:r>
          </w:p>
        </w:tc>
        <w:tc>
          <w:tcPr>
            <w:tcW w:w="2207" w:type="dxa"/>
          </w:tcPr>
          <w:p w14:paraId="71236D8B" w14:textId="0FF44996" w:rsidR="00E375A1" w:rsidRPr="00FA1591" w:rsidRDefault="00E375A1" w:rsidP="00E91738">
            <w:pPr>
              <w:spacing w:line="240" w:lineRule="auto"/>
              <w:rPr>
                <w:sz w:val="22"/>
                <w:szCs w:val="18"/>
              </w:rPr>
            </w:pPr>
            <w:r w:rsidRPr="00FA1591">
              <w:rPr>
                <w:sz w:val="22"/>
                <w:szCs w:val="18"/>
              </w:rPr>
              <w:t>Alta</w:t>
            </w:r>
          </w:p>
        </w:tc>
        <w:tc>
          <w:tcPr>
            <w:tcW w:w="2207" w:type="dxa"/>
          </w:tcPr>
          <w:p w14:paraId="772E50EC" w14:textId="1F48A08D" w:rsidR="00E375A1" w:rsidRPr="00FA1591" w:rsidRDefault="00E375A1" w:rsidP="00E91738">
            <w:pPr>
              <w:spacing w:line="240" w:lineRule="auto"/>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E91738">
            <w:pPr>
              <w:spacing w:line="240" w:lineRule="auto"/>
              <w:rPr>
                <w:sz w:val="22"/>
                <w:szCs w:val="18"/>
              </w:rPr>
            </w:pPr>
            <w:r w:rsidRPr="00FA1591">
              <w:rPr>
                <w:sz w:val="22"/>
                <w:szCs w:val="18"/>
              </w:rPr>
              <w:t>Cambios en topología</w:t>
            </w:r>
          </w:p>
        </w:tc>
        <w:tc>
          <w:tcPr>
            <w:tcW w:w="2207" w:type="dxa"/>
          </w:tcPr>
          <w:p w14:paraId="3A2333FF" w14:textId="7EEFCD60" w:rsidR="00E375A1" w:rsidRPr="00FA1591" w:rsidRDefault="00E375A1" w:rsidP="00E91738">
            <w:pPr>
              <w:spacing w:line="240" w:lineRule="auto"/>
              <w:rPr>
                <w:sz w:val="22"/>
                <w:szCs w:val="18"/>
              </w:rPr>
            </w:pPr>
            <w:r w:rsidRPr="00FA1591">
              <w:rPr>
                <w:sz w:val="22"/>
                <w:szCs w:val="18"/>
              </w:rPr>
              <w:t>Lento</w:t>
            </w:r>
          </w:p>
        </w:tc>
        <w:tc>
          <w:tcPr>
            <w:tcW w:w="2207" w:type="dxa"/>
          </w:tcPr>
          <w:p w14:paraId="738E8F3B" w14:textId="6D2A32A2" w:rsidR="00E375A1" w:rsidRPr="00FA1591" w:rsidRDefault="00E375A1" w:rsidP="00E91738">
            <w:pPr>
              <w:spacing w:line="240" w:lineRule="auto"/>
              <w:rPr>
                <w:sz w:val="22"/>
                <w:szCs w:val="18"/>
              </w:rPr>
            </w:pPr>
            <w:r w:rsidRPr="00FA1591">
              <w:rPr>
                <w:sz w:val="22"/>
                <w:szCs w:val="18"/>
              </w:rPr>
              <w:t>Rápido</w:t>
            </w:r>
          </w:p>
        </w:tc>
        <w:tc>
          <w:tcPr>
            <w:tcW w:w="2207" w:type="dxa"/>
          </w:tcPr>
          <w:p w14:paraId="3F19C338" w14:textId="6B06ED4D" w:rsidR="00E375A1" w:rsidRPr="00FA1591" w:rsidRDefault="00E375A1" w:rsidP="00E91738">
            <w:pPr>
              <w:spacing w:line="240" w:lineRule="auto"/>
              <w:rPr>
                <w:sz w:val="22"/>
                <w:szCs w:val="18"/>
              </w:rPr>
            </w:pPr>
            <w:r w:rsidRPr="00FA1591">
              <w:rPr>
                <w:sz w:val="22"/>
                <w:szCs w:val="18"/>
              </w:rPr>
              <w:t>Rápido</w:t>
            </w:r>
          </w:p>
        </w:tc>
      </w:tr>
      <w:tr w:rsidR="00E375A1" w:rsidRPr="00FA1591" w14:paraId="5BA4F2DF" w14:textId="77777777" w:rsidTr="00E375A1">
        <w:tc>
          <w:tcPr>
            <w:tcW w:w="2206" w:type="dxa"/>
          </w:tcPr>
          <w:p w14:paraId="25110AAE" w14:textId="72A8DB81" w:rsidR="00E91738" w:rsidRPr="00FA1591" w:rsidRDefault="00E375A1" w:rsidP="00E91738">
            <w:pPr>
              <w:spacing w:line="240" w:lineRule="auto"/>
              <w:jc w:val="left"/>
              <w:rPr>
                <w:sz w:val="22"/>
                <w:szCs w:val="18"/>
              </w:rPr>
            </w:pPr>
            <w:r w:rsidRPr="00FA1591">
              <w:rPr>
                <w:sz w:val="22"/>
                <w:szCs w:val="18"/>
              </w:rPr>
              <w:t>Modelo de propagación</w:t>
            </w:r>
          </w:p>
        </w:tc>
        <w:tc>
          <w:tcPr>
            <w:tcW w:w="2207" w:type="dxa"/>
          </w:tcPr>
          <w:p w14:paraId="19D384B6" w14:textId="5E5240A7" w:rsidR="00E375A1" w:rsidRPr="00FA1591" w:rsidRDefault="00E375A1" w:rsidP="00E91738">
            <w:pPr>
              <w:spacing w:line="240" w:lineRule="auto"/>
              <w:rPr>
                <w:sz w:val="22"/>
                <w:szCs w:val="18"/>
              </w:rPr>
            </w:pPr>
            <w:r w:rsidRPr="00FA1591">
              <w:rPr>
                <w:sz w:val="22"/>
                <w:szCs w:val="18"/>
              </w:rPr>
              <w:t>A nivel de suelo, por lo general no hay LOS (Line of sight)</w:t>
            </w:r>
          </w:p>
        </w:tc>
        <w:tc>
          <w:tcPr>
            <w:tcW w:w="2207" w:type="dxa"/>
          </w:tcPr>
          <w:p w14:paraId="6297093D" w14:textId="7E973843" w:rsidR="00E375A1" w:rsidRPr="00FA1591" w:rsidRDefault="00E375A1" w:rsidP="00E91738">
            <w:pPr>
              <w:spacing w:line="240" w:lineRule="auto"/>
              <w:rPr>
                <w:sz w:val="22"/>
                <w:szCs w:val="18"/>
              </w:rPr>
            </w:pPr>
            <w:r w:rsidRPr="00FA1591">
              <w:rPr>
                <w:sz w:val="22"/>
                <w:szCs w:val="18"/>
              </w:rPr>
              <w:t>A nivel de suelo, No hay LOS</w:t>
            </w:r>
          </w:p>
        </w:tc>
        <w:tc>
          <w:tcPr>
            <w:tcW w:w="2207" w:type="dxa"/>
          </w:tcPr>
          <w:p w14:paraId="574A622B" w14:textId="083B2F2F" w:rsidR="00E375A1" w:rsidRPr="00FA1591" w:rsidRDefault="00E375A1" w:rsidP="00E91738">
            <w:pPr>
              <w:spacing w:line="240" w:lineRule="auto"/>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E91738">
            <w:pPr>
              <w:spacing w:line="240" w:lineRule="auto"/>
              <w:rPr>
                <w:sz w:val="22"/>
                <w:szCs w:val="18"/>
              </w:rPr>
            </w:pPr>
            <w:r w:rsidRPr="00FA1591">
              <w:rPr>
                <w:sz w:val="22"/>
                <w:szCs w:val="18"/>
              </w:rPr>
              <w:t>Consumo energético</w:t>
            </w:r>
          </w:p>
        </w:tc>
        <w:tc>
          <w:tcPr>
            <w:tcW w:w="2207" w:type="dxa"/>
          </w:tcPr>
          <w:p w14:paraId="78D3EF55" w14:textId="1E6DACBD" w:rsidR="00E375A1" w:rsidRPr="00FA1591" w:rsidRDefault="00E375A1" w:rsidP="00E91738">
            <w:pPr>
              <w:spacing w:line="240" w:lineRule="auto"/>
              <w:rPr>
                <w:sz w:val="22"/>
                <w:szCs w:val="18"/>
              </w:rPr>
            </w:pPr>
            <w:r w:rsidRPr="00FA1591">
              <w:rPr>
                <w:sz w:val="22"/>
                <w:szCs w:val="18"/>
              </w:rPr>
              <w:t>Consumo eficiente</w:t>
            </w:r>
          </w:p>
        </w:tc>
        <w:tc>
          <w:tcPr>
            <w:tcW w:w="2207" w:type="dxa"/>
          </w:tcPr>
          <w:p w14:paraId="7591807E" w14:textId="21C95AA4" w:rsidR="00E375A1" w:rsidRPr="00FA1591" w:rsidRDefault="00E91738" w:rsidP="00E91738">
            <w:pPr>
              <w:spacing w:line="240" w:lineRule="auto"/>
              <w:rPr>
                <w:sz w:val="22"/>
                <w:szCs w:val="18"/>
              </w:rPr>
            </w:pPr>
            <w:r>
              <w:rPr>
                <w:sz w:val="22"/>
                <w:szCs w:val="18"/>
              </w:rPr>
              <w:t>Suministro ilimitado, es proporcionado por la batería del vehículo</w:t>
            </w:r>
          </w:p>
        </w:tc>
        <w:tc>
          <w:tcPr>
            <w:tcW w:w="2207" w:type="dxa"/>
          </w:tcPr>
          <w:p w14:paraId="69FB6246" w14:textId="7C8CBC13" w:rsidR="00E375A1" w:rsidRPr="00FA1591" w:rsidRDefault="00E375A1" w:rsidP="00E91738">
            <w:pPr>
              <w:spacing w:line="240" w:lineRule="auto"/>
              <w:rPr>
                <w:sz w:val="22"/>
                <w:szCs w:val="18"/>
              </w:rPr>
            </w:pPr>
            <w:r w:rsidRPr="00FA1591">
              <w:rPr>
                <w:sz w:val="22"/>
                <w:szCs w:val="18"/>
              </w:rPr>
              <w:t>Consumo eficiente para mini UAV’s</w:t>
            </w:r>
          </w:p>
        </w:tc>
      </w:tr>
      <w:tr w:rsidR="00E375A1" w:rsidRPr="00FA1591" w14:paraId="76E4D0A9" w14:textId="77777777" w:rsidTr="00E375A1">
        <w:tc>
          <w:tcPr>
            <w:tcW w:w="2206" w:type="dxa"/>
          </w:tcPr>
          <w:p w14:paraId="527C8BAC" w14:textId="45A6E902" w:rsidR="00E375A1" w:rsidRPr="00FA1591" w:rsidRDefault="00E375A1" w:rsidP="00E91738">
            <w:pPr>
              <w:spacing w:line="240" w:lineRule="auto"/>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E91738">
            <w:pPr>
              <w:spacing w:line="240" w:lineRule="auto"/>
              <w:rPr>
                <w:sz w:val="22"/>
                <w:szCs w:val="18"/>
              </w:rPr>
            </w:pPr>
            <w:r w:rsidRPr="00FA1591">
              <w:rPr>
                <w:sz w:val="22"/>
                <w:szCs w:val="18"/>
              </w:rPr>
              <w:t>Limitado</w:t>
            </w:r>
          </w:p>
        </w:tc>
        <w:tc>
          <w:tcPr>
            <w:tcW w:w="2207" w:type="dxa"/>
          </w:tcPr>
          <w:p w14:paraId="21157022" w14:textId="1EFBD8A9" w:rsidR="00E375A1" w:rsidRPr="00FA1591" w:rsidRDefault="00E375A1" w:rsidP="00E91738">
            <w:pPr>
              <w:spacing w:line="240" w:lineRule="auto"/>
              <w:rPr>
                <w:sz w:val="22"/>
                <w:szCs w:val="18"/>
              </w:rPr>
            </w:pPr>
            <w:r w:rsidRPr="00FA1591">
              <w:rPr>
                <w:sz w:val="22"/>
                <w:szCs w:val="18"/>
              </w:rPr>
              <w:t>Alto</w:t>
            </w:r>
          </w:p>
        </w:tc>
        <w:tc>
          <w:tcPr>
            <w:tcW w:w="2207" w:type="dxa"/>
          </w:tcPr>
          <w:p w14:paraId="4E7B9A8C" w14:textId="2D67B2E1" w:rsidR="00E375A1" w:rsidRPr="00FA1591" w:rsidRDefault="00E375A1" w:rsidP="00E91738">
            <w:pPr>
              <w:spacing w:line="240" w:lineRule="auto"/>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E91738">
            <w:pPr>
              <w:spacing w:line="240" w:lineRule="auto"/>
              <w:rPr>
                <w:sz w:val="22"/>
                <w:szCs w:val="18"/>
              </w:rPr>
            </w:pPr>
            <w:r w:rsidRPr="00FA1591">
              <w:rPr>
                <w:sz w:val="22"/>
                <w:szCs w:val="18"/>
              </w:rPr>
              <w:t>Localización</w:t>
            </w:r>
          </w:p>
        </w:tc>
        <w:tc>
          <w:tcPr>
            <w:tcW w:w="2207" w:type="dxa"/>
          </w:tcPr>
          <w:p w14:paraId="335077D9" w14:textId="1D988273" w:rsidR="00E375A1" w:rsidRPr="00FA1591" w:rsidRDefault="00E375A1" w:rsidP="00E91738">
            <w:pPr>
              <w:spacing w:line="240" w:lineRule="auto"/>
              <w:rPr>
                <w:sz w:val="22"/>
                <w:szCs w:val="18"/>
              </w:rPr>
            </w:pPr>
            <w:r w:rsidRPr="00FA1591">
              <w:rPr>
                <w:sz w:val="22"/>
                <w:szCs w:val="18"/>
              </w:rPr>
              <w:t>GPS</w:t>
            </w:r>
          </w:p>
        </w:tc>
        <w:tc>
          <w:tcPr>
            <w:tcW w:w="2207" w:type="dxa"/>
          </w:tcPr>
          <w:p w14:paraId="31129746" w14:textId="74C7E260" w:rsidR="00E375A1" w:rsidRPr="00FA1591" w:rsidRDefault="00E375A1" w:rsidP="00E91738">
            <w:pPr>
              <w:spacing w:line="240" w:lineRule="auto"/>
              <w:rPr>
                <w:sz w:val="22"/>
                <w:szCs w:val="18"/>
              </w:rPr>
            </w:pPr>
            <w:r w:rsidRPr="00FA1591">
              <w:rPr>
                <w:sz w:val="22"/>
                <w:szCs w:val="18"/>
              </w:rPr>
              <w:t>GPS, A-GPS, DGPS</w:t>
            </w:r>
          </w:p>
        </w:tc>
        <w:tc>
          <w:tcPr>
            <w:tcW w:w="2207" w:type="dxa"/>
          </w:tcPr>
          <w:p w14:paraId="3142314C" w14:textId="03BD5FDD" w:rsidR="00E375A1" w:rsidRPr="00FA1591" w:rsidRDefault="00E375A1" w:rsidP="00E91738">
            <w:pPr>
              <w:spacing w:line="240" w:lineRule="auto"/>
              <w:rPr>
                <w:sz w:val="22"/>
                <w:szCs w:val="18"/>
              </w:rPr>
            </w:pPr>
            <w:r w:rsidRPr="00FA1591">
              <w:rPr>
                <w:sz w:val="22"/>
                <w:szCs w:val="18"/>
              </w:rPr>
              <w:t>GPS, A-GPS, DGPS</w:t>
            </w:r>
          </w:p>
        </w:tc>
      </w:tr>
    </w:tbl>
    <w:p w14:paraId="0F36C2BB" w14:textId="013E8380" w:rsidR="00780512" w:rsidRDefault="00780512" w:rsidP="00780512">
      <w:r>
        <w:lastRenderedPageBreak/>
        <w:t xml:space="preserve">En el contexto de las redes VANET, se enfrenta el desafío de gestionar una cantidad variable de nodos que pueden desplazarse a alta velocidad según las condiciones del tráfico, y que en muchas ocasiones no cuentan con línea de visión directa. No obstante, una ventaja significativa es que el movimiento de los vehículos es predecible y está restringido a las vías existentes, </w:t>
      </w:r>
      <w:r w:rsidRPr="00980A77">
        <w:t>lo que facilita</w:t>
      </w:r>
      <w:r w:rsidR="00980A77" w:rsidRPr="00980A77">
        <w:t>ría</w:t>
      </w:r>
      <w:r w:rsidRPr="00980A77">
        <w:t xml:space="preserve"> la implementación de </w:t>
      </w:r>
      <w:r w:rsidR="00980A77" w:rsidRPr="00980A77">
        <w:t>modelos de</w:t>
      </w:r>
      <w:r w:rsidR="00B72E47" w:rsidRPr="00980A77">
        <w:t xml:space="preserve"> comunicación </w:t>
      </w:r>
      <w:r w:rsidR="009D5CE3" w:rsidRPr="00980A77">
        <w:t>ve</w:t>
      </w:r>
      <w:r w:rsidR="00B72E47" w:rsidRPr="00980A77">
        <w:t>hículo a infraestructura.</w:t>
      </w:r>
    </w:p>
    <w:p w14:paraId="5283B13E" w14:textId="582E01F2" w:rsidR="008310F6" w:rsidRDefault="008310F6" w:rsidP="00780512">
      <w:r>
        <w:t xml:space="preserve">Con el fin de prevenir accidentes, </w:t>
      </w:r>
      <w:r w:rsidR="009D5CE3">
        <w:t xml:space="preserve">a través de sus detecciones </w:t>
      </w:r>
      <w:r w:rsidR="00780512">
        <w:t xml:space="preserve">un vehículo </w:t>
      </w:r>
      <w:r w:rsidR="009D5CE3">
        <w:t>puede alertar a otros en caso de observar algún comportamiento anormal. Por ejemplo, que otro v</w:t>
      </w:r>
      <w:r w:rsidR="00780512">
        <w:t>ehículo dentro de su rango de visión se det</w:t>
      </w:r>
      <w:r w:rsidR="009D5CE3">
        <w:t>enga</w:t>
      </w:r>
      <w:r w:rsidR="00780512">
        <w:t xml:space="preserve">, </w:t>
      </w:r>
      <w:r w:rsidR="009D5CE3">
        <w:t xml:space="preserve">desacelere, </w:t>
      </w:r>
      <w:r w:rsidR="00780512">
        <w:t>camb</w:t>
      </w:r>
      <w:r w:rsidR="009D5CE3">
        <w:t>ie</w:t>
      </w:r>
      <w:r w:rsidR="00780512">
        <w:t xml:space="preserve"> de dirección</w:t>
      </w:r>
      <w:r w:rsidR="009D5CE3">
        <w:t xml:space="preserve"> o de carril.</w:t>
      </w:r>
      <w:r w:rsidR="00780512">
        <w:t xml:space="preserve"> </w:t>
      </w:r>
    </w:p>
    <w:p w14:paraId="3ECC712A" w14:textId="77777777" w:rsidR="00660A90" w:rsidRPr="00660A90" w:rsidRDefault="001E3B0A" w:rsidP="00ED60C7">
      <w:pPr>
        <w:pStyle w:val="Ttulo2"/>
        <w:numPr>
          <w:ilvl w:val="1"/>
          <w:numId w:val="36"/>
        </w:numPr>
      </w:pPr>
      <w:bookmarkStart w:id="160" w:name="_Toc151638740"/>
      <w:r w:rsidRPr="00660A90">
        <w:t>Patrones de comunicación</w:t>
      </w:r>
      <w:bookmarkEnd w:id="160"/>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r w:rsidR="001E3B0A">
        <w:t xml:space="preserve">beaconing, geocasting, unicasting </w:t>
      </w:r>
      <w:r w:rsidR="004E4AD1">
        <w:t xml:space="preserve">o </w:t>
      </w:r>
      <w:r w:rsidR="001E3B0A">
        <w:t>diseminación de información</w:t>
      </w:r>
      <w:r w:rsidR="003D6CAC">
        <w:t>.</w:t>
      </w:r>
    </w:p>
    <w:p w14:paraId="1FF18041" w14:textId="3FA9CBDB" w:rsidR="008400A9" w:rsidRDefault="003D6CAC" w:rsidP="001E3B0A">
      <w:r>
        <w:t xml:space="preserve">Se considera broadcasting como solo un salto, donde un vehículo comparte con todos los nodos </w:t>
      </w:r>
      <w:r w:rsidR="008400A9">
        <w:t xml:space="preserve">que estén dentro del rango </w:t>
      </w:r>
      <w:r>
        <w:t xml:space="preserve">la </w:t>
      </w:r>
      <w:r w:rsidR="008400A9">
        <w:t>información</w:t>
      </w:r>
      <w:r w:rsidR="006B011C">
        <w:t xml:space="preserve">. </w:t>
      </w:r>
      <w:r w:rsidR="00B72E47" w:rsidRPr="00B72E47">
        <w:t xml:space="preserve">A partir de este punto, los nodos pueden reenviar la información, utilizando múltiples saltos (multihop), con el objetivo de cubrir un área más amplia. En este proceso, se puede recurrir a la infraestructura de la carretera para </w:t>
      </w:r>
      <w:r w:rsidR="00B72E47" w:rsidRPr="00B72E47">
        <w:lastRenderedPageBreak/>
        <w:t>aumentar la robustez de la comunicación.</w:t>
      </w:r>
      <w:r w:rsidR="00B72E47">
        <w:t xml:space="preserve"> </w:t>
      </w:r>
      <w:r w:rsidR="00B72E47" w:rsidRPr="00B72E47">
        <w:t>El broadcasting se puede llevar a cabo mediante distintos métodos:</w:t>
      </w:r>
    </w:p>
    <w:p w14:paraId="2ED459F1" w14:textId="47D0D246" w:rsidR="008400A9" w:rsidRDefault="008400A9" w:rsidP="00017D87">
      <w:pPr>
        <w:pStyle w:val="Prrafodelista"/>
        <w:numPr>
          <w:ilvl w:val="0"/>
          <w:numId w:val="26"/>
        </w:numPr>
      </w:pPr>
      <w:r>
        <w:t xml:space="preserve">Inundación: </w:t>
      </w:r>
      <w:r w:rsidR="00B72E47" w:rsidRPr="00B72E47">
        <w:t>Todos los nodos que reciben la información la reenvían, lo que puede resultar en la duplicación de mensajes. Para mitigar este efecto, se puede implementar un contador (Time to Live - TTL) que indique cuántas veces un mensaje puede ser reenviado antes de ser descartado.</w:t>
      </w:r>
    </w:p>
    <w:p w14:paraId="7EA17DAF" w14:textId="7021DB8E" w:rsidR="008400A9" w:rsidRDefault="008400A9" w:rsidP="00017D87">
      <w:pPr>
        <w:pStyle w:val="Prrafodelista"/>
        <w:numPr>
          <w:ilvl w:val="0"/>
          <w:numId w:val="26"/>
        </w:numPr>
      </w:pPr>
      <w:r>
        <w:t>Beaconing: Se considera como el envío periódico de informació</w:t>
      </w:r>
      <w:r w:rsidR="00FF1212">
        <w:t xml:space="preserve">n, </w:t>
      </w:r>
      <w:r w:rsidR="00B72E47">
        <w:t xml:space="preserve">lo que </w:t>
      </w:r>
      <w:r w:rsidR="00FF1212">
        <w:t>ayuda a limitar la densidad de información en la red</w:t>
      </w:r>
      <w:r>
        <w:t>.</w:t>
      </w:r>
    </w:p>
    <w:p w14:paraId="5F64F7B2" w14:textId="7CB5C98F" w:rsidR="008400A9" w:rsidRDefault="008400A9" w:rsidP="00017D87">
      <w:pPr>
        <w:pStyle w:val="Prrafodelista"/>
        <w:numPr>
          <w:ilvl w:val="0"/>
          <w:numId w:val="26"/>
        </w:numPr>
      </w:pPr>
      <w:r>
        <w:t xml:space="preserve">Geocasting: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3EBAB9A2" w:rsidR="00F92B12" w:rsidRDefault="004E4AD1" w:rsidP="009C0A8C">
      <w:r>
        <w:t xml:space="preserve">Si bien todos estos métodos son considerados de inundación, presentan </w:t>
      </w:r>
      <w:r w:rsidR="006B011C">
        <w:t>mecanismos</w:t>
      </w:r>
      <w:r>
        <w:t xml:space="preserve"> de control para evitar problemas de congestión. O</w:t>
      </w:r>
      <w:r w:rsidR="00F92B12">
        <w:t xml:space="preserve">tras alternativas </w:t>
      </w:r>
      <w:r>
        <w:t xml:space="preserve">para </w:t>
      </w:r>
      <w:r w:rsidR="006B011C">
        <w:t>limitar</w:t>
      </w:r>
      <w:r>
        <w:t xml:space="preserve">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B72E47">
        <w:t xml:space="preserve">. También se sugiere utilizar una estrategia </w:t>
      </w:r>
      <w:r w:rsidR="00B72E47" w:rsidRPr="00B72E47">
        <w:t>en la que la probabilidad de retransmitir un mensaje disminuya a medida que un nodo se aleje del nodo original.</w:t>
      </w:r>
      <w:r w:rsidR="00FF41DC">
        <w:t xml:space="preserve"> </w:t>
      </w:r>
      <w:r w:rsidR="007D4E6B">
        <w:t>(</w:t>
      </w:r>
      <w:r w:rsidR="005E5BA1">
        <w:t>Hartenstein y Laberteaux 2010</w:t>
      </w:r>
      <w:r w:rsidR="007D4E6B">
        <w:t>)</w:t>
      </w:r>
    </w:p>
    <w:p w14:paraId="7941E7B6" w14:textId="09E777D7" w:rsidR="003614FE" w:rsidRDefault="00FF41DC" w:rsidP="001E3B0A">
      <w:r>
        <w:t xml:space="preserve">Entre los métodos derivados de inundación, se encuentran los protocolos gossip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w:t>
      </w:r>
      <w:r w:rsidR="003614FE">
        <w:lastRenderedPageBreak/>
        <w:t>idea de formar grupos o clustering</w:t>
      </w:r>
      <w:r w:rsidR="006B011C">
        <w:t>. A</w:t>
      </w:r>
      <w:r w:rsidR="003614FE">
        <w:t>quí hay nodos especiales que se dedican a retransmitir la información dentro de su grupo, y nodos repetidores (relay) que pertenecen a varios clusters</w:t>
      </w:r>
      <w:r w:rsidR="006B011C">
        <w:t>. E</w:t>
      </w:r>
      <w:r w:rsidR="003614FE">
        <w:t xml:space="preserve">n general estos clusters se hacen de forma geográfica, y los repetidores son solo los nodos donde </w:t>
      </w:r>
      <w:r w:rsidR="00B72E47">
        <w:t>se produce superposición</w:t>
      </w:r>
      <w:r w:rsidR="003614FE">
        <w:t xml:space="preserve"> entre clusters.</w:t>
      </w:r>
    </w:p>
    <w:p w14:paraId="52FAC7F6" w14:textId="218F24C8" w:rsidR="00A93F54" w:rsidRDefault="00A93F54" w:rsidP="001E3B0A">
      <w:r>
        <w:t xml:space="preserve">Por último, hay propuestas basadas en unicast </w:t>
      </w:r>
      <w:r w:rsidR="00F51266" w:rsidRPr="00F51266">
        <w:t>que pueden ser efectivas para ciertas aplicaciones que requieren que dos nodos se conecten directamente</w:t>
      </w:r>
      <w:r w:rsidR="00F51266">
        <w:t>, como coordinarse cuando se plantea el uso de AODV</w:t>
      </w:r>
      <w:r w:rsidR="00F51266" w:rsidRPr="00F51266">
        <w:t xml:space="preserve">. </w:t>
      </w:r>
      <w:r w:rsidR="006B011C">
        <w:t>S</w:t>
      </w:r>
      <w:r>
        <w:t xml:space="preserve">in embargo, para </w:t>
      </w:r>
      <w:r w:rsidR="00F51266">
        <w:t>la prevención de accidentes</w:t>
      </w:r>
      <w:r>
        <w:t xml:space="preserve">,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0FE98C42" w:rsidR="001110FC" w:rsidRDefault="00D46916" w:rsidP="00D46916">
      <w:r>
        <w:t xml:space="preserve">Uno de los protocolos </w:t>
      </w:r>
      <w:r w:rsidR="00A22F2C">
        <w:t xml:space="preserve">de enrutamiento </w:t>
      </w:r>
      <w:r>
        <w:t xml:space="preserve">preferidos o más explorados es </w:t>
      </w:r>
      <w:r w:rsidR="00A22F2C">
        <w:t xml:space="preserve">“Ad-hoc on demand distance vector routing” o </w:t>
      </w:r>
      <w:r>
        <w:t>AODV</w:t>
      </w:r>
      <w:r w:rsidR="00142F5C">
        <w:t xml:space="preserve"> (estándar </w:t>
      </w:r>
      <w:r w:rsidR="000509BC">
        <w:t xml:space="preserve">de la IETF: </w:t>
      </w:r>
      <w:r w:rsidR="00142F5C">
        <w:t>RFC 3561)</w:t>
      </w:r>
      <w:r w:rsidR="00A22F2C">
        <w:t xml:space="preserve">, gracias a que se trata de un protocolo </w:t>
      </w:r>
      <w:r>
        <w:t>ya existente</w:t>
      </w:r>
      <w:r w:rsidR="00A22F2C">
        <w:t xml:space="preserve"> usado</w:t>
      </w:r>
      <w:r w:rsidR="00B72E47">
        <w:t>,</w:t>
      </w:r>
      <w:r w:rsidR="00A22F2C">
        <w:t xml:space="preserve"> por ejemplo</w:t>
      </w:r>
      <w:r w:rsidR="00B72E47">
        <w:t>,</w:t>
      </w:r>
      <w:r w:rsidR="00A22F2C">
        <w:t xml:space="preserve"> en Zigbee</w:t>
      </w:r>
      <w:r w:rsidR="006B011C">
        <w:t>. Es</w:t>
      </w:r>
      <w:r w:rsidR="00A22F2C">
        <w:t xml:space="preserve"> un protocolo bajo demanda que soporta tanto unicast como multicast</w:t>
      </w:r>
      <w:r w:rsidR="0003756C">
        <w:t>. Cu</w:t>
      </w:r>
      <w:r w:rsidR="00A22F2C">
        <w:t>ando se requiere transmitir un mensaje, se establece una ruta</w:t>
      </w:r>
      <w:r w:rsidR="007F6BD6">
        <w:t xml:space="preserve"> a la que</w:t>
      </w:r>
      <w:r w:rsidR="001110FC">
        <w:t>, como los nodos están en movimiento, periódicamente se le debe dar mantenimiento. Es reactivo porque la ruta solo se crea cuando se necesita. AODV usa mensajes de control que incluyen</w:t>
      </w:r>
      <w:r w:rsidR="00F51266">
        <w:t>:</w:t>
      </w:r>
    </w:p>
    <w:p w14:paraId="5ABB075E" w14:textId="37F25F46" w:rsidR="001110FC" w:rsidRDefault="001110FC" w:rsidP="00017D87">
      <w:pPr>
        <w:pStyle w:val="Prrafodelista"/>
        <w:numPr>
          <w:ilvl w:val="0"/>
          <w:numId w:val="27"/>
        </w:numPr>
      </w:pPr>
      <w:r>
        <w:t>RREQ para solicitar ruta a un nodo, cada nodo lo retransmitirá hasta llegar al objetivo o algún nodo que conozca una ruta y esté fresca.</w:t>
      </w:r>
    </w:p>
    <w:p w14:paraId="04F9592F" w14:textId="24AA3802" w:rsidR="001110FC" w:rsidRDefault="001110FC" w:rsidP="00017D87">
      <w:pPr>
        <w:pStyle w:val="Prrafodelista"/>
        <w:numPr>
          <w:ilvl w:val="0"/>
          <w:numId w:val="27"/>
        </w:numPr>
      </w:pPr>
      <w:r>
        <w:t>RREP es la respuesta de algún nodo con la ruta, ya sea el nodo objetivo o un intermediario.</w:t>
      </w:r>
    </w:p>
    <w:p w14:paraId="1C2FD905" w14:textId="0E1F4A37" w:rsidR="001110FC" w:rsidRDefault="001110FC" w:rsidP="00017D87">
      <w:pPr>
        <w:pStyle w:val="Prrafodelista"/>
        <w:numPr>
          <w:ilvl w:val="0"/>
          <w:numId w:val="27"/>
        </w:numPr>
      </w:pPr>
      <w:r>
        <w:lastRenderedPageBreak/>
        <w:t>RERR mensajes de error para avisar que una ruta ya no es válida porque un nodo ya no está activo</w:t>
      </w:r>
      <w:r w:rsidR="00F51266">
        <w:t xml:space="preserve"> </w:t>
      </w:r>
      <w:r w:rsidR="007D4E6B">
        <w:t>(</w:t>
      </w:r>
      <w:r>
        <w:t>Aswathy 2012</w:t>
      </w:r>
      <w:r w:rsidR="007D4E6B">
        <w:t>)</w:t>
      </w:r>
      <w:r w:rsidR="00F51266">
        <w:t>.</w:t>
      </w:r>
    </w:p>
    <w:p w14:paraId="17DA0E51" w14:textId="6446EC61" w:rsidR="001110FC" w:rsidRDefault="00886AF3" w:rsidP="001110FC">
      <w:r>
        <w:t>En su aplicación como multicast, que es lo que nos interesa, usa los mismos mensajes para descubrir un grupo y crear la topología con los nodos pertenecientes</w:t>
      </w:r>
      <w:r w:rsidR="0003756C">
        <w:t>. P</w:t>
      </w:r>
      <w:r>
        <w:t xml:space="preserve">eriódicamente se mandan también mensajes de actualización RREP para mantener las rutas frescas y reparar links rotos. Por último, para el enrutamiento se pueden usar diferentes parámetros como número de saltos, o probabilidad de propagación. </w:t>
      </w:r>
      <w:r w:rsidR="007D4E6B">
        <w:t>(</w:t>
      </w:r>
      <w:r>
        <w:t>Janne Salmi 2000</w:t>
      </w:r>
      <w:r w:rsidR="007D4E6B">
        <w:t>)</w:t>
      </w:r>
    </w:p>
    <w:p w14:paraId="11C3B463" w14:textId="6D43F05E" w:rsidR="003614FE" w:rsidRDefault="00F51266" w:rsidP="00D46916">
      <w:r w:rsidRPr="00F51266">
        <w:t>A pesar de ser ampliamente utilizado, el protocolo AODV presenta ciertos problemas de escalabilidad en redes extensas</w:t>
      </w:r>
      <w:r w:rsidRPr="00AC2EDD">
        <w:t>, lo que puede resultar costoso en términos de almacenamiento para los nodos,</w:t>
      </w:r>
      <w:r w:rsidRPr="00F51266">
        <w:t xml:space="preserve"> ya que deben mantener tablas de enrutamiento.</w:t>
      </w:r>
      <w:r>
        <w:t xml:space="preserve"> </w:t>
      </w:r>
      <w:r w:rsidR="00886AF3">
        <w:t>A</w:t>
      </w:r>
      <w:r w:rsidR="003614FE">
        <w:t xml:space="preserve">demás, puede ocurrir congestión, </w:t>
      </w:r>
      <w:r w:rsidR="0003756C">
        <w:t>debido a que</w:t>
      </w:r>
      <w:r w:rsidR="003614FE">
        <w:t xml:space="preserve"> </w:t>
      </w:r>
      <w:r w:rsidR="0003756C">
        <w:t xml:space="preserve">se envían de forma </w:t>
      </w:r>
      <w:r w:rsidR="003614FE">
        <w:t>constante de búsqueda, respuesta y de errores.</w:t>
      </w:r>
    </w:p>
    <w:p w14:paraId="70F935D2" w14:textId="19E5ECCE" w:rsidR="002910C7" w:rsidRDefault="00886AF3" w:rsidP="001E3B0A">
      <w:r>
        <w:t>Una solución extra que se propone es combinarlo con lo que s</w:t>
      </w:r>
      <w:r w:rsidR="00D46916">
        <w:t>e llama protocolos de agregación</w:t>
      </w:r>
      <w:r w:rsidR="0003756C">
        <w:t>. E</w:t>
      </w:r>
      <w:r>
        <w:t>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59A2AD9B" w14:textId="6D4B9258" w:rsidR="002D4451" w:rsidRDefault="00E53A8B" w:rsidP="00ED60C7">
      <w:pPr>
        <w:pStyle w:val="Ttulo2"/>
        <w:numPr>
          <w:ilvl w:val="1"/>
          <w:numId w:val="36"/>
        </w:numPr>
      </w:pPr>
      <w:bookmarkStart w:id="161" w:name="_Toc151638741"/>
      <w:r>
        <w:t xml:space="preserve">Modelos </w:t>
      </w:r>
      <w:r w:rsidR="008818C5">
        <w:t>V2X</w:t>
      </w:r>
      <w:r w:rsidR="001D06D4">
        <w:t>,</w:t>
      </w:r>
      <w:r w:rsidR="002D4451">
        <w:t xml:space="preserve"> </w:t>
      </w:r>
      <w:r w:rsidR="008818C5">
        <w:t>V2I</w:t>
      </w:r>
      <w:r w:rsidR="002D4451">
        <w:t xml:space="preserve"> </w:t>
      </w:r>
      <w:r w:rsidR="001D06D4">
        <w:t xml:space="preserve">y </w:t>
      </w:r>
      <w:r w:rsidR="008818C5">
        <w:t>V2V</w:t>
      </w:r>
      <w:bookmarkEnd w:id="161"/>
    </w:p>
    <w:p w14:paraId="1C570582" w14:textId="77777777" w:rsidR="00B14961" w:rsidRDefault="00F51266" w:rsidP="007114DC">
      <w:r>
        <w:t xml:space="preserve">En el ámbito de la comunicación vehicular, se encuentran diversos modelos con distintas aplicaciones. El primero de ellos es “Vehicle-to-Infrastructure” (V2I), que se refiere a la comunicación entre vehículos y la infraestructura vial. En este modelo, la infraestructura </w:t>
      </w:r>
      <w:r>
        <w:lastRenderedPageBreak/>
        <w:t>desempeña el rol de coordinador, y las principales preocupaciones son la latencia y la cobertura de la comunicación</w:t>
      </w:r>
      <w:r w:rsidR="00BD0C3F">
        <w:t xml:space="preserve">, </w:t>
      </w:r>
      <w:r w:rsidR="007114DC">
        <w:t>dado que requiere la instalación de antenas en el camino y que actúan como intermediarias entre los nodos</w:t>
      </w:r>
      <w:r>
        <w:t>.</w:t>
      </w:r>
      <w:r w:rsidR="00C86015">
        <w:t xml:space="preserve"> </w:t>
      </w:r>
    </w:p>
    <w:p w14:paraId="76F56AF5" w14:textId="77777777" w:rsidR="00B14961" w:rsidRDefault="00F51266" w:rsidP="007114DC">
      <w:r>
        <w:t xml:space="preserve">Por otro lado, </w:t>
      </w:r>
      <w:r w:rsidR="00C86015">
        <w:t>“</w:t>
      </w:r>
      <w:r>
        <w:t>Vehicle-to-Vehicle</w:t>
      </w:r>
      <w:r w:rsidR="00C86015">
        <w:t>” (V2V)</w:t>
      </w:r>
      <w:r>
        <w:t xml:space="preserve"> hace referencia a la comunicación directa entre vehículos</w:t>
      </w:r>
      <w:r w:rsidR="007114DC">
        <w:t xml:space="preserve"> (peer to peer)</w:t>
      </w:r>
      <w:r>
        <w:t>, sin necesidad de un nodo central</w:t>
      </w:r>
      <w:r w:rsidR="00B14961">
        <w:t xml:space="preserve">. Para realizar broadcasting, los nodos deben notificar al medio sus intenciones de transmitir. </w:t>
      </w:r>
    </w:p>
    <w:p w14:paraId="7737A651" w14:textId="77777777" w:rsidR="001D06D4" w:rsidRDefault="00F51266" w:rsidP="007114DC">
      <w:r>
        <w:t xml:space="preserve">Finalmente, </w:t>
      </w:r>
      <w:r w:rsidR="00C86015">
        <w:t>“</w:t>
      </w:r>
      <w:proofErr w:type="spellStart"/>
      <w:r>
        <w:t>Vehicle-to-Everything</w:t>
      </w:r>
      <w:proofErr w:type="spellEnd"/>
      <w:r w:rsidR="00C86015">
        <w:t>” (V2X)</w:t>
      </w:r>
      <w:r>
        <w:t xml:space="preserve"> se refiere a la comunicación entre vehículos y cualquier otro elemento, abarcando no solo los modelos anteriores sino también la comunicación con los dispositivos móviles de los peatones. </w:t>
      </w:r>
      <w:r w:rsidR="00C86015">
        <w:t>Por ejemplo, e</w:t>
      </w:r>
      <w:r>
        <w:t xml:space="preserve">n la </w:t>
      </w:r>
      <w:r w:rsidR="00E977C7">
        <w:t>Tabla</w:t>
      </w:r>
      <w:r>
        <w:t xml:space="preserve"> 6-</w:t>
      </w:r>
      <w:r w:rsidR="00C86015">
        <w:t>2</w:t>
      </w:r>
      <w:r>
        <w:t xml:space="preserve"> se presentan </w:t>
      </w:r>
      <w:r w:rsidR="00C86015">
        <w:t>algunas</w:t>
      </w:r>
      <w:r>
        <w:t xml:space="preserve"> aplicaciones que pueden utilizar estos modelos y el tipo de comunicación que requieren.</w:t>
      </w:r>
      <w:r w:rsidR="00C86015">
        <w:t xml:space="preserve"> </w:t>
      </w:r>
    </w:p>
    <w:p w14:paraId="746FBCCF" w14:textId="6DD61200" w:rsidR="00790273" w:rsidRDefault="00790273" w:rsidP="008A511B">
      <w:pPr>
        <w:pStyle w:val="Descripcin"/>
      </w:pPr>
      <w:bookmarkStart w:id="162" w:name="_Toc151638652"/>
      <w:r>
        <w:t xml:space="preserve">TaBLA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Figura_ \* ARABIC \s 1 </w:instrText>
      </w:r>
      <w:r>
        <w:fldChar w:fldCharType="separate"/>
      </w:r>
      <w:r>
        <w:rPr>
          <w:noProof/>
        </w:rPr>
        <w:t>2</w:t>
      </w:r>
      <w:r>
        <w:rPr>
          <w:noProof/>
        </w:rPr>
        <w:fldChar w:fldCharType="end"/>
      </w:r>
      <w:r>
        <w:t xml:space="preserve"> Fuente: </w:t>
      </w:r>
      <w:r w:rsidRPr="00162A16">
        <w:t>(</w:t>
      </w:r>
      <w:r>
        <w:t>H</w:t>
      </w:r>
      <w:r w:rsidRPr="00162A16">
        <w:t xml:space="preserve">artenstein y </w:t>
      </w:r>
      <w:r>
        <w:t>L</w:t>
      </w:r>
      <w:r w:rsidRPr="00162A16">
        <w:t>aberteaux</w:t>
      </w:r>
      <w:r>
        <w:t>,</w:t>
      </w:r>
      <w:r w:rsidRPr="00162A16">
        <w:t xml:space="preserve"> 2010) </w:t>
      </w:r>
      <w:r>
        <w:t>a</w:t>
      </w:r>
      <w:r w:rsidRPr="00162A16">
        <w:t>lgunas aplicaciones y su modelo sugerido</w:t>
      </w:r>
      <w:bookmarkEnd w:id="16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559"/>
        <w:gridCol w:w="1134"/>
        <w:gridCol w:w="993"/>
        <w:gridCol w:w="2693"/>
        <w:gridCol w:w="1172"/>
      </w:tblGrid>
      <w:tr w:rsidR="00447FC3" w:rsidRPr="0052527D" w14:paraId="7E214DEE" w14:textId="77777777" w:rsidTr="0052527D">
        <w:tc>
          <w:tcPr>
            <w:tcW w:w="8827" w:type="dxa"/>
            <w:gridSpan w:val="6"/>
            <w:tcBorders>
              <w:bottom w:val="single" w:sz="4" w:space="0" w:color="auto"/>
            </w:tcBorders>
          </w:tcPr>
          <w:p w14:paraId="2A2C3CB2" w14:textId="71D316A8" w:rsidR="00447FC3" w:rsidRPr="0052527D" w:rsidRDefault="00447FC3" w:rsidP="0052527D">
            <w:pPr>
              <w:spacing w:line="240" w:lineRule="auto"/>
              <w:rPr>
                <w:sz w:val="18"/>
                <w:szCs w:val="14"/>
              </w:rPr>
            </w:pPr>
            <w:r w:rsidRPr="0052527D">
              <w:rPr>
                <w:sz w:val="18"/>
                <w:szCs w:val="14"/>
              </w:rPr>
              <w:t>Ocho aplicaciones cooperativas de seguridad vehicular de alta prioridad, elegidas por la “National Highway Traffic Safety Administration” y la “Crash Avoidance Metrics Partnership”</w:t>
            </w:r>
          </w:p>
        </w:tc>
      </w:tr>
      <w:tr w:rsidR="0052527D" w:rsidRPr="0052527D" w14:paraId="4A4BCF96" w14:textId="77777777" w:rsidTr="0052527D">
        <w:tc>
          <w:tcPr>
            <w:tcW w:w="1276" w:type="dxa"/>
            <w:tcBorders>
              <w:top w:val="single" w:sz="4" w:space="0" w:color="auto"/>
              <w:bottom w:val="single" w:sz="4" w:space="0" w:color="auto"/>
            </w:tcBorders>
          </w:tcPr>
          <w:p w14:paraId="5EB7986C" w14:textId="3EFE8EB7" w:rsidR="00447FC3" w:rsidRPr="0052527D" w:rsidRDefault="00447FC3" w:rsidP="0052527D">
            <w:pPr>
              <w:spacing w:line="240" w:lineRule="auto"/>
              <w:rPr>
                <w:sz w:val="18"/>
                <w:szCs w:val="14"/>
              </w:rPr>
            </w:pPr>
            <w:r w:rsidRPr="0052527D">
              <w:rPr>
                <w:sz w:val="18"/>
                <w:szCs w:val="14"/>
              </w:rPr>
              <w:t>Aplicación</w:t>
            </w:r>
          </w:p>
        </w:tc>
        <w:tc>
          <w:tcPr>
            <w:tcW w:w="1559" w:type="dxa"/>
            <w:tcBorders>
              <w:top w:val="single" w:sz="4" w:space="0" w:color="auto"/>
              <w:bottom w:val="single" w:sz="4" w:space="0" w:color="auto"/>
            </w:tcBorders>
          </w:tcPr>
          <w:p w14:paraId="445F55E7" w14:textId="453298EA" w:rsidR="00447FC3" w:rsidRPr="0052527D" w:rsidRDefault="00447FC3" w:rsidP="0052527D">
            <w:pPr>
              <w:spacing w:line="240" w:lineRule="auto"/>
              <w:rPr>
                <w:sz w:val="18"/>
                <w:szCs w:val="14"/>
              </w:rPr>
            </w:pPr>
            <w:r w:rsidRPr="0052527D">
              <w:rPr>
                <w:sz w:val="18"/>
                <w:szCs w:val="14"/>
              </w:rPr>
              <w:t>Tipo de comunicación</w:t>
            </w:r>
          </w:p>
        </w:tc>
        <w:tc>
          <w:tcPr>
            <w:tcW w:w="1134" w:type="dxa"/>
            <w:tcBorders>
              <w:top w:val="single" w:sz="4" w:space="0" w:color="auto"/>
              <w:bottom w:val="single" w:sz="4" w:space="0" w:color="auto"/>
            </w:tcBorders>
          </w:tcPr>
          <w:p w14:paraId="186F63A0" w14:textId="71CA5E06" w:rsidR="00447FC3" w:rsidRPr="0052527D" w:rsidRDefault="00447FC3" w:rsidP="0052527D">
            <w:pPr>
              <w:spacing w:line="240" w:lineRule="auto"/>
              <w:rPr>
                <w:sz w:val="18"/>
                <w:szCs w:val="14"/>
              </w:rPr>
            </w:pPr>
            <w:r w:rsidRPr="0052527D">
              <w:rPr>
                <w:sz w:val="18"/>
                <w:szCs w:val="14"/>
              </w:rPr>
              <w:t>Frecuencia (Hz)</w:t>
            </w:r>
          </w:p>
        </w:tc>
        <w:tc>
          <w:tcPr>
            <w:tcW w:w="993" w:type="dxa"/>
            <w:tcBorders>
              <w:top w:val="single" w:sz="4" w:space="0" w:color="auto"/>
              <w:bottom w:val="single" w:sz="4" w:space="0" w:color="auto"/>
            </w:tcBorders>
          </w:tcPr>
          <w:p w14:paraId="044DA966" w14:textId="0B0362D6" w:rsidR="00447FC3" w:rsidRPr="0052527D" w:rsidRDefault="00447FC3" w:rsidP="0052527D">
            <w:pPr>
              <w:spacing w:line="240" w:lineRule="auto"/>
              <w:rPr>
                <w:sz w:val="18"/>
                <w:szCs w:val="14"/>
              </w:rPr>
            </w:pPr>
            <w:r w:rsidRPr="0052527D">
              <w:rPr>
                <w:sz w:val="18"/>
                <w:szCs w:val="14"/>
              </w:rPr>
              <w:t>Latencia máxima (ms)</w:t>
            </w:r>
          </w:p>
        </w:tc>
        <w:tc>
          <w:tcPr>
            <w:tcW w:w="2693" w:type="dxa"/>
            <w:tcBorders>
              <w:top w:val="single" w:sz="4" w:space="0" w:color="auto"/>
              <w:bottom w:val="single" w:sz="4" w:space="0" w:color="auto"/>
            </w:tcBorders>
          </w:tcPr>
          <w:p w14:paraId="32687157" w14:textId="4FB0D9D7" w:rsidR="00447FC3" w:rsidRPr="0052527D" w:rsidRDefault="00447FC3" w:rsidP="0052527D">
            <w:pPr>
              <w:spacing w:line="240" w:lineRule="auto"/>
              <w:rPr>
                <w:sz w:val="18"/>
                <w:szCs w:val="14"/>
              </w:rPr>
            </w:pPr>
            <w:r w:rsidRPr="0052527D">
              <w:rPr>
                <w:sz w:val="18"/>
                <w:szCs w:val="14"/>
              </w:rPr>
              <w:t>Datos transmitidos</w:t>
            </w:r>
          </w:p>
        </w:tc>
        <w:tc>
          <w:tcPr>
            <w:tcW w:w="1172" w:type="dxa"/>
            <w:tcBorders>
              <w:top w:val="single" w:sz="4" w:space="0" w:color="auto"/>
              <w:bottom w:val="single" w:sz="4" w:space="0" w:color="auto"/>
            </w:tcBorders>
          </w:tcPr>
          <w:p w14:paraId="6BD0F4CA" w14:textId="75394B95" w:rsidR="00447FC3" w:rsidRPr="0052527D" w:rsidRDefault="00447FC3" w:rsidP="0052527D">
            <w:pPr>
              <w:spacing w:line="240" w:lineRule="auto"/>
              <w:rPr>
                <w:sz w:val="18"/>
                <w:szCs w:val="14"/>
              </w:rPr>
            </w:pPr>
            <w:r w:rsidRPr="0052527D">
              <w:rPr>
                <w:sz w:val="18"/>
                <w:szCs w:val="14"/>
              </w:rPr>
              <w:t>Rango (m)</w:t>
            </w:r>
          </w:p>
        </w:tc>
      </w:tr>
      <w:tr w:rsidR="0052527D" w:rsidRPr="0052527D" w14:paraId="754C8C98" w14:textId="77777777" w:rsidTr="0052527D">
        <w:tc>
          <w:tcPr>
            <w:tcW w:w="1276" w:type="dxa"/>
            <w:tcBorders>
              <w:top w:val="single" w:sz="4" w:space="0" w:color="auto"/>
            </w:tcBorders>
          </w:tcPr>
          <w:p w14:paraId="59677E0A" w14:textId="31ED09EA" w:rsidR="00447FC3" w:rsidRPr="0052527D" w:rsidRDefault="00447FC3" w:rsidP="0052527D">
            <w:pPr>
              <w:spacing w:line="240" w:lineRule="auto"/>
              <w:rPr>
                <w:sz w:val="18"/>
                <w:szCs w:val="14"/>
              </w:rPr>
            </w:pPr>
            <w:r w:rsidRPr="0052527D">
              <w:rPr>
                <w:sz w:val="18"/>
                <w:szCs w:val="14"/>
              </w:rPr>
              <w:t>Violación de señal de tráfico</w:t>
            </w:r>
          </w:p>
        </w:tc>
        <w:tc>
          <w:tcPr>
            <w:tcW w:w="1559" w:type="dxa"/>
            <w:tcBorders>
              <w:top w:val="single" w:sz="4" w:space="0" w:color="auto"/>
            </w:tcBorders>
          </w:tcPr>
          <w:p w14:paraId="725B2996" w14:textId="67E0B4D2" w:rsidR="00447FC3" w:rsidRPr="0052527D" w:rsidRDefault="00447FC3" w:rsidP="0052527D">
            <w:pPr>
              <w:spacing w:line="240" w:lineRule="auto"/>
              <w:rPr>
                <w:sz w:val="18"/>
                <w:szCs w:val="14"/>
              </w:rPr>
            </w:pPr>
            <w:r w:rsidRPr="0052527D">
              <w:rPr>
                <w:sz w:val="18"/>
                <w:szCs w:val="14"/>
              </w:rPr>
              <w:t>V2I</w:t>
            </w:r>
          </w:p>
        </w:tc>
        <w:tc>
          <w:tcPr>
            <w:tcW w:w="1134" w:type="dxa"/>
            <w:tcBorders>
              <w:top w:val="single" w:sz="4" w:space="0" w:color="auto"/>
            </w:tcBorders>
          </w:tcPr>
          <w:p w14:paraId="2E57452C" w14:textId="50804C73" w:rsidR="00447FC3" w:rsidRPr="0052527D" w:rsidRDefault="00447FC3" w:rsidP="0052527D">
            <w:pPr>
              <w:spacing w:line="240" w:lineRule="auto"/>
              <w:rPr>
                <w:sz w:val="18"/>
                <w:szCs w:val="14"/>
              </w:rPr>
            </w:pPr>
            <w:r w:rsidRPr="0052527D">
              <w:rPr>
                <w:sz w:val="18"/>
                <w:szCs w:val="14"/>
              </w:rPr>
              <w:t>10</w:t>
            </w:r>
          </w:p>
        </w:tc>
        <w:tc>
          <w:tcPr>
            <w:tcW w:w="993" w:type="dxa"/>
            <w:tcBorders>
              <w:top w:val="single" w:sz="4" w:space="0" w:color="auto"/>
            </w:tcBorders>
          </w:tcPr>
          <w:p w14:paraId="65056F31" w14:textId="4F65A43C" w:rsidR="00447FC3" w:rsidRPr="0052527D" w:rsidRDefault="00447FC3" w:rsidP="0052527D">
            <w:pPr>
              <w:spacing w:line="240" w:lineRule="auto"/>
              <w:rPr>
                <w:sz w:val="18"/>
                <w:szCs w:val="14"/>
              </w:rPr>
            </w:pPr>
            <w:r w:rsidRPr="0052527D">
              <w:rPr>
                <w:sz w:val="18"/>
                <w:szCs w:val="14"/>
              </w:rPr>
              <w:t>100</w:t>
            </w:r>
          </w:p>
        </w:tc>
        <w:tc>
          <w:tcPr>
            <w:tcW w:w="2693" w:type="dxa"/>
            <w:tcBorders>
              <w:top w:val="single" w:sz="4" w:space="0" w:color="auto"/>
            </w:tcBorders>
          </w:tcPr>
          <w:p w14:paraId="1C878C36" w14:textId="39905102" w:rsidR="00447FC3" w:rsidRPr="0052527D" w:rsidRDefault="0052527D" w:rsidP="0052527D">
            <w:pPr>
              <w:spacing w:line="240" w:lineRule="auto"/>
              <w:rPr>
                <w:sz w:val="18"/>
                <w:szCs w:val="14"/>
              </w:rPr>
            </w:pPr>
            <w:r w:rsidRPr="0052527D">
              <w:rPr>
                <w:sz w:val="18"/>
                <w:szCs w:val="14"/>
              </w:rPr>
              <w:t xml:space="preserve">Señal, </w:t>
            </w:r>
            <w:r>
              <w:rPr>
                <w:sz w:val="18"/>
                <w:szCs w:val="14"/>
              </w:rPr>
              <w:t>momento</w:t>
            </w:r>
            <w:r w:rsidRPr="0052527D">
              <w:rPr>
                <w:sz w:val="18"/>
                <w:szCs w:val="14"/>
              </w:rPr>
              <w:t>, ubicación, dirección, geometría de la carretera</w:t>
            </w:r>
          </w:p>
        </w:tc>
        <w:tc>
          <w:tcPr>
            <w:tcW w:w="1172" w:type="dxa"/>
            <w:tcBorders>
              <w:top w:val="single" w:sz="4" w:space="0" w:color="auto"/>
            </w:tcBorders>
          </w:tcPr>
          <w:p w14:paraId="171AAC31" w14:textId="1421DDE1" w:rsidR="00447FC3" w:rsidRPr="0052527D" w:rsidRDefault="00447FC3" w:rsidP="0052527D">
            <w:pPr>
              <w:spacing w:line="240" w:lineRule="auto"/>
              <w:rPr>
                <w:sz w:val="18"/>
                <w:szCs w:val="14"/>
              </w:rPr>
            </w:pPr>
            <w:r w:rsidRPr="0052527D">
              <w:rPr>
                <w:sz w:val="18"/>
                <w:szCs w:val="14"/>
              </w:rPr>
              <w:t>250</w:t>
            </w:r>
          </w:p>
        </w:tc>
      </w:tr>
      <w:tr w:rsidR="0052527D" w:rsidRPr="0052527D" w14:paraId="333567AE" w14:textId="77777777" w:rsidTr="0052527D">
        <w:tc>
          <w:tcPr>
            <w:tcW w:w="1276" w:type="dxa"/>
          </w:tcPr>
          <w:p w14:paraId="14BA9749" w14:textId="4CA77D52" w:rsidR="00447FC3" w:rsidRPr="0052527D" w:rsidRDefault="00447FC3" w:rsidP="0052527D">
            <w:pPr>
              <w:spacing w:line="240" w:lineRule="auto"/>
              <w:rPr>
                <w:sz w:val="18"/>
                <w:szCs w:val="14"/>
              </w:rPr>
            </w:pPr>
            <w:r w:rsidRPr="0052527D">
              <w:rPr>
                <w:sz w:val="18"/>
                <w:szCs w:val="14"/>
              </w:rPr>
              <w:t>Advertencia de velocidad en curva</w:t>
            </w:r>
          </w:p>
        </w:tc>
        <w:tc>
          <w:tcPr>
            <w:tcW w:w="1559" w:type="dxa"/>
          </w:tcPr>
          <w:p w14:paraId="554A8CEE" w14:textId="7950CFA7" w:rsidR="00447FC3" w:rsidRPr="0052527D" w:rsidRDefault="00447FC3" w:rsidP="0052527D">
            <w:pPr>
              <w:spacing w:line="240" w:lineRule="auto"/>
              <w:rPr>
                <w:sz w:val="18"/>
                <w:szCs w:val="14"/>
              </w:rPr>
            </w:pPr>
            <w:r w:rsidRPr="0052527D">
              <w:rPr>
                <w:sz w:val="18"/>
                <w:szCs w:val="14"/>
              </w:rPr>
              <w:t>V2I</w:t>
            </w:r>
          </w:p>
        </w:tc>
        <w:tc>
          <w:tcPr>
            <w:tcW w:w="1134" w:type="dxa"/>
          </w:tcPr>
          <w:p w14:paraId="280D7641" w14:textId="2C3B2DA9" w:rsidR="00447FC3" w:rsidRPr="0052527D" w:rsidRDefault="00447FC3" w:rsidP="0052527D">
            <w:pPr>
              <w:spacing w:line="240" w:lineRule="auto"/>
              <w:rPr>
                <w:sz w:val="18"/>
                <w:szCs w:val="14"/>
              </w:rPr>
            </w:pPr>
            <w:r w:rsidRPr="0052527D">
              <w:rPr>
                <w:sz w:val="18"/>
                <w:szCs w:val="14"/>
              </w:rPr>
              <w:t>1</w:t>
            </w:r>
          </w:p>
        </w:tc>
        <w:tc>
          <w:tcPr>
            <w:tcW w:w="993" w:type="dxa"/>
          </w:tcPr>
          <w:p w14:paraId="277E75C1" w14:textId="6BF3E559" w:rsidR="00447FC3" w:rsidRPr="0052527D" w:rsidRDefault="00447FC3" w:rsidP="0052527D">
            <w:pPr>
              <w:spacing w:line="240" w:lineRule="auto"/>
              <w:rPr>
                <w:sz w:val="18"/>
                <w:szCs w:val="14"/>
              </w:rPr>
            </w:pPr>
            <w:r w:rsidRPr="0052527D">
              <w:rPr>
                <w:sz w:val="18"/>
                <w:szCs w:val="14"/>
              </w:rPr>
              <w:t>1000</w:t>
            </w:r>
          </w:p>
        </w:tc>
        <w:tc>
          <w:tcPr>
            <w:tcW w:w="2693" w:type="dxa"/>
          </w:tcPr>
          <w:p w14:paraId="3978344C" w14:textId="0ABEF644" w:rsidR="00447FC3" w:rsidRPr="0052527D" w:rsidRDefault="0052527D" w:rsidP="0052527D">
            <w:pPr>
              <w:spacing w:line="240" w:lineRule="auto"/>
              <w:rPr>
                <w:sz w:val="18"/>
                <w:szCs w:val="14"/>
              </w:rPr>
            </w:pPr>
            <w:r w:rsidRPr="0052527D">
              <w:rPr>
                <w:sz w:val="18"/>
                <w:szCs w:val="14"/>
              </w:rPr>
              <w:t>Ubicación de la curva, curvatura, pendiente, límite de velocidad, superficie</w:t>
            </w:r>
          </w:p>
        </w:tc>
        <w:tc>
          <w:tcPr>
            <w:tcW w:w="1172" w:type="dxa"/>
          </w:tcPr>
          <w:p w14:paraId="537B1084" w14:textId="20BD9D96" w:rsidR="00447FC3" w:rsidRPr="0052527D" w:rsidRDefault="00447FC3" w:rsidP="0052527D">
            <w:pPr>
              <w:spacing w:line="240" w:lineRule="auto"/>
              <w:rPr>
                <w:sz w:val="18"/>
                <w:szCs w:val="14"/>
              </w:rPr>
            </w:pPr>
            <w:r w:rsidRPr="0052527D">
              <w:rPr>
                <w:sz w:val="18"/>
                <w:szCs w:val="14"/>
              </w:rPr>
              <w:t>200</w:t>
            </w:r>
          </w:p>
        </w:tc>
      </w:tr>
      <w:tr w:rsidR="0052527D" w:rsidRPr="0052527D" w14:paraId="5EABF770" w14:textId="77777777" w:rsidTr="0052527D">
        <w:tc>
          <w:tcPr>
            <w:tcW w:w="1276" w:type="dxa"/>
          </w:tcPr>
          <w:p w14:paraId="22D73BE1" w14:textId="2C999C42" w:rsidR="00447FC3" w:rsidRPr="0052527D" w:rsidRDefault="00447FC3" w:rsidP="0052527D">
            <w:pPr>
              <w:spacing w:line="240" w:lineRule="auto"/>
              <w:rPr>
                <w:sz w:val="18"/>
                <w:szCs w:val="14"/>
              </w:rPr>
            </w:pPr>
            <w:r w:rsidRPr="0052527D">
              <w:rPr>
                <w:sz w:val="18"/>
                <w:szCs w:val="14"/>
              </w:rPr>
              <w:lastRenderedPageBreak/>
              <w:t>Luces de frenado de emergencia</w:t>
            </w:r>
          </w:p>
        </w:tc>
        <w:tc>
          <w:tcPr>
            <w:tcW w:w="1559" w:type="dxa"/>
          </w:tcPr>
          <w:p w14:paraId="3620ED06" w14:textId="5282463D" w:rsidR="00447FC3" w:rsidRPr="0052527D" w:rsidRDefault="00447FC3" w:rsidP="0052527D">
            <w:pPr>
              <w:spacing w:line="240" w:lineRule="auto"/>
              <w:rPr>
                <w:sz w:val="18"/>
                <w:szCs w:val="14"/>
              </w:rPr>
            </w:pPr>
            <w:r w:rsidRPr="0052527D">
              <w:rPr>
                <w:sz w:val="18"/>
                <w:szCs w:val="14"/>
              </w:rPr>
              <w:t>V2V</w:t>
            </w:r>
          </w:p>
        </w:tc>
        <w:tc>
          <w:tcPr>
            <w:tcW w:w="1134" w:type="dxa"/>
          </w:tcPr>
          <w:p w14:paraId="2831C131" w14:textId="31A43DA1" w:rsidR="00447FC3" w:rsidRPr="0052527D" w:rsidRDefault="00447FC3" w:rsidP="0052527D">
            <w:pPr>
              <w:spacing w:line="240" w:lineRule="auto"/>
              <w:rPr>
                <w:sz w:val="18"/>
                <w:szCs w:val="14"/>
              </w:rPr>
            </w:pPr>
            <w:r w:rsidRPr="0052527D">
              <w:rPr>
                <w:sz w:val="18"/>
                <w:szCs w:val="14"/>
              </w:rPr>
              <w:t xml:space="preserve">10 </w:t>
            </w:r>
          </w:p>
        </w:tc>
        <w:tc>
          <w:tcPr>
            <w:tcW w:w="993" w:type="dxa"/>
          </w:tcPr>
          <w:p w14:paraId="17CD4F9E" w14:textId="548043EE" w:rsidR="00447FC3" w:rsidRPr="0052527D" w:rsidRDefault="00447FC3" w:rsidP="0052527D">
            <w:pPr>
              <w:spacing w:line="240" w:lineRule="auto"/>
              <w:rPr>
                <w:sz w:val="18"/>
                <w:szCs w:val="14"/>
              </w:rPr>
            </w:pPr>
            <w:r w:rsidRPr="0052527D">
              <w:rPr>
                <w:sz w:val="18"/>
                <w:szCs w:val="14"/>
              </w:rPr>
              <w:t>100</w:t>
            </w:r>
          </w:p>
        </w:tc>
        <w:tc>
          <w:tcPr>
            <w:tcW w:w="2693" w:type="dxa"/>
          </w:tcPr>
          <w:p w14:paraId="3A741992" w14:textId="722D0893" w:rsidR="00447FC3" w:rsidRPr="0052527D" w:rsidRDefault="0052527D" w:rsidP="0052527D">
            <w:pPr>
              <w:spacing w:line="240" w:lineRule="auto"/>
              <w:rPr>
                <w:sz w:val="18"/>
                <w:szCs w:val="14"/>
              </w:rPr>
            </w:pPr>
            <w:r w:rsidRPr="0052527D">
              <w:rPr>
                <w:sz w:val="18"/>
                <w:szCs w:val="14"/>
              </w:rPr>
              <w:t>Ubicación, rumbo, velocidad, aceleración</w:t>
            </w:r>
          </w:p>
        </w:tc>
        <w:tc>
          <w:tcPr>
            <w:tcW w:w="1172" w:type="dxa"/>
          </w:tcPr>
          <w:p w14:paraId="1305C039" w14:textId="19B6B6BB" w:rsidR="00447FC3" w:rsidRPr="0052527D" w:rsidRDefault="00447FC3" w:rsidP="0052527D">
            <w:pPr>
              <w:spacing w:line="240" w:lineRule="auto"/>
              <w:rPr>
                <w:sz w:val="18"/>
                <w:szCs w:val="14"/>
              </w:rPr>
            </w:pPr>
            <w:r w:rsidRPr="0052527D">
              <w:rPr>
                <w:sz w:val="18"/>
                <w:szCs w:val="14"/>
              </w:rPr>
              <w:t>200</w:t>
            </w:r>
          </w:p>
        </w:tc>
      </w:tr>
      <w:tr w:rsidR="0052527D" w:rsidRPr="0052527D" w14:paraId="73125D96" w14:textId="77777777" w:rsidTr="0052527D">
        <w:tc>
          <w:tcPr>
            <w:tcW w:w="1276" w:type="dxa"/>
          </w:tcPr>
          <w:p w14:paraId="06406E64" w14:textId="63D62697" w:rsidR="0052527D" w:rsidRPr="0052527D" w:rsidRDefault="0052527D" w:rsidP="0052527D">
            <w:pPr>
              <w:spacing w:line="240" w:lineRule="auto"/>
              <w:rPr>
                <w:sz w:val="18"/>
                <w:szCs w:val="14"/>
              </w:rPr>
            </w:pPr>
            <w:r w:rsidRPr="0052527D">
              <w:rPr>
                <w:sz w:val="18"/>
                <w:szCs w:val="14"/>
              </w:rPr>
              <w:t>Detección previa a un impacto</w:t>
            </w:r>
          </w:p>
        </w:tc>
        <w:tc>
          <w:tcPr>
            <w:tcW w:w="1559" w:type="dxa"/>
          </w:tcPr>
          <w:p w14:paraId="70D7989D" w14:textId="536F862E" w:rsidR="0052527D" w:rsidRPr="0052527D" w:rsidRDefault="0052527D" w:rsidP="0052527D">
            <w:pPr>
              <w:spacing w:line="240" w:lineRule="auto"/>
              <w:rPr>
                <w:sz w:val="18"/>
                <w:szCs w:val="14"/>
              </w:rPr>
            </w:pPr>
            <w:r w:rsidRPr="0052527D">
              <w:rPr>
                <w:sz w:val="18"/>
                <w:szCs w:val="14"/>
              </w:rPr>
              <w:t>V2V</w:t>
            </w:r>
          </w:p>
        </w:tc>
        <w:tc>
          <w:tcPr>
            <w:tcW w:w="1134" w:type="dxa"/>
          </w:tcPr>
          <w:p w14:paraId="1A06B846" w14:textId="6B690E61" w:rsidR="0052527D" w:rsidRPr="0052527D" w:rsidRDefault="0052527D" w:rsidP="0052527D">
            <w:pPr>
              <w:spacing w:line="240" w:lineRule="auto"/>
              <w:rPr>
                <w:sz w:val="18"/>
                <w:szCs w:val="14"/>
              </w:rPr>
            </w:pPr>
            <w:r w:rsidRPr="0052527D">
              <w:rPr>
                <w:sz w:val="18"/>
                <w:szCs w:val="14"/>
              </w:rPr>
              <w:t>50</w:t>
            </w:r>
          </w:p>
        </w:tc>
        <w:tc>
          <w:tcPr>
            <w:tcW w:w="993" w:type="dxa"/>
          </w:tcPr>
          <w:p w14:paraId="0ED80503" w14:textId="1DF88D36" w:rsidR="0052527D" w:rsidRPr="0052527D" w:rsidRDefault="0052527D" w:rsidP="0052527D">
            <w:pPr>
              <w:spacing w:line="240" w:lineRule="auto"/>
              <w:rPr>
                <w:sz w:val="18"/>
                <w:szCs w:val="14"/>
              </w:rPr>
            </w:pPr>
            <w:r w:rsidRPr="0052527D">
              <w:rPr>
                <w:sz w:val="18"/>
                <w:szCs w:val="14"/>
              </w:rPr>
              <w:t>20</w:t>
            </w:r>
          </w:p>
        </w:tc>
        <w:tc>
          <w:tcPr>
            <w:tcW w:w="2693" w:type="dxa"/>
          </w:tcPr>
          <w:p w14:paraId="104504AE" w14:textId="44FE1111" w:rsidR="0052527D" w:rsidRPr="0052527D" w:rsidRDefault="0052527D" w:rsidP="0052527D">
            <w:pPr>
              <w:spacing w:line="240" w:lineRule="auto"/>
              <w:rPr>
                <w:sz w:val="18"/>
                <w:szCs w:val="14"/>
              </w:rPr>
            </w:pPr>
            <w:r w:rsidRPr="0052527D">
              <w:rPr>
                <w:sz w:val="18"/>
                <w:szCs w:val="14"/>
              </w:rPr>
              <w:t>Tipo de vehículo, ubicación, rumbo, velocidad, aceleración, velocidad de rotación</w:t>
            </w:r>
          </w:p>
        </w:tc>
        <w:tc>
          <w:tcPr>
            <w:tcW w:w="1172" w:type="dxa"/>
          </w:tcPr>
          <w:p w14:paraId="42D150B7" w14:textId="2808472C" w:rsidR="0052527D" w:rsidRPr="0052527D" w:rsidRDefault="0052527D" w:rsidP="0052527D">
            <w:pPr>
              <w:spacing w:line="240" w:lineRule="auto"/>
              <w:rPr>
                <w:sz w:val="18"/>
                <w:szCs w:val="14"/>
              </w:rPr>
            </w:pPr>
            <w:r w:rsidRPr="0052527D">
              <w:rPr>
                <w:sz w:val="18"/>
                <w:szCs w:val="14"/>
              </w:rPr>
              <w:t>50</w:t>
            </w:r>
          </w:p>
        </w:tc>
      </w:tr>
      <w:tr w:rsidR="0052527D" w:rsidRPr="0052527D" w14:paraId="35DC5504" w14:textId="77777777" w:rsidTr="0052527D">
        <w:tc>
          <w:tcPr>
            <w:tcW w:w="1276" w:type="dxa"/>
          </w:tcPr>
          <w:p w14:paraId="229D2CEB" w14:textId="00658EAC" w:rsidR="0052527D" w:rsidRPr="0052527D" w:rsidRDefault="0052527D" w:rsidP="0052527D">
            <w:pPr>
              <w:spacing w:line="240" w:lineRule="auto"/>
              <w:rPr>
                <w:sz w:val="18"/>
                <w:szCs w:val="14"/>
              </w:rPr>
            </w:pPr>
            <w:r w:rsidRPr="0052527D">
              <w:rPr>
                <w:sz w:val="18"/>
                <w:szCs w:val="14"/>
              </w:rPr>
              <w:t>Colisión en frente</w:t>
            </w:r>
          </w:p>
        </w:tc>
        <w:tc>
          <w:tcPr>
            <w:tcW w:w="1559" w:type="dxa"/>
          </w:tcPr>
          <w:p w14:paraId="02D0FCBB" w14:textId="6D4EBF49" w:rsidR="0052527D" w:rsidRPr="0052527D" w:rsidRDefault="0052527D" w:rsidP="0052527D">
            <w:pPr>
              <w:spacing w:line="240" w:lineRule="auto"/>
              <w:rPr>
                <w:sz w:val="18"/>
                <w:szCs w:val="14"/>
              </w:rPr>
            </w:pPr>
            <w:r w:rsidRPr="0052527D">
              <w:rPr>
                <w:sz w:val="18"/>
                <w:szCs w:val="14"/>
              </w:rPr>
              <w:t>V2V</w:t>
            </w:r>
          </w:p>
        </w:tc>
        <w:tc>
          <w:tcPr>
            <w:tcW w:w="1134" w:type="dxa"/>
          </w:tcPr>
          <w:p w14:paraId="267C3EBE" w14:textId="617A4178" w:rsidR="0052527D" w:rsidRPr="0052527D" w:rsidRDefault="0052527D" w:rsidP="0052527D">
            <w:pPr>
              <w:spacing w:line="240" w:lineRule="auto"/>
              <w:rPr>
                <w:sz w:val="18"/>
                <w:szCs w:val="14"/>
              </w:rPr>
            </w:pPr>
            <w:r w:rsidRPr="0052527D">
              <w:rPr>
                <w:sz w:val="18"/>
                <w:szCs w:val="14"/>
              </w:rPr>
              <w:t>10</w:t>
            </w:r>
          </w:p>
        </w:tc>
        <w:tc>
          <w:tcPr>
            <w:tcW w:w="993" w:type="dxa"/>
          </w:tcPr>
          <w:p w14:paraId="077FCA55" w14:textId="7C8DF97D" w:rsidR="0052527D" w:rsidRPr="0052527D" w:rsidRDefault="0052527D" w:rsidP="0052527D">
            <w:pPr>
              <w:spacing w:line="240" w:lineRule="auto"/>
              <w:rPr>
                <w:sz w:val="18"/>
                <w:szCs w:val="14"/>
              </w:rPr>
            </w:pPr>
            <w:r w:rsidRPr="0052527D">
              <w:rPr>
                <w:sz w:val="18"/>
                <w:szCs w:val="14"/>
              </w:rPr>
              <w:t>100</w:t>
            </w:r>
          </w:p>
        </w:tc>
        <w:tc>
          <w:tcPr>
            <w:tcW w:w="2693" w:type="dxa"/>
          </w:tcPr>
          <w:p w14:paraId="4C81D80C" w14:textId="3C902F14" w:rsidR="0052527D" w:rsidRPr="0052527D" w:rsidRDefault="0052527D" w:rsidP="0052527D">
            <w:pPr>
              <w:spacing w:line="240" w:lineRule="auto"/>
              <w:rPr>
                <w:sz w:val="18"/>
                <w:szCs w:val="14"/>
              </w:rPr>
            </w:pPr>
            <w:r w:rsidRPr="0052527D">
              <w:rPr>
                <w:sz w:val="18"/>
                <w:szCs w:val="14"/>
              </w:rPr>
              <w:t>Tipo de vehículo, ubicación, rumbo, velocidad, aceleración, velocidad de rotación</w:t>
            </w:r>
          </w:p>
        </w:tc>
        <w:tc>
          <w:tcPr>
            <w:tcW w:w="1172" w:type="dxa"/>
          </w:tcPr>
          <w:p w14:paraId="2C4A34E7" w14:textId="4B06493A" w:rsidR="0052527D" w:rsidRPr="0052527D" w:rsidRDefault="0052527D" w:rsidP="0052527D">
            <w:pPr>
              <w:spacing w:line="240" w:lineRule="auto"/>
              <w:rPr>
                <w:sz w:val="18"/>
                <w:szCs w:val="14"/>
              </w:rPr>
            </w:pPr>
            <w:r w:rsidRPr="0052527D">
              <w:rPr>
                <w:sz w:val="18"/>
                <w:szCs w:val="14"/>
              </w:rPr>
              <w:t>150</w:t>
            </w:r>
          </w:p>
        </w:tc>
      </w:tr>
      <w:tr w:rsidR="0052527D" w:rsidRPr="0052527D" w14:paraId="54D1C73D" w14:textId="77777777" w:rsidTr="0052527D">
        <w:tc>
          <w:tcPr>
            <w:tcW w:w="1276" w:type="dxa"/>
          </w:tcPr>
          <w:p w14:paraId="60B63EC9" w14:textId="4C98909A" w:rsidR="0052527D" w:rsidRPr="0052527D" w:rsidRDefault="0052527D" w:rsidP="0052527D">
            <w:pPr>
              <w:spacing w:line="240" w:lineRule="auto"/>
              <w:rPr>
                <w:sz w:val="18"/>
                <w:szCs w:val="14"/>
              </w:rPr>
            </w:pPr>
            <w:r w:rsidRPr="0052527D">
              <w:rPr>
                <w:sz w:val="18"/>
                <w:szCs w:val="14"/>
              </w:rPr>
              <w:t>Asistencia de giro</w:t>
            </w:r>
          </w:p>
        </w:tc>
        <w:tc>
          <w:tcPr>
            <w:tcW w:w="1559" w:type="dxa"/>
          </w:tcPr>
          <w:p w14:paraId="4A939809" w14:textId="6C88249B" w:rsidR="0052527D" w:rsidRPr="0052527D" w:rsidRDefault="0052527D" w:rsidP="0052527D">
            <w:pPr>
              <w:spacing w:line="240" w:lineRule="auto"/>
              <w:rPr>
                <w:sz w:val="18"/>
                <w:szCs w:val="14"/>
              </w:rPr>
            </w:pPr>
            <w:r w:rsidRPr="0052527D">
              <w:rPr>
                <w:sz w:val="18"/>
                <w:szCs w:val="14"/>
              </w:rPr>
              <w:t>V2I o V2V</w:t>
            </w:r>
          </w:p>
        </w:tc>
        <w:tc>
          <w:tcPr>
            <w:tcW w:w="1134" w:type="dxa"/>
          </w:tcPr>
          <w:p w14:paraId="1B3C6425" w14:textId="5444AE59" w:rsidR="0052527D" w:rsidRPr="0052527D" w:rsidRDefault="0052527D" w:rsidP="0052527D">
            <w:pPr>
              <w:spacing w:line="240" w:lineRule="auto"/>
              <w:rPr>
                <w:sz w:val="18"/>
                <w:szCs w:val="14"/>
              </w:rPr>
            </w:pPr>
            <w:r w:rsidRPr="0052527D">
              <w:rPr>
                <w:sz w:val="18"/>
                <w:szCs w:val="14"/>
              </w:rPr>
              <w:t>10</w:t>
            </w:r>
          </w:p>
        </w:tc>
        <w:tc>
          <w:tcPr>
            <w:tcW w:w="993" w:type="dxa"/>
          </w:tcPr>
          <w:p w14:paraId="76DA8EDE" w14:textId="17A4961D" w:rsidR="0052527D" w:rsidRPr="0052527D" w:rsidRDefault="0052527D" w:rsidP="0052527D">
            <w:pPr>
              <w:spacing w:line="240" w:lineRule="auto"/>
              <w:rPr>
                <w:sz w:val="18"/>
                <w:szCs w:val="14"/>
              </w:rPr>
            </w:pPr>
            <w:r w:rsidRPr="0052527D">
              <w:rPr>
                <w:sz w:val="18"/>
                <w:szCs w:val="14"/>
              </w:rPr>
              <w:t>100</w:t>
            </w:r>
          </w:p>
        </w:tc>
        <w:tc>
          <w:tcPr>
            <w:tcW w:w="2693" w:type="dxa"/>
          </w:tcPr>
          <w:p w14:paraId="39A7DA07" w14:textId="2CD67CAE" w:rsidR="0052527D" w:rsidRPr="0052527D" w:rsidRDefault="0052527D" w:rsidP="0052527D">
            <w:pPr>
              <w:spacing w:line="240" w:lineRule="auto"/>
              <w:rPr>
                <w:sz w:val="18"/>
                <w:szCs w:val="14"/>
              </w:rPr>
            </w:pPr>
            <w:r w:rsidRPr="0052527D">
              <w:rPr>
                <w:sz w:val="18"/>
                <w:szCs w:val="14"/>
              </w:rPr>
              <w:t xml:space="preserve">Señal, </w:t>
            </w:r>
            <w:r>
              <w:rPr>
                <w:sz w:val="18"/>
                <w:szCs w:val="14"/>
              </w:rPr>
              <w:t>momento</w:t>
            </w:r>
            <w:r w:rsidRPr="0052527D">
              <w:rPr>
                <w:sz w:val="18"/>
                <w:szCs w:val="14"/>
              </w:rPr>
              <w:t>, ubicación, dirección, geometría de la carretera.</w:t>
            </w:r>
          </w:p>
        </w:tc>
        <w:tc>
          <w:tcPr>
            <w:tcW w:w="1172" w:type="dxa"/>
          </w:tcPr>
          <w:p w14:paraId="77641049" w14:textId="15F519A5" w:rsidR="0052527D" w:rsidRPr="0052527D" w:rsidRDefault="0052527D" w:rsidP="0052527D">
            <w:pPr>
              <w:spacing w:line="240" w:lineRule="auto"/>
              <w:rPr>
                <w:sz w:val="18"/>
                <w:szCs w:val="14"/>
              </w:rPr>
            </w:pPr>
            <w:r w:rsidRPr="0052527D">
              <w:rPr>
                <w:sz w:val="18"/>
                <w:szCs w:val="14"/>
              </w:rPr>
              <w:t>300</w:t>
            </w:r>
          </w:p>
        </w:tc>
      </w:tr>
      <w:tr w:rsidR="0052527D" w:rsidRPr="0052527D" w14:paraId="4D259F08" w14:textId="77777777" w:rsidTr="0052527D">
        <w:tc>
          <w:tcPr>
            <w:tcW w:w="1276" w:type="dxa"/>
          </w:tcPr>
          <w:p w14:paraId="16A9FCFD" w14:textId="143476B2" w:rsidR="0052527D" w:rsidRPr="0052527D" w:rsidRDefault="0052527D" w:rsidP="0052527D">
            <w:pPr>
              <w:spacing w:line="240" w:lineRule="auto"/>
              <w:rPr>
                <w:sz w:val="18"/>
                <w:szCs w:val="14"/>
              </w:rPr>
            </w:pPr>
            <w:r w:rsidRPr="0052527D">
              <w:rPr>
                <w:sz w:val="18"/>
                <w:szCs w:val="14"/>
              </w:rPr>
              <w:t>Advertencia de cambio de carril</w:t>
            </w:r>
          </w:p>
        </w:tc>
        <w:tc>
          <w:tcPr>
            <w:tcW w:w="1559" w:type="dxa"/>
          </w:tcPr>
          <w:p w14:paraId="125B35E7" w14:textId="7825AF20" w:rsidR="0052527D" w:rsidRPr="0052527D" w:rsidRDefault="0052527D" w:rsidP="0052527D">
            <w:pPr>
              <w:spacing w:line="240" w:lineRule="auto"/>
              <w:rPr>
                <w:sz w:val="18"/>
                <w:szCs w:val="14"/>
              </w:rPr>
            </w:pPr>
            <w:r w:rsidRPr="0052527D">
              <w:rPr>
                <w:sz w:val="18"/>
                <w:szCs w:val="14"/>
              </w:rPr>
              <w:t>V2V</w:t>
            </w:r>
          </w:p>
        </w:tc>
        <w:tc>
          <w:tcPr>
            <w:tcW w:w="1134" w:type="dxa"/>
          </w:tcPr>
          <w:p w14:paraId="502F970A" w14:textId="070B184F" w:rsidR="0052527D" w:rsidRPr="0052527D" w:rsidRDefault="0052527D" w:rsidP="0052527D">
            <w:pPr>
              <w:spacing w:line="240" w:lineRule="auto"/>
              <w:rPr>
                <w:sz w:val="18"/>
                <w:szCs w:val="14"/>
              </w:rPr>
            </w:pPr>
            <w:r w:rsidRPr="0052527D">
              <w:rPr>
                <w:sz w:val="18"/>
                <w:szCs w:val="14"/>
              </w:rPr>
              <w:t>10</w:t>
            </w:r>
          </w:p>
        </w:tc>
        <w:tc>
          <w:tcPr>
            <w:tcW w:w="993" w:type="dxa"/>
          </w:tcPr>
          <w:p w14:paraId="4CC23658" w14:textId="2BB17C2E" w:rsidR="0052527D" w:rsidRPr="0052527D" w:rsidRDefault="0052527D" w:rsidP="0052527D">
            <w:pPr>
              <w:spacing w:line="240" w:lineRule="auto"/>
              <w:rPr>
                <w:sz w:val="18"/>
                <w:szCs w:val="14"/>
              </w:rPr>
            </w:pPr>
            <w:r w:rsidRPr="0052527D">
              <w:rPr>
                <w:sz w:val="18"/>
                <w:szCs w:val="14"/>
              </w:rPr>
              <w:t>100</w:t>
            </w:r>
          </w:p>
        </w:tc>
        <w:tc>
          <w:tcPr>
            <w:tcW w:w="2693" w:type="dxa"/>
          </w:tcPr>
          <w:p w14:paraId="51ABB465" w14:textId="64AB3877" w:rsidR="0052527D" w:rsidRPr="0052527D" w:rsidRDefault="0052527D" w:rsidP="0052527D">
            <w:pPr>
              <w:spacing w:line="240" w:lineRule="auto"/>
              <w:rPr>
                <w:sz w:val="18"/>
                <w:szCs w:val="14"/>
              </w:rPr>
            </w:pPr>
            <w:r w:rsidRPr="0052527D">
              <w:rPr>
                <w:sz w:val="18"/>
                <w:szCs w:val="14"/>
              </w:rPr>
              <w:t>Ubicación, velocidad, rumbo, aceleración, estado de las luces de giro</w:t>
            </w:r>
          </w:p>
        </w:tc>
        <w:tc>
          <w:tcPr>
            <w:tcW w:w="1172" w:type="dxa"/>
          </w:tcPr>
          <w:p w14:paraId="43346C25" w14:textId="58B7D261" w:rsidR="0052527D" w:rsidRPr="0052527D" w:rsidRDefault="0052527D" w:rsidP="0052527D">
            <w:pPr>
              <w:spacing w:line="240" w:lineRule="auto"/>
              <w:rPr>
                <w:sz w:val="18"/>
                <w:szCs w:val="14"/>
              </w:rPr>
            </w:pPr>
            <w:r w:rsidRPr="0052527D">
              <w:rPr>
                <w:sz w:val="18"/>
                <w:szCs w:val="14"/>
              </w:rPr>
              <w:t>150</w:t>
            </w:r>
          </w:p>
        </w:tc>
      </w:tr>
      <w:tr w:rsidR="0052527D" w:rsidRPr="0052527D" w14:paraId="226F4214" w14:textId="77777777" w:rsidTr="0052527D">
        <w:tc>
          <w:tcPr>
            <w:tcW w:w="1276" w:type="dxa"/>
            <w:tcBorders>
              <w:bottom w:val="single" w:sz="4" w:space="0" w:color="auto"/>
            </w:tcBorders>
          </w:tcPr>
          <w:p w14:paraId="20C893D6" w14:textId="52130F0E" w:rsidR="0052527D" w:rsidRPr="0052527D" w:rsidRDefault="0052527D" w:rsidP="0052527D">
            <w:pPr>
              <w:spacing w:line="240" w:lineRule="auto"/>
              <w:rPr>
                <w:sz w:val="18"/>
                <w:szCs w:val="14"/>
              </w:rPr>
            </w:pPr>
            <w:r w:rsidRPr="0052527D">
              <w:rPr>
                <w:sz w:val="18"/>
                <w:szCs w:val="14"/>
              </w:rPr>
              <w:t>Asistencia de señal de pare</w:t>
            </w:r>
          </w:p>
        </w:tc>
        <w:tc>
          <w:tcPr>
            <w:tcW w:w="1559" w:type="dxa"/>
            <w:tcBorders>
              <w:bottom w:val="single" w:sz="4" w:space="0" w:color="auto"/>
            </w:tcBorders>
          </w:tcPr>
          <w:p w14:paraId="49DC3FBD" w14:textId="7D63C430" w:rsidR="0052527D" w:rsidRPr="0052527D" w:rsidRDefault="0052527D" w:rsidP="0052527D">
            <w:pPr>
              <w:spacing w:line="240" w:lineRule="auto"/>
              <w:rPr>
                <w:sz w:val="18"/>
                <w:szCs w:val="14"/>
              </w:rPr>
            </w:pPr>
            <w:r w:rsidRPr="0052527D">
              <w:rPr>
                <w:sz w:val="18"/>
                <w:szCs w:val="14"/>
              </w:rPr>
              <w:t>V2I o V2V</w:t>
            </w:r>
          </w:p>
        </w:tc>
        <w:tc>
          <w:tcPr>
            <w:tcW w:w="1134" w:type="dxa"/>
            <w:tcBorders>
              <w:bottom w:val="single" w:sz="4" w:space="0" w:color="auto"/>
            </w:tcBorders>
          </w:tcPr>
          <w:p w14:paraId="21860054" w14:textId="352D0972" w:rsidR="0052527D" w:rsidRPr="0052527D" w:rsidRDefault="0052527D" w:rsidP="0052527D">
            <w:pPr>
              <w:spacing w:line="240" w:lineRule="auto"/>
              <w:rPr>
                <w:sz w:val="18"/>
                <w:szCs w:val="14"/>
              </w:rPr>
            </w:pPr>
            <w:r w:rsidRPr="0052527D">
              <w:rPr>
                <w:sz w:val="18"/>
                <w:szCs w:val="14"/>
              </w:rPr>
              <w:t>10</w:t>
            </w:r>
          </w:p>
        </w:tc>
        <w:tc>
          <w:tcPr>
            <w:tcW w:w="993" w:type="dxa"/>
            <w:tcBorders>
              <w:bottom w:val="single" w:sz="4" w:space="0" w:color="auto"/>
            </w:tcBorders>
          </w:tcPr>
          <w:p w14:paraId="2CC75D66" w14:textId="7525F913" w:rsidR="0052527D" w:rsidRPr="0052527D" w:rsidRDefault="0052527D" w:rsidP="0052527D">
            <w:pPr>
              <w:spacing w:line="240" w:lineRule="auto"/>
              <w:rPr>
                <w:sz w:val="18"/>
                <w:szCs w:val="14"/>
              </w:rPr>
            </w:pPr>
            <w:r w:rsidRPr="0052527D">
              <w:rPr>
                <w:sz w:val="18"/>
                <w:szCs w:val="14"/>
              </w:rPr>
              <w:t>100</w:t>
            </w:r>
          </w:p>
        </w:tc>
        <w:tc>
          <w:tcPr>
            <w:tcW w:w="2693" w:type="dxa"/>
            <w:tcBorders>
              <w:bottom w:val="single" w:sz="4" w:space="0" w:color="auto"/>
            </w:tcBorders>
          </w:tcPr>
          <w:p w14:paraId="7756E572" w14:textId="5EF7A017" w:rsidR="0052527D" w:rsidRPr="0052527D" w:rsidRDefault="0052527D" w:rsidP="0052527D">
            <w:pPr>
              <w:spacing w:line="240" w:lineRule="auto"/>
              <w:rPr>
                <w:sz w:val="18"/>
                <w:szCs w:val="14"/>
              </w:rPr>
            </w:pPr>
            <w:r w:rsidRPr="0052527D">
              <w:rPr>
                <w:sz w:val="18"/>
                <w:szCs w:val="14"/>
              </w:rPr>
              <w:t>Ubicación, velocidad, rumbo, advertencia</w:t>
            </w:r>
          </w:p>
        </w:tc>
        <w:tc>
          <w:tcPr>
            <w:tcW w:w="1172" w:type="dxa"/>
            <w:tcBorders>
              <w:bottom w:val="single" w:sz="4" w:space="0" w:color="auto"/>
            </w:tcBorders>
          </w:tcPr>
          <w:p w14:paraId="5BAD4CFC" w14:textId="7E24EE85" w:rsidR="0052527D" w:rsidRPr="0052527D" w:rsidRDefault="0052527D" w:rsidP="0052527D">
            <w:pPr>
              <w:spacing w:line="240" w:lineRule="auto"/>
              <w:rPr>
                <w:sz w:val="18"/>
                <w:szCs w:val="14"/>
              </w:rPr>
            </w:pPr>
            <w:r w:rsidRPr="0052527D">
              <w:rPr>
                <w:sz w:val="18"/>
                <w:szCs w:val="14"/>
              </w:rPr>
              <w:t>300</w:t>
            </w:r>
          </w:p>
        </w:tc>
      </w:tr>
    </w:tbl>
    <w:p w14:paraId="27562360" w14:textId="6585A412" w:rsidR="001D06D4" w:rsidRDefault="001D06D4" w:rsidP="001E3B0A">
      <w:r>
        <w:t xml:space="preserve">Aquí nos centraremos en el modelo </w:t>
      </w:r>
      <w:r w:rsidR="008818C5">
        <w:t>V2V</w:t>
      </w:r>
      <w:r>
        <w:t xml:space="preserve"> donde hay dos </w:t>
      </w:r>
      <w:r w:rsidR="00980A77">
        <w:t>tecnologías</w:t>
      </w:r>
      <w:r>
        <w:t xml:space="preserve"> dominantes: </w:t>
      </w:r>
      <w:r w:rsidR="00980A77">
        <w:t xml:space="preserve">IEEE 802.11p </w:t>
      </w:r>
      <w:r>
        <w:t xml:space="preserve">basado en </w:t>
      </w:r>
      <w:r w:rsidR="00980A77">
        <w:t xml:space="preserve">DSRC </w:t>
      </w:r>
      <w:r w:rsidR="006F7912">
        <w:t>(contempla capas física y MAC)</w:t>
      </w:r>
      <w:r>
        <w:t xml:space="preserve">, y </w:t>
      </w:r>
      <w:r w:rsidR="008818C5">
        <w:t>C</w:t>
      </w:r>
      <w:r>
        <w:t>-</w:t>
      </w:r>
      <w:r w:rsidR="008818C5">
        <w:t>V2X</w:t>
      </w:r>
      <w:r>
        <w:t xml:space="preserve"> de la 3G</w:t>
      </w:r>
      <w:r w:rsidR="00346219">
        <w:t xml:space="preserve"> </w:t>
      </w:r>
      <w:r w:rsidR="00346219">
        <w:tab/>
      </w:r>
      <w:r>
        <w:t>PP que usa tecnología celular basada en 4G LTE y 5G.</w:t>
      </w:r>
    </w:p>
    <w:p w14:paraId="2C249D69" w14:textId="0E93C0CE" w:rsidR="00F37370" w:rsidRPr="00682A7E" w:rsidRDefault="00F37370" w:rsidP="001E3B0A">
      <w:r w:rsidRPr="00682A7E">
        <w:t xml:space="preserve">El elegido para experimentar fue DSRC, debido a que es una tecnología con más tiempo de adopción, sobre la que se han creado estándares y regulaciones en países. </w:t>
      </w:r>
      <w:r w:rsidR="00682A7E">
        <w:t xml:space="preserve">Comparado con </w:t>
      </w:r>
      <w:r w:rsidR="008818C5">
        <w:t>C</w:t>
      </w:r>
      <w:r w:rsidR="00682A7E">
        <w:t>-</w:t>
      </w:r>
      <w:r w:rsidR="008818C5">
        <w:t>V2X</w:t>
      </w:r>
      <w:r w:rsidR="00682A7E">
        <w:t xml:space="preserve">, posee mayor rango </w:t>
      </w:r>
      <w:r w:rsidRPr="00682A7E">
        <w:t>(hasta 1km)</w:t>
      </w:r>
      <w:r w:rsidR="00682A7E">
        <w:t>,</w:t>
      </w:r>
      <w:r w:rsidRPr="00682A7E">
        <w:t xml:space="preserve"> soporta altas velocidades de hasta 500 km/</w:t>
      </w:r>
      <w:r w:rsidR="00682A7E">
        <w:t>h, presenta m</w:t>
      </w:r>
      <w:r w:rsidRPr="00682A7E">
        <w:t>e</w:t>
      </w:r>
      <w:r w:rsidR="00682A7E">
        <w:t>n</w:t>
      </w:r>
      <w:r w:rsidRPr="00682A7E">
        <w:t>or latencia (0.4 ms en promedio vs 1ms)</w:t>
      </w:r>
      <w:r w:rsidR="00682A7E">
        <w:t>. Además, es</w:t>
      </w:r>
      <w:r w:rsidRPr="00682A7E">
        <w:t xml:space="preserve"> asíncrono</w:t>
      </w:r>
      <w:r w:rsidR="00682A7E">
        <w:t>, no requiere un paso previo de sincronización.</w:t>
      </w:r>
      <w:r w:rsidRPr="00682A7E">
        <w:t xml:space="preserve">  </w:t>
      </w:r>
    </w:p>
    <w:p w14:paraId="3F903484" w14:textId="377D42B1" w:rsidR="00F37370" w:rsidRDefault="00682A7E" w:rsidP="001E3B0A">
      <w:r>
        <w:t>Por otro lado, hay desventajas como el número de canales limitados</w:t>
      </w:r>
      <w:r w:rsidR="00B55CA4">
        <w:t xml:space="preserve"> y que </w:t>
      </w:r>
      <w:r>
        <w:t xml:space="preserve">el volumen de datos que puede transmitir es menor. Igualmente, </w:t>
      </w:r>
      <w:r w:rsidR="008818C5">
        <w:t>C-V2X</w:t>
      </w:r>
      <w:r>
        <w:t xml:space="preserve"> podría tener ventajas frente a </w:t>
      </w:r>
      <w:r>
        <w:lastRenderedPageBreak/>
        <w:t>obstáculos, ya que usa otra modulación (sc-dfm), y es más fácil aprovechar infraestructura celular.</w:t>
      </w:r>
      <w:r w:rsidR="00F37370">
        <w:t xml:space="preserve"> </w:t>
      </w:r>
      <w:r>
        <w:t>(Kyle Barratt, 2021)</w:t>
      </w:r>
    </w:p>
    <w:p w14:paraId="7538AD7A" w14:textId="5C7A495B" w:rsidR="002D4451" w:rsidRDefault="002D4451" w:rsidP="00ED60C7">
      <w:pPr>
        <w:pStyle w:val="Ttulo2"/>
        <w:numPr>
          <w:ilvl w:val="1"/>
          <w:numId w:val="36"/>
        </w:numPr>
      </w:pPr>
      <w:bookmarkStart w:id="163" w:name="_Toc151638742"/>
      <w:r>
        <w:t>DSRC</w:t>
      </w:r>
      <w:bookmarkEnd w:id="163"/>
    </w:p>
    <w:p w14:paraId="4F745850" w14:textId="77777777" w:rsidR="004A0EAE" w:rsidRDefault="002910C7" w:rsidP="004A0EAE">
      <w:pPr>
        <w:keepNext/>
        <w:jc w:val="center"/>
      </w:pPr>
      <w:r>
        <w:rPr>
          <w:noProof/>
        </w:rPr>
        <w:drawing>
          <wp:inline distT="0" distB="0" distL="0" distR="0" wp14:anchorId="7B1CA170" wp14:editId="5272E99C">
            <wp:extent cx="3398373" cy="1046480"/>
            <wp:effectExtent l="0" t="0" r="0" b="127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rotWithShape="1">
                    <a:blip r:embed="rId132"/>
                    <a:srcRect t="61966"/>
                    <a:stretch/>
                  </pic:blipFill>
                  <pic:spPr bwMode="auto">
                    <a:xfrm>
                      <a:off x="0" y="0"/>
                      <a:ext cx="3417566" cy="1052390"/>
                    </a:xfrm>
                    <a:prstGeom prst="rect">
                      <a:avLst/>
                    </a:prstGeom>
                    <a:ln>
                      <a:noFill/>
                    </a:ln>
                    <a:extLst>
                      <a:ext uri="{53640926-AAD7-44D8-BBD7-CCE9431645EC}">
                        <a14:shadowObscured xmlns:a14="http://schemas.microsoft.com/office/drawing/2010/main"/>
                      </a:ext>
                    </a:extLst>
                  </pic:spPr>
                </pic:pic>
              </a:graphicData>
            </a:graphic>
          </wp:inline>
        </w:drawing>
      </w:r>
    </w:p>
    <w:p w14:paraId="0DF4DEAC" w14:textId="451188FF" w:rsidR="008E1B0B" w:rsidRDefault="004A0EAE" w:rsidP="008A511B">
      <w:pPr>
        <w:pStyle w:val="Descripcin"/>
      </w:pPr>
      <w:bookmarkStart w:id="164" w:name="_Toc151638653"/>
      <w:r>
        <w:t>F</w:t>
      </w:r>
      <w:r w:rsidR="0034563C">
        <w:t>igura</w:t>
      </w:r>
      <w:r>
        <w:t xml:space="preserve">  </w:t>
      </w:r>
      <w:r>
        <w:fldChar w:fldCharType="begin"/>
      </w:r>
      <w:r>
        <w:instrText xml:space="preserve"> STYLEREF 1 \s </w:instrText>
      </w:r>
      <w:r>
        <w:fldChar w:fldCharType="separate"/>
      </w:r>
      <w:r w:rsidR="00B247B8">
        <w:rPr>
          <w:noProof/>
        </w:rPr>
        <w:t>6</w:t>
      </w:r>
      <w:r>
        <w:rPr>
          <w:noProof/>
        </w:rPr>
        <w:fldChar w:fldCharType="end"/>
      </w:r>
      <w:r w:rsidR="000F2008">
        <w:noBreakHyphen/>
      </w:r>
      <w:r w:rsidR="00E977C7">
        <w:t>2</w:t>
      </w:r>
      <w:r>
        <w:t xml:space="preserve"> F</w:t>
      </w:r>
      <w:r w:rsidR="0034563C">
        <w:t xml:space="preserve">uente: </w:t>
      </w:r>
      <w:r w:rsidR="000D684D" w:rsidRPr="00DD0FF8">
        <w:t>(</w:t>
      </w:r>
      <w:r w:rsidR="0034563C">
        <w:t>H</w:t>
      </w:r>
      <w:r w:rsidR="0034563C" w:rsidRPr="00DD0FF8">
        <w:t xml:space="preserve">artenstein y </w:t>
      </w:r>
      <w:r w:rsidR="0034563C">
        <w:t>L</w:t>
      </w:r>
      <w:r w:rsidR="0034563C" w:rsidRPr="00DD0FF8">
        <w:t xml:space="preserve">aberteaux 2010) capas del estándar </w:t>
      </w:r>
      <w:r w:rsidR="0034563C">
        <w:t>DSRC</w:t>
      </w:r>
      <w:r w:rsidR="0034563C" w:rsidRPr="00DD0FF8">
        <w:t xml:space="preserve">, se compone de dos partes principales, el estándar </w:t>
      </w:r>
      <w:r w:rsidR="0034563C">
        <w:t xml:space="preserve">IEEE </w:t>
      </w:r>
      <w:r w:rsidR="0034563C" w:rsidRPr="00DD0FF8">
        <w:t xml:space="preserve">802.11p e </w:t>
      </w:r>
      <w:r w:rsidR="0034563C">
        <w:t>IEEE</w:t>
      </w:r>
      <w:r w:rsidR="0034563C" w:rsidRPr="00DD0FF8">
        <w:t xml:space="preserve"> 1609 o wave</w:t>
      </w:r>
      <w:bookmarkEnd w:id="164"/>
    </w:p>
    <w:p w14:paraId="11A9D79D" w14:textId="129EE50D" w:rsidR="00E82621" w:rsidRDefault="00FC4CC8" w:rsidP="00FC4CC8">
      <w:pPr>
        <w:pStyle w:val="Ttulo3"/>
        <w:numPr>
          <w:ilvl w:val="0"/>
          <w:numId w:val="0"/>
        </w:numPr>
        <w:ind w:left="1440"/>
      </w:pPr>
      <w:bookmarkStart w:id="165" w:name="_Toc151638743"/>
      <w:r>
        <w:t>6.</w:t>
      </w:r>
      <w:r w:rsidR="00790273">
        <w:t>5</w:t>
      </w:r>
      <w:r>
        <w:t>.1</w:t>
      </w:r>
      <w:r w:rsidR="00BC5DBB">
        <w:tab/>
      </w:r>
      <w:r w:rsidR="00E82621">
        <w:t>Capa física</w:t>
      </w:r>
      <w:bookmarkEnd w:id="165"/>
    </w:p>
    <w:p w14:paraId="717A5AA1" w14:textId="3A54DE97" w:rsidR="00E82621" w:rsidRDefault="00E82621" w:rsidP="00E82621">
      <w:r>
        <w:t>DSRC o direct short range communications, es un estándar del IEEE publicado en 2002 denominado IEEE 802.11p Acceso Inalámbrico en Ambientes Vehiculares (WAVE)</w:t>
      </w:r>
      <w:r w:rsidR="0003756C">
        <w:t>. P</w:t>
      </w:r>
      <w:r w:rsidR="00407851">
        <w:t>arte del estándar de Wi-Fi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xml:space="preserve">. </w:t>
      </w:r>
      <w:r w:rsidR="00B14961" w:rsidRPr="00B14961">
        <w:t>DSRC es un servicio que engloba comunicaciones V2V y V2I, con el objetivo de prevenir accidentes.</w:t>
      </w:r>
    </w:p>
    <w:p w14:paraId="1A9CC134" w14:textId="48F3F4DD" w:rsidR="00407851" w:rsidRDefault="00A232B8" w:rsidP="00E82621">
      <w:r>
        <w:rPr>
          <w:noProof/>
        </w:rPr>
        <w:lastRenderedPageBreak/>
        <mc:AlternateContent>
          <mc:Choice Requires="wps">
            <w:drawing>
              <wp:anchor distT="0" distB="0" distL="114300" distR="114300" simplePos="0" relativeHeight="252567552" behindDoc="0" locked="0" layoutInCell="1" allowOverlap="1" wp14:anchorId="7249BCD7" wp14:editId="095C81AE">
                <wp:simplePos x="0" y="0"/>
                <wp:positionH relativeFrom="column">
                  <wp:posOffset>-72390</wp:posOffset>
                </wp:positionH>
                <wp:positionV relativeFrom="paragraph">
                  <wp:posOffset>3306445</wp:posOffset>
                </wp:positionV>
                <wp:extent cx="5611495" cy="635"/>
                <wp:effectExtent l="0" t="0" r="0" b="0"/>
                <wp:wrapSquare wrapText="bothSides"/>
                <wp:docPr id="1434674341"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25B41AE" w14:textId="1F355283" w:rsidR="00A232B8" w:rsidRPr="00A05701" w:rsidRDefault="00A232B8" w:rsidP="008A511B">
                            <w:pPr>
                              <w:pStyle w:val="Descripcin"/>
                              <w:rPr>
                                <w:noProof/>
                                <w:sz w:val="24"/>
                              </w:rPr>
                            </w:pPr>
                            <w:bookmarkStart w:id="166" w:name="_Toc151638654"/>
                            <w:r>
                              <w:t>F</w:t>
                            </w:r>
                            <w:r w:rsidR="0034563C">
                              <w:t>igura</w:t>
                            </w:r>
                            <w:r>
                              <w:t xml:space="preserve">  </w:t>
                            </w:r>
                            <w:r>
                              <w:fldChar w:fldCharType="begin"/>
                            </w:r>
                            <w:r>
                              <w:instrText xml:space="preserve"> STYLEREF 1 \s </w:instrText>
                            </w:r>
                            <w:r>
                              <w:fldChar w:fldCharType="separate"/>
                            </w:r>
                            <w:r w:rsidR="00B247B8">
                              <w:rPr>
                                <w:noProof/>
                              </w:rPr>
                              <w:t>6</w:t>
                            </w:r>
                            <w:r>
                              <w:rPr>
                                <w:noProof/>
                              </w:rPr>
                              <w:fldChar w:fldCharType="end"/>
                            </w:r>
                            <w:r w:rsidR="000F2008">
                              <w:noBreakHyphen/>
                            </w:r>
                            <w:r w:rsidR="00CA00C9">
                              <w:t>3</w:t>
                            </w:r>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BCD7" id="_x0000_s1050" type="#_x0000_t202" style="position:absolute;left:0;text-align:left;margin-left:-5.7pt;margin-top:260.35pt;width:441.85pt;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CY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DK5uZ1xJik2/zi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" stroked="f">
                <v:textbox style="mso-fit-shape-to-text:t" inset="0,0,0,0">
                  <w:txbxContent>
                    <w:p w14:paraId="025B41AE" w14:textId="1F355283" w:rsidR="00A232B8" w:rsidRPr="00A05701" w:rsidRDefault="00A232B8" w:rsidP="008A511B">
                      <w:pPr>
                        <w:pStyle w:val="Descripcin"/>
                        <w:rPr>
                          <w:noProof/>
                          <w:sz w:val="24"/>
                        </w:rPr>
                      </w:pPr>
                      <w:bookmarkStart w:id="167" w:name="_Toc151638654"/>
                      <w:r>
                        <w:t>F</w:t>
                      </w:r>
                      <w:r w:rsidR="0034563C">
                        <w:t>igura</w:t>
                      </w:r>
                      <w:r>
                        <w:t xml:space="preserve">  </w:t>
                      </w:r>
                      <w:r>
                        <w:fldChar w:fldCharType="begin"/>
                      </w:r>
                      <w:r>
                        <w:instrText xml:space="preserve"> STYLEREF 1 \s </w:instrText>
                      </w:r>
                      <w:r>
                        <w:fldChar w:fldCharType="separate"/>
                      </w:r>
                      <w:r w:rsidR="00B247B8">
                        <w:rPr>
                          <w:noProof/>
                        </w:rPr>
                        <w:t>6</w:t>
                      </w:r>
                      <w:r>
                        <w:rPr>
                          <w:noProof/>
                        </w:rPr>
                        <w:fldChar w:fldCharType="end"/>
                      </w:r>
                      <w:r w:rsidR="000F2008">
                        <w:noBreakHyphen/>
                      </w:r>
                      <w:r w:rsidR="00CA00C9">
                        <w:t>3</w:t>
                      </w:r>
                      <w:r>
                        <w:t xml:space="preserve"> C</w:t>
                      </w:r>
                      <w:r w:rsidR="0034563C">
                        <w:t>aracterísticas de la banda 5850-5925 MHz. Fuente: (</w:t>
                      </w:r>
                      <w:r w:rsidR="000D684D" w:rsidRPr="00126E3C">
                        <w:t>“</w:t>
                      </w:r>
                      <w:r w:rsidR="0034563C">
                        <w:t>i</w:t>
                      </w:r>
                      <w:r w:rsidR="0034563C" w:rsidRPr="00126E3C">
                        <w:t xml:space="preserve">dentificación de necesidades de espectro para sistemas de transporte inteligente en la banda 5850-5925 </w:t>
                      </w:r>
                      <w:r w:rsidR="0034563C">
                        <w:t>MH</w:t>
                      </w:r>
                      <w:r w:rsidR="0034563C" w:rsidRPr="00126E3C">
                        <w:t>z</w:t>
                      </w:r>
                      <w:r w:rsidR="000D684D">
                        <w:t>”,</w:t>
                      </w:r>
                      <w:r w:rsidR="000D684D" w:rsidRPr="00126E3C">
                        <w:t xml:space="preserve"> 2021</w:t>
                      </w:r>
                      <w:r w:rsidR="000D684D">
                        <w:t>)</w:t>
                      </w:r>
                      <w:bookmarkEnd w:id="167"/>
                    </w:p>
                  </w:txbxContent>
                </v:textbox>
                <w10:wrap type="square"/>
              </v:shape>
            </w:pict>
          </mc:Fallback>
        </mc:AlternateContent>
      </w:r>
      <w:r w:rsidR="00023641">
        <w:rPr>
          <w:noProof/>
        </w:rPr>
        <mc:AlternateContent>
          <mc:Choice Requires="wpg">
            <w:drawing>
              <wp:anchor distT="0" distB="0" distL="114300" distR="114300" simplePos="0" relativeHeight="251617280" behindDoc="0" locked="0" layoutInCell="1" allowOverlap="1" wp14:anchorId="73428472" wp14:editId="7A6D430D">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33">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34">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79B3EB4" id="Grupo 1" o:spid="_x0000_s1026" style="position:absolute;margin-left:93.6pt;margin-top:122.8pt;width:441.85pt;height:133.1pt;z-index:251617280;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35"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36" o:title="Imagen que contiene Diagrama&#10;&#10;Descripción generada automáticamente" cropbottom="4866f"/>
                </v:shape>
                <w10:wrap type="square" anchorx="page"/>
              </v:group>
            </w:pict>
          </mc:Fallback>
        </mc:AlternateContent>
      </w:r>
      <w:r w:rsidR="00407851">
        <w:t xml:space="preserve">Como se observa en la figura </w:t>
      </w:r>
      <w:r w:rsidR="00E40B78">
        <w:t>6</w:t>
      </w:r>
      <w:r w:rsidR="00407851">
        <w:t>-</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7D4E6B">
        <w:t>(</w:t>
      </w:r>
      <w:r w:rsidR="00C73052">
        <w:t>“</w:t>
      </w:r>
      <w:r w:rsidR="00B14961">
        <w:t>identificación de necesidades de espectro para sistemas de transporte inteligente en la banda</w:t>
      </w:r>
      <w:r w:rsidR="002910C7">
        <w:t xml:space="preserve"> 5850-5925 MHz</w:t>
      </w:r>
      <w:r w:rsidR="00C73052">
        <w:t>”</w:t>
      </w:r>
      <w:r w:rsidR="00B14961">
        <w:t>,</w:t>
      </w:r>
      <w:r w:rsidR="002910C7">
        <w:t xml:space="preserve"> 2021</w:t>
      </w:r>
      <w:r w:rsidR="007D4E6B">
        <w:t>)</w:t>
      </w:r>
    </w:p>
    <w:p w14:paraId="413FA8AD" w14:textId="77777777" w:rsidR="00B14961" w:rsidRDefault="00B14961" w:rsidP="001E3B0A">
      <w:r w:rsidRPr="00B14961">
        <w:t xml:space="preserve">En la capa física, se </w:t>
      </w:r>
      <w:r>
        <w:t>incluye</w:t>
      </w:r>
      <w:r w:rsidRPr="00B14961">
        <w:t xml:space="preserve"> el tipo de modulación, que puede ser QAM u OFDM. La modulación OFDM (Orthogonal Frequency Division Multiplexing) se basa en la suma de N modulaciones lineales tipo QAM u otra modulación, con N portadoras diferentes. Esto implica que la señal queda modulada en fase y amplitud si se usa QAM, dispersa a lo largo de todo el ancho de banda, y modulada en frecuencia debido a las diferentes portadoras. El ancho de banda completo se divide en intervalos, a cada uno de los cuales se le asigna una modulación.</w:t>
      </w:r>
    </w:p>
    <w:p w14:paraId="57944300" w14:textId="3500E752" w:rsidR="00E45C55" w:rsidRDefault="00E45C55" w:rsidP="001E3B0A">
      <w:r>
        <w:lastRenderedPageBreak/>
        <w:t xml:space="preserve">En la imagen </w:t>
      </w:r>
      <w:r w:rsidR="00E40B78">
        <w:t>6</w:t>
      </w:r>
      <w:r>
        <w:t>-</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21F12D4B" w14:textId="77777777" w:rsidR="00A232B8" w:rsidRDefault="008E1B0B" w:rsidP="00A232B8">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37"/>
                    <a:stretch>
                      <a:fillRect/>
                    </a:stretch>
                  </pic:blipFill>
                  <pic:spPr>
                    <a:xfrm>
                      <a:off x="0" y="0"/>
                      <a:ext cx="3347533" cy="1384770"/>
                    </a:xfrm>
                    <a:prstGeom prst="rect">
                      <a:avLst/>
                    </a:prstGeom>
                  </pic:spPr>
                </pic:pic>
              </a:graphicData>
            </a:graphic>
          </wp:inline>
        </w:drawing>
      </w:r>
    </w:p>
    <w:p w14:paraId="7B2D884D" w14:textId="53B60897" w:rsidR="008E1B0B" w:rsidRDefault="00A232B8" w:rsidP="008A511B">
      <w:pPr>
        <w:pStyle w:val="Descripcin"/>
      </w:pPr>
      <w:bookmarkStart w:id="168" w:name="_Toc151638655"/>
      <w:r>
        <w:t>F</w:t>
      </w:r>
      <w:r w:rsidR="00A70A85">
        <w:t>igura</w:t>
      </w:r>
      <w:r>
        <w:t xml:space="preserve">  </w:t>
      </w:r>
      <w:r>
        <w:fldChar w:fldCharType="begin"/>
      </w:r>
      <w:r>
        <w:instrText xml:space="preserve"> STYLEREF 1 \s </w:instrText>
      </w:r>
      <w:r>
        <w:fldChar w:fldCharType="separate"/>
      </w:r>
      <w:r w:rsidR="00B247B8">
        <w:rPr>
          <w:noProof/>
        </w:rPr>
        <w:t>6</w:t>
      </w:r>
      <w:r>
        <w:rPr>
          <w:noProof/>
        </w:rPr>
        <w:fldChar w:fldCharType="end"/>
      </w:r>
      <w:r w:rsidR="000F2008">
        <w:noBreakHyphen/>
      </w:r>
      <w:r w:rsidR="00CA00C9">
        <w:t>4</w:t>
      </w:r>
      <w:r>
        <w:t xml:space="preserve"> </w:t>
      </w:r>
      <w:r w:rsidRPr="00A95931">
        <w:t>OFDM</w:t>
      </w:r>
      <w:r w:rsidR="000D684D" w:rsidRPr="00A95931">
        <w:t xml:space="preserve"> </w:t>
      </w:r>
      <w:r w:rsidR="00A70A85" w:rsidRPr="00A95931">
        <w:t>en el dominio de la frecuencia</w:t>
      </w:r>
      <w:r w:rsidR="000D684D">
        <w:t>.</w:t>
      </w:r>
      <w:r w:rsidR="000D684D" w:rsidRPr="00A95931">
        <w:t xml:space="preserve"> </w:t>
      </w:r>
      <w:r w:rsidR="00A70A85">
        <w:t>Fuente: (C</w:t>
      </w:r>
      <w:r w:rsidR="00A70A85" w:rsidRPr="00A95931">
        <w:t xml:space="preserve">abrera y </w:t>
      </w:r>
      <w:r w:rsidR="00A70A85">
        <w:t>T</w:t>
      </w:r>
      <w:r w:rsidR="00A70A85" w:rsidRPr="00A95931">
        <w:t xml:space="preserve">arrés, s. </w:t>
      </w:r>
      <w:r w:rsidR="00A70A85">
        <w:t>f</w:t>
      </w:r>
      <w:r w:rsidR="00A70A85" w:rsidRPr="00A95931">
        <w:t>.)</w:t>
      </w:r>
      <w:bookmarkEnd w:id="168"/>
    </w:p>
    <w:p w14:paraId="50E44B70" w14:textId="0E09869C" w:rsidR="00B20D8B" w:rsidRDefault="00E45C55" w:rsidP="001E3B0A">
      <w:r>
        <w:t xml:space="preserve">OFDM permite un mejor aprovechamiento del </w:t>
      </w:r>
      <w:r w:rsidR="00261588">
        <w:t>espectro radioeléctrico</w:t>
      </w:r>
      <w:r>
        <w:t xml:space="preserve"> al permitir que se sobrelapen sus portadoras, siempre que le frecuencia central quede libre sin interferencias</w:t>
      </w:r>
      <w:r w:rsidR="008E1B0B">
        <w:t xml:space="preserve">, cada una con </w:t>
      </w:r>
      <w:r w:rsidR="00643D90">
        <w:t>l</w:t>
      </w:r>
      <w:r w:rsidR="008E1B0B">
        <w:t>a forma de una función sinc. Para su d</w:t>
      </w:r>
      <w:r w:rsidR="00B20D8B">
        <w:t xml:space="preserve">emodulación </w:t>
      </w:r>
      <w:r w:rsidR="008E1B0B">
        <w:t xml:space="preserve">es sencillo con </w:t>
      </w:r>
      <w:r w:rsidR="00B20D8B">
        <w:t>la transformada rápida de Fourier</w:t>
      </w:r>
      <w:r w:rsidR="008E1B0B">
        <w:t>.</w:t>
      </w:r>
      <w:r w:rsidR="00134D23">
        <w:t xml:space="preserve"> </w:t>
      </w:r>
      <w:r w:rsidR="007D4E6B">
        <w:t>(</w:t>
      </w:r>
      <w:r w:rsidR="00134D23">
        <w:t>Cabrera y Tarrés, s. f.</w:t>
      </w:r>
      <w:r w:rsidR="007D4E6B">
        <w:t>)</w:t>
      </w:r>
    </w:p>
    <w:p w14:paraId="139A70C5" w14:textId="73F810F9" w:rsidR="008E1B0B" w:rsidRDefault="00FF1212" w:rsidP="00790273">
      <w:pPr>
        <w:pStyle w:val="Ttulo3"/>
        <w:numPr>
          <w:ilvl w:val="2"/>
          <w:numId w:val="43"/>
        </w:numPr>
      </w:pPr>
      <w:bookmarkStart w:id="169" w:name="_Toc151638744"/>
      <w:r>
        <w:t>Capa MAC</w:t>
      </w:r>
      <w:bookmarkEnd w:id="169"/>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w:t>
      </w:r>
      <w:r w:rsidR="008E1B0B" w:rsidRPr="006F3FAC">
        <w:t>CSMA/CA</w:t>
      </w:r>
      <w:r w:rsidR="008E1B0B">
        <w:t xml:space="preserve"> o </w:t>
      </w:r>
      <w:r w:rsidR="00336E33">
        <w:t>acceso al medio por detección de portadora y prevención de colisiones.</w:t>
      </w:r>
    </w:p>
    <w:p w14:paraId="24703D28" w14:textId="69FCFA75" w:rsidR="008E1B0B" w:rsidRDefault="008E1B0B" w:rsidP="001E3B0A">
      <w:r>
        <w:lastRenderedPageBreak/>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C25FF9A" w:rsidR="00F24923" w:rsidRDefault="007F6BD6" w:rsidP="001E3B0A">
      <w:r>
        <w:t>El e</w:t>
      </w:r>
      <w:r w:rsidR="00F24923">
        <w:t>ncabezado MAC</w:t>
      </w:r>
      <w:r w:rsidR="00261588">
        <w:t>,</w:t>
      </w:r>
      <w:r w:rsidR="00F24923">
        <w:t xml:space="preserve"> como se ve en la figura </w:t>
      </w:r>
      <w:r w:rsidR="00E40B78">
        <w:t>6</w:t>
      </w:r>
      <w:r w:rsidR="00F24923">
        <w:t>-5</w:t>
      </w:r>
      <w:r w:rsidR="00261588">
        <w:t>,</w:t>
      </w:r>
      <w:r w:rsidR="00F24923">
        <w:t xml:space="preserve"> es el mismo que en Wi-Fi y </w:t>
      </w:r>
      <w:r w:rsidR="00134D23">
        <w:t>consiste en</w:t>
      </w:r>
      <w:r w:rsidR="00F24923">
        <w:t xml:space="preserve"> encabezados de control de la trama, direcciones MAC, duración, el cuerpo del mensaje, y FCS que es la secuencia de verificación de trama.</w:t>
      </w:r>
      <w:r w:rsidR="00134D23">
        <w:t xml:space="preserve"> </w:t>
      </w:r>
      <w:r w:rsidR="007D4E6B">
        <w:t>(</w:t>
      </w:r>
      <w:r w:rsidR="00134D23">
        <w:t>Kenney 2011</w:t>
      </w:r>
      <w:r w:rsidR="007D4E6B">
        <w:t>)</w:t>
      </w:r>
    </w:p>
    <w:p w14:paraId="4E0CCEFE" w14:textId="77777777" w:rsidR="00A232B8" w:rsidRDefault="00F24923" w:rsidP="008A511B">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38"/>
                    <a:stretch>
                      <a:fillRect/>
                    </a:stretch>
                  </pic:blipFill>
                  <pic:spPr>
                    <a:xfrm>
                      <a:off x="0" y="0"/>
                      <a:ext cx="3299141" cy="917322"/>
                    </a:xfrm>
                    <a:prstGeom prst="rect">
                      <a:avLst/>
                    </a:prstGeom>
                  </pic:spPr>
                </pic:pic>
              </a:graphicData>
            </a:graphic>
          </wp:inline>
        </w:drawing>
      </w:r>
    </w:p>
    <w:p w14:paraId="695D9223" w14:textId="52796722" w:rsidR="00F24923" w:rsidRDefault="00A232B8" w:rsidP="008A511B">
      <w:pPr>
        <w:pStyle w:val="Descripcin"/>
      </w:pPr>
      <w:bookmarkStart w:id="170" w:name="_Toc151638656"/>
      <w:r>
        <w:t>F</w:t>
      </w:r>
      <w:r w:rsidR="00A70A85">
        <w:t>igura</w:t>
      </w:r>
      <w:r>
        <w:t xml:space="preserve">  </w:t>
      </w:r>
      <w:r>
        <w:fldChar w:fldCharType="begin"/>
      </w:r>
      <w:r>
        <w:instrText xml:space="preserve"> STYLEREF 1 \s </w:instrText>
      </w:r>
      <w:r>
        <w:fldChar w:fldCharType="separate"/>
      </w:r>
      <w:r w:rsidR="00B247B8">
        <w:rPr>
          <w:noProof/>
        </w:rPr>
        <w:t>6</w:t>
      </w:r>
      <w:r>
        <w:rPr>
          <w:noProof/>
        </w:rPr>
        <w:fldChar w:fldCharType="end"/>
      </w:r>
      <w:r w:rsidR="000F2008">
        <w:noBreakHyphen/>
      </w:r>
      <w:r w:rsidR="00CA00C9">
        <w:t>5</w:t>
      </w:r>
      <w:r>
        <w:t xml:space="preserve"> F</w:t>
      </w:r>
      <w:r w:rsidR="00A70A85">
        <w:t xml:space="preserve">uente: </w:t>
      </w:r>
      <w:r w:rsidR="000D684D" w:rsidRPr="00390877">
        <w:t>(</w:t>
      </w:r>
      <w:r w:rsidR="00A70A85">
        <w:t>K</w:t>
      </w:r>
      <w:r w:rsidR="00A70A85" w:rsidRPr="00390877">
        <w:t xml:space="preserve">enney 2011) </w:t>
      </w:r>
      <w:r w:rsidR="00A70A85">
        <w:t>e</w:t>
      </w:r>
      <w:r w:rsidR="00A70A85" w:rsidRPr="00390877">
        <w:t>ncabezados de capa 2</w:t>
      </w:r>
      <w:bookmarkEnd w:id="170"/>
    </w:p>
    <w:p w14:paraId="52B65D7A" w14:textId="3F55154C" w:rsidR="00505610" w:rsidRDefault="00223E8F" w:rsidP="006F7912">
      <w:r w:rsidRPr="00223E8F">
        <w:t xml:space="preserve">En el contexto de CSMA/CA, cuando un vehículo desea iniciar una transmisión, primero escucha el canal durante un intervalo de tiempo denominado "Arbitration Inter-Frame Spacing" (AIFS). Este intervalo define un período durante el cual el vehículo debe monitorear el canal según la prioridad del mensaje. Si el canal </w:t>
      </w:r>
      <w:r>
        <w:t>se ocupa</w:t>
      </w:r>
      <w:r w:rsidRPr="00223E8F">
        <w:t xml:space="preserve"> mientras se encuentra en el AIFS, el vehículo espera un tiempo determinado (</w:t>
      </w:r>
      <w:r>
        <w:t>random backoff value con una distribución exponencial</w:t>
      </w:r>
      <w:r w:rsidRPr="00223E8F">
        <w:t>) antes de intentar nuevamente monitorear el canal. Si el canal está libre, el vehículo procede a transmitir el mensaje. La implementación de CSMA/CA puede o no incluir el uso de retransmisiones para garantizar la entrega del mensaje en caso de colisiones u otros problemas de transmisión.</w:t>
      </w:r>
      <w:r>
        <w:t xml:space="preserve"> </w:t>
      </w:r>
    </w:p>
    <w:p w14:paraId="2968D28C" w14:textId="6F989076" w:rsidR="00E05557" w:rsidRDefault="00B33A14" w:rsidP="00AF5C8F">
      <w:r>
        <w:lastRenderedPageBreak/>
        <w:t>No obstante, aún hace falta encontrar un mejor método de</w:t>
      </w:r>
      <w:r w:rsidR="00AF5C8F">
        <w:t xml:space="preserve"> acceso al medio, </w:t>
      </w:r>
      <w:r>
        <w:t>pues CSMA/CA en redes Ad-hoc</w:t>
      </w:r>
      <w:r w:rsidR="00AF5C8F">
        <w:t xml:space="preserve"> no resulta idóneo para aplicaciones críticas como la prevención de accidentes. Por un lado, </w:t>
      </w:r>
      <w:r>
        <w:t>se encuentra el problema de los</w:t>
      </w:r>
      <w:r w:rsidR="00AF5C8F">
        <w:t xml:space="preserve"> retrasos </w:t>
      </w:r>
      <w:r>
        <w:t>cuando</w:t>
      </w:r>
      <w:r w:rsidR="00AF5C8F">
        <w:t xml:space="preserve"> el canal </w:t>
      </w:r>
      <w:r>
        <w:t xml:space="preserve">está </w:t>
      </w:r>
      <w:r w:rsidR="00AF5C8F">
        <w:t xml:space="preserve">ocupado, </w:t>
      </w:r>
      <w:r>
        <w:t xml:space="preserve">lo que significa que </w:t>
      </w:r>
      <w:r w:rsidR="00AF5C8F">
        <w:t>no garantiza la transmisión de un paquete antes de expirar. Por otro lado, la forma en que está implementado acepta la posibilidad de colisiones cuando dos nodos intentan iniciar una transmisión de manera simultánea, y no aborda el problema de la estación oculta</w:t>
      </w:r>
      <w:r>
        <w:t xml:space="preserve"> (Khairnar y Kotecha 2013)</w:t>
      </w:r>
      <w:r w:rsidR="00AF5C8F">
        <w:t xml:space="preserve">. </w:t>
      </w:r>
    </w:p>
    <w:p w14:paraId="6DC319FF" w14:textId="30668A9D" w:rsidR="000C7C0B" w:rsidRPr="00226E88" w:rsidRDefault="00F24923" w:rsidP="00790273">
      <w:pPr>
        <w:pStyle w:val="Ttulo3"/>
        <w:numPr>
          <w:ilvl w:val="2"/>
          <w:numId w:val="43"/>
        </w:numPr>
      </w:pPr>
      <w:bookmarkStart w:id="171" w:name="_Toc151638745"/>
      <w:r w:rsidRPr="00226E88">
        <w:t>Capa lógica</w:t>
      </w:r>
      <w:bookmarkEnd w:id="171"/>
    </w:p>
    <w:p w14:paraId="3F95BA8F" w14:textId="25A006B0" w:rsidR="00F24923" w:rsidRPr="00226E88" w:rsidRDefault="00F24923" w:rsidP="006F7912">
      <w:r w:rsidRPr="00226E88">
        <w:t>DSRC hace uso del estándar IEEE 802.2 control de enlace lógico, y se apoya del protocolo</w:t>
      </w:r>
      <w:r w:rsidR="00261588">
        <w:t xml:space="preserve"> “</w:t>
      </w:r>
      <w:r w:rsidR="00261588" w:rsidRPr="00261588">
        <w:t>subnetwork access protocol</w:t>
      </w:r>
      <w:r w:rsidR="00261588">
        <w:t>”</w:t>
      </w:r>
      <w:r w:rsidR="00261588" w:rsidRPr="00261588">
        <w:t xml:space="preserve"> (SNAP</w:t>
      </w:r>
      <w:r w:rsidR="0051598C">
        <w:t>)</w:t>
      </w:r>
      <w:r w:rsidRPr="00226E88">
        <w:t xml:space="preserve">. Como se observa en la figura </w:t>
      </w:r>
      <w:r w:rsidR="00E40B78" w:rsidRPr="00226E88">
        <w:t>6</w:t>
      </w:r>
      <w:r w:rsidRPr="00226E88">
        <w:t>-6 se compone de LLC y SNAP, se trata de una subcapa que sirve de interfaz para el usuario en la capa de red, configurada para permitir conexiones desconocidas, en el campo EtherType se define 0x8</w:t>
      </w:r>
      <w:r w:rsidR="002F4831" w:rsidRPr="00226E88">
        <w:t>8</w:t>
      </w:r>
      <w:r w:rsidRPr="00226E88">
        <w:t xml:space="preserve">DC para </w:t>
      </w:r>
      <w:r w:rsidR="002F4831" w:rsidRPr="00226E88">
        <w:t>WAVE o 0x86DD para ipv6.</w:t>
      </w:r>
      <w:r w:rsidR="00134D23" w:rsidRPr="00226E88">
        <w:t xml:space="preserve"> </w:t>
      </w:r>
      <w:r w:rsidR="007D4E6B" w:rsidRPr="00226E88">
        <w:t>(</w:t>
      </w:r>
      <w:r w:rsidR="00134D23" w:rsidRPr="00226E88">
        <w:t>Kenney 2011</w:t>
      </w:r>
      <w:r w:rsidR="007D4E6B" w:rsidRPr="00226E88">
        <w:t>)</w:t>
      </w:r>
    </w:p>
    <w:p w14:paraId="2D1D68D8" w14:textId="77777777" w:rsidR="00A232B8" w:rsidRPr="00226E88" w:rsidRDefault="00F24923" w:rsidP="00A232B8">
      <w:pPr>
        <w:keepNext/>
        <w:jc w:val="center"/>
      </w:pPr>
      <w:r w:rsidRPr="00226E88">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39"/>
                    <a:stretch>
                      <a:fillRect/>
                    </a:stretch>
                  </pic:blipFill>
                  <pic:spPr>
                    <a:xfrm>
                      <a:off x="0" y="0"/>
                      <a:ext cx="2975899" cy="1547468"/>
                    </a:xfrm>
                    <a:prstGeom prst="rect">
                      <a:avLst/>
                    </a:prstGeom>
                  </pic:spPr>
                </pic:pic>
              </a:graphicData>
            </a:graphic>
          </wp:inline>
        </w:drawing>
      </w:r>
    </w:p>
    <w:p w14:paraId="33805805" w14:textId="59E9E40B" w:rsidR="00134D23" w:rsidRPr="00226E88" w:rsidRDefault="00A232B8" w:rsidP="008A511B">
      <w:pPr>
        <w:pStyle w:val="Descripcin"/>
      </w:pPr>
      <w:bookmarkStart w:id="172" w:name="_Toc151638657"/>
      <w:r w:rsidRPr="00226E88">
        <w:t>F</w:t>
      </w:r>
      <w:r w:rsidR="00A70A85" w:rsidRPr="00226E88">
        <w:t>igura</w:t>
      </w:r>
      <w:r w:rsidR="000D684D" w:rsidRPr="00226E88">
        <w:t xml:space="preserve"> </w:t>
      </w:r>
      <w:r w:rsidRPr="00226E88">
        <w:t xml:space="preserve"> </w:t>
      </w:r>
      <w:r>
        <w:fldChar w:fldCharType="begin"/>
      </w:r>
      <w:r>
        <w:instrText xml:space="preserve"> STYLEREF 1 \s </w:instrText>
      </w:r>
      <w:r>
        <w:fldChar w:fldCharType="separate"/>
      </w:r>
      <w:r w:rsidR="00B247B8">
        <w:rPr>
          <w:noProof/>
        </w:rPr>
        <w:t>6</w:t>
      </w:r>
      <w:r>
        <w:rPr>
          <w:noProof/>
        </w:rPr>
        <w:fldChar w:fldCharType="end"/>
      </w:r>
      <w:r w:rsidR="000F2008">
        <w:noBreakHyphen/>
      </w:r>
      <w:r w:rsidR="00CA00C9">
        <w:t>6</w:t>
      </w:r>
      <w:r w:rsidRPr="00226E88">
        <w:t xml:space="preserve"> F</w:t>
      </w:r>
      <w:r w:rsidR="00A70A85" w:rsidRPr="00226E88">
        <w:t>uente: (</w:t>
      </w:r>
      <w:r w:rsidR="00A70A85">
        <w:t>K</w:t>
      </w:r>
      <w:r w:rsidR="00A70A85" w:rsidRPr="00226E88">
        <w:t xml:space="preserve">enney 2011) </w:t>
      </w:r>
      <w:r w:rsidR="00A70A85">
        <w:t>e</w:t>
      </w:r>
      <w:r w:rsidR="00A70A85" w:rsidRPr="00226E88">
        <w:t xml:space="preserve">ncabezados de la subcapa </w:t>
      </w:r>
      <w:r w:rsidR="00A70A85">
        <w:t>LLC</w:t>
      </w:r>
      <w:r w:rsidR="00A70A85" w:rsidRPr="00226E88">
        <w:t xml:space="preserve"> y </w:t>
      </w:r>
      <w:r w:rsidR="00A70A85">
        <w:t>SNAP</w:t>
      </w:r>
      <w:bookmarkEnd w:id="172"/>
    </w:p>
    <w:p w14:paraId="51AA643B" w14:textId="57DC400A" w:rsidR="00E15E17" w:rsidRPr="00226E88" w:rsidRDefault="002F4831" w:rsidP="00790273">
      <w:pPr>
        <w:pStyle w:val="Ttulo3"/>
        <w:numPr>
          <w:ilvl w:val="2"/>
          <w:numId w:val="43"/>
        </w:numPr>
      </w:pPr>
      <w:bookmarkStart w:id="173" w:name="_Toc151638746"/>
      <w:r w:rsidRPr="00226E88">
        <w:lastRenderedPageBreak/>
        <w:t>Capas superiores</w:t>
      </w:r>
      <w:bookmarkEnd w:id="173"/>
    </w:p>
    <w:p w14:paraId="6A6E4976" w14:textId="6C507325" w:rsidR="002F4831" w:rsidRPr="00226E88" w:rsidRDefault="002F4831" w:rsidP="006F7912">
      <w:r w:rsidRPr="00226E88">
        <w:t xml:space="preserve">El estándar “wireless access in vehicular environments” (WAVE) o IEEE 1609 </w:t>
      </w:r>
      <w:r w:rsidR="0051598C">
        <w:t>es</w:t>
      </w:r>
      <w:r w:rsidRPr="00226E88">
        <w:t xml:space="preserve"> un conjunto de protocolos de acceso inalámbrico en entornos vehiculares, que sirven como recomendación para el estándar DSRC:</w:t>
      </w:r>
    </w:p>
    <w:p w14:paraId="0C36C7FA" w14:textId="6626A5EC" w:rsidR="002F4831" w:rsidRPr="00226E88" w:rsidRDefault="002F4831" w:rsidP="00017D87">
      <w:pPr>
        <w:pStyle w:val="Prrafodelista"/>
        <w:numPr>
          <w:ilvl w:val="0"/>
          <w:numId w:val="28"/>
        </w:numPr>
      </w:pPr>
      <w:r w:rsidRPr="00226E88">
        <w:t>IEEE 1609.4: para operación multicanal.</w:t>
      </w:r>
    </w:p>
    <w:p w14:paraId="1833D846" w14:textId="3031927B" w:rsidR="002F4831" w:rsidRPr="00226E88" w:rsidRDefault="002F4831" w:rsidP="00017D87">
      <w:pPr>
        <w:pStyle w:val="Prrafodelista"/>
        <w:numPr>
          <w:ilvl w:val="0"/>
          <w:numId w:val="28"/>
        </w:numPr>
      </w:pPr>
      <w:r w:rsidRPr="00226E88">
        <w:t>IEEE 1609.3: para servicios de red en entornos WAVE</w:t>
      </w:r>
      <w:r w:rsidR="00BE1513" w:rsidRPr="00226E88">
        <w:t xml:space="preserve">, el protocolo busca reducir </w:t>
      </w:r>
      <w:r w:rsidR="00B30CBF" w:rsidRPr="00226E88">
        <w:t>la sobrecarga</w:t>
      </w:r>
      <w:r w:rsidR="00BE1513" w:rsidRPr="00226E88">
        <w:t xml:space="preserve"> de UDP/IPv6, con mensajes cortos llamados WSMP que permitan transmisiones de un solo salto eficientes, el contenido se observa en la figura </w:t>
      </w:r>
      <w:r w:rsidR="00E40B78" w:rsidRPr="00226E88">
        <w:t>6</w:t>
      </w:r>
      <w:r w:rsidR="00BE1513" w:rsidRPr="00226E88">
        <w:t>-</w:t>
      </w:r>
      <w:r w:rsidR="0064667E" w:rsidRPr="00226E88">
        <w:t>7</w:t>
      </w:r>
      <w:r w:rsidR="000B75EE">
        <w:t>. C</w:t>
      </w:r>
      <w:r w:rsidR="00BE1513" w:rsidRPr="00226E88">
        <w:t>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6014F70D" w14:textId="77777777" w:rsidR="00A232B8" w:rsidRPr="00226E88" w:rsidRDefault="00BE1513" w:rsidP="00A232B8">
      <w:pPr>
        <w:keepNext/>
        <w:jc w:val="center"/>
      </w:pPr>
      <w:r w:rsidRPr="00226E88">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40"/>
                    <a:stretch>
                      <a:fillRect/>
                    </a:stretch>
                  </pic:blipFill>
                  <pic:spPr>
                    <a:xfrm>
                      <a:off x="0" y="0"/>
                      <a:ext cx="3123213" cy="2261150"/>
                    </a:xfrm>
                    <a:prstGeom prst="rect">
                      <a:avLst/>
                    </a:prstGeom>
                  </pic:spPr>
                </pic:pic>
              </a:graphicData>
            </a:graphic>
          </wp:inline>
        </w:drawing>
      </w:r>
    </w:p>
    <w:p w14:paraId="096B614D" w14:textId="7AB2CE59" w:rsidR="00BE1513" w:rsidRPr="00226E88" w:rsidRDefault="00A232B8" w:rsidP="008A511B">
      <w:pPr>
        <w:pStyle w:val="Descripcin"/>
      </w:pPr>
      <w:bookmarkStart w:id="174" w:name="_Toc151638658"/>
      <w:r w:rsidRPr="00226E88">
        <w:t>F</w:t>
      </w:r>
      <w:r w:rsidR="00A70A85" w:rsidRPr="00226E88">
        <w:t>igura</w:t>
      </w:r>
      <w:r w:rsidRPr="00226E88">
        <w:t xml:space="preserve">  </w:t>
      </w:r>
      <w:r>
        <w:fldChar w:fldCharType="begin"/>
      </w:r>
      <w:r>
        <w:instrText xml:space="preserve"> STYLEREF 1 \s </w:instrText>
      </w:r>
      <w:r>
        <w:fldChar w:fldCharType="separate"/>
      </w:r>
      <w:r w:rsidR="00B247B8">
        <w:rPr>
          <w:noProof/>
        </w:rPr>
        <w:t>6</w:t>
      </w:r>
      <w:r>
        <w:rPr>
          <w:noProof/>
        </w:rPr>
        <w:fldChar w:fldCharType="end"/>
      </w:r>
      <w:r w:rsidR="000F2008">
        <w:noBreakHyphen/>
      </w:r>
      <w:r w:rsidR="00CA00C9">
        <w:t>7</w:t>
      </w:r>
      <w:r w:rsidRPr="00226E88">
        <w:t xml:space="preserve"> F</w:t>
      </w:r>
      <w:r w:rsidR="00A70A85" w:rsidRPr="00226E88">
        <w:t>uente: (</w:t>
      </w:r>
      <w:r w:rsidR="00A70A85">
        <w:t>K</w:t>
      </w:r>
      <w:r w:rsidR="00A70A85" w:rsidRPr="00226E88">
        <w:t xml:space="preserve">enney 2011) </w:t>
      </w:r>
      <w:r w:rsidR="00A70A85">
        <w:t>f</w:t>
      </w:r>
      <w:r w:rsidR="00A70A85" w:rsidRPr="00226E88">
        <w:t>ormato de wave short message</w:t>
      </w:r>
      <w:bookmarkEnd w:id="174"/>
    </w:p>
    <w:p w14:paraId="24844340" w14:textId="1EC9A90B" w:rsidR="00134D23" w:rsidRDefault="002F4831" w:rsidP="00EA3BA7">
      <w:pPr>
        <w:pStyle w:val="Prrafodelista"/>
        <w:numPr>
          <w:ilvl w:val="0"/>
          <w:numId w:val="28"/>
        </w:numPr>
      </w:pPr>
      <w:r w:rsidRPr="00226E88">
        <w:lastRenderedPageBreak/>
        <w:t>IEEE 1609.2: para servicios de seguridad, el transmisor debe tener una firma digital que garantice que tiene la autoridad para enviar mensajes y el contenido no ha sido alterado. El estándar usa el algoritmo ECDSA para firmas digitales de curva elíptica.</w:t>
      </w:r>
      <w:r w:rsidR="00134D23" w:rsidRPr="00226E88">
        <w:t xml:space="preserve"> </w:t>
      </w:r>
      <w:r w:rsidR="007D4E6B" w:rsidRPr="00226E88">
        <w:t>(</w:t>
      </w:r>
      <w:r w:rsidR="00134D23" w:rsidRPr="00226E88">
        <w:t>Kenney 2011</w:t>
      </w:r>
      <w:r w:rsidR="007D4E6B" w:rsidRPr="00226E88">
        <w:t>)</w:t>
      </w:r>
    </w:p>
    <w:p w14:paraId="1B48FFA8" w14:textId="43C67029" w:rsidR="00FF1212" w:rsidRDefault="00BE1513" w:rsidP="00ED60C7">
      <w:pPr>
        <w:pStyle w:val="Ttulo2"/>
        <w:numPr>
          <w:ilvl w:val="1"/>
          <w:numId w:val="43"/>
        </w:numPr>
      </w:pPr>
      <w:bookmarkStart w:id="175" w:name="_Toc151638747"/>
      <w:r>
        <w:t>Contenido de los m</w:t>
      </w:r>
      <w:r w:rsidR="00FF1212">
        <w:t>ensajes</w:t>
      </w:r>
      <w:bookmarkEnd w:id="175"/>
    </w:p>
    <w:p w14:paraId="07A32EC7" w14:textId="19459F14" w:rsidR="008A486E" w:rsidRDefault="008A486E" w:rsidP="008A486E">
      <w:r>
        <w:t>Para la prevención de accidentes, es crucial alertar de manera oportuna sobre los movimientos de otros vehículos, como cambios de carril o frenadas bruscas. En el contexto de DSRC, los mensajes transmitidos deben incluir información detallada, como la ubicación precisa del vehículo</w:t>
      </w:r>
      <w:r w:rsidR="00053BDC">
        <w:t xml:space="preserve"> y la hora</w:t>
      </w:r>
      <w:r>
        <w:t xml:space="preserve"> proporcionada por GPS, la ubicación aproximada de las detecciones, la velocidad y aceleración aproximadas, y el uso de bits para indicar acciones como frenado y cambio de carril, tanto propias como de otros vehículos. Siguiendo la tabla 6-2, otra información relevante que se puede incluir es el tipo de vehículo, la dirección a la que viaja, </w:t>
      </w:r>
      <w:r w:rsidRPr="008A486E">
        <w:t>y las acciones evasivas que podrían tomar en respuesta a las alertas recibidas.</w:t>
      </w:r>
    </w:p>
    <w:p w14:paraId="163CCD90" w14:textId="501A98FC" w:rsidR="008A486E" w:rsidRDefault="008A486E" w:rsidP="008A486E">
      <w:r>
        <w:t xml:space="preserve">Siguiendo un enfoque de agregación, </w:t>
      </w:r>
      <w:r w:rsidRPr="008A486E">
        <w:t>cada vehículo no retransmite los mensajes de manera inmediata, sino que los modifica,</w:t>
      </w:r>
      <w:r>
        <w:t xml:space="preserve"> agrega y compara con su propia información, lo que implica que el tamaño del área de datos de los mensajes puede variar. Además, en un contexto de geocasting, no toda la información es relevante en todas las circunstancias. Por lo tanto, al alejarse de una región específica, ciertos datos, como las ubicaciones de algunos vehículos, deben descartarse para mantener la eficiencia de la comunicación.</w:t>
      </w:r>
    </w:p>
    <w:bookmarkEnd w:id="150"/>
    <w:p w14:paraId="2792EB68" w14:textId="00B426FB" w:rsidR="006911C2" w:rsidRPr="008A2502" w:rsidRDefault="006911C2" w:rsidP="006B0B30">
      <w:r w:rsidRPr="00F34A70">
        <w:rPr>
          <w:rFonts w:ascii="Arial" w:hAnsi="Arial" w:cs="Arial"/>
          <w:szCs w:val="24"/>
        </w:rPr>
        <w:br w:type="page"/>
      </w:r>
    </w:p>
    <w:p w14:paraId="4A5DCF85" w14:textId="3259985B" w:rsidR="006911C2" w:rsidRDefault="00845FB9" w:rsidP="00ED60C7">
      <w:pPr>
        <w:pStyle w:val="Ttulo1"/>
        <w:numPr>
          <w:ilvl w:val="0"/>
          <w:numId w:val="43"/>
        </w:numPr>
      </w:pPr>
      <w:bookmarkStart w:id="176" w:name="_Toc151638748"/>
      <w:bookmarkStart w:id="177" w:name="_Hlk146811107"/>
      <w:bookmarkEnd w:id="151"/>
      <w:r>
        <w:lastRenderedPageBreak/>
        <w:t>I</w:t>
      </w:r>
      <w:r w:rsidR="00BB4DB5">
        <w:t xml:space="preserve">mplementación de una red </w:t>
      </w:r>
      <w:r w:rsidR="0052186F">
        <w:t>VANET</w:t>
      </w:r>
      <w:bookmarkEnd w:id="176"/>
    </w:p>
    <w:p w14:paraId="5038BF4B" w14:textId="4A44A76F" w:rsidR="00B742EB" w:rsidRPr="00B742EB" w:rsidRDefault="00B742EB" w:rsidP="00B742EB">
      <w:r>
        <w:t xml:space="preserve">En este capítulo se describe a detalle </w:t>
      </w:r>
      <w:r w:rsidR="00A17052">
        <w:t>cómo</w:t>
      </w:r>
      <w:r>
        <w:t xml:space="preserve"> se implementa</w:t>
      </w:r>
      <w:r w:rsidR="009A7A5B">
        <w:t>n</w:t>
      </w:r>
      <w:r>
        <w:t xml:space="preserve"> la</w:t>
      </w:r>
      <w:r w:rsidR="009A7A5B">
        <w:t>s</w:t>
      </w:r>
      <w:r>
        <w:t xml:space="preserve"> simulaci</w:t>
      </w:r>
      <w:r w:rsidR="009A7A5B">
        <w:t>ones</w:t>
      </w:r>
      <w:r>
        <w:t xml:space="preserve"> usando </w:t>
      </w:r>
      <w:r w:rsidR="00922954">
        <w:t>OMNeT++</w:t>
      </w:r>
      <w:r>
        <w:t xml:space="preserve"> para AODV, y para DSRC se añade el uso de </w:t>
      </w:r>
      <w:r w:rsidR="00922954">
        <w:t>VEINS</w:t>
      </w:r>
      <w:r>
        <w:t xml:space="preserve"> y </w:t>
      </w:r>
      <w:r w:rsidR="00922954">
        <w:t>SUMO</w:t>
      </w:r>
      <w:r>
        <w:t xml:space="preserve">. </w:t>
      </w:r>
    </w:p>
    <w:p w14:paraId="0BEEF9E3" w14:textId="759BE62F" w:rsidR="006911C2" w:rsidRPr="00F34A70" w:rsidRDefault="001B7E9F" w:rsidP="00ED60C7">
      <w:pPr>
        <w:pStyle w:val="Ttulo2"/>
        <w:numPr>
          <w:ilvl w:val="1"/>
          <w:numId w:val="38"/>
        </w:numPr>
      </w:pPr>
      <w:bookmarkStart w:id="178" w:name="_Toc132494000"/>
      <w:bookmarkStart w:id="179" w:name="_Toc151638749"/>
      <w:r>
        <w:t>Arquitectura</w:t>
      </w:r>
      <w:r w:rsidR="006911C2" w:rsidRPr="00F34A70">
        <w:t xml:space="preserve"> </w:t>
      </w:r>
      <w:r w:rsidR="001A4557">
        <w:t xml:space="preserve">y requisitos </w:t>
      </w:r>
      <w:r w:rsidR="006911C2" w:rsidRPr="00F34A70">
        <w:t>de</w:t>
      </w:r>
      <w:r>
        <w:t xml:space="preserve"> la</w:t>
      </w:r>
      <w:r w:rsidR="006911C2" w:rsidRPr="00F34A70">
        <w:t xml:space="preserve"> red </w:t>
      </w:r>
      <w:r w:rsidR="0052186F">
        <w:t>VANET</w:t>
      </w:r>
      <w:bookmarkEnd w:id="178"/>
      <w:bookmarkEnd w:id="179"/>
    </w:p>
    <w:p w14:paraId="707758DC" w14:textId="0D946AF3" w:rsidR="001A4557" w:rsidRDefault="009A7A5B" w:rsidP="006B0B30">
      <w:pPr>
        <w:rPr>
          <w:szCs w:val="24"/>
        </w:rPr>
      </w:pPr>
      <w:r>
        <w:rPr>
          <w:szCs w:val="24"/>
        </w:rPr>
        <w:t xml:space="preserve">Siguiendo el capítulo anterior, </w:t>
      </w:r>
      <w:r w:rsidRPr="009A7A5B">
        <w:rPr>
          <w:szCs w:val="24"/>
        </w:rPr>
        <w:t>nuestro modelo se fundamenta en los protocolos de</w:t>
      </w:r>
      <w:r>
        <w:rPr>
          <w:szCs w:val="24"/>
        </w:rPr>
        <w:t xml:space="preserve"> AODV y DSRC. </w:t>
      </w:r>
      <w:r w:rsidRPr="009A7A5B">
        <w:rPr>
          <w:szCs w:val="24"/>
        </w:rPr>
        <w:t>Este modelo está diseñado específicamente para la prevención de accidentes, donde los mensajes, de tamaño variable, contienen información tanto del vehículo propio como de las detecciones realizadas, considerando la posibilidad de que no todos los nodos estén conectados simultáneamente.</w:t>
      </w:r>
    </w:p>
    <w:p w14:paraId="3105F18E" w14:textId="3F87648E" w:rsidR="001A4557" w:rsidRDefault="001A4557" w:rsidP="006B0B30">
      <w:pPr>
        <w:rPr>
          <w:szCs w:val="24"/>
        </w:rPr>
      </w:pPr>
      <w:r>
        <w:rPr>
          <w:szCs w:val="24"/>
        </w:rPr>
        <w:t xml:space="preserve">El contenido de los mensajes </w:t>
      </w:r>
      <w:r w:rsidR="009A7A5B">
        <w:rPr>
          <w:szCs w:val="24"/>
        </w:rPr>
        <w:t>debe incluir</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w:t>
      </w:r>
      <w:r w:rsidR="009A7A5B">
        <w:rPr>
          <w:szCs w:val="24"/>
        </w:rPr>
        <w:t>,</w:t>
      </w:r>
      <w:r w:rsidR="00687A38">
        <w:rPr>
          <w:szCs w:val="24"/>
        </w:rPr>
        <w:t xml:space="preserve"> su velocidad</w:t>
      </w:r>
      <w:r w:rsidR="009A7A5B">
        <w:rPr>
          <w:szCs w:val="24"/>
        </w:rPr>
        <w:t xml:space="preserve"> y aceleración</w:t>
      </w:r>
      <w:r w:rsidR="00F86AFC">
        <w:rPr>
          <w:szCs w:val="24"/>
        </w:rPr>
        <w:t xml:space="preserve">; en el caso de las detecciones comunicar su posición </w:t>
      </w:r>
      <w:r w:rsidR="00687A38">
        <w:rPr>
          <w:szCs w:val="24"/>
        </w:rPr>
        <w:t xml:space="preserve">actual, velocidad </w:t>
      </w:r>
      <w:r w:rsidR="009A7A5B">
        <w:rPr>
          <w:szCs w:val="24"/>
        </w:rPr>
        <w:t xml:space="preserve">y aceleración </w:t>
      </w:r>
      <w:r w:rsidR="00687A38">
        <w:rPr>
          <w:szCs w:val="24"/>
        </w:rPr>
        <w:t>estimada, junto a sus próximos movimientos</w:t>
      </w:r>
      <w:r w:rsidR="009A7A5B">
        <w:rPr>
          <w:szCs w:val="24"/>
        </w:rPr>
        <w:t xml:space="preserve"> predichos</w:t>
      </w:r>
      <w:r w:rsidR="00687A38">
        <w:rPr>
          <w:szCs w:val="24"/>
        </w:rPr>
        <w:t xml:space="preserve">. </w:t>
      </w:r>
    </w:p>
    <w:p w14:paraId="39C3048D" w14:textId="0A78059D" w:rsidR="00687A38" w:rsidRDefault="00776381" w:rsidP="006B0B30">
      <w:pPr>
        <w:rPr>
          <w:szCs w:val="24"/>
        </w:rPr>
      </w:pPr>
      <w:r w:rsidRPr="00776381">
        <w:rPr>
          <w:szCs w:val="24"/>
        </w:rPr>
        <w:t>Esta información plantea tres casos. En el primero, se considera una actualización periódica de los datos, donde los vehículos procesan la información recibida y la compar</w:t>
      </w:r>
      <w:r>
        <w:rPr>
          <w:szCs w:val="24"/>
        </w:rPr>
        <w:t>a</w:t>
      </w:r>
      <w:r w:rsidRPr="00776381">
        <w:rPr>
          <w:szCs w:val="24"/>
        </w:rPr>
        <w:t xml:space="preserve">n con la suya propia, para luego reenviar el mensaje en forma de un resumen actualizado. En el segundo caso, el envío de mensajes de emergencia, como la detección de un vehículo que frena o cambia de carril. Ambos escenarios involucran mensajes de tipo broadcast, para los cuales </w:t>
      </w:r>
      <w:r w:rsidRPr="00776381">
        <w:rPr>
          <w:szCs w:val="24"/>
        </w:rPr>
        <w:lastRenderedPageBreak/>
        <w:t>se contempla que solo se retransmitan una vez. En el tercer caso, se plantea la posibilidad de establecer conexiones directas con otros vehículos (unicast) para verificar información o coordinar acciones.</w:t>
      </w:r>
    </w:p>
    <w:p w14:paraId="070E6905" w14:textId="52E1A0C4" w:rsidR="00851707" w:rsidRDefault="00776381" w:rsidP="006B0B30">
      <w:pPr>
        <w:rPr>
          <w:szCs w:val="24"/>
        </w:rPr>
      </w:pPr>
      <w:r w:rsidRPr="00776381">
        <w:rPr>
          <w:szCs w:val="24"/>
        </w:rPr>
        <w:t xml:space="preserve">En función de la necesidad de minimizar la latencia, se opta por una red VANET basada en comunicación vehículo a vehículo (V2V), aunque se pueden incorporar modelos V2I o V2X para otros servicios, como la planificación de rutas. </w:t>
      </w:r>
      <w:r w:rsidR="00851707">
        <w:rPr>
          <w:szCs w:val="24"/>
        </w:rPr>
        <w:t xml:space="preserve">Dentro del modelo </w:t>
      </w:r>
      <w:r w:rsidR="008818C5">
        <w:rPr>
          <w:szCs w:val="24"/>
        </w:rPr>
        <w:t>V2V</w:t>
      </w:r>
      <w:r w:rsidR="00851707">
        <w:rPr>
          <w:szCs w:val="24"/>
        </w:rPr>
        <w:t xml:space="preserve">, se escoge como protocolo de enrutamiento para la comunicación uno a uno AODV, mientras que </w:t>
      </w:r>
      <w:r>
        <w:rPr>
          <w:szCs w:val="24"/>
        </w:rPr>
        <w:t xml:space="preserve">para broadcast se elige </w:t>
      </w:r>
      <w:r w:rsidR="00851707">
        <w:rPr>
          <w:szCs w:val="24"/>
        </w:rPr>
        <w:t>el estándar 802.11p (primera parte de DSRC), con soporte de CSMA/CA.</w:t>
      </w:r>
    </w:p>
    <w:p w14:paraId="6C0F16B2" w14:textId="47D55302" w:rsidR="006B0B30" w:rsidRDefault="00EE3F52" w:rsidP="00ED60C7">
      <w:pPr>
        <w:pStyle w:val="Ttulo2"/>
        <w:numPr>
          <w:ilvl w:val="1"/>
          <w:numId w:val="38"/>
        </w:numPr>
      </w:pPr>
      <w:bookmarkStart w:id="180" w:name="_Toc151638750"/>
      <w:bookmarkStart w:id="181" w:name="_Toc132494002"/>
      <w:r>
        <w:t>Implementación</w:t>
      </w:r>
      <w:bookmarkEnd w:id="180"/>
    </w:p>
    <w:p w14:paraId="4ED67C3D" w14:textId="06B2BBA6" w:rsidR="009C1619" w:rsidRPr="009C1619" w:rsidRDefault="00C069CE" w:rsidP="009C1619">
      <w:r>
        <w:t>Para</w:t>
      </w:r>
      <w:r w:rsidR="009C1619" w:rsidRPr="009C1619">
        <w:t xml:space="preserve"> la presentación de resultados, </w:t>
      </w:r>
      <w:r>
        <w:t>en ambas simulaciones</w:t>
      </w:r>
      <w:r w:rsidR="009C1619" w:rsidRPr="009C1619">
        <w:t xml:space="preserve"> vehículos deben recorrer 100 metros a diferentes velocidades. A 30 km/h, el intervalo en el que los nodos se comunican es de 12 segundos; a 50 km/h, de </w:t>
      </w:r>
      <w:r w:rsidR="009C1619">
        <w:t>7.2</w:t>
      </w:r>
      <w:r w:rsidR="009C1619" w:rsidRPr="009C1619">
        <w:t xml:space="preserve"> segundos; y a 80 km/h, de </w:t>
      </w:r>
      <w:r w:rsidR="009C1619">
        <w:t>4.</w:t>
      </w:r>
      <w:r w:rsidR="009C1619" w:rsidRPr="009C1619">
        <w:t>5 segundos.</w:t>
      </w:r>
      <w:r w:rsidR="00B30CBF">
        <w:t xml:space="preserve"> </w:t>
      </w:r>
    </w:p>
    <w:p w14:paraId="61EA93E9" w14:textId="68C5C562" w:rsidR="0097470F" w:rsidRDefault="0097470F" w:rsidP="00017D87">
      <w:pPr>
        <w:pStyle w:val="Ttulo3"/>
        <w:numPr>
          <w:ilvl w:val="2"/>
          <w:numId w:val="38"/>
        </w:numPr>
      </w:pPr>
      <w:bookmarkStart w:id="182" w:name="_Toc151638751"/>
      <w:r>
        <w:t>AODV</w:t>
      </w:r>
      <w:bookmarkEnd w:id="182"/>
    </w:p>
    <w:p w14:paraId="0FFC28B2" w14:textId="6B3E7D89" w:rsidR="003455D1" w:rsidRDefault="0097470F" w:rsidP="0097470F">
      <w:pPr>
        <w:rPr>
          <w:lang w:val="es-ES_tradnl"/>
        </w:rPr>
      </w:pPr>
      <w:r>
        <w:rPr>
          <w:lang w:val="es-ES_tradnl"/>
        </w:rPr>
        <w:t>Para la primera simulación</w:t>
      </w:r>
      <w:r w:rsidR="003455D1">
        <w:rPr>
          <w:lang w:val="es-ES_tradnl"/>
        </w:rPr>
        <w:t xml:space="preserve">, el proyecto se compone de </w:t>
      </w:r>
      <w:r w:rsidR="003F23EF">
        <w:rPr>
          <w:lang w:val="es-ES_tradnl"/>
        </w:rPr>
        <w:t>tres</w:t>
      </w:r>
      <w:r w:rsidR="003455D1">
        <w:rPr>
          <w:lang w:val="es-ES_tradnl"/>
        </w:rPr>
        <w:t xml:space="preserve"> archivos principales, el primero es un </w:t>
      </w:r>
      <w:r w:rsidR="003F23EF">
        <w:rPr>
          <w:lang w:val="es-ES_tradnl"/>
        </w:rPr>
        <w:t xml:space="preserve">archivo </w:t>
      </w:r>
      <w:r w:rsidR="00922954">
        <w:rPr>
          <w:lang w:val="es-ES_tradnl"/>
        </w:rPr>
        <w:t>.ned</w:t>
      </w:r>
      <w:r w:rsidR="003455D1">
        <w:rPr>
          <w:lang w:val="es-ES_tradnl"/>
        </w:rPr>
        <w:t xml:space="preserve">, que corresponde a la descripción de la topología de la red, como se observa en las figuras </w:t>
      </w:r>
      <w:r w:rsidR="0064667E">
        <w:rPr>
          <w:lang w:val="es-ES_tradnl"/>
        </w:rPr>
        <w:t>7</w:t>
      </w:r>
      <w:r w:rsidR="003455D1">
        <w:rPr>
          <w:lang w:val="es-ES_tradnl"/>
        </w:rPr>
        <w:t xml:space="preserve">-1 y </w:t>
      </w:r>
      <w:r w:rsidR="0064667E">
        <w:rPr>
          <w:lang w:val="es-ES_tradnl"/>
        </w:rPr>
        <w:t>7</w:t>
      </w:r>
      <w:r w:rsidR="003455D1">
        <w:rPr>
          <w:lang w:val="es-ES_tradnl"/>
        </w:rPr>
        <w:t>-2:</w:t>
      </w:r>
    </w:p>
    <w:p w14:paraId="03C7FB97" w14:textId="77777777" w:rsidR="00A232B8" w:rsidRDefault="003455D1" w:rsidP="00A232B8">
      <w:pPr>
        <w:keepNext/>
        <w:jc w:val="center"/>
      </w:pPr>
      <w:r>
        <w:rPr>
          <w:noProof/>
        </w:rPr>
        <w:lastRenderedPageBreak/>
        <w:drawing>
          <wp:inline distT="0" distB="0" distL="0" distR="0" wp14:anchorId="0D59530F" wp14:editId="01C4FD3F">
            <wp:extent cx="4114800" cy="2678787"/>
            <wp:effectExtent l="0" t="0" r="0" b="762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41"/>
                    <a:stretch>
                      <a:fillRect/>
                    </a:stretch>
                  </pic:blipFill>
                  <pic:spPr>
                    <a:xfrm>
                      <a:off x="0" y="0"/>
                      <a:ext cx="4164967" cy="2711446"/>
                    </a:xfrm>
                    <a:prstGeom prst="rect">
                      <a:avLst/>
                    </a:prstGeom>
                  </pic:spPr>
                </pic:pic>
              </a:graphicData>
            </a:graphic>
          </wp:inline>
        </w:drawing>
      </w:r>
    </w:p>
    <w:p w14:paraId="792A189C" w14:textId="40C861B7" w:rsidR="00AA473B" w:rsidRDefault="00A232B8" w:rsidP="008A511B">
      <w:pPr>
        <w:pStyle w:val="Descripcin"/>
      </w:pPr>
      <w:bookmarkStart w:id="183" w:name="_Toc151638659"/>
      <w:r>
        <w:t>F</w:t>
      </w:r>
      <w:r w:rsidR="005939E8">
        <w:t>igura</w:t>
      </w:r>
      <w:r>
        <w:t xml:space="preserve">  </w:t>
      </w:r>
      <w:r>
        <w:fldChar w:fldCharType="begin"/>
      </w:r>
      <w:r>
        <w:instrText xml:space="preserve"> STYLEREF 1 \s </w:instrText>
      </w:r>
      <w:r>
        <w:fldChar w:fldCharType="separate"/>
      </w:r>
      <w:r w:rsidR="00B247B8">
        <w:rPr>
          <w:noProof/>
        </w:rPr>
        <w:t>7</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Pr>
          <w:noProof/>
        </w:rPr>
        <w:fldChar w:fldCharType="end"/>
      </w:r>
      <w:r>
        <w:t xml:space="preserve"> </w:t>
      </w:r>
      <w:r w:rsidRPr="00902CA5">
        <w:t>V</w:t>
      </w:r>
      <w:r w:rsidR="005939E8" w:rsidRPr="00902CA5">
        <w:t xml:space="preserve">entana de diseño para un archivo </w:t>
      </w:r>
      <w:r w:rsidRPr="00902CA5">
        <w:t>.ned</w:t>
      </w:r>
      <w:bookmarkEnd w:id="183"/>
    </w:p>
    <w:p w14:paraId="5E801A96" w14:textId="77777777" w:rsidR="00A232B8" w:rsidRDefault="003455D1" w:rsidP="00A232B8">
      <w:pPr>
        <w:keepNext/>
        <w:jc w:val="center"/>
      </w:pPr>
      <w:r>
        <w:rPr>
          <w:noProof/>
        </w:rPr>
        <w:drawing>
          <wp:inline distT="0" distB="0" distL="0" distR="0" wp14:anchorId="77DBC1DF" wp14:editId="7A01A067">
            <wp:extent cx="5581650" cy="3246539"/>
            <wp:effectExtent l="0" t="0" r="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42"/>
                    <a:stretch>
                      <a:fillRect/>
                    </a:stretch>
                  </pic:blipFill>
                  <pic:spPr>
                    <a:xfrm>
                      <a:off x="0" y="0"/>
                      <a:ext cx="5621709" cy="3269839"/>
                    </a:xfrm>
                    <a:prstGeom prst="rect">
                      <a:avLst/>
                    </a:prstGeom>
                  </pic:spPr>
                </pic:pic>
              </a:graphicData>
            </a:graphic>
          </wp:inline>
        </w:drawing>
      </w:r>
    </w:p>
    <w:p w14:paraId="5882245F" w14:textId="25C26F3E" w:rsidR="00AA473B" w:rsidRDefault="00A232B8" w:rsidP="008A511B">
      <w:pPr>
        <w:pStyle w:val="Descripcin"/>
      </w:pPr>
      <w:bookmarkStart w:id="184" w:name="_Toc151638660"/>
      <w:r>
        <w:t>F</w:t>
      </w:r>
      <w:r w:rsidR="005939E8">
        <w:t>igura</w:t>
      </w:r>
      <w:r>
        <w:t xml:space="preserve">  </w:t>
      </w:r>
      <w:r>
        <w:fldChar w:fldCharType="begin"/>
      </w:r>
      <w:r>
        <w:instrText xml:space="preserve"> STYLEREF 1 \s </w:instrText>
      </w:r>
      <w:r>
        <w:fldChar w:fldCharType="separate"/>
      </w:r>
      <w:r w:rsidR="00B247B8">
        <w:rPr>
          <w:noProof/>
        </w:rPr>
        <w:t>7</w:t>
      </w:r>
      <w:r>
        <w:rPr>
          <w:noProof/>
        </w:rPr>
        <w:fldChar w:fldCharType="end"/>
      </w:r>
      <w:r w:rsidR="000F2008">
        <w:noBreakHyphen/>
      </w:r>
      <w:r>
        <w:fldChar w:fldCharType="begin"/>
      </w:r>
      <w:r>
        <w:instrText xml:space="preserve"> SEQ Figura_ \* ARABIC \s 1 </w:instrText>
      </w:r>
      <w:r>
        <w:fldChar w:fldCharType="separate"/>
      </w:r>
      <w:r w:rsidR="00B247B8">
        <w:rPr>
          <w:noProof/>
        </w:rPr>
        <w:t>2</w:t>
      </w:r>
      <w:r>
        <w:rPr>
          <w:noProof/>
        </w:rPr>
        <w:fldChar w:fldCharType="end"/>
      </w:r>
      <w:r>
        <w:t xml:space="preserve"> </w:t>
      </w:r>
      <w:r w:rsidRPr="00C4360D">
        <w:t>C</w:t>
      </w:r>
      <w:r w:rsidR="005939E8" w:rsidRPr="00C4360D">
        <w:t>ódigo del archivo .</w:t>
      </w:r>
      <w:r w:rsidR="005939E8">
        <w:t>NED</w:t>
      </w:r>
      <w:r w:rsidR="005939E8" w:rsidRPr="00C4360D">
        <w:t>, son los módulos incluidos</w:t>
      </w:r>
      <w:bookmarkEnd w:id="184"/>
    </w:p>
    <w:p w14:paraId="6E9CF8CB" w14:textId="17092F45" w:rsidR="003455D1" w:rsidRDefault="003455D1" w:rsidP="000C001E">
      <w:pPr>
        <w:rPr>
          <w:lang w:val="es-ES_tradnl"/>
        </w:rPr>
      </w:pPr>
      <w:r>
        <w:rPr>
          <w:lang w:val="es-ES_tradnl"/>
        </w:rPr>
        <w:lastRenderedPageBreak/>
        <w:t xml:space="preserve">En el archivo </w:t>
      </w:r>
      <w:r w:rsidR="00922954">
        <w:rPr>
          <w:lang w:val="es-ES_tradnl"/>
        </w:rPr>
        <w:t>.ned</w:t>
      </w:r>
      <w:r>
        <w:rPr>
          <w:lang w:val="es-ES_tradnl"/>
        </w:rPr>
        <w:t xml:space="preserve"> se agregan los nodos tipo ManetRouter, que en nuestro caso representan los vehículos, junto a los módulos:</w:t>
      </w:r>
    </w:p>
    <w:p w14:paraId="38F0A713" w14:textId="1E045A41" w:rsidR="003455D1" w:rsidRDefault="003455D1" w:rsidP="00017D87">
      <w:pPr>
        <w:pStyle w:val="Prrafodelista"/>
        <w:numPr>
          <w:ilvl w:val="0"/>
          <w:numId w:val="28"/>
        </w:numPr>
        <w:rPr>
          <w:lang w:val="es-ES_tradnl"/>
        </w:rPr>
      </w:pPr>
      <w:r>
        <w:rPr>
          <w:lang w:val="es-ES_tradnl"/>
        </w:rPr>
        <w:t>radioMedium se usa el ApskScalarRadioMedium,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rsidP="00017D87">
      <w:pPr>
        <w:pStyle w:val="Prrafodelista"/>
        <w:numPr>
          <w:ilvl w:val="0"/>
          <w:numId w:val="28"/>
        </w:numPr>
        <w:rPr>
          <w:lang w:val="es-ES_tradnl"/>
        </w:rPr>
      </w:pPr>
      <w:r>
        <w:rPr>
          <w:lang w:val="es-ES_tradnl"/>
        </w:rPr>
        <w:t>configurator se usa IPv4NetworkConfigurator para la asignación de direcciones a los nodos, y en este caso se debe definir que no se tienen rutas estáticas.</w:t>
      </w:r>
    </w:p>
    <w:p w14:paraId="00A25156" w14:textId="67E90F1A" w:rsidR="003C53AF" w:rsidRDefault="003C53AF" w:rsidP="00017D87">
      <w:pPr>
        <w:pStyle w:val="Prrafodelista"/>
        <w:numPr>
          <w:ilvl w:val="0"/>
          <w:numId w:val="28"/>
        </w:numPr>
        <w:rPr>
          <w:lang w:val="es-ES_tradnl"/>
        </w:rPr>
      </w:pPr>
      <w:r>
        <w:rPr>
          <w:lang w:val="es-ES_tradnl"/>
        </w:rPr>
        <w:t>visualizer se usa el IntegratedMultiVisualizer para generar anotaciones, como los links formados.</w:t>
      </w:r>
    </w:p>
    <w:p w14:paraId="45ECF1A4" w14:textId="51AE6929" w:rsidR="003C53AF" w:rsidRDefault="003C53AF" w:rsidP="00017D87">
      <w:pPr>
        <w:pStyle w:val="Prrafodelista"/>
        <w:numPr>
          <w:ilvl w:val="0"/>
          <w:numId w:val="28"/>
        </w:numPr>
        <w:rPr>
          <w:lang w:val="es-ES_tradnl"/>
        </w:rPr>
      </w:pPr>
      <w:r>
        <w:rPr>
          <w:lang w:val="es-ES_tradnl"/>
        </w:rPr>
        <w:t>physicalEnvironment para la descripción de geometrías como paredes y construcciones, que afectaran la propagación de la señal.</w:t>
      </w:r>
    </w:p>
    <w:p w14:paraId="40AD6F8E" w14:textId="7EF16AB8" w:rsidR="007F35F2" w:rsidRPr="007F35F2" w:rsidRDefault="007F35F2" w:rsidP="007F35F2">
      <w:pPr>
        <w:rPr>
          <w:lang w:val="es-ES_tradnl"/>
        </w:rPr>
      </w:pPr>
      <w:r w:rsidRPr="007F35F2">
        <w:rPr>
          <w:lang w:val="es-ES_tradnl"/>
        </w:rPr>
        <w:t>Para mejorar la visualización de la simulación, se descargó un mapa y se agregó un ícono para los vehículos</w:t>
      </w:r>
      <w:r>
        <w:rPr>
          <w:lang w:val="es-ES_tradnl"/>
        </w:rPr>
        <w:t xml:space="preserve">, los cuales se incluyen con </w:t>
      </w:r>
      <w:r w:rsidRPr="007F35F2">
        <w:rPr>
          <w:lang w:val="es-ES_tradnl"/>
        </w:rPr>
        <w:t>el comando display:</w:t>
      </w:r>
    </w:p>
    <w:p w14:paraId="2D805B4A" w14:textId="7A2020B6" w:rsidR="007F35F2" w:rsidRDefault="007F35F2" w:rsidP="000C001E">
      <w:pPr>
        <w:rPr>
          <w:rFonts w:ascii="Courier New" w:hAnsi="Courier New" w:cs="Courier New"/>
          <w:sz w:val="22"/>
          <w:szCs w:val="22"/>
          <w:lang w:val="es-ES_tradnl"/>
        </w:rPr>
      </w:pPr>
      <w:r w:rsidRPr="007F35F2">
        <w:rPr>
          <w:rFonts w:ascii="Courier New" w:hAnsi="Courier New" w:cs="Courier New"/>
          <w:sz w:val="22"/>
          <w:szCs w:val="22"/>
          <w:lang w:val="es-ES_tradnl"/>
        </w:rPr>
        <w:tab/>
        <w:t>@display</w:t>
      </w:r>
      <w:r>
        <w:rPr>
          <w:rFonts w:ascii="Courier New" w:hAnsi="Courier New" w:cs="Courier New"/>
          <w:sz w:val="22"/>
          <w:szCs w:val="22"/>
          <w:lang w:val="es-ES_tradnl"/>
        </w:rPr>
        <w:t>{“bgb=1462,816;bgi=background/mapa2”};</w:t>
      </w:r>
    </w:p>
    <w:p w14:paraId="7669FC01" w14:textId="7384D5A5" w:rsidR="007F35F2" w:rsidRDefault="007F35F2" w:rsidP="000C001E">
      <w:pPr>
        <w:rPr>
          <w:rFonts w:ascii="Courier New" w:hAnsi="Courier New" w:cs="Courier New"/>
          <w:sz w:val="22"/>
          <w:szCs w:val="22"/>
          <w:lang w:val="es-ES_tradnl"/>
        </w:rPr>
      </w:pPr>
      <w:r>
        <w:rPr>
          <w:rFonts w:ascii="Courier New" w:hAnsi="Courier New" w:cs="Courier New"/>
          <w:sz w:val="22"/>
          <w:szCs w:val="22"/>
          <w:lang w:val="es-ES_tradnl"/>
        </w:rPr>
        <w:tab/>
        <w:t>Ó</w:t>
      </w:r>
    </w:p>
    <w:p w14:paraId="58854D64" w14:textId="6F556A5C" w:rsidR="007F35F2" w:rsidRDefault="007F35F2" w:rsidP="000C001E">
      <w:pPr>
        <w:rPr>
          <w:rFonts w:ascii="Courier New" w:hAnsi="Courier New" w:cs="Courier New"/>
          <w:sz w:val="22"/>
          <w:szCs w:val="22"/>
          <w:lang w:val="es-ES_tradnl"/>
        </w:rPr>
      </w:pPr>
      <w:r w:rsidRPr="007F35F2">
        <w:rPr>
          <w:rFonts w:ascii="Courier New" w:hAnsi="Courier New" w:cs="Courier New"/>
          <w:sz w:val="22"/>
          <w:szCs w:val="22"/>
          <w:lang w:val="es-ES_tradnl"/>
        </w:rPr>
        <w:tab/>
        <w:t>@display</w:t>
      </w:r>
      <w:r>
        <w:rPr>
          <w:rFonts w:ascii="Courier New" w:hAnsi="Courier New" w:cs="Courier New"/>
          <w:sz w:val="22"/>
          <w:szCs w:val="22"/>
          <w:lang w:val="es-ES_tradnl"/>
        </w:rPr>
        <w:t>{“p=1014,515;i=misc/auto”};</w:t>
      </w:r>
    </w:p>
    <w:p w14:paraId="7DB762E8" w14:textId="13E8216D" w:rsidR="007F35F2" w:rsidRPr="007F35F2" w:rsidRDefault="007F35F2" w:rsidP="000C001E">
      <w:pPr>
        <w:rPr>
          <w:szCs w:val="24"/>
          <w:lang w:val="es-ES_tradnl"/>
        </w:rPr>
      </w:pPr>
      <w:r w:rsidRPr="007F35F2">
        <w:rPr>
          <w:szCs w:val="24"/>
          <w:lang w:val="es-ES_tradnl"/>
        </w:rPr>
        <w:t xml:space="preserve">El parámetro bgi permite agregar una imagen de fondo, mientras que i modifica el ícono. En ambos casos, se debe proporcionar la dirección del archivo correspondiente. Con bgb se establece el tamaño de la imagen de fondo, y con p la posición del </w:t>
      </w:r>
      <w:r>
        <w:rPr>
          <w:szCs w:val="24"/>
          <w:lang w:val="es-ES_tradnl"/>
        </w:rPr>
        <w:t>nodo</w:t>
      </w:r>
      <w:r w:rsidRPr="007F35F2">
        <w:rPr>
          <w:szCs w:val="24"/>
          <w:lang w:val="es-ES_tradnl"/>
        </w:rPr>
        <w:t>.</w:t>
      </w:r>
    </w:p>
    <w:p w14:paraId="178A34F0" w14:textId="7460346F" w:rsidR="003455D1" w:rsidRDefault="003C53AF" w:rsidP="003455D1">
      <w:pPr>
        <w:rPr>
          <w:lang w:val="es-ES_tradnl"/>
        </w:rPr>
      </w:pPr>
      <w:r w:rsidRPr="00B30CBF">
        <w:rPr>
          <w:lang w:val="es-ES_tradnl"/>
        </w:rPr>
        <w:lastRenderedPageBreak/>
        <w:t>Una vez descrita la red, se escribe un archivo .xml que contiene los obstáculos</w:t>
      </w:r>
      <w:r w:rsidR="000C001E" w:rsidRPr="00B30CBF">
        <w:rPr>
          <w:lang w:val="es-ES_tradnl"/>
        </w:rPr>
        <w:t>. Se incluyen objetos de rectangulares, se especifica la posición, orientación y el material del que están hechos</w:t>
      </w:r>
      <w:r w:rsidRPr="00B30CBF">
        <w:rPr>
          <w:lang w:val="es-ES_tradnl"/>
        </w:rPr>
        <w:t>:</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&lt;environment&gt;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&lt;object position="min 265 342 0" orientation="99.26 0 0" shape="cuboid 5 305 8" material="concrete" fill-</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olor="255 255 255" opacity="0.8"/&gt;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&lt;/environment&gt;</w:t>
      </w:r>
    </w:p>
    <w:p w14:paraId="20A5BC3D" w14:textId="24F63E6B" w:rsidR="003C53AF" w:rsidRDefault="003C53AF" w:rsidP="00B43DF8">
      <w:pPr>
        <w:rPr>
          <w:szCs w:val="24"/>
          <w:lang w:val="es-ES_tradnl"/>
        </w:rPr>
      </w:pPr>
      <w:r w:rsidRPr="003C53AF">
        <w:rPr>
          <w:szCs w:val="24"/>
          <w:lang w:val="es-ES_tradnl"/>
        </w:rPr>
        <w:t>El último archivo es de tipo .ini, el archivo de configuración de la red y todos los parámetros</w:t>
      </w:r>
      <w:r w:rsidR="00250C12">
        <w:rPr>
          <w:szCs w:val="24"/>
          <w:lang w:val="es-ES_tradnl"/>
        </w:rPr>
        <w:t>, dentro se define el tiempo de simulación</w:t>
      </w:r>
      <w:r w:rsidR="007F35F2">
        <w:rPr>
          <w:szCs w:val="24"/>
          <w:lang w:val="es-ES_tradnl"/>
        </w:rPr>
        <w:t xml:space="preserve"> </w:t>
      </w:r>
      <w:r w:rsidR="00250C12">
        <w:rPr>
          <w:szCs w:val="24"/>
          <w:lang w:val="es-ES_tradnl"/>
        </w:rPr>
        <w:t>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sim-time-limit = 12s</w:t>
      </w:r>
    </w:p>
    <w:p w14:paraId="1E6FE872" w14:textId="1CF40B73" w:rsidR="00250C12" w:rsidRPr="00B43DF8" w:rsidRDefault="00B43DF8"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 xml:space="preserve">network = </w:t>
      </w:r>
      <w:r w:rsidR="0052186F">
        <w:rPr>
          <w:rFonts w:ascii="Courier New" w:hAnsi="Courier New" w:cs="Courier New"/>
          <w:sz w:val="22"/>
          <w:szCs w:val="22"/>
          <w:lang w:val="es-ES_tradnl"/>
        </w:rPr>
        <w:t>VANET</w:t>
      </w:r>
      <w:r w:rsidRPr="00B43DF8">
        <w:rPr>
          <w:rFonts w:ascii="Courier New" w:hAnsi="Courier New" w:cs="Courier New"/>
          <w:sz w:val="22"/>
          <w:szCs w:val="22"/>
          <w:lang w:val="es-ES_tradnl"/>
        </w:rPr>
        <w:t>Routing</w:t>
      </w:r>
    </w:p>
    <w:p w14:paraId="1D0474F5" w14:textId="0BA68CD2" w:rsidR="00250C12" w:rsidRDefault="00693833" w:rsidP="00693833">
      <w:pPr>
        <w:rPr>
          <w:szCs w:val="24"/>
          <w:lang w:val="es-ES_tradnl"/>
        </w:rPr>
      </w:pPr>
      <w:r w:rsidRPr="00693833">
        <w:rPr>
          <w:szCs w:val="24"/>
          <w:lang w:val="es-ES_tradnl"/>
        </w:rPr>
        <w:t>Los nodos necesitan ejecutar una aplicación para la comunicación. En este caso, se utiliza una aplicación predefinida llamada "</w:t>
      </w:r>
      <w:proofErr w:type="spellStart"/>
      <w:r w:rsidRPr="00346219">
        <w:rPr>
          <w:szCs w:val="24"/>
          <w:lang w:val="es-ES_tradnl"/>
        </w:rPr>
        <w:t>PingApp</w:t>
      </w:r>
      <w:proofErr w:type="spellEnd"/>
      <w:r w:rsidRPr="00693833">
        <w:rPr>
          <w:szCs w:val="24"/>
          <w:lang w:val="es-ES_tradnl"/>
        </w:rPr>
        <w:t>"</w:t>
      </w:r>
      <w:r w:rsidR="00DE7DDD">
        <w:rPr>
          <w:szCs w:val="24"/>
          <w:lang w:val="es-ES_tradnl"/>
        </w:rPr>
        <w:t>. En el archivo</w:t>
      </w:r>
      <w:r w:rsidR="00346219">
        <w:rPr>
          <w:szCs w:val="24"/>
          <w:lang w:val="es-ES_tradnl"/>
        </w:rPr>
        <w:t xml:space="preserve"> </w:t>
      </w:r>
      <w:proofErr w:type="spellStart"/>
      <w:r w:rsidR="00346219">
        <w:rPr>
          <w:szCs w:val="24"/>
          <w:lang w:val="es-ES_tradnl"/>
        </w:rPr>
        <w:t>PingApp.ned</w:t>
      </w:r>
      <w:proofErr w:type="spellEnd"/>
      <w:r w:rsidR="00346219">
        <w:rPr>
          <w:szCs w:val="24"/>
          <w:lang w:val="es-ES_tradnl"/>
        </w:rPr>
        <w:t xml:space="preserve"> se modifica el tamaño del ping (</w:t>
      </w:r>
      <w:proofErr w:type="spellStart"/>
      <w:r w:rsidR="00346219">
        <w:rPr>
          <w:szCs w:val="24"/>
          <w:lang w:val="es-ES_tradnl"/>
        </w:rPr>
        <w:t>packetSize</w:t>
      </w:r>
      <w:proofErr w:type="spellEnd"/>
      <w:r w:rsidR="00346219">
        <w:rPr>
          <w:szCs w:val="24"/>
          <w:lang w:val="es-ES_tradnl"/>
        </w:rPr>
        <w:t xml:space="preserve">) para representar el tamaño del paquete, que son </w:t>
      </w:r>
      <w:r w:rsidR="00DE7DDD">
        <w:rPr>
          <w:szCs w:val="24"/>
          <w:lang w:val="es-ES_tradnl"/>
        </w:rPr>
        <w:t xml:space="preserve">2 </w:t>
      </w:r>
      <w:r w:rsidR="00346219">
        <w:rPr>
          <w:szCs w:val="24"/>
          <w:lang w:val="es-ES_tradnl"/>
        </w:rPr>
        <w:t>kB. Aunque, como se mencionó anteriormente, no se toma en cuenta el procesamiento del paquete, solo recibirlo</w:t>
      </w:r>
      <w:r w:rsidR="00DE7DDD">
        <w:rPr>
          <w:szCs w:val="24"/>
          <w:lang w:val="es-ES_tradnl"/>
        </w:rPr>
        <w:t>. Por lo que solo nos enfocamos en el encabezado</w:t>
      </w:r>
      <w:r w:rsidRPr="00693833">
        <w:rPr>
          <w:szCs w:val="24"/>
          <w:lang w:val="es-ES_tradnl"/>
        </w:rPr>
        <w:t>. En este escenario, un vehículo que busca incorporarse a una vía rápida (nodo destino) se coordina con otro vehículo en la vía (nodo fuente) que ha sido previamente informado de su presencia</w:t>
      </w:r>
      <w:r>
        <w:rPr>
          <w:szCs w:val="24"/>
          <w:lang w:val="es-ES_tradnl"/>
        </w:rPr>
        <w:t xml:space="preserve"> por DSRC</w:t>
      </w:r>
      <w:r w:rsidRPr="00693833">
        <w:rPr>
          <w:szCs w:val="24"/>
          <w:lang w:val="es-ES_tradnl"/>
        </w:rPr>
        <w:t>.</w:t>
      </w:r>
      <w:r w:rsidR="00250C12">
        <w:rPr>
          <w:szCs w:val="24"/>
          <w:lang w:val="es-ES_tradnl"/>
        </w:rPr>
        <w:t xml:space="preserve"> </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*.source.numApps = 1</w:t>
      </w:r>
    </w:p>
    <w:p w14:paraId="207D55F9" w14:textId="34E6C491"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.typename = "PingApp"</w:t>
      </w:r>
    </w:p>
    <w:p w14:paraId="0357EFE0" w14:textId="5CD08A19"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*.source.app</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0</w:t>
      </w:r>
      <w:r w:rsidR="007D4E6B">
        <w:rPr>
          <w:rFonts w:ascii="Courier New" w:hAnsi="Courier New" w:cs="Courier New"/>
          <w:sz w:val="22"/>
          <w:szCs w:val="22"/>
          <w:lang w:val="es-ES_tradnl"/>
        </w:rPr>
        <w:t>]</w:t>
      </w:r>
      <w:r w:rsidRPr="00B43DF8">
        <w:rPr>
          <w:rFonts w:ascii="Courier New" w:hAnsi="Courier New" w:cs="Courier New"/>
          <w:sz w:val="22"/>
          <w:szCs w:val="22"/>
          <w:lang w:val="es-ES_tradnl"/>
        </w:rPr>
        <w:t>.destAddr = "destination"</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*.source.app[0].printPing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WiFi </w:t>
      </w:r>
      <w:r w:rsidRPr="00346219">
        <w:rPr>
          <w:szCs w:val="24"/>
          <w:lang w:val="es-ES_tradnl"/>
        </w:rPr>
        <w:t>802</w:t>
      </w:r>
      <w:r>
        <w:rPr>
          <w:szCs w:val="24"/>
          <w:lang w:val="es-ES_tradnl"/>
        </w:rPr>
        <w:t>.11, se define el bitrate de 6 Mbps, la potencia de transmisión de 200 mW, el ancho de canal de 10 MHz, esto valores de acuerdo al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*.*.wlan[*].typename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*.*.wlan[*].bitrate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*.*.wlan[*].mac.**.responseAckFrameBitrate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*.*.wlan[*].mac.**.*Retry*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*.*.wlan[*].radio.transmitter.power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 xml:space="preserve">*.*.wlan[*].radio.receiver.sensitivity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*.*.wlan[*].radio.receiver.snirThreshold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*.*.wlan[*].radio.receiver.energyDetection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*.*.wlan[*].radio.bandwidth = 10MHz</w:t>
      </w:r>
    </w:p>
    <w:p w14:paraId="662C154F" w14:textId="769B2E24" w:rsidR="00250C12" w:rsidRPr="00250C12" w:rsidRDefault="00B43DF8" w:rsidP="00693833">
      <w:pPr>
        <w:spacing w:line="36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*.radioMedium.typename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*.*Host.wlan[*].radio.typename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*.*.wlan[*].radio.typename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 xml:space="preserve">*.*.wlan[*].radio.centerFrequency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.xml:</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*.physicalEnvironment.config = xmldoc("walls.xml")</w:t>
      </w:r>
    </w:p>
    <w:p w14:paraId="0171FE0E"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*.radioMedium.obstacleLoss.typename = "IdealObstacleLoss"</w:t>
      </w:r>
    </w:p>
    <w:p w14:paraId="0D2C0C45" w14:textId="0013F5FD" w:rsidR="00250C12" w:rsidRDefault="00693833" w:rsidP="00693833">
      <w:pPr>
        <w:spacing w:line="360" w:lineRule="auto"/>
        <w:rPr>
          <w:szCs w:val="24"/>
          <w:lang w:val="es-ES_tradnl"/>
        </w:rPr>
      </w:pPr>
      <w:r w:rsidRPr="00693833">
        <w:rPr>
          <w:szCs w:val="24"/>
          <w:lang w:val="es-ES_tradnl"/>
        </w:rPr>
        <w:lastRenderedPageBreak/>
        <w:t>Para la movilidad de los nodos en este ejemplo, se introdujo de forma manual, especificando la dirección en la que se mueven con un ángulo y su velocidad:</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*.node*.mobility.typename = "LinearMobility"</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*.node1.mobility.initialMovementHeading = uniform(6deg,10deg)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*.node5.mobility.initialMovementHeading = uniform(186deg,190deg)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*.node*.mobility.speed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**.constraintAreaMaxX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t>**.constraintAreaMaxY = 816m</w:t>
      </w:r>
    </w:p>
    <w:p w14:paraId="4BABEEB5" w14:textId="15754567" w:rsidR="00250C12" w:rsidRPr="00250C12" w:rsidRDefault="00336340" w:rsidP="00893787">
      <w:pPr>
        <w:spacing w:line="240" w:lineRule="auto"/>
        <w:rPr>
          <w:szCs w:val="24"/>
          <w:lang w:val="es-ES_tradnl"/>
        </w:rPr>
      </w:pPr>
      <w:r>
        <w:rPr>
          <w:szCs w:val="24"/>
          <w:lang w:val="es-ES_tradnl"/>
        </w:rPr>
        <w:t>P</w:t>
      </w:r>
      <w:r w:rsidR="00893787">
        <w:rPr>
          <w:szCs w:val="24"/>
          <w:lang w:val="es-ES_tradnl"/>
        </w:rPr>
        <w:t xml:space="preserve">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*.*.routingApp.typename = "Aodv"</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*.*.routingApp.activeRouteTimeout = 0.5s</w:t>
      </w:r>
    </w:p>
    <w:p w14:paraId="6E8A45EF" w14:textId="77777777" w:rsidR="00250C12"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*.*.routingApp.deletePeriod = 0.1s</w:t>
      </w:r>
    </w:p>
    <w:p w14:paraId="0B43952D" w14:textId="77700BCC" w:rsidR="00336340" w:rsidRDefault="00336340" w:rsidP="00336340">
      <w:pPr>
        <w:spacing w:line="240" w:lineRule="auto"/>
        <w:rPr>
          <w:szCs w:val="24"/>
          <w:lang w:val="es-ES_tradnl"/>
        </w:rPr>
      </w:pPr>
      <w:r>
        <w:rPr>
          <w:szCs w:val="24"/>
          <w:lang w:val="es-ES_tradnl"/>
        </w:rPr>
        <w:t xml:space="preserve">Para recolectar y generar estadísticas: </w:t>
      </w:r>
    </w:p>
    <w:p w14:paraId="47FB35E7" w14:textId="77777777" w:rsidR="00336340" w:rsidRPr="00336340" w:rsidRDefault="00336340" w:rsidP="00336340">
      <w:pPr>
        <w:spacing w:line="240" w:lineRule="auto"/>
        <w:ind w:left="720"/>
        <w:rPr>
          <w:szCs w:val="24"/>
          <w:lang w:val="es-ES_tradnl"/>
        </w:rPr>
      </w:pPr>
      <w:r w:rsidRPr="00336340">
        <w:rPr>
          <w:szCs w:val="24"/>
          <w:lang w:val="es-ES_tradnl"/>
        </w:rPr>
        <w:t>[Config StatisticBase]</w:t>
      </w:r>
    </w:p>
    <w:p w14:paraId="0B4FBD8E" w14:textId="77777777" w:rsidR="00336340" w:rsidRPr="00336340" w:rsidRDefault="00336340" w:rsidP="00336340">
      <w:pPr>
        <w:spacing w:line="240" w:lineRule="auto"/>
        <w:ind w:left="720"/>
        <w:rPr>
          <w:szCs w:val="24"/>
          <w:lang w:val="es-ES_tradnl"/>
        </w:rPr>
      </w:pPr>
      <w:r w:rsidRPr="00336340">
        <w:rPr>
          <w:szCs w:val="24"/>
          <w:lang w:val="es-ES_tradnl"/>
        </w:rPr>
        <w:t>extends = Aodv</w:t>
      </w:r>
    </w:p>
    <w:p w14:paraId="0D27B3E0" w14:textId="77777777" w:rsidR="00336340" w:rsidRPr="00336340" w:rsidRDefault="00336340" w:rsidP="00336340">
      <w:pPr>
        <w:spacing w:line="240" w:lineRule="auto"/>
        <w:ind w:left="720"/>
        <w:rPr>
          <w:szCs w:val="24"/>
          <w:lang w:val="es-ES_tradnl"/>
        </w:rPr>
      </w:pPr>
      <w:r w:rsidRPr="00336340">
        <w:rPr>
          <w:szCs w:val="24"/>
          <w:lang w:val="es-ES_tradnl"/>
        </w:rPr>
        <w:t>**.vector-recording = false</w:t>
      </w:r>
    </w:p>
    <w:p w14:paraId="23661632" w14:textId="70515161" w:rsidR="00336340" w:rsidRPr="00336340" w:rsidRDefault="00336340" w:rsidP="00336340">
      <w:pPr>
        <w:spacing w:line="240" w:lineRule="auto"/>
        <w:ind w:left="720"/>
        <w:rPr>
          <w:szCs w:val="24"/>
          <w:lang w:val="es-ES_tradnl"/>
        </w:rPr>
      </w:pPr>
      <w:r w:rsidRPr="00336340">
        <w:rPr>
          <w:szCs w:val="24"/>
          <w:lang w:val="es-ES_tradnl"/>
        </w:rPr>
        <w:t xml:space="preserve">repeat = </w:t>
      </w:r>
      <w:r w:rsidR="00966596">
        <w:rPr>
          <w:szCs w:val="24"/>
          <w:lang w:val="es-ES_tradnl"/>
        </w:rPr>
        <w:t>30</w:t>
      </w:r>
    </w:p>
    <w:p w14:paraId="0B8A3B7D" w14:textId="267C0F0B" w:rsidR="00250C12" w:rsidRDefault="00893787" w:rsidP="00893787">
      <w:pPr>
        <w:spacing w:line="240" w:lineRule="auto"/>
        <w:rPr>
          <w:szCs w:val="24"/>
          <w:lang w:val="es-ES_tradnl"/>
        </w:rPr>
      </w:pPr>
      <w:r>
        <w:rPr>
          <w:szCs w:val="24"/>
          <w:lang w:val="es-ES_tradnl"/>
        </w:rPr>
        <w:t>En la figura</w:t>
      </w:r>
      <w:r w:rsidR="00E40B78">
        <w:rPr>
          <w:szCs w:val="24"/>
          <w:lang w:val="es-ES_tradnl"/>
        </w:rPr>
        <w:t xml:space="preserve"> 7</w:t>
      </w:r>
      <w:r>
        <w:rPr>
          <w:szCs w:val="24"/>
          <w:lang w:val="es-ES_tradnl"/>
        </w:rPr>
        <w:t>-3 se observa la ventana al ejecutar la simulación:</w:t>
      </w:r>
    </w:p>
    <w:p w14:paraId="570728AA" w14:textId="77777777" w:rsidR="00A232B8" w:rsidRDefault="00893787" w:rsidP="00A232B8">
      <w:pPr>
        <w:keepNext/>
        <w:spacing w:line="240" w:lineRule="auto"/>
        <w:jc w:val="center"/>
      </w:pPr>
      <w:r>
        <w:rPr>
          <w:noProof/>
        </w:rPr>
        <w:lastRenderedPageBreak/>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43"/>
                    <a:stretch>
                      <a:fillRect/>
                    </a:stretch>
                  </pic:blipFill>
                  <pic:spPr>
                    <a:xfrm>
                      <a:off x="0" y="0"/>
                      <a:ext cx="3980977" cy="2261458"/>
                    </a:xfrm>
                    <a:prstGeom prst="rect">
                      <a:avLst/>
                    </a:prstGeom>
                  </pic:spPr>
                </pic:pic>
              </a:graphicData>
            </a:graphic>
          </wp:inline>
        </w:drawing>
      </w:r>
    </w:p>
    <w:p w14:paraId="000A4507" w14:textId="23E13FD7" w:rsidR="00AA473B" w:rsidRDefault="00A232B8" w:rsidP="008A511B">
      <w:pPr>
        <w:pStyle w:val="Descripcin"/>
      </w:pPr>
      <w:bookmarkStart w:id="185" w:name="_Toc151638661"/>
      <w:r>
        <w:t>F</w:t>
      </w:r>
      <w:r w:rsidR="005939E8">
        <w:t>igura</w:t>
      </w:r>
      <w:r>
        <w:t xml:space="preserve">  </w:t>
      </w:r>
      <w:r>
        <w:fldChar w:fldCharType="begin"/>
      </w:r>
      <w:r>
        <w:instrText xml:space="preserve"> STYLEREF 1 \s </w:instrText>
      </w:r>
      <w:r>
        <w:fldChar w:fldCharType="separate"/>
      </w:r>
      <w:r w:rsidR="00B247B8">
        <w:rPr>
          <w:noProof/>
        </w:rPr>
        <w:t>7</w:t>
      </w:r>
      <w:r>
        <w:rPr>
          <w:noProof/>
        </w:rPr>
        <w:fldChar w:fldCharType="end"/>
      </w:r>
      <w:r w:rsidR="000F2008">
        <w:noBreakHyphen/>
      </w:r>
      <w:r>
        <w:fldChar w:fldCharType="begin"/>
      </w:r>
      <w:r>
        <w:instrText xml:space="preserve"> SEQ Figura_ \* ARABIC \s 1 </w:instrText>
      </w:r>
      <w:r>
        <w:fldChar w:fldCharType="separate"/>
      </w:r>
      <w:r w:rsidR="00B247B8">
        <w:rPr>
          <w:noProof/>
        </w:rPr>
        <w:t>3</w:t>
      </w:r>
      <w:r>
        <w:rPr>
          <w:noProof/>
        </w:rPr>
        <w:fldChar w:fldCharType="end"/>
      </w:r>
      <w:r>
        <w:t xml:space="preserve"> </w:t>
      </w:r>
      <w:r w:rsidRPr="00CD60F3">
        <w:t>I</w:t>
      </w:r>
      <w:r w:rsidR="005939E8" w:rsidRPr="00CD60F3">
        <w:t xml:space="preserve">magen de la simulación de </w:t>
      </w:r>
      <w:r w:rsidRPr="00CD60F3">
        <w:t>AODV</w:t>
      </w:r>
      <w:bookmarkEnd w:id="185"/>
    </w:p>
    <w:p w14:paraId="64B94CFA" w14:textId="764D1EBF" w:rsidR="00893787" w:rsidRDefault="000C5B0E" w:rsidP="00017D87">
      <w:pPr>
        <w:pStyle w:val="Ttulo3"/>
        <w:numPr>
          <w:ilvl w:val="2"/>
          <w:numId w:val="38"/>
        </w:numPr>
      </w:pPr>
      <w:r>
        <w:t xml:space="preserve"> </w:t>
      </w:r>
      <w:bookmarkStart w:id="186" w:name="_Toc151638752"/>
      <w:r w:rsidR="00893787">
        <w:t>IEEE 802.11p</w:t>
      </w:r>
      <w:bookmarkEnd w:id="186"/>
    </w:p>
    <w:p w14:paraId="77C01CCD" w14:textId="3A18E87C"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 xml:space="preserve">ieron agregar en </w:t>
      </w:r>
      <w:r w:rsidR="00922954" w:rsidRPr="00922954">
        <w:rPr>
          <w:lang w:val="es-ES_tradnl"/>
        </w:rPr>
        <w:t>OMNeT++</w:t>
      </w:r>
      <w:r w:rsidR="00922954">
        <w:rPr>
          <w:lang w:val="es-ES_tradnl"/>
        </w:rPr>
        <w:t xml:space="preserve"> </w:t>
      </w:r>
      <w:r w:rsidR="00FA463F">
        <w:rPr>
          <w:lang w:val="es-ES_tradnl"/>
        </w:rPr>
        <w:t>los obstáculos de esta forma, por lo que se usó el archivo .xml escrito en la simulación anterior.</w:t>
      </w:r>
    </w:p>
    <w:p w14:paraId="4B007111" w14:textId="77777777" w:rsidR="00A232B8" w:rsidRDefault="00100A2A" w:rsidP="00A232B8">
      <w:pPr>
        <w:keepNext/>
        <w:jc w:val="center"/>
      </w:pPr>
      <w:r>
        <w:rPr>
          <w:noProof/>
          <w:lang w:val="es-ES_tradnl"/>
        </w:rPr>
        <w:drawing>
          <wp:inline distT="0" distB="0" distL="0" distR="0" wp14:anchorId="7891E25C" wp14:editId="29A5702A">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396B6166" w14:textId="17EB7D9B" w:rsidR="00AA473B" w:rsidRDefault="00A232B8" w:rsidP="008A511B">
      <w:pPr>
        <w:pStyle w:val="Descripcin"/>
      </w:pPr>
      <w:bookmarkStart w:id="187" w:name="_Toc151638662"/>
      <w:r>
        <w:t>F</w:t>
      </w:r>
      <w:r w:rsidR="005939E8">
        <w:t>igura</w:t>
      </w:r>
      <w:r>
        <w:t xml:space="preserve">  </w:t>
      </w:r>
      <w:r>
        <w:fldChar w:fldCharType="begin"/>
      </w:r>
      <w:r>
        <w:instrText xml:space="preserve"> STYLEREF 1 \s </w:instrText>
      </w:r>
      <w:r>
        <w:fldChar w:fldCharType="separate"/>
      </w:r>
      <w:r w:rsidR="00B247B8">
        <w:rPr>
          <w:noProof/>
        </w:rPr>
        <w:t>7</w:t>
      </w:r>
      <w:r>
        <w:rPr>
          <w:noProof/>
        </w:rPr>
        <w:fldChar w:fldCharType="end"/>
      </w:r>
      <w:r w:rsidR="000F2008">
        <w:noBreakHyphen/>
      </w:r>
      <w:r>
        <w:fldChar w:fldCharType="begin"/>
      </w:r>
      <w:r>
        <w:instrText xml:space="preserve"> SEQ Figura_ \* ARABIC \s 1 </w:instrText>
      </w:r>
      <w:r>
        <w:fldChar w:fldCharType="separate"/>
      </w:r>
      <w:r w:rsidR="00B247B8">
        <w:rPr>
          <w:noProof/>
        </w:rPr>
        <w:t>4</w:t>
      </w:r>
      <w:r>
        <w:rPr>
          <w:noProof/>
        </w:rPr>
        <w:fldChar w:fldCharType="end"/>
      </w:r>
      <w:r>
        <w:t xml:space="preserve"> </w:t>
      </w:r>
      <w:r w:rsidRPr="00B779F9">
        <w:t>I</w:t>
      </w:r>
      <w:r w:rsidR="005939E8" w:rsidRPr="00B779F9">
        <w:t xml:space="preserve">magen del editor de una red en </w:t>
      </w:r>
      <w:r w:rsidRPr="00B779F9">
        <w:t>sumo</w:t>
      </w:r>
      <w:bookmarkEnd w:id="187"/>
    </w:p>
    <w:p w14:paraId="442889E8" w14:textId="5222C079" w:rsidR="00FA463F" w:rsidRDefault="00693833" w:rsidP="00FA463F">
      <w:pPr>
        <w:rPr>
          <w:lang w:val="es-ES_tradnl"/>
        </w:rPr>
      </w:pPr>
      <w:r w:rsidRPr="00693833">
        <w:rPr>
          <w:lang w:val="es-ES_tradnl"/>
        </w:rPr>
        <w:t xml:space="preserve">Se elaboró un archivo .launch que contiene los programas de SUMO. El archivo mapa2.net.xml describe los caminos, intersecciones y la velocidad máxima en cada uno. Por su parte, el archivo </w:t>
      </w:r>
      <w:r>
        <w:rPr>
          <w:lang w:val="es-ES_tradnl"/>
        </w:rPr>
        <w:t xml:space="preserve">rutas2.rou.xml son las rutas (figura 7-6) y los vehículos (para estos se </w:t>
      </w:r>
      <w:r>
        <w:rPr>
          <w:lang w:val="es-ES_tradnl"/>
        </w:rPr>
        <w:lastRenderedPageBreak/>
        <w:t xml:space="preserve">define la hora de salida y la ruta que toman). </w:t>
      </w:r>
      <w:r w:rsidRPr="00693833">
        <w:rPr>
          <w:lang w:val="es-ES_tradnl"/>
        </w:rPr>
        <w:t>Además, se incluyó el archivo walls.poly.xml para definir las construcciones, indicando que son de tipo "building"</w:t>
      </w:r>
      <w:r>
        <w:rPr>
          <w:lang w:val="es-ES_tradnl"/>
        </w:rPr>
        <w:t xml:space="preserve"> (figura 7-5)</w:t>
      </w:r>
      <w:r w:rsidRPr="00693833">
        <w:rPr>
          <w:lang w:val="es-ES_tradnl"/>
        </w:rPr>
        <w:t>. Finalmente, SUMO crea el archivo hello2.sumocfg al ejecutarse, el cual contiene la ubicación de los tres archivos mencionados anteriormente.</w:t>
      </w:r>
    </w:p>
    <w:p w14:paraId="49ABF6BB" w14:textId="16CBB140" w:rsidR="00664B94" w:rsidRDefault="00664B94" w:rsidP="00FA463F">
      <w:pPr>
        <w:rPr>
          <w:lang w:val="es-ES_tradnl"/>
        </w:rPr>
      </w:pPr>
      <w:r>
        <w:rPr>
          <w:lang w:val="es-ES_tradnl"/>
        </w:rPr>
        <w:t>Archivo .launch, únicamente se agrega el nombre de cada archivo.</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&lt;?xml version="1.0"?&gt;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&lt;!--debug config--&gt;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&lt;launch&gt;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&lt;copy file="hello2.sumocfg" type="config"/&gt;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&lt;/launch&gt;</w:t>
      </w:r>
      <w:r>
        <w:rPr>
          <w:rFonts w:ascii="Monospace" w:hAnsi="Monospace" w:cs="Monospace"/>
          <w:sz w:val="20"/>
          <w:lang w:eastAsia="es-MX"/>
        </w:rPr>
        <w:tab/>
      </w:r>
    </w:p>
    <w:p w14:paraId="74390300" w14:textId="259C8729" w:rsidR="00AA473B" w:rsidRDefault="00664B94" w:rsidP="00664B94">
      <w:r>
        <w:t>Para definir los caminos, se asigna un nombre (id) y se especifican manualmente dos puntos (from y to), además de la velocidad y el número de carriles. En cuanto a las construcciones, se les asigna un identificador y se especifica el tipo "building". Posteriormente, se trazan manualmente los puntos sobre el mapa que forma el polinomio, al seleccionar la opción shape.</w:t>
      </w:r>
    </w:p>
    <w:p w14:paraId="6DB77D61" w14:textId="00D5288F" w:rsidR="00AA473B" w:rsidRDefault="00664B94" w:rsidP="008A511B">
      <w:pPr>
        <w:pStyle w:val="Descripcin"/>
      </w:pPr>
      <w:r>
        <w:rPr>
          <w:noProof/>
        </w:rPr>
        <w:lastRenderedPageBreak/>
        <mc:AlternateContent>
          <mc:Choice Requires="wpg">
            <w:drawing>
              <wp:anchor distT="0" distB="0" distL="114300" distR="114300" simplePos="0" relativeHeight="251620352" behindDoc="0" locked="0" layoutInCell="1" allowOverlap="1" wp14:anchorId="5F5DE414" wp14:editId="4CB24A60">
                <wp:simplePos x="0" y="0"/>
                <wp:positionH relativeFrom="margin">
                  <wp:posOffset>1539240</wp:posOffset>
                </wp:positionH>
                <wp:positionV relativeFrom="paragraph">
                  <wp:posOffset>108585</wp:posOffset>
                </wp:positionV>
                <wp:extent cx="2771775" cy="3543300"/>
                <wp:effectExtent l="0" t="0" r="9525" b="0"/>
                <wp:wrapSquare wrapText="bothSides"/>
                <wp:docPr id="784557489" name="Grupo 1"/>
                <wp:cNvGraphicFramePr/>
                <a:graphic xmlns:a="http://schemas.openxmlformats.org/drawingml/2006/main">
                  <a:graphicData uri="http://schemas.microsoft.com/office/word/2010/wordprocessingGroup">
                    <wpg:wgp>
                      <wpg:cNvGrpSpPr/>
                      <wpg:grpSpPr>
                        <a:xfrm>
                          <a:off x="0" y="0"/>
                          <a:ext cx="2771775" cy="354330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F8D5B0" id="Grupo 1" o:spid="_x0000_s1026" style="position:absolute;margin-left:121.2pt;margin-top:8.55pt;width:218.25pt;height:279pt;z-index:251620352;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47"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48" o:title="Interfaz de usuario gráfica, Aplicación&#10;&#10;Descripción generada automáticamente"/>
                </v:shape>
                <w10:wrap type="square" anchorx="margin"/>
              </v:group>
            </w:pict>
          </mc:Fallback>
        </mc:AlternateContent>
      </w:r>
    </w:p>
    <w:p w14:paraId="67BAE2CC" w14:textId="091DAA59" w:rsidR="00AA473B" w:rsidRDefault="00AA473B" w:rsidP="008A511B">
      <w:pPr>
        <w:pStyle w:val="Descripcin"/>
      </w:pPr>
    </w:p>
    <w:p w14:paraId="432323AD" w14:textId="77777777" w:rsidR="00AA473B" w:rsidRDefault="00AA473B" w:rsidP="008A511B">
      <w:pPr>
        <w:pStyle w:val="Descripcin"/>
      </w:pPr>
    </w:p>
    <w:p w14:paraId="7D4563A9" w14:textId="28AF3EA8" w:rsidR="00AA473B" w:rsidRDefault="00AA473B" w:rsidP="008A511B">
      <w:pPr>
        <w:pStyle w:val="Descripcin"/>
      </w:pPr>
    </w:p>
    <w:p w14:paraId="4686A6C0" w14:textId="56D49E1B" w:rsidR="00643D90" w:rsidRDefault="00643D90" w:rsidP="008A511B">
      <w:pPr>
        <w:pStyle w:val="Descripcin"/>
      </w:pPr>
    </w:p>
    <w:p w14:paraId="470903B6" w14:textId="0759C7EA" w:rsidR="00643D90" w:rsidRDefault="00643D90" w:rsidP="008A511B">
      <w:pPr>
        <w:pStyle w:val="Descripcin"/>
      </w:pPr>
    </w:p>
    <w:p w14:paraId="181941A3" w14:textId="6302DEF7" w:rsidR="00643D90" w:rsidRDefault="00643D90" w:rsidP="008A511B">
      <w:pPr>
        <w:pStyle w:val="Descripcin"/>
      </w:pPr>
    </w:p>
    <w:p w14:paraId="4C95F374" w14:textId="77777777" w:rsidR="00664B94" w:rsidRDefault="00664B94" w:rsidP="00A232B8"/>
    <w:p w14:paraId="16183D17" w14:textId="77777777" w:rsidR="00664B94" w:rsidRDefault="00664B94" w:rsidP="00A232B8"/>
    <w:p w14:paraId="17D264F5" w14:textId="77777777" w:rsidR="00664B94" w:rsidRDefault="00664B94" w:rsidP="00A232B8"/>
    <w:p w14:paraId="776E53DC" w14:textId="3E28E469" w:rsidR="00664B94" w:rsidRDefault="00664B94" w:rsidP="00A232B8">
      <w:r>
        <w:rPr>
          <w:noProof/>
        </w:rPr>
        <mc:AlternateContent>
          <mc:Choice Requires="wps">
            <w:drawing>
              <wp:anchor distT="0" distB="0" distL="114300" distR="114300" simplePos="0" relativeHeight="252569600" behindDoc="0" locked="0" layoutInCell="1" allowOverlap="1" wp14:anchorId="2B6C5E4F" wp14:editId="3CE7B645">
                <wp:simplePos x="0" y="0"/>
                <wp:positionH relativeFrom="margin">
                  <wp:align>center</wp:align>
                </wp:positionH>
                <wp:positionV relativeFrom="paragraph">
                  <wp:posOffset>382270</wp:posOffset>
                </wp:positionV>
                <wp:extent cx="4497070" cy="635"/>
                <wp:effectExtent l="0" t="0" r="0" b="0"/>
                <wp:wrapSquare wrapText="bothSides"/>
                <wp:docPr id="111096450" name="Cuadro de texto 1"/>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wps:spPr>
                      <wps:txbx>
                        <w:txbxContent>
                          <w:p w14:paraId="2DC56E30" w14:textId="02D902FA" w:rsidR="00A232B8" w:rsidRPr="00110267" w:rsidRDefault="00A232B8" w:rsidP="008A511B">
                            <w:pPr>
                              <w:pStyle w:val="Descripcin"/>
                              <w:rPr>
                                <w:noProof/>
                              </w:rPr>
                            </w:pPr>
                            <w:bookmarkStart w:id="188" w:name="_Toc151638663"/>
                            <w:r>
                              <w:t>F</w:t>
                            </w:r>
                            <w:r w:rsidR="005939E8">
                              <w:t xml:space="preserve">igura </w:t>
                            </w:r>
                            <w:r>
                              <w:t xml:space="preserve"> </w:t>
                            </w:r>
                            <w:r>
                              <w:fldChar w:fldCharType="begin"/>
                            </w:r>
                            <w:r>
                              <w:instrText xml:space="preserve"> STYLEREF 1 \s </w:instrText>
                            </w:r>
                            <w:r>
                              <w:fldChar w:fldCharType="separate"/>
                            </w:r>
                            <w:r w:rsidR="00B247B8">
                              <w:rPr>
                                <w:noProof/>
                              </w:rPr>
                              <w:t>7</w:t>
                            </w:r>
                            <w:r>
                              <w:rPr>
                                <w:noProof/>
                              </w:rPr>
                              <w:fldChar w:fldCharType="end"/>
                            </w:r>
                            <w:r w:rsidR="000F2008">
                              <w:noBreakHyphen/>
                            </w:r>
                            <w:r>
                              <w:fldChar w:fldCharType="begin"/>
                            </w:r>
                            <w:r>
                              <w:instrText xml:space="preserve"> SEQ Figura_ \* ARABIC \s 1 </w:instrText>
                            </w:r>
                            <w:r>
                              <w:fldChar w:fldCharType="separate"/>
                            </w:r>
                            <w:r w:rsidR="00B247B8">
                              <w:rPr>
                                <w:noProof/>
                              </w:rPr>
                              <w:t>5</w:t>
                            </w:r>
                            <w:r>
                              <w:rPr>
                                <w:noProof/>
                              </w:rPr>
                              <w:fldChar w:fldCharType="end"/>
                            </w:r>
                            <w:r>
                              <w:t xml:space="preserve"> </w:t>
                            </w:r>
                            <w:r w:rsidRPr="0006261E">
                              <w:t>P</w:t>
                            </w:r>
                            <w:r w:rsidR="005939E8" w:rsidRPr="0006261E">
                              <w:t>estañas para crear construcciones (ala izquierda) y caminos (a la derecha)</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C5E4F" id="_x0000_s1051" type="#_x0000_t202" style="position:absolute;left:0;text-align:left;margin-left:0;margin-top:30.1pt;width:354.1pt;height:.05pt;z-index:252569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" stroked="f">
                <v:textbox style="mso-fit-shape-to-text:t" inset="0,0,0,0">
                  <w:txbxContent>
                    <w:p w14:paraId="2DC56E30" w14:textId="02D902FA" w:rsidR="00A232B8" w:rsidRPr="00110267" w:rsidRDefault="00A232B8" w:rsidP="008A511B">
                      <w:pPr>
                        <w:pStyle w:val="Descripcin"/>
                        <w:rPr>
                          <w:noProof/>
                        </w:rPr>
                      </w:pPr>
                      <w:bookmarkStart w:id="189" w:name="_Toc151638663"/>
                      <w:r>
                        <w:t>F</w:t>
                      </w:r>
                      <w:r w:rsidR="005939E8">
                        <w:t xml:space="preserve">igura </w:t>
                      </w:r>
                      <w:r>
                        <w:t xml:space="preserve"> </w:t>
                      </w:r>
                      <w:r>
                        <w:fldChar w:fldCharType="begin"/>
                      </w:r>
                      <w:r>
                        <w:instrText xml:space="preserve"> STYLEREF 1 \s </w:instrText>
                      </w:r>
                      <w:r>
                        <w:fldChar w:fldCharType="separate"/>
                      </w:r>
                      <w:r w:rsidR="00B247B8">
                        <w:rPr>
                          <w:noProof/>
                        </w:rPr>
                        <w:t>7</w:t>
                      </w:r>
                      <w:r>
                        <w:rPr>
                          <w:noProof/>
                        </w:rPr>
                        <w:fldChar w:fldCharType="end"/>
                      </w:r>
                      <w:r w:rsidR="000F2008">
                        <w:noBreakHyphen/>
                      </w:r>
                      <w:r>
                        <w:fldChar w:fldCharType="begin"/>
                      </w:r>
                      <w:r>
                        <w:instrText xml:space="preserve"> SEQ Figura_ \* ARABIC \s 1 </w:instrText>
                      </w:r>
                      <w:r>
                        <w:fldChar w:fldCharType="separate"/>
                      </w:r>
                      <w:r w:rsidR="00B247B8">
                        <w:rPr>
                          <w:noProof/>
                        </w:rPr>
                        <w:t>5</w:t>
                      </w:r>
                      <w:r>
                        <w:rPr>
                          <w:noProof/>
                        </w:rPr>
                        <w:fldChar w:fldCharType="end"/>
                      </w:r>
                      <w:r>
                        <w:t xml:space="preserve"> </w:t>
                      </w:r>
                      <w:r w:rsidRPr="0006261E">
                        <w:t>P</w:t>
                      </w:r>
                      <w:r w:rsidR="005939E8" w:rsidRPr="0006261E">
                        <w:t>estañas para crear construcciones (ala izquierda) y caminos (a la derecha)</w:t>
                      </w:r>
                      <w:bookmarkEnd w:id="189"/>
                    </w:p>
                  </w:txbxContent>
                </v:textbox>
                <w10:wrap type="square" anchorx="margin"/>
              </v:shape>
            </w:pict>
          </mc:Fallback>
        </mc:AlternateContent>
      </w:r>
    </w:p>
    <w:p w14:paraId="7158B8F1" w14:textId="668C8B32" w:rsidR="00664B94" w:rsidRDefault="00664B94" w:rsidP="00A232B8"/>
    <w:p w14:paraId="2DF55143" w14:textId="08B13782" w:rsidR="00A232B8" w:rsidRPr="00A232B8" w:rsidRDefault="00664B94" w:rsidP="00A232B8">
      <w:r>
        <w:t xml:space="preserve">Para crear una ruta se seleccionan los caminos que los componen y seleccionar el tipo de vehículos que pueden transitar por ellos (de pasajeros). Algunos de los caminos deben especificarse que son intersecciones. </w:t>
      </w:r>
    </w:p>
    <w:p w14:paraId="639BCF16" w14:textId="77777777" w:rsidR="00A232B8" w:rsidRDefault="0007501D" w:rsidP="00A232B8">
      <w:pPr>
        <w:keepNext/>
        <w:jc w:val="center"/>
      </w:pPr>
      <w:r>
        <w:rPr>
          <w:noProof/>
        </w:rPr>
        <w:lastRenderedPageBreak/>
        <w:drawing>
          <wp:inline distT="0" distB="0" distL="0" distR="0" wp14:anchorId="65DC7E5F" wp14:editId="52ABDB92">
            <wp:extent cx="4620965" cy="2609850"/>
            <wp:effectExtent l="0" t="0" r="8255" b="0"/>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49"/>
                    <a:stretch>
                      <a:fillRect/>
                    </a:stretch>
                  </pic:blipFill>
                  <pic:spPr>
                    <a:xfrm>
                      <a:off x="0" y="0"/>
                      <a:ext cx="4678613" cy="2642409"/>
                    </a:xfrm>
                    <a:prstGeom prst="rect">
                      <a:avLst/>
                    </a:prstGeom>
                  </pic:spPr>
                </pic:pic>
              </a:graphicData>
            </a:graphic>
          </wp:inline>
        </w:drawing>
      </w:r>
    </w:p>
    <w:p w14:paraId="70B3022B" w14:textId="5B9185EB" w:rsidR="00AA473B" w:rsidRDefault="00A232B8" w:rsidP="008A511B">
      <w:pPr>
        <w:pStyle w:val="Descripcin"/>
      </w:pPr>
      <w:bookmarkStart w:id="190" w:name="_Toc151638664"/>
      <w:r>
        <w:t>F</w:t>
      </w:r>
      <w:r w:rsidR="005939E8">
        <w:t>igura</w:t>
      </w:r>
      <w:r>
        <w:t xml:space="preserve">  </w:t>
      </w:r>
      <w:r>
        <w:fldChar w:fldCharType="begin"/>
      </w:r>
      <w:r>
        <w:instrText xml:space="preserve"> STYLEREF 1 \s </w:instrText>
      </w:r>
      <w:r>
        <w:fldChar w:fldCharType="separate"/>
      </w:r>
      <w:r w:rsidR="00B247B8">
        <w:rPr>
          <w:noProof/>
        </w:rPr>
        <w:t>7</w:t>
      </w:r>
      <w:r>
        <w:rPr>
          <w:noProof/>
        </w:rPr>
        <w:fldChar w:fldCharType="end"/>
      </w:r>
      <w:r w:rsidR="000F2008">
        <w:noBreakHyphen/>
      </w:r>
      <w:r>
        <w:fldChar w:fldCharType="begin"/>
      </w:r>
      <w:r>
        <w:instrText xml:space="preserve"> SEQ Figura_ \* ARABIC \s 1 </w:instrText>
      </w:r>
      <w:r>
        <w:fldChar w:fldCharType="separate"/>
      </w:r>
      <w:r w:rsidR="00B247B8">
        <w:rPr>
          <w:noProof/>
        </w:rPr>
        <w:t>6</w:t>
      </w:r>
      <w:r>
        <w:rPr>
          <w:noProof/>
        </w:rPr>
        <w:fldChar w:fldCharType="end"/>
      </w:r>
      <w:r>
        <w:t xml:space="preserve"> </w:t>
      </w:r>
      <w:r w:rsidRPr="008351DC">
        <w:t>V</w:t>
      </w:r>
      <w:r w:rsidR="005939E8" w:rsidRPr="008351DC">
        <w:t>entana para crear rutas</w:t>
      </w:r>
      <w:bookmarkEnd w:id="190"/>
    </w:p>
    <w:p w14:paraId="15C4F167" w14:textId="0540045E" w:rsidR="00BD75CA" w:rsidRDefault="000E65F6" w:rsidP="00FA463F">
      <w:pPr>
        <w:rPr>
          <w:noProof/>
        </w:rPr>
      </w:pPr>
      <w:r w:rsidRPr="000E65F6">
        <w:rPr>
          <w:noProof/>
        </w:rPr>
        <w:t>En el caso de los vehículos, se añaden en el archivo de rutas, asignándoles un identificador (id), indicando la ruta seleccionada y especificando el tiempo de salida.</w:t>
      </w:r>
    </w:p>
    <w:p w14:paraId="3860362D" w14:textId="428C0AFA" w:rsidR="00547F3E" w:rsidRDefault="000E65F6" w:rsidP="000E65F6">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w:t>
      </w:r>
      <w:r w:rsidR="00547F3E">
        <w:rPr>
          <w:rFonts w:ascii="Monospace" w:hAnsi="Monospace" w:cs="Monospace"/>
          <w:sz w:val="20"/>
          <w:lang w:eastAsia="es-MX"/>
        </w:rPr>
        <w:t>&lt;vehicle id="vehicle_1" depart="2.00" route="route_1"/&gt;</w:t>
      </w:r>
    </w:p>
    <w:p w14:paraId="087C67D7" w14:textId="77777777" w:rsidR="000E65F6" w:rsidRDefault="00547F3E" w:rsidP="000E65F6">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&lt;vehicle id="vehicle_2" depart="4.00" route="route_3"/&gt;</w:t>
      </w:r>
    </w:p>
    <w:p w14:paraId="60401E04" w14:textId="7AB18D08" w:rsidR="00547F3E" w:rsidRPr="000E65F6" w:rsidRDefault="00547F3E" w:rsidP="000E65F6">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&lt;vehicle id="vehicle_3" depart="5.00" route="route_5"/&gt;</w:t>
      </w:r>
    </w:p>
    <w:p w14:paraId="1BDB9F3B" w14:textId="40582C61" w:rsidR="00FA463F" w:rsidRDefault="00FA463F" w:rsidP="00FA463F">
      <w:pPr>
        <w:rPr>
          <w:lang w:val="es-ES_tradnl"/>
        </w:rPr>
      </w:pPr>
      <w:r>
        <w:rPr>
          <w:lang w:val="es-ES_tradnl"/>
        </w:rPr>
        <w:t xml:space="preserve">En la figura </w:t>
      </w:r>
      <w:r w:rsidR="0064667E">
        <w:rPr>
          <w:lang w:val="es-ES_tradnl"/>
        </w:rPr>
        <w:t>7</w:t>
      </w:r>
      <w:r w:rsidR="00025472">
        <w:rPr>
          <w:lang w:val="es-ES_tradnl"/>
        </w:rPr>
        <w:t xml:space="preserve">-7 </w:t>
      </w:r>
      <w:r>
        <w:rPr>
          <w:lang w:val="es-ES_tradnl"/>
        </w:rPr>
        <w:t xml:space="preserve">se observa la simulación corriendo en </w:t>
      </w:r>
      <w:r w:rsidRPr="00B30CBF">
        <w:rPr>
          <w:lang w:val="es-ES_tradnl"/>
        </w:rPr>
        <w:t>SUMO</w:t>
      </w:r>
      <w:r w:rsidR="00693833">
        <w:rPr>
          <w:lang w:val="es-ES_tradnl"/>
        </w:rPr>
        <w:t>:</w:t>
      </w:r>
    </w:p>
    <w:p w14:paraId="4BD89A00" w14:textId="77777777" w:rsidR="00A232B8" w:rsidRDefault="00FA463F" w:rsidP="00A232B8">
      <w:pPr>
        <w:keepNext/>
        <w:jc w:val="center"/>
      </w:pPr>
      <w:r>
        <w:rPr>
          <w:noProof/>
        </w:rPr>
        <w:drawing>
          <wp:inline distT="0" distB="0" distL="0" distR="0" wp14:anchorId="73ABD415" wp14:editId="29CF0DF7">
            <wp:extent cx="3804519" cy="1762125"/>
            <wp:effectExtent l="0" t="0" r="5715" b="0"/>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50"/>
                    <a:stretch>
                      <a:fillRect/>
                    </a:stretch>
                  </pic:blipFill>
                  <pic:spPr>
                    <a:xfrm>
                      <a:off x="0" y="0"/>
                      <a:ext cx="3820808" cy="1769670"/>
                    </a:xfrm>
                    <a:prstGeom prst="rect">
                      <a:avLst/>
                    </a:prstGeom>
                  </pic:spPr>
                </pic:pic>
              </a:graphicData>
            </a:graphic>
          </wp:inline>
        </w:drawing>
      </w:r>
    </w:p>
    <w:p w14:paraId="404C903F" w14:textId="5403E6F9" w:rsidR="00025472" w:rsidRDefault="00A232B8" w:rsidP="008A511B">
      <w:pPr>
        <w:pStyle w:val="Descripcin"/>
      </w:pPr>
      <w:bookmarkStart w:id="191" w:name="_Toc151638665"/>
      <w:r>
        <w:t>F</w:t>
      </w:r>
      <w:r w:rsidR="005939E8">
        <w:t>igura</w:t>
      </w:r>
      <w:r>
        <w:t xml:space="preserve">  </w:t>
      </w:r>
      <w:r>
        <w:fldChar w:fldCharType="begin"/>
      </w:r>
      <w:r>
        <w:instrText xml:space="preserve"> STYLEREF 1 \s </w:instrText>
      </w:r>
      <w:r>
        <w:fldChar w:fldCharType="separate"/>
      </w:r>
      <w:r w:rsidR="00B247B8">
        <w:rPr>
          <w:noProof/>
        </w:rPr>
        <w:t>7</w:t>
      </w:r>
      <w:r>
        <w:rPr>
          <w:noProof/>
        </w:rPr>
        <w:fldChar w:fldCharType="end"/>
      </w:r>
      <w:r w:rsidR="000F2008">
        <w:noBreakHyphen/>
      </w:r>
      <w:r>
        <w:fldChar w:fldCharType="begin"/>
      </w:r>
      <w:r>
        <w:instrText xml:space="preserve"> SEQ Figura_ \* ARABIC \s 1 </w:instrText>
      </w:r>
      <w:r>
        <w:fldChar w:fldCharType="separate"/>
      </w:r>
      <w:r w:rsidR="00B247B8">
        <w:rPr>
          <w:noProof/>
        </w:rPr>
        <w:t>7</w:t>
      </w:r>
      <w:r>
        <w:rPr>
          <w:noProof/>
        </w:rPr>
        <w:fldChar w:fldCharType="end"/>
      </w:r>
      <w:r>
        <w:t xml:space="preserve"> </w:t>
      </w:r>
      <w:r w:rsidRPr="00EB486E">
        <w:t>I</w:t>
      </w:r>
      <w:r w:rsidR="005939E8" w:rsidRPr="00EB486E">
        <w:t xml:space="preserve">magen final en </w:t>
      </w:r>
      <w:r w:rsidRPr="00EB486E">
        <w:t>sumo</w:t>
      </w:r>
      <w:bookmarkEnd w:id="191"/>
    </w:p>
    <w:p w14:paraId="0B8AFAA5" w14:textId="7F188509" w:rsidR="00BD75CA" w:rsidRDefault="000E65F6" w:rsidP="00100A2A">
      <w:pPr>
        <w:rPr>
          <w:lang w:val="es-ES_tradnl"/>
        </w:rPr>
      </w:pPr>
      <w:r w:rsidRPr="000E65F6">
        <w:rPr>
          <w:lang w:val="es-ES_tradnl"/>
        </w:rPr>
        <w:lastRenderedPageBreak/>
        <w:t xml:space="preserve">Una vez finalizada la simulación en SUMO, el siguiente paso es integrarla en OMNeT++. Esto se puede lograr partiendo del ejemplo incluido en veins_inet/examples/veins_inet. Es necesario agregar los archivos correspondientes a las rutas, la red, el archivo de configuración y el archivo de lanzamiento. En el caso de los obstáculos, se deben agregar módulos adicionales en el archivo .ned para que funcionen, o incluirlos como en la primera simulación. El archivo .ned, que se muestra en la figura 7-8, al igual que el anterior, incluye módulos para el radio, </w:t>
      </w:r>
      <w:r>
        <w:rPr>
          <w:lang w:val="es-ES_tradnl"/>
        </w:rPr>
        <w:t>modelar el</w:t>
      </w:r>
      <w:r w:rsidRPr="000E65F6">
        <w:rPr>
          <w:lang w:val="es-ES_tradnl"/>
        </w:rPr>
        <w:t xml:space="preserve"> entorno, visualizadores y un </w:t>
      </w:r>
      <w:r>
        <w:rPr>
          <w:lang w:val="es-ES_tradnl"/>
        </w:rPr>
        <w:t>manager</w:t>
      </w:r>
      <w:r w:rsidRPr="000E65F6">
        <w:rPr>
          <w:lang w:val="es-ES_tradnl"/>
        </w:rPr>
        <w:t xml:space="preserve"> para controlar la comunicación.</w:t>
      </w:r>
    </w:p>
    <w:p w14:paraId="06B0E3B3" w14:textId="1A6850B1" w:rsidR="005E3AEB" w:rsidRPr="00100A2A" w:rsidRDefault="005E3AEB" w:rsidP="00100A2A">
      <w:pPr>
        <w:rPr>
          <w:lang w:val="es-ES_tradnl"/>
        </w:rPr>
      </w:pPr>
      <w:r w:rsidRPr="005E3AEB">
        <w:rPr>
          <w:lang w:val="es-ES_tradnl"/>
        </w:rPr>
        <w:t>Se diseñaron tres escenarios, dos como ejemplo</w:t>
      </w:r>
      <w:r>
        <w:rPr>
          <w:lang w:val="es-ES_tradnl"/>
        </w:rPr>
        <w:t>s visuales</w:t>
      </w:r>
      <w:r w:rsidRPr="005E3AEB">
        <w:rPr>
          <w:lang w:val="es-ES_tradnl"/>
        </w:rPr>
        <w:t>. En el primer escenario, la simulación 1, se simula un accidente vehicular. En el tercer escenario, se simula la incorporación de un vehículo a una vía. Para los resultados, se analiza la simulación 2, en la que todos los vehículos comparten periódicamente las detecciones realizadas.</w:t>
      </w:r>
    </w:p>
    <w:p w14:paraId="6FE97BC3" w14:textId="77777777" w:rsidR="00A232B8" w:rsidRDefault="00100A2A" w:rsidP="00A232B8">
      <w:pPr>
        <w:keepNext/>
        <w:jc w:val="center"/>
      </w:pPr>
      <w:r>
        <w:rPr>
          <w:noProof/>
        </w:rPr>
        <w:lastRenderedPageBreak/>
        <w:drawing>
          <wp:inline distT="0" distB="0" distL="0" distR="0" wp14:anchorId="130783F5" wp14:editId="1E5CC1FF">
            <wp:extent cx="2743200" cy="2770413"/>
            <wp:effectExtent l="0" t="0" r="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51"/>
                    <a:stretch>
                      <a:fillRect/>
                    </a:stretch>
                  </pic:blipFill>
                  <pic:spPr>
                    <a:xfrm>
                      <a:off x="0" y="0"/>
                      <a:ext cx="2793507" cy="2821219"/>
                    </a:xfrm>
                    <a:prstGeom prst="rect">
                      <a:avLst/>
                    </a:prstGeom>
                  </pic:spPr>
                </pic:pic>
              </a:graphicData>
            </a:graphic>
          </wp:inline>
        </w:drawing>
      </w:r>
    </w:p>
    <w:p w14:paraId="2E6C7344" w14:textId="691728C4" w:rsidR="00025472" w:rsidRDefault="00A232B8" w:rsidP="008A511B">
      <w:pPr>
        <w:pStyle w:val="Descripcin"/>
      </w:pPr>
      <w:bookmarkStart w:id="192" w:name="_Toc151638666"/>
      <w:r>
        <w:t>F</w:t>
      </w:r>
      <w:r w:rsidR="005939E8">
        <w:t>igura</w:t>
      </w:r>
      <w:r>
        <w:t xml:space="preserve">  </w:t>
      </w:r>
      <w:r>
        <w:fldChar w:fldCharType="begin"/>
      </w:r>
      <w:r>
        <w:instrText xml:space="preserve"> STYLEREF 1 \s </w:instrText>
      </w:r>
      <w:r>
        <w:fldChar w:fldCharType="separate"/>
      </w:r>
      <w:r w:rsidR="00B247B8">
        <w:rPr>
          <w:noProof/>
        </w:rPr>
        <w:t>7</w:t>
      </w:r>
      <w:r>
        <w:rPr>
          <w:noProof/>
        </w:rPr>
        <w:fldChar w:fldCharType="end"/>
      </w:r>
      <w:r w:rsidR="000F2008">
        <w:noBreakHyphen/>
      </w:r>
      <w:r>
        <w:fldChar w:fldCharType="begin"/>
      </w:r>
      <w:r>
        <w:instrText xml:space="preserve"> SEQ Figura_ \* ARABIC \s 1 </w:instrText>
      </w:r>
      <w:r>
        <w:fldChar w:fldCharType="separate"/>
      </w:r>
      <w:r w:rsidR="00B247B8">
        <w:rPr>
          <w:noProof/>
        </w:rPr>
        <w:t>8</w:t>
      </w:r>
      <w:r>
        <w:rPr>
          <w:noProof/>
        </w:rPr>
        <w:fldChar w:fldCharType="end"/>
      </w:r>
      <w:r>
        <w:t xml:space="preserve"> </w:t>
      </w:r>
      <w:r w:rsidRPr="00A4014D">
        <w:t>A</w:t>
      </w:r>
      <w:r w:rsidR="005939E8" w:rsidRPr="00A4014D">
        <w:t>rchivo .</w:t>
      </w:r>
      <w:r w:rsidR="005939E8">
        <w:t>NED</w:t>
      </w:r>
      <w:r w:rsidR="005939E8" w:rsidRPr="00A4014D">
        <w:t xml:space="preserve"> para la segunda simulación</w:t>
      </w:r>
      <w:bookmarkEnd w:id="192"/>
    </w:p>
    <w:p w14:paraId="400679BC" w14:textId="18256136" w:rsidR="00893787" w:rsidRDefault="00893787" w:rsidP="008A511B">
      <w:pPr>
        <w:pStyle w:val="Descripcin"/>
        <w:rPr>
          <w:lang w:val="es-ES_tradnl"/>
        </w:rPr>
      </w:pPr>
    </w:p>
    <w:p w14:paraId="04E34D92" w14:textId="55BD59A2"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archivo .ned, y el tiempo de simulación</w:t>
      </w:r>
      <w:r w:rsidR="005E3AEB">
        <w:rPr>
          <w:szCs w:val="24"/>
          <w:lang w:val="es-ES_tradnl"/>
        </w:rPr>
        <w:t>, el escenario 1 y 2 de 120 segundos</w:t>
      </w:r>
      <w:r w:rsidR="00AB60AD">
        <w:rPr>
          <w:szCs w:val="24"/>
          <w:lang w:val="es-ES_tradnl"/>
        </w:rPr>
        <w:t xml:space="preserve">, el 3 de 260 s. </w:t>
      </w:r>
      <w:r w:rsidR="00F2473E" w:rsidRPr="00F2473E">
        <w:rPr>
          <w:szCs w:val="24"/>
          <w:lang w:val="es-ES_tradnl"/>
        </w:rPr>
        <w:t xml:space="preserve">Para los resultados, se utiliza el escenario 2, en el cual los nodos transmiten durante </w:t>
      </w:r>
      <w:r w:rsidR="00D756EC">
        <w:rPr>
          <w:szCs w:val="24"/>
          <w:lang w:val="es-ES_tradnl"/>
        </w:rPr>
        <w:t>un recorrido de 330 metros</w:t>
      </w:r>
      <w:r w:rsidR="00F2473E" w:rsidRPr="00F2473E">
        <w:rPr>
          <w:szCs w:val="24"/>
          <w:lang w:val="es-ES_tradnl"/>
        </w:rPr>
        <w:t xml:space="preserve">. Sin embargo, al utilizar SUMO, los vehículos deben iniciar desde el </w:t>
      </w:r>
      <w:r w:rsidR="004B03DD">
        <w:rPr>
          <w:szCs w:val="24"/>
          <w:lang w:val="es-ES_tradnl"/>
        </w:rPr>
        <w:t>origen</w:t>
      </w:r>
      <w:r w:rsidR="00F2473E" w:rsidRPr="00F2473E">
        <w:rPr>
          <w:szCs w:val="24"/>
          <w:lang w:val="es-ES_tradnl"/>
        </w:rPr>
        <w:t xml:space="preserve"> de la ruta, </w:t>
      </w:r>
      <w:r w:rsidR="004B03DD">
        <w:rPr>
          <w:szCs w:val="24"/>
          <w:lang w:val="es-ES_tradnl"/>
        </w:rPr>
        <w:t>se simula durante 1</w:t>
      </w:r>
      <w:r w:rsidR="00F2473E" w:rsidRPr="00F2473E">
        <w:rPr>
          <w:szCs w:val="24"/>
          <w:lang w:val="es-ES_tradnl"/>
        </w:rPr>
        <w:t>20 segundos, para esperar a que se posicionen correctamente.</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network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sim-time-limit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debug-on-errors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cmdenv-express-mode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image-path = ../../../../images</w:t>
      </w:r>
    </w:p>
    <w:p w14:paraId="53B9826C" w14:textId="77777777" w:rsidR="00100A2A" w:rsidRPr="00B86D81" w:rsidRDefault="00100A2A" w:rsidP="00B86D81">
      <w:pPr>
        <w:autoSpaceDE w:val="0"/>
        <w:autoSpaceDN w:val="0"/>
        <w:adjustRightInd w:val="0"/>
        <w:spacing w:before="0" w:after="0"/>
        <w:rPr>
          <w:szCs w:val="24"/>
          <w:lang w:eastAsia="es-MX"/>
        </w:rPr>
      </w:pPr>
    </w:p>
    <w:p w14:paraId="7022B8F5" w14:textId="68BDE2FD" w:rsidR="00E82C2B" w:rsidRPr="003C6E39"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6BABD3B" w14:textId="77777777" w:rsidR="00100A2A" w:rsidRPr="00AA473B" w:rsidRDefault="00100A2A" w:rsidP="00966596">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*.node[*].numApps = 1</w:t>
      </w:r>
    </w:p>
    <w:p w14:paraId="7977A532" w14:textId="77777777" w:rsidR="00B86D81" w:rsidRPr="00AA473B" w:rsidRDefault="00B86D81" w:rsidP="00966596">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966596">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*.node[*].app[0].typename =</w:t>
      </w:r>
    </w:p>
    <w:p w14:paraId="3E5E64A6" w14:textId="4F24041D" w:rsidR="00B86D81" w:rsidRPr="00AA473B" w:rsidRDefault="00100A2A" w:rsidP="00966596">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"org.car2x.veins.subprojects.veins_inet.VeinsInetSampleApplication"</w:t>
      </w:r>
    </w:p>
    <w:p w14:paraId="565E60BA" w14:textId="77777777" w:rsidR="00B86D81" w:rsidRPr="00AA473B" w:rsidRDefault="00B86D81" w:rsidP="00966596">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966596">
      <w:pPr>
        <w:autoSpaceDE w:val="0"/>
        <w:autoSpaceDN w:val="0"/>
        <w:adjustRightInd w:val="0"/>
        <w:spacing w:before="0" w:after="0" w:line="240" w:lineRule="auto"/>
        <w:ind w:left="720"/>
        <w:rPr>
          <w:rFonts w:ascii="Courier New" w:hAnsi="Courier New" w:cs="Courier New"/>
          <w:color w:val="008000"/>
          <w:sz w:val="22"/>
          <w:szCs w:val="22"/>
          <w:lang w:eastAsia="es-MX"/>
        </w:rPr>
      </w:pPr>
      <w:r w:rsidRPr="00AA473B">
        <w:rPr>
          <w:rFonts w:ascii="Courier New" w:hAnsi="Courier New" w:cs="Courier New"/>
          <w:color w:val="000000" w:themeColor="text1"/>
          <w:sz w:val="22"/>
          <w:szCs w:val="22"/>
          <w:lang w:eastAsia="es-MX"/>
        </w:rPr>
        <w:t>*.node[*].app[0].interface = "wlan0"</w:t>
      </w:r>
    </w:p>
    <w:p w14:paraId="19D9C79B" w14:textId="77777777" w:rsidR="00966596" w:rsidRDefault="00966596" w:rsidP="00B86D81">
      <w:pPr>
        <w:autoSpaceDE w:val="0"/>
        <w:autoSpaceDN w:val="0"/>
        <w:adjustRightInd w:val="0"/>
        <w:spacing w:before="0" w:after="0"/>
        <w:rPr>
          <w:color w:val="000000" w:themeColor="text1"/>
          <w:szCs w:val="24"/>
          <w:lang w:eastAsia="es-MX"/>
        </w:rPr>
      </w:pPr>
    </w:p>
    <w:p w14:paraId="4656DCB7" w14:textId="2F84EF36"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opMode, junto con el radio, la banda de frecuencia que es 5.9 GHz, potencia de transmisión 200 mW y el ancho de banda 10 MHz. </w:t>
      </w:r>
      <w:r w:rsidR="00221DC5">
        <w:rPr>
          <w:color w:val="000000" w:themeColor="text1"/>
          <w:szCs w:val="24"/>
          <w:lang w:eastAsia="es-MX"/>
        </w:rPr>
        <w:t xml:space="preserve">Para la capa mac se utiliza el módulo de INET Ieee80211Mac. </w:t>
      </w:r>
      <w:r w:rsidRPr="00B86D81">
        <w:rPr>
          <w:color w:val="000000" w:themeColor="text1"/>
          <w:szCs w:val="24"/>
          <w:lang w:eastAsia="es-MX"/>
        </w:rPr>
        <w:t>Mientas el hostAutoConfigurator permite agregar direcciones ip.</w:t>
      </w:r>
    </w:p>
    <w:p w14:paraId="6FE2FACC" w14:textId="77777777" w:rsidR="00100A2A" w:rsidRPr="00221DC5"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highlight w:val="yellow"/>
          <w:lang w:eastAsia="es-MX"/>
        </w:rPr>
      </w:pPr>
      <w:r w:rsidRPr="00221DC5">
        <w:rPr>
          <w:rFonts w:ascii="Courier New" w:hAnsi="Courier New" w:cs="Courier New"/>
          <w:color w:val="000000" w:themeColor="text1"/>
          <w:sz w:val="22"/>
          <w:szCs w:val="22"/>
          <w:highlight w:val="yellow"/>
          <w:lang w:eastAsia="es-MX"/>
        </w:rPr>
        <w:t>*.node[*].wlan[0].opMode = "p"</w:t>
      </w:r>
    </w:p>
    <w:p w14:paraId="760D607A" w14:textId="77777777" w:rsidR="00B86D81" w:rsidRPr="00221DC5"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highlight w:val="yellow"/>
          <w:lang w:eastAsia="es-MX"/>
        </w:rPr>
      </w:pPr>
      <w:r w:rsidRPr="00221DC5">
        <w:rPr>
          <w:rFonts w:ascii="Courier New" w:hAnsi="Courier New" w:cs="Courier New"/>
          <w:color w:val="000000" w:themeColor="text1"/>
          <w:sz w:val="22"/>
          <w:szCs w:val="22"/>
          <w:highlight w:val="yellow"/>
          <w:lang w:eastAsia="es-MX"/>
        </w:rPr>
        <w:t xml:space="preserve">*.node[*].wlan[0].radio.typename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221DC5">
        <w:rPr>
          <w:rFonts w:ascii="Courier New" w:hAnsi="Courier New" w:cs="Courier New"/>
          <w:color w:val="000000" w:themeColor="text1"/>
          <w:sz w:val="22"/>
          <w:szCs w:val="22"/>
          <w:highlight w:val="yellow"/>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*.node[*].wlan[0].radio.bandName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*.node[*].wlan[0].radio.channelNumber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*.node[*].wlan[0].radio.transmitter.power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*.node[*].wlan[0].radio.bandwidth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*.node[*].wlan[*].radio.antenna.mobility.typename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"AttachedMobility"</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*.node[*].wlan[*].radio.antenna.mobility.mobilityModule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"^.^.^.^.mobility"</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*.node[*].wlan[*].radio.antenna.mobility.offsetX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*.node[*].wlan[*].radio.antenna.mobility.offsetZ = 1.5m</w:t>
      </w:r>
    </w:p>
    <w:p w14:paraId="25CF50BC" w14:textId="77777777" w:rsidR="003C6E39" w:rsidRPr="00221DC5" w:rsidRDefault="003C6E39" w:rsidP="003C6E39">
      <w:pPr>
        <w:autoSpaceDE w:val="0"/>
        <w:autoSpaceDN w:val="0"/>
        <w:adjustRightInd w:val="0"/>
        <w:spacing w:before="0" w:after="0" w:line="240" w:lineRule="auto"/>
        <w:ind w:left="720"/>
        <w:rPr>
          <w:rFonts w:ascii="Courier New" w:hAnsi="Courier New" w:cs="Courier New"/>
          <w:color w:val="000000" w:themeColor="text1"/>
          <w:sz w:val="22"/>
          <w:szCs w:val="22"/>
          <w:highlight w:val="yellow"/>
          <w:lang w:eastAsia="es-MX"/>
        </w:rPr>
      </w:pPr>
      <w:r w:rsidRPr="00221DC5">
        <w:rPr>
          <w:rFonts w:ascii="Courier New" w:hAnsi="Courier New" w:cs="Courier New"/>
          <w:color w:val="000000" w:themeColor="text1"/>
          <w:sz w:val="22"/>
          <w:szCs w:val="22"/>
          <w:highlight w:val="yellow"/>
          <w:lang w:eastAsia="es-MX"/>
        </w:rPr>
        <w:t>*.node[*].wlan[0].mac.typename = "Ieee80211Mac"</w:t>
      </w:r>
    </w:p>
    <w:p w14:paraId="36EF351B" w14:textId="1D591427" w:rsidR="00100A2A" w:rsidRPr="00AA473B" w:rsidRDefault="003C6E39" w:rsidP="003C6E39">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221DC5">
        <w:rPr>
          <w:rFonts w:ascii="Courier New" w:hAnsi="Courier New" w:cs="Courier New"/>
          <w:color w:val="000000" w:themeColor="text1"/>
          <w:sz w:val="22"/>
          <w:szCs w:val="22"/>
          <w:highlight w:val="yellow"/>
          <w:lang w:eastAsia="es-MX"/>
        </w:rPr>
        <w:t>*.node[*].wlan[0].mac.modeSet="p"</w:t>
      </w: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*.node[*].ipv4.configurator.typename = "HostAutoConfigurator"</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“VeinsInetMobility” permite rastrear la posición del nodo, aquí se usa el manager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r w:rsidR="00CB0DC3" w:rsidRPr="00B86D81">
        <w:rPr>
          <w:szCs w:val="24"/>
          <w:lang w:eastAsia="es-MX"/>
        </w:rPr>
        <w:lastRenderedPageBreak/>
        <w:t>physicalEnvironment junto a un modelo de propagación, que en este caso IdealObstacleLoss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*.node[*].mobility.typename = "VeinsInetMobility"</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*.manager.updateInterval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*.manager.host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*.manager.port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*.manager.autoShutdown = </w:t>
      </w:r>
      <w:r w:rsidRPr="00AA473B">
        <w:rPr>
          <w:rFonts w:ascii="Courier New" w:hAnsi="Courier New" w:cs="Courier New"/>
          <w:b/>
          <w:bCs/>
          <w:color w:val="000000" w:themeColor="text1"/>
          <w:sz w:val="22"/>
          <w:szCs w:val="22"/>
          <w:lang w:eastAsia="es-MX"/>
        </w:rPr>
        <w:t>true</w:t>
      </w:r>
    </w:p>
    <w:p w14:paraId="4EE24952" w14:textId="33F5714B"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B60AD">
        <w:rPr>
          <w:rFonts w:ascii="Courier New" w:hAnsi="Courier New" w:cs="Courier New"/>
          <w:color w:val="000000" w:themeColor="text1"/>
          <w:sz w:val="22"/>
          <w:szCs w:val="22"/>
          <w:highlight w:val="yellow"/>
          <w:lang w:eastAsia="es-MX"/>
        </w:rPr>
        <w:t xml:space="preserve">*.manager.launchConfig = </w:t>
      </w:r>
      <w:r w:rsidRPr="00AB60AD">
        <w:rPr>
          <w:rFonts w:ascii="Courier New" w:hAnsi="Courier New" w:cs="Courier New"/>
          <w:b/>
          <w:bCs/>
          <w:color w:val="000000" w:themeColor="text1"/>
          <w:sz w:val="22"/>
          <w:szCs w:val="22"/>
          <w:highlight w:val="yellow"/>
          <w:lang w:eastAsia="es-MX"/>
        </w:rPr>
        <w:t>xmldoc</w:t>
      </w:r>
      <w:r w:rsidRPr="00AB60AD">
        <w:rPr>
          <w:rFonts w:ascii="Courier New" w:hAnsi="Courier New" w:cs="Courier New"/>
          <w:color w:val="000000" w:themeColor="text1"/>
          <w:sz w:val="22"/>
          <w:szCs w:val="22"/>
          <w:highlight w:val="yellow"/>
          <w:lang w:eastAsia="es-MX"/>
        </w:rPr>
        <w:t>("</w:t>
      </w:r>
      <w:r w:rsidR="00BE5E30" w:rsidRPr="00AB60AD">
        <w:rPr>
          <w:rFonts w:ascii="Courier New" w:hAnsi="Courier New" w:cs="Courier New"/>
          <w:color w:val="000000" w:themeColor="text1"/>
          <w:sz w:val="22"/>
          <w:szCs w:val="22"/>
          <w:highlight w:val="yellow"/>
          <w:lang w:eastAsia="es-MX"/>
        </w:rPr>
        <w:t>VANETS</w:t>
      </w:r>
      <w:r w:rsidRPr="00AB60AD">
        <w:rPr>
          <w:rFonts w:ascii="Courier New" w:hAnsi="Courier New" w:cs="Courier New"/>
          <w:color w:val="000000" w:themeColor="text1"/>
          <w:sz w:val="22"/>
          <w:szCs w:val="22"/>
          <w:highlight w:val="yellow"/>
          <w:lang w:eastAsia="es-MX"/>
        </w:rPr>
        <w:t>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*.manager.moduleType = </w:t>
      </w:r>
    </w:p>
    <w:p w14:paraId="03C81A62" w14:textId="1E66537E" w:rsidR="00100A2A" w:rsidRPr="00AA473B" w:rsidRDefault="00100A2A" w:rsidP="00966596">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"org.car2x.veins.subprojects.veins_inet.VeinsInetCar"</w:t>
      </w: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*.physicalEnvironment.config = </w:t>
      </w:r>
      <w:r w:rsidRPr="00AA473B">
        <w:rPr>
          <w:rFonts w:ascii="Courier New" w:hAnsi="Courier New" w:cs="Courier New"/>
          <w:b/>
          <w:bCs/>
          <w:color w:val="000000" w:themeColor="text1"/>
          <w:sz w:val="22"/>
          <w:szCs w:val="22"/>
          <w:lang w:eastAsia="es-MX"/>
        </w:rPr>
        <w:t>xmldoc</w:t>
      </w:r>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*.radioMedium.obstacleLoss.typename = "IdealObstacleLoss"</w:t>
      </w:r>
    </w:p>
    <w:p w14:paraId="0D3A1695" w14:textId="77777777" w:rsidR="00100A2A" w:rsidRPr="00B86D81" w:rsidRDefault="00100A2A" w:rsidP="00B86D81">
      <w:pPr>
        <w:autoSpaceDE w:val="0"/>
        <w:autoSpaceDN w:val="0"/>
        <w:adjustRightInd w:val="0"/>
        <w:spacing w:before="0" w:after="0"/>
        <w:rPr>
          <w:szCs w:val="24"/>
          <w:lang w:eastAsia="es-MX"/>
        </w:rPr>
      </w:pPr>
    </w:p>
    <w:p w14:paraId="3F433448" w14:textId="3070191F" w:rsidR="00966596" w:rsidRDefault="00966596" w:rsidP="00AB60AD">
      <w:pPr>
        <w:autoSpaceDE w:val="0"/>
        <w:autoSpaceDN w:val="0"/>
        <w:adjustRightInd w:val="0"/>
        <w:spacing w:before="0" w:after="0"/>
        <w:rPr>
          <w:szCs w:val="24"/>
          <w:lang w:eastAsia="es-MX"/>
        </w:rPr>
      </w:pPr>
      <w:r>
        <w:rPr>
          <w:szCs w:val="24"/>
          <w:lang w:eastAsia="es-MX"/>
        </w:rPr>
        <w:t>Como en AODV, para realizar múltiples corridas se agrega al final del archivo .ini:</w:t>
      </w:r>
    </w:p>
    <w:p w14:paraId="007E0E28" w14:textId="77777777" w:rsidR="00966596" w:rsidRDefault="00966596" w:rsidP="00966596">
      <w:pPr>
        <w:spacing w:line="240" w:lineRule="auto"/>
        <w:ind w:left="720"/>
        <w:rPr>
          <w:szCs w:val="24"/>
          <w:lang w:val="es-ES_tradnl"/>
        </w:rPr>
      </w:pPr>
      <w:r w:rsidRPr="00336340">
        <w:rPr>
          <w:szCs w:val="24"/>
          <w:lang w:val="es-ES_tradnl"/>
        </w:rPr>
        <w:t>[Config StatisticBase]</w:t>
      </w:r>
    </w:p>
    <w:p w14:paraId="1EF14B1D" w14:textId="77777777" w:rsidR="00966596" w:rsidRDefault="00966596" w:rsidP="00966596">
      <w:pPr>
        <w:spacing w:line="240" w:lineRule="auto"/>
        <w:ind w:left="720"/>
        <w:rPr>
          <w:szCs w:val="24"/>
          <w:lang w:val="es-ES_tradnl"/>
        </w:rPr>
      </w:pPr>
      <w:r w:rsidRPr="00336340">
        <w:rPr>
          <w:szCs w:val="24"/>
          <w:lang w:val="es-ES_tradnl"/>
        </w:rPr>
        <w:t>**.vector-recording = false</w:t>
      </w:r>
    </w:p>
    <w:p w14:paraId="2E3D4B49" w14:textId="6988B317" w:rsidR="00966596" w:rsidRPr="00966596" w:rsidRDefault="00966596" w:rsidP="00966596">
      <w:pPr>
        <w:spacing w:line="240" w:lineRule="auto"/>
        <w:ind w:left="720"/>
        <w:rPr>
          <w:szCs w:val="24"/>
          <w:lang w:val="es-ES_tradnl"/>
        </w:rPr>
      </w:pPr>
      <w:r w:rsidRPr="00336340">
        <w:rPr>
          <w:szCs w:val="24"/>
          <w:lang w:val="es-ES_tradnl"/>
        </w:rPr>
        <w:t xml:space="preserve">repeat = </w:t>
      </w:r>
      <w:r>
        <w:rPr>
          <w:szCs w:val="24"/>
          <w:lang w:val="es-ES_tradnl"/>
        </w:rPr>
        <w:t>30</w:t>
      </w:r>
    </w:p>
    <w:p w14:paraId="3AE67C53" w14:textId="2352EC62" w:rsidR="00AB60AD" w:rsidRPr="00AB60AD" w:rsidRDefault="00AB60AD" w:rsidP="00AB60AD">
      <w:pPr>
        <w:autoSpaceDE w:val="0"/>
        <w:autoSpaceDN w:val="0"/>
        <w:adjustRightInd w:val="0"/>
        <w:spacing w:before="0" w:after="0"/>
        <w:rPr>
          <w:szCs w:val="24"/>
          <w:lang w:eastAsia="es-MX"/>
        </w:rPr>
      </w:pPr>
      <w:r w:rsidRPr="00AB60AD">
        <w:rPr>
          <w:szCs w:val="24"/>
          <w:lang w:eastAsia="es-MX"/>
        </w:rPr>
        <w:t xml:space="preserve">En cuanto a las aplicaciones, se refieren a módulos que implementan comportamientos específicos en cada nodo para generar patrones de tráfico. En nuestro modelo, existen dos métodos principales: el método startApplication(), utilizado para controlar los nodos y gestionar el envío de mensajes, </w:t>
      </w:r>
      <w:r>
        <w:rPr>
          <w:szCs w:val="24"/>
          <w:lang w:eastAsia="es-MX"/>
        </w:rPr>
        <w:t>generar</w:t>
      </w:r>
      <w:r w:rsidRPr="00AB60AD">
        <w:rPr>
          <w:szCs w:val="24"/>
          <w:lang w:eastAsia="es-MX"/>
        </w:rPr>
        <w:t xml:space="preserve"> eventos y control</w:t>
      </w:r>
      <w:r>
        <w:rPr>
          <w:szCs w:val="24"/>
          <w:lang w:eastAsia="es-MX"/>
        </w:rPr>
        <w:t>ar</w:t>
      </w:r>
      <w:r w:rsidRPr="00AB60AD">
        <w:rPr>
          <w:szCs w:val="24"/>
          <w:lang w:eastAsia="es-MX"/>
        </w:rPr>
        <w:t xml:space="preserve"> el comportamiento de los nodos (velocidad, rutas, etc.) con VEINS</w:t>
      </w:r>
      <w:r>
        <w:rPr>
          <w:szCs w:val="24"/>
          <w:lang w:eastAsia="es-MX"/>
        </w:rPr>
        <w:t>. El</w:t>
      </w:r>
      <w:r w:rsidRPr="00AB60AD">
        <w:rPr>
          <w:szCs w:val="24"/>
          <w:lang w:eastAsia="es-MX"/>
        </w:rPr>
        <w:t xml:space="preserve"> método processPacket()</w:t>
      </w:r>
      <w:r>
        <w:rPr>
          <w:szCs w:val="24"/>
          <w:lang w:eastAsia="es-MX"/>
        </w:rPr>
        <w:t xml:space="preserve"> </w:t>
      </w:r>
      <w:r w:rsidRPr="00AB60AD">
        <w:rPr>
          <w:szCs w:val="24"/>
          <w:lang w:eastAsia="es-MX"/>
        </w:rPr>
        <w:t>define el comportamiento de los nodos al recibir un mensaje.</w:t>
      </w:r>
    </w:p>
    <w:p w14:paraId="3CACFFE2" w14:textId="2E02E0C8" w:rsidR="00AB60AD" w:rsidRPr="00AB60AD" w:rsidRDefault="00AB60AD" w:rsidP="00AB60AD">
      <w:pPr>
        <w:autoSpaceDE w:val="0"/>
        <w:autoSpaceDN w:val="0"/>
        <w:adjustRightInd w:val="0"/>
        <w:spacing w:before="0" w:after="0"/>
        <w:rPr>
          <w:szCs w:val="24"/>
          <w:lang w:eastAsia="es-MX"/>
        </w:rPr>
      </w:pPr>
      <w:r w:rsidRPr="00AB60AD">
        <w:rPr>
          <w:szCs w:val="24"/>
          <w:lang w:eastAsia="es-MX"/>
        </w:rPr>
        <w:t>Se presentan dos casos distintos: el primero implica el envío de mensajes de emergencia, que pueden representar un accidente o la incorporación de un vehículo a otro carril</w:t>
      </w:r>
      <w:r>
        <w:rPr>
          <w:szCs w:val="24"/>
          <w:lang w:eastAsia="es-MX"/>
        </w:rPr>
        <w:t xml:space="preserve"> (simulación 1 y 3)</w:t>
      </w:r>
      <w:r w:rsidRPr="00AB60AD">
        <w:rPr>
          <w:szCs w:val="24"/>
          <w:lang w:eastAsia="es-MX"/>
        </w:rPr>
        <w:t xml:space="preserve">. El segundo caso consiste en el envío periódico de mensajes para mantener informados </w:t>
      </w:r>
      <w:r w:rsidRPr="00AB60AD">
        <w:rPr>
          <w:szCs w:val="24"/>
          <w:lang w:eastAsia="es-MX"/>
        </w:rPr>
        <w:lastRenderedPageBreak/>
        <w:t>a los nodos. En ambos casos, los nodos deben retransmitir el paquete una vez. Para el segundo caso, dado que se reciben múltiples mensajes, es necesario contar con un buffer para llevar un registro de los mensajes ya recibidos.</w:t>
      </w:r>
    </w:p>
    <w:p w14:paraId="0614909E" w14:textId="77777777" w:rsidR="00AB60AD" w:rsidRPr="00AB60AD" w:rsidRDefault="00AB60AD" w:rsidP="00AB60AD">
      <w:pPr>
        <w:autoSpaceDE w:val="0"/>
        <w:autoSpaceDN w:val="0"/>
        <w:adjustRightInd w:val="0"/>
        <w:spacing w:before="0" w:after="0"/>
        <w:rPr>
          <w:szCs w:val="24"/>
          <w:lang w:eastAsia="es-MX"/>
        </w:rPr>
      </w:pPr>
      <w:r w:rsidRPr="00AB60AD">
        <w:rPr>
          <w:szCs w:val="24"/>
          <w:lang w:eastAsia="es-MX"/>
        </w:rPr>
        <w:t>Para controlar el nodo, se utiliza la condición if (getParentModule()-&gt;getIndex() == 0) para determinar las acciones a realizar. Con traciVehicle se puede controlar el vehículo, por ejemplo, cambiando la velocidad (traciVehicle-&gt;setSpeed(0)) o la ruta. Para programar el envío de un mensaje, se utiliza un módulo que representa el mensaje junto con su contenido. Se define el tamaño del mensaje, se llenan sus variables, se crea el paquete y se le agrega el payload. Finalmente, con sendPacket se envía a todos los nodos.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 xml:space="preserve"> = makeShared&lt;VeinsInetSampleMessage&gt;();</w:t>
      </w:r>
    </w:p>
    <w:p w14:paraId="5E2D57CB" w14:textId="5AF5304A"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-&gt;setChunkLength(B(100</w:t>
      </w:r>
      <w:r w:rsidR="00AB60AD">
        <w:rPr>
          <w:rFonts w:ascii="Courier New" w:hAnsi="Courier New" w:cs="Courier New"/>
          <w:color w:val="000000" w:themeColor="text1"/>
          <w:sz w:val="22"/>
          <w:szCs w:val="22"/>
          <w:lang w:eastAsia="es-MX"/>
        </w:rPr>
        <w:t>0</w:t>
      </w:r>
      <w:r w:rsidRPr="00B86D81">
        <w:rPr>
          <w:rFonts w:ascii="Courier New" w:hAnsi="Courier New" w:cs="Courier New"/>
          <w:color w:val="000000" w:themeColor="text1"/>
          <w:sz w:val="22"/>
          <w:szCs w:val="22"/>
          <w:lang w:eastAsia="es-MX"/>
        </w:rPr>
        <w:t>));</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-&gt;setRoadId(traciVehicle-&gt;getRoadId().c_str());</w:t>
      </w:r>
    </w:p>
    <w:p w14:paraId="02C32A41" w14:textId="68F1C6D9" w:rsidR="00966596"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timestampPayload(</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packet = createPacket("ChangingLane");</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packet-&gt;insertAtBack(</w:t>
      </w:r>
      <w:r w:rsidRPr="00B86D81">
        <w:rPr>
          <w:rFonts w:ascii="Courier New" w:hAnsi="Courier New" w:cs="Courier New"/>
          <w:color w:val="000000" w:themeColor="text1"/>
          <w:sz w:val="22"/>
          <w:szCs w:val="22"/>
          <w:u w:val="single"/>
          <w:lang w:eastAsia="es-MX"/>
        </w:rPr>
        <w:t>payload</w:t>
      </w:r>
      <w:r w:rsidRPr="00B86D81">
        <w:rPr>
          <w:rFonts w:ascii="Courier New" w:hAnsi="Courier New" w:cs="Courier New"/>
          <w:color w:val="000000" w:themeColor="text1"/>
          <w:sz w:val="22"/>
          <w:szCs w:val="22"/>
          <w:lang w:eastAsia="es-MX"/>
        </w:rPr>
        <w:t>);</w:t>
      </w:r>
    </w:p>
    <w:p w14:paraId="60660B0D" w14:textId="1438A59B" w:rsidR="00DE5742" w:rsidRDefault="00DE5742" w:rsidP="00966596">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sendPacket(</w:t>
      </w:r>
      <w:r w:rsidRPr="00B86D81">
        <w:rPr>
          <w:rFonts w:ascii="Courier New" w:hAnsi="Courier New" w:cs="Courier New"/>
          <w:color w:val="000000" w:themeColor="text1"/>
          <w:sz w:val="22"/>
          <w:szCs w:val="22"/>
          <w:u w:val="single"/>
          <w:lang w:eastAsia="es-MX"/>
        </w:rPr>
        <w:t>std</w:t>
      </w:r>
      <w:r w:rsidRPr="00B86D81">
        <w:rPr>
          <w:rFonts w:ascii="Courier New" w:hAnsi="Courier New" w:cs="Courier New"/>
          <w:color w:val="000000" w:themeColor="text1"/>
          <w:sz w:val="22"/>
          <w:szCs w:val="22"/>
          <w:lang w:eastAsia="es-MX"/>
        </w:rPr>
        <w:t>::move(packet));</w:t>
      </w:r>
    </w:p>
    <w:p w14:paraId="1A37C79E" w14:textId="77777777" w:rsidR="00966596" w:rsidRPr="00966596" w:rsidRDefault="00966596" w:rsidP="00966596">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27842C23" w14:textId="7C91C9CE" w:rsidR="00DE5742" w:rsidRPr="00B86D81" w:rsidRDefault="00AB60AD" w:rsidP="00B86D81">
      <w:pPr>
        <w:autoSpaceDE w:val="0"/>
        <w:autoSpaceDN w:val="0"/>
        <w:adjustRightInd w:val="0"/>
        <w:spacing w:before="0" w:after="0"/>
        <w:rPr>
          <w:szCs w:val="24"/>
          <w:lang w:eastAsia="es-MX"/>
        </w:rPr>
      </w:pPr>
      <w:r>
        <w:rPr>
          <w:szCs w:val="24"/>
          <w:lang w:eastAsia="es-MX"/>
        </w:rPr>
        <w:t xml:space="preserve">El código anterior es para un vehículo que cambiará de carril, crea un mensaje de 1kB de payload y avisa el Id de la nueva ruta, se envía con sendPacket. </w:t>
      </w:r>
      <w:r w:rsidR="00DE5742" w:rsidRPr="00B86D81">
        <w:rPr>
          <w:szCs w:val="24"/>
          <w:lang w:eastAsia="es-MX"/>
        </w:rPr>
        <w:t xml:space="preserve">Por último, </w:t>
      </w:r>
      <w:r>
        <w:rPr>
          <w:szCs w:val="24"/>
          <w:lang w:eastAsia="es-MX"/>
        </w:rPr>
        <w:t>se requiere de una</w:t>
      </w:r>
      <w:r w:rsidR="00DE5742" w:rsidRPr="00B86D81">
        <w:rPr>
          <w:szCs w:val="24"/>
          <w:lang w:eastAsia="es-MX"/>
        </w:rPr>
        <w:t xml:space="preserve"> función callback </w:t>
      </w:r>
      <w:r>
        <w:rPr>
          <w:szCs w:val="24"/>
          <w:lang w:eastAsia="es-MX"/>
        </w:rPr>
        <w:t>para</w:t>
      </w:r>
      <w:r w:rsidR="00DE5742" w:rsidRPr="00B86D81">
        <w:rPr>
          <w:szCs w:val="24"/>
          <w:lang w:eastAsia="es-MX"/>
        </w:rPr>
        <w:t xml:space="preserve"> definir cu</w:t>
      </w:r>
      <w:r>
        <w:rPr>
          <w:szCs w:val="24"/>
          <w:lang w:eastAsia="es-MX"/>
        </w:rPr>
        <w:t>á</w:t>
      </w:r>
      <w:r w:rsidR="00DE5742" w:rsidRPr="00B86D81">
        <w:rPr>
          <w:szCs w:val="24"/>
          <w:lang w:eastAsia="es-MX"/>
        </w:rPr>
        <w:t>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timerManager.create(veins::TimerSpecification(callback).onesh</w:t>
      </w:r>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otAt(SimTime(70150,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processPacket los nodos reciben un paquete enviado por broadcast, con peekAtFront se leen las </w:t>
      </w:r>
      <w:r w:rsidRPr="00D756EC">
        <w:rPr>
          <w:szCs w:val="24"/>
          <w:lang w:eastAsia="es-MX"/>
        </w:rPr>
        <w:t>cabeceras</w:t>
      </w:r>
      <w:r w:rsidRPr="00B86D81">
        <w:rPr>
          <w:szCs w:val="24"/>
          <w:lang w:eastAsia="es-MX"/>
        </w:rPr>
        <w:t xml:space="preserve"> del mensaje:</w:t>
      </w:r>
    </w:p>
    <w:p w14:paraId="26E57C19" w14:textId="0952DD49"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r w:rsidR="00F26FB1" w:rsidRPr="00F26FB1">
        <w:rPr>
          <w:rFonts w:ascii="Courier New" w:hAnsi="Courier New" w:cs="Courier New"/>
          <w:color w:val="000000" w:themeColor="text1"/>
          <w:sz w:val="22"/>
          <w:szCs w:val="22"/>
          <w:lang w:eastAsia="es-MX"/>
        </w:rPr>
        <w:t>header</w:t>
      </w:r>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color w:val="000000" w:themeColor="text1"/>
          <w:sz w:val="22"/>
          <w:szCs w:val="22"/>
          <w:u w:val="single"/>
          <w:lang w:eastAsia="es-MX"/>
        </w:rPr>
        <w:t>pk</w:t>
      </w:r>
      <w:r w:rsidRPr="00AA473B">
        <w:rPr>
          <w:rFonts w:ascii="Courier New" w:hAnsi="Courier New" w:cs="Courier New"/>
          <w:color w:val="000000" w:themeColor="text1"/>
          <w:sz w:val="22"/>
          <w:szCs w:val="22"/>
          <w:lang w:eastAsia="es-MX"/>
        </w:rPr>
        <w:t>-&gt;peekAtFront&lt;VeinsInetSampleMessage&gt;();</w:t>
      </w:r>
    </w:p>
    <w:p w14:paraId="62DA4C34" w14:textId="4A93CE01" w:rsidR="00DE5742" w:rsidRPr="00B86D81" w:rsidRDefault="00DE5742" w:rsidP="00B86D81">
      <w:pPr>
        <w:autoSpaceDE w:val="0"/>
        <w:autoSpaceDN w:val="0"/>
        <w:adjustRightInd w:val="0"/>
        <w:spacing w:before="0" w:after="0"/>
        <w:rPr>
          <w:szCs w:val="24"/>
          <w:lang w:eastAsia="es-MX"/>
        </w:rPr>
      </w:pPr>
      <w:r w:rsidRPr="00B86D81">
        <w:rPr>
          <w:szCs w:val="24"/>
          <w:lang w:eastAsia="es-MX"/>
        </w:rPr>
        <w:lastRenderedPageBreak/>
        <w:t xml:space="preserve">Se puede extraer la información del mensaje y según el contenido realizar alguna acción </w:t>
      </w:r>
      <w:r w:rsidRPr="00AA473B">
        <w:rPr>
          <w:color w:val="000000" w:themeColor="text1"/>
          <w:szCs w:val="24"/>
          <w:lang w:eastAsia="es-MX"/>
        </w:rPr>
        <w:t>(</w:t>
      </w:r>
      <w:r w:rsidRPr="00AA473B">
        <w:rPr>
          <w:color w:val="000000" w:themeColor="text1"/>
          <w:szCs w:val="24"/>
          <w:u w:val="single"/>
          <w:lang w:eastAsia="es-MX"/>
        </w:rPr>
        <w:t>payload</w:t>
      </w:r>
      <w:r w:rsidRPr="00AA473B">
        <w:rPr>
          <w:color w:val="000000" w:themeColor="text1"/>
          <w:szCs w:val="24"/>
          <w:lang w:eastAsia="es-MX"/>
        </w:rPr>
        <w:t xml:space="preserve">-&gt;getRoadId()), </w:t>
      </w:r>
      <w:r w:rsidRPr="00B86D81">
        <w:rPr>
          <w:szCs w:val="24"/>
          <w:lang w:eastAsia="es-MX"/>
        </w:rPr>
        <w:t>igual con traciVehicle se controla el comportamiento del nodo que recibió el mensaje.</w:t>
      </w: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(haveForwarded), pero solo funciona con un mensaje. Para retransmitir, se crea un nuevo paquete:</w:t>
      </w:r>
    </w:p>
    <w:p w14:paraId="1F1826E5" w14:textId="77777777" w:rsidR="00DE5742" w:rsidRPr="00AA473B" w:rsidRDefault="00DE5742" w:rsidP="009C1619">
      <w:pPr>
        <w:autoSpaceDE w:val="0"/>
        <w:autoSpaceDN w:val="0"/>
        <w:adjustRightInd w:val="0"/>
        <w:spacing w:before="0" w:after="0" w:line="276"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auto packet = createPacket("relay");</w:t>
      </w:r>
    </w:p>
    <w:p w14:paraId="7C98EA74" w14:textId="77777777" w:rsidR="00DE5742" w:rsidRPr="00AA473B" w:rsidRDefault="00DE5742" w:rsidP="009C1619">
      <w:pPr>
        <w:autoSpaceDE w:val="0"/>
        <w:autoSpaceDN w:val="0"/>
        <w:adjustRightInd w:val="0"/>
        <w:spacing w:before="0" w:after="0" w:line="276"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packet-&gt;insertAtBack(</w:t>
      </w:r>
      <w:r w:rsidRPr="00AA473B">
        <w:rPr>
          <w:rFonts w:ascii="Courier New" w:hAnsi="Courier New" w:cs="Courier New"/>
          <w:color w:val="000000" w:themeColor="text1"/>
          <w:sz w:val="22"/>
          <w:szCs w:val="22"/>
          <w:u w:val="single"/>
          <w:lang w:eastAsia="es-MX"/>
        </w:rPr>
        <w:t>payload</w:t>
      </w:r>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9C1619">
      <w:pPr>
        <w:autoSpaceDE w:val="0"/>
        <w:autoSpaceDN w:val="0"/>
        <w:adjustRightInd w:val="0"/>
        <w:spacing w:before="0" w:after="0" w:line="276"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sendPacket(</w:t>
      </w:r>
      <w:r w:rsidRPr="00AA473B">
        <w:rPr>
          <w:rFonts w:ascii="Courier New" w:hAnsi="Courier New" w:cs="Courier New"/>
          <w:color w:val="000000" w:themeColor="text1"/>
          <w:sz w:val="22"/>
          <w:szCs w:val="22"/>
          <w:u w:val="single"/>
          <w:lang w:eastAsia="es-MX"/>
        </w:rPr>
        <w:t>std</w:t>
      </w:r>
      <w:r w:rsidRPr="00AA473B">
        <w:rPr>
          <w:rFonts w:ascii="Courier New" w:hAnsi="Courier New" w:cs="Courier New"/>
          <w:color w:val="000000" w:themeColor="text1"/>
          <w:sz w:val="22"/>
          <w:szCs w:val="22"/>
          <w:lang w:eastAsia="es-MX"/>
        </w:rPr>
        <w:t>::move(packet));</w:t>
      </w:r>
    </w:p>
    <w:p w14:paraId="46C1FF9A" w14:textId="27F67108" w:rsidR="00DE5742" w:rsidRPr="00AA473B" w:rsidRDefault="00DE5742" w:rsidP="009C1619">
      <w:pPr>
        <w:autoSpaceDE w:val="0"/>
        <w:autoSpaceDN w:val="0"/>
        <w:adjustRightInd w:val="0"/>
        <w:spacing w:before="0" w:after="0" w:line="276" w:lineRule="auto"/>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haveForwarded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246DD6ED" w14:textId="725B9DC6"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A232B8">
        <w:rPr>
          <w:color w:val="000000" w:themeColor="text1"/>
          <w:szCs w:val="24"/>
          <w:lang w:eastAsia="es-MX"/>
        </w:rPr>
        <w:t>7</w:t>
      </w:r>
      <w:r w:rsidR="00025472">
        <w:rPr>
          <w:color w:val="000000" w:themeColor="text1"/>
          <w:szCs w:val="24"/>
          <w:lang w:eastAsia="es-MX"/>
        </w:rPr>
        <w:t>-9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r w:rsidR="00922954">
        <w:rPr>
          <w:color w:val="000000" w:themeColor="text1"/>
          <w:szCs w:val="24"/>
          <w:lang w:eastAsia="es-MX"/>
        </w:rPr>
        <w:t>VEINS</w:t>
      </w:r>
      <w:r w:rsidRPr="00AA473B">
        <w:rPr>
          <w:color w:val="000000" w:themeColor="text1"/>
          <w:szCs w:val="24"/>
          <w:lang w:eastAsia="es-MX"/>
        </w:rPr>
        <w:t xml:space="preserve"> (se abre la aplicación veins_launchd) y se lanza el archivo omnetpp.ini.</w:t>
      </w:r>
    </w:p>
    <w:p w14:paraId="07D2F274" w14:textId="77777777" w:rsidR="00A232B8" w:rsidRDefault="00B86D81" w:rsidP="00A232B8">
      <w:pPr>
        <w:keepNext/>
        <w:autoSpaceDE w:val="0"/>
        <w:autoSpaceDN w:val="0"/>
        <w:adjustRightInd w:val="0"/>
        <w:spacing w:before="0" w:after="0" w:line="240" w:lineRule="auto"/>
        <w:jc w:val="center"/>
      </w:pPr>
      <w:r>
        <w:rPr>
          <w:noProof/>
        </w:rPr>
        <w:drawing>
          <wp:inline distT="0" distB="0" distL="0" distR="0" wp14:anchorId="67D0C4A4" wp14:editId="191C1E7C">
            <wp:extent cx="3205104" cy="1526568"/>
            <wp:effectExtent l="0" t="0" r="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52"/>
                    <a:stretch>
                      <a:fillRect/>
                    </a:stretch>
                  </pic:blipFill>
                  <pic:spPr>
                    <a:xfrm>
                      <a:off x="0" y="0"/>
                      <a:ext cx="3237664" cy="1542076"/>
                    </a:xfrm>
                    <a:prstGeom prst="rect">
                      <a:avLst/>
                    </a:prstGeom>
                  </pic:spPr>
                </pic:pic>
              </a:graphicData>
            </a:graphic>
          </wp:inline>
        </w:drawing>
      </w:r>
    </w:p>
    <w:p w14:paraId="6DA6E735" w14:textId="655AE7D4" w:rsidR="00025472" w:rsidRDefault="00A232B8" w:rsidP="008A511B">
      <w:pPr>
        <w:pStyle w:val="Descripcin"/>
      </w:pPr>
      <w:bookmarkStart w:id="193" w:name="_Toc151638667"/>
      <w:r>
        <w:t>F</w:t>
      </w:r>
      <w:r w:rsidR="00A90B0B">
        <w:t>igura</w:t>
      </w:r>
      <w:r>
        <w:t xml:space="preserve"> </w:t>
      </w:r>
      <w:r>
        <w:fldChar w:fldCharType="begin"/>
      </w:r>
      <w:r>
        <w:instrText xml:space="preserve"> STYLEREF 1 \s </w:instrText>
      </w:r>
      <w:r>
        <w:fldChar w:fldCharType="separate"/>
      </w:r>
      <w:r w:rsidR="00B247B8">
        <w:rPr>
          <w:noProof/>
        </w:rPr>
        <w:t>7</w:t>
      </w:r>
      <w:r>
        <w:rPr>
          <w:noProof/>
        </w:rPr>
        <w:fldChar w:fldCharType="end"/>
      </w:r>
      <w:r w:rsidR="000F2008">
        <w:noBreakHyphen/>
      </w:r>
      <w:r>
        <w:fldChar w:fldCharType="begin"/>
      </w:r>
      <w:r>
        <w:instrText xml:space="preserve"> SEQ Figura_ \* ARABIC \s 1 </w:instrText>
      </w:r>
      <w:r>
        <w:fldChar w:fldCharType="separate"/>
      </w:r>
      <w:r w:rsidR="00B247B8">
        <w:rPr>
          <w:noProof/>
        </w:rPr>
        <w:t>9</w:t>
      </w:r>
      <w:r>
        <w:rPr>
          <w:noProof/>
        </w:rPr>
        <w:fldChar w:fldCharType="end"/>
      </w:r>
      <w:r>
        <w:t xml:space="preserve"> </w:t>
      </w:r>
      <w:r w:rsidRPr="00F551D4">
        <w:t>I</w:t>
      </w:r>
      <w:r w:rsidR="00A90B0B" w:rsidRPr="00F551D4">
        <w:t>magen de la simulación corriendo en omnet++, se observa un nodo retransmitiendo a todos un mensaje</w:t>
      </w:r>
      <w:bookmarkEnd w:id="193"/>
    </w:p>
    <w:p w14:paraId="1CD58A8E" w14:textId="5DF1ED4C" w:rsidR="00DA1247" w:rsidRDefault="00B53CB6" w:rsidP="00ED60C7">
      <w:pPr>
        <w:pStyle w:val="Ttulo1"/>
        <w:numPr>
          <w:ilvl w:val="0"/>
          <w:numId w:val="38"/>
        </w:numPr>
      </w:pPr>
      <w:bookmarkStart w:id="194" w:name="_Toc151638753"/>
      <w:bookmarkStart w:id="195" w:name="_Hlk146811567"/>
      <w:bookmarkEnd w:id="177"/>
      <w:bookmarkEnd w:id="181"/>
      <w:r>
        <w:lastRenderedPageBreak/>
        <w:t>Resultados</w:t>
      </w:r>
      <w:bookmarkEnd w:id="194"/>
    </w:p>
    <w:p w14:paraId="3B355651" w14:textId="193F05B5" w:rsidR="00BB4DB5" w:rsidRPr="00BB4DB5" w:rsidRDefault="00BB4DB5" w:rsidP="00ED60C7">
      <w:pPr>
        <w:pStyle w:val="Ttulo2"/>
        <w:numPr>
          <w:ilvl w:val="1"/>
          <w:numId w:val="38"/>
        </w:numPr>
      </w:pPr>
      <w:bookmarkStart w:id="196" w:name="_Toc151638754"/>
      <w:r>
        <w:t>Simulación 1</w:t>
      </w:r>
      <w:bookmarkEnd w:id="196"/>
    </w:p>
    <w:p w14:paraId="024381AB" w14:textId="45C1086E" w:rsidR="00DA1247" w:rsidRDefault="00B6548A" w:rsidP="00DA1247">
      <w:bookmarkStart w:id="197" w:name="_Hlk139731275"/>
      <w:r>
        <w:rPr>
          <w:noProof/>
        </w:rPr>
        <mc:AlternateContent>
          <mc:Choice Requires="wps">
            <w:drawing>
              <wp:anchor distT="0" distB="0" distL="114300" distR="114300" simplePos="0" relativeHeight="252571648" behindDoc="0" locked="0" layoutInCell="1" allowOverlap="1" wp14:anchorId="5B940107" wp14:editId="2048488A">
                <wp:simplePos x="0" y="0"/>
                <wp:positionH relativeFrom="column">
                  <wp:posOffset>615315</wp:posOffset>
                </wp:positionH>
                <wp:positionV relativeFrom="paragraph">
                  <wp:posOffset>3301365</wp:posOffset>
                </wp:positionV>
                <wp:extent cx="4373245" cy="635"/>
                <wp:effectExtent l="0" t="0" r="0" b="0"/>
                <wp:wrapSquare wrapText="bothSides"/>
                <wp:docPr id="1399757484" name="Cuadro de texto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60CE8EB5" w14:textId="55CB3882" w:rsidR="00B6548A" w:rsidRPr="00136356" w:rsidRDefault="00B6548A" w:rsidP="008A511B">
                            <w:pPr>
                              <w:pStyle w:val="Descripcin"/>
                              <w:rPr>
                                <w:noProof/>
                                <w:sz w:val="24"/>
                              </w:rPr>
                            </w:pPr>
                            <w:bookmarkStart w:id="198" w:name="_Toc151638668"/>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Pr>
                                <w:noProof/>
                              </w:rPr>
                              <w:fldChar w:fldCharType="end"/>
                            </w:r>
                            <w:r>
                              <w:t xml:space="preserve"> </w:t>
                            </w:r>
                            <w:r w:rsidRPr="009C0D40">
                              <w:t>s</w:t>
                            </w:r>
                            <w:r w:rsidR="00617A89" w:rsidRPr="009C0D40">
                              <w:t>imulación 1</w:t>
                            </w:r>
                            <w:r w:rsidR="00617A89">
                              <w:t>, se experimenta el</w:t>
                            </w:r>
                            <w:r w:rsidR="00617A89" w:rsidRPr="009C0D40">
                              <w:t xml:space="preserve"> desempeño con diferente densidad de nodos</w:t>
                            </w:r>
                            <w:bookmarkEnd w:id="198"/>
                            <w:r w:rsidR="001044B5">
                              <w:t>. El recuadro azul es la fuente y el rojo el destino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0107" id="_x0000_s1052" type="#_x0000_t202" style="position:absolute;left:0;text-align:left;margin-left:48.45pt;margin-top:259.95pt;width:344.35pt;height:.05pt;z-index:25257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4d3HAIAAEAEAAAOAAAAZHJzL2Uyb0RvYy54bWysU01v2zAMvQ/YfxB0X5yPNhu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" stroked="f">
                <v:textbox style="mso-fit-shape-to-text:t" inset="0,0,0,0">
                  <w:txbxContent>
                    <w:p w14:paraId="60CE8EB5" w14:textId="55CB3882" w:rsidR="00B6548A" w:rsidRPr="00136356" w:rsidRDefault="00B6548A" w:rsidP="008A511B">
                      <w:pPr>
                        <w:pStyle w:val="Descripcin"/>
                        <w:rPr>
                          <w:noProof/>
                          <w:sz w:val="24"/>
                        </w:rPr>
                      </w:pPr>
                      <w:bookmarkStart w:id="199" w:name="_Toc151638668"/>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Pr>
                          <w:noProof/>
                        </w:rPr>
                        <w:fldChar w:fldCharType="end"/>
                      </w:r>
                      <w:r>
                        <w:t xml:space="preserve"> </w:t>
                      </w:r>
                      <w:r w:rsidRPr="009C0D40">
                        <w:t>s</w:t>
                      </w:r>
                      <w:r w:rsidR="00617A89" w:rsidRPr="009C0D40">
                        <w:t>imulación 1</w:t>
                      </w:r>
                      <w:r w:rsidR="00617A89">
                        <w:t>, se experimenta el</w:t>
                      </w:r>
                      <w:r w:rsidR="00617A89" w:rsidRPr="009C0D40">
                        <w:t xml:space="preserve"> desempeño con diferente densidad de nodos</w:t>
                      </w:r>
                      <w:bookmarkEnd w:id="199"/>
                      <w:r w:rsidR="001044B5">
                        <w:t>. El recuadro azul es la fuente y el rojo el destino</w:t>
                      </w:r>
                    </w:p>
                  </w:txbxContent>
                </v:textbox>
                <w10:wrap type="square"/>
              </v:shape>
            </w:pict>
          </mc:Fallback>
        </mc:AlternateContent>
      </w:r>
      <w:r w:rsidR="00111241">
        <w:t xml:space="preserve">Para la primera simulación se preparan </w:t>
      </w:r>
      <w:r w:rsidR="000D7DE2">
        <w:t>un</w:t>
      </w:r>
      <w:r w:rsidR="00111241">
        <w:t xml:space="preserve"> escenario </w:t>
      </w:r>
      <w:r w:rsidR="00A87A03">
        <w:t xml:space="preserve">como el que se observa en </w:t>
      </w:r>
      <w:r w:rsidR="00B53CB6">
        <w:t>la figura 8-1</w:t>
      </w:r>
      <w:r w:rsidR="00111241">
        <w:t xml:space="preserve">, para los que se experimenta los resultados del protocolo AODV </w:t>
      </w:r>
      <w:r w:rsidR="00B53CB6">
        <w:t>al intentar mandar un mensaje ping</w:t>
      </w:r>
      <w:r w:rsidR="008565AE">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rsidR="008565AE">
        <w:t xml:space="preserve">para ver su desempeño, </w:t>
      </w:r>
      <w:r w:rsidR="00827C44">
        <w:t xml:space="preserve">se varía la </w:t>
      </w:r>
      <w:r w:rsidR="00111241">
        <w:t>velocidad de los nodos, y el intervalo de transmisión entre mensajes.</w:t>
      </w:r>
    </w:p>
    <w:p w14:paraId="59B08DE4" w14:textId="196D4778" w:rsidR="00B53CB6" w:rsidRDefault="001044B5" w:rsidP="00DA1247">
      <w:r>
        <w:rPr>
          <w:noProof/>
        </w:rPr>
        <mc:AlternateContent>
          <mc:Choice Requires="wpg">
            <w:drawing>
              <wp:anchor distT="0" distB="0" distL="114300" distR="114300" simplePos="0" relativeHeight="252656640" behindDoc="0" locked="0" layoutInCell="1" allowOverlap="1" wp14:anchorId="105B8277" wp14:editId="386584D3">
                <wp:simplePos x="0" y="0"/>
                <wp:positionH relativeFrom="column">
                  <wp:posOffset>615950</wp:posOffset>
                </wp:positionH>
                <wp:positionV relativeFrom="paragraph">
                  <wp:posOffset>227330</wp:posOffset>
                </wp:positionV>
                <wp:extent cx="4373245" cy="1112520"/>
                <wp:effectExtent l="0" t="0" r="8255" b="0"/>
                <wp:wrapNone/>
                <wp:docPr id="1197194036" name="Grupo 2"/>
                <wp:cNvGraphicFramePr/>
                <a:graphic xmlns:a="http://schemas.openxmlformats.org/drawingml/2006/main">
                  <a:graphicData uri="http://schemas.microsoft.com/office/word/2010/wordprocessingGroup">
                    <wpg:wgp>
                      <wpg:cNvGrpSpPr/>
                      <wpg:grpSpPr>
                        <a:xfrm>
                          <a:off x="0" y="0"/>
                          <a:ext cx="4373245" cy="1112520"/>
                          <a:chOff x="0" y="0"/>
                          <a:chExt cx="4373245" cy="1112520"/>
                        </a:xfrm>
                      </wpg:grpSpPr>
                      <wpg:grpSp>
                        <wpg:cNvPr id="1608176359" name="Grupo 1"/>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grpSp>
                      <wps:wsp>
                        <wps:cNvPr id="450232512" name="Rectángulo 1"/>
                        <wps:cNvSpPr/>
                        <wps:spPr>
                          <a:xfrm>
                            <a:off x="1457325" y="647700"/>
                            <a:ext cx="89757" cy="95367"/>
                          </a:xfrm>
                          <a:prstGeom prst="rec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550033" name="Rectángulo 1"/>
                        <wps:cNvSpPr/>
                        <wps:spPr>
                          <a:xfrm>
                            <a:off x="3648075" y="657225"/>
                            <a:ext cx="89757" cy="95367"/>
                          </a:xfrm>
                          <a:prstGeom prst="rec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765007" name="Rectángulo 1"/>
                        <wps:cNvSpPr/>
                        <wps:spPr>
                          <a:xfrm>
                            <a:off x="2790825" y="552450"/>
                            <a:ext cx="89757" cy="95367"/>
                          </a:xfrm>
                          <a:prstGeom prst="rect">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43478" name="Rectángulo 1"/>
                        <wps:cNvSpPr/>
                        <wps:spPr>
                          <a:xfrm>
                            <a:off x="600075" y="552450"/>
                            <a:ext cx="89757" cy="95367"/>
                          </a:xfrm>
                          <a:prstGeom prst="rect">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CC20D1" id="Grupo 2" o:spid="_x0000_s1026" style="position:absolute;margin-left:48.5pt;margin-top:17.9pt;width:344.35pt;height:87.6pt;z-index:252656640" coordsize="43732,11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">
                <v:group id="Grupo 1" o:spid="_x0000_s1027" style="position:absolute;width:43732;height:11125" coordsize="55161,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">
                  <v:shape id="Imagen 1" o:spid="_x0000_s1028"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55" o:title="Diagrama&#10;&#10;Descripción generada automáticamente"/>
                  </v:shape>
                  <v:shape id="Imagen 1" o:spid="_x0000_s1029"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56" o:title="Diagrama&#10;&#10;Descripción generada automáticamente"/>
                  </v:shape>
                </v:group>
                <v:rect id="Rectángulo 1" o:spid="_x0000_s1030" style="position:absolute;left:14573;top:6477;width:897;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" fillcolor="#00b0f0" strokecolor="#00b0f0" strokeweight="2pt"/>
                <v:rect id="Rectángulo 1" o:spid="_x0000_s1031" style="position:absolute;left:36480;top:6572;width:898;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" fillcolor="#00b0f0" strokecolor="#00b0f0" strokeweight="2pt"/>
                <v:rect id="Rectángulo 1" o:spid="_x0000_s1032" style="position:absolute;left:27908;top:5524;width:897;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" fillcolor="red" strokecolor="red" strokeweight="2pt"/>
                <v:rect id="Rectángulo 1" o:spid="_x0000_s1033" style="position:absolute;left:6000;top:5524;width:898;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" fillcolor="red" strokecolor="red" strokeweight="2pt"/>
              </v:group>
            </w:pict>
          </mc:Fallback>
        </mc:AlternateContent>
      </w:r>
    </w:p>
    <w:p w14:paraId="4637457F" w14:textId="6B39CFA6" w:rsidR="00023641" w:rsidRDefault="00023641" w:rsidP="00DA1247"/>
    <w:p w14:paraId="1C43C9D4" w14:textId="7025DA18" w:rsidR="00023641" w:rsidRDefault="00023641" w:rsidP="00DA1247"/>
    <w:p w14:paraId="730B1BAF" w14:textId="77777777" w:rsidR="00617A89" w:rsidRDefault="00617A89" w:rsidP="00DA1247"/>
    <w:p w14:paraId="1D49C0B2" w14:textId="21C078E8" w:rsidR="00827C44" w:rsidRDefault="00302EF7" w:rsidP="00302EF7">
      <w:r>
        <w:t>Los resultados varían según una serie de parámetros que configuran tanto el medio físico como la capa MAC en la simulación. Para el medio físico, al basarse en el estándar 802.11p, la frecuencia de transmisión se fija en 5.9 GHz, y la potencia máxima en 200 mW (23 dBm). Asimismo, la sensibilidad del receptor juega un papel crucial; en este caso, se optó por un valor normal que es de -85 dBm.</w:t>
      </w:r>
    </w:p>
    <w:p w14:paraId="536AD558" w14:textId="10478819" w:rsidR="00302EF7" w:rsidRDefault="00302EF7" w:rsidP="00DA1247">
      <w:r>
        <w:t>Con estos parámetros, y considerando una ganancia de</w:t>
      </w:r>
      <w:r w:rsidR="00441C44">
        <w:t xml:space="preserve"> las</w:t>
      </w:r>
      <w:r>
        <w:t xml:space="preserve"> antena</w:t>
      </w:r>
      <w:r w:rsidR="00441C44">
        <w:t>s</w:t>
      </w:r>
      <w:r>
        <w:t xml:space="preserve"> de 0 dBm, el modelo de “free space path los</w:t>
      </w:r>
      <w:r w:rsidR="00441C44">
        <w:t>s</w:t>
      </w:r>
      <w:r>
        <w:t xml:space="preserve">” indica una cobertura con línea de visión de 1 km de radio, distancia </w:t>
      </w:r>
      <w:r>
        <w:lastRenderedPageBreak/>
        <w:t xml:space="preserve">más que suficiente para detectar y alertar sobre posibles accidentes con anticipación. El problema en cambio se encuentra con los obstáculos, pues pueden ser puntos ciegos para los vehículos, por lo que se considera el escenario de “ideal obstacle loss”, donde la señal no atraviesa las construcciones. </w:t>
      </w:r>
    </w:p>
    <w:p w14:paraId="0E202A52" w14:textId="2B5B35AC" w:rsidR="009F4B29" w:rsidRDefault="00536DA3" w:rsidP="00DA1247">
      <w:r>
        <w:t>Igualmente</w:t>
      </w:r>
      <w:r w:rsidR="008565AE">
        <w:t xml:space="preserve">, en el protocolo de AODV </w:t>
      </w:r>
      <w:r>
        <w:t>es importante considerar puntos como el intervalo en que se mantienen activas las rutas</w:t>
      </w:r>
      <w:r w:rsidR="000D7F65">
        <w:t xml:space="preserve">. </w:t>
      </w:r>
      <w:r w:rsidR="00302EF7">
        <w:t>Un</w:t>
      </w:r>
      <w:r>
        <w:t xml:space="preserve"> intervalo </w:t>
      </w:r>
      <w:r w:rsidR="00302EF7">
        <w:t>corto</w:t>
      </w:r>
      <w:r>
        <w:t xml:space="preserve"> significa mayor inundación en la red de mensaje</w:t>
      </w:r>
      <w:r w:rsidR="00302EF7">
        <w:t xml:space="preserve">s, </w:t>
      </w:r>
      <w:r w:rsidR="00302EF7" w:rsidRPr="00302EF7">
        <w:t xml:space="preserve">mientras que un intervalo largo puede </w:t>
      </w:r>
      <w:r w:rsidR="00302EF7">
        <w:t>tener</w:t>
      </w:r>
      <w:r w:rsidR="00302EF7" w:rsidRPr="00302EF7">
        <w:t xml:space="preserve"> problemas debido a que la topología cambia con los nodos en movimiento. </w:t>
      </w:r>
      <w:r w:rsidR="000D7F65">
        <w:t>P</w:t>
      </w:r>
      <w:r w:rsidR="00D64895">
        <w:t>or ello en cada escenario se experimenta con diferentes velocidades: 30, 50 y 80 km/h</w:t>
      </w:r>
      <w:r w:rsidR="000D7F65">
        <w:t>. E</w:t>
      </w:r>
      <w:r w:rsidR="00D64895">
        <w:t>n l</w:t>
      </w:r>
      <w:r w:rsidR="008565AE">
        <w:t>as que los nodos d</w:t>
      </w:r>
      <w:r w:rsidR="00D64895">
        <w:t>eben cubrir la misma distancia recorrid</w:t>
      </w:r>
      <w:r w:rsidR="009F4B29">
        <w:t>a</w:t>
      </w:r>
      <w:r w:rsidR="008B5DA0">
        <w:t>,</w:t>
      </w:r>
      <w:r w:rsidR="000D7F65">
        <w:t xml:space="preserve"> la cual es </w:t>
      </w:r>
      <w:r w:rsidR="008B5DA0">
        <w:t>de 1</w:t>
      </w:r>
      <w:r w:rsidR="00302EF7">
        <w:t>0</w:t>
      </w:r>
      <w:r w:rsidR="008B5DA0">
        <w:t>0 metros</w:t>
      </w:r>
      <w:r w:rsidR="009F4B29">
        <w:t>.</w:t>
      </w:r>
    </w:p>
    <w:p w14:paraId="0E38F1B2" w14:textId="63843DCD" w:rsidR="009F4B29" w:rsidRDefault="009F4B29" w:rsidP="006641FF">
      <w:r>
        <w:t>En cuanto al interés de variar el intervalo de transmisión entre mensajes ping, es que AODV se trata de un protocolo de inundación reactivo</w:t>
      </w:r>
      <w:r w:rsidR="006641FF">
        <w:t>. U</w:t>
      </w:r>
      <w:r>
        <w:t>n intervalo alto siempre significará mandar mensajes para encontrar una ruta al nodo destino</w:t>
      </w:r>
      <w:r w:rsidR="006641FF">
        <w:t xml:space="preserve">. Por otro lado, </w:t>
      </w:r>
      <w:r>
        <w:t>un intervalo bajo puede o no llevar a la inundación de la red</w:t>
      </w:r>
      <w:r w:rsidR="003B5778">
        <w:t>. Esto dependerá de có</w:t>
      </w:r>
      <w:r w:rsidR="006641FF">
        <w:t>mo cambia</w:t>
      </w:r>
      <w:r>
        <w:t xml:space="preserve"> la topología</w:t>
      </w:r>
      <w:r w:rsidR="006641FF">
        <w:t xml:space="preserve"> </w:t>
      </w:r>
      <w:r w:rsidR="003B5778">
        <w:t>de acuerdo con</w:t>
      </w:r>
      <w:r w:rsidR="006641FF">
        <w:t xml:space="preserve"> la velocidad y densidad de nodos</w:t>
      </w:r>
      <w:r w:rsidR="003B5778">
        <w:t>. En caso de grandes cambios,</w:t>
      </w:r>
      <w:r>
        <w:t xml:space="preserve"> puede llevar a retrasos en la red si se necesitan buscar constantemente nuevas rutas. De forma que en estos casos conviene que el intervalo de envío de mensajes sea adaptable, según las características de la red.</w:t>
      </w:r>
    </w:p>
    <w:p w14:paraId="06B0C770" w14:textId="001738CD" w:rsidR="00536DA3" w:rsidRDefault="00433823" w:rsidP="00DA1247">
      <w:r w:rsidRPr="00433823">
        <w:t xml:space="preserve">En esta simulación 1, se representa el nodo destino que se va a incorporar a la vía principal y el nodo fuente, que no tiene línea de vista, busca comunicarse con él. Utilizando el protocolo AODV, un nodo comienza buscando una ruta en sus tablas hacia el nodo destino. </w:t>
      </w:r>
      <w:r w:rsidRPr="00433823">
        <w:lastRenderedPageBreak/>
        <w:t xml:space="preserve">En caso de no tener una ruta fresca, envía un mensaje de solicitud por </w:t>
      </w:r>
      <w:r>
        <w:t>broadcast</w:t>
      </w:r>
      <w:r w:rsidRPr="00433823">
        <w:t xml:space="preserve"> a los nodos cercanos, los cuales responden si conocen una ruta o retransmiten la solicitud a otros nodos. Una vez que se obtiene la ruta, el nodo envía el mensaje y espera una respuesta.</w:t>
      </w:r>
      <w:r w:rsidR="00F3103F">
        <w:t xml:space="preserve"> La idea detrás de que la fuente sea el vehículo sobre la vía principal</w:t>
      </w:r>
      <w:r w:rsidR="003B5778">
        <w:t xml:space="preserve"> y no al revés,</w:t>
      </w:r>
      <w:r w:rsidR="00F3103F">
        <w:t xml:space="preserve"> viene </w:t>
      </w:r>
      <w:r w:rsidR="005F60DF">
        <w:t xml:space="preserve">de cómo se enteran de la presencia del otro. </w:t>
      </w:r>
      <w:r w:rsidR="005F60DF" w:rsidRPr="00F3103F">
        <w:t xml:space="preserve">Los vehículos que se encuentran delante de él detectan al vehículo que se aproxima para incorporarse y comparten esas detecciones. </w:t>
      </w:r>
      <w:r w:rsidR="005F60DF">
        <w:t xml:space="preserve">Los mensajes </w:t>
      </w:r>
      <w:r w:rsidR="005F60DF" w:rsidRPr="00F3103F">
        <w:t xml:space="preserve">terminan llegando al vehículo </w:t>
      </w:r>
      <w:r w:rsidR="005F60DF">
        <w:t>de atrás</w:t>
      </w:r>
      <w:r w:rsidR="005F60DF" w:rsidRPr="00F3103F">
        <w:t xml:space="preserve">, </w:t>
      </w:r>
      <w:r w:rsidR="003B5778">
        <w:t>quien procesa</w:t>
      </w:r>
      <w:r w:rsidR="005F60DF" w:rsidRPr="00F3103F">
        <w:t xml:space="preserve"> el mensaje, observa que sus trayectorias coinciden e inicia la conversación por AODV.</w:t>
      </w:r>
      <w:r w:rsidR="005F60DF">
        <w:t xml:space="preserve"> </w:t>
      </w:r>
    </w:p>
    <w:bookmarkEnd w:id="197"/>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CC766E">
          <w:type w:val="continuous"/>
          <w:pgSz w:w="12240" w:h="15840"/>
          <w:pgMar w:top="1418" w:right="1418" w:bottom="1418" w:left="1985" w:header="720" w:footer="1009" w:gutter="0"/>
          <w:cols w:space="720"/>
          <w:docGrid w:linePitch="326"/>
        </w:sectPr>
      </w:pPr>
    </w:p>
    <w:p w14:paraId="3072EA57" w14:textId="6310D869" w:rsidR="00D95050" w:rsidRDefault="00D95050" w:rsidP="00017D87">
      <w:pPr>
        <w:pStyle w:val="Prrafodelista"/>
        <w:numPr>
          <w:ilvl w:val="0"/>
          <w:numId w:val="29"/>
        </w:numPr>
      </w:pPr>
      <w:r>
        <w:t>Potencia de transmisión 200 mW</w:t>
      </w:r>
    </w:p>
    <w:p w14:paraId="38BD1814" w14:textId="016F5057" w:rsidR="00D95050" w:rsidRDefault="00D95050" w:rsidP="00017D87">
      <w:pPr>
        <w:pStyle w:val="Prrafodelista"/>
        <w:numPr>
          <w:ilvl w:val="0"/>
          <w:numId w:val="29"/>
        </w:numPr>
      </w:pPr>
      <w:r>
        <w:t>Sensibilidad del receptor -85 dBm</w:t>
      </w:r>
    </w:p>
    <w:p w14:paraId="745B424E" w14:textId="21F1F69E" w:rsidR="00D95050" w:rsidRDefault="00D95050" w:rsidP="00017D87">
      <w:pPr>
        <w:pStyle w:val="Prrafodelista"/>
        <w:numPr>
          <w:ilvl w:val="0"/>
          <w:numId w:val="29"/>
        </w:numPr>
      </w:pPr>
      <w:r>
        <w:t>Velocidad de los nodos 30 km/h</w:t>
      </w:r>
    </w:p>
    <w:p w14:paraId="319F24A7" w14:textId="55A9ECBB" w:rsidR="00D95050" w:rsidRDefault="00D95050" w:rsidP="00017D87">
      <w:pPr>
        <w:pStyle w:val="Prrafodelista"/>
        <w:numPr>
          <w:ilvl w:val="0"/>
          <w:numId w:val="29"/>
        </w:numPr>
      </w:pPr>
      <w:r>
        <w:t>Tasa de transmisión 6 mbps</w:t>
      </w:r>
    </w:p>
    <w:p w14:paraId="5339D2CF" w14:textId="79CD7C1C" w:rsidR="00D95050" w:rsidRDefault="00D95050" w:rsidP="00017D87">
      <w:pPr>
        <w:pStyle w:val="Prrafodelista"/>
        <w:numPr>
          <w:ilvl w:val="0"/>
          <w:numId w:val="29"/>
        </w:numPr>
      </w:pPr>
      <w:r>
        <w:t>Densidad baja</w:t>
      </w:r>
    </w:p>
    <w:p w14:paraId="57752862" w14:textId="4625172B" w:rsidR="00D95050" w:rsidRDefault="00D95050" w:rsidP="00017D87">
      <w:pPr>
        <w:pStyle w:val="Prrafodelista"/>
        <w:numPr>
          <w:ilvl w:val="0"/>
          <w:numId w:val="29"/>
        </w:numPr>
      </w:pPr>
      <w:r>
        <w:t>Intervalo entre mensajes 1s</w:t>
      </w:r>
    </w:p>
    <w:p w14:paraId="6C542EED" w14:textId="13A45B1E" w:rsidR="00D95050" w:rsidRDefault="00D95050" w:rsidP="00017D87">
      <w:pPr>
        <w:pStyle w:val="Prrafodelista"/>
        <w:numPr>
          <w:ilvl w:val="0"/>
          <w:numId w:val="29"/>
        </w:numPr>
      </w:pPr>
      <w:r>
        <w:t>Tiempo de vida de las rutas</w:t>
      </w:r>
      <w:r w:rsidR="006D0EF3">
        <w:t xml:space="preserve"> </w:t>
      </w:r>
      <w:r>
        <w:t>0.5s</w:t>
      </w:r>
    </w:p>
    <w:p w14:paraId="0E6192AF" w14:textId="77777777" w:rsidR="006D0EF3" w:rsidRDefault="006D0EF3" w:rsidP="00DA1247">
      <w:pPr>
        <w:sectPr w:rsidR="006D0EF3" w:rsidSect="00CC766E">
          <w:type w:val="continuous"/>
          <w:pgSz w:w="12240" w:h="15840"/>
          <w:pgMar w:top="1418" w:right="1418" w:bottom="1418" w:left="1985" w:header="720" w:footer="1009" w:gutter="0"/>
          <w:cols w:num="2" w:space="720"/>
          <w:docGrid w:linePitch="326"/>
        </w:sectPr>
      </w:pPr>
      <w:bookmarkStart w:id="200" w:name="_Hlk139731301"/>
    </w:p>
    <w:p w14:paraId="59BC882C" w14:textId="326DEF1A" w:rsidR="005F60DF" w:rsidRDefault="00D00913" w:rsidP="005F60DF">
      <w:r w:rsidRPr="00D00913">
        <w:t>Para recopilar los resultados de las simulaciones, se llevaron a cabo 30 ejecuciones en cada escenario.</w:t>
      </w:r>
      <w:r>
        <w:t xml:space="preserve"> </w:t>
      </w:r>
      <w:r w:rsidR="005F60DF">
        <w:t>En la Figura 8-2 se muestran las posiciones iniciales y finales de los nodos</w:t>
      </w:r>
      <w:r w:rsidR="005F60DF" w:rsidRPr="005F60DF">
        <w:t xml:space="preserve"> Se diseñó el primer escenario con la intención de crear un momento en el que los nodos quedaran incomunicados, lo cual será relevante al reducir el intervalo entre mensajes, ya que los nodos deberán enviar mensajes del protocolo AODV para buscar nuevas rutas</w:t>
      </w:r>
      <w:r w:rsidR="005F60DF">
        <w:t xml:space="preserve">. En la primera simulación, que tiene una duración de 12 segundos, el nodo fuente intenta enviar 12 </w:t>
      </w:r>
      <w:r w:rsidR="005F60DF">
        <w:lastRenderedPageBreak/>
        <w:t xml:space="preserve">mensajes, pero solo recibe respuesta </w:t>
      </w:r>
      <w:r w:rsidR="003B5778">
        <w:t xml:space="preserve">en promedio </w:t>
      </w:r>
      <w:r w:rsidR="005F60DF">
        <w:t xml:space="preserve">de </w:t>
      </w:r>
      <w:r w:rsidR="003B5778">
        <w:t>7.76</w:t>
      </w:r>
      <w:r w:rsidR="005F60DF">
        <w:t xml:space="preserve">, lo que representa una tasa de pérdida del </w:t>
      </w:r>
      <w:r w:rsidR="003B5778">
        <w:t>35.28</w:t>
      </w:r>
      <w:r w:rsidR="005F60DF">
        <w:t xml:space="preserve">%, con un RTT promedio de </w:t>
      </w:r>
      <w:r w:rsidR="003B5778">
        <w:t>735</w:t>
      </w:r>
      <w:r w:rsidR="005F60DF">
        <w:t xml:space="preserve"> ms.</w:t>
      </w:r>
    </w:p>
    <w:p w14:paraId="040EECE1" w14:textId="601E4B4D" w:rsidR="00C2787E" w:rsidRDefault="005F60DF" w:rsidP="005F60DF">
      <w:r>
        <w:t>En la gráfica 8-</w:t>
      </w:r>
      <w:r w:rsidR="003B5778">
        <w:t>3</w:t>
      </w:r>
      <w:r>
        <w:t xml:space="preserve"> se pueden observar los mensajes del protocolo AODV enviados por cada nodo, que corresponden al descubrimiento de rutas e informes de errores cuando se rompe un enlace. El nodo fuente intenta enviar 12 mensajes, con un intervalo entre ellos de 1 segundo, por lo que siempre se tienen que descubrir las rutas antes</w:t>
      </w:r>
      <w:r w:rsidR="00F4765A">
        <w:t>. Para ello, cada nodo envía</w:t>
      </w:r>
      <w:r>
        <w:t xml:space="preserve"> entre 7 </w:t>
      </w:r>
      <w:r w:rsidR="00F4765A">
        <w:t>y</w:t>
      </w:r>
      <w:r>
        <w:t xml:space="preserve"> 15 mensajes </w:t>
      </w:r>
      <w:r w:rsidR="00F4765A">
        <w:t>durante</w:t>
      </w:r>
      <w:r>
        <w:t xml:space="preserve"> la duración de la simulación.  En la misma figura, se muestran los mensajes recibidos por cada nodo. Los mensajes ping, representados en naranja, s</w:t>
      </w:r>
      <w:r w:rsidR="00F4765A">
        <w:t xml:space="preserve">on los transmitidos </w:t>
      </w:r>
      <w:r>
        <w:t>correctamente (</w:t>
      </w:r>
      <w:r w:rsidR="00F4765A">
        <w:t>en promedio 7.76</w:t>
      </w:r>
      <w:r>
        <w:t>). La cantidad de mensajes recibidos depende de la posición del nodo, pero los nodos cercanos reciben y procesan alrededor de 80 mensajes cada uno.</w:t>
      </w:r>
      <w:r w:rsidR="00050229">
        <w:t xml:space="preserve"> </w:t>
      </w:r>
    </w:p>
    <w:p w14:paraId="52358DAD" w14:textId="6094B96C" w:rsidR="000E5291" w:rsidRDefault="00023641" w:rsidP="00DA1247">
      <w:r>
        <w:rPr>
          <w:noProof/>
        </w:rPr>
        <mc:AlternateContent>
          <mc:Choice Requires="wpg">
            <w:drawing>
              <wp:anchor distT="0" distB="0" distL="114300" distR="114300" simplePos="0" relativeHeight="251625472" behindDoc="0" locked="0" layoutInCell="1" allowOverlap="1" wp14:anchorId="38C4C228" wp14:editId="6EDC1A11">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D6F906" id="Grupo 2" o:spid="_x0000_s1026" style="position:absolute;margin-left:37.9pt;margin-top:6.65pt;width:355.2pt;height:101.65pt;z-index:251625472;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59"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60" o:title="Diagrama&#10;&#10;Descripción generada automáticamente"/>
                </v:shape>
                <w10:wrap type="square"/>
              </v:group>
            </w:pict>
          </mc:Fallback>
        </mc:AlternateContent>
      </w:r>
    </w:p>
    <w:p w14:paraId="5F72FB36" w14:textId="571C2634" w:rsidR="00023641" w:rsidRDefault="00023641" w:rsidP="00DA1247"/>
    <w:p w14:paraId="280A4F2F" w14:textId="449A5D8B" w:rsidR="00023641" w:rsidRDefault="00B6548A" w:rsidP="00DA1247">
      <w:r>
        <w:rPr>
          <w:noProof/>
        </w:rPr>
        <mc:AlternateContent>
          <mc:Choice Requires="wps">
            <w:drawing>
              <wp:anchor distT="0" distB="0" distL="114300" distR="114300" simplePos="0" relativeHeight="252573696" behindDoc="0" locked="0" layoutInCell="1" allowOverlap="1" wp14:anchorId="365AF4D9" wp14:editId="101396F3">
                <wp:simplePos x="0" y="0"/>
                <wp:positionH relativeFrom="column">
                  <wp:posOffset>480296</wp:posOffset>
                </wp:positionH>
                <wp:positionV relativeFrom="paragraph">
                  <wp:posOffset>451898</wp:posOffset>
                </wp:positionV>
                <wp:extent cx="4511040" cy="635"/>
                <wp:effectExtent l="0" t="0" r="0" b="0"/>
                <wp:wrapSquare wrapText="bothSides"/>
                <wp:docPr id="2136122798" name="Cuadro de texto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EC8392B" w14:textId="6E5AFA59" w:rsidR="00B6548A" w:rsidRPr="00695D7F" w:rsidRDefault="00B6548A" w:rsidP="008A511B">
                            <w:pPr>
                              <w:pStyle w:val="Descripcin"/>
                              <w:rPr>
                                <w:noProof/>
                                <w:sz w:val="24"/>
                              </w:rPr>
                            </w:pPr>
                            <w:bookmarkStart w:id="201" w:name="_Toc151638669"/>
                            <w:r>
                              <w:t>F</w:t>
                            </w:r>
                            <w:r w:rsidR="00617A89">
                              <w:t xml:space="preserve">igura </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2</w:t>
                            </w:r>
                            <w:r>
                              <w:rPr>
                                <w:noProof/>
                              </w:rPr>
                              <w:fldChar w:fldCharType="end"/>
                            </w:r>
                            <w:r>
                              <w:t xml:space="preserve"> </w:t>
                            </w:r>
                            <w:r w:rsidRPr="00270A1C">
                              <w:t xml:space="preserve">A </w:t>
                            </w:r>
                            <w:r w:rsidR="00617A89" w:rsidRPr="00270A1C">
                              <w:t>la izquierda la posición inicial, a la derecha la posición final</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F4D9" id="_x0000_s1053" type="#_x0000_t202" style="position:absolute;left:0;text-align:left;margin-left:37.8pt;margin-top:35.6pt;width:355.2pt;height:.05pt;z-index:25257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YS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" stroked="f">
                <v:textbox style="mso-fit-shape-to-text:t" inset="0,0,0,0">
                  <w:txbxContent>
                    <w:p w14:paraId="7EC8392B" w14:textId="6E5AFA59" w:rsidR="00B6548A" w:rsidRPr="00695D7F" w:rsidRDefault="00B6548A" w:rsidP="008A511B">
                      <w:pPr>
                        <w:pStyle w:val="Descripcin"/>
                        <w:rPr>
                          <w:noProof/>
                          <w:sz w:val="24"/>
                        </w:rPr>
                      </w:pPr>
                      <w:bookmarkStart w:id="202" w:name="_Toc151638669"/>
                      <w:r>
                        <w:t>F</w:t>
                      </w:r>
                      <w:r w:rsidR="00617A89">
                        <w:t xml:space="preserve">igura </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2</w:t>
                      </w:r>
                      <w:r>
                        <w:rPr>
                          <w:noProof/>
                        </w:rPr>
                        <w:fldChar w:fldCharType="end"/>
                      </w:r>
                      <w:r>
                        <w:t xml:space="preserve"> </w:t>
                      </w:r>
                      <w:r w:rsidRPr="00270A1C">
                        <w:t xml:space="preserve">A </w:t>
                      </w:r>
                      <w:r w:rsidR="00617A89" w:rsidRPr="00270A1C">
                        <w:t>la izquierda la posición inicial, a la derecha la posición final</w:t>
                      </w:r>
                      <w:bookmarkEnd w:id="202"/>
                    </w:p>
                  </w:txbxContent>
                </v:textbox>
                <w10:wrap type="square"/>
              </v:shape>
            </w:pict>
          </mc:Fallback>
        </mc:AlternateContent>
      </w:r>
    </w:p>
    <w:p w14:paraId="1CB79D8D" w14:textId="77777777" w:rsidR="00D13555" w:rsidRDefault="00D13555" w:rsidP="00DA1247">
      <w:bookmarkStart w:id="203" w:name="_Hlk140503847"/>
    </w:p>
    <w:p w14:paraId="7398CDF6" w14:textId="17DFAD1D" w:rsidR="009A3A51" w:rsidRDefault="00C2787E" w:rsidP="00DA1247">
      <w:r>
        <w:t>Todos estos mensajes transmitiéndose en la red tiene</w:t>
      </w:r>
      <w:r w:rsidR="00475E6D">
        <w:t>n</w:t>
      </w:r>
      <w:r>
        <w:t xml:space="preserve"> dos impactos importantes</w:t>
      </w:r>
      <w:r w:rsidR="003B5778">
        <w:t xml:space="preserve">. El primero es el aumento de errores en los paquetes que se da por baja potencia de transmisión, colisiones de los mensajes (cuando dos nodos transmiten simultáneamente) y errores de bits. El segundo, son los retrasos para transmitir, </w:t>
      </w:r>
      <w:r>
        <w:t xml:space="preserve">pues un nodo debe esperar a que termine el anterior. </w:t>
      </w:r>
      <w:r>
        <w:lastRenderedPageBreak/>
        <w:t>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00"/>
      <w:r w:rsidR="000E5291">
        <w:t xml:space="preserve"> </w:t>
      </w:r>
      <w:r w:rsidR="009A3A51">
        <w:t xml:space="preserve">En </w:t>
      </w:r>
      <w:r w:rsidR="000E5291">
        <w:t>e</w:t>
      </w:r>
      <w:r w:rsidR="009A3A51">
        <w:t>l</w:t>
      </w:r>
      <w:r w:rsidR="000E5291">
        <w:t xml:space="preserve"> caso de l</w:t>
      </w:r>
      <w:r w:rsidR="009A3A51">
        <w:t xml:space="preserve">os tiempos </w:t>
      </w:r>
      <w:r w:rsidR="000E5291">
        <w:t>de procesamiento (figura 8-</w:t>
      </w:r>
      <w:r w:rsidR="0064667E">
        <w:t>4</w:t>
      </w:r>
      <w:r w:rsidR="000E5291">
        <w:t xml:space="preserve">), </w:t>
      </w:r>
      <w:r w:rsidR="00922954" w:rsidRPr="00922954">
        <w:t>OMNeT++</w:t>
      </w:r>
      <w:r w:rsidR="00922954">
        <w:t xml:space="preserve"> </w:t>
      </w:r>
      <w:r w:rsidR="000E5291">
        <w:t>lo divide en dos “pending queue” e “in progress frame”</w:t>
      </w:r>
      <w:r w:rsidR="00F4765A">
        <w:t>. E</w:t>
      </w:r>
      <w:r w:rsidR="000E5291">
        <w:t xml:space="preserve">l primero considera desde la necesidad de mandar un paquete y esperar a que el canal esté libre, </w:t>
      </w:r>
      <w:r w:rsidR="00F4765A">
        <w:t xml:space="preserve">en la figura, </w:t>
      </w:r>
      <w:r w:rsidR="000E5291">
        <w:t>el nodo fuente tarda 1.3 m</w:t>
      </w:r>
      <w:r w:rsidR="00F4765A">
        <w:t xml:space="preserve">s. El segundo valor </w:t>
      </w:r>
      <w:r w:rsidR="000E5291">
        <w:t xml:space="preserve">cuenta después de crear el paquete </w:t>
      </w:r>
      <w:r w:rsidR="00F4765A">
        <w:t>hasta</w:t>
      </w:r>
      <w:r w:rsidR="000E5291">
        <w:t xml:space="preserve"> que se transmit</w:t>
      </w:r>
      <w:r w:rsidR="00F4765A">
        <w:t>e</w:t>
      </w:r>
      <w:r w:rsidR="000E5291">
        <w:t xml:space="preserve"> en el medio (junto a los tiempos de </w:t>
      </w:r>
      <w:r w:rsidR="001A033C">
        <w:rPr>
          <w:noProof/>
        </w:rPr>
        <mc:AlternateContent>
          <mc:Choice Requires="wpg">
            <w:drawing>
              <wp:anchor distT="0" distB="0" distL="114300" distR="114300" simplePos="0" relativeHeight="252516352" behindDoc="0" locked="0" layoutInCell="1" allowOverlap="1" wp14:anchorId="264535CF" wp14:editId="50D5E2AA">
                <wp:simplePos x="0" y="0"/>
                <wp:positionH relativeFrom="margin">
                  <wp:posOffset>-662940</wp:posOffset>
                </wp:positionH>
                <wp:positionV relativeFrom="paragraph">
                  <wp:posOffset>5454209</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61"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62"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4F1A3F6B" id="Grupo 67" o:spid="_x0000_s1026" style="position:absolute;margin-left:-52.2pt;margin-top:429.45pt;width:531.25pt;height:121.7pt;z-index:252516352;mso-position-horizontal-relative:margin"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Mdw&#10;R7njAAAADQ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93"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94"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95"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96"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97"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8"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9"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200"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200"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9"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8"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97"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96"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95"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201"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202"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203"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204"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205"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206"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207"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8"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9"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10"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11"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12"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13"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14"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15"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16"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17"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8"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9"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20"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21"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22"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205"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206"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207"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8"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9"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10"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11"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12"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13"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14"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15"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23"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17"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8"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9"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20"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24"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22" o:title=""/>
                  </v:shape>
                </v:group>
                <w10:wrap type="square" anchorx="margin"/>
              </v:group>
            </w:pict>
          </mc:Fallback>
        </mc:AlternateContent>
      </w:r>
      <w:r w:rsidR="001A033C">
        <w:rPr>
          <w:noProof/>
        </w:rPr>
        <mc:AlternateContent>
          <mc:Choice Requires="wps">
            <w:drawing>
              <wp:anchor distT="0" distB="0" distL="114300" distR="114300" simplePos="0" relativeHeight="252575744" behindDoc="0" locked="0" layoutInCell="1" allowOverlap="1" wp14:anchorId="53730F58" wp14:editId="738AB0E2">
                <wp:simplePos x="0" y="0"/>
                <wp:positionH relativeFrom="margin">
                  <wp:posOffset>-229596</wp:posOffset>
                </wp:positionH>
                <wp:positionV relativeFrom="paragraph">
                  <wp:posOffset>5206254</wp:posOffset>
                </wp:positionV>
                <wp:extent cx="6076950" cy="635"/>
                <wp:effectExtent l="0" t="0" r="0" b="0"/>
                <wp:wrapSquare wrapText="bothSides"/>
                <wp:docPr id="1860906332"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7FC5C255" w14:textId="395143F5" w:rsidR="00B6548A" w:rsidRPr="002C0FF3" w:rsidRDefault="00B6548A" w:rsidP="008A511B">
                            <w:pPr>
                              <w:pStyle w:val="Descripcin"/>
                              <w:rPr>
                                <w:sz w:val="24"/>
                              </w:rPr>
                            </w:pPr>
                            <w:bookmarkStart w:id="204" w:name="_Toc151638670"/>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3</w:t>
                            </w:r>
                            <w:r>
                              <w:rPr>
                                <w:noProof/>
                              </w:rPr>
                              <w:fldChar w:fldCharType="end"/>
                            </w:r>
                            <w:r>
                              <w:t xml:space="preserve"> </w:t>
                            </w:r>
                            <w:r w:rsidRPr="007720E8">
                              <w:t>r</w:t>
                            </w:r>
                            <w:r w:rsidR="00617A89" w:rsidRPr="007720E8">
                              <w:t>esultados de</w:t>
                            </w:r>
                            <w:r w:rsidR="00617A89">
                              <w:t xml:space="preserve">l escenario </w:t>
                            </w:r>
                            <w:r w:rsidR="00617A89" w:rsidRPr="007720E8">
                              <w:t>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0F58" id="_x0000_s1054" type="#_x0000_t202" style="position:absolute;left:0;text-align:left;margin-left:-18.1pt;margin-top:409.95pt;width:478.5pt;height:.05pt;z-index:252575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4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Gl2d0M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" stroked="f">
                <v:textbox style="mso-fit-shape-to-text:t" inset="0,0,0,0">
                  <w:txbxContent>
                    <w:p w14:paraId="7FC5C255" w14:textId="395143F5" w:rsidR="00B6548A" w:rsidRPr="002C0FF3" w:rsidRDefault="00B6548A" w:rsidP="008A511B">
                      <w:pPr>
                        <w:pStyle w:val="Descripcin"/>
                        <w:rPr>
                          <w:sz w:val="24"/>
                        </w:rPr>
                      </w:pPr>
                      <w:bookmarkStart w:id="205" w:name="_Toc151638670"/>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3</w:t>
                      </w:r>
                      <w:r>
                        <w:rPr>
                          <w:noProof/>
                        </w:rPr>
                        <w:fldChar w:fldCharType="end"/>
                      </w:r>
                      <w:r>
                        <w:t xml:space="preserve"> </w:t>
                      </w:r>
                      <w:r w:rsidRPr="007720E8">
                        <w:t>r</w:t>
                      </w:r>
                      <w:r w:rsidR="00617A89" w:rsidRPr="007720E8">
                        <w:t>esultados de</w:t>
                      </w:r>
                      <w:r w:rsidR="00617A89">
                        <w:t xml:space="preserve">l escenario </w:t>
                      </w:r>
                      <w:r w:rsidR="00617A89" w:rsidRPr="007720E8">
                        <w:t>1</w:t>
                      </w:r>
                      <w:bookmarkEnd w:id="205"/>
                    </w:p>
                  </w:txbxContent>
                </v:textbox>
                <w10:wrap type="square" anchorx="margin"/>
              </v:shape>
            </w:pict>
          </mc:Fallback>
        </mc:AlternateContent>
      </w:r>
      <w:r w:rsidR="001A033C">
        <w:rPr>
          <w:noProof/>
        </w:rPr>
        <mc:AlternateContent>
          <mc:Choice Requires="wps">
            <w:drawing>
              <wp:anchor distT="0" distB="0" distL="114300" distR="114300" simplePos="0" relativeHeight="252577792" behindDoc="0" locked="0" layoutInCell="1" allowOverlap="1" wp14:anchorId="71343CCE" wp14:editId="544F3020">
                <wp:simplePos x="0" y="0"/>
                <wp:positionH relativeFrom="margin">
                  <wp:posOffset>-667336</wp:posOffset>
                </wp:positionH>
                <wp:positionV relativeFrom="paragraph">
                  <wp:posOffset>7013161</wp:posOffset>
                </wp:positionV>
                <wp:extent cx="6746875" cy="635"/>
                <wp:effectExtent l="0" t="0" r="0" b="0"/>
                <wp:wrapSquare wrapText="bothSides"/>
                <wp:docPr id="730139807" name="Cuadro de texto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5E068C58" w14:textId="63874C67" w:rsidR="00B6548A" w:rsidRPr="00B957F5" w:rsidRDefault="00B6548A" w:rsidP="008A511B">
                            <w:pPr>
                              <w:pStyle w:val="Descripcin"/>
                              <w:rPr>
                                <w:noProof/>
                                <w:sz w:val="24"/>
                              </w:rPr>
                            </w:pPr>
                            <w:bookmarkStart w:id="206" w:name="_Toc151638671"/>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4</w:t>
                            </w:r>
                            <w:r>
                              <w:rPr>
                                <w:noProof/>
                              </w:rPr>
                              <w:fldChar w:fldCharType="end"/>
                            </w:r>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3CCE" id="_x0000_s1055" type="#_x0000_t202" style="position:absolute;left:0;text-align:left;margin-left:-52.55pt;margin-top:552.2pt;width:531.25pt;height:.05pt;z-index:252577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CWZHAIAAEA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" stroked="f">
                <v:textbox style="mso-fit-shape-to-text:t" inset="0,0,0,0">
                  <w:txbxContent>
                    <w:p w14:paraId="5E068C58" w14:textId="63874C67" w:rsidR="00B6548A" w:rsidRPr="00B957F5" w:rsidRDefault="00B6548A" w:rsidP="008A511B">
                      <w:pPr>
                        <w:pStyle w:val="Descripcin"/>
                        <w:rPr>
                          <w:noProof/>
                          <w:sz w:val="24"/>
                        </w:rPr>
                      </w:pPr>
                      <w:bookmarkStart w:id="207" w:name="_Toc151638671"/>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4</w:t>
                      </w:r>
                      <w:r>
                        <w:rPr>
                          <w:noProof/>
                        </w:rPr>
                        <w:fldChar w:fldCharType="end"/>
                      </w:r>
                      <w:r>
                        <w:t xml:space="preserve"> </w:t>
                      </w:r>
                      <w:r w:rsidRPr="00FC37D5">
                        <w:t xml:space="preserve">a </w:t>
                      </w:r>
                      <w:r w:rsidR="00617A89" w:rsidRPr="00FC37D5">
                        <w:t>la izquierda</w:t>
                      </w:r>
                      <w:r w:rsidR="00617A89">
                        <w:t xml:space="preserve"> los tiempos que demora</w:t>
                      </w:r>
                      <w:r w:rsidR="00617A89" w:rsidRPr="00FC37D5">
                        <w:t xml:space="preserve"> "in progress frames" a la derecha "pending queue"</w:t>
                      </w:r>
                      <w:bookmarkEnd w:id="207"/>
                    </w:p>
                  </w:txbxContent>
                </v:textbox>
                <w10:wrap type="square" anchorx="margin"/>
              </v:shape>
            </w:pict>
          </mc:Fallback>
        </mc:AlternateContent>
      </w:r>
      <w:r w:rsidR="001A033C">
        <w:rPr>
          <w:noProof/>
        </w:rPr>
        <mc:AlternateContent>
          <mc:Choice Requires="wpg">
            <w:drawing>
              <wp:anchor distT="0" distB="0" distL="114300" distR="114300" simplePos="0" relativeHeight="251632640" behindDoc="0" locked="0" layoutInCell="1" allowOverlap="1" wp14:anchorId="6FE918D6" wp14:editId="644457FA">
                <wp:simplePos x="0" y="0"/>
                <wp:positionH relativeFrom="margin">
                  <wp:posOffset>-240362</wp:posOffset>
                </wp:positionH>
                <wp:positionV relativeFrom="paragraph">
                  <wp:posOffset>2732626</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23B3E8BC" id="Grupo 3" o:spid="_x0000_s1026" style="position:absolute;margin-left:-18.95pt;margin-top:215.15pt;width:478.55pt;height:197pt;z-index:251632640;mso-position-horizontal-relative:margin"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229"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230"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231"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232" o:title="Gráfico, Gráfico de barras&#10;&#10;Descripción generada automáticamente"/>
                </v:shape>
                <w10:wrap type="square" anchorx="margin"/>
              </v:group>
            </w:pict>
          </mc:Fallback>
        </mc:AlternateContent>
      </w:r>
      <w:r w:rsidR="000E5291">
        <w:t>contención), que para el nodo fuente es 1 ms.</w:t>
      </w:r>
    </w:p>
    <w:p w14:paraId="3EF3687A" w14:textId="7B5DC98B" w:rsidR="001F5FC2" w:rsidRDefault="00E22EA3" w:rsidP="00D5223B">
      <w:bookmarkStart w:id="208" w:name="_Hlk139452110"/>
      <w:r>
        <w:rPr>
          <w:noProof/>
        </w:rPr>
        <w:lastRenderedPageBreak/>
        <mc:AlternateContent>
          <mc:Choice Requires="wps">
            <w:drawing>
              <wp:anchor distT="0" distB="0" distL="114300" distR="114300" simplePos="0" relativeHeight="251652096" behindDoc="0" locked="0" layoutInCell="1" allowOverlap="1" wp14:anchorId="50815090" wp14:editId="54BA78AA">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8A511B">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6" type="#_x0000_t202" style="position:absolute;left:0;text-align:left;margin-left:-12.35pt;margin-top:238.25pt;width:478.5pt;height:15.6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" stroked="f">
                <v:textbox inset="0,0,0,0">
                  <w:txbxContent>
                    <w:p w14:paraId="5347A70F" w14:textId="0157FC08" w:rsidR="00E22EA3" w:rsidRPr="00561F10" w:rsidRDefault="00E22EA3" w:rsidP="008A511B">
                      <w:pPr>
                        <w:pStyle w:val="Descripcin"/>
                      </w:pPr>
                    </w:p>
                  </w:txbxContent>
                </v:textbox>
                <w10:wrap type="square"/>
              </v:shape>
            </w:pict>
          </mc:Fallback>
        </mc:AlternateContent>
      </w:r>
      <w:r w:rsidR="00B6548A">
        <w:rPr>
          <w:noProof/>
        </w:rPr>
        <mc:AlternateContent>
          <mc:Choice Requires="wps">
            <w:drawing>
              <wp:anchor distT="0" distB="0" distL="114300" distR="114300" simplePos="0" relativeHeight="252579840" behindDoc="0" locked="0" layoutInCell="1" allowOverlap="1" wp14:anchorId="02A6096C" wp14:editId="70B48FBD">
                <wp:simplePos x="0" y="0"/>
                <wp:positionH relativeFrom="margin">
                  <wp:align>center</wp:align>
                </wp:positionH>
                <wp:positionV relativeFrom="paragraph">
                  <wp:posOffset>1754668</wp:posOffset>
                </wp:positionV>
                <wp:extent cx="5080635" cy="635"/>
                <wp:effectExtent l="0" t="0" r="5715" b="0"/>
                <wp:wrapSquare wrapText="bothSides"/>
                <wp:docPr id="1596896765"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21630C3E" w14:textId="146CD697" w:rsidR="00B6548A" w:rsidRPr="004A5122" w:rsidRDefault="00B6548A" w:rsidP="008A511B">
                            <w:pPr>
                              <w:pStyle w:val="Descripcin"/>
                              <w:rPr>
                                <w:noProof/>
                                <w:sz w:val="24"/>
                              </w:rPr>
                            </w:pPr>
                            <w:bookmarkStart w:id="209" w:name="_Toc151638672"/>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5</w:t>
                            </w:r>
                            <w:r>
                              <w:rPr>
                                <w:noProof/>
                              </w:rPr>
                              <w:fldChar w:fldCharType="end"/>
                            </w:r>
                            <w:r>
                              <w:t xml:space="preserve"> </w:t>
                            </w:r>
                            <w:r w:rsidRPr="00165884">
                              <w:t>R</w:t>
                            </w:r>
                            <w:r w:rsidR="00617A89" w:rsidRPr="00165884">
                              <w:t xml:space="preserve">utas formadas por el protocolo </w:t>
                            </w:r>
                            <w:r>
                              <w:t>AODV</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096C" id="_x0000_s1057" type="#_x0000_t202" style="position:absolute;left:0;text-align:left;margin-left:0;margin-top:138.15pt;width:400.05pt;height:.05pt;z-index:252579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0HAGQIAAEA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" stroked="f">
                <v:textbox style="mso-fit-shape-to-text:t" inset="0,0,0,0">
                  <w:txbxContent>
                    <w:p w14:paraId="21630C3E" w14:textId="146CD697" w:rsidR="00B6548A" w:rsidRPr="004A5122" w:rsidRDefault="00B6548A" w:rsidP="008A511B">
                      <w:pPr>
                        <w:pStyle w:val="Descripcin"/>
                        <w:rPr>
                          <w:noProof/>
                          <w:sz w:val="24"/>
                        </w:rPr>
                      </w:pPr>
                      <w:bookmarkStart w:id="210" w:name="_Toc151638672"/>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5</w:t>
                      </w:r>
                      <w:r>
                        <w:rPr>
                          <w:noProof/>
                        </w:rPr>
                        <w:fldChar w:fldCharType="end"/>
                      </w:r>
                      <w:r>
                        <w:t xml:space="preserve"> </w:t>
                      </w:r>
                      <w:r w:rsidRPr="00165884">
                        <w:t>R</w:t>
                      </w:r>
                      <w:r w:rsidR="00617A89" w:rsidRPr="00165884">
                        <w:t xml:space="preserve">utas formadas por el protocolo </w:t>
                      </w:r>
                      <w:r>
                        <w:t>AODV</w:t>
                      </w:r>
                      <w:bookmarkEnd w:id="210"/>
                    </w:p>
                  </w:txbxContent>
                </v:textbox>
                <w10:wrap type="square" anchorx="margin"/>
              </v:shape>
            </w:pict>
          </mc:Fallback>
        </mc:AlternateContent>
      </w:r>
      <w:r w:rsidR="00023641">
        <w:rPr>
          <w:noProof/>
        </w:rPr>
        <mc:AlternateContent>
          <mc:Choice Requires="wpg">
            <w:drawing>
              <wp:anchor distT="0" distB="0" distL="114300" distR="114300" simplePos="0" relativeHeight="251642880" behindDoc="0" locked="0" layoutInCell="1" allowOverlap="1" wp14:anchorId="6F60E5F1" wp14:editId="2BD12056">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8AF5AA" id="Grupo 5" o:spid="_x0000_s1026" style="position:absolute;margin-left:20.3pt;margin-top:37.25pt;width:400.05pt;height:95.05pt;z-index:251642880;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35"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36" o:title="Diagrama&#10;&#10;Descripción generada automáticamente"/>
                </v:shape>
                <w10:wrap type="square"/>
              </v:group>
            </w:pict>
          </mc:Fallback>
        </mc:AlternateContent>
      </w:r>
      <w:r w:rsidR="000E5291">
        <w:t>En la figura 8-</w:t>
      </w:r>
      <w:r w:rsidR="0064667E">
        <w:t>5</w:t>
      </w:r>
      <w:r w:rsidR="000E5291">
        <w:t xml:space="preserve"> se muestra visualmente la simulación</w:t>
      </w:r>
      <w:r w:rsidR="00D5223B">
        <w:t>.</w:t>
      </w:r>
      <w:bookmarkEnd w:id="208"/>
    </w:p>
    <w:p w14:paraId="2AB9EE63" w14:textId="22C43BA7" w:rsidR="009A3A51" w:rsidRDefault="009A3A51" w:rsidP="00F4765A">
      <w:r>
        <w:t xml:space="preserve">A partir del primer caso analizamos y comparamos con las demás simulaciones, </w:t>
      </w:r>
      <w:r w:rsidR="00F4765A">
        <w:t>al variar la velocidad y tasa de transmisión. O</w:t>
      </w:r>
      <w:r w:rsidR="00D5223B">
        <w:t>tros parámetros que se pueden variar y experimentar</w:t>
      </w:r>
      <w:r w:rsidR="00F4765A">
        <w:t>, pero quedan fuera del trabajo,</w:t>
      </w:r>
      <w:r w:rsidR="00D5223B">
        <w:t xml:space="preserve"> es por ejemplo con la potencia de transmisión o sensibilidad del receptor, lo que </w:t>
      </w:r>
      <w:r>
        <w:t>significa un menor radio de cobertura</w:t>
      </w:r>
      <w:r w:rsidR="00F4765A">
        <w:t xml:space="preserve">. Por una parte, esto puede ser conveniente </w:t>
      </w:r>
      <w:r w:rsidR="00E30896">
        <w:t>ya que,</w:t>
      </w:r>
      <w:r w:rsidR="00F4765A">
        <w:t xml:space="preserve"> para alertar correctamente de un</w:t>
      </w:r>
      <w:r w:rsidR="00E30896">
        <w:t xml:space="preserve"> accidente no necesitamos de un radio de cobertura de 1 km, con 100 o 200 metros debe ser suficiente. Pero, esto también significa que</w:t>
      </w:r>
      <w:r>
        <w:t xml:space="preserve"> los</w:t>
      </w:r>
      <w:r w:rsidR="00F4765A">
        <w:t xml:space="preserve"> </w:t>
      </w:r>
      <w:r>
        <w:t>mensajes requieren más saltos para llegar al objetivo</w:t>
      </w:r>
      <w:r w:rsidR="00D5223B">
        <w:t xml:space="preserve"> y las rutas son más fáciles de romperse</w:t>
      </w:r>
      <w:r w:rsidR="00475E6D">
        <w:t>,</w:t>
      </w:r>
      <w:r w:rsidR="00D5223B">
        <w:t xml:space="preserve"> lo que </w:t>
      </w:r>
      <w:r w:rsidR="00E30896">
        <w:t>puede llevar a menos mensajes recibidos y una mayor in</w:t>
      </w:r>
      <w:r w:rsidR="00D5223B">
        <w:t>undación de la red.</w:t>
      </w:r>
    </w:p>
    <w:p w14:paraId="303DE3E6" w14:textId="77777777" w:rsidR="00385917" w:rsidRDefault="00617A89" w:rsidP="00385917">
      <w:pPr>
        <w:pStyle w:val="Ttulo3"/>
        <w:numPr>
          <w:ilvl w:val="2"/>
          <w:numId w:val="38"/>
        </w:numPr>
        <w:ind w:left="0"/>
      </w:pPr>
      <w:bookmarkStart w:id="211" w:name="_Hlk146114815"/>
      <w:bookmarkStart w:id="212" w:name="_Toc151638755"/>
      <w:r>
        <w:t>Diferentes velocidades e intervalos</w:t>
      </w:r>
      <w:bookmarkEnd w:id="211"/>
      <w:bookmarkEnd w:id="212"/>
    </w:p>
    <w:p w14:paraId="743DB007" w14:textId="09488AC1" w:rsidR="00790273" w:rsidRPr="00790273" w:rsidRDefault="00790273" w:rsidP="008A511B">
      <w:pPr>
        <w:pStyle w:val="Descripcin"/>
      </w:pPr>
      <w:r>
        <w:t xml:space="preserve">Tabla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Tabla \* ARABIC \s 1 </w:instrText>
      </w:r>
      <w:r>
        <w:fldChar w:fldCharType="separate"/>
      </w:r>
      <w:r>
        <w:rPr>
          <w:noProof/>
        </w:rPr>
        <w:t>1</w:t>
      </w:r>
      <w:r>
        <w:rPr>
          <w:noProof/>
        </w:rPr>
        <w:fldChar w:fldCharType="end"/>
      </w:r>
      <w:r>
        <w:t xml:space="preserve"> RTT y porcentaje de pérdidas de mensajes, al variar la velocidad e intervalo</w:t>
      </w:r>
    </w:p>
    <w:tbl>
      <w:tblPr>
        <w:tblStyle w:val="Tablaconcuadrcula"/>
        <w:tblpPr w:leftFromText="141" w:rightFromText="141" w:vertAnchor="text" w:horzAnchor="margin" w:tblpXSpec="center" w:tblpY="687"/>
        <w:tblW w:w="5806" w:type="pct"/>
        <w:tblLook w:val="04A0" w:firstRow="1" w:lastRow="0" w:firstColumn="1" w:lastColumn="0" w:noHBand="0" w:noVBand="1"/>
      </w:tblPr>
      <w:tblGrid>
        <w:gridCol w:w="1547"/>
        <w:gridCol w:w="1267"/>
        <w:gridCol w:w="1304"/>
        <w:gridCol w:w="1123"/>
        <w:gridCol w:w="1275"/>
        <w:gridCol w:w="1052"/>
        <w:gridCol w:w="1341"/>
        <w:gridCol w:w="1341"/>
      </w:tblGrid>
      <w:tr w:rsidR="00527165" w:rsidRPr="008314EA" w14:paraId="0F5C057D" w14:textId="410263D5"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6B5747BB" w14:textId="77777777" w:rsidR="00527165" w:rsidRPr="008314EA" w:rsidRDefault="00527165" w:rsidP="00146203">
            <w:pPr>
              <w:spacing w:after="0" w:line="240" w:lineRule="auto"/>
              <w:rPr>
                <w:sz w:val="22"/>
                <w:szCs w:val="18"/>
                <w:lang w:eastAsia="en-US"/>
              </w:rPr>
            </w:pPr>
            <w:r w:rsidRPr="008314EA">
              <w:rPr>
                <w:sz w:val="22"/>
                <w:szCs w:val="18"/>
              </w:rPr>
              <w:t>Velocidad de los nodos</w:t>
            </w:r>
          </w:p>
        </w:tc>
        <w:tc>
          <w:tcPr>
            <w:tcW w:w="618" w:type="pct"/>
            <w:tcBorders>
              <w:top w:val="single" w:sz="4" w:space="0" w:color="auto"/>
              <w:left w:val="single" w:sz="4" w:space="0" w:color="auto"/>
              <w:bottom w:val="single" w:sz="4" w:space="0" w:color="auto"/>
              <w:right w:val="single" w:sz="4" w:space="0" w:color="auto"/>
            </w:tcBorders>
            <w:hideMark/>
          </w:tcPr>
          <w:p w14:paraId="0E67D3B0" w14:textId="77777777" w:rsidR="00527165" w:rsidRPr="008314EA" w:rsidRDefault="00527165" w:rsidP="00146203">
            <w:pPr>
              <w:spacing w:after="0" w:line="240" w:lineRule="auto"/>
              <w:rPr>
                <w:sz w:val="22"/>
                <w:szCs w:val="18"/>
              </w:rPr>
            </w:pPr>
            <w:r w:rsidRPr="008314EA">
              <w:rPr>
                <w:sz w:val="22"/>
                <w:szCs w:val="18"/>
              </w:rPr>
              <w:t>Intervalo entre mensajes</w:t>
            </w:r>
          </w:p>
        </w:tc>
        <w:tc>
          <w:tcPr>
            <w:tcW w:w="636" w:type="pct"/>
            <w:tcBorders>
              <w:top w:val="single" w:sz="4" w:space="0" w:color="auto"/>
              <w:left w:val="single" w:sz="4" w:space="0" w:color="auto"/>
              <w:bottom w:val="single" w:sz="4" w:space="0" w:color="auto"/>
              <w:right w:val="single" w:sz="4" w:space="0" w:color="auto"/>
            </w:tcBorders>
            <w:hideMark/>
          </w:tcPr>
          <w:p w14:paraId="4030B911" w14:textId="77777777" w:rsidR="00527165" w:rsidRPr="008314EA" w:rsidRDefault="00527165" w:rsidP="00146203">
            <w:pPr>
              <w:spacing w:after="0" w:line="240" w:lineRule="auto"/>
              <w:rPr>
                <w:sz w:val="22"/>
                <w:szCs w:val="18"/>
              </w:rPr>
            </w:pPr>
            <w:r w:rsidRPr="008314EA">
              <w:rPr>
                <w:sz w:val="22"/>
                <w:szCs w:val="18"/>
              </w:rPr>
              <w:t>Mensajes transmitidos</w:t>
            </w:r>
          </w:p>
          <w:p w14:paraId="28388882" w14:textId="77777777" w:rsidR="00527165" w:rsidRPr="008314EA" w:rsidRDefault="00527165" w:rsidP="00146203">
            <w:pPr>
              <w:spacing w:after="0" w:line="240" w:lineRule="auto"/>
              <w:rPr>
                <w:sz w:val="22"/>
                <w:szCs w:val="18"/>
              </w:rPr>
            </w:pPr>
          </w:p>
        </w:tc>
        <w:tc>
          <w:tcPr>
            <w:tcW w:w="548" w:type="pct"/>
            <w:tcBorders>
              <w:top w:val="single" w:sz="4" w:space="0" w:color="auto"/>
              <w:left w:val="single" w:sz="4" w:space="0" w:color="auto"/>
              <w:bottom w:val="single" w:sz="4" w:space="0" w:color="auto"/>
              <w:right w:val="single" w:sz="4" w:space="0" w:color="auto"/>
            </w:tcBorders>
            <w:hideMark/>
          </w:tcPr>
          <w:p w14:paraId="1BD9BA12" w14:textId="77777777" w:rsidR="00527165" w:rsidRPr="008314EA" w:rsidRDefault="00527165" w:rsidP="00146203">
            <w:pPr>
              <w:spacing w:after="0" w:line="240" w:lineRule="auto"/>
              <w:rPr>
                <w:sz w:val="22"/>
                <w:szCs w:val="18"/>
              </w:rPr>
            </w:pPr>
            <w:r w:rsidRPr="008314EA">
              <w:rPr>
                <w:sz w:val="22"/>
                <w:szCs w:val="18"/>
              </w:rPr>
              <w:t>Mensajes recibidos</w:t>
            </w:r>
          </w:p>
        </w:tc>
        <w:tc>
          <w:tcPr>
            <w:tcW w:w="622" w:type="pct"/>
            <w:tcBorders>
              <w:top w:val="single" w:sz="4" w:space="0" w:color="auto"/>
              <w:left w:val="single" w:sz="4" w:space="0" w:color="auto"/>
              <w:bottom w:val="single" w:sz="4" w:space="0" w:color="auto"/>
              <w:right w:val="single" w:sz="4" w:space="0" w:color="auto"/>
            </w:tcBorders>
            <w:hideMark/>
          </w:tcPr>
          <w:p w14:paraId="0AC40C06" w14:textId="77777777" w:rsidR="00527165" w:rsidRPr="008314EA" w:rsidRDefault="00527165" w:rsidP="00146203">
            <w:pPr>
              <w:spacing w:after="0" w:line="240" w:lineRule="auto"/>
              <w:rPr>
                <w:sz w:val="22"/>
                <w:szCs w:val="18"/>
              </w:rPr>
            </w:pPr>
            <w:r w:rsidRPr="008314EA">
              <w:rPr>
                <w:sz w:val="22"/>
                <w:szCs w:val="18"/>
              </w:rPr>
              <w:t>Porcentaje de pérdidas</w:t>
            </w:r>
          </w:p>
        </w:tc>
        <w:tc>
          <w:tcPr>
            <w:tcW w:w="513" w:type="pct"/>
            <w:tcBorders>
              <w:top w:val="single" w:sz="4" w:space="0" w:color="auto"/>
              <w:left w:val="single" w:sz="4" w:space="0" w:color="auto"/>
              <w:bottom w:val="single" w:sz="4" w:space="0" w:color="auto"/>
              <w:right w:val="single" w:sz="4" w:space="0" w:color="auto"/>
            </w:tcBorders>
            <w:hideMark/>
          </w:tcPr>
          <w:p w14:paraId="125A37B3" w14:textId="77777777" w:rsidR="00527165" w:rsidRDefault="00527165" w:rsidP="00146203">
            <w:pPr>
              <w:spacing w:after="0" w:line="240" w:lineRule="auto"/>
              <w:rPr>
                <w:sz w:val="22"/>
                <w:szCs w:val="18"/>
              </w:rPr>
            </w:pPr>
            <w:r w:rsidRPr="008314EA">
              <w:rPr>
                <w:sz w:val="22"/>
                <w:szCs w:val="18"/>
              </w:rPr>
              <w:t>RTT</w:t>
            </w:r>
          </w:p>
          <w:p w14:paraId="1E0E0099" w14:textId="2DF9C92A" w:rsidR="00527165" w:rsidRPr="008314EA" w:rsidRDefault="00527165" w:rsidP="00146203">
            <w:pPr>
              <w:spacing w:after="0" w:line="240" w:lineRule="auto"/>
              <w:rPr>
                <w:sz w:val="22"/>
                <w:szCs w:val="18"/>
              </w:rPr>
            </w:pPr>
            <w:r>
              <w:rPr>
                <w:sz w:val="22"/>
                <w:szCs w:val="18"/>
              </w:rPr>
              <w:t>(ms)</w:t>
            </w:r>
          </w:p>
        </w:tc>
        <w:tc>
          <w:tcPr>
            <w:tcW w:w="654" w:type="pct"/>
            <w:tcBorders>
              <w:top w:val="single" w:sz="4" w:space="0" w:color="auto"/>
              <w:left w:val="single" w:sz="4" w:space="0" w:color="auto"/>
              <w:bottom w:val="single" w:sz="4" w:space="0" w:color="auto"/>
              <w:right w:val="single" w:sz="4" w:space="0" w:color="auto"/>
            </w:tcBorders>
          </w:tcPr>
          <w:p w14:paraId="744E14CC" w14:textId="06AC99D8" w:rsidR="00527165" w:rsidRPr="008314EA" w:rsidRDefault="00527165" w:rsidP="00146203">
            <w:pPr>
              <w:spacing w:after="0" w:line="240" w:lineRule="auto"/>
              <w:rPr>
                <w:sz w:val="22"/>
                <w:szCs w:val="18"/>
              </w:rPr>
            </w:pPr>
            <w:r>
              <w:rPr>
                <w:sz w:val="22"/>
                <w:szCs w:val="18"/>
              </w:rPr>
              <w:t>Probabilidad de recibir 2 mensajes en 100 metros</w:t>
            </w:r>
          </w:p>
        </w:tc>
        <w:tc>
          <w:tcPr>
            <w:tcW w:w="654" w:type="pct"/>
            <w:tcBorders>
              <w:top w:val="single" w:sz="4" w:space="0" w:color="auto"/>
              <w:left w:val="single" w:sz="4" w:space="0" w:color="auto"/>
              <w:bottom w:val="single" w:sz="4" w:space="0" w:color="auto"/>
              <w:right w:val="single" w:sz="4" w:space="0" w:color="auto"/>
            </w:tcBorders>
          </w:tcPr>
          <w:p w14:paraId="13BCACDC" w14:textId="20AD8C23" w:rsidR="00527165" w:rsidRPr="008314EA" w:rsidRDefault="00527165" w:rsidP="00146203">
            <w:pPr>
              <w:spacing w:after="0" w:line="240" w:lineRule="auto"/>
              <w:rPr>
                <w:sz w:val="22"/>
                <w:szCs w:val="18"/>
              </w:rPr>
            </w:pPr>
            <w:r>
              <w:rPr>
                <w:sz w:val="22"/>
                <w:szCs w:val="18"/>
              </w:rPr>
              <w:t>Probabilidad de recibir 4 mensajes en 100 metros</w:t>
            </w:r>
          </w:p>
        </w:tc>
      </w:tr>
      <w:tr w:rsidR="00EB3CA4" w:rsidRPr="008314EA" w14:paraId="61026654" w14:textId="48403C87"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584B48BA" w14:textId="77777777" w:rsidR="00EB3CA4" w:rsidRPr="008314EA" w:rsidRDefault="00EB3CA4" w:rsidP="00EB3CA4">
            <w:pPr>
              <w:spacing w:after="0" w:line="240" w:lineRule="auto"/>
              <w:rPr>
                <w:sz w:val="22"/>
                <w:szCs w:val="18"/>
              </w:rPr>
            </w:pPr>
            <w:r w:rsidRPr="008314EA">
              <w:rPr>
                <w:sz w:val="22"/>
                <w:szCs w:val="18"/>
              </w:rPr>
              <w:lastRenderedPageBreak/>
              <w:t>30 km/h</w:t>
            </w:r>
          </w:p>
        </w:tc>
        <w:tc>
          <w:tcPr>
            <w:tcW w:w="618" w:type="pct"/>
            <w:tcBorders>
              <w:top w:val="single" w:sz="4" w:space="0" w:color="auto"/>
              <w:left w:val="single" w:sz="4" w:space="0" w:color="auto"/>
              <w:bottom w:val="single" w:sz="4" w:space="0" w:color="auto"/>
              <w:right w:val="single" w:sz="4" w:space="0" w:color="auto"/>
            </w:tcBorders>
            <w:hideMark/>
          </w:tcPr>
          <w:p w14:paraId="5B31E9E0" w14:textId="77777777" w:rsidR="00EB3CA4" w:rsidRPr="008314EA" w:rsidRDefault="00EB3CA4" w:rsidP="00EB3CA4">
            <w:pPr>
              <w:spacing w:after="0" w:line="240" w:lineRule="auto"/>
              <w:rPr>
                <w:sz w:val="22"/>
                <w:szCs w:val="18"/>
              </w:rPr>
            </w:pPr>
            <w:r w:rsidRPr="008314EA">
              <w:rPr>
                <w:sz w:val="22"/>
                <w:szCs w:val="18"/>
              </w:rPr>
              <w:t>1s</w:t>
            </w:r>
          </w:p>
        </w:tc>
        <w:tc>
          <w:tcPr>
            <w:tcW w:w="636" w:type="pct"/>
            <w:tcBorders>
              <w:top w:val="single" w:sz="4" w:space="0" w:color="auto"/>
              <w:left w:val="single" w:sz="4" w:space="0" w:color="auto"/>
              <w:bottom w:val="single" w:sz="4" w:space="0" w:color="auto"/>
              <w:right w:val="single" w:sz="4" w:space="0" w:color="auto"/>
            </w:tcBorders>
            <w:hideMark/>
          </w:tcPr>
          <w:p w14:paraId="24E61C34" w14:textId="77777777" w:rsidR="00EB3CA4" w:rsidRPr="008314EA" w:rsidRDefault="00EB3CA4" w:rsidP="00EB3CA4">
            <w:pPr>
              <w:spacing w:after="0" w:line="240" w:lineRule="auto"/>
              <w:rPr>
                <w:sz w:val="22"/>
                <w:szCs w:val="18"/>
              </w:rPr>
            </w:pPr>
            <w:r w:rsidRPr="008314EA">
              <w:rPr>
                <w:sz w:val="22"/>
                <w:szCs w:val="18"/>
              </w:rPr>
              <w:t>12</w:t>
            </w:r>
          </w:p>
        </w:tc>
        <w:tc>
          <w:tcPr>
            <w:tcW w:w="548" w:type="pct"/>
            <w:tcBorders>
              <w:top w:val="single" w:sz="4" w:space="0" w:color="auto"/>
              <w:left w:val="single" w:sz="4" w:space="0" w:color="auto"/>
              <w:bottom w:val="single" w:sz="4" w:space="0" w:color="auto"/>
              <w:right w:val="single" w:sz="4" w:space="0" w:color="auto"/>
            </w:tcBorders>
            <w:hideMark/>
          </w:tcPr>
          <w:p w14:paraId="2AD4CAF6" w14:textId="08F9B2DD" w:rsidR="00EB3CA4" w:rsidRPr="008314EA" w:rsidRDefault="00EB3CA4" w:rsidP="00EB3CA4">
            <w:pPr>
              <w:spacing w:after="0" w:line="240" w:lineRule="auto"/>
              <w:rPr>
                <w:sz w:val="22"/>
                <w:szCs w:val="18"/>
              </w:rPr>
            </w:pPr>
            <w:r>
              <w:rPr>
                <w:sz w:val="22"/>
                <w:szCs w:val="18"/>
              </w:rPr>
              <w:t>7.76</w:t>
            </w:r>
          </w:p>
        </w:tc>
        <w:tc>
          <w:tcPr>
            <w:tcW w:w="622" w:type="pct"/>
            <w:tcBorders>
              <w:top w:val="single" w:sz="4" w:space="0" w:color="auto"/>
              <w:left w:val="single" w:sz="4" w:space="0" w:color="auto"/>
              <w:bottom w:val="single" w:sz="4" w:space="0" w:color="auto"/>
              <w:right w:val="single" w:sz="4" w:space="0" w:color="auto"/>
            </w:tcBorders>
            <w:hideMark/>
          </w:tcPr>
          <w:p w14:paraId="407B1190" w14:textId="13267BD7" w:rsidR="00EB3CA4" w:rsidRPr="008314EA" w:rsidRDefault="00EB3CA4" w:rsidP="00EB3CA4">
            <w:pPr>
              <w:spacing w:after="0" w:line="240" w:lineRule="auto"/>
              <w:rPr>
                <w:sz w:val="22"/>
                <w:szCs w:val="18"/>
              </w:rPr>
            </w:pPr>
            <w:r w:rsidRPr="008314EA">
              <w:rPr>
                <w:sz w:val="22"/>
                <w:szCs w:val="18"/>
              </w:rPr>
              <w:t>3</w:t>
            </w:r>
            <w:r>
              <w:rPr>
                <w:sz w:val="22"/>
                <w:szCs w:val="18"/>
              </w:rPr>
              <w:t>5.28</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4C5DA51E" w14:textId="40E75FB0" w:rsidR="00EB3CA4" w:rsidRPr="008314EA" w:rsidRDefault="00EB3CA4" w:rsidP="00EB3CA4">
            <w:pPr>
              <w:spacing w:after="0" w:line="240" w:lineRule="auto"/>
              <w:rPr>
                <w:sz w:val="22"/>
                <w:szCs w:val="18"/>
              </w:rPr>
            </w:pPr>
            <w:r>
              <w:rPr>
                <w:sz w:val="22"/>
                <w:szCs w:val="18"/>
              </w:rPr>
              <w:t xml:space="preserve">734.7 </w:t>
            </w:r>
          </w:p>
        </w:tc>
        <w:tc>
          <w:tcPr>
            <w:tcW w:w="654" w:type="pct"/>
            <w:tcBorders>
              <w:top w:val="single" w:sz="4" w:space="0" w:color="auto"/>
              <w:left w:val="single" w:sz="4" w:space="0" w:color="auto"/>
              <w:bottom w:val="single" w:sz="4" w:space="0" w:color="auto"/>
              <w:right w:val="single" w:sz="4" w:space="0" w:color="auto"/>
            </w:tcBorders>
          </w:tcPr>
          <w:p w14:paraId="54964234" w14:textId="5261E865" w:rsidR="00EB3CA4" w:rsidRDefault="00EB3CA4" w:rsidP="00EB3CA4">
            <w:pPr>
              <w:spacing w:after="0" w:line="240" w:lineRule="auto"/>
              <w:rPr>
                <w:sz w:val="22"/>
                <w:szCs w:val="18"/>
              </w:rPr>
            </w:pPr>
            <w:r w:rsidRPr="00575F84">
              <w:t>99.94%</w:t>
            </w:r>
          </w:p>
        </w:tc>
        <w:tc>
          <w:tcPr>
            <w:tcW w:w="654" w:type="pct"/>
            <w:tcBorders>
              <w:top w:val="single" w:sz="4" w:space="0" w:color="auto"/>
              <w:left w:val="single" w:sz="4" w:space="0" w:color="auto"/>
              <w:bottom w:val="single" w:sz="4" w:space="0" w:color="auto"/>
              <w:right w:val="single" w:sz="4" w:space="0" w:color="auto"/>
            </w:tcBorders>
          </w:tcPr>
          <w:p w14:paraId="635EE141" w14:textId="603D2B16" w:rsidR="00EB3CA4" w:rsidRDefault="00EB3CA4" w:rsidP="00EB3CA4">
            <w:pPr>
              <w:spacing w:after="0" w:line="240" w:lineRule="auto"/>
              <w:rPr>
                <w:sz w:val="22"/>
                <w:szCs w:val="18"/>
              </w:rPr>
            </w:pPr>
            <w:r w:rsidRPr="00A711F6">
              <w:t>97.28%</w:t>
            </w:r>
          </w:p>
        </w:tc>
      </w:tr>
      <w:tr w:rsidR="00EB3CA4" w:rsidRPr="008314EA" w14:paraId="57F4CDC8" w14:textId="49F46F20"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341C8E9D" w14:textId="77777777" w:rsidR="00EB3CA4" w:rsidRPr="008314EA" w:rsidRDefault="00EB3CA4" w:rsidP="00EB3CA4">
            <w:pPr>
              <w:spacing w:after="0" w:line="240" w:lineRule="auto"/>
              <w:rPr>
                <w:sz w:val="22"/>
                <w:szCs w:val="18"/>
              </w:rPr>
            </w:pPr>
            <w:r w:rsidRPr="008314EA">
              <w:rPr>
                <w:sz w:val="22"/>
                <w:szCs w:val="18"/>
              </w:rPr>
              <w:t>30 km/h</w:t>
            </w:r>
          </w:p>
        </w:tc>
        <w:tc>
          <w:tcPr>
            <w:tcW w:w="618" w:type="pct"/>
            <w:tcBorders>
              <w:top w:val="single" w:sz="4" w:space="0" w:color="auto"/>
              <w:left w:val="single" w:sz="4" w:space="0" w:color="auto"/>
              <w:bottom w:val="single" w:sz="4" w:space="0" w:color="auto"/>
              <w:right w:val="single" w:sz="4" w:space="0" w:color="auto"/>
            </w:tcBorders>
            <w:hideMark/>
          </w:tcPr>
          <w:p w14:paraId="4697FEAB" w14:textId="77777777" w:rsidR="00EB3CA4" w:rsidRPr="008314EA" w:rsidRDefault="00EB3CA4" w:rsidP="00EB3CA4">
            <w:pPr>
              <w:spacing w:after="0" w:line="240" w:lineRule="auto"/>
              <w:rPr>
                <w:sz w:val="22"/>
                <w:szCs w:val="18"/>
              </w:rPr>
            </w:pPr>
            <w:r w:rsidRPr="008314EA">
              <w:rPr>
                <w:sz w:val="22"/>
                <w:szCs w:val="18"/>
              </w:rPr>
              <w:t>0.5 s</w:t>
            </w:r>
          </w:p>
        </w:tc>
        <w:tc>
          <w:tcPr>
            <w:tcW w:w="636" w:type="pct"/>
            <w:tcBorders>
              <w:top w:val="single" w:sz="4" w:space="0" w:color="auto"/>
              <w:left w:val="single" w:sz="4" w:space="0" w:color="auto"/>
              <w:bottom w:val="single" w:sz="4" w:space="0" w:color="auto"/>
              <w:right w:val="single" w:sz="4" w:space="0" w:color="auto"/>
            </w:tcBorders>
            <w:hideMark/>
          </w:tcPr>
          <w:p w14:paraId="5011B399" w14:textId="77777777" w:rsidR="00EB3CA4" w:rsidRPr="008314EA" w:rsidRDefault="00EB3CA4" w:rsidP="00EB3CA4">
            <w:pPr>
              <w:spacing w:after="0" w:line="240" w:lineRule="auto"/>
              <w:rPr>
                <w:sz w:val="22"/>
                <w:szCs w:val="18"/>
              </w:rPr>
            </w:pPr>
            <w:r w:rsidRPr="008314EA">
              <w:rPr>
                <w:sz w:val="22"/>
                <w:szCs w:val="18"/>
              </w:rPr>
              <w:t xml:space="preserve">24 </w:t>
            </w:r>
          </w:p>
        </w:tc>
        <w:tc>
          <w:tcPr>
            <w:tcW w:w="548" w:type="pct"/>
            <w:tcBorders>
              <w:top w:val="single" w:sz="4" w:space="0" w:color="auto"/>
              <w:left w:val="single" w:sz="4" w:space="0" w:color="auto"/>
              <w:bottom w:val="single" w:sz="4" w:space="0" w:color="auto"/>
              <w:right w:val="single" w:sz="4" w:space="0" w:color="auto"/>
            </w:tcBorders>
            <w:hideMark/>
          </w:tcPr>
          <w:p w14:paraId="5223C761" w14:textId="1ABC2658" w:rsidR="00EB3CA4" w:rsidRPr="008314EA" w:rsidRDefault="00EB3CA4" w:rsidP="00EB3CA4">
            <w:pPr>
              <w:spacing w:after="0" w:line="240" w:lineRule="auto"/>
              <w:rPr>
                <w:sz w:val="22"/>
                <w:szCs w:val="18"/>
              </w:rPr>
            </w:pPr>
            <w:r w:rsidRPr="008314EA">
              <w:rPr>
                <w:sz w:val="22"/>
                <w:szCs w:val="18"/>
              </w:rPr>
              <w:t>15</w:t>
            </w:r>
            <w:r>
              <w:rPr>
                <w:sz w:val="22"/>
                <w:szCs w:val="18"/>
              </w:rPr>
              <w:t>.56</w:t>
            </w:r>
          </w:p>
        </w:tc>
        <w:tc>
          <w:tcPr>
            <w:tcW w:w="622" w:type="pct"/>
            <w:tcBorders>
              <w:top w:val="single" w:sz="4" w:space="0" w:color="auto"/>
              <w:left w:val="single" w:sz="4" w:space="0" w:color="auto"/>
              <w:bottom w:val="single" w:sz="4" w:space="0" w:color="auto"/>
              <w:right w:val="single" w:sz="4" w:space="0" w:color="auto"/>
            </w:tcBorders>
            <w:hideMark/>
          </w:tcPr>
          <w:p w14:paraId="41A4A310" w14:textId="191A7049" w:rsidR="00EB3CA4" w:rsidRPr="008314EA" w:rsidRDefault="00EB3CA4" w:rsidP="00EB3CA4">
            <w:pPr>
              <w:spacing w:after="0" w:line="240" w:lineRule="auto"/>
              <w:rPr>
                <w:sz w:val="22"/>
                <w:szCs w:val="18"/>
              </w:rPr>
            </w:pPr>
            <w:r w:rsidRPr="008314EA">
              <w:rPr>
                <w:sz w:val="22"/>
                <w:szCs w:val="18"/>
              </w:rPr>
              <w:t>3</w:t>
            </w:r>
            <w:r>
              <w:rPr>
                <w:sz w:val="22"/>
                <w:szCs w:val="18"/>
              </w:rPr>
              <w:t>5</w:t>
            </w:r>
            <w:r w:rsidRPr="008314EA">
              <w:rPr>
                <w:sz w:val="22"/>
                <w:szCs w:val="18"/>
              </w:rPr>
              <w:t>.</w:t>
            </w:r>
            <w:r>
              <w:rPr>
                <w:sz w:val="22"/>
                <w:szCs w:val="18"/>
              </w:rPr>
              <w:t>1</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641079F2" w14:textId="712041CF" w:rsidR="00EB3CA4" w:rsidRPr="008314EA" w:rsidRDefault="00EB3CA4" w:rsidP="00EB3CA4">
            <w:pPr>
              <w:spacing w:after="0" w:line="240" w:lineRule="auto"/>
              <w:rPr>
                <w:sz w:val="22"/>
                <w:szCs w:val="18"/>
              </w:rPr>
            </w:pPr>
            <w:r>
              <w:rPr>
                <w:sz w:val="22"/>
                <w:szCs w:val="18"/>
              </w:rPr>
              <w:t>831</w:t>
            </w:r>
            <w:r w:rsidRPr="008314EA">
              <w:rPr>
                <w:sz w:val="22"/>
                <w:szCs w:val="18"/>
              </w:rPr>
              <w:t>.</w:t>
            </w:r>
            <w:r>
              <w:rPr>
                <w:sz w:val="22"/>
                <w:szCs w:val="18"/>
              </w:rPr>
              <w:t xml:space="preserve">8 </w:t>
            </w:r>
          </w:p>
        </w:tc>
        <w:tc>
          <w:tcPr>
            <w:tcW w:w="654" w:type="pct"/>
            <w:tcBorders>
              <w:top w:val="single" w:sz="4" w:space="0" w:color="auto"/>
              <w:left w:val="single" w:sz="4" w:space="0" w:color="auto"/>
              <w:bottom w:val="single" w:sz="4" w:space="0" w:color="auto"/>
              <w:right w:val="single" w:sz="4" w:space="0" w:color="auto"/>
            </w:tcBorders>
          </w:tcPr>
          <w:p w14:paraId="1ACAE58E" w14:textId="71BB4699" w:rsidR="00EB3CA4" w:rsidRDefault="00EB3CA4" w:rsidP="00EB3CA4">
            <w:pPr>
              <w:spacing w:after="0" w:line="240" w:lineRule="auto"/>
              <w:rPr>
                <w:sz w:val="22"/>
                <w:szCs w:val="18"/>
              </w:rPr>
            </w:pPr>
            <w:r w:rsidRPr="00575F84">
              <w:t>100%</w:t>
            </w:r>
          </w:p>
        </w:tc>
        <w:tc>
          <w:tcPr>
            <w:tcW w:w="654" w:type="pct"/>
            <w:tcBorders>
              <w:top w:val="single" w:sz="4" w:space="0" w:color="auto"/>
              <w:left w:val="single" w:sz="4" w:space="0" w:color="auto"/>
              <w:bottom w:val="single" w:sz="4" w:space="0" w:color="auto"/>
              <w:right w:val="single" w:sz="4" w:space="0" w:color="auto"/>
            </w:tcBorders>
          </w:tcPr>
          <w:p w14:paraId="415809C6" w14:textId="4B3A874D" w:rsidR="00EB3CA4" w:rsidRDefault="00EB3CA4" w:rsidP="00EB3CA4">
            <w:pPr>
              <w:spacing w:after="0" w:line="240" w:lineRule="auto"/>
              <w:rPr>
                <w:sz w:val="22"/>
                <w:szCs w:val="18"/>
              </w:rPr>
            </w:pPr>
            <w:r w:rsidRPr="00A711F6">
              <w:t>100%</w:t>
            </w:r>
          </w:p>
        </w:tc>
      </w:tr>
      <w:tr w:rsidR="00EB3CA4" w:rsidRPr="008314EA" w14:paraId="7E4C49D5" w14:textId="697BC107"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65876246" w14:textId="77777777" w:rsidR="00EB3CA4" w:rsidRPr="008314EA" w:rsidRDefault="00EB3CA4" w:rsidP="00EB3CA4">
            <w:pPr>
              <w:spacing w:after="0" w:line="240" w:lineRule="auto"/>
              <w:rPr>
                <w:sz w:val="22"/>
                <w:szCs w:val="18"/>
              </w:rPr>
            </w:pPr>
            <w:r w:rsidRPr="008314EA">
              <w:rPr>
                <w:sz w:val="22"/>
                <w:szCs w:val="18"/>
              </w:rPr>
              <w:t>30 km/h</w:t>
            </w:r>
          </w:p>
        </w:tc>
        <w:tc>
          <w:tcPr>
            <w:tcW w:w="618" w:type="pct"/>
            <w:tcBorders>
              <w:top w:val="single" w:sz="4" w:space="0" w:color="auto"/>
              <w:left w:val="single" w:sz="4" w:space="0" w:color="auto"/>
              <w:bottom w:val="single" w:sz="4" w:space="0" w:color="auto"/>
              <w:right w:val="single" w:sz="4" w:space="0" w:color="auto"/>
            </w:tcBorders>
            <w:hideMark/>
          </w:tcPr>
          <w:p w14:paraId="15D1F17F" w14:textId="77777777" w:rsidR="00EB3CA4" w:rsidRPr="008314EA" w:rsidRDefault="00EB3CA4" w:rsidP="00EB3CA4">
            <w:pPr>
              <w:spacing w:after="0" w:line="240" w:lineRule="auto"/>
              <w:rPr>
                <w:sz w:val="22"/>
                <w:szCs w:val="18"/>
              </w:rPr>
            </w:pPr>
            <w:r w:rsidRPr="008314EA">
              <w:rPr>
                <w:sz w:val="22"/>
                <w:szCs w:val="18"/>
              </w:rPr>
              <w:t>0.2 s</w:t>
            </w:r>
          </w:p>
        </w:tc>
        <w:tc>
          <w:tcPr>
            <w:tcW w:w="636" w:type="pct"/>
            <w:tcBorders>
              <w:top w:val="single" w:sz="4" w:space="0" w:color="auto"/>
              <w:left w:val="single" w:sz="4" w:space="0" w:color="auto"/>
              <w:bottom w:val="single" w:sz="4" w:space="0" w:color="auto"/>
              <w:right w:val="single" w:sz="4" w:space="0" w:color="auto"/>
            </w:tcBorders>
            <w:hideMark/>
          </w:tcPr>
          <w:p w14:paraId="322A555A" w14:textId="77777777" w:rsidR="00EB3CA4" w:rsidRPr="008314EA" w:rsidRDefault="00EB3CA4" w:rsidP="00EB3CA4">
            <w:pPr>
              <w:spacing w:after="0" w:line="240" w:lineRule="auto"/>
              <w:rPr>
                <w:sz w:val="22"/>
                <w:szCs w:val="18"/>
              </w:rPr>
            </w:pPr>
            <w:r w:rsidRPr="008314EA">
              <w:rPr>
                <w:sz w:val="22"/>
                <w:szCs w:val="18"/>
              </w:rPr>
              <w:t>60</w:t>
            </w:r>
          </w:p>
        </w:tc>
        <w:tc>
          <w:tcPr>
            <w:tcW w:w="548" w:type="pct"/>
            <w:tcBorders>
              <w:top w:val="single" w:sz="4" w:space="0" w:color="auto"/>
              <w:left w:val="single" w:sz="4" w:space="0" w:color="auto"/>
              <w:bottom w:val="single" w:sz="4" w:space="0" w:color="auto"/>
              <w:right w:val="single" w:sz="4" w:space="0" w:color="auto"/>
            </w:tcBorders>
            <w:hideMark/>
          </w:tcPr>
          <w:p w14:paraId="1D192AB9" w14:textId="276CC6F3" w:rsidR="00EB3CA4" w:rsidRPr="008314EA" w:rsidRDefault="00EB3CA4" w:rsidP="00EB3CA4">
            <w:pPr>
              <w:spacing w:after="0" w:line="240" w:lineRule="auto"/>
              <w:rPr>
                <w:sz w:val="22"/>
                <w:szCs w:val="18"/>
              </w:rPr>
            </w:pPr>
            <w:r>
              <w:rPr>
                <w:sz w:val="22"/>
                <w:szCs w:val="18"/>
              </w:rPr>
              <w:t>32.73</w:t>
            </w:r>
          </w:p>
        </w:tc>
        <w:tc>
          <w:tcPr>
            <w:tcW w:w="622" w:type="pct"/>
            <w:tcBorders>
              <w:top w:val="single" w:sz="4" w:space="0" w:color="auto"/>
              <w:left w:val="single" w:sz="4" w:space="0" w:color="auto"/>
              <w:bottom w:val="single" w:sz="4" w:space="0" w:color="auto"/>
              <w:right w:val="single" w:sz="4" w:space="0" w:color="auto"/>
            </w:tcBorders>
            <w:hideMark/>
          </w:tcPr>
          <w:p w14:paraId="6988CA8E" w14:textId="34A99237" w:rsidR="00EB3CA4" w:rsidRPr="008314EA" w:rsidRDefault="00EB3CA4" w:rsidP="00EB3CA4">
            <w:pPr>
              <w:spacing w:after="0" w:line="240" w:lineRule="auto"/>
              <w:rPr>
                <w:sz w:val="22"/>
                <w:szCs w:val="18"/>
              </w:rPr>
            </w:pPr>
            <w:r>
              <w:rPr>
                <w:sz w:val="22"/>
                <w:szCs w:val="18"/>
              </w:rPr>
              <w:t>45.44</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3FCF9123" w14:textId="23142795" w:rsidR="00EB3CA4" w:rsidRPr="008314EA" w:rsidRDefault="00EB3CA4" w:rsidP="00EB3CA4">
            <w:pPr>
              <w:spacing w:after="0" w:line="240" w:lineRule="auto"/>
              <w:rPr>
                <w:sz w:val="22"/>
                <w:szCs w:val="18"/>
              </w:rPr>
            </w:pPr>
            <w:r w:rsidRPr="008314EA">
              <w:rPr>
                <w:sz w:val="22"/>
                <w:szCs w:val="18"/>
              </w:rPr>
              <w:t>7</w:t>
            </w:r>
            <w:r>
              <w:rPr>
                <w:sz w:val="22"/>
                <w:szCs w:val="18"/>
              </w:rPr>
              <w:t xml:space="preserve">21.8 </w:t>
            </w:r>
          </w:p>
        </w:tc>
        <w:tc>
          <w:tcPr>
            <w:tcW w:w="654" w:type="pct"/>
            <w:tcBorders>
              <w:top w:val="single" w:sz="4" w:space="0" w:color="auto"/>
              <w:left w:val="single" w:sz="4" w:space="0" w:color="auto"/>
              <w:bottom w:val="single" w:sz="4" w:space="0" w:color="auto"/>
              <w:right w:val="single" w:sz="4" w:space="0" w:color="auto"/>
            </w:tcBorders>
          </w:tcPr>
          <w:p w14:paraId="3113B2F8" w14:textId="58E69CCD" w:rsidR="00EB3CA4" w:rsidRPr="008314EA" w:rsidRDefault="00EB3CA4" w:rsidP="00EB3CA4">
            <w:pPr>
              <w:spacing w:after="0" w:line="240" w:lineRule="auto"/>
              <w:rPr>
                <w:sz w:val="22"/>
                <w:szCs w:val="18"/>
              </w:rPr>
            </w:pPr>
            <w:r w:rsidRPr="00575F84">
              <w:t>100%</w:t>
            </w:r>
          </w:p>
        </w:tc>
        <w:tc>
          <w:tcPr>
            <w:tcW w:w="654" w:type="pct"/>
            <w:tcBorders>
              <w:top w:val="single" w:sz="4" w:space="0" w:color="auto"/>
              <w:left w:val="single" w:sz="4" w:space="0" w:color="auto"/>
              <w:bottom w:val="single" w:sz="4" w:space="0" w:color="auto"/>
              <w:right w:val="single" w:sz="4" w:space="0" w:color="auto"/>
            </w:tcBorders>
          </w:tcPr>
          <w:p w14:paraId="4BA90A0D" w14:textId="0052E4A7" w:rsidR="00EB3CA4" w:rsidRPr="008314EA" w:rsidRDefault="00EB3CA4" w:rsidP="00EB3CA4">
            <w:pPr>
              <w:spacing w:after="0" w:line="240" w:lineRule="auto"/>
              <w:rPr>
                <w:sz w:val="22"/>
                <w:szCs w:val="18"/>
              </w:rPr>
            </w:pPr>
            <w:r w:rsidRPr="00A711F6">
              <w:t>100%</w:t>
            </w:r>
          </w:p>
        </w:tc>
      </w:tr>
      <w:tr w:rsidR="00EB3CA4" w:rsidRPr="008314EA" w14:paraId="2502C10E" w14:textId="2EF36CC4"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4FB96A36" w14:textId="77777777" w:rsidR="00EB3CA4" w:rsidRPr="008314EA" w:rsidRDefault="00EB3CA4" w:rsidP="00EB3CA4">
            <w:pPr>
              <w:spacing w:after="0" w:line="240" w:lineRule="auto"/>
              <w:rPr>
                <w:sz w:val="22"/>
                <w:szCs w:val="18"/>
              </w:rPr>
            </w:pPr>
            <w:r w:rsidRPr="008314EA">
              <w:rPr>
                <w:sz w:val="22"/>
                <w:szCs w:val="18"/>
              </w:rPr>
              <w:t>30 km/h</w:t>
            </w:r>
          </w:p>
        </w:tc>
        <w:tc>
          <w:tcPr>
            <w:tcW w:w="618" w:type="pct"/>
            <w:tcBorders>
              <w:top w:val="single" w:sz="4" w:space="0" w:color="auto"/>
              <w:left w:val="single" w:sz="4" w:space="0" w:color="auto"/>
              <w:bottom w:val="single" w:sz="4" w:space="0" w:color="auto"/>
              <w:right w:val="single" w:sz="4" w:space="0" w:color="auto"/>
            </w:tcBorders>
            <w:hideMark/>
          </w:tcPr>
          <w:p w14:paraId="172C80F2" w14:textId="77777777" w:rsidR="00EB3CA4" w:rsidRPr="008314EA" w:rsidRDefault="00EB3CA4" w:rsidP="00EB3CA4">
            <w:pPr>
              <w:spacing w:after="0" w:line="240" w:lineRule="auto"/>
              <w:rPr>
                <w:sz w:val="22"/>
                <w:szCs w:val="18"/>
              </w:rPr>
            </w:pPr>
            <w:r w:rsidRPr="008314EA">
              <w:rPr>
                <w:sz w:val="22"/>
                <w:szCs w:val="18"/>
              </w:rPr>
              <w:t>0.1 s</w:t>
            </w:r>
          </w:p>
        </w:tc>
        <w:tc>
          <w:tcPr>
            <w:tcW w:w="636" w:type="pct"/>
            <w:tcBorders>
              <w:top w:val="single" w:sz="4" w:space="0" w:color="auto"/>
              <w:left w:val="single" w:sz="4" w:space="0" w:color="auto"/>
              <w:bottom w:val="single" w:sz="4" w:space="0" w:color="auto"/>
              <w:right w:val="single" w:sz="4" w:space="0" w:color="auto"/>
            </w:tcBorders>
            <w:hideMark/>
          </w:tcPr>
          <w:p w14:paraId="215B89E6" w14:textId="77777777" w:rsidR="00EB3CA4" w:rsidRPr="008314EA" w:rsidRDefault="00EB3CA4" w:rsidP="00EB3CA4">
            <w:pPr>
              <w:spacing w:after="0" w:line="240" w:lineRule="auto"/>
              <w:rPr>
                <w:sz w:val="22"/>
                <w:szCs w:val="18"/>
              </w:rPr>
            </w:pPr>
            <w:r w:rsidRPr="008314EA">
              <w:rPr>
                <w:sz w:val="22"/>
                <w:szCs w:val="18"/>
              </w:rPr>
              <w:t>120</w:t>
            </w:r>
          </w:p>
        </w:tc>
        <w:tc>
          <w:tcPr>
            <w:tcW w:w="548" w:type="pct"/>
            <w:tcBorders>
              <w:top w:val="single" w:sz="4" w:space="0" w:color="auto"/>
              <w:left w:val="single" w:sz="4" w:space="0" w:color="auto"/>
              <w:bottom w:val="single" w:sz="4" w:space="0" w:color="auto"/>
              <w:right w:val="single" w:sz="4" w:space="0" w:color="auto"/>
            </w:tcBorders>
            <w:hideMark/>
          </w:tcPr>
          <w:p w14:paraId="4FC6090E" w14:textId="6FED38F7" w:rsidR="00EB3CA4" w:rsidRPr="008314EA" w:rsidRDefault="00EB3CA4" w:rsidP="00EB3CA4">
            <w:pPr>
              <w:spacing w:after="0" w:line="240" w:lineRule="auto"/>
              <w:rPr>
                <w:sz w:val="22"/>
                <w:szCs w:val="18"/>
              </w:rPr>
            </w:pPr>
            <w:r>
              <w:rPr>
                <w:sz w:val="22"/>
                <w:szCs w:val="18"/>
              </w:rPr>
              <w:t>67.43</w:t>
            </w:r>
          </w:p>
        </w:tc>
        <w:tc>
          <w:tcPr>
            <w:tcW w:w="622" w:type="pct"/>
            <w:tcBorders>
              <w:top w:val="single" w:sz="4" w:space="0" w:color="auto"/>
              <w:left w:val="single" w:sz="4" w:space="0" w:color="auto"/>
              <w:bottom w:val="single" w:sz="4" w:space="0" w:color="auto"/>
              <w:right w:val="single" w:sz="4" w:space="0" w:color="auto"/>
            </w:tcBorders>
            <w:hideMark/>
          </w:tcPr>
          <w:p w14:paraId="7B564961" w14:textId="0382A36E" w:rsidR="00EB3CA4" w:rsidRPr="008314EA" w:rsidRDefault="00EB3CA4" w:rsidP="00EB3CA4">
            <w:pPr>
              <w:spacing w:after="0" w:line="240" w:lineRule="auto"/>
              <w:rPr>
                <w:sz w:val="22"/>
                <w:szCs w:val="18"/>
              </w:rPr>
            </w:pPr>
            <w:r>
              <w:rPr>
                <w:sz w:val="22"/>
                <w:szCs w:val="18"/>
              </w:rPr>
              <w:t>43.81</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384A12A3" w14:textId="1BAB4C76" w:rsidR="00EB3CA4" w:rsidRPr="008314EA" w:rsidRDefault="00EB3CA4" w:rsidP="00EB3CA4">
            <w:pPr>
              <w:spacing w:after="0" w:line="240" w:lineRule="auto"/>
              <w:rPr>
                <w:sz w:val="22"/>
                <w:szCs w:val="18"/>
              </w:rPr>
            </w:pPr>
            <w:r w:rsidRPr="008314EA">
              <w:rPr>
                <w:sz w:val="22"/>
                <w:szCs w:val="18"/>
              </w:rPr>
              <w:t>2</w:t>
            </w:r>
            <w:r>
              <w:rPr>
                <w:sz w:val="22"/>
                <w:szCs w:val="18"/>
              </w:rPr>
              <w:t>031.1</w:t>
            </w:r>
          </w:p>
        </w:tc>
        <w:tc>
          <w:tcPr>
            <w:tcW w:w="654" w:type="pct"/>
            <w:tcBorders>
              <w:top w:val="single" w:sz="4" w:space="0" w:color="auto"/>
              <w:left w:val="single" w:sz="4" w:space="0" w:color="auto"/>
              <w:bottom w:val="single" w:sz="4" w:space="0" w:color="auto"/>
              <w:right w:val="single" w:sz="4" w:space="0" w:color="auto"/>
            </w:tcBorders>
          </w:tcPr>
          <w:p w14:paraId="472A9877" w14:textId="50C8A7E9" w:rsidR="00EB3CA4" w:rsidRPr="008314EA" w:rsidRDefault="00EB3CA4" w:rsidP="00EB3CA4">
            <w:pPr>
              <w:spacing w:after="0" w:line="240" w:lineRule="auto"/>
              <w:rPr>
                <w:sz w:val="22"/>
                <w:szCs w:val="18"/>
              </w:rPr>
            </w:pPr>
            <w:r w:rsidRPr="00575F84">
              <w:t>100%</w:t>
            </w:r>
          </w:p>
        </w:tc>
        <w:tc>
          <w:tcPr>
            <w:tcW w:w="654" w:type="pct"/>
            <w:tcBorders>
              <w:top w:val="single" w:sz="4" w:space="0" w:color="auto"/>
              <w:left w:val="single" w:sz="4" w:space="0" w:color="auto"/>
              <w:bottom w:val="single" w:sz="4" w:space="0" w:color="auto"/>
              <w:right w:val="single" w:sz="4" w:space="0" w:color="auto"/>
            </w:tcBorders>
          </w:tcPr>
          <w:p w14:paraId="4BA05F16" w14:textId="4C81B4DF" w:rsidR="00EB3CA4" w:rsidRPr="008314EA" w:rsidRDefault="00EB3CA4" w:rsidP="00EB3CA4">
            <w:pPr>
              <w:spacing w:after="0" w:line="240" w:lineRule="auto"/>
              <w:rPr>
                <w:sz w:val="22"/>
                <w:szCs w:val="18"/>
              </w:rPr>
            </w:pPr>
            <w:r w:rsidRPr="00A711F6">
              <w:t>100%</w:t>
            </w:r>
          </w:p>
        </w:tc>
      </w:tr>
      <w:tr w:rsidR="00EB3CA4" w:rsidRPr="008314EA" w14:paraId="2D4A9A2F" w14:textId="626CBE8F"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75B4FCD1" w14:textId="77777777" w:rsidR="00EB3CA4" w:rsidRPr="008314EA" w:rsidRDefault="00EB3CA4" w:rsidP="00EB3CA4">
            <w:pPr>
              <w:spacing w:after="0" w:line="240" w:lineRule="auto"/>
              <w:rPr>
                <w:sz w:val="22"/>
                <w:szCs w:val="18"/>
              </w:rPr>
            </w:pPr>
            <w:r w:rsidRPr="008314EA">
              <w:rPr>
                <w:sz w:val="22"/>
                <w:szCs w:val="18"/>
              </w:rPr>
              <w:t>50 km/h</w:t>
            </w:r>
          </w:p>
        </w:tc>
        <w:tc>
          <w:tcPr>
            <w:tcW w:w="618" w:type="pct"/>
            <w:tcBorders>
              <w:top w:val="single" w:sz="4" w:space="0" w:color="auto"/>
              <w:left w:val="single" w:sz="4" w:space="0" w:color="auto"/>
              <w:bottom w:val="single" w:sz="4" w:space="0" w:color="auto"/>
              <w:right w:val="single" w:sz="4" w:space="0" w:color="auto"/>
            </w:tcBorders>
            <w:hideMark/>
          </w:tcPr>
          <w:p w14:paraId="3B53C9C0" w14:textId="77777777" w:rsidR="00EB3CA4" w:rsidRPr="008314EA" w:rsidRDefault="00EB3CA4" w:rsidP="00EB3CA4">
            <w:pPr>
              <w:spacing w:after="0" w:line="240" w:lineRule="auto"/>
              <w:rPr>
                <w:sz w:val="22"/>
                <w:szCs w:val="18"/>
              </w:rPr>
            </w:pPr>
            <w:r w:rsidRPr="008314EA">
              <w:rPr>
                <w:sz w:val="22"/>
                <w:szCs w:val="18"/>
              </w:rPr>
              <w:t>1 s</w:t>
            </w:r>
          </w:p>
        </w:tc>
        <w:tc>
          <w:tcPr>
            <w:tcW w:w="636" w:type="pct"/>
            <w:tcBorders>
              <w:top w:val="single" w:sz="4" w:space="0" w:color="auto"/>
              <w:left w:val="single" w:sz="4" w:space="0" w:color="auto"/>
              <w:bottom w:val="single" w:sz="4" w:space="0" w:color="auto"/>
              <w:right w:val="single" w:sz="4" w:space="0" w:color="auto"/>
            </w:tcBorders>
            <w:hideMark/>
          </w:tcPr>
          <w:p w14:paraId="186F8CEA" w14:textId="77777777" w:rsidR="00EB3CA4" w:rsidRPr="008314EA" w:rsidRDefault="00EB3CA4" w:rsidP="00EB3CA4">
            <w:pPr>
              <w:spacing w:after="0" w:line="240" w:lineRule="auto"/>
              <w:rPr>
                <w:sz w:val="22"/>
                <w:szCs w:val="18"/>
              </w:rPr>
            </w:pPr>
            <w:r w:rsidRPr="008314EA">
              <w:rPr>
                <w:sz w:val="22"/>
                <w:szCs w:val="18"/>
              </w:rPr>
              <w:t>8</w:t>
            </w:r>
          </w:p>
        </w:tc>
        <w:tc>
          <w:tcPr>
            <w:tcW w:w="548" w:type="pct"/>
            <w:tcBorders>
              <w:top w:val="single" w:sz="4" w:space="0" w:color="auto"/>
              <w:left w:val="single" w:sz="4" w:space="0" w:color="auto"/>
              <w:bottom w:val="single" w:sz="4" w:space="0" w:color="auto"/>
              <w:right w:val="single" w:sz="4" w:space="0" w:color="auto"/>
            </w:tcBorders>
            <w:hideMark/>
          </w:tcPr>
          <w:p w14:paraId="0A7DAF66" w14:textId="0C2C8D71" w:rsidR="00EB3CA4" w:rsidRPr="008314EA" w:rsidRDefault="00EB3CA4" w:rsidP="00EB3CA4">
            <w:pPr>
              <w:spacing w:after="0" w:line="240" w:lineRule="auto"/>
              <w:rPr>
                <w:sz w:val="22"/>
                <w:szCs w:val="18"/>
              </w:rPr>
            </w:pPr>
            <w:r>
              <w:rPr>
                <w:sz w:val="22"/>
                <w:szCs w:val="18"/>
              </w:rPr>
              <w:t>4.17</w:t>
            </w:r>
          </w:p>
        </w:tc>
        <w:tc>
          <w:tcPr>
            <w:tcW w:w="622" w:type="pct"/>
            <w:tcBorders>
              <w:top w:val="single" w:sz="4" w:space="0" w:color="auto"/>
              <w:left w:val="single" w:sz="4" w:space="0" w:color="auto"/>
              <w:bottom w:val="single" w:sz="4" w:space="0" w:color="auto"/>
              <w:right w:val="single" w:sz="4" w:space="0" w:color="auto"/>
            </w:tcBorders>
            <w:hideMark/>
          </w:tcPr>
          <w:p w14:paraId="12BE8CFC" w14:textId="4C7B7FF1" w:rsidR="00EB3CA4" w:rsidRPr="008314EA" w:rsidRDefault="00EB3CA4" w:rsidP="00EB3CA4">
            <w:pPr>
              <w:spacing w:after="0" w:line="240" w:lineRule="auto"/>
              <w:rPr>
                <w:sz w:val="22"/>
                <w:szCs w:val="18"/>
              </w:rPr>
            </w:pPr>
            <w:r>
              <w:rPr>
                <w:sz w:val="22"/>
                <w:szCs w:val="18"/>
              </w:rPr>
              <w:t>47.92</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33336A7A" w14:textId="5CF99FC0" w:rsidR="00EB3CA4" w:rsidRPr="008314EA" w:rsidRDefault="00EB3CA4" w:rsidP="00EB3CA4">
            <w:pPr>
              <w:spacing w:after="0" w:line="240" w:lineRule="auto"/>
              <w:rPr>
                <w:sz w:val="22"/>
                <w:szCs w:val="18"/>
              </w:rPr>
            </w:pPr>
            <w:r>
              <w:rPr>
                <w:sz w:val="22"/>
                <w:szCs w:val="18"/>
              </w:rPr>
              <w:t xml:space="preserve">854.7 </w:t>
            </w:r>
          </w:p>
        </w:tc>
        <w:tc>
          <w:tcPr>
            <w:tcW w:w="654" w:type="pct"/>
            <w:tcBorders>
              <w:top w:val="single" w:sz="4" w:space="0" w:color="auto"/>
              <w:left w:val="single" w:sz="4" w:space="0" w:color="auto"/>
              <w:bottom w:val="single" w:sz="4" w:space="0" w:color="auto"/>
              <w:right w:val="single" w:sz="4" w:space="0" w:color="auto"/>
            </w:tcBorders>
          </w:tcPr>
          <w:p w14:paraId="3E232BD9" w14:textId="23E08D73" w:rsidR="00EB3CA4" w:rsidRDefault="00EB3CA4" w:rsidP="00EB3CA4">
            <w:pPr>
              <w:spacing w:after="0" w:line="240" w:lineRule="auto"/>
              <w:rPr>
                <w:sz w:val="22"/>
                <w:szCs w:val="18"/>
              </w:rPr>
            </w:pPr>
            <w:r w:rsidRPr="00575F84">
              <w:t>83.74%</w:t>
            </w:r>
          </w:p>
        </w:tc>
        <w:tc>
          <w:tcPr>
            <w:tcW w:w="654" w:type="pct"/>
            <w:tcBorders>
              <w:top w:val="single" w:sz="4" w:space="0" w:color="auto"/>
              <w:left w:val="single" w:sz="4" w:space="0" w:color="auto"/>
              <w:bottom w:val="single" w:sz="4" w:space="0" w:color="auto"/>
              <w:right w:val="single" w:sz="4" w:space="0" w:color="auto"/>
            </w:tcBorders>
          </w:tcPr>
          <w:p w14:paraId="00D75F8D" w14:textId="5BB604C6" w:rsidR="00EB3CA4" w:rsidRDefault="00EB3CA4" w:rsidP="00EB3CA4">
            <w:pPr>
              <w:spacing w:after="0" w:line="240" w:lineRule="auto"/>
              <w:rPr>
                <w:sz w:val="22"/>
                <w:szCs w:val="18"/>
              </w:rPr>
            </w:pPr>
            <w:r w:rsidRPr="00A711F6">
              <w:t>21.46%</w:t>
            </w:r>
          </w:p>
        </w:tc>
      </w:tr>
      <w:tr w:rsidR="00EB3CA4" w:rsidRPr="008314EA" w14:paraId="67351BB6" w14:textId="61795167"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2209D318" w14:textId="77777777" w:rsidR="00EB3CA4" w:rsidRPr="008314EA" w:rsidRDefault="00EB3CA4" w:rsidP="00EB3CA4">
            <w:pPr>
              <w:spacing w:after="0" w:line="240" w:lineRule="auto"/>
              <w:rPr>
                <w:sz w:val="22"/>
                <w:szCs w:val="18"/>
              </w:rPr>
            </w:pPr>
            <w:r w:rsidRPr="008314EA">
              <w:rPr>
                <w:sz w:val="22"/>
                <w:szCs w:val="18"/>
              </w:rPr>
              <w:t>50 km/h</w:t>
            </w:r>
          </w:p>
        </w:tc>
        <w:tc>
          <w:tcPr>
            <w:tcW w:w="618" w:type="pct"/>
            <w:tcBorders>
              <w:top w:val="single" w:sz="4" w:space="0" w:color="auto"/>
              <w:left w:val="single" w:sz="4" w:space="0" w:color="auto"/>
              <w:bottom w:val="single" w:sz="4" w:space="0" w:color="auto"/>
              <w:right w:val="single" w:sz="4" w:space="0" w:color="auto"/>
            </w:tcBorders>
            <w:hideMark/>
          </w:tcPr>
          <w:p w14:paraId="6DF40746" w14:textId="77777777" w:rsidR="00EB3CA4" w:rsidRPr="008314EA" w:rsidRDefault="00EB3CA4" w:rsidP="00EB3CA4">
            <w:pPr>
              <w:spacing w:after="0" w:line="240" w:lineRule="auto"/>
              <w:rPr>
                <w:sz w:val="22"/>
                <w:szCs w:val="18"/>
              </w:rPr>
            </w:pPr>
            <w:r w:rsidRPr="008314EA">
              <w:rPr>
                <w:sz w:val="22"/>
                <w:szCs w:val="18"/>
              </w:rPr>
              <w:t>0.5 s</w:t>
            </w:r>
          </w:p>
        </w:tc>
        <w:tc>
          <w:tcPr>
            <w:tcW w:w="636" w:type="pct"/>
            <w:tcBorders>
              <w:top w:val="single" w:sz="4" w:space="0" w:color="auto"/>
              <w:left w:val="single" w:sz="4" w:space="0" w:color="auto"/>
              <w:bottom w:val="single" w:sz="4" w:space="0" w:color="auto"/>
              <w:right w:val="single" w:sz="4" w:space="0" w:color="auto"/>
            </w:tcBorders>
            <w:hideMark/>
          </w:tcPr>
          <w:p w14:paraId="45C7F42D" w14:textId="77777777" w:rsidR="00EB3CA4" w:rsidRPr="008314EA" w:rsidRDefault="00EB3CA4" w:rsidP="00EB3CA4">
            <w:pPr>
              <w:spacing w:after="0" w:line="240" w:lineRule="auto"/>
              <w:rPr>
                <w:sz w:val="22"/>
                <w:szCs w:val="18"/>
              </w:rPr>
            </w:pPr>
            <w:r w:rsidRPr="008314EA">
              <w:rPr>
                <w:sz w:val="22"/>
                <w:szCs w:val="18"/>
              </w:rPr>
              <w:t>16</w:t>
            </w:r>
          </w:p>
        </w:tc>
        <w:tc>
          <w:tcPr>
            <w:tcW w:w="548" w:type="pct"/>
            <w:tcBorders>
              <w:top w:val="single" w:sz="4" w:space="0" w:color="auto"/>
              <w:left w:val="single" w:sz="4" w:space="0" w:color="auto"/>
              <w:bottom w:val="single" w:sz="4" w:space="0" w:color="auto"/>
              <w:right w:val="single" w:sz="4" w:space="0" w:color="auto"/>
            </w:tcBorders>
            <w:hideMark/>
          </w:tcPr>
          <w:p w14:paraId="22EF43FB" w14:textId="6FBBFF28" w:rsidR="00EB3CA4" w:rsidRPr="008314EA" w:rsidRDefault="00EB3CA4" w:rsidP="00EB3CA4">
            <w:pPr>
              <w:spacing w:after="0" w:line="240" w:lineRule="auto"/>
              <w:rPr>
                <w:sz w:val="22"/>
                <w:szCs w:val="18"/>
              </w:rPr>
            </w:pPr>
            <w:r>
              <w:rPr>
                <w:sz w:val="22"/>
                <w:szCs w:val="18"/>
              </w:rPr>
              <w:t>9.2</w:t>
            </w:r>
          </w:p>
        </w:tc>
        <w:tc>
          <w:tcPr>
            <w:tcW w:w="622" w:type="pct"/>
            <w:tcBorders>
              <w:top w:val="single" w:sz="4" w:space="0" w:color="auto"/>
              <w:left w:val="single" w:sz="4" w:space="0" w:color="auto"/>
              <w:bottom w:val="single" w:sz="4" w:space="0" w:color="auto"/>
              <w:right w:val="single" w:sz="4" w:space="0" w:color="auto"/>
            </w:tcBorders>
            <w:hideMark/>
          </w:tcPr>
          <w:p w14:paraId="500FC1A9" w14:textId="42CA8F94" w:rsidR="00EB3CA4" w:rsidRPr="008314EA" w:rsidRDefault="00EB3CA4" w:rsidP="00EB3CA4">
            <w:pPr>
              <w:spacing w:after="0" w:line="240" w:lineRule="auto"/>
              <w:rPr>
                <w:sz w:val="22"/>
                <w:szCs w:val="18"/>
              </w:rPr>
            </w:pPr>
            <w:r>
              <w:rPr>
                <w:sz w:val="22"/>
                <w:szCs w:val="18"/>
              </w:rPr>
              <w:t>42.5</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07854332" w14:textId="14BE0FB1" w:rsidR="00EB3CA4" w:rsidRPr="008314EA" w:rsidRDefault="00EB3CA4" w:rsidP="00EB3CA4">
            <w:pPr>
              <w:spacing w:after="0" w:line="240" w:lineRule="auto"/>
              <w:rPr>
                <w:sz w:val="22"/>
                <w:szCs w:val="18"/>
              </w:rPr>
            </w:pPr>
            <w:r>
              <w:rPr>
                <w:sz w:val="22"/>
                <w:szCs w:val="18"/>
              </w:rPr>
              <w:t xml:space="preserve">903.8 </w:t>
            </w:r>
          </w:p>
        </w:tc>
        <w:tc>
          <w:tcPr>
            <w:tcW w:w="654" w:type="pct"/>
            <w:tcBorders>
              <w:top w:val="single" w:sz="4" w:space="0" w:color="auto"/>
              <w:left w:val="single" w:sz="4" w:space="0" w:color="auto"/>
              <w:bottom w:val="single" w:sz="4" w:space="0" w:color="auto"/>
              <w:right w:val="single" w:sz="4" w:space="0" w:color="auto"/>
            </w:tcBorders>
          </w:tcPr>
          <w:p w14:paraId="0D10F43A" w14:textId="789F2B66" w:rsidR="00EB3CA4" w:rsidRDefault="00EB3CA4" w:rsidP="00EB3CA4">
            <w:pPr>
              <w:spacing w:after="0" w:line="240" w:lineRule="auto"/>
              <w:rPr>
                <w:sz w:val="22"/>
                <w:szCs w:val="18"/>
              </w:rPr>
            </w:pPr>
            <w:r w:rsidRPr="00575F84">
              <w:t>99.72%</w:t>
            </w:r>
          </w:p>
        </w:tc>
        <w:tc>
          <w:tcPr>
            <w:tcW w:w="654" w:type="pct"/>
            <w:tcBorders>
              <w:top w:val="single" w:sz="4" w:space="0" w:color="auto"/>
              <w:left w:val="single" w:sz="4" w:space="0" w:color="auto"/>
              <w:bottom w:val="single" w:sz="4" w:space="0" w:color="auto"/>
              <w:right w:val="single" w:sz="4" w:space="0" w:color="auto"/>
            </w:tcBorders>
          </w:tcPr>
          <w:p w14:paraId="0634CA91" w14:textId="70E20694" w:rsidR="00EB3CA4" w:rsidRDefault="00EB3CA4" w:rsidP="00EB3CA4">
            <w:pPr>
              <w:spacing w:after="0" w:line="240" w:lineRule="auto"/>
              <w:rPr>
                <w:sz w:val="22"/>
                <w:szCs w:val="18"/>
              </w:rPr>
            </w:pPr>
            <w:r w:rsidRPr="00A711F6">
              <w:t>92.42%</w:t>
            </w:r>
          </w:p>
        </w:tc>
      </w:tr>
      <w:tr w:rsidR="00EB3CA4" w:rsidRPr="008314EA" w14:paraId="3B010D6A" w14:textId="324BDC11"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7B74F8FE" w14:textId="77777777" w:rsidR="00EB3CA4" w:rsidRPr="008314EA" w:rsidRDefault="00EB3CA4" w:rsidP="00EB3CA4">
            <w:pPr>
              <w:spacing w:after="0" w:line="240" w:lineRule="auto"/>
              <w:rPr>
                <w:sz w:val="22"/>
                <w:szCs w:val="18"/>
              </w:rPr>
            </w:pPr>
            <w:r w:rsidRPr="008314EA">
              <w:rPr>
                <w:sz w:val="22"/>
                <w:szCs w:val="18"/>
              </w:rPr>
              <w:t>50 km/h</w:t>
            </w:r>
          </w:p>
        </w:tc>
        <w:tc>
          <w:tcPr>
            <w:tcW w:w="618" w:type="pct"/>
            <w:tcBorders>
              <w:top w:val="single" w:sz="4" w:space="0" w:color="auto"/>
              <w:left w:val="single" w:sz="4" w:space="0" w:color="auto"/>
              <w:bottom w:val="single" w:sz="4" w:space="0" w:color="auto"/>
              <w:right w:val="single" w:sz="4" w:space="0" w:color="auto"/>
            </w:tcBorders>
            <w:hideMark/>
          </w:tcPr>
          <w:p w14:paraId="51812D58" w14:textId="77777777" w:rsidR="00EB3CA4" w:rsidRPr="008314EA" w:rsidRDefault="00EB3CA4" w:rsidP="00EB3CA4">
            <w:pPr>
              <w:spacing w:after="0" w:line="240" w:lineRule="auto"/>
              <w:rPr>
                <w:sz w:val="22"/>
                <w:szCs w:val="18"/>
              </w:rPr>
            </w:pPr>
            <w:r w:rsidRPr="008314EA">
              <w:rPr>
                <w:sz w:val="22"/>
                <w:szCs w:val="18"/>
              </w:rPr>
              <w:t xml:space="preserve">0.2 s </w:t>
            </w:r>
          </w:p>
        </w:tc>
        <w:tc>
          <w:tcPr>
            <w:tcW w:w="636" w:type="pct"/>
            <w:tcBorders>
              <w:top w:val="single" w:sz="4" w:space="0" w:color="auto"/>
              <w:left w:val="single" w:sz="4" w:space="0" w:color="auto"/>
              <w:bottom w:val="single" w:sz="4" w:space="0" w:color="auto"/>
              <w:right w:val="single" w:sz="4" w:space="0" w:color="auto"/>
            </w:tcBorders>
            <w:hideMark/>
          </w:tcPr>
          <w:p w14:paraId="63B57996" w14:textId="77777777" w:rsidR="00EB3CA4" w:rsidRPr="008314EA" w:rsidRDefault="00EB3CA4" w:rsidP="00EB3CA4">
            <w:pPr>
              <w:spacing w:after="0" w:line="240" w:lineRule="auto"/>
              <w:rPr>
                <w:sz w:val="22"/>
                <w:szCs w:val="18"/>
              </w:rPr>
            </w:pPr>
            <w:r w:rsidRPr="008314EA">
              <w:rPr>
                <w:sz w:val="22"/>
                <w:szCs w:val="18"/>
              </w:rPr>
              <w:t>40</w:t>
            </w:r>
          </w:p>
        </w:tc>
        <w:tc>
          <w:tcPr>
            <w:tcW w:w="548" w:type="pct"/>
            <w:tcBorders>
              <w:top w:val="single" w:sz="4" w:space="0" w:color="auto"/>
              <w:left w:val="single" w:sz="4" w:space="0" w:color="auto"/>
              <w:bottom w:val="single" w:sz="4" w:space="0" w:color="auto"/>
              <w:right w:val="single" w:sz="4" w:space="0" w:color="auto"/>
            </w:tcBorders>
            <w:hideMark/>
          </w:tcPr>
          <w:p w14:paraId="4406498E" w14:textId="178F1C16" w:rsidR="00EB3CA4" w:rsidRPr="008314EA" w:rsidRDefault="00EB3CA4" w:rsidP="00EB3CA4">
            <w:pPr>
              <w:spacing w:after="0" w:line="240" w:lineRule="auto"/>
              <w:rPr>
                <w:sz w:val="22"/>
                <w:szCs w:val="18"/>
              </w:rPr>
            </w:pPr>
            <w:r>
              <w:rPr>
                <w:sz w:val="22"/>
                <w:szCs w:val="18"/>
              </w:rPr>
              <w:t>21.87</w:t>
            </w:r>
          </w:p>
        </w:tc>
        <w:tc>
          <w:tcPr>
            <w:tcW w:w="622" w:type="pct"/>
            <w:tcBorders>
              <w:top w:val="single" w:sz="4" w:space="0" w:color="auto"/>
              <w:left w:val="single" w:sz="4" w:space="0" w:color="auto"/>
              <w:bottom w:val="single" w:sz="4" w:space="0" w:color="auto"/>
              <w:right w:val="single" w:sz="4" w:space="0" w:color="auto"/>
            </w:tcBorders>
            <w:hideMark/>
          </w:tcPr>
          <w:p w14:paraId="4040B32A" w14:textId="2182DB10" w:rsidR="00EB3CA4" w:rsidRPr="008314EA" w:rsidRDefault="00EB3CA4" w:rsidP="00EB3CA4">
            <w:pPr>
              <w:spacing w:after="0" w:line="240" w:lineRule="auto"/>
              <w:rPr>
                <w:sz w:val="22"/>
                <w:szCs w:val="18"/>
              </w:rPr>
            </w:pPr>
            <w:r>
              <w:rPr>
                <w:sz w:val="22"/>
                <w:szCs w:val="18"/>
              </w:rPr>
              <w:t>45.33</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0D261F4A" w14:textId="1D239228" w:rsidR="00EB3CA4" w:rsidRPr="008314EA" w:rsidRDefault="00EB3CA4" w:rsidP="00EB3CA4">
            <w:pPr>
              <w:spacing w:after="0" w:line="240" w:lineRule="auto"/>
              <w:rPr>
                <w:sz w:val="22"/>
                <w:szCs w:val="18"/>
              </w:rPr>
            </w:pPr>
            <w:r>
              <w:rPr>
                <w:sz w:val="22"/>
                <w:szCs w:val="18"/>
              </w:rPr>
              <w:t>1053.5</w:t>
            </w:r>
          </w:p>
        </w:tc>
        <w:tc>
          <w:tcPr>
            <w:tcW w:w="654" w:type="pct"/>
            <w:tcBorders>
              <w:top w:val="single" w:sz="4" w:space="0" w:color="auto"/>
              <w:left w:val="single" w:sz="4" w:space="0" w:color="auto"/>
              <w:bottom w:val="single" w:sz="4" w:space="0" w:color="auto"/>
              <w:right w:val="single" w:sz="4" w:space="0" w:color="auto"/>
            </w:tcBorders>
          </w:tcPr>
          <w:p w14:paraId="729CE43C" w14:textId="021F5348" w:rsidR="00EB3CA4" w:rsidRDefault="00EB3CA4" w:rsidP="00EB3CA4">
            <w:pPr>
              <w:spacing w:after="0" w:line="240" w:lineRule="auto"/>
              <w:rPr>
                <w:sz w:val="22"/>
                <w:szCs w:val="18"/>
              </w:rPr>
            </w:pPr>
            <w:r w:rsidRPr="00575F84">
              <w:t>100%</w:t>
            </w:r>
          </w:p>
        </w:tc>
        <w:tc>
          <w:tcPr>
            <w:tcW w:w="654" w:type="pct"/>
            <w:tcBorders>
              <w:top w:val="single" w:sz="4" w:space="0" w:color="auto"/>
              <w:left w:val="single" w:sz="4" w:space="0" w:color="auto"/>
              <w:bottom w:val="single" w:sz="4" w:space="0" w:color="auto"/>
              <w:right w:val="single" w:sz="4" w:space="0" w:color="auto"/>
            </w:tcBorders>
          </w:tcPr>
          <w:p w14:paraId="23464547" w14:textId="63A6086B" w:rsidR="00EB3CA4" w:rsidRDefault="00EB3CA4" w:rsidP="00EB3CA4">
            <w:pPr>
              <w:spacing w:after="0" w:line="240" w:lineRule="auto"/>
              <w:rPr>
                <w:sz w:val="22"/>
                <w:szCs w:val="18"/>
              </w:rPr>
            </w:pPr>
            <w:r w:rsidRPr="00A711F6">
              <w:t>100%</w:t>
            </w:r>
          </w:p>
        </w:tc>
      </w:tr>
      <w:tr w:rsidR="00EB3CA4" w:rsidRPr="008314EA" w14:paraId="3DCEC71F" w14:textId="59DC8B1C"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326C8203" w14:textId="77777777" w:rsidR="00EB3CA4" w:rsidRPr="008314EA" w:rsidRDefault="00EB3CA4" w:rsidP="00EB3CA4">
            <w:pPr>
              <w:spacing w:after="0" w:line="240" w:lineRule="auto"/>
              <w:rPr>
                <w:sz w:val="22"/>
                <w:szCs w:val="18"/>
              </w:rPr>
            </w:pPr>
            <w:r w:rsidRPr="008314EA">
              <w:rPr>
                <w:sz w:val="22"/>
                <w:szCs w:val="18"/>
              </w:rPr>
              <w:t>50 km/h</w:t>
            </w:r>
          </w:p>
        </w:tc>
        <w:tc>
          <w:tcPr>
            <w:tcW w:w="618" w:type="pct"/>
            <w:tcBorders>
              <w:top w:val="single" w:sz="4" w:space="0" w:color="auto"/>
              <w:left w:val="single" w:sz="4" w:space="0" w:color="auto"/>
              <w:bottom w:val="single" w:sz="4" w:space="0" w:color="auto"/>
              <w:right w:val="single" w:sz="4" w:space="0" w:color="auto"/>
            </w:tcBorders>
            <w:hideMark/>
          </w:tcPr>
          <w:p w14:paraId="07C47327" w14:textId="77777777" w:rsidR="00EB3CA4" w:rsidRPr="008314EA" w:rsidRDefault="00EB3CA4" w:rsidP="00EB3CA4">
            <w:pPr>
              <w:spacing w:after="0" w:line="240" w:lineRule="auto"/>
              <w:rPr>
                <w:sz w:val="22"/>
                <w:szCs w:val="18"/>
              </w:rPr>
            </w:pPr>
            <w:r w:rsidRPr="008314EA">
              <w:rPr>
                <w:sz w:val="22"/>
                <w:szCs w:val="18"/>
              </w:rPr>
              <w:t>0.1 s</w:t>
            </w:r>
          </w:p>
        </w:tc>
        <w:tc>
          <w:tcPr>
            <w:tcW w:w="636" w:type="pct"/>
            <w:tcBorders>
              <w:top w:val="single" w:sz="4" w:space="0" w:color="auto"/>
              <w:left w:val="single" w:sz="4" w:space="0" w:color="auto"/>
              <w:bottom w:val="single" w:sz="4" w:space="0" w:color="auto"/>
              <w:right w:val="single" w:sz="4" w:space="0" w:color="auto"/>
            </w:tcBorders>
            <w:hideMark/>
          </w:tcPr>
          <w:p w14:paraId="16824C47" w14:textId="77777777" w:rsidR="00EB3CA4" w:rsidRPr="008314EA" w:rsidRDefault="00EB3CA4" w:rsidP="00EB3CA4">
            <w:pPr>
              <w:spacing w:after="0" w:line="240" w:lineRule="auto"/>
              <w:rPr>
                <w:sz w:val="22"/>
                <w:szCs w:val="18"/>
              </w:rPr>
            </w:pPr>
            <w:r w:rsidRPr="008314EA">
              <w:rPr>
                <w:sz w:val="22"/>
                <w:szCs w:val="18"/>
              </w:rPr>
              <w:t>80</w:t>
            </w:r>
          </w:p>
        </w:tc>
        <w:tc>
          <w:tcPr>
            <w:tcW w:w="548" w:type="pct"/>
            <w:tcBorders>
              <w:top w:val="single" w:sz="4" w:space="0" w:color="auto"/>
              <w:left w:val="single" w:sz="4" w:space="0" w:color="auto"/>
              <w:bottom w:val="single" w:sz="4" w:space="0" w:color="auto"/>
              <w:right w:val="single" w:sz="4" w:space="0" w:color="auto"/>
            </w:tcBorders>
            <w:hideMark/>
          </w:tcPr>
          <w:p w14:paraId="1FB5009C" w14:textId="68175E19" w:rsidR="00EB3CA4" w:rsidRPr="008314EA" w:rsidRDefault="00EB3CA4" w:rsidP="00EB3CA4">
            <w:pPr>
              <w:spacing w:after="0" w:line="240" w:lineRule="auto"/>
              <w:rPr>
                <w:sz w:val="22"/>
                <w:szCs w:val="18"/>
              </w:rPr>
            </w:pPr>
            <w:r>
              <w:rPr>
                <w:sz w:val="22"/>
                <w:szCs w:val="18"/>
              </w:rPr>
              <w:t>40.5</w:t>
            </w:r>
          </w:p>
        </w:tc>
        <w:tc>
          <w:tcPr>
            <w:tcW w:w="622" w:type="pct"/>
            <w:tcBorders>
              <w:top w:val="single" w:sz="4" w:space="0" w:color="auto"/>
              <w:left w:val="single" w:sz="4" w:space="0" w:color="auto"/>
              <w:bottom w:val="single" w:sz="4" w:space="0" w:color="auto"/>
              <w:right w:val="single" w:sz="4" w:space="0" w:color="auto"/>
            </w:tcBorders>
            <w:hideMark/>
          </w:tcPr>
          <w:p w14:paraId="7DE518B7" w14:textId="003B3F77" w:rsidR="00EB3CA4" w:rsidRPr="008314EA" w:rsidRDefault="00EB3CA4" w:rsidP="00EB3CA4">
            <w:pPr>
              <w:spacing w:after="0" w:line="240" w:lineRule="auto"/>
              <w:rPr>
                <w:sz w:val="22"/>
                <w:szCs w:val="18"/>
              </w:rPr>
            </w:pPr>
            <w:r>
              <w:rPr>
                <w:sz w:val="22"/>
                <w:szCs w:val="18"/>
              </w:rPr>
              <w:t>49.37</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58F21F96" w14:textId="704CC1A0" w:rsidR="00EB3CA4" w:rsidRPr="008314EA" w:rsidRDefault="00EB3CA4" w:rsidP="00EB3CA4">
            <w:pPr>
              <w:spacing w:after="0" w:line="240" w:lineRule="auto"/>
              <w:rPr>
                <w:sz w:val="22"/>
                <w:szCs w:val="18"/>
              </w:rPr>
            </w:pPr>
            <w:r>
              <w:rPr>
                <w:sz w:val="22"/>
                <w:szCs w:val="18"/>
              </w:rPr>
              <w:t>1374.2</w:t>
            </w:r>
          </w:p>
        </w:tc>
        <w:tc>
          <w:tcPr>
            <w:tcW w:w="654" w:type="pct"/>
            <w:tcBorders>
              <w:top w:val="single" w:sz="4" w:space="0" w:color="auto"/>
              <w:left w:val="single" w:sz="4" w:space="0" w:color="auto"/>
              <w:bottom w:val="single" w:sz="4" w:space="0" w:color="auto"/>
              <w:right w:val="single" w:sz="4" w:space="0" w:color="auto"/>
            </w:tcBorders>
          </w:tcPr>
          <w:p w14:paraId="201C3FF6" w14:textId="5CA8A641" w:rsidR="00EB3CA4" w:rsidRDefault="00EB3CA4" w:rsidP="00EB3CA4">
            <w:pPr>
              <w:spacing w:after="0" w:line="240" w:lineRule="auto"/>
              <w:rPr>
                <w:sz w:val="22"/>
                <w:szCs w:val="18"/>
              </w:rPr>
            </w:pPr>
            <w:r w:rsidRPr="00575F84">
              <w:t>100%</w:t>
            </w:r>
          </w:p>
        </w:tc>
        <w:tc>
          <w:tcPr>
            <w:tcW w:w="654" w:type="pct"/>
            <w:tcBorders>
              <w:top w:val="single" w:sz="4" w:space="0" w:color="auto"/>
              <w:left w:val="single" w:sz="4" w:space="0" w:color="auto"/>
              <w:bottom w:val="single" w:sz="4" w:space="0" w:color="auto"/>
              <w:right w:val="single" w:sz="4" w:space="0" w:color="auto"/>
            </w:tcBorders>
          </w:tcPr>
          <w:p w14:paraId="7CD19499" w14:textId="67325B5C" w:rsidR="00EB3CA4" w:rsidRDefault="00EB3CA4" w:rsidP="00EB3CA4">
            <w:pPr>
              <w:spacing w:after="0" w:line="240" w:lineRule="auto"/>
              <w:rPr>
                <w:sz w:val="22"/>
                <w:szCs w:val="18"/>
              </w:rPr>
            </w:pPr>
            <w:r w:rsidRPr="00A711F6">
              <w:t>100%</w:t>
            </w:r>
          </w:p>
        </w:tc>
      </w:tr>
      <w:tr w:rsidR="00EB3CA4" w:rsidRPr="008314EA" w14:paraId="4966BE80" w14:textId="0F3EB336"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40B9C5C1" w14:textId="77777777" w:rsidR="00EB3CA4" w:rsidRPr="008314EA" w:rsidRDefault="00EB3CA4" w:rsidP="00EB3CA4">
            <w:pPr>
              <w:spacing w:after="0" w:line="240" w:lineRule="auto"/>
              <w:rPr>
                <w:sz w:val="22"/>
                <w:szCs w:val="18"/>
              </w:rPr>
            </w:pPr>
            <w:r w:rsidRPr="008314EA">
              <w:rPr>
                <w:sz w:val="22"/>
                <w:szCs w:val="18"/>
              </w:rPr>
              <w:t>80 km/h</w:t>
            </w:r>
          </w:p>
        </w:tc>
        <w:tc>
          <w:tcPr>
            <w:tcW w:w="618" w:type="pct"/>
            <w:tcBorders>
              <w:top w:val="single" w:sz="4" w:space="0" w:color="auto"/>
              <w:left w:val="single" w:sz="4" w:space="0" w:color="auto"/>
              <w:bottom w:val="single" w:sz="4" w:space="0" w:color="auto"/>
              <w:right w:val="single" w:sz="4" w:space="0" w:color="auto"/>
            </w:tcBorders>
            <w:hideMark/>
          </w:tcPr>
          <w:p w14:paraId="31E4609F" w14:textId="77777777" w:rsidR="00EB3CA4" w:rsidRPr="008314EA" w:rsidRDefault="00EB3CA4" w:rsidP="00EB3CA4">
            <w:pPr>
              <w:spacing w:after="0" w:line="240" w:lineRule="auto"/>
              <w:rPr>
                <w:sz w:val="22"/>
                <w:szCs w:val="18"/>
              </w:rPr>
            </w:pPr>
            <w:r w:rsidRPr="008314EA">
              <w:rPr>
                <w:sz w:val="22"/>
                <w:szCs w:val="18"/>
              </w:rPr>
              <w:t>1 s</w:t>
            </w:r>
          </w:p>
        </w:tc>
        <w:tc>
          <w:tcPr>
            <w:tcW w:w="636" w:type="pct"/>
            <w:tcBorders>
              <w:top w:val="single" w:sz="4" w:space="0" w:color="auto"/>
              <w:left w:val="single" w:sz="4" w:space="0" w:color="auto"/>
              <w:bottom w:val="single" w:sz="4" w:space="0" w:color="auto"/>
              <w:right w:val="single" w:sz="4" w:space="0" w:color="auto"/>
            </w:tcBorders>
            <w:hideMark/>
          </w:tcPr>
          <w:p w14:paraId="215B6FA2" w14:textId="7B16A04A" w:rsidR="00EB3CA4" w:rsidRPr="008314EA" w:rsidRDefault="00EB3CA4" w:rsidP="00EB3CA4">
            <w:pPr>
              <w:spacing w:after="0" w:line="240" w:lineRule="auto"/>
              <w:rPr>
                <w:sz w:val="22"/>
                <w:szCs w:val="18"/>
              </w:rPr>
            </w:pPr>
            <w:r>
              <w:rPr>
                <w:sz w:val="22"/>
                <w:szCs w:val="18"/>
              </w:rPr>
              <w:t>6</w:t>
            </w:r>
          </w:p>
        </w:tc>
        <w:tc>
          <w:tcPr>
            <w:tcW w:w="548" w:type="pct"/>
            <w:tcBorders>
              <w:top w:val="single" w:sz="4" w:space="0" w:color="auto"/>
              <w:left w:val="single" w:sz="4" w:space="0" w:color="auto"/>
              <w:bottom w:val="single" w:sz="4" w:space="0" w:color="auto"/>
              <w:right w:val="single" w:sz="4" w:space="0" w:color="auto"/>
            </w:tcBorders>
            <w:hideMark/>
          </w:tcPr>
          <w:p w14:paraId="4BD65259" w14:textId="08AA05A1" w:rsidR="00EB3CA4" w:rsidRPr="008314EA" w:rsidRDefault="00EB3CA4" w:rsidP="00EB3CA4">
            <w:pPr>
              <w:spacing w:after="0" w:line="240" w:lineRule="auto"/>
              <w:rPr>
                <w:sz w:val="22"/>
                <w:szCs w:val="18"/>
              </w:rPr>
            </w:pPr>
            <w:r>
              <w:rPr>
                <w:sz w:val="22"/>
                <w:szCs w:val="18"/>
              </w:rPr>
              <w:t>3.4</w:t>
            </w:r>
          </w:p>
        </w:tc>
        <w:tc>
          <w:tcPr>
            <w:tcW w:w="622" w:type="pct"/>
            <w:tcBorders>
              <w:top w:val="single" w:sz="4" w:space="0" w:color="auto"/>
              <w:left w:val="single" w:sz="4" w:space="0" w:color="auto"/>
              <w:bottom w:val="single" w:sz="4" w:space="0" w:color="auto"/>
              <w:right w:val="single" w:sz="4" w:space="0" w:color="auto"/>
            </w:tcBorders>
            <w:hideMark/>
          </w:tcPr>
          <w:p w14:paraId="7821F885" w14:textId="4144C92B" w:rsidR="00EB3CA4" w:rsidRPr="008314EA" w:rsidRDefault="00EB3CA4" w:rsidP="00EB3CA4">
            <w:pPr>
              <w:spacing w:after="0" w:line="240" w:lineRule="auto"/>
              <w:rPr>
                <w:sz w:val="22"/>
                <w:szCs w:val="18"/>
              </w:rPr>
            </w:pPr>
            <w:r>
              <w:rPr>
                <w:sz w:val="22"/>
                <w:szCs w:val="18"/>
              </w:rPr>
              <w:t>43.33</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4A47FE80" w14:textId="460C553D" w:rsidR="00EB3CA4" w:rsidRPr="008314EA" w:rsidRDefault="00EB3CA4" w:rsidP="00EB3CA4">
            <w:pPr>
              <w:spacing w:after="0" w:line="240" w:lineRule="auto"/>
              <w:rPr>
                <w:sz w:val="22"/>
                <w:szCs w:val="18"/>
              </w:rPr>
            </w:pPr>
            <w:r>
              <w:rPr>
                <w:sz w:val="22"/>
                <w:szCs w:val="18"/>
              </w:rPr>
              <w:t>343.3</w:t>
            </w:r>
            <w:r w:rsidRPr="008314EA">
              <w:rPr>
                <w:sz w:val="22"/>
                <w:szCs w:val="18"/>
              </w:rPr>
              <w:t xml:space="preserve"> </w:t>
            </w:r>
          </w:p>
        </w:tc>
        <w:tc>
          <w:tcPr>
            <w:tcW w:w="654" w:type="pct"/>
            <w:tcBorders>
              <w:top w:val="single" w:sz="4" w:space="0" w:color="auto"/>
              <w:left w:val="single" w:sz="4" w:space="0" w:color="auto"/>
              <w:bottom w:val="single" w:sz="4" w:space="0" w:color="auto"/>
              <w:right w:val="single" w:sz="4" w:space="0" w:color="auto"/>
            </w:tcBorders>
          </w:tcPr>
          <w:p w14:paraId="6AAC06B7" w14:textId="4CD3F563" w:rsidR="00EB3CA4" w:rsidRDefault="00EB3CA4" w:rsidP="00EB3CA4">
            <w:pPr>
              <w:spacing w:after="0" w:line="240" w:lineRule="auto"/>
              <w:rPr>
                <w:sz w:val="22"/>
                <w:szCs w:val="18"/>
              </w:rPr>
            </w:pPr>
            <w:r w:rsidRPr="00575F84">
              <w:t>32.11%</w:t>
            </w:r>
          </w:p>
        </w:tc>
        <w:tc>
          <w:tcPr>
            <w:tcW w:w="654" w:type="pct"/>
            <w:tcBorders>
              <w:top w:val="single" w:sz="4" w:space="0" w:color="auto"/>
              <w:left w:val="single" w:sz="4" w:space="0" w:color="auto"/>
              <w:bottom w:val="single" w:sz="4" w:space="0" w:color="auto"/>
              <w:right w:val="single" w:sz="4" w:space="0" w:color="auto"/>
            </w:tcBorders>
          </w:tcPr>
          <w:p w14:paraId="736DDB62" w14:textId="1220EDFB" w:rsidR="00EB3CA4" w:rsidRDefault="00EB3CA4" w:rsidP="00EB3CA4">
            <w:pPr>
              <w:spacing w:after="0" w:line="240" w:lineRule="auto"/>
              <w:rPr>
                <w:sz w:val="22"/>
                <w:szCs w:val="18"/>
              </w:rPr>
            </w:pPr>
            <w:r>
              <w:t>0%</w:t>
            </w:r>
          </w:p>
        </w:tc>
      </w:tr>
      <w:tr w:rsidR="00EB3CA4" w:rsidRPr="008314EA" w14:paraId="32CCDDD9" w14:textId="5886245A"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05A71FCD" w14:textId="77777777" w:rsidR="00EB3CA4" w:rsidRPr="008314EA" w:rsidRDefault="00EB3CA4" w:rsidP="00EB3CA4">
            <w:pPr>
              <w:spacing w:after="0" w:line="240" w:lineRule="auto"/>
              <w:rPr>
                <w:sz w:val="22"/>
                <w:szCs w:val="18"/>
              </w:rPr>
            </w:pPr>
            <w:r w:rsidRPr="008314EA">
              <w:rPr>
                <w:sz w:val="22"/>
                <w:szCs w:val="18"/>
              </w:rPr>
              <w:t>80 km/h</w:t>
            </w:r>
          </w:p>
        </w:tc>
        <w:tc>
          <w:tcPr>
            <w:tcW w:w="618" w:type="pct"/>
            <w:tcBorders>
              <w:top w:val="single" w:sz="4" w:space="0" w:color="auto"/>
              <w:left w:val="single" w:sz="4" w:space="0" w:color="auto"/>
              <w:bottom w:val="single" w:sz="4" w:space="0" w:color="auto"/>
              <w:right w:val="single" w:sz="4" w:space="0" w:color="auto"/>
            </w:tcBorders>
            <w:hideMark/>
          </w:tcPr>
          <w:p w14:paraId="777BB324" w14:textId="77777777" w:rsidR="00EB3CA4" w:rsidRPr="008314EA" w:rsidRDefault="00EB3CA4" w:rsidP="00EB3CA4">
            <w:pPr>
              <w:spacing w:after="0" w:line="240" w:lineRule="auto"/>
              <w:rPr>
                <w:sz w:val="22"/>
                <w:szCs w:val="18"/>
              </w:rPr>
            </w:pPr>
            <w:r w:rsidRPr="008314EA">
              <w:rPr>
                <w:sz w:val="22"/>
                <w:szCs w:val="18"/>
              </w:rPr>
              <w:t>0.5 s</w:t>
            </w:r>
          </w:p>
        </w:tc>
        <w:tc>
          <w:tcPr>
            <w:tcW w:w="636" w:type="pct"/>
            <w:tcBorders>
              <w:top w:val="single" w:sz="4" w:space="0" w:color="auto"/>
              <w:left w:val="single" w:sz="4" w:space="0" w:color="auto"/>
              <w:bottom w:val="single" w:sz="4" w:space="0" w:color="auto"/>
              <w:right w:val="single" w:sz="4" w:space="0" w:color="auto"/>
            </w:tcBorders>
            <w:hideMark/>
          </w:tcPr>
          <w:p w14:paraId="5F946AB5" w14:textId="77777777" w:rsidR="00EB3CA4" w:rsidRPr="008314EA" w:rsidRDefault="00EB3CA4" w:rsidP="00EB3CA4">
            <w:pPr>
              <w:spacing w:after="0" w:line="240" w:lineRule="auto"/>
              <w:rPr>
                <w:sz w:val="22"/>
                <w:szCs w:val="18"/>
              </w:rPr>
            </w:pPr>
            <w:r w:rsidRPr="008314EA">
              <w:rPr>
                <w:sz w:val="22"/>
                <w:szCs w:val="18"/>
              </w:rPr>
              <w:t>11</w:t>
            </w:r>
          </w:p>
        </w:tc>
        <w:tc>
          <w:tcPr>
            <w:tcW w:w="548" w:type="pct"/>
            <w:tcBorders>
              <w:top w:val="single" w:sz="4" w:space="0" w:color="auto"/>
              <w:left w:val="single" w:sz="4" w:space="0" w:color="auto"/>
              <w:bottom w:val="single" w:sz="4" w:space="0" w:color="auto"/>
              <w:right w:val="single" w:sz="4" w:space="0" w:color="auto"/>
            </w:tcBorders>
            <w:hideMark/>
          </w:tcPr>
          <w:p w14:paraId="5BCE7AB1" w14:textId="64F11739" w:rsidR="00EB3CA4" w:rsidRPr="008314EA" w:rsidRDefault="00EB3CA4" w:rsidP="00EB3CA4">
            <w:pPr>
              <w:spacing w:after="0" w:line="240" w:lineRule="auto"/>
              <w:rPr>
                <w:sz w:val="22"/>
                <w:szCs w:val="18"/>
              </w:rPr>
            </w:pPr>
            <w:r>
              <w:rPr>
                <w:sz w:val="22"/>
                <w:szCs w:val="18"/>
              </w:rPr>
              <w:t>5.73</w:t>
            </w:r>
          </w:p>
        </w:tc>
        <w:tc>
          <w:tcPr>
            <w:tcW w:w="622" w:type="pct"/>
            <w:tcBorders>
              <w:top w:val="single" w:sz="4" w:space="0" w:color="auto"/>
              <w:left w:val="single" w:sz="4" w:space="0" w:color="auto"/>
              <w:bottom w:val="single" w:sz="4" w:space="0" w:color="auto"/>
              <w:right w:val="single" w:sz="4" w:space="0" w:color="auto"/>
            </w:tcBorders>
            <w:hideMark/>
          </w:tcPr>
          <w:p w14:paraId="1B45C972" w14:textId="299635A1" w:rsidR="00EB3CA4" w:rsidRPr="008314EA" w:rsidRDefault="00EB3CA4" w:rsidP="00EB3CA4">
            <w:pPr>
              <w:spacing w:after="0" w:line="240" w:lineRule="auto"/>
              <w:rPr>
                <w:sz w:val="22"/>
                <w:szCs w:val="18"/>
              </w:rPr>
            </w:pPr>
            <w:r>
              <w:rPr>
                <w:sz w:val="22"/>
                <w:szCs w:val="18"/>
              </w:rPr>
              <w:t>47.88</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5F4DD887" w14:textId="38A711C5" w:rsidR="00EB3CA4" w:rsidRPr="008314EA" w:rsidRDefault="00EB3CA4" w:rsidP="00EB3CA4">
            <w:pPr>
              <w:spacing w:after="0" w:line="240" w:lineRule="auto"/>
              <w:rPr>
                <w:sz w:val="22"/>
                <w:szCs w:val="18"/>
              </w:rPr>
            </w:pPr>
            <w:r>
              <w:rPr>
                <w:sz w:val="22"/>
                <w:szCs w:val="18"/>
              </w:rPr>
              <w:t xml:space="preserve">333.4 </w:t>
            </w:r>
          </w:p>
        </w:tc>
        <w:tc>
          <w:tcPr>
            <w:tcW w:w="654" w:type="pct"/>
            <w:tcBorders>
              <w:top w:val="single" w:sz="4" w:space="0" w:color="auto"/>
              <w:left w:val="single" w:sz="4" w:space="0" w:color="auto"/>
              <w:bottom w:val="single" w:sz="4" w:space="0" w:color="auto"/>
              <w:right w:val="single" w:sz="4" w:space="0" w:color="auto"/>
            </w:tcBorders>
          </w:tcPr>
          <w:p w14:paraId="309CE871" w14:textId="7A79A869" w:rsidR="00EB3CA4" w:rsidRDefault="00EB3CA4" w:rsidP="00EB3CA4">
            <w:pPr>
              <w:spacing w:after="0" w:line="240" w:lineRule="auto"/>
              <w:rPr>
                <w:sz w:val="22"/>
                <w:szCs w:val="18"/>
              </w:rPr>
            </w:pPr>
            <w:r w:rsidRPr="00575F84">
              <w:t>83.79%</w:t>
            </w:r>
          </w:p>
        </w:tc>
        <w:tc>
          <w:tcPr>
            <w:tcW w:w="654" w:type="pct"/>
            <w:tcBorders>
              <w:top w:val="single" w:sz="4" w:space="0" w:color="auto"/>
              <w:left w:val="single" w:sz="4" w:space="0" w:color="auto"/>
              <w:bottom w:val="single" w:sz="4" w:space="0" w:color="auto"/>
              <w:right w:val="single" w:sz="4" w:space="0" w:color="auto"/>
            </w:tcBorders>
          </w:tcPr>
          <w:p w14:paraId="2D2D8450" w14:textId="2325C185" w:rsidR="00EB3CA4" w:rsidRDefault="00EB3CA4" w:rsidP="00EB3CA4">
            <w:pPr>
              <w:spacing w:after="0" w:line="240" w:lineRule="auto"/>
              <w:rPr>
                <w:sz w:val="22"/>
                <w:szCs w:val="18"/>
              </w:rPr>
            </w:pPr>
            <w:r w:rsidRPr="00A711F6">
              <w:t>21.51%</w:t>
            </w:r>
          </w:p>
        </w:tc>
      </w:tr>
      <w:tr w:rsidR="00EB3CA4" w:rsidRPr="008314EA" w14:paraId="20BF6D3F" w14:textId="4639AEF4"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7867983C" w14:textId="77777777" w:rsidR="00EB3CA4" w:rsidRPr="008314EA" w:rsidRDefault="00EB3CA4" w:rsidP="00EB3CA4">
            <w:pPr>
              <w:spacing w:after="0" w:line="240" w:lineRule="auto"/>
              <w:rPr>
                <w:sz w:val="22"/>
                <w:szCs w:val="18"/>
              </w:rPr>
            </w:pPr>
            <w:r w:rsidRPr="008314EA">
              <w:rPr>
                <w:sz w:val="22"/>
                <w:szCs w:val="18"/>
              </w:rPr>
              <w:t>80 km/h</w:t>
            </w:r>
          </w:p>
        </w:tc>
        <w:tc>
          <w:tcPr>
            <w:tcW w:w="618" w:type="pct"/>
            <w:tcBorders>
              <w:top w:val="single" w:sz="4" w:space="0" w:color="auto"/>
              <w:left w:val="single" w:sz="4" w:space="0" w:color="auto"/>
              <w:bottom w:val="single" w:sz="4" w:space="0" w:color="auto"/>
              <w:right w:val="single" w:sz="4" w:space="0" w:color="auto"/>
            </w:tcBorders>
            <w:hideMark/>
          </w:tcPr>
          <w:p w14:paraId="39481DCC" w14:textId="77777777" w:rsidR="00EB3CA4" w:rsidRPr="008314EA" w:rsidRDefault="00EB3CA4" w:rsidP="00EB3CA4">
            <w:pPr>
              <w:spacing w:after="0" w:line="240" w:lineRule="auto"/>
              <w:rPr>
                <w:sz w:val="22"/>
                <w:szCs w:val="18"/>
              </w:rPr>
            </w:pPr>
            <w:r w:rsidRPr="008314EA">
              <w:rPr>
                <w:sz w:val="22"/>
                <w:szCs w:val="18"/>
              </w:rPr>
              <w:t>0.2 s</w:t>
            </w:r>
          </w:p>
        </w:tc>
        <w:tc>
          <w:tcPr>
            <w:tcW w:w="636" w:type="pct"/>
            <w:tcBorders>
              <w:top w:val="single" w:sz="4" w:space="0" w:color="auto"/>
              <w:left w:val="single" w:sz="4" w:space="0" w:color="auto"/>
              <w:bottom w:val="single" w:sz="4" w:space="0" w:color="auto"/>
              <w:right w:val="single" w:sz="4" w:space="0" w:color="auto"/>
            </w:tcBorders>
            <w:hideMark/>
          </w:tcPr>
          <w:p w14:paraId="1EABF972" w14:textId="77777777" w:rsidR="00EB3CA4" w:rsidRPr="008314EA" w:rsidRDefault="00EB3CA4" w:rsidP="00EB3CA4">
            <w:pPr>
              <w:spacing w:after="0" w:line="240" w:lineRule="auto"/>
              <w:rPr>
                <w:sz w:val="22"/>
                <w:szCs w:val="18"/>
              </w:rPr>
            </w:pPr>
            <w:r w:rsidRPr="008314EA">
              <w:rPr>
                <w:sz w:val="22"/>
                <w:szCs w:val="18"/>
              </w:rPr>
              <w:t>27</w:t>
            </w:r>
          </w:p>
        </w:tc>
        <w:tc>
          <w:tcPr>
            <w:tcW w:w="548" w:type="pct"/>
            <w:tcBorders>
              <w:top w:val="single" w:sz="4" w:space="0" w:color="auto"/>
              <w:left w:val="single" w:sz="4" w:space="0" w:color="auto"/>
              <w:bottom w:val="single" w:sz="4" w:space="0" w:color="auto"/>
              <w:right w:val="single" w:sz="4" w:space="0" w:color="auto"/>
            </w:tcBorders>
            <w:hideMark/>
          </w:tcPr>
          <w:p w14:paraId="468D5831" w14:textId="145BDE38" w:rsidR="00EB3CA4" w:rsidRPr="008314EA" w:rsidRDefault="00EB3CA4" w:rsidP="00EB3CA4">
            <w:pPr>
              <w:spacing w:after="0" w:line="240" w:lineRule="auto"/>
              <w:rPr>
                <w:sz w:val="22"/>
                <w:szCs w:val="18"/>
              </w:rPr>
            </w:pPr>
            <w:r w:rsidRPr="008314EA">
              <w:rPr>
                <w:sz w:val="22"/>
                <w:szCs w:val="18"/>
              </w:rPr>
              <w:t>15</w:t>
            </w:r>
            <w:r>
              <w:rPr>
                <w:sz w:val="22"/>
                <w:szCs w:val="18"/>
              </w:rPr>
              <w:t>.73</w:t>
            </w:r>
          </w:p>
        </w:tc>
        <w:tc>
          <w:tcPr>
            <w:tcW w:w="622" w:type="pct"/>
            <w:tcBorders>
              <w:top w:val="single" w:sz="4" w:space="0" w:color="auto"/>
              <w:left w:val="single" w:sz="4" w:space="0" w:color="auto"/>
              <w:bottom w:val="single" w:sz="4" w:space="0" w:color="auto"/>
              <w:right w:val="single" w:sz="4" w:space="0" w:color="auto"/>
            </w:tcBorders>
            <w:hideMark/>
          </w:tcPr>
          <w:p w14:paraId="377D181C" w14:textId="6C4768A7" w:rsidR="00EB3CA4" w:rsidRPr="008314EA" w:rsidRDefault="00EB3CA4" w:rsidP="00EB3CA4">
            <w:pPr>
              <w:spacing w:after="0" w:line="240" w:lineRule="auto"/>
              <w:rPr>
                <w:sz w:val="22"/>
                <w:szCs w:val="18"/>
              </w:rPr>
            </w:pPr>
            <w:r w:rsidRPr="008314EA">
              <w:rPr>
                <w:sz w:val="22"/>
                <w:szCs w:val="18"/>
              </w:rPr>
              <w:t>4</w:t>
            </w:r>
            <w:r>
              <w:rPr>
                <w:sz w:val="22"/>
                <w:szCs w:val="18"/>
              </w:rPr>
              <w:t>1.73</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5512A883" w14:textId="463D18FA" w:rsidR="00EB3CA4" w:rsidRPr="008314EA" w:rsidRDefault="00EB3CA4" w:rsidP="00EB3CA4">
            <w:pPr>
              <w:spacing w:after="0" w:line="240" w:lineRule="auto"/>
              <w:rPr>
                <w:sz w:val="22"/>
                <w:szCs w:val="18"/>
              </w:rPr>
            </w:pPr>
            <w:r>
              <w:rPr>
                <w:sz w:val="22"/>
                <w:szCs w:val="18"/>
              </w:rPr>
              <w:t>285.8</w:t>
            </w:r>
            <w:r w:rsidRPr="008314EA">
              <w:rPr>
                <w:sz w:val="22"/>
                <w:szCs w:val="18"/>
              </w:rPr>
              <w:t xml:space="preserve"> </w:t>
            </w:r>
          </w:p>
        </w:tc>
        <w:tc>
          <w:tcPr>
            <w:tcW w:w="654" w:type="pct"/>
            <w:tcBorders>
              <w:top w:val="single" w:sz="4" w:space="0" w:color="auto"/>
              <w:left w:val="single" w:sz="4" w:space="0" w:color="auto"/>
              <w:bottom w:val="single" w:sz="4" w:space="0" w:color="auto"/>
              <w:right w:val="single" w:sz="4" w:space="0" w:color="auto"/>
            </w:tcBorders>
          </w:tcPr>
          <w:p w14:paraId="7A67554A" w14:textId="283EAEFE" w:rsidR="00EB3CA4" w:rsidRDefault="00EB3CA4" w:rsidP="00EB3CA4">
            <w:pPr>
              <w:spacing w:after="0" w:line="240" w:lineRule="auto"/>
              <w:rPr>
                <w:sz w:val="22"/>
                <w:szCs w:val="18"/>
              </w:rPr>
            </w:pPr>
            <w:r w:rsidRPr="00575F84">
              <w:t>99.95%</w:t>
            </w:r>
          </w:p>
        </w:tc>
        <w:tc>
          <w:tcPr>
            <w:tcW w:w="654" w:type="pct"/>
            <w:tcBorders>
              <w:top w:val="single" w:sz="4" w:space="0" w:color="auto"/>
              <w:left w:val="single" w:sz="4" w:space="0" w:color="auto"/>
              <w:bottom w:val="single" w:sz="4" w:space="0" w:color="auto"/>
              <w:right w:val="single" w:sz="4" w:space="0" w:color="auto"/>
            </w:tcBorders>
          </w:tcPr>
          <w:p w14:paraId="2DF9A1D4" w14:textId="7A7DDD96" w:rsidR="00EB3CA4" w:rsidRDefault="00EB3CA4" w:rsidP="00EB3CA4">
            <w:pPr>
              <w:spacing w:after="0" w:line="240" w:lineRule="auto"/>
              <w:rPr>
                <w:sz w:val="22"/>
                <w:szCs w:val="18"/>
              </w:rPr>
            </w:pPr>
            <w:r w:rsidRPr="00A711F6">
              <w:t>97.92%</w:t>
            </w:r>
          </w:p>
        </w:tc>
      </w:tr>
      <w:tr w:rsidR="00EB3CA4" w:rsidRPr="008314EA" w14:paraId="5E9B531B" w14:textId="5CC21E07" w:rsidTr="00527165">
        <w:trPr>
          <w:trHeight w:val="567"/>
        </w:trPr>
        <w:tc>
          <w:tcPr>
            <w:tcW w:w="755" w:type="pct"/>
            <w:tcBorders>
              <w:top w:val="single" w:sz="4" w:space="0" w:color="auto"/>
              <w:left w:val="single" w:sz="4" w:space="0" w:color="auto"/>
              <w:bottom w:val="single" w:sz="4" w:space="0" w:color="auto"/>
              <w:right w:val="single" w:sz="4" w:space="0" w:color="auto"/>
            </w:tcBorders>
            <w:hideMark/>
          </w:tcPr>
          <w:p w14:paraId="6ACEC9B9" w14:textId="77777777" w:rsidR="00EB3CA4" w:rsidRPr="008314EA" w:rsidRDefault="00EB3CA4" w:rsidP="00EB3CA4">
            <w:pPr>
              <w:spacing w:after="0" w:line="240" w:lineRule="auto"/>
              <w:rPr>
                <w:sz w:val="22"/>
                <w:szCs w:val="18"/>
              </w:rPr>
            </w:pPr>
            <w:r w:rsidRPr="008314EA">
              <w:rPr>
                <w:sz w:val="22"/>
                <w:szCs w:val="18"/>
              </w:rPr>
              <w:t>80 km/h</w:t>
            </w:r>
          </w:p>
        </w:tc>
        <w:tc>
          <w:tcPr>
            <w:tcW w:w="618" w:type="pct"/>
            <w:tcBorders>
              <w:top w:val="single" w:sz="4" w:space="0" w:color="auto"/>
              <w:left w:val="single" w:sz="4" w:space="0" w:color="auto"/>
              <w:bottom w:val="single" w:sz="4" w:space="0" w:color="auto"/>
              <w:right w:val="single" w:sz="4" w:space="0" w:color="auto"/>
            </w:tcBorders>
            <w:hideMark/>
          </w:tcPr>
          <w:p w14:paraId="1A1DB51F" w14:textId="77777777" w:rsidR="00EB3CA4" w:rsidRPr="008314EA" w:rsidRDefault="00EB3CA4" w:rsidP="00EB3CA4">
            <w:pPr>
              <w:spacing w:after="0" w:line="240" w:lineRule="auto"/>
              <w:rPr>
                <w:sz w:val="22"/>
                <w:szCs w:val="18"/>
              </w:rPr>
            </w:pPr>
            <w:r w:rsidRPr="008314EA">
              <w:rPr>
                <w:sz w:val="22"/>
                <w:szCs w:val="18"/>
              </w:rPr>
              <w:t>0.1 s</w:t>
            </w:r>
          </w:p>
        </w:tc>
        <w:tc>
          <w:tcPr>
            <w:tcW w:w="636" w:type="pct"/>
            <w:tcBorders>
              <w:top w:val="single" w:sz="4" w:space="0" w:color="auto"/>
              <w:left w:val="single" w:sz="4" w:space="0" w:color="auto"/>
              <w:bottom w:val="single" w:sz="4" w:space="0" w:color="auto"/>
              <w:right w:val="single" w:sz="4" w:space="0" w:color="auto"/>
            </w:tcBorders>
            <w:hideMark/>
          </w:tcPr>
          <w:p w14:paraId="00BA23EF" w14:textId="77777777" w:rsidR="00EB3CA4" w:rsidRPr="008314EA" w:rsidRDefault="00EB3CA4" w:rsidP="00EB3CA4">
            <w:pPr>
              <w:spacing w:after="0" w:line="240" w:lineRule="auto"/>
              <w:rPr>
                <w:sz w:val="22"/>
                <w:szCs w:val="18"/>
              </w:rPr>
            </w:pPr>
            <w:r w:rsidRPr="008314EA">
              <w:rPr>
                <w:sz w:val="22"/>
                <w:szCs w:val="18"/>
              </w:rPr>
              <w:t>55</w:t>
            </w:r>
          </w:p>
        </w:tc>
        <w:tc>
          <w:tcPr>
            <w:tcW w:w="548" w:type="pct"/>
            <w:tcBorders>
              <w:top w:val="single" w:sz="4" w:space="0" w:color="auto"/>
              <w:left w:val="single" w:sz="4" w:space="0" w:color="auto"/>
              <w:bottom w:val="single" w:sz="4" w:space="0" w:color="auto"/>
              <w:right w:val="single" w:sz="4" w:space="0" w:color="auto"/>
            </w:tcBorders>
            <w:hideMark/>
          </w:tcPr>
          <w:p w14:paraId="000127BF" w14:textId="4A4909CE" w:rsidR="00EB3CA4" w:rsidRPr="008314EA" w:rsidRDefault="00EB3CA4" w:rsidP="00EB3CA4">
            <w:pPr>
              <w:spacing w:after="0" w:line="240" w:lineRule="auto"/>
              <w:rPr>
                <w:sz w:val="22"/>
                <w:szCs w:val="18"/>
              </w:rPr>
            </w:pPr>
            <w:r>
              <w:rPr>
                <w:sz w:val="22"/>
                <w:szCs w:val="18"/>
              </w:rPr>
              <w:t>10.97</w:t>
            </w:r>
          </w:p>
        </w:tc>
        <w:tc>
          <w:tcPr>
            <w:tcW w:w="622" w:type="pct"/>
            <w:tcBorders>
              <w:top w:val="single" w:sz="4" w:space="0" w:color="auto"/>
              <w:left w:val="single" w:sz="4" w:space="0" w:color="auto"/>
              <w:bottom w:val="single" w:sz="4" w:space="0" w:color="auto"/>
              <w:right w:val="single" w:sz="4" w:space="0" w:color="auto"/>
            </w:tcBorders>
            <w:hideMark/>
          </w:tcPr>
          <w:p w14:paraId="475E8C66" w14:textId="3A73114B" w:rsidR="00EB3CA4" w:rsidRPr="008314EA" w:rsidRDefault="00EB3CA4" w:rsidP="00EB3CA4">
            <w:pPr>
              <w:spacing w:after="0" w:line="240" w:lineRule="auto"/>
              <w:rPr>
                <w:sz w:val="22"/>
                <w:szCs w:val="18"/>
              </w:rPr>
            </w:pPr>
            <w:r>
              <w:rPr>
                <w:sz w:val="22"/>
                <w:szCs w:val="18"/>
              </w:rPr>
              <w:t>80.06</w:t>
            </w:r>
            <w:r w:rsidRPr="008314EA">
              <w:rPr>
                <w:sz w:val="22"/>
                <w:szCs w:val="18"/>
              </w:rPr>
              <w:t>%</w:t>
            </w:r>
          </w:p>
        </w:tc>
        <w:tc>
          <w:tcPr>
            <w:tcW w:w="513" w:type="pct"/>
            <w:tcBorders>
              <w:top w:val="single" w:sz="4" w:space="0" w:color="auto"/>
              <w:left w:val="single" w:sz="4" w:space="0" w:color="auto"/>
              <w:bottom w:val="single" w:sz="4" w:space="0" w:color="auto"/>
              <w:right w:val="single" w:sz="4" w:space="0" w:color="auto"/>
            </w:tcBorders>
            <w:hideMark/>
          </w:tcPr>
          <w:p w14:paraId="113D0B5F" w14:textId="1EA679EE" w:rsidR="00EB3CA4" w:rsidRPr="008314EA" w:rsidRDefault="00EB3CA4" w:rsidP="00EB3CA4">
            <w:pPr>
              <w:spacing w:after="0" w:line="240" w:lineRule="auto"/>
              <w:rPr>
                <w:sz w:val="22"/>
                <w:szCs w:val="18"/>
              </w:rPr>
            </w:pPr>
            <w:r>
              <w:rPr>
                <w:sz w:val="22"/>
                <w:szCs w:val="18"/>
              </w:rPr>
              <w:t>399.7</w:t>
            </w:r>
            <w:r w:rsidRPr="008314EA">
              <w:rPr>
                <w:sz w:val="22"/>
                <w:szCs w:val="18"/>
              </w:rPr>
              <w:t xml:space="preserve"> </w:t>
            </w:r>
          </w:p>
        </w:tc>
        <w:tc>
          <w:tcPr>
            <w:tcW w:w="654" w:type="pct"/>
            <w:tcBorders>
              <w:top w:val="single" w:sz="4" w:space="0" w:color="auto"/>
              <w:left w:val="single" w:sz="4" w:space="0" w:color="auto"/>
              <w:bottom w:val="single" w:sz="4" w:space="0" w:color="auto"/>
              <w:right w:val="single" w:sz="4" w:space="0" w:color="auto"/>
            </w:tcBorders>
          </w:tcPr>
          <w:p w14:paraId="57CC6257" w14:textId="07CC2104" w:rsidR="00EB3CA4" w:rsidRDefault="00EB3CA4" w:rsidP="00EB3CA4">
            <w:pPr>
              <w:spacing w:after="0" w:line="240" w:lineRule="auto"/>
              <w:rPr>
                <w:sz w:val="22"/>
                <w:szCs w:val="18"/>
              </w:rPr>
            </w:pPr>
            <w:r w:rsidRPr="00575F84">
              <w:t>97.22%</w:t>
            </w:r>
          </w:p>
        </w:tc>
        <w:tc>
          <w:tcPr>
            <w:tcW w:w="654" w:type="pct"/>
            <w:tcBorders>
              <w:top w:val="single" w:sz="4" w:space="0" w:color="auto"/>
              <w:left w:val="single" w:sz="4" w:space="0" w:color="auto"/>
              <w:bottom w:val="single" w:sz="4" w:space="0" w:color="auto"/>
              <w:right w:val="single" w:sz="4" w:space="0" w:color="auto"/>
            </w:tcBorders>
          </w:tcPr>
          <w:p w14:paraId="1E06CE7B" w14:textId="49AAAE44" w:rsidR="00EB3CA4" w:rsidRDefault="00EB3CA4" w:rsidP="00EB3CA4">
            <w:pPr>
              <w:spacing w:after="0" w:line="240" w:lineRule="auto"/>
              <w:rPr>
                <w:sz w:val="22"/>
                <w:szCs w:val="18"/>
              </w:rPr>
            </w:pPr>
            <w:r w:rsidRPr="00A711F6">
              <w:t>76.38%</w:t>
            </w:r>
          </w:p>
        </w:tc>
      </w:tr>
    </w:tbl>
    <w:p w14:paraId="787C4FFC" w14:textId="4AFD5D97" w:rsidR="00193286" w:rsidRPr="00385917" w:rsidRDefault="00193286" w:rsidP="00193286">
      <w:r>
        <w:t>Con AODV se había configurado que las rutas se mantuvieran activas 0.5 segundos, donde este contador se reinicia cada que se recibe un nuevo mensaje. Aun así, con un intervalo entre mensajes menor a 0.5 segundos, no se garantiza que no se deban buscar nuevas rutas</w:t>
      </w:r>
      <w:r w:rsidR="00DE6899">
        <w:t xml:space="preserve"> ante </w:t>
      </w:r>
      <w:r>
        <w:t xml:space="preserve">cambios en la topología. </w:t>
      </w:r>
      <w:r w:rsidR="00DE6899">
        <w:t>Esto</w:t>
      </w:r>
      <w:r>
        <w:t xml:space="preserve"> puede significar un aumento grande de mensajes en la red, especialmente a altas velocidades. Igualmente, un mal intervalo de transmisión, en el que se requiera buscar nuevas rutas constantemente, lleva a un aumento en el número de colisiones y errores en paquetes, aumenta el tiempo de acceso al medio, lo que lleva a que el RTT lo haga también.</w:t>
      </w:r>
    </w:p>
    <w:p w14:paraId="13F22245" w14:textId="200D76F0" w:rsidR="00702314" w:rsidRDefault="00577827" w:rsidP="00050229">
      <w:r>
        <w:lastRenderedPageBreak/>
        <w:t xml:space="preserve">Al observar el porcentaje de pérdidas como el RTT, </w:t>
      </w:r>
      <w:r w:rsidR="00702314">
        <w:t xml:space="preserve">en general los intervalos funcionan a excepción del de 0.1 segundos, cada uno con ciertas ventajas según las condiciones. </w:t>
      </w:r>
      <w:r>
        <w:t>A</w:t>
      </w:r>
      <w:r w:rsidR="00702314">
        <w:t xml:space="preserve"> 30 km/h funcionan mejor 1 y 0.5 segundos, a 50 km/h el intervalo de 0.5 y 0.2 s, y a 80 km/h el de 0.2 s. Elegidos, porque tienen menor porcentaje de pérdidas, como bajos RTT.</w:t>
      </w:r>
      <w:r w:rsidR="000A62A0">
        <w:t xml:space="preserve"> </w:t>
      </w:r>
      <w:r>
        <w:t>Sin embargo, la situación cambia al buscar transmitir cierta cantidad de mensajes durante un recorrido, pues un intervalo más bajo son más mensajes enviados y mayor oportunidad de éxito.</w:t>
      </w:r>
    </w:p>
    <w:p w14:paraId="54157793" w14:textId="409176ED" w:rsidR="00193286" w:rsidRDefault="000A62A0" w:rsidP="00050229">
      <w:r>
        <w:t xml:space="preserve">El protocolo AODV muestra un buen comportamiento </w:t>
      </w:r>
      <w:r w:rsidR="00050229">
        <w:t xml:space="preserve">incluso con velocidades altas, los cambios en la topología de la red no son lo suficientemente significativos como para requerir actualizaciones constantes de las </w:t>
      </w:r>
      <w:r>
        <w:t>rutas, aunque tiene mayores pérdidas, logra mejor RTT</w:t>
      </w:r>
      <w:r w:rsidR="00050229">
        <w:t xml:space="preserve">. Esto resulta en una reducción de la saturación de mensajes en la red, ya que se evita la necesidad de enviar mensajes de estado de AODV de manera frecuente. Si bien es cierto que aumentar la tasa de envío de mensajes conlleva a una mayor tasa de pérdida de paquetes, la red cuenta con suficiente redundancia para mantener a los nodos informados. Sin embargo, es importante controlar la inundación de mensajes al incrementar el número de nodos comunicándose simultáneamente, para evitar introducir retrasos significativos en el acceso al medio, como se comprueba en la simulación 2. </w:t>
      </w:r>
    </w:p>
    <w:p w14:paraId="56991426" w14:textId="5EB20907" w:rsidR="00193286" w:rsidRDefault="00193286" w:rsidP="00193286">
      <w:r>
        <w:t xml:space="preserve">En las figuras </w:t>
      </w:r>
      <w:r w:rsidR="00434C81">
        <w:t xml:space="preserve">8-6 </w:t>
      </w:r>
      <w:r>
        <w:t xml:space="preserve">y </w:t>
      </w:r>
      <w:r w:rsidR="00434C81">
        <w:t>8-7</w:t>
      </w:r>
      <w:r>
        <w:t xml:space="preserve">, se muestra </w:t>
      </w:r>
      <w:r w:rsidR="00C264DC">
        <w:t xml:space="preserve">el impacto que tiene la velocidad de los vehículos, sobre </w:t>
      </w:r>
      <w:r>
        <w:t>la probabilidad de recibir 2 y 4 mensajes respectivamente</w:t>
      </w:r>
      <w:r w:rsidR="00C264DC">
        <w:t>, sobre un recorrido de 100 metros</w:t>
      </w:r>
      <w:r>
        <w:t>.</w:t>
      </w:r>
      <w:r w:rsidR="00C264DC">
        <w:t xml:space="preserve"> En el caso de 4 mensajes, haría que fuera totalmente insuficiente el intervalo para transmitir </w:t>
      </w:r>
      <w:r w:rsidR="00C264DC">
        <w:lastRenderedPageBreak/>
        <w:t>de 1 segundo.</w:t>
      </w:r>
      <w:r w:rsidR="00527165">
        <w:t xml:space="preserve"> Mientras que un intervalo de 0.2 segundos parece ser valido en todo momento, 1 y 0.5 segundos dejan de ser suficientes para comunicar cierta cantidad de mensajes al aumentar la velocidad. </w:t>
      </w:r>
      <w:r w:rsidR="00577827">
        <w:t>En el caso de</w:t>
      </w:r>
      <w:r w:rsidR="00527165">
        <w:t xml:space="preserve"> 0.1</w:t>
      </w:r>
      <w:r w:rsidR="00577827">
        <w:t xml:space="preserve"> s</w:t>
      </w:r>
      <w:r w:rsidR="00527165">
        <w:t xml:space="preserve"> como se </w:t>
      </w:r>
      <w:r w:rsidR="00577827">
        <w:t>vio</w:t>
      </w:r>
      <w:r w:rsidR="00527165">
        <w:t xml:space="preserve"> anteriormente, tiene RTT muy altos </w:t>
      </w:r>
      <w:r w:rsidR="00577827">
        <w:t xml:space="preserve">que lo hacen inviable, </w:t>
      </w:r>
      <w:r w:rsidR="00527165">
        <w:t xml:space="preserve">y en general peores resultados que el intervalo de 0.2. </w:t>
      </w:r>
    </w:p>
    <w:p w14:paraId="0E044BA8" w14:textId="28F7BB16" w:rsidR="00C264DC" w:rsidRDefault="0001200C" w:rsidP="00C264DC">
      <w:pPr>
        <w:keepNext/>
        <w:jc w:val="center"/>
      </w:pPr>
      <w:r>
        <w:rPr>
          <w:noProof/>
        </w:rPr>
        <w:drawing>
          <wp:inline distT="0" distB="0" distL="0" distR="0" wp14:anchorId="632C5A9D" wp14:editId="27E3D776">
            <wp:extent cx="3891976" cy="1781093"/>
            <wp:effectExtent l="0" t="0" r="0" b="0"/>
            <wp:docPr id="3089189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918066" cy="1793033"/>
                    </a:xfrm>
                    <a:prstGeom prst="rect">
                      <a:avLst/>
                    </a:prstGeom>
                    <a:noFill/>
                  </pic:spPr>
                </pic:pic>
              </a:graphicData>
            </a:graphic>
          </wp:inline>
        </w:drawing>
      </w:r>
    </w:p>
    <w:p w14:paraId="777ACA2C" w14:textId="173092FA" w:rsidR="00C264DC" w:rsidRDefault="00C264DC" w:rsidP="008A511B">
      <w:pPr>
        <w:pStyle w:val="Descripcin"/>
      </w:pPr>
      <w:bookmarkStart w:id="213" w:name="_Toc151638673"/>
      <w:r w:rsidRPr="00C069CE">
        <w:t>F</w:t>
      </w:r>
      <w:r w:rsidR="00617A89" w:rsidRPr="00C069CE">
        <w:t>igura</w:t>
      </w:r>
      <w:r w:rsidRPr="00C069CE">
        <w:t xml:space="preserve">  </w:t>
      </w:r>
      <w:r>
        <w:fldChar w:fldCharType="begin"/>
      </w:r>
      <w:r>
        <w:instrText xml:space="preserve"> STYLEREF 1 \s </w:instrText>
      </w:r>
      <w:r>
        <w:fldChar w:fldCharType="separate"/>
      </w:r>
      <w:r w:rsidR="00B247B8" w:rsidRPr="00C069CE">
        <w:rPr>
          <w:noProof/>
        </w:rPr>
        <w:t>8</w:t>
      </w:r>
      <w:r>
        <w:rPr>
          <w:noProof/>
        </w:rPr>
        <w:fldChar w:fldCharType="end"/>
      </w:r>
      <w:r w:rsidR="000F2008" w:rsidRPr="00C069CE">
        <w:noBreakHyphen/>
      </w:r>
      <w:r>
        <w:fldChar w:fldCharType="begin"/>
      </w:r>
      <w:r>
        <w:instrText xml:space="preserve"> SEQ Figura_ \* ARABIC \s 1 </w:instrText>
      </w:r>
      <w:r>
        <w:fldChar w:fldCharType="separate"/>
      </w:r>
      <w:r w:rsidR="00B247B8" w:rsidRPr="00C069CE">
        <w:rPr>
          <w:noProof/>
        </w:rPr>
        <w:t>6</w:t>
      </w:r>
      <w:r>
        <w:rPr>
          <w:noProof/>
        </w:rPr>
        <w:fldChar w:fldCharType="end"/>
      </w:r>
      <w:r w:rsidR="0058268C" w:rsidRPr="00C069CE">
        <w:t xml:space="preserve"> Probabilidad de recibir 2 mensajes con AODV</w:t>
      </w:r>
      <w:bookmarkEnd w:id="213"/>
      <w:r w:rsidR="00617A89">
        <w:rPr>
          <w:noProof/>
        </w:rPr>
        <w:t xml:space="preserve"> </w:t>
      </w:r>
    </w:p>
    <w:p w14:paraId="34BE0F59" w14:textId="4D399397" w:rsidR="0001200C" w:rsidRDefault="0001200C" w:rsidP="00C264DC">
      <w:pPr>
        <w:keepNext/>
        <w:jc w:val="center"/>
      </w:pPr>
      <w:r>
        <w:rPr>
          <w:noProof/>
        </w:rPr>
        <w:drawing>
          <wp:inline distT="0" distB="0" distL="0" distR="0" wp14:anchorId="6E6D9698" wp14:editId="24115AB6">
            <wp:extent cx="3863402" cy="1768018"/>
            <wp:effectExtent l="0" t="0" r="3810" b="3810"/>
            <wp:docPr id="268608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889688" cy="1780047"/>
                    </a:xfrm>
                    <a:prstGeom prst="rect">
                      <a:avLst/>
                    </a:prstGeom>
                    <a:noFill/>
                  </pic:spPr>
                </pic:pic>
              </a:graphicData>
            </a:graphic>
          </wp:inline>
        </w:drawing>
      </w:r>
    </w:p>
    <w:p w14:paraId="0CE7FFE9" w14:textId="04CDE9F0" w:rsidR="00193286" w:rsidRDefault="00C264DC" w:rsidP="008A511B">
      <w:pPr>
        <w:pStyle w:val="Descripcin"/>
      </w:pPr>
      <w:bookmarkStart w:id="214" w:name="_Toc151638674"/>
      <w:r>
        <w:t>F</w:t>
      </w:r>
      <w:r w:rsidR="00617A89">
        <w:t xml:space="preserve">igura </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7</w:t>
      </w:r>
      <w:r>
        <w:rPr>
          <w:noProof/>
        </w:rPr>
        <w:fldChar w:fldCharType="end"/>
      </w:r>
      <w:r w:rsidR="0058268C">
        <w:t xml:space="preserve"> Probabilidad de recibir 4 mensajes con AODv</w:t>
      </w:r>
      <w:bookmarkEnd w:id="214"/>
    </w:p>
    <w:p w14:paraId="052C6D10" w14:textId="38E7BBBA" w:rsidR="00577827" w:rsidRDefault="00577827" w:rsidP="00050229">
      <w:r>
        <w:t>Con las gráficas anteriores, parecería que el intervalo óptimo es 0.2 segundos, pero esta situación cambiará cuando todos los nodos se comuniquen simultáneamente</w:t>
      </w:r>
      <w:r w:rsidRPr="00577827">
        <w:t xml:space="preserve">. Por ejemplo, al recibir dos mensajes a 30 km/h, intervalos de 1 a 0.2 segundos pueden funcionar. Para </w:t>
      </w:r>
      <w:r w:rsidRPr="00577827">
        <w:lastRenderedPageBreak/>
        <w:t>velocidades de 50 km/h, los intervalos ideales serían de 0.5 y 0.2 segundos. En cambio, a 80 km/h, solo un intervalo de 0.2 segundos tiene una alta probabilidad de éxito. Con la recepción de cuatro mensajes, a 30 km/h, un intervalo de 1 segundo ya no es ideal, y a 50 km/h, 0.5 segundos también deja de serlo.</w:t>
      </w:r>
    </w:p>
    <w:p w14:paraId="3D3FE0FB" w14:textId="6F11490D" w:rsidR="00050229" w:rsidRDefault="00050229" w:rsidP="00050229">
      <w:r>
        <w:t xml:space="preserve">Aun en ausencia de comunicaciones con otros nodos, se observan limitaciones significativas con intervalos de transmisión muy bajos, como 0.1 segundos. </w:t>
      </w:r>
      <w:r w:rsidR="000A62A0">
        <w:t>Tiene en general la peor cantidad de mensajes recibidos con respecto a otros intervalos y empeora significativamente al alcanza</w:t>
      </w:r>
      <w:r>
        <w:t>r velocidades de 80 km/h</w:t>
      </w:r>
      <w:r w:rsidR="000A62A0">
        <w:t>. Igualmente</w:t>
      </w:r>
      <w:r>
        <w:t xml:space="preserve"> el RTT </w:t>
      </w:r>
      <w:r w:rsidR="000A62A0">
        <w:t>obtenido a 30 y 50 km/h es muy alto, lo que lo hace inviable</w:t>
      </w:r>
      <w:r>
        <w:t xml:space="preserve">. Este fenómeno se debe a que, con una baja densidad de nodos en la red, los enlaces se rompen con frecuencia y se necesita encontrar nuevas rutas. </w:t>
      </w:r>
    </w:p>
    <w:p w14:paraId="15683703" w14:textId="5B0EA207" w:rsidR="00443510" w:rsidRDefault="00050229" w:rsidP="00193286">
      <w:r>
        <w:t xml:space="preserve">Además, se debe considerar el tiempo necesario para preparar los mensajes, que en con los resultados de la primera parte del trabajo, superaba el intervalo de 0.1 segundos, lo que introduce retrasos adicionales junto con el encolamiento de mensajes. En el caso del nodo de detección del vehículo, ni siquiera se logra alcanzar una frecuencia de 10 Hz debido a estas limitaciones. </w:t>
      </w:r>
    </w:p>
    <w:p w14:paraId="2CEF9868" w14:textId="40888D97" w:rsidR="00443510" w:rsidRDefault="00443510" w:rsidP="00193286">
      <w:r>
        <w:t>Cambiando a un escenario con mayor densidad de nodos (se probó aumentando de 16 nodos a 22), hay mayor facilidad para encontrar una ruta, que además pueda ser óptima. Esto permite reducir los mensajes de mantenimiento de AODV, que no todos los nodos deban ser partícipes en el descubrimiento de rutas, y reducir el RTT. En casos con alta densidad de nodos, parecería que un intervalo entre mensajes de 0.1 segundos puede ser posible.</w:t>
      </w:r>
    </w:p>
    <w:tbl>
      <w:tblPr>
        <w:tblStyle w:val="Tablaconcuadrcula"/>
        <w:tblpPr w:leftFromText="141" w:rightFromText="141" w:vertAnchor="text" w:horzAnchor="margin" w:tblpY="186"/>
        <w:tblW w:w="9060" w:type="dxa"/>
        <w:tblLayout w:type="fixed"/>
        <w:tblLook w:val="04A0" w:firstRow="1" w:lastRow="0" w:firstColumn="1" w:lastColumn="0" w:noHBand="0" w:noVBand="1"/>
      </w:tblPr>
      <w:tblGrid>
        <w:gridCol w:w="1836"/>
        <w:gridCol w:w="1700"/>
        <w:gridCol w:w="1558"/>
        <w:gridCol w:w="1133"/>
        <w:gridCol w:w="1417"/>
        <w:gridCol w:w="1416"/>
      </w:tblGrid>
      <w:tr w:rsidR="00443510" w:rsidRPr="008314EA" w14:paraId="67F607CC" w14:textId="77777777" w:rsidTr="00443510">
        <w:trPr>
          <w:trHeight w:val="841"/>
        </w:trPr>
        <w:tc>
          <w:tcPr>
            <w:tcW w:w="1836" w:type="dxa"/>
            <w:tcBorders>
              <w:top w:val="single" w:sz="4" w:space="0" w:color="auto"/>
              <w:left w:val="single" w:sz="4" w:space="0" w:color="auto"/>
              <w:bottom w:val="single" w:sz="4" w:space="0" w:color="auto"/>
              <w:right w:val="single" w:sz="4" w:space="0" w:color="auto"/>
            </w:tcBorders>
            <w:hideMark/>
          </w:tcPr>
          <w:p w14:paraId="45D6D1FF" w14:textId="77777777" w:rsidR="00443510" w:rsidRPr="008314EA" w:rsidRDefault="00443510" w:rsidP="00443510">
            <w:pPr>
              <w:spacing w:after="0" w:line="240" w:lineRule="auto"/>
              <w:rPr>
                <w:sz w:val="22"/>
                <w:szCs w:val="18"/>
              </w:rPr>
            </w:pPr>
            <w:r w:rsidRPr="008314EA">
              <w:rPr>
                <w:sz w:val="22"/>
                <w:szCs w:val="18"/>
              </w:rPr>
              <w:lastRenderedPageBreak/>
              <w:t>Velocidad de los nodos</w:t>
            </w:r>
          </w:p>
        </w:tc>
        <w:tc>
          <w:tcPr>
            <w:tcW w:w="1700" w:type="dxa"/>
            <w:tcBorders>
              <w:top w:val="single" w:sz="4" w:space="0" w:color="auto"/>
              <w:left w:val="single" w:sz="4" w:space="0" w:color="auto"/>
              <w:bottom w:val="single" w:sz="4" w:space="0" w:color="auto"/>
              <w:right w:val="single" w:sz="4" w:space="0" w:color="auto"/>
            </w:tcBorders>
            <w:hideMark/>
          </w:tcPr>
          <w:p w14:paraId="5D430258" w14:textId="77777777" w:rsidR="00443510" w:rsidRPr="008314EA" w:rsidRDefault="00443510" w:rsidP="00443510">
            <w:pPr>
              <w:spacing w:after="0" w:line="240" w:lineRule="auto"/>
              <w:rPr>
                <w:sz w:val="22"/>
                <w:szCs w:val="18"/>
              </w:rPr>
            </w:pPr>
            <w:r w:rsidRPr="008314EA">
              <w:rPr>
                <w:sz w:val="22"/>
                <w:szCs w:val="18"/>
              </w:rPr>
              <w:t>Intervalo entre mensajes</w:t>
            </w:r>
          </w:p>
        </w:tc>
        <w:tc>
          <w:tcPr>
            <w:tcW w:w="1558" w:type="dxa"/>
            <w:tcBorders>
              <w:top w:val="single" w:sz="4" w:space="0" w:color="auto"/>
              <w:left w:val="single" w:sz="4" w:space="0" w:color="auto"/>
              <w:bottom w:val="single" w:sz="4" w:space="0" w:color="auto"/>
              <w:right w:val="single" w:sz="4" w:space="0" w:color="auto"/>
            </w:tcBorders>
            <w:hideMark/>
          </w:tcPr>
          <w:p w14:paraId="6EBDDA95" w14:textId="77777777" w:rsidR="00443510" w:rsidRPr="008314EA" w:rsidRDefault="00443510" w:rsidP="00443510">
            <w:pPr>
              <w:spacing w:after="0" w:line="240" w:lineRule="auto"/>
              <w:rPr>
                <w:sz w:val="22"/>
                <w:szCs w:val="18"/>
              </w:rPr>
            </w:pPr>
            <w:r w:rsidRPr="008314EA">
              <w:rPr>
                <w:sz w:val="22"/>
                <w:szCs w:val="18"/>
              </w:rPr>
              <w:t>Mensajes transmitidos</w:t>
            </w:r>
          </w:p>
        </w:tc>
        <w:tc>
          <w:tcPr>
            <w:tcW w:w="1133" w:type="dxa"/>
            <w:tcBorders>
              <w:top w:val="single" w:sz="4" w:space="0" w:color="auto"/>
              <w:left w:val="single" w:sz="4" w:space="0" w:color="auto"/>
              <w:bottom w:val="single" w:sz="4" w:space="0" w:color="auto"/>
              <w:right w:val="single" w:sz="4" w:space="0" w:color="auto"/>
            </w:tcBorders>
            <w:hideMark/>
          </w:tcPr>
          <w:p w14:paraId="0477868F" w14:textId="77777777" w:rsidR="00443510" w:rsidRPr="008314EA" w:rsidRDefault="00443510" w:rsidP="00443510">
            <w:pPr>
              <w:spacing w:after="0" w:line="240" w:lineRule="auto"/>
              <w:rPr>
                <w:sz w:val="22"/>
                <w:szCs w:val="18"/>
              </w:rPr>
            </w:pPr>
            <w:r w:rsidRPr="008314EA">
              <w:rPr>
                <w:sz w:val="22"/>
                <w:szCs w:val="18"/>
              </w:rPr>
              <w:t>Mensajes recibidos</w:t>
            </w:r>
          </w:p>
        </w:tc>
        <w:tc>
          <w:tcPr>
            <w:tcW w:w="1417" w:type="dxa"/>
            <w:tcBorders>
              <w:top w:val="single" w:sz="4" w:space="0" w:color="auto"/>
              <w:left w:val="single" w:sz="4" w:space="0" w:color="auto"/>
              <w:bottom w:val="single" w:sz="4" w:space="0" w:color="auto"/>
              <w:right w:val="single" w:sz="4" w:space="0" w:color="auto"/>
            </w:tcBorders>
            <w:hideMark/>
          </w:tcPr>
          <w:p w14:paraId="7871DC4F" w14:textId="77777777" w:rsidR="00443510" w:rsidRPr="008314EA" w:rsidRDefault="00443510" w:rsidP="00443510">
            <w:pPr>
              <w:spacing w:after="0" w:line="240" w:lineRule="auto"/>
              <w:rPr>
                <w:sz w:val="22"/>
                <w:szCs w:val="18"/>
              </w:rPr>
            </w:pPr>
            <w:r w:rsidRPr="008314EA">
              <w:rPr>
                <w:sz w:val="22"/>
                <w:szCs w:val="18"/>
              </w:rPr>
              <w:t>Porcentaje de pérdidas</w:t>
            </w:r>
          </w:p>
        </w:tc>
        <w:tc>
          <w:tcPr>
            <w:tcW w:w="1416" w:type="dxa"/>
            <w:tcBorders>
              <w:top w:val="single" w:sz="4" w:space="0" w:color="auto"/>
              <w:left w:val="single" w:sz="4" w:space="0" w:color="auto"/>
              <w:bottom w:val="single" w:sz="4" w:space="0" w:color="auto"/>
              <w:right w:val="single" w:sz="4" w:space="0" w:color="auto"/>
            </w:tcBorders>
            <w:hideMark/>
          </w:tcPr>
          <w:p w14:paraId="431DC407" w14:textId="77777777" w:rsidR="00443510" w:rsidRPr="008314EA" w:rsidRDefault="00443510" w:rsidP="00443510">
            <w:pPr>
              <w:spacing w:after="0" w:line="240" w:lineRule="auto"/>
              <w:rPr>
                <w:sz w:val="22"/>
                <w:szCs w:val="18"/>
              </w:rPr>
            </w:pPr>
            <w:r w:rsidRPr="008314EA">
              <w:rPr>
                <w:sz w:val="22"/>
                <w:szCs w:val="18"/>
              </w:rPr>
              <w:t>RTT</w:t>
            </w:r>
          </w:p>
        </w:tc>
      </w:tr>
      <w:tr w:rsidR="00443510" w:rsidRPr="008314EA" w14:paraId="7F151083" w14:textId="77777777" w:rsidTr="00443510">
        <w:trPr>
          <w:trHeight w:val="644"/>
        </w:trPr>
        <w:tc>
          <w:tcPr>
            <w:tcW w:w="1836" w:type="dxa"/>
            <w:tcBorders>
              <w:top w:val="single" w:sz="4" w:space="0" w:color="auto"/>
              <w:left w:val="single" w:sz="4" w:space="0" w:color="auto"/>
              <w:bottom w:val="single" w:sz="4" w:space="0" w:color="auto"/>
              <w:right w:val="single" w:sz="4" w:space="0" w:color="auto"/>
            </w:tcBorders>
            <w:hideMark/>
          </w:tcPr>
          <w:p w14:paraId="64961358" w14:textId="77777777" w:rsidR="00443510" w:rsidRPr="008314EA" w:rsidRDefault="00443510" w:rsidP="00443510">
            <w:pPr>
              <w:spacing w:after="0" w:line="240" w:lineRule="auto"/>
              <w:rPr>
                <w:sz w:val="22"/>
                <w:szCs w:val="18"/>
              </w:rPr>
            </w:pPr>
            <w:r w:rsidRPr="008314EA">
              <w:rPr>
                <w:sz w:val="22"/>
                <w:szCs w:val="18"/>
              </w:rPr>
              <w:t>30 km/h</w:t>
            </w:r>
          </w:p>
        </w:tc>
        <w:tc>
          <w:tcPr>
            <w:tcW w:w="1700" w:type="dxa"/>
            <w:tcBorders>
              <w:top w:val="single" w:sz="4" w:space="0" w:color="auto"/>
              <w:left w:val="single" w:sz="4" w:space="0" w:color="auto"/>
              <w:bottom w:val="single" w:sz="4" w:space="0" w:color="auto"/>
              <w:right w:val="single" w:sz="4" w:space="0" w:color="auto"/>
            </w:tcBorders>
            <w:hideMark/>
          </w:tcPr>
          <w:p w14:paraId="6C7108EF" w14:textId="77777777" w:rsidR="00443510" w:rsidRPr="008314EA" w:rsidRDefault="00443510" w:rsidP="00443510">
            <w:pPr>
              <w:spacing w:after="0" w:line="240" w:lineRule="auto"/>
              <w:rPr>
                <w:sz w:val="22"/>
                <w:szCs w:val="18"/>
              </w:rPr>
            </w:pPr>
            <w:r w:rsidRPr="008314EA">
              <w:rPr>
                <w:sz w:val="22"/>
                <w:szCs w:val="18"/>
              </w:rPr>
              <w:t>0.2 s</w:t>
            </w:r>
          </w:p>
        </w:tc>
        <w:tc>
          <w:tcPr>
            <w:tcW w:w="1558" w:type="dxa"/>
            <w:tcBorders>
              <w:top w:val="single" w:sz="4" w:space="0" w:color="auto"/>
              <w:left w:val="single" w:sz="4" w:space="0" w:color="auto"/>
              <w:bottom w:val="single" w:sz="4" w:space="0" w:color="auto"/>
              <w:right w:val="single" w:sz="4" w:space="0" w:color="auto"/>
            </w:tcBorders>
            <w:hideMark/>
          </w:tcPr>
          <w:p w14:paraId="47709D3A" w14:textId="77777777" w:rsidR="00443510" w:rsidRPr="008314EA" w:rsidRDefault="00443510" w:rsidP="00443510">
            <w:pPr>
              <w:spacing w:after="0" w:line="240" w:lineRule="auto"/>
              <w:rPr>
                <w:sz w:val="22"/>
                <w:szCs w:val="18"/>
              </w:rPr>
            </w:pPr>
            <w:r w:rsidRPr="008314EA">
              <w:rPr>
                <w:sz w:val="22"/>
                <w:szCs w:val="18"/>
              </w:rPr>
              <w:t>60</w:t>
            </w:r>
          </w:p>
        </w:tc>
        <w:tc>
          <w:tcPr>
            <w:tcW w:w="1133" w:type="dxa"/>
            <w:tcBorders>
              <w:top w:val="single" w:sz="4" w:space="0" w:color="auto"/>
              <w:left w:val="single" w:sz="4" w:space="0" w:color="auto"/>
              <w:bottom w:val="single" w:sz="4" w:space="0" w:color="auto"/>
              <w:right w:val="single" w:sz="4" w:space="0" w:color="auto"/>
            </w:tcBorders>
            <w:hideMark/>
          </w:tcPr>
          <w:p w14:paraId="464CA332" w14:textId="77777777" w:rsidR="00443510" w:rsidRPr="008314EA" w:rsidRDefault="00443510" w:rsidP="00443510">
            <w:pPr>
              <w:spacing w:after="0" w:line="240" w:lineRule="auto"/>
              <w:rPr>
                <w:sz w:val="22"/>
                <w:szCs w:val="18"/>
              </w:rPr>
            </w:pPr>
            <w:r w:rsidRPr="008314EA">
              <w:rPr>
                <w:sz w:val="22"/>
                <w:szCs w:val="18"/>
              </w:rPr>
              <w:t>60</w:t>
            </w:r>
          </w:p>
        </w:tc>
        <w:tc>
          <w:tcPr>
            <w:tcW w:w="1417" w:type="dxa"/>
            <w:tcBorders>
              <w:top w:val="single" w:sz="4" w:space="0" w:color="auto"/>
              <w:left w:val="single" w:sz="4" w:space="0" w:color="auto"/>
              <w:bottom w:val="single" w:sz="4" w:space="0" w:color="auto"/>
              <w:right w:val="single" w:sz="4" w:space="0" w:color="auto"/>
            </w:tcBorders>
            <w:hideMark/>
          </w:tcPr>
          <w:p w14:paraId="051D88F0" w14:textId="77777777" w:rsidR="00443510" w:rsidRPr="008314EA" w:rsidRDefault="00443510" w:rsidP="00443510">
            <w:pPr>
              <w:spacing w:after="0" w:line="240" w:lineRule="auto"/>
              <w:rPr>
                <w:sz w:val="22"/>
                <w:szCs w:val="18"/>
              </w:rPr>
            </w:pPr>
            <w:r w:rsidRPr="008314EA">
              <w:rPr>
                <w:sz w:val="22"/>
                <w:szCs w:val="18"/>
              </w:rPr>
              <w:t>0%</w:t>
            </w:r>
          </w:p>
        </w:tc>
        <w:tc>
          <w:tcPr>
            <w:tcW w:w="1416" w:type="dxa"/>
            <w:tcBorders>
              <w:top w:val="single" w:sz="4" w:space="0" w:color="auto"/>
              <w:left w:val="single" w:sz="4" w:space="0" w:color="auto"/>
              <w:bottom w:val="single" w:sz="4" w:space="0" w:color="auto"/>
              <w:right w:val="single" w:sz="4" w:space="0" w:color="auto"/>
            </w:tcBorders>
            <w:hideMark/>
          </w:tcPr>
          <w:p w14:paraId="591B1582" w14:textId="77777777" w:rsidR="00443510" w:rsidRPr="008314EA" w:rsidRDefault="00443510" w:rsidP="00443510">
            <w:pPr>
              <w:spacing w:after="0" w:line="240" w:lineRule="auto"/>
              <w:rPr>
                <w:sz w:val="22"/>
                <w:szCs w:val="18"/>
              </w:rPr>
            </w:pPr>
            <w:r w:rsidRPr="008314EA">
              <w:rPr>
                <w:sz w:val="22"/>
                <w:szCs w:val="18"/>
              </w:rPr>
              <w:t>2.18 ms</w:t>
            </w:r>
          </w:p>
        </w:tc>
      </w:tr>
    </w:tbl>
    <w:p w14:paraId="798822C0" w14:textId="5AEE3FF6" w:rsidR="00193286" w:rsidRDefault="00620291" w:rsidP="00193286">
      <w:r>
        <w:t xml:space="preserve">En general, AODV </w:t>
      </w:r>
      <w:r w:rsidR="00193286">
        <w:t>se beneficia enormemente</w:t>
      </w:r>
      <w:r>
        <w:t xml:space="preserve"> de que</w:t>
      </w:r>
      <w:r w:rsidR="00193286">
        <w:t xml:space="preserve"> las rutas </w:t>
      </w:r>
      <w:r>
        <w:t xml:space="preserve">estén </w:t>
      </w:r>
      <w:r w:rsidR="00193286">
        <w:t>activas</w:t>
      </w:r>
      <w:r>
        <w:t xml:space="preserve"> y frescas</w:t>
      </w:r>
      <w:r w:rsidR="00193286">
        <w:t>,</w:t>
      </w:r>
      <w:r>
        <w:t xml:space="preserve"> junto a la presencia de más nodos. </w:t>
      </w:r>
      <w:r w:rsidR="00434C81">
        <w:t>Esto último, no lleva a un aumento de mensajes de AODV recibidos. Como en el ejemplo mostrado, la tasa de errores y tiempos de encolamiento pueden disminuir de forma considerable.</w:t>
      </w:r>
      <w:r w:rsidR="00193286">
        <w:t xml:space="preserve"> </w:t>
      </w:r>
    </w:p>
    <w:p w14:paraId="33249CE1" w14:textId="620AF39C" w:rsidR="00193286" w:rsidRDefault="00443510" w:rsidP="00193286">
      <w:r w:rsidRPr="00443510">
        <w:t>Los resultados obtenidos sugieren la conveniencia de utilizar un intervalo adaptativo entre el envío de mensajes, el cual se ajuste según la densidad y la velocidad del tráfico. En escenarios con baja densidad de nodos, no es viable mantener intervalos tan cortos como 100 milisegundos entre mensajes</w:t>
      </w:r>
      <w:r>
        <w:t>, e intervalos altos pueden no ser suficientes para transmitir el mensaje a tiempo</w:t>
      </w:r>
      <w:r w:rsidRPr="00443510">
        <w:t>. Por otro lado, aunque es posible mantener intervalos cortos a altas velocidades, se observa un aumento en el tiempo de ida y vuelta (RTT) y en el número de mensajes necesarios para mantener las rutas. A medida que se añaden más nodos transmitiendo y comunicándose, se produce un incremento en las colisiones y en los tiempos de espera en las colas de transmisión. Esto hace necesario reducir la frecuencia con la que los nodos actualizan sus estados, incluso sin tener en cuenta los tiempos de procesamiento de los mensajes.</w:t>
      </w:r>
      <w:r w:rsidR="00193286">
        <w:t xml:space="preserve"> </w:t>
      </w:r>
    </w:p>
    <w:p w14:paraId="0F80CB4F" w14:textId="1036F9D3" w:rsidR="00521D28" w:rsidRDefault="00521D28" w:rsidP="00521D28">
      <w:r>
        <w:t xml:space="preserve">A continuación, se muestra el desempeño de DSRC con la presencia de más nodos. El mismo comportamiento debería poder trasladarse a AODV cuando más nodos se comunican entre </w:t>
      </w:r>
      <w:r>
        <w:lastRenderedPageBreak/>
        <w:t xml:space="preserve">sí. </w:t>
      </w:r>
      <w:r w:rsidR="008D3500">
        <w:t xml:space="preserve">Debido </w:t>
      </w:r>
      <w:r>
        <w:t>a que como se vio, con la presencia de nodos</w:t>
      </w:r>
      <w:r w:rsidR="00C87B0E">
        <w:t xml:space="preserve"> extra</w:t>
      </w:r>
      <w:r>
        <w:t>, no se incrementa la inundación con mensajes de AODV, sino que disminuye.</w:t>
      </w:r>
    </w:p>
    <w:p w14:paraId="4C0FFBEB" w14:textId="00AF0B3B" w:rsidR="00774C02" w:rsidRDefault="00774C02" w:rsidP="00ED60C7">
      <w:pPr>
        <w:pStyle w:val="Ttulo2"/>
        <w:numPr>
          <w:ilvl w:val="1"/>
          <w:numId w:val="38"/>
        </w:numPr>
      </w:pPr>
      <w:bookmarkStart w:id="215" w:name="_Toc151638756"/>
      <w:bookmarkStart w:id="216" w:name="_Hlk146114947"/>
      <w:bookmarkEnd w:id="203"/>
      <w:r>
        <w:t>Sim</w:t>
      </w:r>
      <w:r w:rsidR="006C6B74">
        <w:t>ulación</w:t>
      </w:r>
      <w:r>
        <w:t xml:space="preserve"> 2</w:t>
      </w:r>
      <w:bookmarkEnd w:id="215"/>
    </w:p>
    <w:p w14:paraId="04719B7D" w14:textId="4D00DBF5" w:rsidR="002A19A4" w:rsidRDefault="002A19A4" w:rsidP="0026678E">
      <w:r>
        <w:t>Para la segunda simulación</w:t>
      </w:r>
      <w:r w:rsidR="006C6B74">
        <w:t xml:space="preserve"> consideramos el caso en el que </w:t>
      </w:r>
      <w:r>
        <w:t xml:space="preserve">todos los nodos intentan </w:t>
      </w:r>
      <w:r w:rsidR="006C6B74">
        <w:t>comunicarse entre sí</w:t>
      </w:r>
      <w:r w:rsidR="00D03C3E">
        <w:t>. C</w:t>
      </w:r>
      <w:r w:rsidR="006C6B74">
        <w:t>on el objetivo de informar de las</w:t>
      </w:r>
      <w:r>
        <w:t xml:space="preserve"> detecciones</w:t>
      </w:r>
      <w:r w:rsidR="006C6B74">
        <w:t xml:space="preserve">, los nodos al recibir un mensaje </w:t>
      </w:r>
      <w:r w:rsidR="00265C1A">
        <w:t xml:space="preserve">lo retransmiten siempre </w:t>
      </w:r>
      <w:r w:rsidR="006C6B74">
        <w:t>una vez</w:t>
      </w:r>
      <w:r w:rsidR="00265C1A">
        <w:t>, incluido el que lo envió originalmente</w:t>
      </w:r>
      <w:r w:rsidR="006C6B74">
        <w:t>.</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40F83394" w:rsidR="008C6A8D" w:rsidRDefault="006C6B74" w:rsidP="0026678E">
      <w:r>
        <w:t xml:space="preserve">Para esta simulación, gracias al uso </w:t>
      </w:r>
      <w:r w:rsidR="00AE0F0F">
        <w:t xml:space="preserve">de </w:t>
      </w:r>
      <w:r w:rsidR="00922954">
        <w:t>VEINS</w:t>
      </w:r>
      <w:r>
        <w:t>,</w:t>
      </w:r>
      <w:r w:rsidR="00AE0F0F">
        <w:t xml:space="preserve"> se implementa de forma completa el protocolo 802.11p</w:t>
      </w:r>
      <w:r w:rsidR="00DC6F97">
        <w:t>. E</w:t>
      </w:r>
      <w:r w:rsidR="00AE0F0F">
        <w:t xml:space="preserve">n el archivo omnetpp.ini </w:t>
      </w:r>
      <w:r w:rsidR="00DC6F97">
        <w:t xml:space="preserve">es donde se especifican la capa física y MAC, junto a </w:t>
      </w:r>
      <w:r w:rsidR="00AE0F0F">
        <w:t xml:space="preserve">los archivos de configuración </w:t>
      </w:r>
      <w:r w:rsidR="00DC6F97">
        <w:t xml:space="preserve">(SUMO) </w:t>
      </w:r>
      <w:r w:rsidR="00AE0F0F">
        <w:t>y de obstáculos (junto al modelo de propagación)</w:t>
      </w:r>
      <w:r>
        <w:t xml:space="preserve"> de la red</w:t>
      </w:r>
      <w:r w:rsidR="00DC6F97">
        <w:t>. L</w:t>
      </w:r>
      <w:r w:rsidR="00AE0F0F">
        <w:t>a</w:t>
      </w:r>
      <w:r>
        <w:t>s</w:t>
      </w:r>
      <w:r w:rsidR="00AE0F0F">
        <w:t xml:space="preserve"> modificaci</w:t>
      </w:r>
      <w:r>
        <w:t>ones principales</w:t>
      </w:r>
      <w:r w:rsidR="00AE0F0F">
        <w:t xml:space="preserve"> se hace</w:t>
      </w:r>
      <w:r>
        <w:t>n</w:t>
      </w:r>
      <w:r w:rsidR="00AE0F0F">
        <w:t xml:space="preserve"> sobre la aplicación</w:t>
      </w:r>
      <w:r w:rsidR="00DC6F97">
        <w:t>,</w:t>
      </w:r>
      <w:r w:rsidR="001A5ADF">
        <w:t xml:space="preserve"> para definir eventos de cuando transmitir un mensaje y qué hacer al recibir uno. </w:t>
      </w:r>
      <w:r w:rsidR="00D12087">
        <w:t xml:space="preserve">Como en la anterior, cada escenario se ejecuta 30 veces y se </w:t>
      </w:r>
      <w:r w:rsidR="003524B2">
        <w:t xml:space="preserve">promedian </w:t>
      </w:r>
      <w:r w:rsidR="00D12087">
        <w:t>los resultados.</w:t>
      </w:r>
    </w:p>
    <w:p w14:paraId="6817E681" w14:textId="3CB8DD2E"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w:t>
      </w:r>
      <w:r w:rsidR="00617A89">
        <w:t>8</w:t>
      </w:r>
      <w:r>
        <w:t xml:space="preserve"> a la 8</w:t>
      </w:r>
      <w:r w:rsidR="00B6548A">
        <w:t>-</w:t>
      </w:r>
      <w:r w:rsidR="00617A89">
        <w:t>11</w:t>
      </w:r>
      <w:r>
        <w:t>.</w:t>
      </w:r>
    </w:p>
    <w:p w14:paraId="21744354" w14:textId="77777777" w:rsidR="00B6548A" w:rsidRDefault="001A2ACC" w:rsidP="00B6548A">
      <w:pPr>
        <w:keepNext/>
        <w:jc w:val="center"/>
      </w:pPr>
      <w:r>
        <w:rPr>
          <w:noProof/>
        </w:rPr>
        <w:lastRenderedPageBreak/>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239"/>
                    <a:stretch>
                      <a:fillRect/>
                    </a:stretch>
                  </pic:blipFill>
                  <pic:spPr>
                    <a:xfrm>
                      <a:off x="0" y="0"/>
                      <a:ext cx="2632600" cy="1351303"/>
                    </a:xfrm>
                    <a:prstGeom prst="rect">
                      <a:avLst/>
                    </a:prstGeom>
                  </pic:spPr>
                </pic:pic>
              </a:graphicData>
            </a:graphic>
          </wp:inline>
        </w:drawing>
      </w:r>
    </w:p>
    <w:p w14:paraId="4C555FBF" w14:textId="690BDB84" w:rsidR="00BB36DF" w:rsidRDefault="00B6548A" w:rsidP="008A511B">
      <w:pPr>
        <w:pStyle w:val="Descripcin"/>
      </w:pPr>
      <w:bookmarkStart w:id="217" w:name="_Toc151638675"/>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8</w:t>
      </w:r>
      <w:r>
        <w:rPr>
          <w:noProof/>
        </w:rPr>
        <w:fldChar w:fldCharType="end"/>
      </w:r>
      <w:r>
        <w:t xml:space="preserve"> </w:t>
      </w:r>
      <w:r w:rsidRPr="00215357">
        <w:t>E</w:t>
      </w:r>
      <w:r w:rsidR="00617A89" w:rsidRPr="00215357">
        <w:t>l nodo 6 en rojo quiere transmitir</w:t>
      </w:r>
      <w:bookmarkEnd w:id="217"/>
    </w:p>
    <w:p w14:paraId="59C9FFC8" w14:textId="77777777" w:rsidR="00B6548A" w:rsidRDefault="001A2ACC" w:rsidP="00B6548A">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240"/>
                    <a:stretch>
                      <a:fillRect/>
                    </a:stretch>
                  </pic:blipFill>
                  <pic:spPr>
                    <a:xfrm>
                      <a:off x="0" y="0"/>
                      <a:ext cx="2608565" cy="1546168"/>
                    </a:xfrm>
                    <a:prstGeom prst="rect">
                      <a:avLst/>
                    </a:prstGeom>
                  </pic:spPr>
                </pic:pic>
              </a:graphicData>
            </a:graphic>
          </wp:inline>
        </w:drawing>
      </w:r>
    </w:p>
    <w:p w14:paraId="22449D9E" w14:textId="18B37ACA" w:rsidR="00BB36DF" w:rsidRDefault="00B6548A" w:rsidP="008A511B">
      <w:pPr>
        <w:pStyle w:val="Descripcin"/>
      </w:pPr>
      <w:bookmarkStart w:id="218" w:name="_Toc151638676"/>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9</w:t>
      </w:r>
      <w:r>
        <w:rPr>
          <w:noProof/>
        </w:rPr>
        <w:fldChar w:fldCharType="end"/>
      </w:r>
      <w:r>
        <w:t xml:space="preserve"> </w:t>
      </w:r>
      <w:r w:rsidRPr="003E65D7">
        <w:t>E</w:t>
      </w:r>
      <w:r w:rsidR="00617A89" w:rsidRPr="003E65D7">
        <w:t>l nodo 6 transmite el mensaje, y los demás nodos al recibirlo retransmiten una vez, el nodo 7 y 4 no son vistos por el nodo 6, con las retransmisiones quedan informados.</w:t>
      </w:r>
      <w:bookmarkEnd w:id="218"/>
    </w:p>
    <w:p w14:paraId="7D3D9758" w14:textId="77777777" w:rsidR="00B6548A" w:rsidRDefault="001A2ACC" w:rsidP="00B6548A">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241"/>
                    <a:stretch>
                      <a:fillRect/>
                    </a:stretch>
                  </pic:blipFill>
                  <pic:spPr>
                    <a:xfrm>
                      <a:off x="0" y="0"/>
                      <a:ext cx="2421404" cy="1334524"/>
                    </a:xfrm>
                    <a:prstGeom prst="rect">
                      <a:avLst/>
                    </a:prstGeom>
                  </pic:spPr>
                </pic:pic>
              </a:graphicData>
            </a:graphic>
          </wp:inline>
        </w:drawing>
      </w:r>
    </w:p>
    <w:p w14:paraId="40F89691" w14:textId="46415E30" w:rsidR="00BB36DF" w:rsidRDefault="00B6548A" w:rsidP="008A511B">
      <w:pPr>
        <w:pStyle w:val="Descripcin"/>
      </w:pPr>
      <w:bookmarkStart w:id="219" w:name="_Toc151638677"/>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10</w:t>
      </w:r>
      <w:r>
        <w:rPr>
          <w:noProof/>
        </w:rPr>
        <w:fldChar w:fldCharType="end"/>
      </w:r>
      <w:r>
        <w:t xml:space="preserve"> </w:t>
      </w:r>
      <w:r w:rsidRPr="00D36311">
        <w:t>L</w:t>
      </w:r>
      <w:r w:rsidR="00617A89" w:rsidRPr="00D36311">
        <w:t>os nodos cercanos 5, 11 y 7 bajan su velocidad y permiten que el nodo 6 se incorpore, el nodo 4 no baja su velocidad</w:t>
      </w:r>
      <w:bookmarkEnd w:id="219"/>
    </w:p>
    <w:p w14:paraId="00F53965" w14:textId="77777777" w:rsidR="00B6548A" w:rsidRDefault="001A2ACC" w:rsidP="00B6548A">
      <w:pPr>
        <w:keepNext/>
        <w:jc w:val="center"/>
      </w:pPr>
      <w:r>
        <w:rPr>
          <w:noProof/>
        </w:rPr>
        <w:lastRenderedPageBreak/>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242"/>
                    <a:stretch>
                      <a:fillRect/>
                    </a:stretch>
                  </pic:blipFill>
                  <pic:spPr>
                    <a:xfrm>
                      <a:off x="0" y="0"/>
                      <a:ext cx="2190744" cy="1287942"/>
                    </a:xfrm>
                    <a:prstGeom prst="rect">
                      <a:avLst/>
                    </a:prstGeom>
                  </pic:spPr>
                </pic:pic>
              </a:graphicData>
            </a:graphic>
          </wp:inline>
        </w:drawing>
      </w:r>
    </w:p>
    <w:p w14:paraId="75326EB8" w14:textId="24D1E26B" w:rsidR="00BB36DF" w:rsidRDefault="00B6548A" w:rsidP="008A511B">
      <w:pPr>
        <w:pStyle w:val="Descripcin"/>
      </w:pPr>
      <w:bookmarkStart w:id="220" w:name="_Toc151638678"/>
      <w:r>
        <w:t>F</w:t>
      </w:r>
      <w:r w:rsidR="00617A89">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11</w:t>
      </w:r>
      <w:r>
        <w:rPr>
          <w:noProof/>
        </w:rPr>
        <w:fldChar w:fldCharType="end"/>
      </w:r>
      <w:r>
        <w:t xml:space="preserve"> </w:t>
      </w:r>
      <w:r w:rsidRPr="002B4271">
        <w:t>P</w:t>
      </w:r>
      <w:r w:rsidR="00617A89" w:rsidRPr="002B4271">
        <w:t>osición final, el nodo 6 se incorpora</w:t>
      </w:r>
      <w:bookmarkEnd w:id="220"/>
    </w:p>
    <w:p w14:paraId="04EFF8A2" w14:textId="26BE59F7" w:rsidR="00165708" w:rsidRDefault="006C6B74" w:rsidP="0026678E">
      <w:r>
        <w:t>Para experimentar con la velocidad, y ver qué tantos mensajes pueden recibir al recorrer una misma distancia, como se observa en la figura 8-1</w:t>
      </w:r>
      <w:r w:rsidR="00617A89">
        <w:t>2</w:t>
      </w:r>
      <w:r>
        <w:t>, los nodos parten de una posición inicial a una final.</w:t>
      </w:r>
    </w:p>
    <w:p w14:paraId="09F4E359" w14:textId="09998C6E" w:rsidR="00774C02" w:rsidRDefault="00B6548A" w:rsidP="00DA1247">
      <w:r>
        <w:rPr>
          <w:noProof/>
        </w:rPr>
        <mc:AlternateContent>
          <mc:Choice Requires="wps">
            <w:drawing>
              <wp:anchor distT="0" distB="0" distL="114300" distR="114300" simplePos="0" relativeHeight="252581888" behindDoc="0" locked="0" layoutInCell="1" allowOverlap="1" wp14:anchorId="395B473E" wp14:editId="59FB2ABD">
                <wp:simplePos x="0" y="0"/>
                <wp:positionH relativeFrom="margin">
                  <wp:align>left</wp:align>
                </wp:positionH>
                <wp:positionV relativeFrom="paragraph">
                  <wp:posOffset>1422725</wp:posOffset>
                </wp:positionV>
                <wp:extent cx="5480050" cy="635"/>
                <wp:effectExtent l="0" t="0" r="6350" b="0"/>
                <wp:wrapSquare wrapText="bothSides"/>
                <wp:docPr id="466516393"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45035B0F" w14:textId="7C9A9670" w:rsidR="00B6548A" w:rsidRPr="00C75E76" w:rsidRDefault="00B6548A" w:rsidP="008A511B">
                            <w:pPr>
                              <w:pStyle w:val="Descripcin"/>
                              <w:rPr>
                                <w:noProof/>
                                <w:sz w:val="24"/>
                              </w:rPr>
                            </w:pPr>
                            <w:bookmarkStart w:id="221" w:name="_Toc151638679"/>
                            <w:r>
                              <w:t>F</w:t>
                            </w:r>
                            <w:r w:rsidR="00617A89">
                              <w:t xml:space="preserve">igura </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12</w:t>
                            </w:r>
                            <w:r>
                              <w:rPr>
                                <w:noProof/>
                              </w:rPr>
                              <w:fldChar w:fldCharType="end"/>
                            </w:r>
                            <w:r>
                              <w:t xml:space="preserve"> </w:t>
                            </w:r>
                            <w:r w:rsidRPr="003F6288">
                              <w:t xml:space="preserve">A </w:t>
                            </w:r>
                            <w:r w:rsidR="00617A89" w:rsidRPr="003F6288">
                              <w:t>la izquierda se observa la posición de partida de los nodos, a la derecha la posición final</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473E" id="_x0000_s1058" type="#_x0000_t202" style="position:absolute;left:0;text-align:left;margin-left:0;margin-top:112.05pt;width:431.5pt;height:.05pt;z-index:252581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eggGwIAAEAEAAAOAAAAZHJzL2Uyb0RvYy54bWysU8Fu2zAMvQ/YPwi6L3bSpSi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" stroked="f">
                <v:textbox style="mso-fit-shape-to-text:t" inset="0,0,0,0">
                  <w:txbxContent>
                    <w:p w14:paraId="45035B0F" w14:textId="7C9A9670" w:rsidR="00B6548A" w:rsidRPr="00C75E76" w:rsidRDefault="00B6548A" w:rsidP="008A511B">
                      <w:pPr>
                        <w:pStyle w:val="Descripcin"/>
                        <w:rPr>
                          <w:noProof/>
                          <w:sz w:val="24"/>
                        </w:rPr>
                      </w:pPr>
                      <w:bookmarkStart w:id="222" w:name="_Toc151638679"/>
                      <w:r>
                        <w:t>F</w:t>
                      </w:r>
                      <w:r w:rsidR="00617A89">
                        <w:t xml:space="preserve">igura </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12</w:t>
                      </w:r>
                      <w:r>
                        <w:rPr>
                          <w:noProof/>
                        </w:rPr>
                        <w:fldChar w:fldCharType="end"/>
                      </w:r>
                      <w:r>
                        <w:t xml:space="preserve"> </w:t>
                      </w:r>
                      <w:r w:rsidRPr="003F6288">
                        <w:t xml:space="preserve">A </w:t>
                      </w:r>
                      <w:r w:rsidR="00617A89" w:rsidRPr="003F6288">
                        <w:t>la izquierda se observa la posición de partida de los nodos, a la derecha la posición final</w:t>
                      </w:r>
                      <w:bookmarkEnd w:id="222"/>
                    </w:p>
                  </w:txbxContent>
                </v:textbox>
                <w10:wrap type="square" anchorx="margin"/>
              </v:shape>
            </w:pict>
          </mc:Fallback>
        </mc:AlternateContent>
      </w:r>
      <w:r w:rsidR="006C6B74">
        <w:rPr>
          <w:noProof/>
        </w:rPr>
        <mc:AlternateContent>
          <mc:Choice Requires="wpg">
            <w:drawing>
              <wp:anchor distT="0" distB="0" distL="114300" distR="114300" simplePos="0" relativeHeight="251648000" behindDoc="0" locked="0" layoutInCell="1" allowOverlap="1" wp14:anchorId="3E5C484A" wp14:editId="10D2609B">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0699760" id="Grupo 1" o:spid="_x0000_s1026" style="position:absolute;margin-left:.15pt;margin-top:.55pt;width:431.5pt;height:106.45pt;z-index:251648000"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245"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246"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 xml:space="preserve">intervalo de 100 ms, de forma que podamos observar </w:t>
      </w:r>
      <w:r w:rsidR="008D3500">
        <w:t>distintos comportamientos, como retrasos en las transmisiones. D</w:t>
      </w:r>
      <w:r w:rsidR="00D14519">
        <w:t>urante la simulación los nodos 3, 8 y 6</w:t>
      </w:r>
      <w:r w:rsidR="00617A89">
        <w:t>,</w:t>
      </w:r>
      <w:r w:rsidR="00D14519">
        <w:t xml:space="preserve"> no son alcanzados por quien transmite el mensaje original, pero si con las retransmisiones</w:t>
      </w:r>
      <w:r w:rsidR="00E63FE4">
        <w:t>.</w:t>
      </w:r>
    </w:p>
    <w:p w14:paraId="29A72B6D" w14:textId="77777777" w:rsidR="00DC6F97" w:rsidRDefault="00E63FE4" w:rsidP="00DA1247">
      <w:r>
        <w:t xml:space="preserve">Como en la simulación 1, partimos del primer escenario para comparar, en este, todos </w:t>
      </w:r>
      <w:r w:rsidR="008833F7">
        <w:t>transmiten sus detecciones</w:t>
      </w:r>
      <w:r>
        <w:t xml:space="preserve"> cada segundo</w:t>
      </w:r>
      <w:r w:rsidR="005C2CF7" w:rsidRPr="005C2CF7">
        <w:t xml:space="preserve">. Los vehículos se desplazan a 30 km/h en una simulación </w:t>
      </w:r>
      <w:r w:rsidR="00DC6F97">
        <w:t>para recorrer 100 metros, igual que en AODV</w:t>
      </w:r>
      <w:r w:rsidR="005C2CF7" w:rsidRPr="005C2CF7">
        <w:t xml:space="preserve">. En la Figura 8-13 se pueden </w:t>
      </w:r>
      <w:r w:rsidR="005C2CF7" w:rsidRPr="005C2CF7">
        <w:lastRenderedPageBreak/>
        <w:t>observar los mensajes enviados y recibidos por cada nodo, teniendo en cuenta tanto las transmisiones como las retransmisiones</w:t>
      </w:r>
      <w:r w:rsidR="00DC6F97">
        <w:t>, para el caso de un intervalo de 1 segundo y una velocidad de 30 km/h.</w:t>
      </w:r>
    </w:p>
    <w:p w14:paraId="4786E1F4" w14:textId="02FF43CB" w:rsidR="00762B5A" w:rsidRDefault="00DC6F97" w:rsidP="00DA1247">
      <w:r>
        <w:t>El</w:t>
      </w:r>
      <w:r w:rsidR="00E63FE4">
        <w:t xml:space="preserve"> intervalo entre transmisiones de 0.1</w:t>
      </w:r>
      <w:r>
        <w:t xml:space="preserve"> segundos no se experimentó. E</w:t>
      </w:r>
      <w:r w:rsidR="005C2CF7">
        <w:t>ste</w:t>
      </w:r>
      <w:r w:rsidR="00E63FE4">
        <w:t xml:space="preserve"> </w:t>
      </w:r>
      <w:r>
        <w:t xml:space="preserve">intervalo </w:t>
      </w:r>
      <w:r w:rsidR="00E63FE4">
        <w:t xml:space="preserve">no es </w:t>
      </w:r>
      <w:r w:rsidR="008833F7">
        <w:t>viable</w:t>
      </w:r>
      <w:r w:rsidR="00E63FE4">
        <w:t xml:space="preserve"> (además de presentar problemas computacionales), pues ocasiona muchas colisiones y retransmisiones de mensajes con lo que los tiempos de encolamiento aumentan bastante</w:t>
      </w:r>
      <w:r w:rsidR="005C2CF7">
        <w:t>. Además</w:t>
      </w:r>
      <w:r w:rsidR="00E63FE4">
        <w:t xml:space="preserve">, </w:t>
      </w:r>
      <w:r w:rsidR="005C2CF7">
        <w:t>co</w:t>
      </w:r>
      <w:r w:rsidR="00E63FE4">
        <w:t xml:space="preserve">nsiderando que la red apenas está compuesta de </w:t>
      </w:r>
      <w:r>
        <w:t>10</w:t>
      </w:r>
      <w:r w:rsidR="00E63FE4">
        <w:t xml:space="preserve"> nodos, se </w:t>
      </w:r>
      <w:r>
        <w:t>observará</w:t>
      </w:r>
      <w:r w:rsidR="00E63FE4">
        <w:t xml:space="preserve"> </w:t>
      </w:r>
      <w:r>
        <w:t>que,</w:t>
      </w:r>
      <w:r w:rsidR="00E63FE4">
        <w:t xml:space="preserve"> con el aumento del número de participantes</w:t>
      </w:r>
      <w:r w:rsidR="00E02A79">
        <w:t>,</w:t>
      </w:r>
      <w:r w:rsidR="00E63FE4">
        <w:t xml:space="preserve"> intervalos para comunicarse como de 0.2 segundos también presenten problemas</w:t>
      </w:r>
      <w:r w:rsidR="005C2CF7">
        <w:t>.</w:t>
      </w:r>
      <w:r w:rsidR="005C2CF7" w:rsidRPr="005C2CF7">
        <w:t xml:space="preserve"> </w:t>
      </w:r>
      <w:bookmarkStart w:id="223" w:name="_Hlk140503223"/>
    </w:p>
    <w:tbl>
      <w:tblPr>
        <w:tblStyle w:val="Tablaconcuadrcula"/>
        <w:tblpPr w:leftFromText="141" w:rightFromText="141" w:vertAnchor="text" w:horzAnchor="margin" w:tblpXSpec="center" w:tblpY="59"/>
        <w:tblW w:w="9918" w:type="dxa"/>
        <w:tblLayout w:type="fixed"/>
        <w:tblLook w:val="04A0" w:firstRow="1" w:lastRow="0" w:firstColumn="1" w:lastColumn="0" w:noHBand="0" w:noVBand="1"/>
      </w:tblPr>
      <w:tblGrid>
        <w:gridCol w:w="1271"/>
        <w:gridCol w:w="1418"/>
        <w:gridCol w:w="1275"/>
        <w:gridCol w:w="1560"/>
        <w:gridCol w:w="1701"/>
        <w:gridCol w:w="1417"/>
        <w:gridCol w:w="1276"/>
      </w:tblGrid>
      <w:tr w:rsidR="003713E3" w:rsidRPr="008314EA" w14:paraId="0AE58E55" w14:textId="77777777" w:rsidTr="008314EA">
        <w:trPr>
          <w:trHeight w:val="567"/>
        </w:trPr>
        <w:tc>
          <w:tcPr>
            <w:tcW w:w="1271" w:type="dxa"/>
          </w:tcPr>
          <w:p w14:paraId="7D777F5A" w14:textId="77777777" w:rsidR="003713E3" w:rsidRPr="008314EA" w:rsidRDefault="003713E3" w:rsidP="003713E3">
            <w:pPr>
              <w:rPr>
                <w:sz w:val="22"/>
                <w:szCs w:val="18"/>
              </w:rPr>
            </w:pPr>
            <w:r w:rsidRPr="008314EA">
              <w:rPr>
                <w:sz w:val="22"/>
                <w:szCs w:val="18"/>
              </w:rPr>
              <w:t xml:space="preserve">Velocidad </w:t>
            </w:r>
          </w:p>
        </w:tc>
        <w:tc>
          <w:tcPr>
            <w:tcW w:w="1418" w:type="dxa"/>
          </w:tcPr>
          <w:p w14:paraId="6C5DACC8" w14:textId="77777777" w:rsidR="003713E3" w:rsidRPr="008314EA" w:rsidRDefault="003713E3" w:rsidP="003713E3">
            <w:pPr>
              <w:rPr>
                <w:sz w:val="22"/>
                <w:szCs w:val="18"/>
              </w:rPr>
            </w:pPr>
            <w:r w:rsidRPr="008314EA">
              <w:rPr>
                <w:sz w:val="22"/>
                <w:szCs w:val="18"/>
              </w:rPr>
              <w:t>Intervalo de transmisión</w:t>
            </w:r>
          </w:p>
        </w:tc>
        <w:tc>
          <w:tcPr>
            <w:tcW w:w="1275" w:type="dxa"/>
          </w:tcPr>
          <w:p w14:paraId="60BA760E" w14:textId="77777777" w:rsidR="003713E3" w:rsidRPr="008314EA" w:rsidRDefault="003713E3" w:rsidP="003713E3">
            <w:pPr>
              <w:rPr>
                <w:sz w:val="22"/>
                <w:szCs w:val="18"/>
              </w:rPr>
            </w:pPr>
            <w:r w:rsidRPr="008314EA">
              <w:rPr>
                <w:sz w:val="22"/>
                <w:szCs w:val="18"/>
              </w:rPr>
              <w:t>Duración de la simulación</w:t>
            </w:r>
          </w:p>
        </w:tc>
        <w:tc>
          <w:tcPr>
            <w:tcW w:w="1560" w:type="dxa"/>
          </w:tcPr>
          <w:p w14:paraId="6C4FEB99" w14:textId="76C1000F" w:rsidR="003713E3" w:rsidRPr="008314EA" w:rsidRDefault="00D03C3E" w:rsidP="003713E3">
            <w:pPr>
              <w:rPr>
                <w:sz w:val="22"/>
                <w:szCs w:val="18"/>
              </w:rPr>
            </w:pPr>
            <w:r w:rsidRPr="008314EA">
              <w:rPr>
                <w:sz w:val="22"/>
                <w:szCs w:val="18"/>
              </w:rPr>
              <w:t xml:space="preserve">Mensajes </w:t>
            </w:r>
            <w:r w:rsidR="002460FD">
              <w:rPr>
                <w:sz w:val="22"/>
                <w:szCs w:val="18"/>
              </w:rPr>
              <w:t>transmitidos</w:t>
            </w:r>
          </w:p>
        </w:tc>
        <w:tc>
          <w:tcPr>
            <w:tcW w:w="1701" w:type="dxa"/>
          </w:tcPr>
          <w:p w14:paraId="510E37BB" w14:textId="77777777" w:rsidR="003713E3" w:rsidRPr="008314EA" w:rsidRDefault="003713E3" w:rsidP="003713E3">
            <w:pPr>
              <w:rPr>
                <w:sz w:val="22"/>
                <w:szCs w:val="18"/>
              </w:rPr>
            </w:pPr>
            <w:r w:rsidRPr="008314EA">
              <w:rPr>
                <w:sz w:val="22"/>
                <w:szCs w:val="18"/>
              </w:rPr>
              <w:t>Retransmisiones en promedio</w:t>
            </w:r>
          </w:p>
        </w:tc>
        <w:tc>
          <w:tcPr>
            <w:tcW w:w="1417" w:type="dxa"/>
          </w:tcPr>
          <w:p w14:paraId="297CD12F" w14:textId="0BAA181A" w:rsidR="003713E3" w:rsidRPr="008314EA" w:rsidRDefault="003713E3" w:rsidP="003713E3">
            <w:pPr>
              <w:rPr>
                <w:sz w:val="22"/>
                <w:szCs w:val="18"/>
              </w:rPr>
            </w:pPr>
            <w:r w:rsidRPr="008314EA">
              <w:rPr>
                <w:sz w:val="22"/>
                <w:szCs w:val="18"/>
              </w:rPr>
              <w:t>Mensajes enviados por nodo en promedio</w:t>
            </w:r>
          </w:p>
        </w:tc>
        <w:tc>
          <w:tcPr>
            <w:tcW w:w="1276" w:type="dxa"/>
          </w:tcPr>
          <w:p w14:paraId="3471C028" w14:textId="77777777" w:rsidR="003713E3" w:rsidRPr="008314EA" w:rsidRDefault="003713E3" w:rsidP="003713E3">
            <w:pPr>
              <w:rPr>
                <w:sz w:val="22"/>
                <w:szCs w:val="18"/>
              </w:rPr>
            </w:pPr>
            <w:r w:rsidRPr="008314EA">
              <w:rPr>
                <w:sz w:val="22"/>
                <w:szCs w:val="18"/>
              </w:rPr>
              <w:t>Mensajes recibidos promedio</w:t>
            </w:r>
          </w:p>
        </w:tc>
      </w:tr>
      <w:tr w:rsidR="003713E3" w:rsidRPr="008314EA" w14:paraId="3A667743" w14:textId="77777777" w:rsidTr="008314EA">
        <w:trPr>
          <w:trHeight w:val="567"/>
        </w:trPr>
        <w:tc>
          <w:tcPr>
            <w:tcW w:w="1271" w:type="dxa"/>
          </w:tcPr>
          <w:p w14:paraId="23921784" w14:textId="77777777" w:rsidR="003713E3" w:rsidRPr="008314EA" w:rsidRDefault="003713E3" w:rsidP="003713E3">
            <w:pPr>
              <w:rPr>
                <w:sz w:val="22"/>
                <w:szCs w:val="18"/>
              </w:rPr>
            </w:pPr>
            <w:r w:rsidRPr="008314EA">
              <w:rPr>
                <w:sz w:val="22"/>
                <w:szCs w:val="18"/>
              </w:rPr>
              <w:t>30 km/h</w:t>
            </w:r>
          </w:p>
        </w:tc>
        <w:tc>
          <w:tcPr>
            <w:tcW w:w="1418" w:type="dxa"/>
          </w:tcPr>
          <w:p w14:paraId="369CE51E" w14:textId="77777777" w:rsidR="003713E3" w:rsidRPr="008314EA" w:rsidRDefault="003713E3" w:rsidP="003713E3">
            <w:pPr>
              <w:rPr>
                <w:sz w:val="22"/>
                <w:szCs w:val="18"/>
              </w:rPr>
            </w:pPr>
            <w:r w:rsidRPr="008314EA">
              <w:rPr>
                <w:sz w:val="22"/>
                <w:szCs w:val="18"/>
              </w:rPr>
              <w:t>1s</w:t>
            </w:r>
          </w:p>
        </w:tc>
        <w:tc>
          <w:tcPr>
            <w:tcW w:w="1275" w:type="dxa"/>
          </w:tcPr>
          <w:p w14:paraId="3C0E7249" w14:textId="25F3F262" w:rsidR="003713E3" w:rsidRPr="008314EA" w:rsidRDefault="002460FD" w:rsidP="003713E3">
            <w:pPr>
              <w:rPr>
                <w:sz w:val="22"/>
                <w:szCs w:val="18"/>
              </w:rPr>
            </w:pPr>
            <w:r>
              <w:rPr>
                <w:sz w:val="22"/>
                <w:szCs w:val="18"/>
              </w:rPr>
              <w:t>12</w:t>
            </w:r>
            <w:r w:rsidR="003713E3" w:rsidRPr="008314EA">
              <w:rPr>
                <w:sz w:val="22"/>
                <w:szCs w:val="18"/>
              </w:rPr>
              <w:t xml:space="preserve"> s</w:t>
            </w:r>
          </w:p>
        </w:tc>
        <w:tc>
          <w:tcPr>
            <w:tcW w:w="1560" w:type="dxa"/>
          </w:tcPr>
          <w:p w14:paraId="114331D0" w14:textId="182473C7" w:rsidR="003713E3" w:rsidRPr="008314EA" w:rsidRDefault="002460FD" w:rsidP="003713E3">
            <w:pPr>
              <w:rPr>
                <w:sz w:val="22"/>
                <w:szCs w:val="18"/>
              </w:rPr>
            </w:pPr>
            <w:r>
              <w:rPr>
                <w:sz w:val="22"/>
                <w:szCs w:val="18"/>
              </w:rPr>
              <w:t>12</w:t>
            </w:r>
          </w:p>
        </w:tc>
        <w:tc>
          <w:tcPr>
            <w:tcW w:w="1701" w:type="dxa"/>
          </w:tcPr>
          <w:p w14:paraId="59DAC37D" w14:textId="4CC91EDC" w:rsidR="003713E3" w:rsidRPr="008314EA" w:rsidRDefault="002460FD" w:rsidP="003713E3">
            <w:pPr>
              <w:rPr>
                <w:sz w:val="22"/>
                <w:szCs w:val="18"/>
              </w:rPr>
            </w:pPr>
            <w:r>
              <w:rPr>
                <w:sz w:val="22"/>
                <w:szCs w:val="18"/>
              </w:rPr>
              <w:t>64.71</w:t>
            </w:r>
          </w:p>
        </w:tc>
        <w:tc>
          <w:tcPr>
            <w:tcW w:w="1417" w:type="dxa"/>
          </w:tcPr>
          <w:p w14:paraId="388A84D4" w14:textId="12B5F2B8" w:rsidR="003713E3" w:rsidRPr="008314EA" w:rsidRDefault="002460FD" w:rsidP="003713E3">
            <w:pPr>
              <w:rPr>
                <w:sz w:val="22"/>
                <w:szCs w:val="18"/>
              </w:rPr>
            </w:pPr>
            <w:r>
              <w:rPr>
                <w:sz w:val="22"/>
                <w:szCs w:val="18"/>
              </w:rPr>
              <w:t>76.71</w:t>
            </w:r>
          </w:p>
        </w:tc>
        <w:tc>
          <w:tcPr>
            <w:tcW w:w="1276" w:type="dxa"/>
          </w:tcPr>
          <w:p w14:paraId="35167A81" w14:textId="55CDD25A" w:rsidR="003713E3" w:rsidRPr="008314EA" w:rsidRDefault="002460FD" w:rsidP="003713E3">
            <w:pPr>
              <w:rPr>
                <w:sz w:val="22"/>
                <w:szCs w:val="18"/>
              </w:rPr>
            </w:pPr>
            <w:r>
              <w:rPr>
                <w:sz w:val="22"/>
                <w:szCs w:val="18"/>
              </w:rPr>
              <w:t>245.39</w:t>
            </w:r>
          </w:p>
        </w:tc>
      </w:tr>
    </w:tbl>
    <w:p w14:paraId="2E053832" w14:textId="60786166" w:rsidR="0007192F" w:rsidRDefault="00DC6F97" w:rsidP="00EA2932">
      <w:r>
        <w:rPr>
          <w:noProof/>
        </w:rPr>
        <w:lastRenderedPageBreak/>
        <mc:AlternateContent>
          <mc:Choice Requires="wps">
            <w:drawing>
              <wp:anchor distT="0" distB="0" distL="114300" distR="114300" simplePos="0" relativeHeight="252631040" behindDoc="0" locked="0" layoutInCell="1" allowOverlap="1" wp14:anchorId="6737BD4C" wp14:editId="1368B090">
                <wp:simplePos x="0" y="0"/>
                <wp:positionH relativeFrom="margin">
                  <wp:posOffset>99751</wp:posOffset>
                </wp:positionH>
                <wp:positionV relativeFrom="paragraph">
                  <wp:posOffset>1834046</wp:posOffset>
                </wp:positionV>
                <wp:extent cx="5542915" cy="635"/>
                <wp:effectExtent l="0" t="0" r="635" b="0"/>
                <wp:wrapSquare wrapText="bothSides"/>
                <wp:docPr id="947122454" name="Cuadro de texto 1"/>
                <wp:cNvGraphicFramePr/>
                <a:graphic xmlns:a="http://schemas.openxmlformats.org/drawingml/2006/main">
                  <a:graphicData uri="http://schemas.microsoft.com/office/word/2010/wordprocessingShape">
                    <wps:wsp>
                      <wps:cNvSpPr txBox="1"/>
                      <wps:spPr>
                        <a:xfrm>
                          <a:off x="0" y="0"/>
                          <a:ext cx="5542915" cy="635"/>
                        </a:xfrm>
                        <a:prstGeom prst="rect">
                          <a:avLst/>
                        </a:prstGeom>
                        <a:solidFill>
                          <a:prstClr val="white"/>
                        </a:solidFill>
                        <a:ln>
                          <a:noFill/>
                        </a:ln>
                      </wps:spPr>
                      <wps:txbx>
                        <w:txbxContent>
                          <w:p w14:paraId="2FD84108" w14:textId="2B84D533" w:rsidR="00617A89" w:rsidRPr="00CE0FCD" w:rsidRDefault="00617A89" w:rsidP="008A511B">
                            <w:pPr>
                              <w:pStyle w:val="Descripcin"/>
                              <w:rPr>
                                <w:noProof/>
                                <w:sz w:val="24"/>
                              </w:rPr>
                            </w:pPr>
                            <w:bookmarkStart w:id="224" w:name="_Toc151638680"/>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13</w:t>
                            </w:r>
                            <w:r>
                              <w:rPr>
                                <w:noProof/>
                              </w:rPr>
                              <w:fldChar w:fldCharType="end"/>
                            </w:r>
                            <w:r>
                              <w:t xml:space="preserve"> Paquetes enviados (incluye retransmisiones) y paquetes recibidos por cada nodo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7BD4C" id="_x0000_s1059" type="#_x0000_t202" style="position:absolute;left:0;text-align:left;margin-left:7.85pt;margin-top:144.4pt;width:436.45pt;height:.05pt;z-index:252631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RHQ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84/T28mcM0mxm9k8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" stroked="f">
                <v:textbox style="mso-fit-shape-to-text:t" inset="0,0,0,0">
                  <w:txbxContent>
                    <w:p w14:paraId="2FD84108" w14:textId="2B84D533" w:rsidR="00617A89" w:rsidRPr="00CE0FCD" w:rsidRDefault="00617A89" w:rsidP="008A511B">
                      <w:pPr>
                        <w:pStyle w:val="Descripcin"/>
                        <w:rPr>
                          <w:noProof/>
                          <w:sz w:val="24"/>
                        </w:rPr>
                      </w:pPr>
                      <w:bookmarkStart w:id="225" w:name="_Toc151638680"/>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13</w:t>
                      </w:r>
                      <w:r>
                        <w:rPr>
                          <w:noProof/>
                        </w:rPr>
                        <w:fldChar w:fldCharType="end"/>
                      </w:r>
                      <w:r>
                        <w:t xml:space="preserve"> Paquetes enviados (incluye retransmisiones) y paquetes recibidos por cada nodo</w:t>
                      </w:r>
                      <w:bookmarkEnd w:id="225"/>
                    </w:p>
                  </w:txbxContent>
                </v:textbox>
                <w10:wrap type="square" anchorx="margin"/>
              </v:shape>
            </w:pict>
          </mc:Fallback>
        </mc:AlternateContent>
      </w:r>
      <w:r w:rsidR="00FC5881">
        <w:rPr>
          <w:noProof/>
        </w:rPr>
        <w:drawing>
          <wp:inline distT="0" distB="0" distL="0" distR="0" wp14:anchorId="046481AE" wp14:editId="00AD6CA1">
            <wp:extent cx="2775006" cy="1788795"/>
            <wp:effectExtent l="0" t="0" r="6350" b="1905"/>
            <wp:docPr id="1426552900" name="Gráfico 1">
              <a:extLst xmlns:a="http://schemas.openxmlformats.org/drawingml/2006/main">
                <a:ext uri="{FF2B5EF4-FFF2-40B4-BE49-F238E27FC236}">
                  <a16:creationId xmlns:a16="http://schemas.microsoft.com/office/drawing/2014/main" id="{C8AEC282-38AE-4DCB-0C6B-1BA693FC1C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r w:rsidR="00FC5881">
        <w:rPr>
          <w:noProof/>
        </w:rPr>
        <w:drawing>
          <wp:inline distT="0" distB="0" distL="0" distR="0" wp14:anchorId="647A82F4" wp14:editId="0EA0DD4A">
            <wp:extent cx="2814761" cy="1779905"/>
            <wp:effectExtent l="0" t="0" r="5080" b="10795"/>
            <wp:docPr id="1724578798" name="Gráfico 1">
              <a:extLst xmlns:a="http://schemas.openxmlformats.org/drawingml/2006/main">
                <a:ext uri="{FF2B5EF4-FFF2-40B4-BE49-F238E27FC236}">
                  <a16:creationId xmlns:a16="http://schemas.microsoft.com/office/drawing/2014/main" id="{85EB0E0C-E8A4-4EBA-ACB7-7AB2819667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14:paraId="5AB4D007" w14:textId="5A7F4B4B" w:rsidR="00D03C3E" w:rsidRDefault="00FC5881" w:rsidP="005132F8">
      <w:r>
        <w:rPr>
          <w:noProof/>
        </w:rPr>
        <mc:AlternateContent>
          <mc:Choice Requires="wps">
            <w:drawing>
              <wp:anchor distT="0" distB="0" distL="114300" distR="114300" simplePos="0" relativeHeight="252633088" behindDoc="0" locked="0" layoutInCell="1" allowOverlap="1" wp14:anchorId="0817BE58" wp14:editId="09D38861">
                <wp:simplePos x="0" y="0"/>
                <wp:positionH relativeFrom="column">
                  <wp:posOffset>243205</wp:posOffset>
                </wp:positionH>
                <wp:positionV relativeFrom="paragraph">
                  <wp:posOffset>1945253</wp:posOffset>
                </wp:positionV>
                <wp:extent cx="4979670" cy="635"/>
                <wp:effectExtent l="0" t="0" r="0" b="0"/>
                <wp:wrapNone/>
                <wp:docPr id="324777739" name="Cuadro de texto 1"/>
                <wp:cNvGraphicFramePr/>
                <a:graphic xmlns:a="http://schemas.openxmlformats.org/drawingml/2006/main">
                  <a:graphicData uri="http://schemas.microsoft.com/office/word/2010/wordprocessingShape">
                    <wps:wsp>
                      <wps:cNvSpPr txBox="1"/>
                      <wps:spPr>
                        <a:xfrm>
                          <a:off x="0" y="0"/>
                          <a:ext cx="4979670" cy="635"/>
                        </a:xfrm>
                        <a:prstGeom prst="rect">
                          <a:avLst/>
                        </a:prstGeom>
                        <a:solidFill>
                          <a:prstClr val="white"/>
                        </a:solidFill>
                        <a:ln>
                          <a:noFill/>
                        </a:ln>
                      </wps:spPr>
                      <wps:txbx>
                        <w:txbxContent>
                          <w:p w14:paraId="1A5E87D2" w14:textId="5424F612" w:rsidR="00617A89" w:rsidRPr="002269CC" w:rsidRDefault="00617A89" w:rsidP="008A511B">
                            <w:pPr>
                              <w:pStyle w:val="Descripcin"/>
                              <w:rPr>
                                <w:noProof/>
                                <w:sz w:val="24"/>
                              </w:rPr>
                            </w:pPr>
                            <w:bookmarkStart w:id="226" w:name="_Toc151638681"/>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14</w:t>
                            </w:r>
                            <w:r>
                              <w:rPr>
                                <w:noProof/>
                              </w:rPr>
                              <w:fldChar w:fldCharType="end"/>
                            </w:r>
                            <w:r>
                              <w:t xml:space="preserve"> Tiempos de espera promedio de cada nodo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BE58" id="_x0000_s1060" type="#_x0000_t202" style="position:absolute;left:0;text-align:left;margin-left:19.15pt;margin-top:153.15pt;width:392.1pt;height:.05pt;z-index:25263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" stroked="f">
                <v:textbox style="mso-fit-shape-to-text:t" inset="0,0,0,0">
                  <w:txbxContent>
                    <w:p w14:paraId="1A5E87D2" w14:textId="5424F612" w:rsidR="00617A89" w:rsidRPr="002269CC" w:rsidRDefault="00617A89" w:rsidP="008A511B">
                      <w:pPr>
                        <w:pStyle w:val="Descripcin"/>
                        <w:rPr>
                          <w:noProof/>
                          <w:sz w:val="24"/>
                        </w:rPr>
                      </w:pPr>
                      <w:bookmarkStart w:id="227" w:name="_Toc151638681"/>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14</w:t>
                      </w:r>
                      <w:r>
                        <w:rPr>
                          <w:noProof/>
                        </w:rPr>
                        <w:fldChar w:fldCharType="end"/>
                      </w:r>
                      <w:r>
                        <w:t xml:space="preserve"> Tiempos de espera promedio de cada nodo</w:t>
                      </w:r>
                      <w:bookmarkEnd w:id="227"/>
                    </w:p>
                  </w:txbxContent>
                </v:textbox>
              </v:shape>
            </w:pict>
          </mc:Fallback>
        </mc:AlternateContent>
      </w:r>
      <w:r>
        <w:rPr>
          <w:noProof/>
        </w:rPr>
        <w:drawing>
          <wp:inline distT="0" distB="0" distL="0" distR="0" wp14:anchorId="7CDE299F" wp14:editId="7A188B46">
            <wp:extent cx="2751152" cy="1741059"/>
            <wp:effectExtent l="0" t="0" r="11430" b="12065"/>
            <wp:docPr id="784352308" name="Gráfico 1">
              <a:extLst xmlns:a="http://schemas.openxmlformats.org/drawingml/2006/main">
                <a:ext uri="{FF2B5EF4-FFF2-40B4-BE49-F238E27FC236}">
                  <a16:creationId xmlns:a16="http://schemas.microsoft.com/office/drawing/2014/main" id="{2CB42EE2-248C-4C06-B8AD-21EE859F14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r>
        <w:rPr>
          <w:noProof/>
        </w:rPr>
        <w:drawing>
          <wp:inline distT="0" distB="0" distL="0" distR="0" wp14:anchorId="4B3382F5" wp14:editId="1AA3FD16">
            <wp:extent cx="2830664" cy="1748956"/>
            <wp:effectExtent l="0" t="0" r="8255" b="3810"/>
            <wp:docPr id="424418547" name="Gráfico 1">
              <a:extLst xmlns:a="http://schemas.openxmlformats.org/drawingml/2006/main">
                <a:ext uri="{FF2B5EF4-FFF2-40B4-BE49-F238E27FC236}">
                  <a16:creationId xmlns:a16="http://schemas.microsoft.com/office/drawing/2014/main" id="{66F47BCE-B182-4063-B097-16F6144B22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14:paraId="3D9C5961" w14:textId="1144BA8D" w:rsidR="00D03C3E" w:rsidRDefault="00E63FE4" w:rsidP="005132F8">
      <w:r>
        <w:t xml:space="preserve">Como en la simulación 1, los tiempos están divididos en “pending queue” e “in progress frames”, </w:t>
      </w:r>
      <w:r w:rsidR="00226758">
        <w:t xml:space="preserve">estando en promedio para acceder al medio en 15 ms, y para transmitir </w:t>
      </w:r>
      <w:r w:rsidR="00433E21">
        <w:t>30</w:t>
      </w:r>
      <w:r w:rsidR="00226758">
        <w:t xml:space="preserve"> ms</w:t>
      </w:r>
      <w:r w:rsidR="005132F8">
        <w:t>.</w:t>
      </w:r>
      <w:r w:rsidR="0016243C">
        <w:t xml:space="preserve"> Ya desde el primer caso, que sería el mejor con una velocidad de 30 km/h y un intervalo grande entre transmisiones, los nodos dejan de recibir muchos mensajes</w:t>
      </w:r>
      <w:r w:rsidR="00433E21">
        <w:t>. S</w:t>
      </w:r>
      <w:r w:rsidR="0016243C">
        <w:t>i bien no todos los nodos se alcanzan entre sí durante todo el tiempo de la simulación, la mayoría se debe a colisiones</w:t>
      </w:r>
      <w:r w:rsidR="0056542E">
        <w:t xml:space="preserve"> a la hora de transmitir o retransmitir. </w:t>
      </w:r>
      <w:r w:rsidR="00D03C3E">
        <w:t xml:space="preserve">En la tabla se resumen los resultados, para el caso de transmitir un mensaje de 1 kB </w:t>
      </w:r>
      <w:r w:rsidR="00FC14E1">
        <w:t>de</w:t>
      </w:r>
      <w:r w:rsidR="00D03C3E">
        <w:t xml:space="preserve"> Payload:</w:t>
      </w:r>
    </w:p>
    <w:p w14:paraId="0CDE81F7" w14:textId="77777777" w:rsidR="00905FFA" w:rsidRDefault="00905FFA" w:rsidP="005132F8"/>
    <w:p w14:paraId="561DD153" w14:textId="160FE567" w:rsidR="00617A89" w:rsidRDefault="00617A89" w:rsidP="008A511B">
      <w:pPr>
        <w:pStyle w:val="Descripcin"/>
      </w:pPr>
      <w:bookmarkStart w:id="228" w:name="_Toc151638584"/>
      <w:r>
        <w:lastRenderedPageBreak/>
        <w:t>T</w:t>
      </w:r>
      <w:r w:rsidR="0045679A">
        <w:t>abla</w:t>
      </w:r>
      <w:r>
        <w:t xml:space="preserve"> </w:t>
      </w:r>
      <w:r>
        <w:fldChar w:fldCharType="begin"/>
      </w:r>
      <w:r>
        <w:instrText xml:space="preserve"> STYLEREF 1 \s </w:instrText>
      </w:r>
      <w:r>
        <w:fldChar w:fldCharType="separate"/>
      </w:r>
      <w:r w:rsidR="007A22C5">
        <w:rPr>
          <w:noProof/>
        </w:rPr>
        <w:t>8</w:t>
      </w:r>
      <w:r>
        <w:rPr>
          <w:noProof/>
        </w:rPr>
        <w:fldChar w:fldCharType="end"/>
      </w:r>
      <w:r w:rsidR="007A22C5">
        <w:noBreakHyphen/>
      </w:r>
      <w:r>
        <w:fldChar w:fldCharType="begin"/>
      </w:r>
      <w:r>
        <w:instrText xml:space="preserve"> SEQ Tabla \* ARABIC \s 1 </w:instrText>
      </w:r>
      <w:r>
        <w:fldChar w:fldCharType="separate"/>
      </w:r>
      <w:r w:rsidR="007A22C5">
        <w:rPr>
          <w:noProof/>
        </w:rPr>
        <w:t>2</w:t>
      </w:r>
      <w:r>
        <w:rPr>
          <w:noProof/>
        </w:rPr>
        <w:fldChar w:fldCharType="end"/>
      </w:r>
      <w:r>
        <w:t xml:space="preserve"> M</w:t>
      </w:r>
      <w:r w:rsidR="0045679A">
        <w:t>ensajes recibidos en promedio de cada nodo, retransmisiones en promedio son el número de mensajes únicos que reciben</w:t>
      </w:r>
      <w:bookmarkEnd w:id="228"/>
    </w:p>
    <w:tbl>
      <w:tblPr>
        <w:tblStyle w:val="Tablaconcuadrcula"/>
        <w:tblpPr w:leftFromText="141" w:rightFromText="141" w:vertAnchor="text" w:horzAnchor="margin" w:tblpXSpec="center" w:tblpY="59"/>
        <w:tblW w:w="9915" w:type="dxa"/>
        <w:tblLayout w:type="fixed"/>
        <w:tblLook w:val="04A0" w:firstRow="1" w:lastRow="0" w:firstColumn="1" w:lastColumn="0" w:noHBand="0" w:noVBand="1"/>
      </w:tblPr>
      <w:tblGrid>
        <w:gridCol w:w="1270"/>
        <w:gridCol w:w="1417"/>
        <w:gridCol w:w="1275"/>
        <w:gridCol w:w="1562"/>
        <w:gridCol w:w="1698"/>
        <w:gridCol w:w="1417"/>
        <w:gridCol w:w="1276"/>
      </w:tblGrid>
      <w:tr w:rsidR="00D03C3E" w:rsidRPr="008314EA" w14:paraId="72089C4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6BA18137" w14:textId="77777777" w:rsidR="00D03C3E" w:rsidRPr="008314EA" w:rsidRDefault="00D03C3E" w:rsidP="008314EA">
            <w:pPr>
              <w:spacing w:after="0" w:line="240" w:lineRule="auto"/>
              <w:rPr>
                <w:sz w:val="22"/>
                <w:szCs w:val="18"/>
                <w:lang w:eastAsia="en-US"/>
              </w:rPr>
            </w:pPr>
            <w:r w:rsidRPr="008314EA">
              <w:rPr>
                <w:sz w:val="22"/>
                <w:szCs w:val="18"/>
              </w:rPr>
              <w:t xml:space="preserve">Velocidad </w:t>
            </w:r>
          </w:p>
        </w:tc>
        <w:tc>
          <w:tcPr>
            <w:tcW w:w="1417" w:type="dxa"/>
            <w:tcBorders>
              <w:top w:val="single" w:sz="4" w:space="0" w:color="auto"/>
              <w:left w:val="single" w:sz="4" w:space="0" w:color="auto"/>
              <w:bottom w:val="single" w:sz="4" w:space="0" w:color="auto"/>
              <w:right w:val="single" w:sz="4" w:space="0" w:color="auto"/>
            </w:tcBorders>
            <w:hideMark/>
          </w:tcPr>
          <w:p w14:paraId="2DE71976" w14:textId="77777777" w:rsidR="00D03C3E" w:rsidRPr="008314EA" w:rsidRDefault="00D03C3E" w:rsidP="008314EA">
            <w:pPr>
              <w:spacing w:after="0" w:line="240" w:lineRule="auto"/>
              <w:rPr>
                <w:sz w:val="22"/>
                <w:szCs w:val="18"/>
              </w:rPr>
            </w:pPr>
            <w:r w:rsidRPr="008314EA">
              <w:rPr>
                <w:sz w:val="22"/>
                <w:szCs w:val="18"/>
              </w:rPr>
              <w:t>Intervalo de transmisión</w:t>
            </w:r>
          </w:p>
        </w:tc>
        <w:tc>
          <w:tcPr>
            <w:tcW w:w="1275" w:type="dxa"/>
            <w:tcBorders>
              <w:top w:val="single" w:sz="4" w:space="0" w:color="auto"/>
              <w:left w:val="single" w:sz="4" w:space="0" w:color="auto"/>
              <w:bottom w:val="single" w:sz="4" w:space="0" w:color="auto"/>
              <w:right w:val="single" w:sz="4" w:space="0" w:color="auto"/>
            </w:tcBorders>
            <w:hideMark/>
          </w:tcPr>
          <w:p w14:paraId="15C88EB9" w14:textId="77777777" w:rsidR="00D03C3E" w:rsidRPr="008314EA" w:rsidRDefault="00D03C3E" w:rsidP="008314EA">
            <w:pPr>
              <w:spacing w:after="0" w:line="240" w:lineRule="auto"/>
              <w:rPr>
                <w:sz w:val="22"/>
                <w:szCs w:val="18"/>
              </w:rPr>
            </w:pPr>
            <w:r w:rsidRPr="008314EA">
              <w:rPr>
                <w:sz w:val="22"/>
                <w:szCs w:val="18"/>
              </w:rPr>
              <w:t>Duración de la simulación</w:t>
            </w:r>
          </w:p>
        </w:tc>
        <w:tc>
          <w:tcPr>
            <w:tcW w:w="1562" w:type="dxa"/>
            <w:tcBorders>
              <w:top w:val="single" w:sz="4" w:space="0" w:color="auto"/>
              <w:left w:val="single" w:sz="4" w:space="0" w:color="auto"/>
              <w:bottom w:val="single" w:sz="4" w:space="0" w:color="auto"/>
              <w:right w:val="single" w:sz="4" w:space="0" w:color="auto"/>
            </w:tcBorders>
            <w:hideMark/>
          </w:tcPr>
          <w:p w14:paraId="4A18144A" w14:textId="7D7CF042" w:rsidR="00D03C3E" w:rsidRPr="008314EA" w:rsidRDefault="00D03C3E" w:rsidP="008314EA">
            <w:pPr>
              <w:spacing w:after="0" w:line="240" w:lineRule="auto"/>
              <w:rPr>
                <w:sz w:val="22"/>
                <w:szCs w:val="18"/>
              </w:rPr>
            </w:pPr>
            <w:r w:rsidRPr="008314EA">
              <w:rPr>
                <w:sz w:val="22"/>
                <w:szCs w:val="18"/>
              </w:rPr>
              <w:t>Mensajes programados para el envío</w:t>
            </w:r>
          </w:p>
        </w:tc>
        <w:tc>
          <w:tcPr>
            <w:tcW w:w="1698" w:type="dxa"/>
            <w:tcBorders>
              <w:top w:val="single" w:sz="4" w:space="0" w:color="auto"/>
              <w:left w:val="single" w:sz="4" w:space="0" w:color="auto"/>
              <w:bottom w:val="single" w:sz="4" w:space="0" w:color="auto"/>
              <w:right w:val="single" w:sz="4" w:space="0" w:color="auto"/>
            </w:tcBorders>
            <w:hideMark/>
          </w:tcPr>
          <w:p w14:paraId="18CF46DB" w14:textId="77777777" w:rsidR="00D03C3E" w:rsidRPr="008314EA" w:rsidRDefault="00D03C3E" w:rsidP="008314EA">
            <w:pPr>
              <w:spacing w:after="0" w:line="240" w:lineRule="auto"/>
              <w:rPr>
                <w:sz w:val="22"/>
                <w:szCs w:val="18"/>
              </w:rPr>
            </w:pPr>
            <w:r w:rsidRPr="008314EA">
              <w:rPr>
                <w:sz w:val="22"/>
                <w:szCs w:val="18"/>
              </w:rPr>
              <w:t>Retransmisiones en promedio</w:t>
            </w:r>
          </w:p>
        </w:tc>
        <w:tc>
          <w:tcPr>
            <w:tcW w:w="1417" w:type="dxa"/>
            <w:tcBorders>
              <w:top w:val="single" w:sz="4" w:space="0" w:color="auto"/>
              <w:left w:val="single" w:sz="4" w:space="0" w:color="auto"/>
              <w:bottom w:val="single" w:sz="4" w:space="0" w:color="auto"/>
              <w:right w:val="single" w:sz="4" w:space="0" w:color="auto"/>
            </w:tcBorders>
            <w:hideMark/>
          </w:tcPr>
          <w:p w14:paraId="62DE0F95" w14:textId="77777777" w:rsidR="00D03C3E" w:rsidRPr="008314EA" w:rsidRDefault="00D03C3E" w:rsidP="008314EA">
            <w:pPr>
              <w:spacing w:after="0" w:line="240" w:lineRule="auto"/>
              <w:rPr>
                <w:sz w:val="22"/>
                <w:szCs w:val="18"/>
              </w:rPr>
            </w:pPr>
            <w:r w:rsidRPr="008314EA">
              <w:rPr>
                <w:sz w:val="22"/>
                <w:szCs w:val="18"/>
              </w:rPr>
              <w:t>Mensajes enviados por nodo en promedio</w:t>
            </w:r>
          </w:p>
        </w:tc>
        <w:tc>
          <w:tcPr>
            <w:tcW w:w="1276" w:type="dxa"/>
            <w:tcBorders>
              <w:top w:val="single" w:sz="4" w:space="0" w:color="auto"/>
              <w:left w:val="single" w:sz="4" w:space="0" w:color="auto"/>
              <w:bottom w:val="single" w:sz="4" w:space="0" w:color="auto"/>
              <w:right w:val="single" w:sz="4" w:space="0" w:color="auto"/>
            </w:tcBorders>
            <w:hideMark/>
          </w:tcPr>
          <w:p w14:paraId="7C08A0AA" w14:textId="77777777" w:rsidR="00D03C3E" w:rsidRPr="008314EA" w:rsidRDefault="00D03C3E" w:rsidP="008314EA">
            <w:pPr>
              <w:spacing w:after="0" w:line="240" w:lineRule="auto"/>
              <w:rPr>
                <w:sz w:val="22"/>
                <w:szCs w:val="18"/>
              </w:rPr>
            </w:pPr>
            <w:r w:rsidRPr="008314EA">
              <w:rPr>
                <w:sz w:val="22"/>
                <w:szCs w:val="18"/>
              </w:rPr>
              <w:t>Mensajes recibidos promedio</w:t>
            </w:r>
          </w:p>
        </w:tc>
      </w:tr>
      <w:tr w:rsidR="002460FD" w:rsidRPr="008314EA" w14:paraId="3FA1661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4F60602E" w14:textId="4D616853" w:rsidR="002460FD" w:rsidRPr="008314EA" w:rsidRDefault="002460FD" w:rsidP="002460FD">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3F569F73" w14:textId="75D1A215" w:rsidR="002460FD" w:rsidRPr="008314EA" w:rsidRDefault="002460FD" w:rsidP="002460FD">
            <w:pPr>
              <w:spacing w:after="0" w:line="240" w:lineRule="auto"/>
              <w:rPr>
                <w:sz w:val="22"/>
                <w:szCs w:val="18"/>
              </w:rPr>
            </w:pPr>
            <w:r w:rsidRPr="008314EA">
              <w:rPr>
                <w:sz w:val="22"/>
                <w:szCs w:val="18"/>
              </w:rPr>
              <w:t>1s</w:t>
            </w:r>
          </w:p>
        </w:tc>
        <w:tc>
          <w:tcPr>
            <w:tcW w:w="1275" w:type="dxa"/>
            <w:tcBorders>
              <w:top w:val="single" w:sz="4" w:space="0" w:color="auto"/>
              <w:left w:val="single" w:sz="4" w:space="0" w:color="auto"/>
              <w:bottom w:val="single" w:sz="4" w:space="0" w:color="auto"/>
              <w:right w:val="single" w:sz="4" w:space="0" w:color="auto"/>
            </w:tcBorders>
            <w:hideMark/>
          </w:tcPr>
          <w:p w14:paraId="792FD757" w14:textId="7913A7A0" w:rsidR="002460FD" w:rsidRPr="008314EA" w:rsidRDefault="002460FD" w:rsidP="002460FD">
            <w:pPr>
              <w:spacing w:after="0" w:line="240" w:lineRule="auto"/>
              <w:rPr>
                <w:sz w:val="22"/>
                <w:szCs w:val="18"/>
              </w:rPr>
            </w:pPr>
            <w:r>
              <w:rPr>
                <w:sz w:val="22"/>
                <w:szCs w:val="18"/>
              </w:rPr>
              <w:t>12</w:t>
            </w:r>
            <w:r w:rsidRPr="008314EA">
              <w:rPr>
                <w:sz w:val="22"/>
                <w:szCs w:val="18"/>
              </w:rPr>
              <w:t xml:space="preserve"> s</w:t>
            </w:r>
          </w:p>
        </w:tc>
        <w:tc>
          <w:tcPr>
            <w:tcW w:w="1562" w:type="dxa"/>
            <w:tcBorders>
              <w:top w:val="single" w:sz="4" w:space="0" w:color="auto"/>
              <w:left w:val="single" w:sz="4" w:space="0" w:color="auto"/>
              <w:bottom w:val="single" w:sz="4" w:space="0" w:color="auto"/>
              <w:right w:val="single" w:sz="4" w:space="0" w:color="auto"/>
            </w:tcBorders>
            <w:hideMark/>
          </w:tcPr>
          <w:p w14:paraId="3B651945" w14:textId="1CEAE0E5" w:rsidR="002460FD" w:rsidRPr="008314EA" w:rsidRDefault="002460FD" w:rsidP="002460FD">
            <w:pPr>
              <w:spacing w:after="0" w:line="240" w:lineRule="auto"/>
              <w:rPr>
                <w:sz w:val="22"/>
                <w:szCs w:val="18"/>
              </w:rPr>
            </w:pPr>
            <w:r>
              <w:rPr>
                <w:sz w:val="22"/>
                <w:szCs w:val="18"/>
              </w:rPr>
              <w:t>12</w:t>
            </w:r>
          </w:p>
        </w:tc>
        <w:tc>
          <w:tcPr>
            <w:tcW w:w="1698" w:type="dxa"/>
            <w:tcBorders>
              <w:top w:val="single" w:sz="4" w:space="0" w:color="auto"/>
              <w:left w:val="single" w:sz="4" w:space="0" w:color="auto"/>
              <w:bottom w:val="single" w:sz="4" w:space="0" w:color="auto"/>
              <w:right w:val="single" w:sz="4" w:space="0" w:color="auto"/>
            </w:tcBorders>
            <w:hideMark/>
          </w:tcPr>
          <w:p w14:paraId="30873EDD" w14:textId="316BFEFF" w:rsidR="002460FD" w:rsidRPr="008314EA" w:rsidRDefault="002460FD" w:rsidP="002460FD">
            <w:pPr>
              <w:spacing w:after="0" w:line="240" w:lineRule="auto"/>
              <w:rPr>
                <w:sz w:val="22"/>
                <w:szCs w:val="18"/>
              </w:rPr>
            </w:pPr>
            <w:r>
              <w:rPr>
                <w:sz w:val="22"/>
                <w:szCs w:val="18"/>
              </w:rPr>
              <w:t>64.71</w:t>
            </w:r>
          </w:p>
        </w:tc>
        <w:tc>
          <w:tcPr>
            <w:tcW w:w="1417" w:type="dxa"/>
            <w:tcBorders>
              <w:top w:val="single" w:sz="4" w:space="0" w:color="auto"/>
              <w:left w:val="single" w:sz="4" w:space="0" w:color="auto"/>
              <w:bottom w:val="single" w:sz="4" w:space="0" w:color="auto"/>
              <w:right w:val="single" w:sz="4" w:space="0" w:color="auto"/>
            </w:tcBorders>
            <w:hideMark/>
          </w:tcPr>
          <w:p w14:paraId="4F83731C" w14:textId="18EF73EE" w:rsidR="002460FD" w:rsidRPr="008314EA" w:rsidRDefault="002460FD" w:rsidP="002460FD">
            <w:pPr>
              <w:spacing w:after="0" w:line="240" w:lineRule="auto"/>
              <w:rPr>
                <w:sz w:val="22"/>
                <w:szCs w:val="18"/>
              </w:rPr>
            </w:pPr>
            <w:r>
              <w:rPr>
                <w:sz w:val="22"/>
                <w:szCs w:val="18"/>
              </w:rPr>
              <w:t>76.71</w:t>
            </w:r>
          </w:p>
        </w:tc>
        <w:tc>
          <w:tcPr>
            <w:tcW w:w="1276" w:type="dxa"/>
            <w:tcBorders>
              <w:top w:val="single" w:sz="4" w:space="0" w:color="auto"/>
              <w:left w:val="single" w:sz="4" w:space="0" w:color="auto"/>
              <w:bottom w:val="single" w:sz="4" w:space="0" w:color="auto"/>
              <w:right w:val="single" w:sz="4" w:space="0" w:color="auto"/>
            </w:tcBorders>
            <w:hideMark/>
          </w:tcPr>
          <w:p w14:paraId="00E3D650" w14:textId="5392902F" w:rsidR="002460FD" w:rsidRPr="008314EA" w:rsidRDefault="002460FD" w:rsidP="002460FD">
            <w:pPr>
              <w:spacing w:after="0" w:line="240" w:lineRule="auto"/>
              <w:rPr>
                <w:sz w:val="22"/>
                <w:szCs w:val="18"/>
              </w:rPr>
            </w:pPr>
            <w:r>
              <w:rPr>
                <w:sz w:val="22"/>
                <w:szCs w:val="18"/>
              </w:rPr>
              <w:t>245.39</w:t>
            </w:r>
          </w:p>
        </w:tc>
      </w:tr>
      <w:tr w:rsidR="00D03C3E" w:rsidRPr="008314EA" w14:paraId="1A3538B2"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DD5A46C"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811870B"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53769998" w14:textId="41B6259A" w:rsidR="00D03C3E" w:rsidRPr="008314EA" w:rsidRDefault="00511FF8" w:rsidP="008314EA">
            <w:pPr>
              <w:spacing w:after="0" w:line="240" w:lineRule="auto"/>
              <w:rPr>
                <w:sz w:val="22"/>
                <w:szCs w:val="18"/>
              </w:rPr>
            </w:pPr>
            <w:r>
              <w:rPr>
                <w:sz w:val="22"/>
                <w:szCs w:val="18"/>
              </w:rPr>
              <w:t>12</w:t>
            </w:r>
            <w:r w:rsidR="00D03C3E" w:rsidRPr="008314EA">
              <w:rPr>
                <w:sz w:val="22"/>
                <w:szCs w:val="18"/>
              </w:rPr>
              <w:t xml:space="preserve"> s</w:t>
            </w:r>
          </w:p>
        </w:tc>
        <w:tc>
          <w:tcPr>
            <w:tcW w:w="1562" w:type="dxa"/>
            <w:tcBorders>
              <w:top w:val="single" w:sz="4" w:space="0" w:color="auto"/>
              <w:left w:val="single" w:sz="4" w:space="0" w:color="auto"/>
              <w:bottom w:val="single" w:sz="4" w:space="0" w:color="auto"/>
              <w:right w:val="single" w:sz="4" w:space="0" w:color="auto"/>
            </w:tcBorders>
            <w:hideMark/>
          </w:tcPr>
          <w:p w14:paraId="07EF4BF1" w14:textId="0B1DA056" w:rsidR="00D03C3E" w:rsidRPr="008314EA" w:rsidRDefault="00511FF8" w:rsidP="008314EA">
            <w:pPr>
              <w:spacing w:after="0" w:line="240" w:lineRule="auto"/>
              <w:rPr>
                <w:sz w:val="22"/>
                <w:szCs w:val="18"/>
              </w:rPr>
            </w:pPr>
            <w:r>
              <w:rPr>
                <w:sz w:val="22"/>
                <w:szCs w:val="18"/>
              </w:rPr>
              <w:t>25</w:t>
            </w:r>
          </w:p>
        </w:tc>
        <w:tc>
          <w:tcPr>
            <w:tcW w:w="1698" w:type="dxa"/>
            <w:tcBorders>
              <w:top w:val="single" w:sz="4" w:space="0" w:color="auto"/>
              <w:left w:val="single" w:sz="4" w:space="0" w:color="auto"/>
              <w:bottom w:val="single" w:sz="4" w:space="0" w:color="auto"/>
              <w:right w:val="single" w:sz="4" w:space="0" w:color="auto"/>
            </w:tcBorders>
            <w:hideMark/>
          </w:tcPr>
          <w:p w14:paraId="0241095D" w14:textId="39E0F8DC" w:rsidR="00D03C3E" w:rsidRPr="008314EA" w:rsidRDefault="00511FF8" w:rsidP="008314EA">
            <w:pPr>
              <w:spacing w:after="0" w:line="240" w:lineRule="auto"/>
              <w:rPr>
                <w:sz w:val="22"/>
                <w:szCs w:val="18"/>
              </w:rPr>
            </w:pPr>
            <w:r>
              <w:rPr>
                <w:sz w:val="22"/>
                <w:szCs w:val="18"/>
              </w:rPr>
              <w:t>122.99</w:t>
            </w:r>
          </w:p>
        </w:tc>
        <w:tc>
          <w:tcPr>
            <w:tcW w:w="1417" w:type="dxa"/>
            <w:tcBorders>
              <w:top w:val="single" w:sz="4" w:space="0" w:color="auto"/>
              <w:left w:val="single" w:sz="4" w:space="0" w:color="auto"/>
              <w:bottom w:val="single" w:sz="4" w:space="0" w:color="auto"/>
              <w:right w:val="single" w:sz="4" w:space="0" w:color="auto"/>
            </w:tcBorders>
            <w:hideMark/>
          </w:tcPr>
          <w:p w14:paraId="1410D9BA" w14:textId="243AB581" w:rsidR="00D03C3E" w:rsidRPr="008314EA" w:rsidRDefault="00511FF8" w:rsidP="008314EA">
            <w:pPr>
              <w:spacing w:after="0" w:line="240" w:lineRule="auto"/>
              <w:rPr>
                <w:sz w:val="22"/>
                <w:szCs w:val="18"/>
              </w:rPr>
            </w:pPr>
            <w:r>
              <w:rPr>
                <w:sz w:val="22"/>
                <w:szCs w:val="18"/>
              </w:rPr>
              <w:t>146.99</w:t>
            </w:r>
          </w:p>
        </w:tc>
        <w:tc>
          <w:tcPr>
            <w:tcW w:w="1276" w:type="dxa"/>
            <w:tcBorders>
              <w:top w:val="single" w:sz="4" w:space="0" w:color="auto"/>
              <w:left w:val="single" w:sz="4" w:space="0" w:color="auto"/>
              <w:bottom w:val="single" w:sz="4" w:space="0" w:color="auto"/>
              <w:right w:val="single" w:sz="4" w:space="0" w:color="auto"/>
            </w:tcBorders>
            <w:hideMark/>
          </w:tcPr>
          <w:p w14:paraId="657D7D1A" w14:textId="2DE31D5D" w:rsidR="00D03C3E" w:rsidRPr="008314EA" w:rsidRDefault="00511FF8" w:rsidP="008314EA">
            <w:pPr>
              <w:spacing w:after="0" w:line="240" w:lineRule="auto"/>
              <w:rPr>
                <w:sz w:val="22"/>
                <w:szCs w:val="18"/>
              </w:rPr>
            </w:pPr>
            <w:r>
              <w:rPr>
                <w:sz w:val="22"/>
                <w:szCs w:val="18"/>
              </w:rPr>
              <w:t>461.82</w:t>
            </w:r>
          </w:p>
        </w:tc>
      </w:tr>
      <w:tr w:rsidR="00D03C3E" w:rsidRPr="008314EA" w14:paraId="79F11F6D"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06CCCDDF" w14:textId="77777777" w:rsidR="00D03C3E" w:rsidRPr="008314EA" w:rsidRDefault="00D03C3E" w:rsidP="008314EA">
            <w:pPr>
              <w:spacing w:after="0" w:line="240" w:lineRule="auto"/>
              <w:rPr>
                <w:sz w:val="22"/>
                <w:szCs w:val="18"/>
              </w:rPr>
            </w:pPr>
            <w:r w:rsidRPr="008314EA">
              <w:rPr>
                <w:sz w:val="22"/>
                <w:szCs w:val="18"/>
              </w:rPr>
              <w:t>30 km/h</w:t>
            </w:r>
          </w:p>
        </w:tc>
        <w:tc>
          <w:tcPr>
            <w:tcW w:w="1417" w:type="dxa"/>
            <w:tcBorders>
              <w:top w:val="single" w:sz="4" w:space="0" w:color="auto"/>
              <w:left w:val="single" w:sz="4" w:space="0" w:color="auto"/>
              <w:bottom w:val="single" w:sz="4" w:space="0" w:color="auto"/>
              <w:right w:val="single" w:sz="4" w:space="0" w:color="auto"/>
            </w:tcBorders>
            <w:hideMark/>
          </w:tcPr>
          <w:p w14:paraId="7A02A93E"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5323A96E" w14:textId="36556E81" w:rsidR="00D03C3E" w:rsidRPr="008314EA" w:rsidRDefault="00587393" w:rsidP="008314EA">
            <w:pPr>
              <w:spacing w:after="0" w:line="240" w:lineRule="auto"/>
              <w:rPr>
                <w:sz w:val="22"/>
                <w:szCs w:val="18"/>
              </w:rPr>
            </w:pPr>
            <w:r>
              <w:rPr>
                <w:sz w:val="22"/>
                <w:szCs w:val="18"/>
              </w:rPr>
              <w:t>12</w:t>
            </w:r>
            <w:r w:rsidR="00D03C3E" w:rsidRPr="008314EA">
              <w:rPr>
                <w:sz w:val="22"/>
                <w:szCs w:val="18"/>
              </w:rPr>
              <w:t xml:space="preserve"> s</w:t>
            </w:r>
          </w:p>
        </w:tc>
        <w:tc>
          <w:tcPr>
            <w:tcW w:w="1562" w:type="dxa"/>
            <w:tcBorders>
              <w:top w:val="single" w:sz="4" w:space="0" w:color="auto"/>
              <w:left w:val="single" w:sz="4" w:space="0" w:color="auto"/>
              <w:bottom w:val="single" w:sz="4" w:space="0" w:color="auto"/>
              <w:right w:val="single" w:sz="4" w:space="0" w:color="auto"/>
            </w:tcBorders>
            <w:hideMark/>
          </w:tcPr>
          <w:p w14:paraId="1A27CF2F" w14:textId="066987EF" w:rsidR="00D03C3E" w:rsidRPr="008314EA" w:rsidRDefault="00587393" w:rsidP="008314EA">
            <w:pPr>
              <w:spacing w:after="0" w:line="240" w:lineRule="auto"/>
              <w:rPr>
                <w:sz w:val="22"/>
                <w:szCs w:val="18"/>
              </w:rPr>
            </w:pPr>
            <w:r>
              <w:rPr>
                <w:sz w:val="22"/>
                <w:szCs w:val="18"/>
              </w:rPr>
              <w:t>6</w:t>
            </w:r>
            <w:r w:rsidR="00D03C3E" w:rsidRPr="008314EA">
              <w:rPr>
                <w:sz w:val="22"/>
                <w:szCs w:val="18"/>
              </w:rPr>
              <w:t>1</w:t>
            </w:r>
          </w:p>
        </w:tc>
        <w:tc>
          <w:tcPr>
            <w:tcW w:w="1698" w:type="dxa"/>
            <w:tcBorders>
              <w:top w:val="single" w:sz="4" w:space="0" w:color="auto"/>
              <w:left w:val="single" w:sz="4" w:space="0" w:color="auto"/>
              <w:bottom w:val="single" w:sz="4" w:space="0" w:color="auto"/>
              <w:right w:val="single" w:sz="4" w:space="0" w:color="auto"/>
            </w:tcBorders>
            <w:hideMark/>
          </w:tcPr>
          <w:p w14:paraId="0443F8F9" w14:textId="77777777" w:rsidR="00D03C3E" w:rsidRPr="008314EA" w:rsidRDefault="00D03C3E" w:rsidP="008314EA">
            <w:pPr>
              <w:spacing w:after="0" w:line="240" w:lineRule="auto"/>
              <w:rPr>
                <w:sz w:val="22"/>
                <w:szCs w:val="18"/>
              </w:rPr>
            </w:pPr>
            <w:r w:rsidRPr="008314EA">
              <w:rPr>
                <w:sz w:val="22"/>
                <w:szCs w:val="18"/>
              </w:rPr>
              <w:t>770</w:t>
            </w:r>
          </w:p>
        </w:tc>
        <w:tc>
          <w:tcPr>
            <w:tcW w:w="1417" w:type="dxa"/>
            <w:tcBorders>
              <w:top w:val="single" w:sz="4" w:space="0" w:color="auto"/>
              <w:left w:val="single" w:sz="4" w:space="0" w:color="auto"/>
              <w:bottom w:val="single" w:sz="4" w:space="0" w:color="auto"/>
              <w:right w:val="single" w:sz="4" w:space="0" w:color="auto"/>
            </w:tcBorders>
            <w:hideMark/>
          </w:tcPr>
          <w:p w14:paraId="3EB31317" w14:textId="4C6E697F" w:rsidR="00D03C3E" w:rsidRPr="008314EA" w:rsidRDefault="00587393" w:rsidP="008314EA">
            <w:pPr>
              <w:spacing w:after="0" w:line="240" w:lineRule="auto"/>
              <w:rPr>
                <w:sz w:val="22"/>
                <w:szCs w:val="18"/>
              </w:rPr>
            </w:pPr>
            <w:r>
              <w:rPr>
                <w:sz w:val="22"/>
                <w:szCs w:val="18"/>
              </w:rPr>
              <w:t>364.71</w:t>
            </w:r>
          </w:p>
        </w:tc>
        <w:tc>
          <w:tcPr>
            <w:tcW w:w="1276" w:type="dxa"/>
            <w:tcBorders>
              <w:top w:val="single" w:sz="4" w:space="0" w:color="auto"/>
              <w:left w:val="single" w:sz="4" w:space="0" w:color="auto"/>
              <w:bottom w:val="single" w:sz="4" w:space="0" w:color="auto"/>
              <w:right w:val="single" w:sz="4" w:space="0" w:color="auto"/>
            </w:tcBorders>
            <w:hideMark/>
          </w:tcPr>
          <w:p w14:paraId="76F040C1" w14:textId="1B5A2FF3" w:rsidR="00D03C3E" w:rsidRPr="008314EA" w:rsidRDefault="00587393" w:rsidP="008314EA">
            <w:pPr>
              <w:spacing w:after="0" w:line="240" w:lineRule="auto"/>
              <w:rPr>
                <w:sz w:val="22"/>
                <w:szCs w:val="18"/>
              </w:rPr>
            </w:pPr>
            <w:r>
              <w:rPr>
                <w:sz w:val="22"/>
                <w:szCs w:val="18"/>
              </w:rPr>
              <w:t>1142.63</w:t>
            </w:r>
          </w:p>
        </w:tc>
      </w:tr>
      <w:tr w:rsidR="00D03C3E" w:rsidRPr="008314EA" w14:paraId="3B01E317"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24F876B"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300AE039"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2C48C812" w14:textId="22AD6291" w:rsidR="00D03C3E" w:rsidRPr="008314EA" w:rsidRDefault="00C42840" w:rsidP="008314EA">
            <w:pPr>
              <w:spacing w:after="0" w:line="240" w:lineRule="auto"/>
              <w:rPr>
                <w:sz w:val="22"/>
                <w:szCs w:val="18"/>
              </w:rPr>
            </w:pPr>
            <w:r>
              <w:rPr>
                <w:sz w:val="22"/>
                <w:szCs w:val="18"/>
              </w:rPr>
              <w:t>8</w:t>
            </w:r>
            <w:r w:rsidR="00D03C3E" w:rsidRPr="008314EA">
              <w:rPr>
                <w:sz w:val="22"/>
                <w:szCs w:val="18"/>
              </w:rPr>
              <w:t xml:space="preserve"> s</w:t>
            </w:r>
          </w:p>
        </w:tc>
        <w:tc>
          <w:tcPr>
            <w:tcW w:w="1562" w:type="dxa"/>
            <w:tcBorders>
              <w:top w:val="single" w:sz="4" w:space="0" w:color="auto"/>
              <w:left w:val="single" w:sz="4" w:space="0" w:color="auto"/>
              <w:bottom w:val="single" w:sz="4" w:space="0" w:color="auto"/>
              <w:right w:val="single" w:sz="4" w:space="0" w:color="auto"/>
            </w:tcBorders>
            <w:hideMark/>
          </w:tcPr>
          <w:p w14:paraId="7F301A73" w14:textId="497348D0" w:rsidR="00D03C3E" w:rsidRPr="008314EA" w:rsidRDefault="00C42840" w:rsidP="008314EA">
            <w:pPr>
              <w:spacing w:after="0" w:line="240" w:lineRule="auto"/>
              <w:rPr>
                <w:sz w:val="22"/>
                <w:szCs w:val="18"/>
              </w:rPr>
            </w:pPr>
            <w:r>
              <w:rPr>
                <w:sz w:val="22"/>
                <w:szCs w:val="18"/>
              </w:rPr>
              <w:t>8</w:t>
            </w:r>
          </w:p>
        </w:tc>
        <w:tc>
          <w:tcPr>
            <w:tcW w:w="1698" w:type="dxa"/>
            <w:tcBorders>
              <w:top w:val="single" w:sz="4" w:space="0" w:color="auto"/>
              <w:left w:val="single" w:sz="4" w:space="0" w:color="auto"/>
              <w:bottom w:val="single" w:sz="4" w:space="0" w:color="auto"/>
              <w:right w:val="single" w:sz="4" w:space="0" w:color="auto"/>
            </w:tcBorders>
            <w:hideMark/>
          </w:tcPr>
          <w:p w14:paraId="7373ABA7" w14:textId="5ACA9FE7" w:rsidR="00D03C3E" w:rsidRPr="008314EA" w:rsidRDefault="00915FDD" w:rsidP="008314EA">
            <w:pPr>
              <w:spacing w:after="0" w:line="240" w:lineRule="auto"/>
              <w:rPr>
                <w:sz w:val="22"/>
                <w:szCs w:val="18"/>
              </w:rPr>
            </w:pPr>
            <w:r>
              <w:rPr>
                <w:sz w:val="22"/>
                <w:szCs w:val="18"/>
              </w:rPr>
              <w:t>54.87</w:t>
            </w:r>
          </w:p>
        </w:tc>
        <w:tc>
          <w:tcPr>
            <w:tcW w:w="1417" w:type="dxa"/>
            <w:tcBorders>
              <w:top w:val="single" w:sz="4" w:space="0" w:color="auto"/>
              <w:left w:val="single" w:sz="4" w:space="0" w:color="auto"/>
              <w:bottom w:val="single" w:sz="4" w:space="0" w:color="auto"/>
              <w:right w:val="single" w:sz="4" w:space="0" w:color="auto"/>
            </w:tcBorders>
            <w:hideMark/>
          </w:tcPr>
          <w:p w14:paraId="378D2BDE" w14:textId="34416F4A" w:rsidR="00D03C3E" w:rsidRPr="008314EA" w:rsidRDefault="00915FDD" w:rsidP="008314EA">
            <w:pPr>
              <w:spacing w:after="0" w:line="240" w:lineRule="auto"/>
              <w:rPr>
                <w:sz w:val="22"/>
                <w:szCs w:val="18"/>
              </w:rPr>
            </w:pPr>
            <w:r>
              <w:rPr>
                <w:sz w:val="22"/>
                <w:szCs w:val="18"/>
              </w:rPr>
              <w:t>62.87</w:t>
            </w:r>
          </w:p>
        </w:tc>
        <w:tc>
          <w:tcPr>
            <w:tcW w:w="1276" w:type="dxa"/>
            <w:tcBorders>
              <w:top w:val="single" w:sz="4" w:space="0" w:color="auto"/>
              <w:left w:val="single" w:sz="4" w:space="0" w:color="auto"/>
              <w:bottom w:val="single" w:sz="4" w:space="0" w:color="auto"/>
              <w:right w:val="single" w:sz="4" w:space="0" w:color="auto"/>
            </w:tcBorders>
            <w:hideMark/>
          </w:tcPr>
          <w:p w14:paraId="3DD8A36A" w14:textId="0F63A287" w:rsidR="00D03C3E" w:rsidRPr="008314EA" w:rsidRDefault="00915FDD" w:rsidP="008314EA">
            <w:pPr>
              <w:spacing w:after="0" w:line="240" w:lineRule="auto"/>
              <w:rPr>
                <w:sz w:val="22"/>
                <w:szCs w:val="18"/>
              </w:rPr>
            </w:pPr>
            <w:r>
              <w:rPr>
                <w:sz w:val="22"/>
                <w:szCs w:val="18"/>
              </w:rPr>
              <w:t>268</w:t>
            </w:r>
            <w:r w:rsidR="00C42840">
              <w:rPr>
                <w:sz w:val="22"/>
                <w:szCs w:val="18"/>
              </w:rPr>
              <w:t>.87</w:t>
            </w:r>
          </w:p>
        </w:tc>
      </w:tr>
      <w:tr w:rsidR="00D03C3E" w:rsidRPr="008314EA" w14:paraId="73B744E9"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271AB11"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6DBC907A"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75FF8856" w14:textId="6C17735D" w:rsidR="00D03C3E" w:rsidRPr="008314EA" w:rsidRDefault="0099319B" w:rsidP="008314EA">
            <w:pPr>
              <w:spacing w:after="0" w:line="240" w:lineRule="auto"/>
              <w:rPr>
                <w:sz w:val="22"/>
                <w:szCs w:val="18"/>
              </w:rPr>
            </w:pPr>
            <w:r>
              <w:rPr>
                <w:sz w:val="22"/>
                <w:szCs w:val="18"/>
              </w:rPr>
              <w:t xml:space="preserve">8 </w:t>
            </w:r>
            <w:r w:rsidR="00D03C3E" w:rsidRPr="008314EA">
              <w:rPr>
                <w:sz w:val="22"/>
                <w:szCs w:val="18"/>
              </w:rPr>
              <w:t>s</w:t>
            </w:r>
          </w:p>
        </w:tc>
        <w:tc>
          <w:tcPr>
            <w:tcW w:w="1562" w:type="dxa"/>
            <w:tcBorders>
              <w:top w:val="single" w:sz="4" w:space="0" w:color="auto"/>
              <w:left w:val="single" w:sz="4" w:space="0" w:color="auto"/>
              <w:bottom w:val="single" w:sz="4" w:space="0" w:color="auto"/>
              <w:right w:val="single" w:sz="4" w:space="0" w:color="auto"/>
            </w:tcBorders>
            <w:hideMark/>
          </w:tcPr>
          <w:p w14:paraId="671E3A5C" w14:textId="6DB13C67" w:rsidR="00D03C3E" w:rsidRPr="008314EA" w:rsidRDefault="0099319B" w:rsidP="008314EA">
            <w:pPr>
              <w:spacing w:after="0" w:line="240" w:lineRule="auto"/>
              <w:rPr>
                <w:sz w:val="22"/>
                <w:szCs w:val="18"/>
              </w:rPr>
            </w:pPr>
            <w:r>
              <w:rPr>
                <w:sz w:val="22"/>
                <w:szCs w:val="18"/>
              </w:rPr>
              <w:t>17</w:t>
            </w:r>
          </w:p>
        </w:tc>
        <w:tc>
          <w:tcPr>
            <w:tcW w:w="1698" w:type="dxa"/>
            <w:tcBorders>
              <w:top w:val="single" w:sz="4" w:space="0" w:color="auto"/>
              <w:left w:val="single" w:sz="4" w:space="0" w:color="auto"/>
              <w:bottom w:val="single" w:sz="4" w:space="0" w:color="auto"/>
              <w:right w:val="single" w:sz="4" w:space="0" w:color="auto"/>
            </w:tcBorders>
            <w:hideMark/>
          </w:tcPr>
          <w:p w14:paraId="0DB1C3A7" w14:textId="401AFB1D" w:rsidR="00D03C3E" w:rsidRPr="008314EA" w:rsidRDefault="0099319B" w:rsidP="008314EA">
            <w:pPr>
              <w:spacing w:after="0" w:line="240" w:lineRule="auto"/>
              <w:rPr>
                <w:sz w:val="22"/>
                <w:szCs w:val="18"/>
              </w:rPr>
            </w:pPr>
            <w:r>
              <w:rPr>
                <w:sz w:val="22"/>
                <w:szCs w:val="18"/>
              </w:rPr>
              <w:t>102.83</w:t>
            </w:r>
          </w:p>
        </w:tc>
        <w:tc>
          <w:tcPr>
            <w:tcW w:w="1417" w:type="dxa"/>
            <w:tcBorders>
              <w:top w:val="single" w:sz="4" w:space="0" w:color="auto"/>
              <w:left w:val="single" w:sz="4" w:space="0" w:color="auto"/>
              <w:bottom w:val="single" w:sz="4" w:space="0" w:color="auto"/>
              <w:right w:val="single" w:sz="4" w:space="0" w:color="auto"/>
            </w:tcBorders>
            <w:hideMark/>
          </w:tcPr>
          <w:p w14:paraId="77AB842E" w14:textId="7532D40E" w:rsidR="00D03C3E" w:rsidRPr="008314EA" w:rsidRDefault="0099319B" w:rsidP="008314EA">
            <w:pPr>
              <w:spacing w:after="0" w:line="240" w:lineRule="auto"/>
              <w:rPr>
                <w:sz w:val="22"/>
                <w:szCs w:val="18"/>
              </w:rPr>
            </w:pPr>
            <w:r>
              <w:rPr>
                <w:sz w:val="22"/>
                <w:szCs w:val="18"/>
              </w:rPr>
              <w:t>119.83</w:t>
            </w:r>
          </w:p>
        </w:tc>
        <w:tc>
          <w:tcPr>
            <w:tcW w:w="1276" w:type="dxa"/>
            <w:tcBorders>
              <w:top w:val="single" w:sz="4" w:space="0" w:color="auto"/>
              <w:left w:val="single" w:sz="4" w:space="0" w:color="auto"/>
              <w:bottom w:val="single" w:sz="4" w:space="0" w:color="auto"/>
              <w:right w:val="single" w:sz="4" w:space="0" w:color="auto"/>
            </w:tcBorders>
            <w:hideMark/>
          </w:tcPr>
          <w:p w14:paraId="09FAC07E" w14:textId="5D75A6F5" w:rsidR="00D03C3E" w:rsidRPr="008314EA" w:rsidRDefault="0099319B" w:rsidP="008314EA">
            <w:pPr>
              <w:spacing w:after="0" w:line="240" w:lineRule="auto"/>
              <w:rPr>
                <w:sz w:val="22"/>
                <w:szCs w:val="18"/>
              </w:rPr>
            </w:pPr>
            <w:r>
              <w:rPr>
                <w:sz w:val="22"/>
                <w:szCs w:val="18"/>
              </w:rPr>
              <w:t>510.21</w:t>
            </w:r>
          </w:p>
        </w:tc>
      </w:tr>
      <w:tr w:rsidR="00D03C3E" w:rsidRPr="008314EA" w14:paraId="72383444"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58DBA61D" w14:textId="77777777" w:rsidR="00D03C3E" w:rsidRPr="008314EA" w:rsidRDefault="00D03C3E" w:rsidP="008314EA">
            <w:pPr>
              <w:spacing w:after="0" w:line="240" w:lineRule="auto"/>
              <w:rPr>
                <w:sz w:val="22"/>
                <w:szCs w:val="18"/>
              </w:rPr>
            </w:pPr>
            <w:r w:rsidRPr="008314EA">
              <w:rPr>
                <w:sz w:val="22"/>
                <w:szCs w:val="18"/>
              </w:rPr>
              <w:t>50 km/h</w:t>
            </w:r>
          </w:p>
        </w:tc>
        <w:tc>
          <w:tcPr>
            <w:tcW w:w="1417" w:type="dxa"/>
            <w:tcBorders>
              <w:top w:val="single" w:sz="4" w:space="0" w:color="auto"/>
              <w:left w:val="single" w:sz="4" w:space="0" w:color="auto"/>
              <w:bottom w:val="single" w:sz="4" w:space="0" w:color="auto"/>
              <w:right w:val="single" w:sz="4" w:space="0" w:color="auto"/>
            </w:tcBorders>
            <w:hideMark/>
          </w:tcPr>
          <w:p w14:paraId="7D808FF5"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481F99A6" w14:textId="1094A0F9" w:rsidR="00D03C3E" w:rsidRPr="008314EA" w:rsidRDefault="00FF6963" w:rsidP="008314EA">
            <w:pPr>
              <w:spacing w:after="0" w:line="240" w:lineRule="auto"/>
              <w:rPr>
                <w:sz w:val="22"/>
                <w:szCs w:val="18"/>
              </w:rPr>
            </w:pPr>
            <w:r>
              <w:rPr>
                <w:sz w:val="22"/>
                <w:szCs w:val="18"/>
              </w:rPr>
              <w:t>8</w:t>
            </w:r>
            <w:r w:rsidR="00D03C3E" w:rsidRPr="008314EA">
              <w:rPr>
                <w:sz w:val="22"/>
                <w:szCs w:val="18"/>
              </w:rPr>
              <w:t xml:space="preserve"> s</w:t>
            </w:r>
          </w:p>
        </w:tc>
        <w:tc>
          <w:tcPr>
            <w:tcW w:w="1562" w:type="dxa"/>
            <w:tcBorders>
              <w:top w:val="single" w:sz="4" w:space="0" w:color="auto"/>
              <w:left w:val="single" w:sz="4" w:space="0" w:color="auto"/>
              <w:bottom w:val="single" w:sz="4" w:space="0" w:color="auto"/>
              <w:right w:val="single" w:sz="4" w:space="0" w:color="auto"/>
            </w:tcBorders>
            <w:hideMark/>
          </w:tcPr>
          <w:p w14:paraId="7F5641A7" w14:textId="77E76959" w:rsidR="00D03C3E" w:rsidRPr="008314EA" w:rsidRDefault="00FF6963" w:rsidP="008314EA">
            <w:pPr>
              <w:spacing w:after="0" w:line="240" w:lineRule="auto"/>
              <w:rPr>
                <w:sz w:val="22"/>
                <w:szCs w:val="18"/>
              </w:rPr>
            </w:pPr>
            <w:r>
              <w:rPr>
                <w:sz w:val="22"/>
                <w:szCs w:val="18"/>
              </w:rPr>
              <w:t>41</w:t>
            </w:r>
          </w:p>
        </w:tc>
        <w:tc>
          <w:tcPr>
            <w:tcW w:w="1698" w:type="dxa"/>
            <w:tcBorders>
              <w:top w:val="single" w:sz="4" w:space="0" w:color="auto"/>
              <w:left w:val="single" w:sz="4" w:space="0" w:color="auto"/>
              <w:bottom w:val="single" w:sz="4" w:space="0" w:color="auto"/>
              <w:right w:val="single" w:sz="4" w:space="0" w:color="auto"/>
            </w:tcBorders>
            <w:hideMark/>
          </w:tcPr>
          <w:p w14:paraId="2B21A765" w14:textId="61B867C2" w:rsidR="00D03C3E" w:rsidRPr="008314EA" w:rsidRDefault="00FF6963" w:rsidP="008314EA">
            <w:pPr>
              <w:spacing w:after="0" w:line="240" w:lineRule="auto"/>
              <w:rPr>
                <w:sz w:val="22"/>
                <w:szCs w:val="18"/>
              </w:rPr>
            </w:pPr>
            <w:r>
              <w:rPr>
                <w:sz w:val="22"/>
                <w:szCs w:val="18"/>
              </w:rPr>
              <w:t>257.69</w:t>
            </w:r>
          </w:p>
        </w:tc>
        <w:tc>
          <w:tcPr>
            <w:tcW w:w="1417" w:type="dxa"/>
            <w:tcBorders>
              <w:top w:val="single" w:sz="4" w:space="0" w:color="auto"/>
              <w:left w:val="single" w:sz="4" w:space="0" w:color="auto"/>
              <w:bottom w:val="single" w:sz="4" w:space="0" w:color="auto"/>
              <w:right w:val="single" w:sz="4" w:space="0" w:color="auto"/>
            </w:tcBorders>
            <w:hideMark/>
          </w:tcPr>
          <w:p w14:paraId="451F8DC1" w14:textId="14862ACF" w:rsidR="00D03C3E" w:rsidRPr="008314EA" w:rsidRDefault="00FF6963" w:rsidP="008314EA">
            <w:pPr>
              <w:spacing w:after="0" w:line="240" w:lineRule="auto"/>
              <w:rPr>
                <w:sz w:val="22"/>
                <w:szCs w:val="18"/>
              </w:rPr>
            </w:pPr>
            <w:r>
              <w:rPr>
                <w:sz w:val="22"/>
                <w:szCs w:val="18"/>
              </w:rPr>
              <w:t>298.69</w:t>
            </w:r>
          </w:p>
        </w:tc>
        <w:tc>
          <w:tcPr>
            <w:tcW w:w="1276" w:type="dxa"/>
            <w:tcBorders>
              <w:top w:val="single" w:sz="4" w:space="0" w:color="auto"/>
              <w:left w:val="single" w:sz="4" w:space="0" w:color="auto"/>
              <w:bottom w:val="single" w:sz="4" w:space="0" w:color="auto"/>
              <w:right w:val="single" w:sz="4" w:space="0" w:color="auto"/>
            </w:tcBorders>
            <w:hideMark/>
          </w:tcPr>
          <w:p w14:paraId="668E0A90" w14:textId="735AA01C" w:rsidR="00D03C3E" w:rsidRPr="008314EA" w:rsidRDefault="00FF6963" w:rsidP="008314EA">
            <w:pPr>
              <w:spacing w:after="0" w:line="240" w:lineRule="auto"/>
              <w:rPr>
                <w:sz w:val="22"/>
                <w:szCs w:val="18"/>
              </w:rPr>
            </w:pPr>
            <w:r>
              <w:rPr>
                <w:sz w:val="22"/>
                <w:szCs w:val="18"/>
              </w:rPr>
              <w:t>1275.45</w:t>
            </w:r>
          </w:p>
        </w:tc>
      </w:tr>
      <w:tr w:rsidR="00D03C3E" w:rsidRPr="008314EA" w14:paraId="0ECBC26A"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7139FB81"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587265CB" w14:textId="77777777" w:rsidR="00D03C3E" w:rsidRPr="008314EA" w:rsidRDefault="00D03C3E" w:rsidP="008314EA">
            <w:pPr>
              <w:spacing w:after="0" w:line="240" w:lineRule="auto"/>
              <w:rPr>
                <w:sz w:val="22"/>
                <w:szCs w:val="18"/>
              </w:rPr>
            </w:pPr>
            <w:r w:rsidRPr="008314EA">
              <w:rPr>
                <w:sz w:val="22"/>
                <w:szCs w:val="18"/>
              </w:rPr>
              <w:t>1 s</w:t>
            </w:r>
          </w:p>
        </w:tc>
        <w:tc>
          <w:tcPr>
            <w:tcW w:w="1275" w:type="dxa"/>
            <w:tcBorders>
              <w:top w:val="single" w:sz="4" w:space="0" w:color="auto"/>
              <w:left w:val="single" w:sz="4" w:space="0" w:color="auto"/>
              <w:bottom w:val="single" w:sz="4" w:space="0" w:color="auto"/>
              <w:right w:val="single" w:sz="4" w:space="0" w:color="auto"/>
            </w:tcBorders>
            <w:hideMark/>
          </w:tcPr>
          <w:p w14:paraId="37B8062C" w14:textId="49F4009F" w:rsidR="00D03C3E" w:rsidRPr="008314EA" w:rsidRDefault="00506C70" w:rsidP="008314EA">
            <w:pPr>
              <w:spacing w:after="0" w:line="240" w:lineRule="auto"/>
              <w:rPr>
                <w:sz w:val="22"/>
                <w:szCs w:val="18"/>
              </w:rPr>
            </w:pPr>
            <w:r>
              <w:rPr>
                <w:sz w:val="22"/>
                <w:szCs w:val="18"/>
              </w:rPr>
              <w:t>5</w:t>
            </w:r>
            <w:r w:rsidR="00D03C3E" w:rsidRPr="008314EA">
              <w:rPr>
                <w:sz w:val="22"/>
                <w:szCs w:val="18"/>
              </w:rPr>
              <w:t xml:space="preserve"> s</w:t>
            </w:r>
          </w:p>
        </w:tc>
        <w:tc>
          <w:tcPr>
            <w:tcW w:w="1562" w:type="dxa"/>
            <w:tcBorders>
              <w:top w:val="single" w:sz="4" w:space="0" w:color="auto"/>
              <w:left w:val="single" w:sz="4" w:space="0" w:color="auto"/>
              <w:bottom w:val="single" w:sz="4" w:space="0" w:color="auto"/>
              <w:right w:val="single" w:sz="4" w:space="0" w:color="auto"/>
            </w:tcBorders>
            <w:hideMark/>
          </w:tcPr>
          <w:p w14:paraId="29D18F44" w14:textId="30C8A702" w:rsidR="00D03C3E" w:rsidRPr="008314EA" w:rsidRDefault="00D03C3E" w:rsidP="008314EA">
            <w:pPr>
              <w:spacing w:after="0" w:line="240" w:lineRule="auto"/>
              <w:rPr>
                <w:sz w:val="22"/>
                <w:szCs w:val="18"/>
              </w:rPr>
            </w:pPr>
            <w:r w:rsidRPr="008314EA">
              <w:rPr>
                <w:sz w:val="22"/>
                <w:szCs w:val="18"/>
              </w:rPr>
              <w:t>6</w:t>
            </w:r>
          </w:p>
        </w:tc>
        <w:tc>
          <w:tcPr>
            <w:tcW w:w="1698" w:type="dxa"/>
            <w:tcBorders>
              <w:top w:val="single" w:sz="4" w:space="0" w:color="auto"/>
              <w:left w:val="single" w:sz="4" w:space="0" w:color="auto"/>
              <w:bottom w:val="single" w:sz="4" w:space="0" w:color="auto"/>
              <w:right w:val="single" w:sz="4" w:space="0" w:color="auto"/>
            </w:tcBorders>
            <w:hideMark/>
          </w:tcPr>
          <w:p w14:paraId="6771EFE7" w14:textId="68C30583" w:rsidR="00D03C3E" w:rsidRPr="008314EA" w:rsidRDefault="00506C70" w:rsidP="008314EA">
            <w:pPr>
              <w:spacing w:after="0" w:line="240" w:lineRule="auto"/>
              <w:rPr>
                <w:sz w:val="22"/>
                <w:szCs w:val="18"/>
              </w:rPr>
            </w:pPr>
            <w:r>
              <w:rPr>
                <w:sz w:val="22"/>
                <w:szCs w:val="18"/>
              </w:rPr>
              <w:t>37.86</w:t>
            </w:r>
          </w:p>
        </w:tc>
        <w:tc>
          <w:tcPr>
            <w:tcW w:w="1417" w:type="dxa"/>
            <w:tcBorders>
              <w:top w:val="single" w:sz="4" w:space="0" w:color="auto"/>
              <w:left w:val="single" w:sz="4" w:space="0" w:color="auto"/>
              <w:bottom w:val="single" w:sz="4" w:space="0" w:color="auto"/>
              <w:right w:val="single" w:sz="4" w:space="0" w:color="auto"/>
            </w:tcBorders>
            <w:hideMark/>
          </w:tcPr>
          <w:p w14:paraId="190D66B5" w14:textId="16590EB2" w:rsidR="00D03C3E" w:rsidRPr="008314EA" w:rsidRDefault="00506C70" w:rsidP="008314EA">
            <w:pPr>
              <w:spacing w:after="0" w:line="240" w:lineRule="auto"/>
              <w:rPr>
                <w:sz w:val="22"/>
                <w:szCs w:val="18"/>
              </w:rPr>
            </w:pPr>
            <w:r>
              <w:rPr>
                <w:sz w:val="22"/>
                <w:szCs w:val="18"/>
              </w:rPr>
              <w:t>42.86</w:t>
            </w:r>
          </w:p>
        </w:tc>
        <w:tc>
          <w:tcPr>
            <w:tcW w:w="1276" w:type="dxa"/>
            <w:tcBorders>
              <w:top w:val="single" w:sz="4" w:space="0" w:color="auto"/>
              <w:left w:val="single" w:sz="4" w:space="0" w:color="auto"/>
              <w:bottom w:val="single" w:sz="4" w:space="0" w:color="auto"/>
              <w:right w:val="single" w:sz="4" w:space="0" w:color="auto"/>
            </w:tcBorders>
            <w:hideMark/>
          </w:tcPr>
          <w:p w14:paraId="3229F5E9" w14:textId="2920FD24" w:rsidR="00D03C3E" w:rsidRPr="008314EA" w:rsidRDefault="00506C70" w:rsidP="008314EA">
            <w:pPr>
              <w:spacing w:after="0" w:line="240" w:lineRule="auto"/>
              <w:rPr>
                <w:sz w:val="22"/>
                <w:szCs w:val="18"/>
              </w:rPr>
            </w:pPr>
            <w:r>
              <w:rPr>
                <w:sz w:val="22"/>
                <w:szCs w:val="18"/>
              </w:rPr>
              <w:t>195.31</w:t>
            </w:r>
          </w:p>
        </w:tc>
      </w:tr>
      <w:tr w:rsidR="00D03C3E" w:rsidRPr="008314EA" w14:paraId="76AEA110"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39EE1D06"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EDC31B6" w14:textId="77777777" w:rsidR="00D03C3E" w:rsidRPr="008314EA" w:rsidRDefault="00D03C3E" w:rsidP="008314EA">
            <w:pPr>
              <w:spacing w:after="0" w:line="240" w:lineRule="auto"/>
              <w:rPr>
                <w:sz w:val="22"/>
                <w:szCs w:val="18"/>
              </w:rPr>
            </w:pPr>
            <w:r w:rsidRPr="008314EA">
              <w:rPr>
                <w:sz w:val="22"/>
                <w:szCs w:val="18"/>
              </w:rPr>
              <w:t>0.5 s</w:t>
            </w:r>
          </w:p>
        </w:tc>
        <w:tc>
          <w:tcPr>
            <w:tcW w:w="1275" w:type="dxa"/>
            <w:tcBorders>
              <w:top w:val="single" w:sz="4" w:space="0" w:color="auto"/>
              <w:left w:val="single" w:sz="4" w:space="0" w:color="auto"/>
              <w:bottom w:val="single" w:sz="4" w:space="0" w:color="auto"/>
              <w:right w:val="single" w:sz="4" w:space="0" w:color="auto"/>
            </w:tcBorders>
            <w:hideMark/>
          </w:tcPr>
          <w:p w14:paraId="606C1EB5" w14:textId="3A3E6345" w:rsidR="00D03C3E" w:rsidRPr="008314EA" w:rsidRDefault="00D03C3E" w:rsidP="008314EA">
            <w:pPr>
              <w:spacing w:after="0" w:line="240" w:lineRule="auto"/>
              <w:rPr>
                <w:sz w:val="22"/>
                <w:szCs w:val="18"/>
              </w:rPr>
            </w:pPr>
            <w:r w:rsidRPr="008314EA">
              <w:rPr>
                <w:sz w:val="22"/>
                <w:szCs w:val="18"/>
              </w:rPr>
              <w:t>5 s</w:t>
            </w:r>
          </w:p>
        </w:tc>
        <w:tc>
          <w:tcPr>
            <w:tcW w:w="1562" w:type="dxa"/>
            <w:tcBorders>
              <w:top w:val="single" w:sz="4" w:space="0" w:color="auto"/>
              <w:left w:val="single" w:sz="4" w:space="0" w:color="auto"/>
              <w:bottom w:val="single" w:sz="4" w:space="0" w:color="auto"/>
              <w:right w:val="single" w:sz="4" w:space="0" w:color="auto"/>
            </w:tcBorders>
            <w:hideMark/>
          </w:tcPr>
          <w:p w14:paraId="2EE2EEE1" w14:textId="0CB87B74" w:rsidR="00D03C3E" w:rsidRPr="008314EA" w:rsidRDefault="002C748E" w:rsidP="008314EA">
            <w:pPr>
              <w:spacing w:after="0" w:line="240" w:lineRule="auto"/>
              <w:rPr>
                <w:sz w:val="22"/>
                <w:szCs w:val="18"/>
              </w:rPr>
            </w:pPr>
            <w:r>
              <w:rPr>
                <w:sz w:val="22"/>
                <w:szCs w:val="18"/>
              </w:rPr>
              <w:t>11</w:t>
            </w:r>
          </w:p>
        </w:tc>
        <w:tc>
          <w:tcPr>
            <w:tcW w:w="1698" w:type="dxa"/>
            <w:tcBorders>
              <w:top w:val="single" w:sz="4" w:space="0" w:color="auto"/>
              <w:left w:val="single" w:sz="4" w:space="0" w:color="auto"/>
              <w:bottom w:val="single" w:sz="4" w:space="0" w:color="auto"/>
              <w:right w:val="single" w:sz="4" w:space="0" w:color="auto"/>
            </w:tcBorders>
            <w:hideMark/>
          </w:tcPr>
          <w:p w14:paraId="52F30182" w14:textId="2287D695" w:rsidR="00D03C3E" w:rsidRPr="008314EA" w:rsidRDefault="002C748E" w:rsidP="008314EA">
            <w:pPr>
              <w:spacing w:after="0" w:line="240" w:lineRule="auto"/>
              <w:rPr>
                <w:sz w:val="22"/>
                <w:szCs w:val="18"/>
              </w:rPr>
            </w:pPr>
            <w:r>
              <w:rPr>
                <w:sz w:val="22"/>
                <w:szCs w:val="18"/>
              </w:rPr>
              <w:t>68.55</w:t>
            </w:r>
          </w:p>
        </w:tc>
        <w:tc>
          <w:tcPr>
            <w:tcW w:w="1417" w:type="dxa"/>
            <w:tcBorders>
              <w:top w:val="single" w:sz="4" w:space="0" w:color="auto"/>
              <w:left w:val="single" w:sz="4" w:space="0" w:color="auto"/>
              <w:bottom w:val="single" w:sz="4" w:space="0" w:color="auto"/>
              <w:right w:val="single" w:sz="4" w:space="0" w:color="auto"/>
            </w:tcBorders>
            <w:hideMark/>
          </w:tcPr>
          <w:p w14:paraId="4F8DB4EA" w14:textId="50B2DE20" w:rsidR="00D03C3E" w:rsidRPr="008314EA" w:rsidRDefault="002C748E" w:rsidP="008314EA">
            <w:pPr>
              <w:spacing w:after="0" w:line="240" w:lineRule="auto"/>
              <w:rPr>
                <w:sz w:val="22"/>
                <w:szCs w:val="18"/>
              </w:rPr>
            </w:pPr>
            <w:r>
              <w:rPr>
                <w:sz w:val="22"/>
                <w:szCs w:val="18"/>
              </w:rPr>
              <w:t>79.55</w:t>
            </w:r>
          </w:p>
        </w:tc>
        <w:tc>
          <w:tcPr>
            <w:tcW w:w="1276" w:type="dxa"/>
            <w:tcBorders>
              <w:top w:val="single" w:sz="4" w:space="0" w:color="auto"/>
              <w:left w:val="single" w:sz="4" w:space="0" w:color="auto"/>
              <w:bottom w:val="single" w:sz="4" w:space="0" w:color="auto"/>
              <w:right w:val="single" w:sz="4" w:space="0" w:color="auto"/>
            </w:tcBorders>
            <w:hideMark/>
          </w:tcPr>
          <w:p w14:paraId="0A6242F0" w14:textId="48791AC3" w:rsidR="00D03C3E" w:rsidRPr="008314EA" w:rsidRDefault="00D03C3E" w:rsidP="008314EA">
            <w:pPr>
              <w:spacing w:after="0" w:line="240" w:lineRule="auto"/>
              <w:rPr>
                <w:sz w:val="22"/>
                <w:szCs w:val="18"/>
              </w:rPr>
            </w:pPr>
            <w:r w:rsidRPr="008314EA">
              <w:rPr>
                <w:sz w:val="22"/>
                <w:szCs w:val="18"/>
              </w:rPr>
              <w:t>3</w:t>
            </w:r>
            <w:r w:rsidR="002C748E">
              <w:rPr>
                <w:sz w:val="22"/>
                <w:szCs w:val="18"/>
              </w:rPr>
              <w:t>66.19</w:t>
            </w:r>
          </w:p>
        </w:tc>
      </w:tr>
      <w:tr w:rsidR="00D03C3E" w:rsidRPr="008314EA" w14:paraId="33E9DC18" w14:textId="77777777" w:rsidTr="008314EA">
        <w:trPr>
          <w:trHeight w:val="510"/>
        </w:trPr>
        <w:tc>
          <w:tcPr>
            <w:tcW w:w="1270" w:type="dxa"/>
            <w:tcBorders>
              <w:top w:val="single" w:sz="4" w:space="0" w:color="auto"/>
              <w:left w:val="single" w:sz="4" w:space="0" w:color="auto"/>
              <w:bottom w:val="single" w:sz="4" w:space="0" w:color="auto"/>
              <w:right w:val="single" w:sz="4" w:space="0" w:color="auto"/>
            </w:tcBorders>
            <w:hideMark/>
          </w:tcPr>
          <w:p w14:paraId="2465E5A4" w14:textId="77777777" w:rsidR="00D03C3E" w:rsidRPr="008314EA" w:rsidRDefault="00D03C3E" w:rsidP="008314EA">
            <w:pPr>
              <w:spacing w:after="0" w:line="240" w:lineRule="auto"/>
              <w:rPr>
                <w:sz w:val="22"/>
                <w:szCs w:val="18"/>
              </w:rPr>
            </w:pPr>
            <w:r w:rsidRPr="008314EA">
              <w:rPr>
                <w:sz w:val="22"/>
                <w:szCs w:val="18"/>
              </w:rPr>
              <w:t>80 km/h</w:t>
            </w:r>
          </w:p>
        </w:tc>
        <w:tc>
          <w:tcPr>
            <w:tcW w:w="1417" w:type="dxa"/>
            <w:tcBorders>
              <w:top w:val="single" w:sz="4" w:space="0" w:color="auto"/>
              <w:left w:val="single" w:sz="4" w:space="0" w:color="auto"/>
              <w:bottom w:val="single" w:sz="4" w:space="0" w:color="auto"/>
              <w:right w:val="single" w:sz="4" w:space="0" w:color="auto"/>
            </w:tcBorders>
            <w:hideMark/>
          </w:tcPr>
          <w:p w14:paraId="74277DBF" w14:textId="77777777" w:rsidR="00D03C3E" w:rsidRPr="008314EA" w:rsidRDefault="00D03C3E" w:rsidP="008314EA">
            <w:pPr>
              <w:spacing w:after="0" w:line="240" w:lineRule="auto"/>
              <w:rPr>
                <w:sz w:val="22"/>
                <w:szCs w:val="18"/>
              </w:rPr>
            </w:pPr>
            <w:r w:rsidRPr="008314EA">
              <w:rPr>
                <w:sz w:val="22"/>
                <w:szCs w:val="18"/>
              </w:rPr>
              <w:t>0.2 s</w:t>
            </w:r>
          </w:p>
        </w:tc>
        <w:tc>
          <w:tcPr>
            <w:tcW w:w="1275" w:type="dxa"/>
            <w:tcBorders>
              <w:top w:val="single" w:sz="4" w:space="0" w:color="auto"/>
              <w:left w:val="single" w:sz="4" w:space="0" w:color="auto"/>
              <w:bottom w:val="single" w:sz="4" w:space="0" w:color="auto"/>
              <w:right w:val="single" w:sz="4" w:space="0" w:color="auto"/>
            </w:tcBorders>
            <w:hideMark/>
          </w:tcPr>
          <w:p w14:paraId="2A0FF8EE" w14:textId="06730E0F" w:rsidR="00D03C3E" w:rsidRPr="008314EA" w:rsidRDefault="00D03C3E" w:rsidP="008314EA">
            <w:pPr>
              <w:spacing w:after="0" w:line="240" w:lineRule="auto"/>
              <w:rPr>
                <w:sz w:val="22"/>
                <w:szCs w:val="18"/>
              </w:rPr>
            </w:pPr>
            <w:r w:rsidRPr="008314EA">
              <w:rPr>
                <w:sz w:val="22"/>
                <w:szCs w:val="18"/>
              </w:rPr>
              <w:t>5 s</w:t>
            </w:r>
          </w:p>
        </w:tc>
        <w:tc>
          <w:tcPr>
            <w:tcW w:w="1562" w:type="dxa"/>
            <w:tcBorders>
              <w:top w:val="single" w:sz="4" w:space="0" w:color="auto"/>
              <w:left w:val="single" w:sz="4" w:space="0" w:color="auto"/>
              <w:bottom w:val="single" w:sz="4" w:space="0" w:color="auto"/>
              <w:right w:val="single" w:sz="4" w:space="0" w:color="auto"/>
            </w:tcBorders>
            <w:hideMark/>
          </w:tcPr>
          <w:p w14:paraId="41CD95B5" w14:textId="3FFA2D2D" w:rsidR="00D03C3E" w:rsidRPr="008314EA" w:rsidRDefault="000541AF" w:rsidP="008314EA">
            <w:pPr>
              <w:spacing w:after="0" w:line="240" w:lineRule="auto"/>
              <w:rPr>
                <w:sz w:val="22"/>
                <w:szCs w:val="18"/>
              </w:rPr>
            </w:pPr>
            <w:r>
              <w:rPr>
                <w:sz w:val="22"/>
                <w:szCs w:val="18"/>
              </w:rPr>
              <w:t>26</w:t>
            </w:r>
          </w:p>
        </w:tc>
        <w:tc>
          <w:tcPr>
            <w:tcW w:w="1698" w:type="dxa"/>
            <w:tcBorders>
              <w:top w:val="single" w:sz="4" w:space="0" w:color="auto"/>
              <w:left w:val="single" w:sz="4" w:space="0" w:color="auto"/>
              <w:bottom w:val="single" w:sz="4" w:space="0" w:color="auto"/>
              <w:right w:val="single" w:sz="4" w:space="0" w:color="auto"/>
            </w:tcBorders>
            <w:hideMark/>
          </w:tcPr>
          <w:p w14:paraId="06F51307" w14:textId="19303549" w:rsidR="00D03C3E" w:rsidRPr="008314EA" w:rsidRDefault="00255054" w:rsidP="008314EA">
            <w:pPr>
              <w:spacing w:after="0" w:line="240" w:lineRule="auto"/>
              <w:rPr>
                <w:sz w:val="22"/>
                <w:szCs w:val="18"/>
              </w:rPr>
            </w:pPr>
            <w:r>
              <w:rPr>
                <w:sz w:val="22"/>
                <w:szCs w:val="18"/>
              </w:rPr>
              <w:t>174.06</w:t>
            </w:r>
          </w:p>
        </w:tc>
        <w:tc>
          <w:tcPr>
            <w:tcW w:w="1417" w:type="dxa"/>
            <w:tcBorders>
              <w:top w:val="single" w:sz="4" w:space="0" w:color="auto"/>
              <w:left w:val="single" w:sz="4" w:space="0" w:color="auto"/>
              <w:bottom w:val="single" w:sz="4" w:space="0" w:color="auto"/>
              <w:right w:val="single" w:sz="4" w:space="0" w:color="auto"/>
            </w:tcBorders>
            <w:hideMark/>
          </w:tcPr>
          <w:p w14:paraId="02E7B7F5" w14:textId="21347667" w:rsidR="00D03C3E" w:rsidRPr="008314EA" w:rsidRDefault="000541AF" w:rsidP="008314EA">
            <w:pPr>
              <w:spacing w:after="0" w:line="240" w:lineRule="auto"/>
              <w:rPr>
                <w:sz w:val="22"/>
                <w:szCs w:val="18"/>
              </w:rPr>
            </w:pPr>
            <w:r>
              <w:rPr>
                <w:sz w:val="22"/>
                <w:szCs w:val="18"/>
              </w:rPr>
              <w:t>200.06</w:t>
            </w:r>
          </w:p>
        </w:tc>
        <w:tc>
          <w:tcPr>
            <w:tcW w:w="1276" w:type="dxa"/>
            <w:tcBorders>
              <w:top w:val="single" w:sz="4" w:space="0" w:color="auto"/>
              <w:left w:val="single" w:sz="4" w:space="0" w:color="auto"/>
              <w:bottom w:val="single" w:sz="4" w:space="0" w:color="auto"/>
              <w:right w:val="single" w:sz="4" w:space="0" w:color="auto"/>
            </w:tcBorders>
            <w:hideMark/>
          </w:tcPr>
          <w:p w14:paraId="0E88DF44" w14:textId="31185125" w:rsidR="00D03C3E" w:rsidRPr="008314EA" w:rsidRDefault="000541AF" w:rsidP="008314EA">
            <w:pPr>
              <w:spacing w:after="0" w:line="240" w:lineRule="auto"/>
              <w:rPr>
                <w:sz w:val="22"/>
                <w:szCs w:val="18"/>
              </w:rPr>
            </w:pPr>
            <w:r>
              <w:rPr>
                <w:sz w:val="22"/>
                <w:szCs w:val="18"/>
              </w:rPr>
              <w:t>936.1</w:t>
            </w:r>
          </w:p>
        </w:tc>
      </w:tr>
    </w:tbl>
    <w:p w14:paraId="6385DAE4" w14:textId="2B8483B9" w:rsidR="0056542E" w:rsidRPr="0056542E" w:rsidRDefault="0056542E" w:rsidP="0056542E">
      <w:r>
        <w:t>De la tabla, son solo los mensajes programados para enviar, por retrasos para obtener acceso al medio no se envían todos. Como se esperaría, al reducir el intervalo de transmisión, se tiene un pequeño aumento en la tasa de errores y en los tiempos de encolamiento, junto a un aumento en las colisiones. Esto lleva a que los mensajes recibidos aumenten en menor proporción al de nuevos mensajes transmitidos. Con el aumento de velocidad, los tiempos y tasas de error se modifican poco. Parte importante de los mensajes perdidos, no solo se dan por las colisiones, también por el aumento en la velocidad de los nodos.</w:t>
      </w:r>
    </w:p>
    <w:p w14:paraId="212B3DA3" w14:textId="147EDE0C" w:rsidR="0056542E" w:rsidRDefault="00905FFA" w:rsidP="0056542E">
      <w:r>
        <w:lastRenderedPageBreak/>
        <w:t>En el intervalo de 0.2 segundos e</w:t>
      </w:r>
      <w:r w:rsidR="0056542E">
        <w:t xml:space="preserve">l acceso al medio comienza a ser problemático, lo que lleva a varios mensajes a retrasarse. Al mismo tiempo, la inundación de la red es considerable debido a que los nodos reciben muchos más mensajes que deben procesar. </w:t>
      </w:r>
    </w:p>
    <w:p w14:paraId="046507CD" w14:textId="1937A21E" w:rsidR="0056542E" w:rsidRPr="003D79FF" w:rsidRDefault="0056542E" w:rsidP="0056542E">
      <w:r w:rsidRPr="003D79FF">
        <w:t xml:space="preserve">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 Con diez nodos, un intervalo de comunicación de 200 ms parece ser </w:t>
      </w:r>
      <w:r w:rsidR="00905FFA" w:rsidRPr="003D79FF">
        <w:t xml:space="preserve">solo funcional a 30 km/h. </w:t>
      </w:r>
      <w:r w:rsidR="003D79FF">
        <w:t>A p</w:t>
      </w:r>
      <w:r w:rsidR="00905FFA" w:rsidRPr="003D79FF">
        <w:t>es</w:t>
      </w:r>
      <w:r w:rsidR="003D79FF">
        <w:t xml:space="preserve">ar de </w:t>
      </w:r>
      <w:r w:rsidR="00905FFA" w:rsidRPr="003D79FF">
        <w:t>que a altas velocidades tiene mayor porcentaje que otros intervalos, los tiempos de encolamiento son perjudiciales y superan su propio intervalo de 200 ms</w:t>
      </w:r>
      <w:r w:rsidR="003D79FF">
        <w:t>. E</w:t>
      </w:r>
      <w:r w:rsidR="00905FFA" w:rsidRPr="003D79FF">
        <w:t xml:space="preserve">n este punto, eso implica descartar el mensaje porque el siguiente ya fue generado. En el caso de intervalos de 0.5 y 1 s funcionan, pero su dificultad </w:t>
      </w:r>
      <w:r w:rsidR="003D79FF">
        <w:t>se encuentra en</w:t>
      </w:r>
      <w:r w:rsidR="00905FFA" w:rsidRPr="003D79FF">
        <w:t xml:space="preserve"> la poca cantidad de mensajes que pueden enviar en distancias </w:t>
      </w:r>
      <w:r w:rsidR="003D79FF">
        <w:t>cortas</w:t>
      </w:r>
      <w:r w:rsidR="00905FFA" w:rsidRPr="003D79FF">
        <w:t>.</w:t>
      </w:r>
      <w:r w:rsidRPr="003D79FF">
        <w:t xml:space="preserve"> </w:t>
      </w:r>
      <w:r w:rsidR="00905FFA" w:rsidRPr="003D79FF">
        <w:t>Con estos dos intervalos, la</w:t>
      </w:r>
      <w:r w:rsidRPr="003D79FF">
        <w:t xml:space="preserve"> inundación de la red con mensajes no parece ser tan perjudicial</w:t>
      </w:r>
      <w:r w:rsidR="003D79FF">
        <w:t>, ni siquiera</w:t>
      </w:r>
      <w:r w:rsidRPr="003D79FF">
        <w:t xml:space="preserve"> al aumentar la velocidad en los nodos</w:t>
      </w:r>
      <w:r w:rsidR="003D79FF">
        <w:t>.</w:t>
      </w:r>
    </w:p>
    <w:p w14:paraId="3DA10E26" w14:textId="6C9B9598" w:rsidR="00FC44B8" w:rsidRDefault="00FC14E1" w:rsidP="00017D87">
      <w:pPr>
        <w:pStyle w:val="Ttulo3"/>
        <w:numPr>
          <w:ilvl w:val="2"/>
          <w:numId w:val="38"/>
        </w:numPr>
      </w:pPr>
      <w:bookmarkStart w:id="229" w:name="_Toc151638757"/>
      <w:r>
        <w:t>Diferentes densidades de nodos</w:t>
      </w:r>
      <w:bookmarkEnd w:id="229"/>
    </w:p>
    <w:p w14:paraId="19819029" w14:textId="69FDE133" w:rsidR="009C06B2" w:rsidRDefault="0056542E" w:rsidP="0056542E">
      <w:r>
        <w:t>A partir de la simulación anterior, se expande variando la cantidad de nodos, como el tamaño de mensajes</w:t>
      </w:r>
      <w:r w:rsidR="00D12087">
        <w:t>. A</w:t>
      </w:r>
      <w:r>
        <w:t>l aumentar la cantidad de nodos, el intervalo de 0.2 e incluso 0.5 segundos dej</w:t>
      </w:r>
      <w:r w:rsidR="00D12087">
        <w:t>arán</w:t>
      </w:r>
      <w:r>
        <w:t xml:space="preserve"> de ser </w:t>
      </w:r>
      <w:r w:rsidRPr="00D12087">
        <w:t>viables. Igualmente, al aumentar el tamaño del mensaje, el porcentaje de recibidos caerá.</w:t>
      </w:r>
      <w:r w:rsidR="00497677" w:rsidRPr="00D12087">
        <w:t xml:space="preserve"> S</w:t>
      </w:r>
      <w:r w:rsidR="00D12087" w:rsidRPr="00D12087">
        <w:t>in embargo, en algunos casos convendrá transmitir mensajes más grandes, en lugar de intentar acceder múltiples veces al medio</w:t>
      </w:r>
      <w:r w:rsidR="00D12087">
        <w:t>, sobre todo a altas velocidades</w:t>
      </w:r>
      <w:r w:rsidR="00D12087" w:rsidRPr="00D12087">
        <w:t xml:space="preserve">. Esto </w:t>
      </w:r>
      <w:r w:rsidR="00D12087" w:rsidRPr="00D12087">
        <w:lastRenderedPageBreak/>
        <w:t xml:space="preserve">funcionará mientras los tiempos de encolamiento no superen sus intervalos de transmisión, pues usar mensajes más grandes, significa que los nodos deben esperar más en promedio para acceder al medio. </w:t>
      </w:r>
    </w:p>
    <w:p w14:paraId="393EE48C" w14:textId="7D002DC4" w:rsidR="00FC44B8" w:rsidRDefault="0056542E" w:rsidP="0056542E">
      <w:r>
        <w:t>El acercamiento tomado, es que un nodo para estar notificado de la presencia de otro vehículo debe recibir cierta cantidad de mensajes. Partiendo de que cada nodo se desea que comparta sus detecciones y las posiciones predichas de ellas, en forma de coordenadas. Se toma como tamaño de mensaje 2 kB de payload</w:t>
      </w:r>
      <w:r w:rsidR="00497677">
        <w:t xml:space="preserve">, </w:t>
      </w:r>
      <w:r w:rsidR="00497677" w:rsidRPr="00C069CE">
        <w:t xml:space="preserve">el cual viene de probar experimentalmente cuanto ocuparía el mensaje que se busca enviar </w:t>
      </w:r>
      <w:r w:rsidR="00C34FB3" w:rsidRPr="00C069CE">
        <w:t>con 1</w:t>
      </w:r>
      <w:r w:rsidR="00497677" w:rsidRPr="00C069CE">
        <w:t>5 detecciones</w:t>
      </w:r>
      <w:r w:rsidRPr="00C069CE">
        <w:t>.</w:t>
      </w:r>
      <w:r>
        <w:t xml:space="preserve"> Se compara la probabilidad entonces de recibir 2 mensajes de 1 kB vs 1 mensaje de </w:t>
      </w:r>
      <w:r w:rsidR="009C06B2">
        <w:t>2</w:t>
      </w:r>
      <w:r>
        <w:t>kB</w:t>
      </w:r>
      <w:r w:rsidR="009C06B2">
        <w:t xml:space="preserve">, y de </w:t>
      </w:r>
      <w:r>
        <w:t xml:space="preserve">recibir 4 mensajes de 1 kB vs 2 mensajes de </w:t>
      </w:r>
      <w:r w:rsidR="00F504FA">
        <w:t xml:space="preserve">2 </w:t>
      </w:r>
      <w:r>
        <w:t xml:space="preserve">kB. </w:t>
      </w:r>
    </w:p>
    <w:p w14:paraId="0A2DF20A" w14:textId="734EDAA3" w:rsidR="00FC44B8" w:rsidRDefault="00C34FB3" w:rsidP="00FC44B8">
      <w:r>
        <w:t>Para la probabilidad, e</w:t>
      </w:r>
      <w:r w:rsidR="0056542E">
        <w:t xml:space="preserve">l vehículo viaja a diferentes velocidades (30, 50, 80 km/h) en las que recorre un trayecto de 100 metros y 200 metros. Considerando, además, una distancia de seguridad </w:t>
      </w:r>
      <w:r w:rsidR="009C06B2">
        <w:t xml:space="preserve">antes de la cual deben haber recibido los mensajes y así reducir el riesgo de colisión. Para esto, se toma de base la distancia que se tiene que guardar entre dos automóviles para frenar a tiempo. Hay varias formas de calcularla, pero </w:t>
      </w:r>
      <w:r w:rsidR="00FC44B8">
        <w:t>la usada</w:t>
      </w:r>
      <w:r w:rsidR="002847FA">
        <w:t xml:space="preserve"> fue</w:t>
      </w:r>
      <w:r w:rsidR="00FC44B8">
        <w:t xml:space="preserve"> </w:t>
      </w:r>
      <w:r w:rsidR="00355F8B">
        <w:t xml:space="preserve">la regla de 2 </w:t>
      </w:r>
      <w:r w:rsidR="00DD0E76">
        <w:t>segundos</w:t>
      </w:r>
      <w:r w:rsidR="002847FA">
        <w:t>, que</w:t>
      </w:r>
      <w:r w:rsidR="00355F8B">
        <w:t xml:space="preserve"> </w:t>
      </w:r>
      <w:r w:rsidR="00FC44B8">
        <w:t>consiste en multiplicar por dos la velocidad en metros por segundo. Por ejemplo: en 100 metros, un vehículo viajando a 50 km/h y con un intervalo de transmisión de 1 segundo, tendría la oportunidad de mandar 7 mensajes. Considerando una distancia de seguridad, como que el nodo debe quedar advertido aproximadamente 28 metros antes, solo tiene la oportunidad de enviar 5 mensajes.</w:t>
      </w:r>
    </w:p>
    <w:p w14:paraId="53F8C86D" w14:textId="5A31838A" w:rsidR="00FC44B8" w:rsidRDefault="00FC44B8" w:rsidP="0056542E">
      <w:r>
        <w:lastRenderedPageBreak/>
        <w:t>De forma que en la simulación se obtiene el mejor intervalo para la comunicación, asumiendo que siempre hay una ruta entre los nodos. Además, en el caso de 100 metros, algunos intervalos serán insuficientes para algunas velocidades.</w:t>
      </w:r>
    </w:p>
    <w:p w14:paraId="5E6B3CA7" w14:textId="6BC605AE" w:rsidR="00385917" w:rsidRPr="00790273" w:rsidRDefault="00FC14E1" w:rsidP="00790273">
      <w:pPr>
        <w:pStyle w:val="Ttulo4"/>
      </w:pPr>
      <w:r w:rsidRPr="00790273">
        <w:t>10 nodos</w:t>
      </w:r>
    </w:p>
    <w:p w14:paraId="33CDA1B4" w14:textId="03A54484" w:rsidR="0045679A" w:rsidRDefault="0045679A" w:rsidP="008A511B">
      <w:pPr>
        <w:pStyle w:val="Descripcin"/>
      </w:pPr>
      <w:bookmarkStart w:id="230" w:name="_Toc151638585"/>
      <w:r>
        <w:t xml:space="preserve">Tabla </w:t>
      </w:r>
      <w:r>
        <w:fldChar w:fldCharType="begin"/>
      </w:r>
      <w:r>
        <w:instrText xml:space="preserve"> STYLEREF 1 \s </w:instrText>
      </w:r>
      <w:r>
        <w:fldChar w:fldCharType="separate"/>
      </w:r>
      <w:r w:rsidR="007A22C5">
        <w:rPr>
          <w:noProof/>
        </w:rPr>
        <w:t>8</w:t>
      </w:r>
      <w:r>
        <w:rPr>
          <w:noProof/>
        </w:rPr>
        <w:fldChar w:fldCharType="end"/>
      </w:r>
      <w:r w:rsidR="007A22C5">
        <w:noBreakHyphen/>
      </w:r>
      <w:r>
        <w:fldChar w:fldCharType="begin"/>
      </w:r>
      <w:r>
        <w:instrText xml:space="preserve"> SEQ Tabla \* ARABIC \s 1 </w:instrText>
      </w:r>
      <w:r>
        <w:fldChar w:fldCharType="separate"/>
      </w:r>
      <w:r w:rsidR="007A22C5">
        <w:rPr>
          <w:noProof/>
        </w:rPr>
        <w:t>3</w:t>
      </w:r>
      <w:r>
        <w:rPr>
          <w:noProof/>
        </w:rPr>
        <w:fldChar w:fldCharType="end"/>
      </w:r>
      <w:r>
        <w:t xml:space="preserve"> Probabilidad de recibir cierto número de mensajes y los tiempos de espera promedio, al variar el tamaño del mensaje, velocidad e intervalo. en una red con 10 nodos</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95"/>
        <w:gridCol w:w="1318"/>
        <w:gridCol w:w="1023"/>
        <w:gridCol w:w="1225"/>
        <w:gridCol w:w="1448"/>
        <w:gridCol w:w="1448"/>
        <w:gridCol w:w="1470"/>
      </w:tblGrid>
      <w:tr w:rsidR="00C5516E" w:rsidRPr="008314EA" w14:paraId="77F26801" w14:textId="77777777" w:rsidTr="008314EA">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DD77DAB"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Tamaño Payload</w:t>
            </w:r>
          </w:p>
          <w:p w14:paraId="5EFCF53E"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59297C"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5C994B58"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0" w:type="auto"/>
            <w:tcBorders>
              <w:top w:val="single" w:sz="4" w:space="0" w:color="auto"/>
              <w:left w:val="single" w:sz="4" w:space="0" w:color="auto"/>
              <w:bottom w:val="single" w:sz="4" w:space="0" w:color="auto"/>
              <w:right w:val="single" w:sz="4" w:space="0" w:color="auto"/>
            </w:tcBorders>
            <w:vAlign w:val="center"/>
            <w:hideMark/>
          </w:tcPr>
          <w:p w14:paraId="7FEC4BE0"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2727D992" w14:textId="05917912"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r w:rsidR="00C5516E">
              <w:rPr>
                <w:rFonts w:ascii="Calibri" w:hAnsi="Calibri" w:cs="Calibri"/>
                <w:color w:val="000000"/>
                <w:sz w:val="21"/>
                <w:szCs w:val="21"/>
                <w:lang w:eastAsia="es-MX"/>
              </w:rPr>
              <w:t xml:space="preserve"> en 100 m</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27FFE" w14:textId="1D94C413"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r w:rsidR="00C5516E">
              <w:rPr>
                <w:rFonts w:ascii="Calibri" w:hAnsi="Calibri" w:cs="Calibri"/>
                <w:color w:val="000000"/>
                <w:sz w:val="21"/>
                <w:szCs w:val="21"/>
                <w:lang w:eastAsia="es-MX"/>
              </w:rPr>
              <w:t xml:space="preserve"> en 100 m</w:t>
            </w:r>
          </w:p>
        </w:tc>
        <w:tc>
          <w:tcPr>
            <w:tcW w:w="0" w:type="auto"/>
            <w:tcBorders>
              <w:top w:val="single" w:sz="4" w:space="0" w:color="auto"/>
              <w:left w:val="single" w:sz="4" w:space="0" w:color="auto"/>
              <w:bottom w:val="single" w:sz="4" w:space="0" w:color="auto"/>
              <w:right w:val="single" w:sz="4" w:space="0" w:color="auto"/>
            </w:tcBorders>
            <w:vAlign w:val="center"/>
            <w:hideMark/>
          </w:tcPr>
          <w:p w14:paraId="2C8517D4" w14:textId="77777777"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08EFF0B8" w14:textId="6AFA67EF" w:rsidR="00FC44B8" w:rsidRPr="008314EA" w:rsidRDefault="00FC44B8">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r w:rsidR="00530FBB">
              <w:rPr>
                <w:rFonts w:ascii="Calibri" w:hAnsi="Calibri" w:cs="Calibri"/>
                <w:color w:val="000000"/>
                <w:sz w:val="21"/>
                <w:szCs w:val="21"/>
                <w:lang w:eastAsia="es-MX"/>
              </w:rPr>
              <w:t>ms</w:t>
            </w:r>
            <w:r w:rsidRPr="008314EA">
              <w:rPr>
                <w:rFonts w:ascii="Calibri" w:hAnsi="Calibri" w:cs="Calibri"/>
                <w:color w:val="000000"/>
                <w:sz w:val="21"/>
                <w:szCs w:val="21"/>
                <w:lang w:eastAsia="es-MX"/>
              </w:rPr>
              <w:t>)</w:t>
            </w:r>
          </w:p>
        </w:tc>
      </w:tr>
      <w:tr w:rsidR="00C5516E" w:rsidRPr="008314EA" w14:paraId="0E14A733"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98CF22A" w14:textId="77777777" w:rsidR="00C5516E" w:rsidRPr="008314EA" w:rsidRDefault="00C5516E" w:rsidP="00C5516E">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F32FC38"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02A459"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A67A00E" w14:textId="0B45693B"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w:t>
            </w:r>
            <w:r>
              <w:rPr>
                <w:rFonts w:ascii="Calibri" w:hAnsi="Calibri" w:cs="Calibri"/>
                <w:color w:val="000000"/>
                <w:sz w:val="21"/>
                <w:szCs w:val="21"/>
                <w:lang w:eastAsia="es-MX"/>
              </w:rPr>
              <w:t>3</w:t>
            </w:r>
            <w:r w:rsidRPr="008314EA">
              <w:rPr>
                <w:rFonts w:ascii="Calibri" w:hAnsi="Calibri" w:cs="Calibri"/>
                <w:color w:val="000000"/>
                <w:sz w:val="21"/>
                <w:szCs w:val="21"/>
                <w:lang w:eastAsia="es-MX"/>
              </w:rPr>
              <w:t>.</w:t>
            </w:r>
            <w:r>
              <w:rPr>
                <w:rFonts w:ascii="Calibri" w:hAnsi="Calibri" w:cs="Calibri"/>
                <w:color w:val="000000"/>
                <w:sz w:val="21"/>
                <w:szCs w:val="21"/>
                <w:lang w:eastAsia="es-MX"/>
              </w:rPr>
              <w:t>93</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34741BFF" w14:textId="537344C9"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99.45%</w:t>
            </w:r>
          </w:p>
        </w:tc>
        <w:tc>
          <w:tcPr>
            <w:tcW w:w="0" w:type="auto"/>
            <w:tcBorders>
              <w:top w:val="single" w:sz="4" w:space="0" w:color="auto"/>
              <w:left w:val="single" w:sz="4" w:space="0" w:color="auto"/>
              <w:bottom w:val="single" w:sz="4" w:space="0" w:color="auto"/>
              <w:right w:val="single" w:sz="4" w:space="0" w:color="auto"/>
            </w:tcBorders>
            <w:hideMark/>
          </w:tcPr>
          <w:p w14:paraId="6562C71F" w14:textId="44B27076"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88.51%</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DE707" w14:textId="7C4EE052"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22.85</w:t>
            </w:r>
          </w:p>
        </w:tc>
      </w:tr>
      <w:tr w:rsidR="00C5516E" w:rsidRPr="008314EA" w14:paraId="5CD82CC5"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495F1715" w14:textId="77777777" w:rsidR="00C5516E" w:rsidRPr="008314EA" w:rsidRDefault="00C5516E" w:rsidP="00C5516E">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60056C60"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B805B"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808F5" w14:textId="2FDD06FF"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48.80</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2A1CA068" w14:textId="38D7BCDB"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100.00%</w:t>
            </w:r>
          </w:p>
        </w:tc>
        <w:tc>
          <w:tcPr>
            <w:tcW w:w="0" w:type="auto"/>
            <w:tcBorders>
              <w:top w:val="single" w:sz="4" w:space="0" w:color="auto"/>
              <w:left w:val="single" w:sz="4" w:space="0" w:color="auto"/>
              <w:bottom w:val="single" w:sz="4" w:space="0" w:color="auto"/>
              <w:right w:val="single" w:sz="4" w:space="0" w:color="auto"/>
            </w:tcBorders>
            <w:hideMark/>
          </w:tcPr>
          <w:p w14:paraId="274283EF" w14:textId="3C8C4EA8"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99.82%</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C2C9C" w14:textId="7ED8910B"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41.25</w:t>
            </w:r>
          </w:p>
        </w:tc>
      </w:tr>
      <w:tr w:rsidR="00C5516E" w:rsidRPr="008314EA" w14:paraId="0060C669"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C3A6212" w14:textId="77777777" w:rsidR="00C5516E" w:rsidRPr="008314EA" w:rsidRDefault="00C5516E" w:rsidP="00C5516E">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6D14AF2"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4E9DF"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FD068C" w14:textId="12D2F3A6"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49.79</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13F1107D" w14:textId="6E212BC4"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100.00%</w:t>
            </w:r>
          </w:p>
        </w:tc>
        <w:tc>
          <w:tcPr>
            <w:tcW w:w="0" w:type="auto"/>
            <w:tcBorders>
              <w:top w:val="single" w:sz="4" w:space="0" w:color="auto"/>
              <w:left w:val="single" w:sz="4" w:space="0" w:color="auto"/>
              <w:bottom w:val="single" w:sz="4" w:space="0" w:color="auto"/>
              <w:right w:val="single" w:sz="4" w:space="0" w:color="auto"/>
            </w:tcBorders>
            <w:hideMark/>
          </w:tcPr>
          <w:p w14:paraId="221246E8" w14:textId="6D34991B"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6EE4D" w14:textId="50B5CB0C"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111.33</w:t>
            </w:r>
          </w:p>
        </w:tc>
      </w:tr>
      <w:tr w:rsidR="00C5516E" w:rsidRPr="008314EA" w14:paraId="72C0F0A2"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1BA853BB" w14:textId="77777777" w:rsidR="00C5516E" w:rsidRPr="008314EA" w:rsidRDefault="00C5516E" w:rsidP="00C5516E">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3A0FF82"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6E688"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676D41C" w14:textId="5AC56082"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68.59</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27B414CF" w14:textId="4BC3E05B"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96.36%</w:t>
            </w:r>
          </w:p>
        </w:tc>
        <w:tc>
          <w:tcPr>
            <w:tcW w:w="0" w:type="auto"/>
            <w:tcBorders>
              <w:top w:val="single" w:sz="4" w:space="0" w:color="auto"/>
              <w:left w:val="single" w:sz="4" w:space="0" w:color="auto"/>
              <w:bottom w:val="single" w:sz="4" w:space="0" w:color="auto"/>
              <w:right w:val="single" w:sz="4" w:space="0" w:color="auto"/>
            </w:tcBorders>
            <w:hideMark/>
          </w:tcPr>
          <w:p w14:paraId="428F0C7C" w14:textId="302B5A27"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49.94%</w:t>
            </w:r>
          </w:p>
        </w:tc>
        <w:tc>
          <w:tcPr>
            <w:tcW w:w="0" w:type="auto"/>
            <w:tcBorders>
              <w:top w:val="single" w:sz="4" w:space="0" w:color="auto"/>
              <w:left w:val="single" w:sz="4" w:space="0" w:color="auto"/>
              <w:bottom w:val="single" w:sz="4" w:space="0" w:color="auto"/>
              <w:right w:val="single" w:sz="4" w:space="0" w:color="auto"/>
            </w:tcBorders>
            <w:vAlign w:val="center"/>
            <w:hideMark/>
          </w:tcPr>
          <w:p w14:paraId="04DECF3C" w14:textId="4CD06C18"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56.59</w:t>
            </w:r>
          </w:p>
        </w:tc>
      </w:tr>
      <w:tr w:rsidR="00C5516E" w:rsidRPr="008314EA" w14:paraId="27A68427"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EDC6DC3" w14:textId="77777777" w:rsidR="00C5516E" w:rsidRPr="008314EA" w:rsidRDefault="00C5516E" w:rsidP="00C5516E">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6BB5DF"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CF25E"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B5AEF7E" w14:textId="050A9D1E"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60.49</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4AA28B77" w14:textId="1AF6DA04"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99.85%</w:t>
            </w:r>
          </w:p>
        </w:tc>
        <w:tc>
          <w:tcPr>
            <w:tcW w:w="0" w:type="auto"/>
            <w:tcBorders>
              <w:top w:val="single" w:sz="4" w:space="0" w:color="auto"/>
              <w:left w:val="single" w:sz="4" w:space="0" w:color="auto"/>
              <w:bottom w:val="single" w:sz="4" w:space="0" w:color="auto"/>
              <w:right w:val="single" w:sz="4" w:space="0" w:color="auto"/>
            </w:tcBorders>
            <w:hideMark/>
          </w:tcPr>
          <w:p w14:paraId="58CD3423" w14:textId="2D193C6E"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94.88%</w:t>
            </w:r>
          </w:p>
        </w:tc>
        <w:tc>
          <w:tcPr>
            <w:tcW w:w="0" w:type="auto"/>
            <w:tcBorders>
              <w:top w:val="single" w:sz="4" w:space="0" w:color="auto"/>
              <w:left w:val="single" w:sz="4" w:space="0" w:color="auto"/>
              <w:bottom w:val="single" w:sz="4" w:space="0" w:color="auto"/>
              <w:right w:val="single" w:sz="4" w:space="0" w:color="auto"/>
            </w:tcBorders>
            <w:vAlign w:val="center"/>
            <w:hideMark/>
          </w:tcPr>
          <w:p w14:paraId="53560FBC" w14:textId="0EB9CCB8"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110.09</w:t>
            </w:r>
          </w:p>
        </w:tc>
      </w:tr>
      <w:tr w:rsidR="00C5516E" w:rsidRPr="008314EA" w14:paraId="2B756FB8"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A289260" w14:textId="77777777" w:rsidR="00C5516E" w:rsidRPr="008314EA" w:rsidRDefault="00C5516E" w:rsidP="00C5516E">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41844E48"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BFF18"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5F484" w14:textId="6D5BF15A"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62.85</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1EF239A8" w14:textId="78D9A496"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100.00%</w:t>
            </w:r>
          </w:p>
        </w:tc>
        <w:tc>
          <w:tcPr>
            <w:tcW w:w="0" w:type="auto"/>
            <w:tcBorders>
              <w:top w:val="single" w:sz="4" w:space="0" w:color="auto"/>
              <w:left w:val="single" w:sz="4" w:space="0" w:color="auto"/>
              <w:bottom w:val="single" w:sz="4" w:space="0" w:color="auto"/>
              <w:right w:val="single" w:sz="4" w:space="0" w:color="auto"/>
            </w:tcBorders>
            <w:hideMark/>
          </w:tcPr>
          <w:p w14:paraId="4D9AA35E" w14:textId="1CFAEDBE"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07A35F9" w14:textId="687B4E93"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300.81</w:t>
            </w:r>
          </w:p>
        </w:tc>
      </w:tr>
      <w:tr w:rsidR="00C5516E" w:rsidRPr="008314EA" w14:paraId="7440555D"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34BACA6" w14:textId="77777777" w:rsidR="00C5516E" w:rsidRPr="008314EA" w:rsidRDefault="00C5516E" w:rsidP="00C5516E">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192B4F19"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6300D"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0FEE1E85" w14:textId="1024565C"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61.44</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3D1585D8" w14:textId="2847B28C"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37.75%</w:t>
            </w:r>
          </w:p>
        </w:tc>
        <w:tc>
          <w:tcPr>
            <w:tcW w:w="0" w:type="auto"/>
            <w:tcBorders>
              <w:top w:val="single" w:sz="4" w:space="0" w:color="auto"/>
              <w:left w:val="single" w:sz="4" w:space="0" w:color="auto"/>
              <w:bottom w:val="single" w:sz="4" w:space="0" w:color="auto"/>
              <w:right w:val="single" w:sz="4" w:space="0" w:color="auto"/>
            </w:tcBorders>
            <w:hideMark/>
          </w:tcPr>
          <w:p w14:paraId="7DBC8BC7" w14:textId="4B145AB8"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Pr>
                <w:rFonts w:asciiTheme="minorHAnsi" w:hAnsiTheme="minorHAnsi" w:cstheme="minorHAnsi"/>
                <w:sz w:val="21"/>
                <w:szCs w:val="21"/>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54B491A" w14:textId="57D98A00"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67.87</w:t>
            </w:r>
          </w:p>
        </w:tc>
      </w:tr>
      <w:tr w:rsidR="00C5516E" w:rsidRPr="008314EA" w14:paraId="04A6C8C1"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17D8B4" w14:textId="77777777" w:rsidR="00C5516E" w:rsidRPr="008314EA" w:rsidRDefault="00C5516E" w:rsidP="00C5516E">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4E15E6A"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EFC6FF" w14:textId="27105FF8"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8</w:t>
            </w:r>
            <w:r w:rsidRPr="008314EA">
              <w:rPr>
                <w:rFonts w:ascii="Calibri" w:hAnsi="Calibri" w:cs="Calibri"/>
                <w:color w:val="000000"/>
                <w:sz w:val="21"/>
                <w:szCs w:val="21"/>
                <w:lang w:eastAsia="es-MX"/>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21136" w14:textId="79C93358"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62.32</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234AFFBD" w14:textId="57201BE6"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92.96%</w:t>
            </w:r>
          </w:p>
        </w:tc>
        <w:tc>
          <w:tcPr>
            <w:tcW w:w="0" w:type="auto"/>
            <w:tcBorders>
              <w:top w:val="single" w:sz="4" w:space="0" w:color="auto"/>
              <w:left w:val="single" w:sz="4" w:space="0" w:color="auto"/>
              <w:bottom w:val="single" w:sz="4" w:space="0" w:color="auto"/>
              <w:right w:val="single" w:sz="4" w:space="0" w:color="auto"/>
            </w:tcBorders>
            <w:hideMark/>
          </w:tcPr>
          <w:p w14:paraId="0F41B534" w14:textId="08B47791"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37.82%</w:t>
            </w:r>
          </w:p>
        </w:tc>
        <w:tc>
          <w:tcPr>
            <w:tcW w:w="0" w:type="auto"/>
            <w:tcBorders>
              <w:top w:val="single" w:sz="4" w:space="0" w:color="auto"/>
              <w:left w:val="single" w:sz="4" w:space="0" w:color="auto"/>
              <w:bottom w:val="single" w:sz="4" w:space="0" w:color="auto"/>
              <w:right w:val="single" w:sz="4" w:space="0" w:color="auto"/>
            </w:tcBorders>
            <w:vAlign w:val="center"/>
            <w:hideMark/>
          </w:tcPr>
          <w:p w14:paraId="66D14090" w14:textId="05D832B7"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134.75</w:t>
            </w:r>
          </w:p>
        </w:tc>
      </w:tr>
      <w:tr w:rsidR="00C5516E" w:rsidRPr="008314EA" w14:paraId="0B30DD2F"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0D7051EF" w14:textId="77777777" w:rsidR="00C5516E" w:rsidRPr="008314EA" w:rsidRDefault="00C5516E" w:rsidP="00C5516E">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3EBAF"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6755259"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4D588" w14:textId="5566126B"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66.95</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3EE09AE6" w14:textId="440BE221"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100.00%</w:t>
            </w:r>
          </w:p>
        </w:tc>
        <w:tc>
          <w:tcPr>
            <w:tcW w:w="0" w:type="auto"/>
            <w:tcBorders>
              <w:top w:val="single" w:sz="4" w:space="0" w:color="auto"/>
              <w:left w:val="single" w:sz="4" w:space="0" w:color="auto"/>
              <w:bottom w:val="single" w:sz="4" w:space="0" w:color="auto"/>
              <w:right w:val="single" w:sz="4" w:space="0" w:color="auto"/>
            </w:tcBorders>
            <w:hideMark/>
          </w:tcPr>
          <w:p w14:paraId="49A330E3" w14:textId="6BB1C324"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99.64%</w:t>
            </w:r>
          </w:p>
        </w:tc>
        <w:tc>
          <w:tcPr>
            <w:tcW w:w="0" w:type="auto"/>
            <w:tcBorders>
              <w:top w:val="single" w:sz="4" w:space="0" w:color="auto"/>
              <w:left w:val="single" w:sz="4" w:space="0" w:color="auto"/>
              <w:bottom w:val="single" w:sz="4" w:space="0" w:color="auto"/>
              <w:right w:val="single" w:sz="4" w:space="0" w:color="auto"/>
            </w:tcBorders>
            <w:vAlign w:val="center"/>
            <w:hideMark/>
          </w:tcPr>
          <w:p w14:paraId="14974B4F" w14:textId="06156446"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393.36</w:t>
            </w:r>
          </w:p>
        </w:tc>
      </w:tr>
      <w:tr w:rsidR="00C5516E" w:rsidRPr="008314EA" w14:paraId="643B04DD"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tcPr>
          <w:p w14:paraId="161AFEAA" w14:textId="77777777" w:rsidR="00C5516E" w:rsidRPr="008314EA" w:rsidRDefault="00C5516E" w:rsidP="00C5516E">
            <w:pPr>
              <w:spacing w:after="0" w:line="240" w:lineRule="auto"/>
              <w:rPr>
                <w:rFonts w:ascii="Calibri" w:hAnsi="Calibri" w:cs="Calibri"/>
                <w:color w:val="000000"/>
                <w:sz w:val="21"/>
                <w:szCs w:val="21"/>
                <w:lang w:eastAsia="es-MX"/>
              </w:rPr>
            </w:pPr>
          </w:p>
        </w:tc>
        <w:tc>
          <w:tcPr>
            <w:tcW w:w="0" w:type="auto"/>
            <w:tcBorders>
              <w:top w:val="single" w:sz="4" w:space="0" w:color="auto"/>
              <w:left w:val="single" w:sz="4" w:space="0" w:color="auto"/>
              <w:bottom w:val="single" w:sz="4" w:space="0" w:color="auto"/>
              <w:right w:val="single" w:sz="4" w:space="0" w:color="auto"/>
            </w:tcBorders>
            <w:vAlign w:val="center"/>
          </w:tcPr>
          <w:p w14:paraId="24A8885E" w14:textId="77777777" w:rsidR="00C5516E" w:rsidRPr="008314EA" w:rsidRDefault="00C5516E" w:rsidP="00C5516E">
            <w:pPr>
              <w:spacing w:after="0" w:line="240" w:lineRule="auto"/>
              <w:jc w:val="right"/>
              <w:rPr>
                <w:rFonts w:ascii="Calibri" w:hAnsi="Calibri" w:cs="Calibri"/>
                <w:color w:val="000000"/>
                <w:sz w:val="21"/>
                <w:szCs w:val="21"/>
                <w:lang w:eastAsia="es-MX"/>
              </w:rPr>
            </w:pPr>
          </w:p>
        </w:tc>
        <w:tc>
          <w:tcPr>
            <w:tcW w:w="0" w:type="auto"/>
            <w:tcBorders>
              <w:top w:val="single" w:sz="4" w:space="0" w:color="auto"/>
              <w:left w:val="single" w:sz="4" w:space="0" w:color="auto"/>
              <w:bottom w:val="single" w:sz="4" w:space="0" w:color="auto"/>
              <w:right w:val="single" w:sz="4" w:space="0" w:color="auto"/>
            </w:tcBorders>
            <w:vAlign w:val="center"/>
          </w:tcPr>
          <w:p w14:paraId="708431FF" w14:textId="77777777" w:rsidR="00C5516E" w:rsidRPr="008314EA" w:rsidRDefault="00C5516E" w:rsidP="00C5516E">
            <w:pPr>
              <w:spacing w:after="0" w:line="240" w:lineRule="auto"/>
              <w:jc w:val="right"/>
              <w:rPr>
                <w:rFonts w:ascii="Calibri" w:hAnsi="Calibri" w:cs="Calibri"/>
                <w:color w:val="000000"/>
                <w:sz w:val="21"/>
                <w:szCs w:val="21"/>
                <w:lang w:eastAsia="es-MX"/>
              </w:rPr>
            </w:pPr>
          </w:p>
        </w:tc>
        <w:tc>
          <w:tcPr>
            <w:tcW w:w="0" w:type="auto"/>
            <w:tcBorders>
              <w:top w:val="single" w:sz="4" w:space="0" w:color="auto"/>
              <w:left w:val="single" w:sz="4" w:space="0" w:color="auto"/>
              <w:bottom w:val="single" w:sz="4" w:space="0" w:color="auto"/>
              <w:right w:val="single" w:sz="4" w:space="0" w:color="auto"/>
            </w:tcBorders>
            <w:vAlign w:val="center"/>
          </w:tcPr>
          <w:p w14:paraId="1A7EF827" w14:textId="77777777" w:rsidR="00C5516E" w:rsidRDefault="00C5516E" w:rsidP="00C5516E">
            <w:pPr>
              <w:spacing w:after="0" w:line="240" w:lineRule="auto"/>
              <w:jc w:val="right"/>
              <w:rPr>
                <w:rFonts w:ascii="Calibri" w:hAnsi="Calibri" w:cs="Calibri"/>
                <w:color w:val="000000"/>
                <w:sz w:val="21"/>
                <w:szCs w:val="21"/>
                <w:lang w:eastAsia="es-MX"/>
              </w:rPr>
            </w:pPr>
          </w:p>
        </w:tc>
        <w:tc>
          <w:tcPr>
            <w:tcW w:w="0" w:type="auto"/>
            <w:tcBorders>
              <w:top w:val="single" w:sz="4" w:space="0" w:color="auto"/>
              <w:left w:val="single" w:sz="4" w:space="0" w:color="auto"/>
              <w:bottom w:val="single" w:sz="4" w:space="0" w:color="auto"/>
              <w:right w:val="single" w:sz="4" w:space="0" w:color="auto"/>
            </w:tcBorders>
          </w:tcPr>
          <w:p w14:paraId="1402B508" w14:textId="35CB629C" w:rsidR="00C5516E" w:rsidRPr="00C5516E" w:rsidRDefault="00C5516E" w:rsidP="00C5516E">
            <w:pPr>
              <w:spacing w:after="0" w:line="240" w:lineRule="auto"/>
              <w:jc w:val="left"/>
              <w:rPr>
                <w:rFonts w:asciiTheme="minorHAnsi" w:hAnsiTheme="minorHAnsi" w:cstheme="minorHAnsi"/>
                <w:sz w:val="21"/>
                <w:szCs w:val="21"/>
              </w:rPr>
            </w:pPr>
            <w:r w:rsidRPr="008314EA">
              <w:rPr>
                <w:rFonts w:ascii="Calibri" w:hAnsi="Calibri" w:cs="Calibri"/>
                <w:color w:val="000000"/>
                <w:sz w:val="21"/>
                <w:szCs w:val="21"/>
                <w:lang w:eastAsia="es-MX"/>
              </w:rPr>
              <w:t xml:space="preserve">Probabilidad de recibir </w:t>
            </w:r>
            <w:r>
              <w:rPr>
                <w:rFonts w:ascii="Calibri" w:hAnsi="Calibri" w:cs="Calibri"/>
                <w:color w:val="000000"/>
                <w:sz w:val="21"/>
                <w:szCs w:val="21"/>
                <w:lang w:eastAsia="es-MX"/>
              </w:rPr>
              <w:t>1</w:t>
            </w:r>
            <w:r w:rsidRPr="008314EA">
              <w:rPr>
                <w:rFonts w:ascii="Calibri" w:hAnsi="Calibri" w:cs="Calibri"/>
                <w:color w:val="000000"/>
                <w:sz w:val="21"/>
                <w:szCs w:val="21"/>
                <w:lang w:eastAsia="es-MX"/>
              </w:rPr>
              <w:t xml:space="preserve"> mensaje</w:t>
            </w:r>
            <w:r>
              <w:rPr>
                <w:rFonts w:ascii="Calibri" w:hAnsi="Calibri" w:cs="Calibri"/>
                <w:color w:val="000000"/>
                <w:sz w:val="21"/>
                <w:szCs w:val="21"/>
                <w:lang w:eastAsia="es-MX"/>
              </w:rPr>
              <w:t xml:space="preserve"> en 100 m</w:t>
            </w:r>
          </w:p>
        </w:tc>
        <w:tc>
          <w:tcPr>
            <w:tcW w:w="0" w:type="auto"/>
            <w:tcBorders>
              <w:top w:val="single" w:sz="4" w:space="0" w:color="auto"/>
              <w:left w:val="single" w:sz="4" w:space="0" w:color="auto"/>
              <w:bottom w:val="single" w:sz="4" w:space="0" w:color="auto"/>
              <w:right w:val="single" w:sz="4" w:space="0" w:color="auto"/>
            </w:tcBorders>
          </w:tcPr>
          <w:p w14:paraId="46E7A49C" w14:textId="578B32CF" w:rsidR="00C5516E" w:rsidRPr="00C5516E" w:rsidRDefault="00C5516E" w:rsidP="00C5516E">
            <w:pPr>
              <w:spacing w:after="0" w:line="240" w:lineRule="auto"/>
              <w:jc w:val="left"/>
              <w:rPr>
                <w:rFonts w:asciiTheme="minorHAnsi" w:hAnsiTheme="minorHAnsi" w:cstheme="minorHAnsi"/>
                <w:sz w:val="21"/>
                <w:szCs w:val="21"/>
              </w:rPr>
            </w:pPr>
            <w:r w:rsidRPr="008314EA">
              <w:rPr>
                <w:rFonts w:ascii="Calibri" w:hAnsi="Calibri" w:cs="Calibri"/>
                <w:color w:val="000000"/>
                <w:sz w:val="21"/>
                <w:szCs w:val="21"/>
                <w:lang w:eastAsia="es-MX"/>
              </w:rPr>
              <w:t xml:space="preserve">Probabilidad de recibir </w:t>
            </w:r>
            <w:r>
              <w:rPr>
                <w:rFonts w:ascii="Calibri" w:hAnsi="Calibri" w:cs="Calibri"/>
                <w:color w:val="000000"/>
                <w:sz w:val="21"/>
                <w:szCs w:val="21"/>
                <w:lang w:eastAsia="es-MX"/>
              </w:rPr>
              <w:t>2</w:t>
            </w:r>
            <w:r w:rsidRPr="008314EA">
              <w:rPr>
                <w:rFonts w:ascii="Calibri" w:hAnsi="Calibri" w:cs="Calibri"/>
                <w:color w:val="000000"/>
                <w:sz w:val="21"/>
                <w:szCs w:val="21"/>
                <w:lang w:eastAsia="es-MX"/>
              </w:rPr>
              <w:t xml:space="preserve"> mensajes</w:t>
            </w:r>
            <w:r>
              <w:rPr>
                <w:rFonts w:ascii="Calibri" w:hAnsi="Calibri" w:cs="Calibri"/>
                <w:color w:val="000000"/>
                <w:sz w:val="21"/>
                <w:szCs w:val="21"/>
                <w:lang w:eastAsia="es-MX"/>
              </w:rPr>
              <w:t xml:space="preserve"> en 100 m</w:t>
            </w:r>
          </w:p>
        </w:tc>
        <w:tc>
          <w:tcPr>
            <w:tcW w:w="0" w:type="auto"/>
            <w:tcBorders>
              <w:top w:val="single" w:sz="4" w:space="0" w:color="auto"/>
              <w:left w:val="single" w:sz="4" w:space="0" w:color="auto"/>
              <w:bottom w:val="single" w:sz="4" w:space="0" w:color="auto"/>
              <w:right w:val="single" w:sz="4" w:space="0" w:color="auto"/>
            </w:tcBorders>
            <w:vAlign w:val="center"/>
          </w:tcPr>
          <w:p w14:paraId="3FA2D10F" w14:textId="77777777" w:rsidR="00C5516E" w:rsidRDefault="00C5516E" w:rsidP="00C5516E">
            <w:pPr>
              <w:spacing w:after="0" w:line="240" w:lineRule="auto"/>
              <w:jc w:val="right"/>
              <w:rPr>
                <w:rFonts w:ascii="Calibri" w:hAnsi="Calibri" w:cs="Calibri"/>
                <w:color w:val="000000"/>
                <w:sz w:val="21"/>
                <w:szCs w:val="21"/>
                <w:lang w:eastAsia="es-MX"/>
              </w:rPr>
            </w:pPr>
          </w:p>
        </w:tc>
      </w:tr>
      <w:tr w:rsidR="00C5516E" w:rsidRPr="008314EA" w14:paraId="1DB1FFA4"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416198E" w14:textId="16D36D96" w:rsidR="00C5516E" w:rsidRPr="008314EA" w:rsidRDefault="00C5516E" w:rsidP="00C5516E">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EDF360C"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965EC"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4337B014" w14:textId="0FF24B20"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42.45</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4A6AC296" w14:textId="3F7B2616"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99.60%</w:t>
            </w:r>
          </w:p>
        </w:tc>
        <w:tc>
          <w:tcPr>
            <w:tcW w:w="0" w:type="auto"/>
            <w:tcBorders>
              <w:top w:val="single" w:sz="4" w:space="0" w:color="auto"/>
              <w:left w:val="single" w:sz="4" w:space="0" w:color="auto"/>
              <w:bottom w:val="single" w:sz="4" w:space="0" w:color="auto"/>
              <w:right w:val="single" w:sz="4" w:space="0" w:color="auto"/>
            </w:tcBorders>
            <w:hideMark/>
          </w:tcPr>
          <w:p w14:paraId="7CB7CDBA" w14:textId="64309B31"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96.66%</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C6596" w14:textId="65A0BBD7"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46.72</w:t>
            </w:r>
          </w:p>
        </w:tc>
      </w:tr>
      <w:tr w:rsidR="00C5516E" w:rsidRPr="008314EA" w14:paraId="39789E3F"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50A8E961" w14:textId="05E1AC9D" w:rsidR="00C5516E" w:rsidRPr="008314EA" w:rsidRDefault="00C5516E" w:rsidP="00C5516E">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lastRenderedPageBreak/>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0E0DEB"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6538EED9"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FEC0C" w14:textId="69B9E6F0"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38.14</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4D7F73CE" w14:textId="6F0289AF"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99.99%</w:t>
            </w:r>
          </w:p>
        </w:tc>
        <w:tc>
          <w:tcPr>
            <w:tcW w:w="0" w:type="auto"/>
            <w:tcBorders>
              <w:top w:val="single" w:sz="4" w:space="0" w:color="auto"/>
              <w:left w:val="single" w:sz="4" w:space="0" w:color="auto"/>
              <w:bottom w:val="single" w:sz="4" w:space="0" w:color="auto"/>
              <w:right w:val="single" w:sz="4" w:space="0" w:color="auto"/>
            </w:tcBorders>
            <w:hideMark/>
          </w:tcPr>
          <w:p w14:paraId="2D8A91CF" w14:textId="22F23E66"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99.91%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088239" w14:textId="6B4E5B96"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92.76</w:t>
            </w:r>
          </w:p>
        </w:tc>
      </w:tr>
      <w:tr w:rsidR="00C5516E" w:rsidRPr="008314EA" w14:paraId="09E50349"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5BB30C" w14:textId="6816F9FB" w:rsidR="00C5516E" w:rsidRPr="008314EA" w:rsidRDefault="00C5516E" w:rsidP="00C5516E">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FF0BD3B"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987386"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0" w:type="auto"/>
            <w:tcBorders>
              <w:top w:val="single" w:sz="4" w:space="0" w:color="auto"/>
              <w:left w:val="single" w:sz="4" w:space="0" w:color="auto"/>
              <w:bottom w:val="single" w:sz="4" w:space="0" w:color="auto"/>
              <w:right w:val="single" w:sz="4" w:space="0" w:color="auto"/>
            </w:tcBorders>
            <w:vAlign w:val="center"/>
            <w:hideMark/>
          </w:tcPr>
          <w:p w14:paraId="3094B585" w14:textId="2748058E"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w:t>
            </w:r>
            <w:r>
              <w:rPr>
                <w:rFonts w:ascii="Calibri" w:hAnsi="Calibri" w:cs="Calibri"/>
                <w:color w:val="000000"/>
                <w:sz w:val="21"/>
                <w:szCs w:val="21"/>
                <w:lang w:eastAsia="es-MX"/>
              </w:rPr>
              <w:t>9.09</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540480FD" w14:textId="05B31BB4"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100.00%</w:t>
            </w:r>
          </w:p>
        </w:tc>
        <w:tc>
          <w:tcPr>
            <w:tcW w:w="0" w:type="auto"/>
            <w:tcBorders>
              <w:top w:val="single" w:sz="4" w:space="0" w:color="auto"/>
              <w:left w:val="single" w:sz="4" w:space="0" w:color="auto"/>
              <w:bottom w:val="single" w:sz="4" w:space="0" w:color="auto"/>
              <w:right w:val="single" w:sz="4" w:space="0" w:color="auto"/>
            </w:tcBorders>
            <w:hideMark/>
          </w:tcPr>
          <w:p w14:paraId="4BD5434D" w14:textId="275E798D"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3AF32" w14:textId="1B37EDCA"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241.0</w:t>
            </w:r>
          </w:p>
        </w:tc>
      </w:tr>
      <w:tr w:rsidR="00C5516E" w:rsidRPr="008314EA" w14:paraId="75373E8C"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1BBAD22" w14:textId="74AB88A7" w:rsidR="00C5516E" w:rsidRPr="008314EA" w:rsidRDefault="00C5516E" w:rsidP="00C5516E">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7EDD23D"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71C51"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AF62512" w14:textId="53F92BF4"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46.23</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3FF8EE9E" w14:textId="3818C984"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95.51%</w:t>
            </w:r>
          </w:p>
        </w:tc>
        <w:tc>
          <w:tcPr>
            <w:tcW w:w="0" w:type="auto"/>
            <w:tcBorders>
              <w:top w:val="single" w:sz="4" w:space="0" w:color="auto"/>
              <w:left w:val="single" w:sz="4" w:space="0" w:color="auto"/>
              <w:bottom w:val="single" w:sz="4" w:space="0" w:color="auto"/>
              <w:right w:val="single" w:sz="4" w:space="0" w:color="auto"/>
            </w:tcBorders>
            <w:hideMark/>
          </w:tcPr>
          <w:p w14:paraId="4BE6FD63" w14:textId="6FD556DF"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76.18%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7939E92" w14:textId="3FD41CB3"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102.29</w:t>
            </w:r>
          </w:p>
        </w:tc>
      </w:tr>
      <w:tr w:rsidR="00C5516E" w:rsidRPr="008314EA" w14:paraId="4C852F18"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63677645" w14:textId="53992B84" w:rsidR="00C5516E" w:rsidRPr="008314EA" w:rsidRDefault="00C5516E" w:rsidP="00C5516E">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331272F"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9020D"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7908D9B" w14:textId="24FA24E8"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46.19</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5F9547D3" w14:textId="1C287289"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99.80%</w:t>
            </w:r>
          </w:p>
        </w:tc>
        <w:tc>
          <w:tcPr>
            <w:tcW w:w="0" w:type="auto"/>
            <w:tcBorders>
              <w:top w:val="single" w:sz="4" w:space="0" w:color="auto"/>
              <w:left w:val="single" w:sz="4" w:space="0" w:color="auto"/>
              <w:bottom w:val="single" w:sz="4" w:space="0" w:color="auto"/>
              <w:right w:val="single" w:sz="4" w:space="0" w:color="auto"/>
            </w:tcBorders>
            <w:hideMark/>
          </w:tcPr>
          <w:p w14:paraId="7CF165A8" w14:textId="568503BA"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98.05%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3D5CF79" w14:textId="68FF83A9"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174.6</w:t>
            </w:r>
          </w:p>
        </w:tc>
      </w:tr>
      <w:tr w:rsidR="00C5516E" w:rsidRPr="008314EA" w14:paraId="47A8E9EA"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C6C9944" w14:textId="1BD37313" w:rsidR="00C5516E" w:rsidRPr="008314EA" w:rsidRDefault="00C5516E" w:rsidP="00C5516E">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08E9B"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BC666"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6F4B9" w14:textId="597580D5"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48.97</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3F47237D" w14:textId="6A3DDA69"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100.00%</w:t>
            </w:r>
          </w:p>
        </w:tc>
        <w:tc>
          <w:tcPr>
            <w:tcW w:w="0" w:type="auto"/>
            <w:tcBorders>
              <w:top w:val="single" w:sz="4" w:space="0" w:color="auto"/>
              <w:left w:val="single" w:sz="4" w:space="0" w:color="auto"/>
              <w:bottom w:val="single" w:sz="4" w:space="0" w:color="auto"/>
              <w:right w:val="single" w:sz="4" w:space="0" w:color="auto"/>
            </w:tcBorders>
            <w:hideMark/>
          </w:tcPr>
          <w:p w14:paraId="27295AC9" w14:textId="66A4940B"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100.00%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788CABD4" w14:textId="2A3C4F82"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500.0</w:t>
            </w:r>
          </w:p>
        </w:tc>
      </w:tr>
      <w:tr w:rsidR="00C5516E" w:rsidRPr="008314EA" w14:paraId="1433DB18"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36228043" w14:textId="02BA27CA" w:rsidR="00C5516E" w:rsidRPr="008314EA" w:rsidRDefault="00C5516E" w:rsidP="00C5516E">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49F6467"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BA9FE"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731568A9" w14:textId="4A76F731"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46.18</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175D111C" w14:textId="71201315"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71.03%</w:t>
            </w:r>
          </w:p>
        </w:tc>
        <w:tc>
          <w:tcPr>
            <w:tcW w:w="0" w:type="auto"/>
            <w:tcBorders>
              <w:top w:val="single" w:sz="4" w:space="0" w:color="auto"/>
              <w:left w:val="single" w:sz="4" w:space="0" w:color="auto"/>
              <w:bottom w:val="single" w:sz="4" w:space="0" w:color="auto"/>
              <w:right w:val="single" w:sz="4" w:space="0" w:color="auto"/>
            </w:tcBorders>
            <w:hideMark/>
          </w:tcPr>
          <w:p w14:paraId="6866206F" w14:textId="1C738726"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21.33%</w:t>
            </w:r>
          </w:p>
        </w:tc>
        <w:tc>
          <w:tcPr>
            <w:tcW w:w="0" w:type="auto"/>
            <w:tcBorders>
              <w:top w:val="single" w:sz="4" w:space="0" w:color="auto"/>
              <w:left w:val="single" w:sz="4" w:space="0" w:color="auto"/>
              <w:bottom w:val="single" w:sz="4" w:space="0" w:color="auto"/>
              <w:right w:val="single" w:sz="4" w:space="0" w:color="auto"/>
            </w:tcBorders>
            <w:vAlign w:val="center"/>
            <w:hideMark/>
          </w:tcPr>
          <w:p w14:paraId="30F7242F" w14:textId="3B3C8DBA"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103.29</w:t>
            </w:r>
          </w:p>
        </w:tc>
      </w:tr>
      <w:tr w:rsidR="00C5516E" w:rsidRPr="008314EA" w14:paraId="7BAC7C0D"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468EE27" w14:textId="0836ED76" w:rsidR="00C5516E" w:rsidRPr="008314EA" w:rsidRDefault="00C5516E" w:rsidP="00C5516E">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8851E1D"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5E13778" w14:textId="455960E8" w:rsidR="00C5516E" w:rsidRPr="008314EA" w:rsidRDefault="000D70A0"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8</w:t>
            </w:r>
            <w:r w:rsidR="00C5516E" w:rsidRPr="008314EA">
              <w:rPr>
                <w:rFonts w:ascii="Calibri" w:hAnsi="Calibri" w:cs="Calibri"/>
                <w:color w:val="000000"/>
                <w:sz w:val="21"/>
                <w:szCs w:val="21"/>
                <w:lang w:eastAsia="es-MX"/>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3C19D6E1" w14:textId="4CD7B5B1"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48.34</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465538E0" w14:textId="7FDB5A6F"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96.32%</w:t>
            </w:r>
          </w:p>
        </w:tc>
        <w:tc>
          <w:tcPr>
            <w:tcW w:w="0" w:type="auto"/>
            <w:tcBorders>
              <w:top w:val="single" w:sz="4" w:space="0" w:color="auto"/>
              <w:left w:val="single" w:sz="4" w:space="0" w:color="auto"/>
              <w:bottom w:val="single" w:sz="4" w:space="0" w:color="auto"/>
              <w:right w:val="single" w:sz="4" w:space="0" w:color="auto"/>
            </w:tcBorders>
            <w:hideMark/>
          </w:tcPr>
          <w:p w14:paraId="4E73B99F" w14:textId="060A6CFF"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79.11%</w:t>
            </w:r>
          </w:p>
        </w:tc>
        <w:tc>
          <w:tcPr>
            <w:tcW w:w="0" w:type="auto"/>
            <w:tcBorders>
              <w:top w:val="single" w:sz="4" w:space="0" w:color="auto"/>
              <w:left w:val="single" w:sz="4" w:space="0" w:color="auto"/>
              <w:bottom w:val="single" w:sz="4" w:space="0" w:color="auto"/>
              <w:right w:val="single" w:sz="4" w:space="0" w:color="auto"/>
            </w:tcBorders>
            <w:vAlign w:val="center"/>
            <w:hideMark/>
          </w:tcPr>
          <w:p w14:paraId="48A4F735" w14:textId="12D9D077"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211.08</w:t>
            </w:r>
          </w:p>
        </w:tc>
      </w:tr>
      <w:tr w:rsidR="00C5516E" w:rsidRPr="008314EA" w14:paraId="0FB360D1" w14:textId="77777777" w:rsidTr="00A17665">
        <w:trPr>
          <w:trHeight w:val="283"/>
        </w:trPr>
        <w:tc>
          <w:tcPr>
            <w:tcW w:w="0" w:type="auto"/>
            <w:tcBorders>
              <w:top w:val="single" w:sz="4" w:space="0" w:color="auto"/>
              <w:left w:val="single" w:sz="4" w:space="0" w:color="auto"/>
              <w:bottom w:val="single" w:sz="4" w:space="0" w:color="auto"/>
              <w:right w:val="single" w:sz="4" w:space="0" w:color="auto"/>
            </w:tcBorders>
            <w:vAlign w:val="center"/>
            <w:hideMark/>
          </w:tcPr>
          <w:p w14:paraId="231FE9B9" w14:textId="48FFA534" w:rsidR="00C5516E" w:rsidRPr="008314EA" w:rsidRDefault="00C5516E" w:rsidP="00C5516E">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6205F"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0" w:type="auto"/>
            <w:tcBorders>
              <w:top w:val="single" w:sz="4" w:space="0" w:color="auto"/>
              <w:left w:val="single" w:sz="4" w:space="0" w:color="auto"/>
              <w:bottom w:val="single" w:sz="4" w:space="0" w:color="auto"/>
              <w:right w:val="single" w:sz="4" w:space="0" w:color="auto"/>
            </w:tcBorders>
            <w:vAlign w:val="center"/>
            <w:hideMark/>
          </w:tcPr>
          <w:p w14:paraId="75249EE5" w14:textId="77777777" w:rsidR="00C5516E" w:rsidRPr="008314EA" w:rsidRDefault="00C5516E" w:rsidP="00C5516E">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F0B4D9" w14:textId="5D59F3E6"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54.67</w:t>
            </w:r>
            <w:r w:rsidRPr="008314EA">
              <w:rPr>
                <w:rFonts w:ascii="Calibri" w:hAnsi="Calibri" w:cs="Calibri"/>
                <w:color w:val="000000"/>
                <w:sz w:val="21"/>
                <w:szCs w:val="21"/>
                <w:lang w:eastAsia="es-MX"/>
              </w:rPr>
              <w:t>%</w:t>
            </w:r>
          </w:p>
        </w:tc>
        <w:tc>
          <w:tcPr>
            <w:tcW w:w="0" w:type="auto"/>
            <w:tcBorders>
              <w:top w:val="single" w:sz="4" w:space="0" w:color="auto"/>
              <w:left w:val="single" w:sz="4" w:space="0" w:color="auto"/>
              <w:bottom w:val="single" w:sz="4" w:space="0" w:color="auto"/>
              <w:right w:val="single" w:sz="4" w:space="0" w:color="auto"/>
            </w:tcBorders>
            <w:hideMark/>
          </w:tcPr>
          <w:p w14:paraId="6556B3D5" w14:textId="55631360"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99.99%</w:t>
            </w:r>
          </w:p>
        </w:tc>
        <w:tc>
          <w:tcPr>
            <w:tcW w:w="0" w:type="auto"/>
            <w:tcBorders>
              <w:top w:val="single" w:sz="4" w:space="0" w:color="auto"/>
              <w:left w:val="single" w:sz="4" w:space="0" w:color="auto"/>
              <w:bottom w:val="single" w:sz="4" w:space="0" w:color="auto"/>
              <w:right w:val="single" w:sz="4" w:space="0" w:color="auto"/>
            </w:tcBorders>
            <w:hideMark/>
          </w:tcPr>
          <w:p w14:paraId="4A3DEBC3" w14:textId="0EF4DB2F" w:rsidR="00C5516E" w:rsidRPr="00C5516E" w:rsidRDefault="00C5516E" w:rsidP="00C5516E">
            <w:pPr>
              <w:spacing w:after="0" w:line="240" w:lineRule="auto"/>
              <w:jc w:val="right"/>
              <w:rPr>
                <w:rFonts w:asciiTheme="minorHAnsi" w:hAnsiTheme="minorHAnsi" w:cstheme="minorHAnsi"/>
                <w:color w:val="000000"/>
                <w:sz w:val="21"/>
                <w:szCs w:val="21"/>
                <w:lang w:eastAsia="es-MX"/>
              </w:rPr>
            </w:pPr>
            <w:r w:rsidRPr="00C5516E">
              <w:rPr>
                <w:rFonts w:asciiTheme="minorHAnsi" w:hAnsiTheme="minorHAnsi" w:cstheme="minorHAnsi"/>
                <w:sz w:val="21"/>
                <w:szCs w:val="21"/>
              </w:rPr>
              <w:t>99.88%</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A7B92" w14:textId="4B93FF7F" w:rsidR="00C5516E" w:rsidRPr="008314EA" w:rsidRDefault="00C5516E" w:rsidP="00C5516E">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647.36</w:t>
            </w:r>
          </w:p>
        </w:tc>
      </w:tr>
    </w:tbl>
    <w:p w14:paraId="47D521AB" w14:textId="51D490D1" w:rsidR="0045679A" w:rsidRDefault="00C5516E" w:rsidP="0045679A">
      <w:pPr>
        <w:keepNext/>
        <w:jc w:val="center"/>
      </w:pPr>
      <w:r>
        <w:rPr>
          <w:noProof/>
        </w:rPr>
        <w:drawing>
          <wp:inline distT="0" distB="0" distL="0" distR="0" wp14:anchorId="707BDC0A" wp14:editId="571A2F6A">
            <wp:extent cx="4802588" cy="2578023"/>
            <wp:effectExtent l="0" t="0" r="0" b="0"/>
            <wp:docPr id="190258711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7119" name="Imagen 1" descr="Gráfico, Gráfico de líneas&#10;&#10;Descripción generada automáticament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32585" cy="2594125"/>
                    </a:xfrm>
                    <a:prstGeom prst="rect">
                      <a:avLst/>
                    </a:prstGeom>
                    <a:noFill/>
                  </pic:spPr>
                </pic:pic>
              </a:graphicData>
            </a:graphic>
          </wp:inline>
        </w:drawing>
      </w:r>
    </w:p>
    <w:p w14:paraId="0DF26025" w14:textId="7D3CFEBB" w:rsidR="00FC44B8" w:rsidRDefault="0045679A" w:rsidP="008A511B">
      <w:pPr>
        <w:pStyle w:val="Descripcin"/>
      </w:pPr>
      <w:bookmarkStart w:id="231" w:name="_Toc151638682"/>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15</w:t>
      </w:r>
      <w:r>
        <w:rPr>
          <w:noProof/>
        </w:rPr>
        <w:fldChar w:fldCharType="end"/>
      </w:r>
      <w:r w:rsidR="0058268C">
        <w:t xml:space="preserve"> Porcentaje de mensajes recibidos en promedio por los nodos</w:t>
      </w:r>
      <w:bookmarkEnd w:id="231"/>
      <w:r>
        <w:t xml:space="preserve"> </w:t>
      </w:r>
    </w:p>
    <w:p w14:paraId="1A29F9FF" w14:textId="21831E52" w:rsidR="008320E6" w:rsidRDefault="00FC14E1" w:rsidP="008320E6">
      <w:pPr>
        <w:rPr>
          <w:sz w:val="22"/>
          <w:lang w:eastAsia="en-US"/>
        </w:rPr>
      </w:pPr>
      <w:r>
        <w:t xml:space="preserve">Los tiempos experimentan ligeros cambios al aumentar la velocidad, siendo el mayor cambio con los intervalos pequeños como 0.2 segundos. </w:t>
      </w:r>
      <w:r w:rsidR="0070296D">
        <w:t>Igualmente, como se esperaba, los tiempos son mayores con tamaños de mensajes más grandes.</w:t>
      </w:r>
    </w:p>
    <w:p w14:paraId="4058D2C4" w14:textId="6AEE1C79" w:rsidR="0045679A" w:rsidRDefault="002D6463" w:rsidP="0045679A">
      <w:pPr>
        <w:keepNext/>
        <w:jc w:val="center"/>
      </w:pPr>
      <w:r>
        <w:rPr>
          <w:noProof/>
        </w:rPr>
        <w:lastRenderedPageBreak/>
        <w:drawing>
          <wp:inline distT="0" distB="0" distL="0" distR="0" wp14:anchorId="5312ABD2" wp14:editId="4BC732CF">
            <wp:extent cx="3657600" cy="2198613"/>
            <wp:effectExtent l="0" t="0" r="0" b="0"/>
            <wp:docPr id="7734308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81046" cy="2212707"/>
                    </a:xfrm>
                    <a:prstGeom prst="rect">
                      <a:avLst/>
                    </a:prstGeom>
                    <a:noFill/>
                  </pic:spPr>
                </pic:pic>
              </a:graphicData>
            </a:graphic>
          </wp:inline>
        </w:drawing>
      </w:r>
    </w:p>
    <w:p w14:paraId="634CBF61" w14:textId="664121E5" w:rsidR="008320E6" w:rsidRDefault="0045679A" w:rsidP="008A511B">
      <w:pPr>
        <w:pStyle w:val="Descripcin"/>
      </w:pPr>
      <w:bookmarkStart w:id="232" w:name="_Toc151638683"/>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16</w:t>
      </w:r>
      <w:r>
        <w:rPr>
          <w:noProof/>
        </w:rPr>
        <w:fldChar w:fldCharType="end"/>
      </w:r>
      <w:r w:rsidR="0058268C">
        <w:t xml:space="preserve"> Tiempos de encolamiento</w:t>
      </w:r>
      <w:bookmarkEnd w:id="232"/>
    </w:p>
    <w:p w14:paraId="37F8D6B6" w14:textId="77777777" w:rsidR="0070296D" w:rsidRDefault="00FC14E1" w:rsidP="00FC14E1">
      <w:pPr>
        <w:rPr>
          <w:noProof/>
        </w:rPr>
      </w:pPr>
      <w:r>
        <w:t>Con una distancia de 100 metros antes de la intersección, las siguientes gráficas muestran la probabilidad de que un nodo quede enterado de la presencia del otro:</w:t>
      </w:r>
      <w:r w:rsidR="0070296D" w:rsidRPr="0070296D">
        <w:rPr>
          <w:noProof/>
        </w:rPr>
        <w:t xml:space="preserve"> </w:t>
      </w:r>
    </w:p>
    <w:p w14:paraId="483E1D5D" w14:textId="36060E1C" w:rsidR="0045679A" w:rsidRDefault="0070296D" w:rsidP="0070296D">
      <w:r>
        <w:rPr>
          <w:noProof/>
        </w:rPr>
        <w:drawing>
          <wp:inline distT="0" distB="0" distL="0" distR="0" wp14:anchorId="5FC65FFB" wp14:editId="599B8F9B">
            <wp:extent cx="2440608" cy="2774950"/>
            <wp:effectExtent l="0" t="0" r="17145" b="6350"/>
            <wp:docPr id="1148032912" name="Gráfico 1">
              <a:extLst xmlns:a="http://schemas.openxmlformats.org/drawingml/2006/main">
                <a:ext uri="{FF2B5EF4-FFF2-40B4-BE49-F238E27FC236}">
                  <a16:creationId xmlns:a16="http://schemas.microsoft.com/office/drawing/2014/main" id="{3ECCF5A1-7E31-D8DB-32CA-A58CF8DDA1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r>
        <w:rPr>
          <w:noProof/>
        </w:rPr>
        <w:drawing>
          <wp:inline distT="0" distB="0" distL="0" distR="0" wp14:anchorId="78E3A236" wp14:editId="3FE11E4D">
            <wp:extent cx="3140765" cy="2766060"/>
            <wp:effectExtent l="0" t="0" r="2540" b="15240"/>
            <wp:docPr id="761664166" name="Gráfico 1">
              <a:extLst xmlns:a="http://schemas.openxmlformats.org/drawingml/2006/main">
                <a:ext uri="{FF2B5EF4-FFF2-40B4-BE49-F238E27FC236}">
                  <a16:creationId xmlns:a16="http://schemas.microsoft.com/office/drawing/2014/main" id="{750476FF-FEC9-8428-884F-B22F60681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14:paraId="55624D28" w14:textId="64F1AED7" w:rsidR="008320E6" w:rsidRDefault="0045679A" w:rsidP="008A511B">
      <w:pPr>
        <w:pStyle w:val="Descripcin"/>
      </w:pPr>
      <w:bookmarkStart w:id="233" w:name="_Toc151638684"/>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17</w:t>
      </w:r>
      <w:r>
        <w:rPr>
          <w:noProof/>
        </w:rPr>
        <w:fldChar w:fldCharType="end"/>
      </w:r>
      <w:r w:rsidR="0058268C">
        <w:t xml:space="preserve"> Probabilidad de recibir 2 y 4 mensajes con 10 nodos</w:t>
      </w:r>
      <w:bookmarkEnd w:id="233"/>
      <w:r w:rsidR="0070296D">
        <w:t>, los dos intervalos de 0.2 segundos están superpuestos</w:t>
      </w:r>
    </w:p>
    <w:p w14:paraId="22B05733" w14:textId="1778090D" w:rsidR="008320E6" w:rsidRDefault="000E1323" w:rsidP="008320E6">
      <w:pPr>
        <w:rPr>
          <w:sz w:val="22"/>
          <w:lang w:eastAsia="en-US"/>
        </w:rPr>
      </w:pPr>
      <w:r>
        <w:t xml:space="preserve">Con </w:t>
      </w:r>
      <w:r w:rsidR="008320E6">
        <w:t>200 metros:</w:t>
      </w:r>
    </w:p>
    <w:p w14:paraId="00C75C6D" w14:textId="3D9D0319" w:rsidR="0045679A" w:rsidRDefault="0070296D" w:rsidP="0045679A">
      <w:pPr>
        <w:keepNext/>
      </w:pPr>
      <w:r>
        <w:rPr>
          <w:noProof/>
        </w:rPr>
        <w:lastRenderedPageBreak/>
        <w:drawing>
          <wp:inline distT="0" distB="0" distL="0" distR="0" wp14:anchorId="469CE07E" wp14:editId="4E2207ED">
            <wp:extent cx="2400935" cy="2830665"/>
            <wp:effectExtent l="0" t="0" r="18415" b="8255"/>
            <wp:docPr id="601494512" name="Gráfico 1">
              <a:extLst xmlns:a="http://schemas.openxmlformats.org/drawingml/2006/main">
                <a:ext uri="{FF2B5EF4-FFF2-40B4-BE49-F238E27FC236}">
                  <a16:creationId xmlns:a16="http://schemas.microsoft.com/office/drawing/2014/main" id="{3689BFFB-9A82-5CF1-6818-960AD0A68E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r>
        <w:rPr>
          <w:noProof/>
        </w:rPr>
        <w:drawing>
          <wp:inline distT="0" distB="0" distL="0" distR="0" wp14:anchorId="4B8CB325" wp14:editId="3A544684">
            <wp:extent cx="3180080" cy="2846567"/>
            <wp:effectExtent l="0" t="0" r="1270" b="11430"/>
            <wp:docPr id="303460756" name="Gráfico 1">
              <a:extLst xmlns:a="http://schemas.openxmlformats.org/drawingml/2006/main">
                <a:ext uri="{FF2B5EF4-FFF2-40B4-BE49-F238E27FC236}">
                  <a16:creationId xmlns:a16="http://schemas.microsoft.com/office/drawing/2014/main" id="{051C6228-D119-D75F-7360-40356B5D72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6F2BA47F" w14:textId="3F335073" w:rsidR="008320E6" w:rsidRDefault="0045679A" w:rsidP="008A511B">
      <w:pPr>
        <w:pStyle w:val="Descripcin"/>
      </w:pPr>
      <w:bookmarkStart w:id="234" w:name="_Toc151638685"/>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18</w:t>
      </w:r>
      <w:r>
        <w:rPr>
          <w:noProof/>
        </w:rPr>
        <w:fldChar w:fldCharType="end"/>
      </w:r>
      <w:r w:rsidR="0058268C">
        <w:t xml:space="preserve"> Probabilidad de recibir 2 y 4 mensajes con 10 nodos, en un trayecto de 200 metros</w:t>
      </w:r>
      <w:bookmarkEnd w:id="234"/>
    </w:p>
    <w:p w14:paraId="1B56D21A" w14:textId="77777777" w:rsidR="00151273" w:rsidRDefault="00574C97" w:rsidP="00574C97">
      <w:r>
        <w:t xml:space="preserve">A primera vista el intervalo de 0.2 segundos parece ser ideal, ya que logra conseguir la mayor probabilidad de recibir los mensajes. Sin embargo, la inundación de la red es considerable, y lleva un serio aumento en los tiempos de encolamiento. En cambio, a bajas velocidades, hay casos para los que un intervalo bajo como de 1 segundo es suficiente para la comunicación. </w:t>
      </w:r>
    </w:p>
    <w:p w14:paraId="51195C3C" w14:textId="35790F61" w:rsidR="00151273" w:rsidRDefault="00151273" w:rsidP="00574C97">
      <w:pPr>
        <w:rPr>
          <w:rFonts w:ascii="Segoe UI" w:hAnsi="Segoe UI" w:cs="Segoe UI"/>
          <w:color w:val="ECECEC"/>
          <w:shd w:val="clear" w:color="auto" w:fill="212121"/>
        </w:rPr>
      </w:pPr>
      <w:r>
        <w:t>Como se observa en los resultados,</w:t>
      </w:r>
      <w:r w:rsidR="008B2C89">
        <w:t xml:space="preserve"> el impacto de la velocidad en los vehículos se percibe más en </w:t>
      </w:r>
      <w:r>
        <w:t xml:space="preserve">forma de </w:t>
      </w:r>
      <w:r w:rsidR="008B2C89">
        <w:t>retrasos para acceder al medio, que en errores en los mensajes</w:t>
      </w:r>
      <w:r>
        <w:t xml:space="preserve">. Esto se debe a que los protocolos están diseñados para manejar la comunicación, sin importar la velocidad. En cambio, la gráfica de porcentaje de mensajes recibidos muestra comportamientos interesantes que no deben tomarse como consecuencia directa de la velocidad, sino de los cambios en la topología. Que dependerá según los nodos con los que se encuentren en rango </w:t>
      </w:r>
      <w:r>
        <w:lastRenderedPageBreak/>
        <w:t xml:space="preserve">y la velocidad con la que varía, esto lleva a que aumente o se reduzca la probabilidad de que ocurran colisiones en los mensajes, mejorando o no el porcentaje de mensajes recibidos. </w:t>
      </w:r>
    </w:p>
    <w:p w14:paraId="53234997" w14:textId="1A69861D" w:rsidR="00574C97" w:rsidRPr="00574C97" w:rsidRDefault="00574C97" w:rsidP="00574C97">
      <w:r w:rsidRPr="00C069CE">
        <w:t xml:space="preserve">La velocidad juega </w:t>
      </w:r>
      <w:r w:rsidR="00151273" w:rsidRPr="00C069CE">
        <w:t xml:space="preserve">otro </w:t>
      </w:r>
      <w:r w:rsidRPr="00C069CE">
        <w:t>papel importante</w:t>
      </w:r>
      <w:r w:rsidR="00151273" w:rsidRPr="00C069CE">
        <w:t xml:space="preserve"> en </w:t>
      </w:r>
      <w:r>
        <w:t>la cantidad de mensajes que se pueden enviar</w:t>
      </w:r>
      <w:r w:rsidR="00C069CE">
        <w:t xml:space="preserve"> a lo largo de cierta distancia</w:t>
      </w:r>
      <w:r>
        <w:t>. Con 50 km/h, todavía se puede encontrar un buen intervalo y tamaño de mensaje para lograr comunicarse con una alta probabilidad, cosa que a 80 km/h ya no se puede garantizar.</w:t>
      </w:r>
    </w:p>
    <w:p w14:paraId="381D282A" w14:textId="2D7229DF" w:rsidR="008320E6" w:rsidRDefault="008320E6" w:rsidP="00790273">
      <w:pPr>
        <w:pStyle w:val="Ttulo4"/>
        <w:rPr>
          <w:sz w:val="22"/>
          <w:lang w:eastAsia="en-US"/>
        </w:rPr>
      </w:pPr>
      <w:r>
        <w:t>20 nodos</w:t>
      </w:r>
    </w:p>
    <w:p w14:paraId="63C6BB0A" w14:textId="3DA53AD0" w:rsidR="0045679A" w:rsidRDefault="0045679A" w:rsidP="008A511B">
      <w:pPr>
        <w:pStyle w:val="Descripcin"/>
      </w:pPr>
      <w:bookmarkStart w:id="235" w:name="_Toc151638586"/>
      <w:r>
        <w:t xml:space="preserve">Tabla </w:t>
      </w:r>
      <w:r>
        <w:fldChar w:fldCharType="begin"/>
      </w:r>
      <w:r>
        <w:instrText xml:space="preserve"> STYLEREF 1 \s </w:instrText>
      </w:r>
      <w:r>
        <w:fldChar w:fldCharType="separate"/>
      </w:r>
      <w:r w:rsidR="007A22C5">
        <w:rPr>
          <w:noProof/>
        </w:rPr>
        <w:t>8</w:t>
      </w:r>
      <w:r>
        <w:rPr>
          <w:noProof/>
        </w:rPr>
        <w:fldChar w:fldCharType="end"/>
      </w:r>
      <w:r w:rsidR="007A22C5">
        <w:noBreakHyphen/>
      </w:r>
      <w:r>
        <w:fldChar w:fldCharType="begin"/>
      </w:r>
      <w:r>
        <w:instrText xml:space="preserve"> SEQ Tabla \* ARABIC \s 1 </w:instrText>
      </w:r>
      <w:r>
        <w:fldChar w:fldCharType="separate"/>
      </w:r>
      <w:r w:rsidR="007A22C5">
        <w:rPr>
          <w:noProof/>
        </w:rPr>
        <w:t>4</w:t>
      </w:r>
      <w:r>
        <w:rPr>
          <w:noProof/>
        </w:rPr>
        <w:fldChar w:fldCharType="end"/>
      </w:r>
      <w:r>
        <w:t xml:space="preserve"> Comparación de los tiempos de encolamiento y probabilidad de recibir cierto número de mensajes, en una red con 20 vehículos</w:t>
      </w:r>
      <w:bookmarkEnd w:id="235"/>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8314EA" w14:paraId="000FE97C" w14:textId="77777777" w:rsidTr="008314EA">
        <w:trPr>
          <w:trHeight w:val="113"/>
        </w:trPr>
        <w:tc>
          <w:tcPr>
            <w:tcW w:w="535" w:type="pct"/>
            <w:tcBorders>
              <w:top w:val="single" w:sz="8" w:space="0" w:color="auto"/>
              <w:left w:val="single" w:sz="8" w:space="0" w:color="auto"/>
              <w:bottom w:val="single" w:sz="8" w:space="0" w:color="auto"/>
              <w:right w:val="single" w:sz="8" w:space="0" w:color="auto"/>
            </w:tcBorders>
            <w:vAlign w:val="center"/>
            <w:hideMark/>
          </w:tcPr>
          <w:p w14:paraId="50C8EA15"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Tamaño Payload</w:t>
            </w:r>
          </w:p>
          <w:p w14:paraId="46C91254"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2AD0ED2B"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2C275D7E"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7D3A8090"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486313B1" w14:textId="100FBEC0"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2 mensajes</w:t>
            </w:r>
            <w:r w:rsidR="00053BDC">
              <w:rPr>
                <w:rFonts w:ascii="Calibri" w:hAnsi="Calibri" w:cs="Calibri"/>
                <w:color w:val="000000"/>
                <w:sz w:val="21"/>
                <w:szCs w:val="21"/>
                <w:lang w:eastAsia="es-MX"/>
              </w:rPr>
              <w:t xml:space="preserve"> en 100 m</w:t>
            </w:r>
          </w:p>
        </w:tc>
        <w:tc>
          <w:tcPr>
            <w:tcW w:w="785" w:type="pct"/>
            <w:tcBorders>
              <w:top w:val="single" w:sz="8" w:space="0" w:color="auto"/>
              <w:left w:val="nil"/>
              <w:bottom w:val="single" w:sz="8" w:space="0" w:color="auto"/>
              <w:right w:val="single" w:sz="8" w:space="0" w:color="auto"/>
            </w:tcBorders>
            <w:vAlign w:val="center"/>
            <w:hideMark/>
          </w:tcPr>
          <w:p w14:paraId="1BF73F0D" w14:textId="0A493710"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 4 mensajes</w:t>
            </w:r>
            <w:r w:rsidR="00053BDC">
              <w:rPr>
                <w:rFonts w:ascii="Calibri" w:hAnsi="Calibri" w:cs="Calibri"/>
                <w:color w:val="000000"/>
                <w:sz w:val="21"/>
                <w:szCs w:val="21"/>
                <w:lang w:eastAsia="es-MX"/>
              </w:rPr>
              <w:t xml:space="preserve"> en 100 m</w:t>
            </w:r>
          </w:p>
        </w:tc>
        <w:tc>
          <w:tcPr>
            <w:tcW w:w="846" w:type="pct"/>
            <w:tcBorders>
              <w:top w:val="single" w:sz="8" w:space="0" w:color="auto"/>
              <w:left w:val="nil"/>
              <w:bottom w:val="single" w:sz="8" w:space="0" w:color="auto"/>
              <w:right w:val="single" w:sz="8" w:space="0" w:color="auto"/>
            </w:tcBorders>
            <w:vAlign w:val="center"/>
            <w:hideMark/>
          </w:tcPr>
          <w:p w14:paraId="773A8FB7" w14:textId="77777777"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Tiempo promedio de encolamiento</w:t>
            </w:r>
          </w:p>
          <w:p w14:paraId="1CA84FF3" w14:textId="4BBFC8E2" w:rsidR="008320E6" w:rsidRPr="008314EA" w:rsidRDefault="008320E6">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r w:rsidR="00663562">
              <w:rPr>
                <w:rFonts w:ascii="Calibri" w:hAnsi="Calibri" w:cs="Calibri"/>
                <w:color w:val="000000"/>
                <w:sz w:val="21"/>
                <w:szCs w:val="21"/>
                <w:lang w:eastAsia="es-MX"/>
              </w:rPr>
              <w:t>mili</w:t>
            </w:r>
            <w:r w:rsidRPr="008314EA">
              <w:rPr>
                <w:rFonts w:ascii="Calibri" w:hAnsi="Calibri" w:cs="Calibri"/>
                <w:color w:val="000000"/>
                <w:sz w:val="21"/>
                <w:szCs w:val="21"/>
                <w:lang w:eastAsia="es-MX"/>
              </w:rPr>
              <w:t>segundos)</w:t>
            </w:r>
          </w:p>
        </w:tc>
      </w:tr>
      <w:tr w:rsidR="00053BDC" w:rsidRPr="008314EA" w14:paraId="6B12F2F7"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7D7CE31B"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B217154"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0D0587FF"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83F0B5E" w14:textId="033540FD"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53.17%</w:t>
            </w:r>
          </w:p>
        </w:tc>
        <w:tc>
          <w:tcPr>
            <w:tcW w:w="785" w:type="pct"/>
            <w:tcBorders>
              <w:top w:val="nil"/>
              <w:left w:val="nil"/>
              <w:bottom w:val="single" w:sz="8" w:space="0" w:color="auto"/>
              <w:right w:val="single" w:sz="8" w:space="0" w:color="auto"/>
            </w:tcBorders>
            <w:vAlign w:val="bottom"/>
            <w:hideMark/>
          </w:tcPr>
          <w:p w14:paraId="15A3E4CD" w14:textId="70A806AF"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99.37%</w:t>
            </w:r>
          </w:p>
        </w:tc>
        <w:tc>
          <w:tcPr>
            <w:tcW w:w="785" w:type="pct"/>
            <w:tcBorders>
              <w:top w:val="nil"/>
              <w:left w:val="nil"/>
              <w:bottom w:val="single" w:sz="8" w:space="0" w:color="auto"/>
              <w:right w:val="single" w:sz="8" w:space="0" w:color="auto"/>
            </w:tcBorders>
            <w:vAlign w:val="bottom"/>
            <w:hideMark/>
          </w:tcPr>
          <w:p w14:paraId="4B8D432C" w14:textId="6AC707DC"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87.52%</w:t>
            </w:r>
          </w:p>
        </w:tc>
        <w:tc>
          <w:tcPr>
            <w:tcW w:w="846" w:type="pct"/>
            <w:tcBorders>
              <w:top w:val="nil"/>
              <w:left w:val="nil"/>
              <w:bottom w:val="single" w:sz="8" w:space="0" w:color="auto"/>
              <w:right w:val="single" w:sz="8" w:space="0" w:color="auto"/>
            </w:tcBorders>
            <w:vAlign w:val="center"/>
            <w:hideMark/>
          </w:tcPr>
          <w:p w14:paraId="0556B964" w14:textId="5D23B545"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81.69</w:t>
            </w:r>
          </w:p>
        </w:tc>
      </w:tr>
      <w:tr w:rsidR="00053BDC" w:rsidRPr="008314EA" w14:paraId="247F08DB"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50FFCC11"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00447608"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D70B9D1"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8956782" w14:textId="741EC17C" w:rsidR="00053BDC" w:rsidRPr="008314EA" w:rsidRDefault="00CC1CB4"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47</w:t>
            </w:r>
            <w:r w:rsidR="00053BDC">
              <w:rPr>
                <w:rFonts w:ascii="Calibri" w:hAnsi="Calibri" w:cs="Calibri"/>
                <w:color w:val="000000"/>
                <w:sz w:val="21"/>
                <w:szCs w:val="21"/>
                <w:lang w:eastAsia="es-MX"/>
              </w:rPr>
              <w:t>.23</w:t>
            </w:r>
            <w:r w:rsidR="00053BDC"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26B0D3A0" w14:textId="1720256F" w:rsidR="00053BDC" w:rsidRPr="008314EA" w:rsidRDefault="00CC1CB4" w:rsidP="00CC1CB4">
            <w:pPr>
              <w:spacing w:before="0" w:after="0" w:line="240" w:lineRule="auto"/>
              <w:jc w:val="right"/>
              <w:rPr>
                <w:rFonts w:ascii="Calibri" w:hAnsi="Calibri" w:cs="Calibri"/>
                <w:color w:val="000000"/>
                <w:sz w:val="21"/>
                <w:szCs w:val="21"/>
                <w:lang w:eastAsia="es-MX"/>
              </w:rPr>
            </w:pPr>
            <w:r>
              <w:rPr>
                <w:rFonts w:ascii="Calibri" w:hAnsi="Calibri" w:cs="Calibri"/>
                <w:color w:val="000000"/>
                <w:sz w:val="21"/>
                <w:szCs w:val="21"/>
              </w:rPr>
              <w:t>99.99</w:t>
            </w:r>
            <w:r w:rsidR="00053BDC">
              <w:rPr>
                <w:rFonts w:ascii="Calibri" w:hAnsi="Calibri" w:cs="Calibri"/>
                <w:color w:val="000000"/>
                <w:sz w:val="21"/>
                <w:szCs w:val="21"/>
              </w:rPr>
              <w:t>%</w:t>
            </w:r>
          </w:p>
        </w:tc>
        <w:tc>
          <w:tcPr>
            <w:tcW w:w="785" w:type="pct"/>
            <w:tcBorders>
              <w:top w:val="nil"/>
              <w:left w:val="nil"/>
              <w:bottom w:val="single" w:sz="8" w:space="0" w:color="auto"/>
              <w:right w:val="single" w:sz="8" w:space="0" w:color="auto"/>
            </w:tcBorders>
            <w:vAlign w:val="bottom"/>
            <w:hideMark/>
          </w:tcPr>
          <w:p w14:paraId="68B35C17" w14:textId="5AF1A24A"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99.</w:t>
            </w:r>
            <w:r w:rsidR="00CC1CB4">
              <w:rPr>
                <w:rFonts w:ascii="Calibri" w:hAnsi="Calibri" w:cs="Calibri"/>
                <w:color w:val="000000"/>
                <w:sz w:val="21"/>
                <w:szCs w:val="21"/>
              </w:rPr>
              <w:t>72</w:t>
            </w:r>
            <w:r>
              <w:rPr>
                <w:rFonts w:ascii="Calibri" w:hAnsi="Calibri" w:cs="Calibri"/>
                <w:color w:val="000000"/>
                <w:sz w:val="21"/>
                <w:szCs w:val="21"/>
              </w:rPr>
              <w:t>%</w:t>
            </w:r>
          </w:p>
        </w:tc>
        <w:tc>
          <w:tcPr>
            <w:tcW w:w="846" w:type="pct"/>
            <w:tcBorders>
              <w:top w:val="nil"/>
              <w:left w:val="nil"/>
              <w:bottom w:val="single" w:sz="8" w:space="0" w:color="auto"/>
              <w:right w:val="single" w:sz="8" w:space="0" w:color="auto"/>
            </w:tcBorders>
            <w:vAlign w:val="center"/>
            <w:hideMark/>
          </w:tcPr>
          <w:p w14:paraId="43E0DCAF" w14:textId="70473E74"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169.62</w:t>
            </w:r>
          </w:p>
        </w:tc>
      </w:tr>
      <w:tr w:rsidR="00053BDC" w:rsidRPr="008314EA" w14:paraId="28FDF09E"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388386E3"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8DA7753"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60208238"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5A307ABB"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10E1305A" w14:textId="46719739" w:rsidR="00053BDC" w:rsidRPr="008314EA" w:rsidRDefault="00053BDC" w:rsidP="00053BDC">
            <w:pPr>
              <w:spacing w:after="0" w:line="240" w:lineRule="auto"/>
              <w:jc w:val="center"/>
              <w:rPr>
                <w:rFonts w:ascii="Calibri" w:hAnsi="Calibri" w:cs="Calibri"/>
                <w:color w:val="000000"/>
                <w:sz w:val="21"/>
                <w:szCs w:val="21"/>
                <w:lang w:eastAsia="es-MX"/>
              </w:rPr>
            </w:pPr>
            <w:r>
              <w:rPr>
                <w:rFonts w:ascii="Calibri" w:hAnsi="Calibri" w:cs="Calibri"/>
                <w:color w:val="000000"/>
                <w:sz w:val="21"/>
                <w:szCs w:val="21"/>
              </w:rPr>
              <w:t>--------------</w:t>
            </w:r>
          </w:p>
        </w:tc>
        <w:tc>
          <w:tcPr>
            <w:tcW w:w="785" w:type="pct"/>
            <w:tcBorders>
              <w:top w:val="nil"/>
              <w:left w:val="nil"/>
              <w:bottom w:val="single" w:sz="8" w:space="0" w:color="auto"/>
              <w:right w:val="single" w:sz="8" w:space="0" w:color="auto"/>
            </w:tcBorders>
            <w:vAlign w:val="bottom"/>
            <w:hideMark/>
          </w:tcPr>
          <w:p w14:paraId="2A08AD0F" w14:textId="68BB6BEB" w:rsidR="00053BDC" w:rsidRPr="008314EA" w:rsidRDefault="00053BDC" w:rsidP="00053BDC">
            <w:pPr>
              <w:spacing w:after="0" w:line="240" w:lineRule="auto"/>
              <w:jc w:val="center"/>
              <w:rPr>
                <w:rFonts w:ascii="Calibri" w:hAnsi="Calibri" w:cs="Calibri"/>
                <w:color w:val="000000"/>
                <w:sz w:val="21"/>
                <w:szCs w:val="21"/>
                <w:lang w:eastAsia="es-MX"/>
              </w:rPr>
            </w:pPr>
            <w:r>
              <w:rPr>
                <w:rFonts w:ascii="Calibri" w:hAnsi="Calibri" w:cs="Calibri"/>
                <w:color w:val="000000"/>
                <w:sz w:val="21"/>
                <w:szCs w:val="21"/>
              </w:rPr>
              <w:t>--------------</w:t>
            </w:r>
          </w:p>
        </w:tc>
        <w:tc>
          <w:tcPr>
            <w:tcW w:w="846" w:type="pct"/>
            <w:tcBorders>
              <w:top w:val="nil"/>
              <w:left w:val="nil"/>
              <w:bottom w:val="single" w:sz="8" w:space="0" w:color="auto"/>
              <w:right w:val="single" w:sz="8" w:space="0" w:color="auto"/>
            </w:tcBorders>
            <w:vAlign w:val="center"/>
            <w:hideMark/>
          </w:tcPr>
          <w:p w14:paraId="29E3F36A" w14:textId="7E68FF70"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431.38</w:t>
            </w:r>
          </w:p>
        </w:tc>
      </w:tr>
      <w:tr w:rsidR="00053BDC" w:rsidRPr="008314EA" w14:paraId="2ED68DF1"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31049F56"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9617A17"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B9581A5"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19B871C" w14:textId="50DD9CA2"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60.01</w:t>
            </w: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069B13CB" w14:textId="68B39A42"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91.30%</w:t>
            </w:r>
          </w:p>
        </w:tc>
        <w:tc>
          <w:tcPr>
            <w:tcW w:w="785" w:type="pct"/>
            <w:tcBorders>
              <w:top w:val="nil"/>
              <w:left w:val="nil"/>
              <w:bottom w:val="single" w:sz="8" w:space="0" w:color="auto"/>
              <w:right w:val="single" w:sz="8" w:space="0" w:color="auto"/>
            </w:tcBorders>
            <w:vAlign w:val="bottom"/>
            <w:hideMark/>
          </w:tcPr>
          <w:p w14:paraId="06530554" w14:textId="587FB93D"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33.71%</w:t>
            </w:r>
          </w:p>
        </w:tc>
        <w:tc>
          <w:tcPr>
            <w:tcW w:w="846" w:type="pct"/>
            <w:tcBorders>
              <w:top w:val="nil"/>
              <w:left w:val="nil"/>
              <w:bottom w:val="single" w:sz="8" w:space="0" w:color="auto"/>
              <w:right w:val="single" w:sz="8" w:space="0" w:color="auto"/>
            </w:tcBorders>
            <w:vAlign w:val="center"/>
            <w:hideMark/>
          </w:tcPr>
          <w:p w14:paraId="3A000BEE" w14:textId="2127A11A"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149.63</w:t>
            </w:r>
          </w:p>
        </w:tc>
      </w:tr>
      <w:tr w:rsidR="00053BDC" w:rsidRPr="008314EA" w14:paraId="2D07AA75"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78102047"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DB339CF"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FBD70F8"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1A3D1D5" w14:textId="69E5255D"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54.54</w:t>
            </w: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24B5960C" w14:textId="0B00FF40"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99.51%</w:t>
            </w:r>
          </w:p>
        </w:tc>
        <w:tc>
          <w:tcPr>
            <w:tcW w:w="785" w:type="pct"/>
            <w:tcBorders>
              <w:top w:val="nil"/>
              <w:left w:val="nil"/>
              <w:bottom w:val="single" w:sz="8" w:space="0" w:color="auto"/>
              <w:right w:val="single" w:sz="8" w:space="0" w:color="auto"/>
            </w:tcBorders>
            <w:vAlign w:val="bottom"/>
            <w:hideMark/>
          </w:tcPr>
          <w:p w14:paraId="654A10A4" w14:textId="086CACB4"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89.26%</w:t>
            </w:r>
          </w:p>
        </w:tc>
        <w:tc>
          <w:tcPr>
            <w:tcW w:w="846" w:type="pct"/>
            <w:tcBorders>
              <w:top w:val="nil"/>
              <w:left w:val="nil"/>
              <w:bottom w:val="single" w:sz="8" w:space="0" w:color="auto"/>
              <w:right w:val="single" w:sz="8" w:space="0" w:color="auto"/>
            </w:tcBorders>
            <w:vAlign w:val="center"/>
            <w:hideMark/>
          </w:tcPr>
          <w:p w14:paraId="656D4BF4" w14:textId="6D64ECD2"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312.60</w:t>
            </w:r>
          </w:p>
        </w:tc>
      </w:tr>
      <w:tr w:rsidR="00053BDC" w:rsidRPr="008314EA" w14:paraId="4456CE27"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1A2303AD"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C50CE07"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2FCB5A3"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3D118EA"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47B595A9" w14:textId="6F93742F" w:rsidR="00053BDC" w:rsidRPr="008314EA" w:rsidRDefault="00053BDC" w:rsidP="00053BDC">
            <w:pPr>
              <w:spacing w:after="0" w:line="240" w:lineRule="auto"/>
              <w:jc w:val="center"/>
              <w:rPr>
                <w:rFonts w:ascii="Calibri" w:hAnsi="Calibri" w:cs="Calibri"/>
                <w:color w:val="000000"/>
                <w:sz w:val="21"/>
                <w:szCs w:val="21"/>
                <w:lang w:eastAsia="es-MX"/>
              </w:rPr>
            </w:pPr>
            <w:r>
              <w:rPr>
                <w:rFonts w:ascii="Calibri" w:hAnsi="Calibri" w:cs="Calibri"/>
                <w:color w:val="000000"/>
                <w:sz w:val="21"/>
                <w:szCs w:val="21"/>
              </w:rPr>
              <w:t>--------------</w:t>
            </w:r>
          </w:p>
        </w:tc>
        <w:tc>
          <w:tcPr>
            <w:tcW w:w="785" w:type="pct"/>
            <w:tcBorders>
              <w:top w:val="nil"/>
              <w:left w:val="nil"/>
              <w:bottom w:val="single" w:sz="8" w:space="0" w:color="auto"/>
              <w:right w:val="single" w:sz="8" w:space="0" w:color="auto"/>
            </w:tcBorders>
            <w:vAlign w:val="bottom"/>
            <w:hideMark/>
          </w:tcPr>
          <w:p w14:paraId="1C3B4745" w14:textId="2EB72D9F" w:rsidR="00053BDC" w:rsidRPr="008314EA" w:rsidRDefault="00053BDC" w:rsidP="00053BDC">
            <w:pPr>
              <w:spacing w:after="0" w:line="240" w:lineRule="auto"/>
              <w:jc w:val="center"/>
              <w:rPr>
                <w:rFonts w:ascii="Calibri" w:hAnsi="Calibri" w:cs="Calibri"/>
                <w:color w:val="000000"/>
                <w:sz w:val="21"/>
                <w:szCs w:val="21"/>
                <w:lang w:eastAsia="es-MX"/>
              </w:rPr>
            </w:pPr>
            <w:r>
              <w:rPr>
                <w:rFonts w:ascii="Calibri" w:hAnsi="Calibri" w:cs="Calibri"/>
                <w:color w:val="000000"/>
                <w:sz w:val="21"/>
                <w:szCs w:val="21"/>
              </w:rPr>
              <w:t>--------------</w:t>
            </w:r>
          </w:p>
        </w:tc>
        <w:tc>
          <w:tcPr>
            <w:tcW w:w="846" w:type="pct"/>
            <w:tcBorders>
              <w:top w:val="nil"/>
              <w:left w:val="nil"/>
              <w:bottom w:val="single" w:sz="8" w:space="0" w:color="auto"/>
              <w:right w:val="single" w:sz="8" w:space="0" w:color="auto"/>
            </w:tcBorders>
            <w:vAlign w:val="center"/>
            <w:hideMark/>
          </w:tcPr>
          <w:p w14:paraId="2929D17F" w14:textId="35A27C32"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598</w:t>
            </w:r>
            <w:r>
              <w:rPr>
                <w:rFonts w:ascii="Calibri" w:hAnsi="Calibri" w:cs="Calibri"/>
                <w:color w:val="000000"/>
                <w:sz w:val="21"/>
                <w:szCs w:val="21"/>
                <w:lang w:eastAsia="es-MX"/>
              </w:rPr>
              <w:t>2.1</w:t>
            </w:r>
          </w:p>
        </w:tc>
      </w:tr>
      <w:tr w:rsidR="00053BDC" w:rsidRPr="008314EA" w14:paraId="5637BF9D"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512F7FEA"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264B145E"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9592441"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D09DBD" w14:textId="02A6E05A"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54.98</w:t>
            </w: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6D404A7A" w14:textId="6D7F1172"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30.23%</w:t>
            </w:r>
          </w:p>
        </w:tc>
        <w:tc>
          <w:tcPr>
            <w:tcW w:w="785" w:type="pct"/>
            <w:tcBorders>
              <w:top w:val="nil"/>
              <w:left w:val="nil"/>
              <w:bottom w:val="single" w:sz="8" w:space="0" w:color="auto"/>
              <w:right w:val="single" w:sz="8" w:space="0" w:color="auto"/>
            </w:tcBorders>
            <w:vAlign w:val="bottom"/>
            <w:hideMark/>
          </w:tcPr>
          <w:p w14:paraId="56761CF6" w14:textId="3A260FAB"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0%</w:t>
            </w:r>
          </w:p>
        </w:tc>
        <w:tc>
          <w:tcPr>
            <w:tcW w:w="846" w:type="pct"/>
            <w:tcBorders>
              <w:top w:val="nil"/>
              <w:left w:val="nil"/>
              <w:bottom w:val="single" w:sz="8" w:space="0" w:color="auto"/>
              <w:right w:val="single" w:sz="8" w:space="0" w:color="auto"/>
            </w:tcBorders>
            <w:vAlign w:val="center"/>
            <w:hideMark/>
          </w:tcPr>
          <w:p w14:paraId="0C41DFEA" w14:textId="187CCCBD"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170.52</w:t>
            </w:r>
          </w:p>
        </w:tc>
      </w:tr>
      <w:tr w:rsidR="00053BDC" w:rsidRPr="008314EA" w14:paraId="1E0A390B"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33BEDF4D"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C894AB7"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A041BBA"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AA8B931" w14:textId="28E2462B"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56.48</w:t>
            </w: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05D541C7" w14:textId="63FA33B6"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88.31%</w:t>
            </w:r>
          </w:p>
        </w:tc>
        <w:tc>
          <w:tcPr>
            <w:tcW w:w="785" w:type="pct"/>
            <w:tcBorders>
              <w:top w:val="nil"/>
              <w:left w:val="nil"/>
              <w:bottom w:val="single" w:sz="8" w:space="0" w:color="auto"/>
              <w:right w:val="single" w:sz="8" w:space="0" w:color="auto"/>
            </w:tcBorders>
            <w:vAlign w:val="bottom"/>
            <w:hideMark/>
          </w:tcPr>
          <w:p w14:paraId="614932E0" w14:textId="4A5D0656"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27.89%</w:t>
            </w:r>
          </w:p>
        </w:tc>
        <w:tc>
          <w:tcPr>
            <w:tcW w:w="846" w:type="pct"/>
            <w:tcBorders>
              <w:top w:val="nil"/>
              <w:left w:val="nil"/>
              <w:bottom w:val="single" w:sz="8" w:space="0" w:color="auto"/>
              <w:right w:val="single" w:sz="8" w:space="0" w:color="auto"/>
            </w:tcBorders>
            <w:vAlign w:val="center"/>
            <w:hideMark/>
          </w:tcPr>
          <w:p w14:paraId="5031B56F" w14:textId="634D2FAC"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401.19</w:t>
            </w:r>
          </w:p>
        </w:tc>
      </w:tr>
      <w:tr w:rsidR="00053BDC" w:rsidRPr="008314EA" w14:paraId="172DC542"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093B2D0C"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E3BD4DD"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18620245"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02FDDEB2"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60550D08" w14:textId="4152D705" w:rsidR="00053BDC" w:rsidRPr="008314EA" w:rsidRDefault="00053BDC" w:rsidP="00053BDC">
            <w:pPr>
              <w:spacing w:after="0" w:line="240" w:lineRule="auto"/>
              <w:jc w:val="center"/>
              <w:rPr>
                <w:rFonts w:ascii="Calibri" w:hAnsi="Calibri" w:cs="Calibri"/>
                <w:color w:val="000000"/>
                <w:sz w:val="21"/>
                <w:szCs w:val="21"/>
                <w:lang w:eastAsia="es-MX"/>
              </w:rPr>
            </w:pPr>
            <w:r>
              <w:rPr>
                <w:rFonts w:ascii="Calibri" w:hAnsi="Calibri" w:cs="Calibri"/>
                <w:color w:val="000000"/>
                <w:sz w:val="21"/>
                <w:szCs w:val="21"/>
              </w:rPr>
              <w:t>--------------</w:t>
            </w:r>
          </w:p>
        </w:tc>
        <w:tc>
          <w:tcPr>
            <w:tcW w:w="785" w:type="pct"/>
            <w:tcBorders>
              <w:top w:val="nil"/>
              <w:left w:val="nil"/>
              <w:bottom w:val="single" w:sz="8" w:space="0" w:color="auto"/>
              <w:right w:val="single" w:sz="8" w:space="0" w:color="auto"/>
            </w:tcBorders>
            <w:vAlign w:val="bottom"/>
            <w:hideMark/>
          </w:tcPr>
          <w:p w14:paraId="39E1D8DB" w14:textId="59CC915A"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rPr>
              <w:t>--------------</w:t>
            </w:r>
          </w:p>
        </w:tc>
        <w:tc>
          <w:tcPr>
            <w:tcW w:w="846" w:type="pct"/>
            <w:tcBorders>
              <w:top w:val="nil"/>
              <w:left w:val="nil"/>
              <w:bottom w:val="single" w:sz="8" w:space="0" w:color="auto"/>
              <w:right w:val="single" w:sz="8" w:space="0" w:color="auto"/>
            </w:tcBorders>
            <w:vAlign w:val="center"/>
            <w:hideMark/>
          </w:tcPr>
          <w:p w14:paraId="28491816" w14:textId="53D7B35F"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9</w:t>
            </w:r>
            <w:r>
              <w:rPr>
                <w:rFonts w:ascii="Calibri" w:hAnsi="Calibri" w:cs="Calibri"/>
                <w:color w:val="000000"/>
                <w:sz w:val="21"/>
                <w:szCs w:val="21"/>
                <w:lang w:eastAsia="es-MX"/>
              </w:rPr>
              <w:t>45.1</w:t>
            </w:r>
          </w:p>
        </w:tc>
      </w:tr>
      <w:tr w:rsidR="00053BDC" w:rsidRPr="008314EA" w14:paraId="4BACA6C7" w14:textId="77777777" w:rsidTr="008314EA">
        <w:trPr>
          <w:trHeight w:val="113"/>
        </w:trPr>
        <w:tc>
          <w:tcPr>
            <w:tcW w:w="535" w:type="pct"/>
            <w:tcBorders>
              <w:top w:val="nil"/>
              <w:left w:val="single" w:sz="8" w:space="0" w:color="auto"/>
              <w:bottom w:val="single" w:sz="8" w:space="0" w:color="auto"/>
              <w:right w:val="single" w:sz="8" w:space="0" w:color="auto"/>
            </w:tcBorders>
            <w:vAlign w:val="center"/>
          </w:tcPr>
          <w:p w14:paraId="3CA651FE" w14:textId="77777777" w:rsidR="00053BDC" w:rsidRPr="008314EA" w:rsidRDefault="00053BDC" w:rsidP="00053BDC">
            <w:pPr>
              <w:spacing w:after="0" w:line="240" w:lineRule="auto"/>
              <w:rPr>
                <w:rFonts w:ascii="Calibri" w:hAnsi="Calibri" w:cs="Calibri"/>
                <w:color w:val="000000"/>
                <w:sz w:val="21"/>
                <w:szCs w:val="21"/>
                <w:lang w:eastAsia="es-MX"/>
              </w:rPr>
            </w:pPr>
          </w:p>
        </w:tc>
        <w:tc>
          <w:tcPr>
            <w:tcW w:w="736" w:type="pct"/>
            <w:tcBorders>
              <w:top w:val="nil"/>
              <w:left w:val="nil"/>
              <w:bottom w:val="single" w:sz="8" w:space="0" w:color="auto"/>
              <w:right w:val="single" w:sz="8" w:space="0" w:color="auto"/>
            </w:tcBorders>
            <w:vAlign w:val="center"/>
          </w:tcPr>
          <w:p w14:paraId="53A448F3" w14:textId="77777777" w:rsidR="00053BDC" w:rsidRPr="008314EA" w:rsidRDefault="00053BDC" w:rsidP="00053BDC">
            <w:pPr>
              <w:spacing w:after="0" w:line="240" w:lineRule="auto"/>
              <w:jc w:val="right"/>
              <w:rPr>
                <w:rFonts w:ascii="Calibri" w:hAnsi="Calibri" w:cs="Calibri"/>
                <w:color w:val="000000"/>
                <w:sz w:val="21"/>
                <w:szCs w:val="21"/>
                <w:lang w:eastAsia="es-MX"/>
              </w:rPr>
            </w:pPr>
          </w:p>
        </w:tc>
        <w:tc>
          <w:tcPr>
            <w:tcW w:w="630" w:type="pct"/>
            <w:tcBorders>
              <w:top w:val="nil"/>
              <w:left w:val="nil"/>
              <w:bottom w:val="single" w:sz="8" w:space="0" w:color="auto"/>
              <w:right w:val="single" w:sz="8" w:space="0" w:color="auto"/>
            </w:tcBorders>
            <w:vAlign w:val="center"/>
          </w:tcPr>
          <w:p w14:paraId="608F7DA6" w14:textId="77777777" w:rsidR="00053BDC" w:rsidRPr="008314EA" w:rsidRDefault="00053BDC" w:rsidP="00053BDC">
            <w:pPr>
              <w:spacing w:after="0" w:line="240" w:lineRule="auto"/>
              <w:jc w:val="right"/>
              <w:rPr>
                <w:rFonts w:ascii="Calibri" w:hAnsi="Calibri" w:cs="Calibri"/>
                <w:color w:val="000000"/>
                <w:sz w:val="21"/>
                <w:szCs w:val="21"/>
                <w:lang w:eastAsia="es-MX"/>
              </w:rPr>
            </w:pPr>
          </w:p>
        </w:tc>
        <w:tc>
          <w:tcPr>
            <w:tcW w:w="683" w:type="pct"/>
            <w:tcBorders>
              <w:top w:val="nil"/>
              <w:left w:val="nil"/>
              <w:bottom w:val="single" w:sz="8" w:space="0" w:color="auto"/>
              <w:right w:val="single" w:sz="8" w:space="0" w:color="auto"/>
            </w:tcBorders>
            <w:vAlign w:val="center"/>
          </w:tcPr>
          <w:p w14:paraId="7BD42E4E" w14:textId="77777777" w:rsidR="00053BDC" w:rsidRPr="008314EA" w:rsidRDefault="00053BDC" w:rsidP="00053BDC">
            <w:pPr>
              <w:spacing w:after="0" w:line="240" w:lineRule="auto"/>
              <w:rPr>
                <w:rFonts w:ascii="Calibri" w:hAnsi="Calibri" w:cs="Calibri"/>
                <w:color w:val="000000"/>
                <w:sz w:val="21"/>
                <w:szCs w:val="21"/>
                <w:lang w:eastAsia="es-MX"/>
              </w:rPr>
            </w:pPr>
          </w:p>
        </w:tc>
        <w:tc>
          <w:tcPr>
            <w:tcW w:w="785" w:type="pct"/>
            <w:tcBorders>
              <w:top w:val="nil"/>
              <w:left w:val="nil"/>
              <w:bottom w:val="single" w:sz="8" w:space="0" w:color="auto"/>
              <w:right w:val="single" w:sz="8" w:space="0" w:color="auto"/>
            </w:tcBorders>
            <w:vAlign w:val="center"/>
          </w:tcPr>
          <w:p w14:paraId="160160D9" w14:textId="40D430EF" w:rsidR="00053BDC" w:rsidRPr="008314EA" w:rsidRDefault="00053BDC" w:rsidP="00053BDC">
            <w:pPr>
              <w:spacing w:after="0" w:line="240" w:lineRule="auto"/>
              <w:jc w:val="left"/>
              <w:rPr>
                <w:rFonts w:ascii="Calibri" w:hAnsi="Calibri" w:cs="Calibri"/>
                <w:color w:val="000000"/>
                <w:sz w:val="21"/>
                <w:szCs w:val="21"/>
                <w:lang w:eastAsia="es-MX"/>
              </w:rPr>
            </w:pPr>
            <w:r w:rsidRPr="008314EA">
              <w:rPr>
                <w:rFonts w:ascii="Calibri" w:hAnsi="Calibri" w:cs="Calibri"/>
                <w:color w:val="000000"/>
                <w:sz w:val="21"/>
                <w:szCs w:val="21"/>
                <w:lang w:eastAsia="es-MX"/>
              </w:rPr>
              <w:t>Probabilidad de recibir</w:t>
            </w:r>
            <w:r>
              <w:rPr>
                <w:rFonts w:ascii="Calibri" w:hAnsi="Calibri" w:cs="Calibri"/>
                <w:color w:val="000000"/>
                <w:sz w:val="21"/>
                <w:szCs w:val="21"/>
                <w:lang w:eastAsia="es-MX"/>
              </w:rPr>
              <w:t xml:space="preserve"> 1</w:t>
            </w:r>
            <w:r w:rsidRPr="008314EA">
              <w:rPr>
                <w:rFonts w:ascii="Calibri" w:hAnsi="Calibri" w:cs="Calibri"/>
                <w:color w:val="000000"/>
                <w:sz w:val="21"/>
                <w:szCs w:val="21"/>
                <w:lang w:eastAsia="es-MX"/>
              </w:rPr>
              <w:t xml:space="preserve"> mensaje</w:t>
            </w:r>
            <w:r>
              <w:rPr>
                <w:rFonts w:ascii="Calibri" w:hAnsi="Calibri" w:cs="Calibri"/>
                <w:color w:val="000000"/>
                <w:sz w:val="21"/>
                <w:szCs w:val="21"/>
                <w:lang w:eastAsia="es-MX"/>
              </w:rPr>
              <w:t xml:space="preserve"> en 100 m</w:t>
            </w:r>
          </w:p>
        </w:tc>
        <w:tc>
          <w:tcPr>
            <w:tcW w:w="785" w:type="pct"/>
            <w:tcBorders>
              <w:top w:val="nil"/>
              <w:left w:val="nil"/>
              <w:bottom w:val="single" w:sz="8" w:space="0" w:color="auto"/>
              <w:right w:val="single" w:sz="8" w:space="0" w:color="auto"/>
            </w:tcBorders>
            <w:vAlign w:val="center"/>
          </w:tcPr>
          <w:p w14:paraId="4DED17B5" w14:textId="1150B1FF" w:rsidR="00053BDC" w:rsidRPr="008314EA" w:rsidRDefault="00053BDC" w:rsidP="00053BDC">
            <w:pPr>
              <w:spacing w:after="0" w:line="240" w:lineRule="auto"/>
              <w:jc w:val="left"/>
              <w:rPr>
                <w:rFonts w:ascii="Calibri" w:hAnsi="Calibri" w:cs="Calibri"/>
                <w:color w:val="000000"/>
                <w:sz w:val="21"/>
                <w:szCs w:val="21"/>
                <w:lang w:eastAsia="es-MX"/>
              </w:rPr>
            </w:pPr>
            <w:r w:rsidRPr="008314EA">
              <w:rPr>
                <w:rFonts w:ascii="Calibri" w:hAnsi="Calibri" w:cs="Calibri"/>
                <w:color w:val="000000"/>
                <w:sz w:val="21"/>
                <w:szCs w:val="21"/>
                <w:lang w:eastAsia="es-MX"/>
              </w:rPr>
              <w:t xml:space="preserve">Probabilidad de recibir </w:t>
            </w:r>
            <w:r>
              <w:rPr>
                <w:rFonts w:ascii="Calibri" w:hAnsi="Calibri" w:cs="Calibri"/>
                <w:color w:val="000000"/>
                <w:sz w:val="21"/>
                <w:szCs w:val="21"/>
                <w:lang w:eastAsia="es-MX"/>
              </w:rPr>
              <w:t>2</w:t>
            </w:r>
            <w:r w:rsidRPr="008314EA">
              <w:rPr>
                <w:rFonts w:ascii="Calibri" w:hAnsi="Calibri" w:cs="Calibri"/>
                <w:color w:val="000000"/>
                <w:sz w:val="21"/>
                <w:szCs w:val="21"/>
                <w:lang w:eastAsia="es-MX"/>
              </w:rPr>
              <w:t xml:space="preserve"> mensajes</w:t>
            </w:r>
            <w:r>
              <w:rPr>
                <w:rFonts w:ascii="Calibri" w:hAnsi="Calibri" w:cs="Calibri"/>
                <w:color w:val="000000"/>
                <w:sz w:val="21"/>
                <w:szCs w:val="21"/>
                <w:lang w:eastAsia="es-MX"/>
              </w:rPr>
              <w:t xml:space="preserve"> en 100 m</w:t>
            </w:r>
          </w:p>
        </w:tc>
        <w:tc>
          <w:tcPr>
            <w:tcW w:w="846" w:type="pct"/>
            <w:tcBorders>
              <w:top w:val="nil"/>
              <w:left w:val="nil"/>
              <w:bottom w:val="single" w:sz="8" w:space="0" w:color="auto"/>
              <w:right w:val="single" w:sz="8" w:space="0" w:color="auto"/>
            </w:tcBorders>
            <w:vAlign w:val="center"/>
          </w:tcPr>
          <w:p w14:paraId="1BB36169" w14:textId="77777777" w:rsidR="00053BDC" w:rsidRPr="008314EA" w:rsidRDefault="00053BDC" w:rsidP="00053BDC">
            <w:pPr>
              <w:spacing w:after="0" w:line="240" w:lineRule="auto"/>
              <w:jc w:val="right"/>
              <w:rPr>
                <w:rFonts w:ascii="Calibri" w:hAnsi="Calibri" w:cs="Calibri"/>
                <w:color w:val="000000"/>
                <w:sz w:val="21"/>
                <w:szCs w:val="21"/>
                <w:lang w:eastAsia="es-MX"/>
              </w:rPr>
            </w:pPr>
          </w:p>
        </w:tc>
      </w:tr>
      <w:tr w:rsidR="00053BDC" w:rsidRPr="008314EA" w14:paraId="2D40A318"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55B4E253" w14:textId="00D42C11"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175B5FA6"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7712073"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9F697A5" w14:textId="4A59840F"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37.75</w:t>
            </w: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442473CD" w14:textId="43699F17"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99.13%</w:t>
            </w:r>
          </w:p>
        </w:tc>
        <w:tc>
          <w:tcPr>
            <w:tcW w:w="785" w:type="pct"/>
            <w:tcBorders>
              <w:top w:val="nil"/>
              <w:left w:val="nil"/>
              <w:bottom w:val="single" w:sz="8" w:space="0" w:color="auto"/>
              <w:right w:val="single" w:sz="8" w:space="0" w:color="auto"/>
            </w:tcBorders>
            <w:vAlign w:val="bottom"/>
            <w:hideMark/>
          </w:tcPr>
          <w:p w14:paraId="457B57AA" w14:textId="0BED0FA5"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93.83%</w:t>
            </w:r>
          </w:p>
        </w:tc>
        <w:tc>
          <w:tcPr>
            <w:tcW w:w="846" w:type="pct"/>
            <w:tcBorders>
              <w:top w:val="nil"/>
              <w:left w:val="nil"/>
              <w:bottom w:val="single" w:sz="8" w:space="0" w:color="auto"/>
              <w:right w:val="single" w:sz="8" w:space="0" w:color="auto"/>
            </w:tcBorders>
            <w:vAlign w:val="center"/>
            <w:hideMark/>
          </w:tcPr>
          <w:p w14:paraId="27DEE695" w14:textId="01C56B6A"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118.53</w:t>
            </w:r>
          </w:p>
        </w:tc>
      </w:tr>
      <w:tr w:rsidR="00053BDC" w:rsidRPr="008314EA" w14:paraId="4B183683"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23BD95B4" w14:textId="538956EA"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3B24E6E5"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11BAA421"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373DA9" w14:textId="3EE89789"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34.73</w:t>
            </w: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224554AA" w14:textId="640069B0"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99.98%</w:t>
            </w:r>
          </w:p>
        </w:tc>
        <w:tc>
          <w:tcPr>
            <w:tcW w:w="785" w:type="pct"/>
            <w:tcBorders>
              <w:top w:val="nil"/>
              <w:left w:val="nil"/>
              <w:bottom w:val="single" w:sz="8" w:space="0" w:color="auto"/>
              <w:right w:val="single" w:sz="8" w:space="0" w:color="auto"/>
            </w:tcBorders>
            <w:vAlign w:val="bottom"/>
            <w:hideMark/>
          </w:tcPr>
          <w:p w14:paraId="58CDB02F" w14:textId="1A72DF63"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99.77%</w:t>
            </w:r>
          </w:p>
        </w:tc>
        <w:tc>
          <w:tcPr>
            <w:tcW w:w="846" w:type="pct"/>
            <w:tcBorders>
              <w:top w:val="nil"/>
              <w:left w:val="nil"/>
              <w:bottom w:val="single" w:sz="8" w:space="0" w:color="auto"/>
              <w:right w:val="single" w:sz="8" w:space="0" w:color="auto"/>
            </w:tcBorders>
            <w:vAlign w:val="center"/>
            <w:hideMark/>
          </w:tcPr>
          <w:p w14:paraId="65ECDE47" w14:textId="6784B5E5"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243.42</w:t>
            </w:r>
          </w:p>
        </w:tc>
      </w:tr>
      <w:tr w:rsidR="00053BDC" w:rsidRPr="008314EA" w14:paraId="52152CA2"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7AF02EEE" w14:textId="415873D4"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6B455D84"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F2170EF"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20F674E4"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9EF102B" w14:textId="591A8D17" w:rsidR="00053BDC" w:rsidRPr="008314EA" w:rsidRDefault="00053BDC" w:rsidP="00237797">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34C0415" w14:textId="0EAA7716" w:rsidR="00053BDC" w:rsidRPr="008314EA" w:rsidRDefault="00053BDC" w:rsidP="00237797">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64577E4" w14:textId="45BE9445"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4</w:t>
            </w:r>
            <w:r>
              <w:rPr>
                <w:rFonts w:ascii="Calibri" w:hAnsi="Calibri" w:cs="Calibri"/>
                <w:color w:val="000000"/>
                <w:sz w:val="21"/>
                <w:szCs w:val="21"/>
                <w:lang w:eastAsia="es-MX"/>
              </w:rPr>
              <w:t>3</w:t>
            </w:r>
            <w:r w:rsidRPr="008314EA">
              <w:rPr>
                <w:rFonts w:ascii="Calibri" w:hAnsi="Calibri" w:cs="Calibri"/>
                <w:color w:val="000000"/>
                <w:sz w:val="21"/>
                <w:szCs w:val="21"/>
                <w:lang w:eastAsia="es-MX"/>
              </w:rPr>
              <w:t>3</w:t>
            </w:r>
            <w:r>
              <w:rPr>
                <w:rFonts w:ascii="Calibri" w:hAnsi="Calibri" w:cs="Calibri"/>
                <w:color w:val="000000"/>
                <w:sz w:val="21"/>
                <w:szCs w:val="21"/>
                <w:lang w:eastAsia="es-MX"/>
              </w:rPr>
              <w:t>1</w:t>
            </w:r>
          </w:p>
        </w:tc>
      </w:tr>
      <w:tr w:rsidR="00053BDC" w:rsidRPr="008314EA" w14:paraId="26671652"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115E35A5" w14:textId="7F89F2BF"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663CB8E8"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428E7E70"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F956693" w14:textId="45D10D96"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38.69</w:t>
            </w: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518D1814" w14:textId="63BAC432"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91.34%</w:t>
            </w:r>
          </w:p>
        </w:tc>
        <w:tc>
          <w:tcPr>
            <w:tcW w:w="785" w:type="pct"/>
            <w:tcBorders>
              <w:top w:val="nil"/>
              <w:left w:val="nil"/>
              <w:bottom w:val="single" w:sz="8" w:space="0" w:color="auto"/>
              <w:right w:val="single" w:sz="8" w:space="0" w:color="auto"/>
            </w:tcBorders>
            <w:vAlign w:val="bottom"/>
            <w:hideMark/>
          </w:tcPr>
          <w:p w14:paraId="2CE188B7" w14:textId="7A502E6A"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64.00%</w:t>
            </w:r>
          </w:p>
        </w:tc>
        <w:tc>
          <w:tcPr>
            <w:tcW w:w="846" w:type="pct"/>
            <w:tcBorders>
              <w:top w:val="nil"/>
              <w:left w:val="nil"/>
              <w:bottom w:val="single" w:sz="8" w:space="0" w:color="auto"/>
              <w:right w:val="single" w:sz="8" w:space="0" w:color="auto"/>
            </w:tcBorders>
            <w:vAlign w:val="center"/>
            <w:hideMark/>
          </w:tcPr>
          <w:p w14:paraId="634698F7" w14:textId="7EF73CEC"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156.79</w:t>
            </w:r>
          </w:p>
        </w:tc>
      </w:tr>
      <w:tr w:rsidR="00053BDC" w:rsidRPr="008314EA" w14:paraId="30757F39"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5BD0126B" w14:textId="31CF20D8"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585F696A"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F5BD97A"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1B31295" w14:textId="7506CFF1"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34.78</w:t>
            </w: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2DDCC23C" w14:textId="66B2C7AD"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98.61%</w:t>
            </w:r>
          </w:p>
        </w:tc>
        <w:tc>
          <w:tcPr>
            <w:tcW w:w="785" w:type="pct"/>
            <w:tcBorders>
              <w:top w:val="nil"/>
              <w:left w:val="nil"/>
              <w:bottom w:val="single" w:sz="8" w:space="0" w:color="auto"/>
              <w:right w:val="single" w:sz="8" w:space="0" w:color="auto"/>
            </w:tcBorders>
            <w:vAlign w:val="bottom"/>
            <w:hideMark/>
          </w:tcPr>
          <w:p w14:paraId="0914450D" w14:textId="4999B14C"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91.18%</w:t>
            </w:r>
          </w:p>
        </w:tc>
        <w:tc>
          <w:tcPr>
            <w:tcW w:w="846" w:type="pct"/>
            <w:tcBorders>
              <w:top w:val="nil"/>
              <w:left w:val="nil"/>
              <w:bottom w:val="single" w:sz="8" w:space="0" w:color="auto"/>
              <w:right w:val="single" w:sz="8" w:space="0" w:color="auto"/>
            </w:tcBorders>
            <w:vAlign w:val="center"/>
            <w:hideMark/>
          </w:tcPr>
          <w:p w14:paraId="69A9C19C" w14:textId="6FE96501"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331.70</w:t>
            </w:r>
          </w:p>
        </w:tc>
      </w:tr>
      <w:tr w:rsidR="00053BDC" w:rsidRPr="008314EA" w14:paraId="238C16AA"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269E89B9" w14:textId="12DA7121"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2B1633C8"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CD54A1"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9345738"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0802B1B3" w14:textId="20638545" w:rsidR="00053BDC" w:rsidRPr="008314EA" w:rsidRDefault="00053BDC" w:rsidP="00237797">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6A67D5E6" w14:textId="0506DE1D" w:rsidR="00053BDC" w:rsidRPr="008314EA" w:rsidRDefault="00053BDC" w:rsidP="00237797">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C85C966" w14:textId="7297CD36"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17</w:t>
            </w:r>
            <w:r>
              <w:rPr>
                <w:rFonts w:ascii="Calibri" w:hAnsi="Calibri" w:cs="Calibri"/>
                <w:color w:val="000000"/>
                <w:sz w:val="21"/>
                <w:szCs w:val="21"/>
                <w:lang w:eastAsia="es-MX"/>
              </w:rPr>
              <w:t>21</w:t>
            </w:r>
          </w:p>
        </w:tc>
      </w:tr>
      <w:tr w:rsidR="00053BDC" w:rsidRPr="008314EA" w14:paraId="40FF9DF2"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504E2B9C" w14:textId="73C3F091"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61EBCDD2"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2E43DC70"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7C6C84C8" w14:textId="5F99C980"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34.53</w:t>
            </w: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6A2EF386" w14:textId="4303D2B6"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57.14%</w:t>
            </w:r>
          </w:p>
        </w:tc>
        <w:tc>
          <w:tcPr>
            <w:tcW w:w="785" w:type="pct"/>
            <w:tcBorders>
              <w:top w:val="nil"/>
              <w:left w:val="nil"/>
              <w:bottom w:val="single" w:sz="8" w:space="0" w:color="auto"/>
              <w:right w:val="single" w:sz="8" w:space="0" w:color="auto"/>
            </w:tcBorders>
            <w:vAlign w:val="bottom"/>
            <w:hideMark/>
          </w:tcPr>
          <w:p w14:paraId="26415A16" w14:textId="7C0369D5"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11.92%</w:t>
            </w:r>
          </w:p>
        </w:tc>
        <w:tc>
          <w:tcPr>
            <w:tcW w:w="846" w:type="pct"/>
            <w:tcBorders>
              <w:top w:val="nil"/>
              <w:left w:val="nil"/>
              <w:bottom w:val="single" w:sz="8" w:space="0" w:color="auto"/>
              <w:right w:val="single" w:sz="8" w:space="0" w:color="auto"/>
            </w:tcBorders>
            <w:vAlign w:val="center"/>
            <w:hideMark/>
          </w:tcPr>
          <w:p w14:paraId="3429C1E1" w14:textId="0CAEDDEE"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192.43</w:t>
            </w:r>
          </w:p>
        </w:tc>
      </w:tr>
      <w:tr w:rsidR="00053BDC" w:rsidRPr="008314EA" w14:paraId="07092863"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295B1226" w14:textId="3C3302B1"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25D40F5A"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35DB77A"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4D549D9C" w14:textId="5195D06D"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35.53</w:t>
            </w: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bottom"/>
            <w:hideMark/>
          </w:tcPr>
          <w:p w14:paraId="422F3ECA" w14:textId="0A65F952"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88.86%</w:t>
            </w:r>
          </w:p>
        </w:tc>
        <w:tc>
          <w:tcPr>
            <w:tcW w:w="785" w:type="pct"/>
            <w:tcBorders>
              <w:top w:val="nil"/>
              <w:left w:val="nil"/>
              <w:bottom w:val="single" w:sz="8" w:space="0" w:color="auto"/>
              <w:right w:val="single" w:sz="8" w:space="0" w:color="auto"/>
            </w:tcBorders>
            <w:vAlign w:val="bottom"/>
            <w:hideMark/>
          </w:tcPr>
          <w:p w14:paraId="2988B269" w14:textId="60CAE764" w:rsidR="00053BDC" w:rsidRPr="008314EA" w:rsidRDefault="00053BDC" w:rsidP="00237797">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rPr>
              <w:t>58.17%</w:t>
            </w:r>
          </w:p>
        </w:tc>
        <w:tc>
          <w:tcPr>
            <w:tcW w:w="846" w:type="pct"/>
            <w:tcBorders>
              <w:top w:val="nil"/>
              <w:left w:val="nil"/>
              <w:bottom w:val="single" w:sz="8" w:space="0" w:color="auto"/>
              <w:right w:val="single" w:sz="8" w:space="0" w:color="auto"/>
            </w:tcBorders>
            <w:vAlign w:val="center"/>
            <w:hideMark/>
          </w:tcPr>
          <w:p w14:paraId="7C31369D" w14:textId="0D35E061" w:rsidR="00053BDC" w:rsidRPr="008314EA" w:rsidRDefault="00053BDC" w:rsidP="00053BDC">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382.88</w:t>
            </w:r>
          </w:p>
        </w:tc>
      </w:tr>
      <w:tr w:rsidR="00053BDC" w:rsidRPr="008314EA" w14:paraId="31B90838" w14:textId="77777777" w:rsidTr="00A17665">
        <w:trPr>
          <w:trHeight w:val="113"/>
        </w:trPr>
        <w:tc>
          <w:tcPr>
            <w:tcW w:w="535" w:type="pct"/>
            <w:tcBorders>
              <w:top w:val="nil"/>
              <w:left w:val="single" w:sz="8" w:space="0" w:color="auto"/>
              <w:bottom w:val="single" w:sz="8" w:space="0" w:color="auto"/>
              <w:right w:val="single" w:sz="8" w:space="0" w:color="auto"/>
            </w:tcBorders>
            <w:vAlign w:val="center"/>
            <w:hideMark/>
          </w:tcPr>
          <w:p w14:paraId="055F217B" w14:textId="3A6051AD" w:rsidR="00053BDC" w:rsidRPr="008314EA" w:rsidRDefault="00053BDC" w:rsidP="00053BDC">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2D94120C"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4853033" w14:textId="77777777"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2496E634" w14:textId="77777777" w:rsidR="00053BDC" w:rsidRPr="008314EA" w:rsidRDefault="00053BDC" w:rsidP="00053BDC">
            <w:pPr>
              <w:spacing w:after="0" w:line="240" w:lineRule="auto"/>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4C0A0BEB" w14:textId="7E2A07DA" w:rsidR="00053BDC" w:rsidRPr="008314EA" w:rsidRDefault="00053BDC" w:rsidP="00237797">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780499" w14:textId="3D89FD3F" w:rsidR="00053BDC" w:rsidRPr="008314EA" w:rsidRDefault="00053BDC" w:rsidP="00237797">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6F552D55" w14:textId="14D3984C" w:rsidR="00053BDC" w:rsidRPr="008314EA" w:rsidRDefault="00053BDC" w:rsidP="00053BDC">
            <w:pPr>
              <w:spacing w:after="0" w:line="240" w:lineRule="auto"/>
              <w:jc w:val="right"/>
              <w:rPr>
                <w:rFonts w:ascii="Calibri" w:hAnsi="Calibri" w:cs="Calibri"/>
                <w:color w:val="000000"/>
                <w:sz w:val="21"/>
                <w:szCs w:val="21"/>
                <w:lang w:eastAsia="es-MX"/>
              </w:rPr>
            </w:pPr>
            <w:r w:rsidRPr="008314EA">
              <w:rPr>
                <w:rFonts w:ascii="Calibri" w:hAnsi="Calibri" w:cs="Calibri"/>
                <w:color w:val="000000"/>
                <w:sz w:val="21"/>
                <w:szCs w:val="21"/>
                <w:lang w:eastAsia="es-MX"/>
              </w:rPr>
              <w:t>14</w:t>
            </w:r>
            <w:r>
              <w:rPr>
                <w:rFonts w:ascii="Calibri" w:hAnsi="Calibri" w:cs="Calibri"/>
                <w:color w:val="000000"/>
                <w:sz w:val="21"/>
                <w:szCs w:val="21"/>
                <w:lang w:eastAsia="es-MX"/>
              </w:rPr>
              <w:t>90</w:t>
            </w:r>
          </w:p>
        </w:tc>
      </w:tr>
    </w:tbl>
    <w:p w14:paraId="414BAF9E" w14:textId="3377DAC1" w:rsidR="008314EA" w:rsidRDefault="008314EA" w:rsidP="008314EA">
      <w:r>
        <w:t>Se sigue mostrando el intervalo de 0.2 segundos, únicamente para graficar los tiempos de encolamiento. Sin embargo, este intervalo ya no es viable, solo se consideran 0.5 y 1 segundo.</w:t>
      </w:r>
    </w:p>
    <w:p w14:paraId="539B108D" w14:textId="763A8FC8" w:rsidR="0045679A" w:rsidRDefault="00CC1CB4" w:rsidP="0045679A">
      <w:pPr>
        <w:keepNext/>
        <w:jc w:val="center"/>
      </w:pPr>
      <w:r>
        <w:rPr>
          <w:noProof/>
        </w:rPr>
        <w:drawing>
          <wp:inline distT="0" distB="0" distL="0" distR="0" wp14:anchorId="3FAAE7D0" wp14:editId="3A8021D0">
            <wp:extent cx="3999230" cy="2019632"/>
            <wp:effectExtent l="0" t="0" r="1270" b="0"/>
            <wp:docPr id="328467250" name="Gráfico 1">
              <a:extLst xmlns:a="http://schemas.openxmlformats.org/drawingml/2006/main">
                <a:ext uri="{FF2B5EF4-FFF2-40B4-BE49-F238E27FC236}">
                  <a16:creationId xmlns:a16="http://schemas.microsoft.com/office/drawing/2014/main" id="{CB7BC9B3-2040-5180-532C-F977951FA0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14:paraId="1EA3CB11" w14:textId="07AED5B4" w:rsidR="008320E6" w:rsidRDefault="0045679A" w:rsidP="008A511B">
      <w:pPr>
        <w:pStyle w:val="Descripcin"/>
      </w:pPr>
      <w:bookmarkStart w:id="236" w:name="_Toc151638686"/>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19</w:t>
      </w:r>
      <w:r>
        <w:rPr>
          <w:noProof/>
        </w:rPr>
        <w:fldChar w:fldCharType="end"/>
      </w:r>
      <w:r w:rsidR="0058268C">
        <w:t xml:space="preserve"> Porcentaje de mensajes recibidos con 20 nodos</w:t>
      </w:r>
      <w:bookmarkEnd w:id="236"/>
    </w:p>
    <w:p w14:paraId="04ADF35A" w14:textId="77777777" w:rsidR="00790273" w:rsidRDefault="007F650C" w:rsidP="00790273">
      <w:pPr>
        <w:keepNext/>
        <w:jc w:val="center"/>
      </w:pPr>
      <w:r>
        <w:rPr>
          <w:noProof/>
        </w:rPr>
        <w:lastRenderedPageBreak/>
        <w:drawing>
          <wp:inline distT="0" distB="0" distL="0" distR="0" wp14:anchorId="44BC65FF" wp14:editId="10E77090">
            <wp:extent cx="3745065" cy="2091193"/>
            <wp:effectExtent l="0" t="0" r="8255" b="4445"/>
            <wp:docPr id="80108820" name="Gráfico 1">
              <a:extLst xmlns:a="http://schemas.openxmlformats.org/drawingml/2006/main">
                <a:ext uri="{FF2B5EF4-FFF2-40B4-BE49-F238E27FC236}">
                  <a16:creationId xmlns:a16="http://schemas.microsoft.com/office/drawing/2014/main" id="{BAB1CCFB-BBAA-4E14-9619-137CCF55EF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14:paraId="607547C2" w14:textId="68024465" w:rsidR="007F650C" w:rsidRDefault="00790273" w:rsidP="008A511B">
      <w:pPr>
        <w:pStyle w:val="Descripcin"/>
      </w:pPr>
      <w:r>
        <w:t xml:space="preserve">Figura </w:t>
      </w:r>
      <w:r>
        <w:fldChar w:fldCharType="begin"/>
      </w:r>
      <w:r>
        <w:instrText xml:space="preserve"> STYLEREF 1 \s </w:instrText>
      </w:r>
      <w:r>
        <w:fldChar w:fldCharType="separate"/>
      </w:r>
      <w:r>
        <w:rPr>
          <w:noProof/>
        </w:rPr>
        <w:t>8</w:t>
      </w:r>
      <w:r>
        <w:rPr>
          <w:noProof/>
        </w:rPr>
        <w:fldChar w:fldCharType="end"/>
      </w:r>
      <w:r>
        <w:noBreakHyphen/>
        <w:t>20 Tiempos de encolamiento con 20 nodos</w:t>
      </w:r>
    </w:p>
    <w:p w14:paraId="13262900" w14:textId="69C5B31D" w:rsidR="008314EA" w:rsidRDefault="008314EA" w:rsidP="008314EA">
      <w:r>
        <w:t>Con una distancia a la intersección de 100 metros:</w:t>
      </w:r>
    </w:p>
    <w:p w14:paraId="36550EC0" w14:textId="0C478A16" w:rsidR="0045679A" w:rsidRDefault="00053BDC" w:rsidP="0045679A">
      <w:pPr>
        <w:keepNext/>
      </w:pPr>
      <w:r>
        <w:rPr>
          <w:noProof/>
        </w:rPr>
        <w:drawing>
          <wp:inline distT="0" distB="0" distL="0" distR="0" wp14:anchorId="4B4CB111" wp14:editId="58CF63BD">
            <wp:extent cx="2472856" cy="2448560"/>
            <wp:effectExtent l="0" t="0" r="3810" b="8890"/>
            <wp:docPr id="1697671102" name="Gráfico 1">
              <a:extLst xmlns:a="http://schemas.openxmlformats.org/drawingml/2006/main">
                <a:ext uri="{FF2B5EF4-FFF2-40B4-BE49-F238E27FC236}">
                  <a16:creationId xmlns:a16="http://schemas.microsoft.com/office/drawing/2014/main" id="{6FF6E602-BC4B-F164-C38A-1326456A28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r>
        <w:rPr>
          <w:noProof/>
        </w:rPr>
        <w:drawing>
          <wp:inline distT="0" distB="0" distL="0" distR="0" wp14:anchorId="4D410715" wp14:editId="27323D47">
            <wp:extent cx="3108960" cy="2447925"/>
            <wp:effectExtent l="0" t="0" r="15240" b="9525"/>
            <wp:docPr id="1726300159" name="Gráfico 1">
              <a:extLst xmlns:a="http://schemas.openxmlformats.org/drawingml/2006/main">
                <a:ext uri="{FF2B5EF4-FFF2-40B4-BE49-F238E27FC236}">
                  <a16:creationId xmlns:a16="http://schemas.microsoft.com/office/drawing/2014/main" id="{96D84E9B-5F3F-145E-A5DB-AB287D5CD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14:paraId="30DE4A4C" w14:textId="22034022" w:rsidR="008320E6" w:rsidRDefault="0045679A" w:rsidP="008A511B">
      <w:pPr>
        <w:pStyle w:val="Descripcin"/>
      </w:pPr>
      <w:bookmarkStart w:id="237" w:name="_Toc151638687"/>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rsidR="00790273">
        <w:t>21</w:t>
      </w:r>
      <w:r w:rsidR="0058268C">
        <w:t xml:space="preserve"> Probabilidad de recibir 2 y 4 mensajes con 20 nodos</w:t>
      </w:r>
      <w:bookmarkEnd w:id="237"/>
    </w:p>
    <w:p w14:paraId="1430388D" w14:textId="7F03BA7C" w:rsidR="008320E6" w:rsidRDefault="003E2A0F" w:rsidP="0056542E">
      <w:r>
        <w:t>Con 200 metros a la intersección:</w:t>
      </w:r>
      <w:r w:rsidR="009211B7" w:rsidRPr="009211B7">
        <w:rPr>
          <w:noProof/>
        </w:rPr>
        <w:t xml:space="preserve"> </w:t>
      </w:r>
    </w:p>
    <w:p w14:paraId="23355EB9" w14:textId="01940C5F" w:rsidR="0045679A" w:rsidRDefault="005F23BA" w:rsidP="0045679A">
      <w:pPr>
        <w:keepNext/>
      </w:pPr>
      <w:r>
        <w:rPr>
          <w:noProof/>
        </w:rPr>
        <w:lastRenderedPageBreak/>
        <w:drawing>
          <wp:inline distT="0" distB="0" distL="0" distR="0" wp14:anchorId="15C11FC2" wp14:editId="4D658AAF">
            <wp:extent cx="2456953" cy="2599690"/>
            <wp:effectExtent l="0" t="0" r="635" b="10160"/>
            <wp:docPr id="911289322" name="Gráfico 1">
              <a:extLst xmlns:a="http://schemas.openxmlformats.org/drawingml/2006/main">
                <a:ext uri="{FF2B5EF4-FFF2-40B4-BE49-F238E27FC236}">
                  <a16:creationId xmlns:a16="http://schemas.microsoft.com/office/drawing/2014/main" id="{7195B503-0DFA-0CFD-8A69-EBEB8F04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r>
        <w:rPr>
          <w:noProof/>
        </w:rPr>
        <w:drawing>
          <wp:inline distT="0" distB="0" distL="0" distR="0" wp14:anchorId="0DA75443" wp14:editId="4B8636C3">
            <wp:extent cx="3140765" cy="2614930"/>
            <wp:effectExtent l="0" t="0" r="2540" b="13970"/>
            <wp:docPr id="712316498" name="Gráfico 1">
              <a:extLst xmlns:a="http://schemas.openxmlformats.org/drawingml/2006/main">
                <a:ext uri="{FF2B5EF4-FFF2-40B4-BE49-F238E27FC236}">
                  <a16:creationId xmlns:a16="http://schemas.microsoft.com/office/drawing/2014/main" id="{94355221-54A9-E075-F121-5B259CE297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14:paraId="1146CAB2" w14:textId="72641539" w:rsidR="008320E6" w:rsidRDefault="0045679A" w:rsidP="008A511B">
      <w:pPr>
        <w:pStyle w:val="Descripcin"/>
      </w:pPr>
      <w:bookmarkStart w:id="238" w:name="_Toc151638688"/>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2</w:t>
      </w:r>
      <w:r>
        <w:rPr>
          <w:noProof/>
        </w:rPr>
        <w:fldChar w:fldCharType="end"/>
      </w:r>
      <w:r w:rsidR="00790273">
        <w:rPr>
          <w:noProof/>
        </w:rPr>
        <w:t>2</w:t>
      </w:r>
      <w:r w:rsidR="0058268C">
        <w:t xml:space="preserve"> Probabilidad de recibir 2 y 4 mensajes con 20 nodos, en un trayecto de 200 metros</w:t>
      </w:r>
      <w:bookmarkEnd w:id="238"/>
    </w:p>
    <w:p w14:paraId="729016F7" w14:textId="10BDDE43" w:rsidR="00574C97" w:rsidRPr="00574C97" w:rsidRDefault="00574C97" w:rsidP="00574C97">
      <w:r>
        <w:t>Comienzan a mostrarse algunos retrasos con el intervalo de 0.5 segundos y un tamaño de mensaje de 2 kB.</w:t>
      </w:r>
    </w:p>
    <w:p w14:paraId="33BAC6CE" w14:textId="77777777" w:rsidR="008320E6" w:rsidRDefault="008320E6" w:rsidP="00790273">
      <w:pPr>
        <w:pStyle w:val="Ttulo4"/>
        <w:rPr>
          <w:sz w:val="22"/>
          <w:lang w:eastAsia="en-US"/>
        </w:rPr>
      </w:pPr>
      <w:r>
        <w:t>30 nodos</w:t>
      </w:r>
    </w:p>
    <w:p w14:paraId="1E382C1D" w14:textId="53690A8D" w:rsidR="0045679A" w:rsidRPr="0045679A" w:rsidRDefault="0045679A" w:rsidP="008A511B">
      <w:pPr>
        <w:pStyle w:val="Descripcin"/>
      </w:pPr>
      <w:bookmarkStart w:id="239" w:name="_Toc151638587"/>
      <w:r>
        <w:t>T</w:t>
      </w:r>
      <w:r w:rsidRPr="0045679A">
        <w:t>abla</w:t>
      </w:r>
      <w:r>
        <w:t xml:space="preserve"> </w:t>
      </w:r>
      <w:r>
        <w:fldChar w:fldCharType="begin"/>
      </w:r>
      <w:r>
        <w:instrText xml:space="preserve"> STYLEREF 1 \s </w:instrText>
      </w:r>
      <w:r>
        <w:fldChar w:fldCharType="separate"/>
      </w:r>
      <w:r w:rsidR="007A22C5">
        <w:rPr>
          <w:noProof/>
        </w:rPr>
        <w:t>8</w:t>
      </w:r>
      <w:r>
        <w:rPr>
          <w:noProof/>
        </w:rPr>
        <w:fldChar w:fldCharType="end"/>
      </w:r>
      <w:r w:rsidR="007A22C5">
        <w:noBreakHyphen/>
      </w:r>
      <w:r>
        <w:fldChar w:fldCharType="begin"/>
      </w:r>
      <w:r>
        <w:instrText xml:space="preserve"> SEQ Tabla \* ARABIC \s 1 </w:instrText>
      </w:r>
      <w:r>
        <w:fldChar w:fldCharType="separate"/>
      </w:r>
      <w:r w:rsidR="007A22C5">
        <w:rPr>
          <w:noProof/>
        </w:rPr>
        <w:t>5</w:t>
      </w:r>
      <w:r>
        <w:rPr>
          <w:noProof/>
        </w:rPr>
        <w:fldChar w:fldCharType="end"/>
      </w:r>
      <w:r>
        <w:t xml:space="preserve"> C</w:t>
      </w:r>
      <w:r w:rsidRPr="0045679A">
        <w:t>omparación de los tiempos de encolamiento y probabilidad de recibir cierto número de mensajes, en una red con 30 vehículos</w:t>
      </w:r>
      <w:bookmarkEnd w:id="239"/>
    </w:p>
    <w:tbl>
      <w:tblPr>
        <w:tblW w:w="5000" w:type="pct"/>
        <w:tblCellMar>
          <w:left w:w="70" w:type="dxa"/>
          <w:right w:w="70" w:type="dxa"/>
        </w:tblCellMar>
        <w:tblLook w:val="04A0" w:firstRow="1" w:lastRow="0" w:firstColumn="1" w:lastColumn="0" w:noHBand="0" w:noVBand="1"/>
      </w:tblPr>
      <w:tblGrid>
        <w:gridCol w:w="944"/>
        <w:gridCol w:w="1298"/>
        <w:gridCol w:w="1111"/>
        <w:gridCol w:w="1204"/>
        <w:gridCol w:w="1384"/>
        <w:gridCol w:w="1384"/>
        <w:gridCol w:w="1492"/>
      </w:tblGrid>
      <w:tr w:rsidR="008320E6" w:rsidRPr="003E2A0F" w14:paraId="09E7841F" w14:textId="77777777" w:rsidTr="003E2A0F">
        <w:trPr>
          <w:trHeight w:val="170"/>
        </w:trPr>
        <w:tc>
          <w:tcPr>
            <w:tcW w:w="535" w:type="pct"/>
            <w:tcBorders>
              <w:top w:val="single" w:sz="8" w:space="0" w:color="auto"/>
              <w:left w:val="single" w:sz="8" w:space="0" w:color="auto"/>
              <w:bottom w:val="single" w:sz="8" w:space="0" w:color="auto"/>
              <w:right w:val="single" w:sz="8" w:space="0" w:color="auto"/>
            </w:tcBorders>
            <w:vAlign w:val="center"/>
            <w:hideMark/>
          </w:tcPr>
          <w:p w14:paraId="799A06A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Tamaño Payload</w:t>
            </w:r>
          </w:p>
          <w:p w14:paraId="24FE54B7"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kB</w:t>
            </w:r>
          </w:p>
        </w:tc>
        <w:tc>
          <w:tcPr>
            <w:tcW w:w="736" w:type="pct"/>
            <w:tcBorders>
              <w:top w:val="single" w:sz="8" w:space="0" w:color="auto"/>
              <w:left w:val="nil"/>
              <w:bottom w:val="single" w:sz="8" w:space="0" w:color="auto"/>
              <w:right w:val="single" w:sz="8" w:space="0" w:color="auto"/>
            </w:tcBorders>
            <w:vAlign w:val="center"/>
            <w:hideMark/>
          </w:tcPr>
          <w:p w14:paraId="4C04C9B8"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Intervalo de transmisión (segundos)</w:t>
            </w:r>
          </w:p>
        </w:tc>
        <w:tc>
          <w:tcPr>
            <w:tcW w:w="630" w:type="pct"/>
            <w:tcBorders>
              <w:top w:val="single" w:sz="8" w:space="0" w:color="auto"/>
              <w:left w:val="nil"/>
              <w:bottom w:val="single" w:sz="8" w:space="0" w:color="auto"/>
              <w:right w:val="single" w:sz="8" w:space="0" w:color="auto"/>
            </w:tcBorders>
            <w:vAlign w:val="center"/>
            <w:hideMark/>
          </w:tcPr>
          <w:p w14:paraId="6EBB7E7E"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Velocidad km/h</w:t>
            </w:r>
          </w:p>
        </w:tc>
        <w:tc>
          <w:tcPr>
            <w:tcW w:w="683" w:type="pct"/>
            <w:tcBorders>
              <w:top w:val="single" w:sz="8" w:space="0" w:color="auto"/>
              <w:left w:val="nil"/>
              <w:bottom w:val="single" w:sz="8" w:space="0" w:color="auto"/>
              <w:right w:val="single" w:sz="8" w:space="0" w:color="auto"/>
            </w:tcBorders>
            <w:vAlign w:val="center"/>
            <w:hideMark/>
          </w:tcPr>
          <w:p w14:paraId="29F0A222"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Porcentaje de mensajes recibidos</w:t>
            </w:r>
          </w:p>
        </w:tc>
        <w:tc>
          <w:tcPr>
            <w:tcW w:w="785" w:type="pct"/>
            <w:tcBorders>
              <w:top w:val="single" w:sz="8" w:space="0" w:color="auto"/>
              <w:left w:val="nil"/>
              <w:bottom w:val="single" w:sz="8" w:space="0" w:color="auto"/>
              <w:right w:val="single" w:sz="8" w:space="0" w:color="auto"/>
            </w:tcBorders>
            <w:vAlign w:val="center"/>
            <w:hideMark/>
          </w:tcPr>
          <w:p w14:paraId="0F88BDA8" w14:textId="284BA9DD"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2 mensajes</w:t>
            </w:r>
            <w:r w:rsidR="005F23BA">
              <w:rPr>
                <w:rFonts w:ascii="Calibri" w:hAnsi="Calibri" w:cs="Calibri"/>
                <w:color w:val="000000"/>
                <w:sz w:val="21"/>
                <w:szCs w:val="21"/>
                <w:lang w:eastAsia="es-MX"/>
              </w:rPr>
              <w:t xml:space="preserve"> en 100 m</w:t>
            </w:r>
          </w:p>
        </w:tc>
        <w:tc>
          <w:tcPr>
            <w:tcW w:w="785" w:type="pct"/>
            <w:tcBorders>
              <w:top w:val="single" w:sz="8" w:space="0" w:color="auto"/>
              <w:left w:val="nil"/>
              <w:bottom w:val="single" w:sz="8" w:space="0" w:color="auto"/>
              <w:right w:val="single" w:sz="8" w:space="0" w:color="auto"/>
            </w:tcBorders>
            <w:vAlign w:val="center"/>
            <w:hideMark/>
          </w:tcPr>
          <w:p w14:paraId="0BE09E91" w14:textId="7ACC952D"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Probabilidad de recibir 4 mensajes</w:t>
            </w:r>
            <w:r w:rsidR="005F23BA">
              <w:rPr>
                <w:rFonts w:ascii="Calibri" w:hAnsi="Calibri" w:cs="Calibri"/>
                <w:color w:val="000000"/>
                <w:sz w:val="21"/>
                <w:szCs w:val="21"/>
                <w:lang w:eastAsia="es-MX"/>
              </w:rPr>
              <w:t xml:space="preserve"> en 100 m</w:t>
            </w:r>
          </w:p>
        </w:tc>
        <w:tc>
          <w:tcPr>
            <w:tcW w:w="846" w:type="pct"/>
            <w:tcBorders>
              <w:top w:val="single" w:sz="8" w:space="0" w:color="auto"/>
              <w:left w:val="nil"/>
              <w:bottom w:val="single" w:sz="8" w:space="0" w:color="auto"/>
              <w:right w:val="single" w:sz="8" w:space="0" w:color="auto"/>
            </w:tcBorders>
            <w:vAlign w:val="center"/>
            <w:hideMark/>
          </w:tcPr>
          <w:p w14:paraId="432FCD8F" w14:textId="77777777"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Tiempo promedio de encolamiento</w:t>
            </w:r>
          </w:p>
          <w:p w14:paraId="1BEDB939" w14:textId="5552E4D3" w:rsidR="008320E6" w:rsidRPr="003E2A0F" w:rsidRDefault="008320E6">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r w:rsidR="00663562">
              <w:rPr>
                <w:rFonts w:ascii="Calibri" w:hAnsi="Calibri" w:cs="Calibri"/>
                <w:color w:val="000000"/>
                <w:sz w:val="21"/>
                <w:szCs w:val="21"/>
                <w:lang w:eastAsia="es-MX"/>
              </w:rPr>
              <w:t>mili</w:t>
            </w:r>
            <w:r w:rsidRPr="003E2A0F">
              <w:rPr>
                <w:rFonts w:ascii="Calibri" w:hAnsi="Calibri" w:cs="Calibri"/>
                <w:color w:val="000000"/>
                <w:sz w:val="21"/>
                <w:szCs w:val="21"/>
                <w:lang w:eastAsia="es-MX"/>
              </w:rPr>
              <w:t>segundos)</w:t>
            </w:r>
          </w:p>
        </w:tc>
      </w:tr>
      <w:tr w:rsidR="005F23BA" w:rsidRPr="003E2A0F" w14:paraId="3023BB4B"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11C44686"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1D22B11"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66CB0157"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14FF6277" w14:textId="5AD4E1D3"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w:t>
            </w:r>
            <w:r w:rsidR="00CC1CB4">
              <w:rPr>
                <w:rFonts w:ascii="Calibri" w:hAnsi="Calibri" w:cs="Calibri"/>
                <w:color w:val="000000"/>
                <w:sz w:val="21"/>
                <w:szCs w:val="21"/>
                <w:lang w:eastAsia="es-MX"/>
              </w:rPr>
              <w:t>2</w:t>
            </w:r>
            <w:r>
              <w:rPr>
                <w:rFonts w:ascii="Calibri" w:hAnsi="Calibri" w:cs="Calibri"/>
                <w:color w:val="000000"/>
                <w:sz w:val="21"/>
                <w:szCs w:val="21"/>
                <w:lang w:eastAsia="es-MX"/>
              </w:rPr>
              <w:t>.43</w:t>
            </w: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24712C60" w14:textId="3614504F" w:rsidR="005F23BA" w:rsidRPr="005F23BA" w:rsidRDefault="008A296C" w:rsidP="005F23BA">
            <w:pPr>
              <w:spacing w:after="0" w:line="240" w:lineRule="auto"/>
              <w:jc w:val="right"/>
              <w:rPr>
                <w:rFonts w:asciiTheme="minorHAnsi" w:hAnsiTheme="minorHAnsi" w:cstheme="minorHAnsi"/>
                <w:color w:val="000000"/>
                <w:sz w:val="21"/>
                <w:szCs w:val="21"/>
                <w:lang w:eastAsia="es-MX"/>
              </w:rPr>
            </w:pPr>
            <w:r w:rsidRPr="008A296C">
              <w:rPr>
                <w:rFonts w:asciiTheme="minorHAnsi" w:hAnsiTheme="minorHAnsi" w:cstheme="minorHAnsi"/>
                <w:sz w:val="21"/>
                <w:szCs w:val="21"/>
              </w:rPr>
              <w:t>99.2</w:t>
            </w:r>
            <w:r>
              <w:rPr>
                <w:rFonts w:asciiTheme="minorHAnsi" w:hAnsiTheme="minorHAnsi" w:cstheme="minorHAnsi"/>
                <w:sz w:val="21"/>
                <w:szCs w:val="21"/>
              </w:rPr>
              <w:t>9</w:t>
            </w:r>
            <w:r w:rsidR="005F23BA" w:rsidRPr="005F23BA">
              <w:rPr>
                <w:rFonts w:asciiTheme="minorHAnsi" w:hAnsiTheme="minorHAnsi" w:cstheme="minorHAnsi"/>
                <w:sz w:val="21"/>
                <w:szCs w:val="21"/>
              </w:rPr>
              <w:t>%</w:t>
            </w:r>
          </w:p>
        </w:tc>
        <w:tc>
          <w:tcPr>
            <w:tcW w:w="785" w:type="pct"/>
            <w:tcBorders>
              <w:top w:val="nil"/>
              <w:left w:val="nil"/>
              <w:bottom w:val="single" w:sz="8" w:space="0" w:color="auto"/>
              <w:right w:val="single" w:sz="8" w:space="0" w:color="auto"/>
            </w:tcBorders>
            <w:hideMark/>
          </w:tcPr>
          <w:p w14:paraId="24C01ABF" w14:textId="0876A1AB" w:rsidR="005F23BA" w:rsidRPr="005F23BA" w:rsidRDefault="008A296C" w:rsidP="005F23BA">
            <w:pPr>
              <w:spacing w:after="0" w:line="240" w:lineRule="auto"/>
              <w:jc w:val="right"/>
              <w:rPr>
                <w:rFonts w:asciiTheme="minorHAnsi" w:hAnsiTheme="minorHAnsi" w:cstheme="minorHAnsi"/>
                <w:color w:val="000000"/>
                <w:sz w:val="21"/>
                <w:szCs w:val="21"/>
                <w:lang w:eastAsia="es-MX"/>
              </w:rPr>
            </w:pPr>
            <w:r w:rsidRPr="008A296C">
              <w:rPr>
                <w:rFonts w:asciiTheme="minorHAnsi" w:hAnsiTheme="minorHAnsi" w:cstheme="minorHAnsi"/>
                <w:sz w:val="21"/>
                <w:szCs w:val="21"/>
              </w:rPr>
              <w:t>86.5</w:t>
            </w:r>
            <w:r>
              <w:rPr>
                <w:rFonts w:asciiTheme="minorHAnsi" w:hAnsiTheme="minorHAnsi" w:cstheme="minorHAnsi"/>
                <w:sz w:val="21"/>
                <w:szCs w:val="21"/>
              </w:rPr>
              <w:t>1</w:t>
            </w:r>
            <w:r w:rsidR="005F23BA" w:rsidRPr="005F23BA">
              <w:rPr>
                <w:rFonts w:asciiTheme="minorHAnsi" w:hAnsiTheme="minorHAnsi" w:cstheme="minorHAnsi"/>
                <w:sz w:val="21"/>
                <w:szCs w:val="21"/>
              </w:rPr>
              <w:t>%</w:t>
            </w:r>
          </w:p>
        </w:tc>
        <w:tc>
          <w:tcPr>
            <w:tcW w:w="846" w:type="pct"/>
            <w:tcBorders>
              <w:top w:val="nil"/>
              <w:left w:val="nil"/>
              <w:bottom w:val="single" w:sz="8" w:space="0" w:color="auto"/>
              <w:right w:val="single" w:sz="8" w:space="0" w:color="auto"/>
            </w:tcBorders>
            <w:vAlign w:val="center"/>
            <w:hideMark/>
          </w:tcPr>
          <w:p w14:paraId="78CEC9E1" w14:textId="69C58B10"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221.48</w:t>
            </w:r>
          </w:p>
        </w:tc>
      </w:tr>
      <w:tr w:rsidR="005F23BA" w:rsidRPr="003E2A0F" w14:paraId="5C134740"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65D4FE24"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37269960"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5ED6B9BC"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6EA05489" w14:textId="7E05E121" w:rsidR="005F23BA" w:rsidRPr="003E2A0F" w:rsidRDefault="00CC1CB4"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w:t>
            </w:r>
            <w:r w:rsidR="005F23BA">
              <w:rPr>
                <w:rFonts w:ascii="Calibri" w:hAnsi="Calibri" w:cs="Calibri"/>
                <w:color w:val="000000"/>
                <w:sz w:val="21"/>
                <w:szCs w:val="21"/>
                <w:lang w:eastAsia="es-MX"/>
              </w:rPr>
              <w:t>6.46</w:t>
            </w:r>
            <w:r w:rsidR="005F23BA"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17D7F38C" w14:textId="5F0CCD39" w:rsidR="005F23BA" w:rsidRPr="005F23BA" w:rsidRDefault="008A296C" w:rsidP="005F23BA">
            <w:pPr>
              <w:spacing w:after="0" w:line="240" w:lineRule="auto"/>
              <w:jc w:val="right"/>
              <w:rPr>
                <w:rFonts w:asciiTheme="minorHAnsi" w:hAnsiTheme="minorHAnsi" w:cstheme="minorHAnsi"/>
                <w:color w:val="000000"/>
                <w:sz w:val="21"/>
                <w:szCs w:val="21"/>
                <w:lang w:eastAsia="es-MX"/>
              </w:rPr>
            </w:pPr>
            <w:r w:rsidRPr="008A296C">
              <w:rPr>
                <w:rFonts w:asciiTheme="minorHAnsi" w:hAnsiTheme="minorHAnsi" w:cstheme="minorHAnsi"/>
                <w:sz w:val="21"/>
                <w:szCs w:val="21"/>
              </w:rPr>
              <w:t>99.99</w:t>
            </w:r>
            <w:r w:rsidR="005F23BA" w:rsidRPr="005F23BA">
              <w:rPr>
                <w:rFonts w:asciiTheme="minorHAnsi" w:hAnsiTheme="minorHAnsi" w:cstheme="minorHAnsi"/>
                <w:sz w:val="21"/>
                <w:szCs w:val="21"/>
              </w:rPr>
              <w:t>%</w:t>
            </w:r>
          </w:p>
        </w:tc>
        <w:tc>
          <w:tcPr>
            <w:tcW w:w="785" w:type="pct"/>
            <w:tcBorders>
              <w:top w:val="nil"/>
              <w:left w:val="nil"/>
              <w:bottom w:val="single" w:sz="8" w:space="0" w:color="auto"/>
              <w:right w:val="single" w:sz="8" w:space="0" w:color="auto"/>
            </w:tcBorders>
            <w:hideMark/>
          </w:tcPr>
          <w:p w14:paraId="52A70B5D" w14:textId="6871AC96" w:rsidR="005F23BA" w:rsidRPr="005F23BA" w:rsidRDefault="008A296C" w:rsidP="005F23BA">
            <w:pPr>
              <w:spacing w:after="0" w:line="240" w:lineRule="auto"/>
              <w:jc w:val="right"/>
              <w:rPr>
                <w:rFonts w:asciiTheme="minorHAnsi" w:hAnsiTheme="minorHAnsi" w:cstheme="minorHAnsi"/>
                <w:color w:val="000000"/>
                <w:sz w:val="21"/>
                <w:szCs w:val="21"/>
                <w:lang w:eastAsia="es-MX"/>
              </w:rPr>
            </w:pPr>
            <w:r w:rsidRPr="008A296C">
              <w:rPr>
                <w:rFonts w:asciiTheme="minorHAnsi" w:hAnsiTheme="minorHAnsi" w:cstheme="minorHAnsi"/>
                <w:sz w:val="21"/>
                <w:szCs w:val="21"/>
              </w:rPr>
              <w:t>99.6</w:t>
            </w:r>
            <w:r>
              <w:rPr>
                <w:rFonts w:asciiTheme="minorHAnsi" w:hAnsiTheme="minorHAnsi" w:cstheme="minorHAnsi"/>
                <w:sz w:val="21"/>
                <w:szCs w:val="21"/>
              </w:rPr>
              <w:t>6</w:t>
            </w:r>
            <w:r w:rsidR="005F23BA" w:rsidRPr="005F23BA">
              <w:rPr>
                <w:rFonts w:asciiTheme="minorHAnsi" w:hAnsiTheme="minorHAnsi" w:cstheme="minorHAnsi"/>
                <w:sz w:val="21"/>
                <w:szCs w:val="21"/>
              </w:rPr>
              <w:t>%</w:t>
            </w:r>
          </w:p>
        </w:tc>
        <w:tc>
          <w:tcPr>
            <w:tcW w:w="846" w:type="pct"/>
            <w:tcBorders>
              <w:top w:val="nil"/>
              <w:left w:val="nil"/>
              <w:bottom w:val="single" w:sz="8" w:space="0" w:color="auto"/>
              <w:right w:val="single" w:sz="8" w:space="0" w:color="auto"/>
            </w:tcBorders>
            <w:vAlign w:val="center"/>
            <w:hideMark/>
          </w:tcPr>
          <w:p w14:paraId="6D6BCFE4" w14:textId="1C0C5667"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560.98</w:t>
            </w:r>
          </w:p>
        </w:tc>
      </w:tr>
      <w:tr w:rsidR="005F23BA" w:rsidRPr="003E2A0F" w14:paraId="331671D7"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6AA151F7"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9D26A44"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8437E02"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4045DB42"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52F94639" w14:textId="1C4DC71C"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4007CAFB" w14:textId="6B4BBFE3"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602C399" w14:textId="2BE49996"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11773</w:t>
            </w:r>
          </w:p>
        </w:tc>
      </w:tr>
      <w:tr w:rsidR="005F23BA" w:rsidRPr="003E2A0F" w14:paraId="43FC5299"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7F1A13DA"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lastRenderedPageBreak/>
              <w:t>1</w:t>
            </w:r>
          </w:p>
        </w:tc>
        <w:tc>
          <w:tcPr>
            <w:tcW w:w="736" w:type="pct"/>
            <w:tcBorders>
              <w:top w:val="nil"/>
              <w:left w:val="nil"/>
              <w:bottom w:val="single" w:sz="8" w:space="0" w:color="auto"/>
              <w:right w:val="single" w:sz="8" w:space="0" w:color="auto"/>
            </w:tcBorders>
            <w:vAlign w:val="center"/>
            <w:hideMark/>
          </w:tcPr>
          <w:p w14:paraId="26788EBA"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A084B36"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2B3A480F" w14:textId="0B4C7A65"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58.68</w:t>
            </w: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75EB4196" w14:textId="326090DD" w:rsidR="005F23BA" w:rsidRPr="005F23BA" w:rsidRDefault="005F23BA" w:rsidP="005F23BA">
            <w:pPr>
              <w:spacing w:after="0" w:line="240" w:lineRule="auto"/>
              <w:jc w:val="right"/>
              <w:rPr>
                <w:rFonts w:asciiTheme="minorHAnsi" w:hAnsiTheme="minorHAnsi" w:cstheme="minorHAnsi"/>
                <w:color w:val="000000"/>
                <w:sz w:val="21"/>
                <w:szCs w:val="21"/>
                <w:lang w:eastAsia="es-MX"/>
              </w:rPr>
            </w:pPr>
            <w:r w:rsidRPr="005F23BA">
              <w:rPr>
                <w:rFonts w:asciiTheme="minorHAnsi" w:hAnsiTheme="minorHAnsi" w:cstheme="minorHAnsi"/>
                <w:sz w:val="21"/>
                <w:szCs w:val="21"/>
              </w:rPr>
              <w:t>90.24%</w:t>
            </w:r>
          </w:p>
        </w:tc>
        <w:tc>
          <w:tcPr>
            <w:tcW w:w="785" w:type="pct"/>
            <w:tcBorders>
              <w:top w:val="nil"/>
              <w:left w:val="nil"/>
              <w:bottom w:val="single" w:sz="8" w:space="0" w:color="auto"/>
              <w:right w:val="single" w:sz="8" w:space="0" w:color="auto"/>
            </w:tcBorders>
            <w:hideMark/>
          </w:tcPr>
          <w:p w14:paraId="5D400509" w14:textId="7B42BFB4" w:rsidR="005F23BA" w:rsidRPr="005F23BA" w:rsidRDefault="005F23BA" w:rsidP="005F23BA">
            <w:pPr>
              <w:spacing w:after="0" w:line="240" w:lineRule="auto"/>
              <w:jc w:val="right"/>
              <w:rPr>
                <w:rFonts w:asciiTheme="minorHAnsi" w:hAnsiTheme="minorHAnsi" w:cstheme="minorHAnsi"/>
                <w:color w:val="000000"/>
                <w:sz w:val="21"/>
                <w:szCs w:val="21"/>
                <w:lang w:eastAsia="es-MX"/>
              </w:rPr>
            </w:pPr>
            <w:r w:rsidRPr="005F23BA">
              <w:rPr>
                <w:rFonts w:asciiTheme="minorHAnsi" w:hAnsiTheme="minorHAnsi" w:cstheme="minorHAnsi"/>
                <w:sz w:val="21"/>
                <w:szCs w:val="21"/>
              </w:rPr>
              <w:t>31.45%</w:t>
            </w:r>
          </w:p>
        </w:tc>
        <w:tc>
          <w:tcPr>
            <w:tcW w:w="846" w:type="pct"/>
            <w:tcBorders>
              <w:top w:val="nil"/>
              <w:left w:val="nil"/>
              <w:bottom w:val="single" w:sz="8" w:space="0" w:color="auto"/>
              <w:right w:val="single" w:sz="8" w:space="0" w:color="auto"/>
            </w:tcBorders>
            <w:vAlign w:val="center"/>
            <w:hideMark/>
          </w:tcPr>
          <w:p w14:paraId="7C0E19AF" w14:textId="135CE551"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219.38</w:t>
            </w:r>
          </w:p>
        </w:tc>
      </w:tr>
      <w:tr w:rsidR="005F23BA" w:rsidRPr="003E2A0F" w14:paraId="7F00591C"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41F99385"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1E9D2A4A"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0E6C0B9D"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62063863" w14:textId="3106E018"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53.</w:t>
            </w:r>
            <w:r>
              <w:rPr>
                <w:rFonts w:ascii="Calibri" w:hAnsi="Calibri" w:cs="Calibri"/>
                <w:color w:val="000000"/>
                <w:sz w:val="21"/>
                <w:szCs w:val="21"/>
                <w:lang w:eastAsia="es-MX"/>
              </w:rPr>
              <w:t>73</w:t>
            </w: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23AE0A34" w14:textId="115A777A" w:rsidR="005F23BA" w:rsidRPr="005F23BA" w:rsidRDefault="005F23BA" w:rsidP="005F23BA">
            <w:pPr>
              <w:spacing w:after="0" w:line="240" w:lineRule="auto"/>
              <w:jc w:val="right"/>
              <w:rPr>
                <w:rFonts w:asciiTheme="minorHAnsi" w:hAnsiTheme="minorHAnsi" w:cstheme="minorHAnsi"/>
                <w:color w:val="000000"/>
                <w:sz w:val="21"/>
                <w:szCs w:val="21"/>
                <w:lang w:eastAsia="es-MX"/>
              </w:rPr>
            </w:pPr>
            <w:r w:rsidRPr="005F23BA">
              <w:rPr>
                <w:rFonts w:asciiTheme="minorHAnsi" w:hAnsiTheme="minorHAnsi" w:cstheme="minorHAnsi"/>
                <w:sz w:val="21"/>
                <w:szCs w:val="21"/>
              </w:rPr>
              <w:t>99.43%</w:t>
            </w:r>
          </w:p>
        </w:tc>
        <w:tc>
          <w:tcPr>
            <w:tcW w:w="785" w:type="pct"/>
            <w:tcBorders>
              <w:top w:val="nil"/>
              <w:left w:val="nil"/>
              <w:bottom w:val="single" w:sz="8" w:space="0" w:color="auto"/>
              <w:right w:val="single" w:sz="8" w:space="0" w:color="auto"/>
            </w:tcBorders>
            <w:hideMark/>
          </w:tcPr>
          <w:p w14:paraId="66CA375E" w14:textId="73A5EC05" w:rsidR="005F23BA" w:rsidRPr="005F23BA" w:rsidRDefault="005F23BA" w:rsidP="005F23BA">
            <w:pPr>
              <w:spacing w:after="0" w:line="240" w:lineRule="auto"/>
              <w:jc w:val="right"/>
              <w:rPr>
                <w:rFonts w:asciiTheme="minorHAnsi" w:hAnsiTheme="minorHAnsi" w:cstheme="minorHAnsi"/>
                <w:color w:val="000000"/>
                <w:sz w:val="21"/>
                <w:szCs w:val="21"/>
                <w:lang w:eastAsia="es-MX"/>
              </w:rPr>
            </w:pPr>
            <w:r w:rsidRPr="005F23BA">
              <w:rPr>
                <w:rFonts w:asciiTheme="minorHAnsi" w:hAnsiTheme="minorHAnsi" w:cstheme="minorHAnsi"/>
                <w:sz w:val="21"/>
                <w:szCs w:val="21"/>
              </w:rPr>
              <w:t>88.25%</w:t>
            </w:r>
          </w:p>
        </w:tc>
        <w:tc>
          <w:tcPr>
            <w:tcW w:w="846" w:type="pct"/>
            <w:tcBorders>
              <w:top w:val="nil"/>
              <w:left w:val="nil"/>
              <w:bottom w:val="single" w:sz="8" w:space="0" w:color="auto"/>
              <w:right w:val="single" w:sz="8" w:space="0" w:color="auto"/>
            </w:tcBorders>
            <w:vAlign w:val="center"/>
            <w:hideMark/>
          </w:tcPr>
          <w:p w14:paraId="76BB001D" w14:textId="53E637D6"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523.73</w:t>
            </w:r>
          </w:p>
        </w:tc>
      </w:tr>
      <w:tr w:rsidR="005F23BA" w:rsidRPr="003E2A0F" w14:paraId="49BF2860"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4B677BAF"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5C00D3CC"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6CA102E"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0DB6ABC"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6C9A86B6" w14:textId="596B26EA"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7F2EDAD7" w14:textId="38A8B88C"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38E6B82" w14:textId="146B7B00"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132</w:t>
            </w:r>
            <w:r w:rsidR="000324FF">
              <w:rPr>
                <w:rFonts w:ascii="Calibri" w:hAnsi="Calibri" w:cs="Calibri"/>
                <w:color w:val="000000"/>
                <w:sz w:val="21"/>
                <w:szCs w:val="21"/>
                <w:lang w:eastAsia="es-MX"/>
              </w:rPr>
              <w:t>3</w:t>
            </w:r>
            <w:r w:rsidRPr="003E2A0F">
              <w:rPr>
                <w:rFonts w:ascii="Calibri" w:hAnsi="Calibri" w:cs="Calibri"/>
                <w:color w:val="000000"/>
                <w:sz w:val="21"/>
                <w:szCs w:val="21"/>
                <w:lang w:eastAsia="es-MX"/>
              </w:rPr>
              <w:t>3</w:t>
            </w:r>
          </w:p>
        </w:tc>
      </w:tr>
      <w:tr w:rsidR="005F23BA" w:rsidRPr="003E2A0F" w14:paraId="7385D2A7"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457CD606"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612B7447"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5B18A84D"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5BFD6A03" w14:textId="1F899CF9"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53.23</w:t>
            </w: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23D8DF57" w14:textId="0452D2EF" w:rsidR="005F23BA" w:rsidRPr="005F23BA" w:rsidRDefault="005F23BA" w:rsidP="005F23BA">
            <w:pPr>
              <w:spacing w:after="0" w:line="240" w:lineRule="auto"/>
              <w:jc w:val="right"/>
              <w:rPr>
                <w:rFonts w:asciiTheme="minorHAnsi" w:hAnsiTheme="minorHAnsi" w:cstheme="minorHAnsi"/>
                <w:color w:val="000000"/>
                <w:sz w:val="21"/>
                <w:szCs w:val="21"/>
                <w:lang w:eastAsia="es-MX"/>
              </w:rPr>
            </w:pPr>
            <w:r w:rsidRPr="005F23BA">
              <w:rPr>
                <w:rFonts w:asciiTheme="minorHAnsi" w:hAnsiTheme="minorHAnsi" w:cstheme="minorHAnsi"/>
                <w:sz w:val="21"/>
                <w:szCs w:val="21"/>
              </w:rPr>
              <w:t>28.33%</w:t>
            </w:r>
          </w:p>
        </w:tc>
        <w:tc>
          <w:tcPr>
            <w:tcW w:w="785" w:type="pct"/>
            <w:tcBorders>
              <w:top w:val="nil"/>
              <w:left w:val="nil"/>
              <w:bottom w:val="single" w:sz="8" w:space="0" w:color="auto"/>
              <w:right w:val="single" w:sz="8" w:space="0" w:color="auto"/>
            </w:tcBorders>
            <w:hideMark/>
          </w:tcPr>
          <w:p w14:paraId="51FCD5CF" w14:textId="79992A2D" w:rsidR="005F23BA" w:rsidRPr="005F23BA" w:rsidRDefault="005F23BA" w:rsidP="005F23BA">
            <w:pPr>
              <w:spacing w:after="0" w:line="240" w:lineRule="auto"/>
              <w:jc w:val="right"/>
              <w:rPr>
                <w:rFonts w:asciiTheme="minorHAnsi" w:hAnsiTheme="minorHAnsi" w:cstheme="minorHAnsi"/>
                <w:color w:val="000000"/>
                <w:sz w:val="21"/>
                <w:szCs w:val="21"/>
                <w:lang w:eastAsia="es-MX"/>
              </w:rPr>
            </w:pPr>
            <w:r>
              <w:rPr>
                <w:rFonts w:asciiTheme="minorHAnsi" w:hAnsiTheme="minorHAnsi" w:cstheme="minorHAnsi"/>
                <w:sz w:val="21"/>
                <w:szCs w:val="21"/>
              </w:rPr>
              <w:t>0%</w:t>
            </w:r>
          </w:p>
        </w:tc>
        <w:tc>
          <w:tcPr>
            <w:tcW w:w="846" w:type="pct"/>
            <w:tcBorders>
              <w:top w:val="nil"/>
              <w:left w:val="nil"/>
              <w:bottom w:val="single" w:sz="8" w:space="0" w:color="auto"/>
              <w:right w:val="single" w:sz="8" w:space="0" w:color="auto"/>
            </w:tcBorders>
            <w:vAlign w:val="center"/>
            <w:hideMark/>
          </w:tcPr>
          <w:p w14:paraId="6BA351CB" w14:textId="5B674FF5"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278.16</w:t>
            </w:r>
          </w:p>
        </w:tc>
      </w:tr>
      <w:tr w:rsidR="005F23BA" w:rsidRPr="003E2A0F" w14:paraId="5C18D00D"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6FEF3EE3"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484C6BCC"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36D04927"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F93210D" w14:textId="4525869E"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w:t>
            </w:r>
            <w:r w:rsidR="00CC1CB4">
              <w:rPr>
                <w:rFonts w:ascii="Calibri" w:hAnsi="Calibri" w:cs="Calibri"/>
                <w:color w:val="000000"/>
                <w:sz w:val="21"/>
                <w:szCs w:val="21"/>
                <w:lang w:eastAsia="es-MX"/>
              </w:rPr>
              <w:t>4</w:t>
            </w:r>
            <w:r>
              <w:rPr>
                <w:rFonts w:ascii="Calibri" w:hAnsi="Calibri" w:cs="Calibri"/>
                <w:color w:val="000000"/>
                <w:sz w:val="21"/>
                <w:szCs w:val="21"/>
                <w:lang w:eastAsia="es-MX"/>
              </w:rPr>
              <w:t>.83</w:t>
            </w: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7A67DF4A" w14:textId="2ADA8452" w:rsidR="005F23BA" w:rsidRPr="005F23BA" w:rsidRDefault="008A296C" w:rsidP="005F23BA">
            <w:pPr>
              <w:spacing w:after="0" w:line="240" w:lineRule="auto"/>
              <w:jc w:val="right"/>
              <w:rPr>
                <w:rFonts w:asciiTheme="minorHAnsi" w:hAnsiTheme="minorHAnsi" w:cstheme="minorHAnsi"/>
                <w:color w:val="000000"/>
                <w:sz w:val="21"/>
                <w:szCs w:val="21"/>
                <w:lang w:eastAsia="es-MX"/>
              </w:rPr>
            </w:pPr>
            <w:r w:rsidRPr="008A296C">
              <w:rPr>
                <w:rFonts w:asciiTheme="minorHAnsi" w:hAnsiTheme="minorHAnsi" w:cstheme="minorHAnsi"/>
                <w:sz w:val="21"/>
                <w:szCs w:val="21"/>
              </w:rPr>
              <w:t>86.7</w:t>
            </w:r>
            <w:r>
              <w:rPr>
                <w:rFonts w:asciiTheme="minorHAnsi" w:hAnsiTheme="minorHAnsi" w:cstheme="minorHAnsi"/>
                <w:sz w:val="21"/>
                <w:szCs w:val="21"/>
              </w:rPr>
              <w:t>1</w:t>
            </w:r>
            <w:r w:rsidR="005F23BA" w:rsidRPr="005F23BA">
              <w:rPr>
                <w:rFonts w:asciiTheme="minorHAnsi" w:hAnsiTheme="minorHAnsi" w:cstheme="minorHAnsi"/>
                <w:sz w:val="21"/>
                <w:szCs w:val="21"/>
              </w:rPr>
              <w:t>%</w:t>
            </w:r>
          </w:p>
        </w:tc>
        <w:tc>
          <w:tcPr>
            <w:tcW w:w="785" w:type="pct"/>
            <w:tcBorders>
              <w:top w:val="nil"/>
              <w:left w:val="nil"/>
              <w:bottom w:val="single" w:sz="8" w:space="0" w:color="auto"/>
              <w:right w:val="single" w:sz="8" w:space="0" w:color="auto"/>
            </w:tcBorders>
            <w:hideMark/>
          </w:tcPr>
          <w:p w14:paraId="7DEE058D" w14:textId="7187F82F" w:rsidR="005F23BA" w:rsidRPr="005F23BA" w:rsidRDefault="008A296C" w:rsidP="005F23BA">
            <w:pPr>
              <w:spacing w:after="0" w:line="240" w:lineRule="auto"/>
              <w:jc w:val="right"/>
              <w:rPr>
                <w:rFonts w:asciiTheme="minorHAnsi" w:hAnsiTheme="minorHAnsi" w:cstheme="minorHAnsi"/>
                <w:color w:val="000000"/>
                <w:sz w:val="21"/>
                <w:szCs w:val="21"/>
                <w:lang w:eastAsia="es-MX"/>
              </w:rPr>
            </w:pPr>
            <w:r w:rsidRPr="008A296C">
              <w:rPr>
                <w:rFonts w:asciiTheme="minorHAnsi" w:hAnsiTheme="minorHAnsi" w:cstheme="minorHAnsi"/>
                <w:sz w:val="21"/>
                <w:szCs w:val="21"/>
              </w:rPr>
              <w:t>25.36</w:t>
            </w:r>
            <w:r w:rsidR="005F23BA" w:rsidRPr="005F23BA">
              <w:rPr>
                <w:rFonts w:asciiTheme="minorHAnsi" w:hAnsiTheme="minorHAnsi" w:cstheme="minorHAnsi"/>
                <w:sz w:val="21"/>
                <w:szCs w:val="21"/>
              </w:rPr>
              <w:t>%</w:t>
            </w:r>
          </w:p>
        </w:tc>
        <w:tc>
          <w:tcPr>
            <w:tcW w:w="846" w:type="pct"/>
            <w:tcBorders>
              <w:top w:val="nil"/>
              <w:left w:val="nil"/>
              <w:bottom w:val="single" w:sz="8" w:space="0" w:color="auto"/>
              <w:right w:val="single" w:sz="8" w:space="0" w:color="auto"/>
            </w:tcBorders>
            <w:vAlign w:val="center"/>
            <w:hideMark/>
          </w:tcPr>
          <w:p w14:paraId="2F57F32D" w14:textId="6F671A14"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771.94</w:t>
            </w:r>
          </w:p>
        </w:tc>
      </w:tr>
      <w:tr w:rsidR="005F23BA" w:rsidRPr="003E2A0F" w14:paraId="11A3FD31"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3EF2603C"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736" w:type="pct"/>
            <w:tcBorders>
              <w:top w:val="nil"/>
              <w:left w:val="nil"/>
              <w:bottom w:val="single" w:sz="8" w:space="0" w:color="auto"/>
              <w:right w:val="single" w:sz="8" w:space="0" w:color="auto"/>
            </w:tcBorders>
            <w:vAlign w:val="center"/>
            <w:hideMark/>
          </w:tcPr>
          <w:p w14:paraId="7362ABA5"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2B5FCE95"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584E480"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263EC916" w14:textId="434FB401"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51B50883" w14:textId="62CD6B95"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9147A49"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15.4321</w:t>
            </w:r>
          </w:p>
        </w:tc>
      </w:tr>
      <w:tr w:rsidR="005F23BA" w:rsidRPr="003E2A0F" w14:paraId="2D9D52D7" w14:textId="77777777" w:rsidTr="003E2A0F">
        <w:trPr>
          <w:trHeight w:val="170"/>
        </w:trPr>
        <w:tc>
          <w:tcPr>
            <w:tcW w:w="535" w:type="pct"/>
            <w:tcBorders>
              <w:top w:val="nil"/>
              <w:left w:val="single" w:sz="8" w:space="0" w:color="auto"/>
              <w:bottom w:val="single" w:sz="8" w:space="0" w:color="auto"/>
              <w:right w:val="single" w:sz="8" w:space="0" w:color="auto"/>
            </w:tcBorders>
            <w:vAlign w:val="center"/>
          </w:tcPr>
          <w:p w14:paraId="3219E7DE" w14:textId="77777777" w:rsidR="005F23BA" w:rsidRPr="003E2A0F" w:rsidRDefault="005F23BA" w:rsidP="005F23BA">
            <w:pPr>
              <w:spacing w:after="0" w:line="240" w:lineRule="auto"/>
              <w:rPr>
                <w:rFonts w:ascii="Calibri" w:hAnsi="Calibri" w:cs="Calibri"/>
                <w:color w:val="000000"/>
                <w:sz w:val="21"/>
                <w:szCs w:val="21"/>
                <w:lang w:eastAsia="es-MX"/>
              </w:rPr>
            </w:pPr>
          </w:p>
        </w:tc>
        <w:tc>
          <w:tcPr>
            <w:tcW w:w="736" w:type="pct"/>
            <w:tcBorders>
              <w:top w:val="nil"/>
              <w:left w:val="nil"/>
              <w:bottom w:val="single" w:sz="8" w:space="0" w:color="auto"/>
              <w:right w:val="single" w:sz="8" w:space="0" w:color="auto"/>
            </w:tcBorders>
            <w:vAlign w:val="center"/>
          </w:tcPr>
          <w:p w14:paraId="26E0F2C9" w14:textId="77777777" w:rsidR="005F23BA" w:rsidRPr="003E2A0F" w:rsidRDefault="005F23BA" w:rsidP="005F23BA">
            <w:pPr>
              <w:spacing w:after="0" w:line="240" w:lineRule="auto"/>
              <w:jc w:val="right"/>
              <w:rPr>
                <w:rFonts w:ascii="Calibri" w:hAnsi="Calibri" w:cs="Calibri"/>
                <w:color w:val="000000"/>
                <w:sz w:val="21"/>
                <w:szCs w:val="21"/>
                <w:lang w:eastAsia="es-MX"/>
              </w:rPr>
            </w:pPr>
          </w:p>
        </w:tc>
        <w:tc>
          <w:tcPr>
            <w:tcW w:w="630" w:type="pct"/>
            <w:tcBorders>
              <w:top w:val="nil"/>
              <w:left w:val="nil"/>
              <w:bottom w:val="single" w:sz="8" w:space="0" w:color="auto"/>
              <w:right w:val="single" w:sz="8" w:space="0" w:color="auto"/>
            </w:tcBorders>
            <w:vAlign w:val="center"/>
          </w:tcPr>
          <w:p w14:paraId="1ECED945" w14:textId="77777777" w:rsidR="005F23BA" w:rsidRPr="003E2A0F" w:rsidRDefault="005F23BA" w:rsidP="005F23BA">
            <w:pPr>
              <w:spacing w:after="0" w:line="240" w:lineRule="auto"/>
              <w:jc w:val="right"/>
              <w:rPr>
                <w:rFonts w:ascii="Calibri" w:hAnsi="Calibri" w:cs="Calibri"/>
                <w:color w:val="000000"/>
                <w:sz w:val="21"/>
                <w:szCs w:val="21"/>
                <w:lang w:eastAsia="es-MX"/>
              </w:rPr>
            </w:pPr>
          </w:p>
        </w:tc>
        <w:tc>
          <w:tcPr>
            <w:tcW w:w="683" w:type="pct"/>
            <w:tcBorders>
              <w:top w:val="nil"/>
              <w:left w:val="nil"/>
              <w:bottom w:val="single" w:sz="8" w:space="0" w:color="auto"/>
              <w:right w:val="single" w:sz="8" w:space="0" w:color="auto"/>
            </w:tcBorders>
            <w:vAlign w:val="center"/>
          </w:tcPr>
          <w:p w14:paraId="0071F427" w14:textId="77777777" w:rsidR="005F23BA" w:rsidRPr="003E2A0F" w:rsidRDefault="005F23BA" w:rsidP="005F23BA">
            <w:pPr>
              <w:spacing w:after="0" w:line="240" w:lineRule="auto"/>
              <w:rPr>
                <w:rFonts w:ascii="Calibri" w:hAnsi="Calibri" w:cs="Calibri"/>
                <w:color w:val="000000"/>
                <w:sz w:val="21"/>
                <w:szCs w:val="21"/>
                <w:lang w:eastAsia="es-MX"/>
              </w:rPr>
            </w:pPr>
          </w:p>
        </w:tc>
        <w:tc>
          <w:tcPr>
            <w:tcW w:w="785" w:type="pct"/>
            <w:tcBorders>
              <w:top w:val="nil"/>
              <w:left w:val="nil"/>
              <w:bottom w:val="single" w:sz="8" w:space="0" w:color="auto"/>
              <w:right w:val="single" w:sz="8" w:space="0" w:color="auto"/>
            </w:tcBorders>
            <w:vAlign w:val="center"/>
          </w:tcPr>
          <w:p w14:paraId="2EB0259B" w14:textId="1892F77A" w:rsidR="005F23BA" w:rsidRPr="003E2A0F" w:rsidRDefault="005F23BA" w:rsidP="005F23BA">
            <w:pPr>
              <w:spacing w:after="0" w:line="240" w:lineRule="auto"/>
              <w:jc w:val="left"/>
              <w:rPr>
                <w:rFonts w:ascii="Calibri" w:hAnsi="Calibri" w:cs="Calibri"/>
                <w:color w:val="000000"/>
                <w:sz w:val="21"/>
                <w:szCs w:val="21"/>
                <w:lang w:eastAsia="es-MX"/>
              </w:rPr>
            </w:pPr>
            <w:r w:rsidRPr="003E2A0F">
              <w:rPr>
                <w:rFonts w:ascii="Calibri" w:hAnsi="Calibri" w:cs="Calibri"/>
                <w:color w:val="000000"/>
                <w:sz w:val="21"/>
                <w:szCs w:val="21"/>
                <w:lang w:eastAsia="es-MX"/>
              </w:rPr>
              <w:t xml:space="preserve">Probabilidad de recibir </w:t>
            </w:r>
            <w:r>
              <w:rPr>
                <w:rFonts w:ascii="Calibri" w:hAnsi="Calibri" w:cs="Calibri"/>
                <w:color w:val="000000"/>
                <w:sz w:val="21"/>
                <w:szCs w:val="21"/>
                <w:lang w:eastAsia="es-MX"/>
              </w:rPr>
              <w:t>1</w:t>
            </w:r>
            <w:r w:rsidRPr="003E2A0F">
              <w:rPr>
                <w:rFonts w:ascii="Calibri" w:hAnsi="Calibri" w:cs="Calibri"/>
                <w:color w:val="000000"/>
                <w:sz w:val="21"/>
                <w:szCs w:val="21"/>
                <w:lang w:eastAsia="es-MX"/>
              </w:rPr>
              <w:t xml:space="preserve"> mensaje</w:t>
            </w:r>
            <w:r>
              <w:rPr>
                <w:rFonts w:ascii="Calibri" w:hAnsi="Calibri" w:cs="Calibri"/>
                <w:color w:val="000000"/>
                <w:sz w:val="21"/>
                <w:szCs w:val="21"/>
                <w:lang w:eastAsia="es-MX"/>
              </w:rPr>
              <w:t xml:space="preserve"> en 100 m</w:t>
            </w:r>
          </w:p>
        </w:tc>
        <w:tc>
          <w:tcPr>
            <w:tcW w:w="785" w:type="pct"/>
            <w:tcBorders>
              <w:top w:val="nil"/>
              <w:left w:val="nil"/>
              <w:bottom w:val="single" w:sz="8" w:space="0" w:color="auto"/>
              <w:right w:val="single" w:sz="8" w:space="0" w:color="auto"/>
            </w:tcBorders>
            <w:vAlign w:val="center"/>
          </w:tcPr>
          <w:p w14:paraId="369F6FF2" w14:textId="27E58E50" w:rsidR="005F23BA" w:rsidRPr="003E2A0F" w:rsidRDefault="005F23BA" w:rsidP="005F23BA">
            <w:pPr>
              <w:spacing w:after="0" w:line="240" w:lineRule="auto"/>
              <w:jc w:val="left"/>
              <w:rPr>
                <w:rFonts w:ascii="Calibri" w:hAnsi="Calibri" w:cs="Calibri"/>
                <w:color w:val="000000"/>
                <w:sz w:val="21"/>
                <w:szCs w:val="21"/>
                <w:lang w:eastAsia="es-MX"/>
              </w:rPr>
            </w:pPr>
            <w:r w:rsidRPr="003E2A0F">
              <w:rPr>
                <w:rFonts w:ascii="Calibri" w:hAnsi="Calibri" w:cs="Calibri"/>
                <w:color w:val="000000"/>
                <w:sz w:val="21"/>
                <w:szCs w:val="21"/>
                <w:lang w:eastAsia="es-MX"/>
              </w:rPr>
              <w:t xml:space="preserve">Probabilidad de recibir </w:t>
            </w:r>
            <w:r>
              <w:rPr>
                <w:rFonts w:ascii="Calibri" w:hAnsi="Calibri" w:cs="Calibri"/>
                <w:color w:val="000000"/>
                <w:sz w:val="21"/>
                <w:szCs w:val="21"/>
                <w:lang w:eastAsia="es-MX"/>
              </w:rPr>
              <w:t>2</w:t>
            </w:r>
            <w:r w:rsidRPr="003E2A0F">
              <w:rPr>
                <w:rFonts w:ascii="Calibri" w:hAnsi="Calibri" w:cs="Calibri"/>
                <w:color w:val="000000"/>
                <w:sz w:val="21"/>
                <w:szCs w:val="21"/>
                <w:lang w:eastAsia="es-MX"/>
              </w:rPr>
              <w:t xml:space="preserve"> mensajes</w:t>
            </w:r>
            <w:r>
              <w:rPr>
                <w:rFonts w:ascii="Calibri" w:hAnsi="Calibri" w:cs="Calibri"/>
                <w:color w:val="000000"/>
                <w:sz w:val="21"/>
                <w:szCs w:val="21"/>
                <w:lang w:eastAsia="es-MX"/>
              </w:rPr>
              <w:t xml:space="preserve"> en 100 m</w:t>
            </w:r>
          </w:p>
        </w:tc>
        <w:tc>
          <w:tcPr>
            <w:tcW w:w="846" w:type="pct"/>
            <w:tcBorders>
              <w:top w:val="nil"/>
              <w:left w:val="nil"/>
              <w:bottom w:val="single" w:sz="8" w:space="0" w:color="auto"/>
              <w:right w:val="single" w:sz="8" w:space="0" w:color="auto"/>
            </w:tcBorders>
            <w:vAlign w:val="center"/>
          </w:tcPr>
          <w:p w14:paraId="1D966494" w14:textId="77777777" w:rsidR="005F23BA" w:rsidRPr="003E2A0F" w:rsidRDefault="005F23BA" w:rsidP="005F23BA">
            <w:pPr>
              <w:spacing w:after="0" w:line="240" w:lineRule="auto"/>
              <w:jc w:val="right"/>
              <w:rPr>
                <w:rFonts w:ascii="Calibri" w:hAnsi="Calibri" w:cs="Calibri"/>
                <w:color w:val="000000"/>
                <w:sz w:val="21"/>
                <w:szCs w:val="21"/>
                <w:lang w:eastAsia="es-MX"/>
              </w:rPr>
            </w:pPr>
          </w:p>
        </w:tc>
      </w:tr>
      <w:tr w:rsidR="005F23BA" w:rsidRPr="003E2A0F" w14:paraId="2F2F8ACF"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5EE43B73" w14:textId="0567D796"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74C99BFE"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75724AB8"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CA960F7" w14:textId="4C36E676"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35.46</w:t>
            </w: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48F9C1C4" w14:textId="46AA3833"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98.75%</w:t>
            </w:r>
          </w:p>
        </w:tc>
        <w:tc>
          <w:tcPr>
            <w:tcW w:w="785" w:type="pct"/>
            <w:tcBorders>
              <w:top w:val="nil"/>
              <w:left w:val="nil"/>
              <w:bottom w:val="single" w:sz="8" w:space="0" w:color="auto"/>
              <w:right w:val="single" w:sz="8" w:space="0" w:color="auto"/>
            </w:tcBorders>
            <w:hideMark/>
          </w:tcPr>
          <w:p w14:paraId="308B5478" w14:textId="40D85AC1"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91.86%</w:t>
            </w:r>
          </w:p>
        </w:tc>
        <w:tc>
          <w:tcPr>
            <w:tcW w:w="846" w:type="pct"/>
            <w:tcBorders>
              <w:top w:val="nil"/>
              <w:left w:val="nil"/>
              <w:bottom w:val="single" w:sz="8" w:space="0" w:color="auto"/>
              <w:right w:val="single" w:sz="8" w:space="0" w:color="auto"/>
            </w:tcBorders>
            <w:vAlign w:val="center"/>
            <w:hideMark/>
          </w:tcPr>
          <w:p w14:paraId="6C345862" w14:textId="4B439811"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204.11</w:t>
            </w:r>
          </w:p>
        </w:tc>
      </w:tr>
      <w:tr w:rsidR="005F23BA" w:rsidRPr="003E2A0F" w14:paraId="331102FB"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4DECED8E" w14:textId="022095CD"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15624FEF"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7A13426"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7E5A9C13" w14:textId="25F7D142"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32.25</w:t>
            </w: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752271EC" w14:textId="6D834BB2"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99.96%</w:t>
            </w:r>
          </w:p>
        </w:tc>
        <w:tc>
          <w:tcPr>
            <w:tcW w:w="785" w:type="pct"/>
            <w:tcBorders>
              <w:top w:val="nil"/>
              <w:left w:val="nil"/>
              <w:bottom w:val="single" w:sz="8" w:space="0" w:color="auto"/>
              <w:right w:val="single" w:sz="8" w:space="0" w:color="auto"/>
            </w:tcBorders>
            <w:hideMark/>
          </w:tcPr>
          <w:p w14:paraId="45794FAA" w14:textId="75E42935"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99.56%</w:t>
            </w:r>
          </w:p>
        </w:tc>
        <w:tc>
          <w:tcPr>
            <w:tcW w:w="846" w:type="pct"/>
            <w:tcBorders>
              <w:top w:val="nil"/>
              <w:left w:val="nil"/>
              <w:bottom w:val="single" w:sz="8" w:space="0" w:color="auto"/>
              <w:right w:val="single" w:sz="8" w:space="0" w:color="auto"/>
            </w:tcBorders>
            <w:vAlign w:val="center"/>
            <w:hideMark/>
          </w:tcPr>
          <w:p w14:paraId="59F1FA02" w14:textId="73D181BF"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455.17</w:t>
            </w:r>
          </w:p>
        </w:tc>
      </w:tr>
      <w:tr w:rsidR="005F23BA" w:rsidRPr="003E2A0F" w14:paraId="114B3598"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2EAC325F" w14:textId="52ADFE16"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1F154287"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0DA5EA9F"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30</w:t>
            </w:r>
          </w:p>
        </w:tc>
        <w:tc>
          <w:tcPr>
            <w:tcW w:w="683" w:type="pct"/>
            <w:tcBorders>
              <w:top w:val="nil"/>
              <w:left w:val="nil"/>
              <w:bottom w:val="single" w:sz="8" w:space="0" w:color="auto"/>
              <w:right w:val="single" w:sz="8" w:space="0" w:color="auto"/>
            </w:tcBorders>
            <w:vAlign w:val="center"/>
            <w:hideMark/>
          </w:tcPr>
          <w:p w14:paraId="3126845E"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DB0E33D" w14:textId="61BA5255"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760A73DF" w14:textId="186A3625"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0A0C349E" w14:textId="7A5A5908"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13112</w:t>
            </w:r>
          </w:p>
        </w:tc>
      </w:tr>
      <w:tr w:rsidR="005F23BA" w:rsidRPr="003E2A0F" w14:paraId="7856F68A"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0D53B16F" w14:textId="3742F533"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5ECA9F0D"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E44AA9D"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4B520A4C" w14:textId="4130B734"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35.23</w:t>
            </w: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2561E778" w14:textId="191CA706"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88.60%</w:t>
            </w:r>
          </w:p>
        </w:tc>
        <w:tc>
          <w:tcPr>
            <w:tcW w:w="785" w:type="pct"/>
            <w:tcBorders>
              <w:top w:val="nil"/>
              <w:left w:val="nil"/>
              <w:bottom w:val="single" w:sz="8" w:space="0" w:color="auto"/>
              <w:right w:val="single" w:sz="8" w:space="0" w:color="auto"/>
            </w:tcBorders>
            <w:hideMark/>
          </w:tcPr>
          <w:p w14:paraId="37F9A29D" w14:textId="7A069064"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57.60%</w:t>
            </w:r>
          </w:p>
        </w:tc>
        <w:tc>
          <w:tcPr>
            <w:tcW w:w="846" w:type="pct"/>
            <w:tcBorders>
              <w:top w:val="nil"/>
              <w:left w:val="nil"/>
              <w:bottom w:val="single" w:sz="8" w:space="0" w:color="auto"/>
              <w:right w:val="single" w:sz="8" w:space="0" w:color="auto"/>
            </w:tcBorders>
            <w:vAlign w:val="center"/>
            <w:hideMark/>
          </w:tcPr>
          <w:p w14:paraId="7EE02777" w14:textId="65CF0627"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195.51</w:t>
            </w:r>
          </w:p>
        </w:tc>
      </w:tr>
      <w:tr w:rsidR="005F23BA" w:rsidRPr="003E2A0F" w14:paraId="5640F233"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3B3D0525" w14:textId="15A93961"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2EFB1D68"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72A3E4C3"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148BFFB5" w14:textId="41A8A2EF"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31.25</w:t>
            </w: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59DD87C3" w14:textId="6BECEED2"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97.64%</w:t>
            </w:r>
          </w:p>
        </w:tc>
        <w:tc>
          <w:tcPr>
            <w:tcW w:w="785" w:type="pct"/>
            <w:tcBorders>
              <w:top w:val="nil"/>
              <w:left w:val="nil"/>
              <w:bottom w:val="single" w:sz="8" w:space="0" w:color="auto"/>
              <w:right w:val="single" w:sz="8" w:space="0" w:color="auto"/>
            </w:tcBorders>
            <w:hideMark/>
          </w:tcPr>
          <w:p w14:paraId="22AE28D8" w14:textId="31730304"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86.92%</w:t>
            </w:r>
          </w:p>
        </w:tc>
        <w:tc>
          <w:tcPr>
            <w:tcW w:w="846" w:type="pct"/>
            <w:tcBorders>
              <w:top w:val="nil"/>
              <w:left w:val="nil"/>
              <w:bottom w:val="single" w:sz="8" w:space="0" w:color="auto"/>
              <w:right w:val="single" w:sz="8" w:space="0" w:color="auto"/>
            </w:tcBorders>
            <w:vAlign w:val="center"/>
            <w:hideMark/>
          </w:tcPr>
          <w:p w14:paraId="0E61BA9E" w14:textId="4705CC5C"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437.94</w:t>
            </w:r>
          </w:p>
        </w:tc>
      </w:tr>
      <w:tr w:rsidR="005F23BA" w:rsidRPr="003E2A0F" w14:paraId="2E6C6F1F"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14986E37" w14:textId="7AB35F70"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36C8E5BC"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54222826"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50</w:t>
            </w:r>
          </w:p>
        </w:tc>
        <w:tc>
          <w:tcPr>
            <w:tcW w:w="683" w:type="pct"/>
            <w:tcBorders>
              <w:top w:val="nil"/>
              <w:left w:val="nil"/>
              <w:bottom w:val="single" w:sz="8" w:space="0" w:color="auto"/>
              <w:right w:val="single" w:sz="8" w:space="0" w:color="auto"/>
            </w:tcBorders>
            <w:vAlign w:val="center"/>
            <w:hideMark/>
          </w:tcPr>
          <w:p w14:paraId="3D6B2541"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5280F439" w14:textId="3E5F8884"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825FEBB" w14:textId="607F97BF"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24AA257A"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8.83</w:t>
            </w:r>
          </w:p>
        </w:tc>
      </w:tr>
      <w:tr w:rsidR="005F23BA" w:rsidRPr="003E2A0F" w14:paraId="16332475"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10EFBBC6" w14:textId="03D1D0CA"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580367A8"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w:t>
            </w:r>
          </w:p>
        </w:tc>
        <w:tc>
          <w:tcPr>
            <w:tcW w:w="630" w:type="pct"/>
            <w:tcBorders>
              <w:top w:val="nil"/>
              <w:left w:val="nil"/>
              <w:bottom w:val="single" w:sz="8" w:space="0" w:color="auto"/>
              <w:right w:val="single" w:sz="8" w:space="0" w:color="auto"/>
            </w:tcBorders>
            <w:vAlign w:val="center"/>
            <w:hideMark/>
          </w:tcPr>
          <w:p w14:paraId="15AC71E0"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39949B0" w14:textId="0C2B3077"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34.31</w:t>
            </w: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7AAC97F6" w14:textId="66BC057D"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56.85%</w:t>
            </w:r>
          </w:p>
        </w:tc>
        <w:tc>
          <w:tcPr>
            <w:tcW w:w="785" w:type="pct"/>
            <w:tcBorders>
              <w:top w:val="nil"/>
              <w:left w:val="nil"/>
              <w:bottom w:val="single" w:sz="8" w:space="0" w:color="auto"/>
              <w:right w:val="single" w:sz="8" w:space="0" w:color="auto"/>
            </w:tcBorders>
            <w:hideMark/>
          </w:tcPr>
          <w:p w14:paraId="4A4EACF5" w14:textId="07F060F8"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11.77%</w:t>
            </w:r>
          </w:p>
        </w:tc>
        <w:tc>
          <w:tcPr>
            <w:tcW w:w="846" w:type="pct"/>
            <w:tcBorders>
              <w:top w:val="nil"/>
              <w:left w:val="nil"/>
              <w:bottom w:val="single" w:sz="8" w:space="0" w:color="auto"/>
              <w:right w:val="single" w:sz="8" w:space="0" w:color="auto"/>
            </w:tcBorders>
            <w:vAlign w:val="center"/>
            <w:hideMark/>
          </w:tcPr>
          <w:p w14:paraId="474DFEC2" w14:textId="38EFF4DC"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254.20</w:t>
            </w:r>
          </w:p>
        </w:tc>
      </w:tr>
      <w:tr w:rsidR="005F23BA" w:rsidRPr="003E2A0F" w14:paraId="4F5C6802"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430A5706" w14:textId="6FACDFB0"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7EB955B2"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0.5</w:t>
            </w:r>
          </w:p>
        </w:tc>
        <w:tc>
          <w:tcPr>
            <w:tcW w:w="630" w:type="pct"/>
            <w:tcBorders>
              <w:top w:val="nil"/>
              <w:left w:val="nil"/>
              <w:bottom w:val="single" w:sz="8" w:space="0" w:color="auto"/>
              <w:right w:val="single" w:sz="8" w:space="0" w:color="auto"/>
            </w:tcBorders>
            <w:vAlign w:val="center"/>
            <w:hideMark/>
          </w:tcPr>
          <w:p w14:paraId="271989AC"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19C356A4" w14:textId="2D15E771"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34.65</w:t>
            </w: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hideMark/>
          </w:tcPr>
          <w:p w14:paraId="75DF8C2B" w14:textId="5D291273"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88.08%</w:t>
            </w:r>
          </w:p>
        </w:tc>
        <w:tc>
          <w:tcPr>
            <w:tcW w:w="785" w:type="pct"/>
            <w:tcBorders>
              <w:top w:val="nil"/>
              <w:left w:val="nil"/>
              <w:bottom w:val="single" w:sz="8" w:space="0" w:color="auto"/>
              <w:right w:val="single" w:sz="8" w:space="0" w:color="auto"/>
            </w:tcBorders>
            <w:hideMark/>
          </w:tcPr>
          <w:p w14:paraId="1C114F79" w14:textId="339593A3"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5F23BA">
              <w:rPr>
                <w:rFonts w:asciiTheme="minorHAnsi" w:hAnsiTheme="minorHAnsi" w:cstheme="minorHAnsi"/>
                <w:sz w:val="21"/>
                <w:szCs w:val="21"/>
              </w:rPr>
              <w:t>56.48%</w:t>
            </w:r>
          </w:p>
        </w:tc>
        <w:tc>
          <w:tcPr>
            <w:tcW w:w="846" w:type="pct"/>
            <w:tcBorders>
              <w:top w:val="nil"/>
              <w:left w:val="nil"/>
              <w:bottom w:val="single" w:sz="8" w:space="0" w:color="auto"/>
              <w:right w:val="single" w:sz="8" w:space="0" w:color="auto"/>
            </w:tcBorders>
            <w:vAlign w:val="center"/>
            <w:hideMark/>
          </w:tcPr>
          <w:p w14:paraId="5F22A68D" w14:textId="77890080" w:rsidR="005F23BA" w:rsidRPr="003E2A0F" w:rsidRDefault="005F23BA" w:rsidP="005F23BA">
            <w:pPr>
              <w:spacing w:after="0" w:line="240" w:lineRule="auto"/>
              <w:jc w:val="right"/>
              <w:rPr>
                <w:rFonts w:ascii="Calibri" w:hAnsi="Calibri" w:cs="Calibri"/>
                <w:color w:val="000000"/>
                <w:sz w:val="21"/>
                <w:szCs w:val="21"/>
                <w:lang w:eastAsia="es-MX"/>
              </w:rPr>
            </w:pPr>
            <w:r>
              <w:rPr>
                <w:rFonts w:ascii="Calibri" w:hAnsi="Calibri" w:cs="Calibri"/>
                <w:color w:val="000000"/>
                <w:sz w:val="21"/>
                <w:szCs w:val="21"/>
                <w:lang w:eastAsia="es-MX"/>
              </w:rPr>
              <w:t>639.04</w:t>
            </w:r>
          </w:p>
        </w:tc>
      </w:tr>
      <w:tr w:rsidR="005F23BA" w:rsidRPr="003E2A0F" w14:paraId="4DAD203D" w14:textId="77777777" w:rsidTr="00A17665">
        <w:trPr>
          <w:trHeight w:val="170"/>
        </w:trPr>
        <w:tc>
          <w:tcPr>
            <w:tcW w:w="535" w:type="pct"/>
            <w:tcBorders>
              <w:top w:val="nil"/>
              <w:left w:val="single" w:sz="8" w:space="0" w:color="auto"/>
              <w:bottom w:val="single" w:sz="8" w:space="0" w:color="auto"/>
              <w:right w:val="single" w:sz="8" w:space="0" w:color="auto"/>
            </w:tcBorders>
            <w:vAlign w:val="center"/>
            <w:hideMark/>
          </w:tcPr>
          <w:p w14:paraId="270EE713" w14:textId="7F40A1CB" w:rsidR="005F23BA" w:rsidRPr="003E2A0F" w:rsidRDefault="005F23BA" w:rsidP="005F23BA">
            <w:pPr>
              <w:spacing w:after="0" w:line="240" w:lineRule="auto"/>
              <w:rPr>
                <w:rFonts w:ascii="Calibri" w:hAnsi="Calibri" w:cs="Calibri"/>
                <w:color w:val="000000"/>
                <w:sz w:val="21"/>
                <w:szCs w:val="21"/>
                <w:lang w:eastAsia="es-MX"/>
              </w:rPr>
            </w:pPr>
            <w:r>
              <w:rPr>
                <w:rFonts w:ascii="Calibri" w:hAnsi="Calibri" w:cs="Calibri"/>
                <w:color w:val="000000"/>
                <w:sz w:val="21"/>
                <w:szCs w:val="21"/>
                <w:lang w:eastAsia="es-MX"/>
              </w:rPr>
              <w:t>2</w:t>
            </w:r>
          </w:p>
        </w:tc>
        <w:tc>
          <w:tcPr>
            <w:tcW w:w="736" w:type="pct"/>
            <w:tcBorders>
              <w:top w:val="nil"/>
              <w:left w:val="nil"/>
              <w:bottom w:val="single" w:sz="8" w:space="0" w:color="auto"/>
              <w:right w:val="single" w:sz="8" w:space="0" w:color="auto"/>
            </w:tcBorders>
            <w:vAlign w:val="center"/>
            <w:hideMark/>
          </w:tcPr>
          <w:p w14:paraId="01C38F49"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0.2</w:t>
            </w:r>
          </w:p>
        </w:tc>
        <w:tc>
          <w:tcPr>
            <w:tcW w:w="630" w:type="pct"/>
            <w:tcBorders>
              <w:top w:val="nil"/>
              <w:left w:val="nil"/>
              <w:bottom w:val="single" w:sz="8" w:space="0" w:color="auto"/>
              <w:right w:val="single" w:sz="8" w:space="0" w:color="auto"/>
            </w:tcBorders>
            <w:vAlign w:val="center"/>
            <w:hideMark/>
          </w:tcPr>
          <w:p w14:paraId="465C8CA8" w14:textId="77777777"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80</w:t>
            </w:r>
          </w:p>
        </w:tc>
        <w:tc>
          <w:tcPr>
            <w:tcW w:w="683" w:type="pct"/>
            <w:tcBorders>
              <w:top w:val="nil"/>
              <w:left w:val="nil"/>
              <w:bottom w:val="single" w:sz="8" w:space="0" w:color="auto"/>
              <w:right w:val="single" w:sz="8" w:space="0" w:color="auto"/>
            </w:tcBorders>
            <w:vAlign w:val="center"/>
            <w:hideMark/>
          </w:tcPr>
          <w:p w14:paraId="678CD828" w14:textId="77777777" w:rsidR="005F23BA" w:rsidRPr="003E2A0F" w:rsidRDefault="005F23BA" w:rsidP="005F23BA">
            <w:pPr>
              <w:spacing w:after="0" w:line="240" w:lineRule="auto"/>
              <w:rPr>
                <w:rFonts w:ascii="Calibri" w:hAnsi="Calibri" w:cs="Calibr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214D602F" w14:textId="7D8A9E0B"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785" w:type="pct"/>
            <w:tcBorders>
              <w:top w:val="nil"/>
              <w:left w:val="nil"/>
              <w:bottom w:val="single" w:sz="8" w:space="0" w:color="auto"/>
              <w:right w:val="single" w:sz="8" w:space="0" w:color="auto"/>
            </w:tcBorders>
            <w:vAlign w:val="center"/>
            <w:hideMark/>
          </w:tcPr>
          <w:p w14:paraId="306FA2E6" w14:textId="2F887097" w:rsidR="005F23BA" w:rsidRPr="005F23BA" w:rsidRDefault="005F23BA" w:rsidP="005F23BA">
            <w:pPr>
              <w:spacing w:after="0" w:line="240" w:lineRule="auto"/>
              <w:jc w:val="center"/>
              <w:rPr>
                <w:rFonts w:asciiTheme="minorHAnsi" w:hAnsiTheme="minorHAnsi" w:cstheme="minorHAnsi"/>
                <w:color w:val="000000"/>
                <w:sz w:val="21"/>
                <w:szCs w:val="21"/>
                <w:lang w:eastAsia="es-MX"/>
              </w:rPr>
            </w:pPr>
            <w:r w:rsidRPr="003E2A0F">
              <w:rPr>
                <w:rFonts w:ascii="Calibri" w:hAnsi="Calibri" w:cs="Calibri"/>
                <w:color w:val="000000"/>
                <w:sz w:val="21"/>
                <w:szCs w:val="21"/>
                <w:lang w:eastAsia="es-MX"/>
              </w:rPr>
              <w:t>------------</w:t>
            </w:r>
          </w:p>
        </w:tc>
        <w:tc>
          <w:tcPr>
            <w:tcW w:w="846" w:type="pct"/>
            <w:tcBorders>
              <w:top w:val="nil"/>
              <w:left w:val="nil"/>
              <w:bottom w:val="single" w:sz="8" w:space="0" w:color="auto"/>
              <w:right w:val="single" w:sz="8" w:space="0" w:color="auto"/>
            </w:tcBorders>
            <w:vAlign w:val="center"/>
            <w:hideMark/>
          </w:tcPr>
          <w:p w14:paraId="45C91165" w14:textId="35DDD271" w:rsidR="005F23BA" w:rsidRPr="003E2A0F" w:rsidRDefault="005F23BA" w:rsidP="005F23BA">
            <w:pPr>
              <w:spacing w:after="0" w:line="240" w:lineRule="auto"/>
              <w:jc w:val="right"/>
              <w:rPr>
                <w:rFonts w:ascii="Calibri" w:hAnsi="Calibri" w:cs="Calibri"/>
                <w:color w:val="000000"/>
                <w:sz w:val="21"/>
                <w:szCs w:val="21"/>
                <w:lang w:eastAsia="es-MX"/>
              </w:rPr>
            </w:pPr>
            <w:r w:rsidRPr="003E2A0F">
              <w:rPr>
                <w:rFonts w:ascii="Calibri" w:hAnsi="Calibri" w:cs="Calibri"/>
                <w:color w:val="000000"/>
                <w:sz w:val="21"/>
                <w:szCs w:val="21"/>
                <w:lang w:eastAsia="es-MX"/>
              </w:rPr>
              <w:t>153</w:t>
            </w:r>
            <w:r w:rsidR="000324FF">
              <w:rPr>
                <w:rFonts w:ascii="Calibri" w:hAnsi="Calibri" w:cs="Calibri"/>
                <w:color w:val="000000"/>
                <w:sz w:val="21"/>
                <w:szCs w:val="21"/>
                <w:lang w:eastAsia="es-MX"/>
              </w:rPr>
              <w:t>9</w:t>
            </w:r>
            <w:r w:rsidRPr="003E2A0F">
              <w:rPr>
                <w:rFonts w:ascii="Calibri" w:hAnsi="Calibri" w:cs="Calibri"/>
                <w:color w:val="000000"/>
                <w:sz w:val="21"/>
                <w:szCs w:val="21"/>
                <w:lang w:eastAsia="es-MX"/>
              </w:rPr>
              <w:t>2</w:t>
            </w:r>
          </w:p>
        </w:tc>
      </w:tr>
    </w:tbl>
    <w:p w14:paraId="7700633C" w14:textId="7318C4B6" w:rsidR="0045679A" w:rsidRDefault="00CC1CB4" w:rsidP="0045679A">
      <w:pPr>
        <w:keepNext/>
        <w:jc w:val="center"/>
      </w:pPr>
      <w:r>
        <w:rPr>
          <w:noProof/>
        </w:rPr>
        <w:lastRenderedPageBreak/>
        <w:drawing>
          <wp:inline distT="0" distB="0" distL="0" distR="0" wp14:anchorId="183F6C3C" wp14:editId="609DEC12">
            <wp:extent cx="4572000" cy="2019632"/>
            <wp:effectExtent l="0" t="0" r="0" b="0"/>
            <wp:docPr id="1734390418" name="Gráfico 1">
              <a:extLst xmlns:a="http://schemas.openxmlformats.org/drawingml/2006/main">
                <a:ext uri="{FF2B5EF4-FFF2-40B4-BE49-F238E27FC236}">
                  <a16:creationId xmlns:a16="http://schemas.microsoft.com/office/drawing/2014/main" id="{6D157926-5AAF-051E-8B5F-C8517FCE65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14:paraId="7213E56E" w14:textId="20FF76AA" w:rsidR="008320E6" w:rsidRDefault="0045679A" w:rsidP="008A511B">
      <w:pPr>
        <w:pStyle w:val="Descripcin"/>
      </w:pPr>
      <w:bookmarkStart w:id="240" w:name="_Toc151638689"/>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2</w:t>
      </w:r>
      <w:r>
        <w:rPr>
          <w:noProof/>
        </w:rPr>
        <w:fldChar w:fldCharType="end"/>
      </w:r>
      <w:r w:rsidR="00790273">
        <w:rPr>
          <w:noProof/>
        </w:rPr>
        <w:t>3</w:t>
      </w:r>
      <w:r w:rsidR="0058268C">
        <w:t xml:space="preserve"> Porcentaje de mensajes recibidos con 30 nodos</w:t>
      </w:r>
      <w:bookmarkEnd w:id="240"/>
    </w:p>
    <w:p w14:paraId="35CEDED5" w14:textId="77777777" w:rsidR="00790273" w:rsidRDefault="007F650C" w:rsidP="00790273">
      <w:pPr>
        <w:keepNext/>
        <w:jc w:val="center"/>
      </w:pPr>
      <w:r>
        <w:rPr>
          <w:noProof/>
        </w:rPr>
        <w:drawing>
          <wp:inline distT="0" distB="0" distL="0" distR="0" wp14:anchorId="0996EDA7" wp14:editId="19D5F458">
            <wp:extent cx="4102735" cy="2608000"/>
            <wp:effectExtent l="0" t="0" r="12065" b="1905"/>
            <wp:docPr id="1468764797" name="Gráfico 1">
              <a:extLst xmlns:a="http://schemas.openxmlformats.org/drawingml/2006/main">
                <a:ext uri="{FF2B5EF4-FFF2-40B4-BE49-F238E27FC236}">
                  <a16:creationId xmlns:a16="http://schemas.microsoft.com/office/drawing/2014/main" id="{EADB175F-D8DB-4BCE-8F72-DF423531F1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14:paraId="1B256C94" w14:textId="4AC669E2" w:rsidR="007F650C" w:rsidRDefault="00790273" w:rsidP="008A511B">
      <w:pPr>
        <w:pStyle w:val="Descripcin"/>
      </w:pPr>
      <w:r>
        <w:t xml:space="preserve">Figura </w:t>
      </w:r>
      <w:r>
        <w:fldChar w:fldCharType="begin"/>
      </w:r>
      <w:r>
        <w:instrText xml:space="preserve"> STYLEREF 1 \s </w:instrText>
      </w:r>
      <w:r>
        <w:fldChar w:fldCharType="separate"/>
      </w:r>
      <w:r>
        <w:rPr>
          <w:noProof/>
        </w:rPr>
        <w:t>8</w:t>
      </w:r>
      <w:r>
        <w:rPr>
          <w:noProof/>
        </w:rPr>
        <w:fldChar w:fldCharType="end"/>
      </w:r>
      <w:r>
        <w:noBreakHyphen/>
        <w:t>24 Tiempos de encolamiento con 30 nodos</w:t>
      </w:r>
    </w:p>
    <w:p w14:paraId="74A6B795" w14:textId="052C9A3B" w:rsidR="003E2A0F" w:rsidRDefault="003E2A0F" w:rsidP="0045679A">
      <w:r>
        <w:t>Con una distancia a la intersección de 100 metros:</w:t>
      </w:r>
    </w:p>
    <w:p w14:paraId="524975FF" w14:textId="4E0D7525" w:rsidR="0045679A" w:rsidRDefault="00CC1CB4" w:rsidP="0045679A">
      <w:pPr>
        <w:keepNext/>
      </w:pPr>
      <w:r>
        <w:rPr>
          <w:noProof/>
        </w:rPr>
        <w:lastRenderedPageBreak/>
        <w:drawing>
          <wp:inline distT="0" distB="0" distL="0" distR="0" wp14:anchorId="40B53393" wp14:editId="257661A2">
            <wp:extent cx="2393343" cy="2576195"/>
            <wp:effectExtent l="0" t="0" r="6985" b="14605"/>
            <wp:docPr id="1099851913" name="Gráfico 1">
              <a:extLst xmlns:a="http://schemas.openxmlformats.org/drawingml/2006/main">
                <a:ext uri="{FF2B5EF4-FFF2-40B4-BE49-F238E27FC236}">
                  <a16:creationId xmlns:a16="http://schemas.microsoft.com/office/drawing/2014/main" id="{4EB44535-C727-898F-B624-26476DD936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r>
        <w:rPr>
          <w:noProof/>
        </w:rPr>
        <w:drawing>
          <wp:inline distT="0" distB="0" distL="0" distR="0" wp14:anchorId="6F04B6E2" wp14:editId="498C3754">
            <wp:extent cx="3188335" cy="2576195"/>
            <wp:effectExtent l="0" t="0" r="12065" b="14605"/>
            <wp:docPr id="804388474" name="Gráfico 1">
              <a:extLst xmlns:a="http://schemas.openxmlformats.org/drawingml/2006/main">
                <a:ext uri="{FF2B5EF4-FFF2-40B4-BE49-F238E27FC236}">
                  <a16:creationId xmlns:a16="http://schemas.microsoft.com/office/drawing/2014/main" id="{7D06F576-9573-7DBA-8055-BEDC6DCA8E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14:paraId="332A2C76" w14:textId="16C1D0D6" w:rsidR="008320E6" w:rsidRDefault="0045679A" w:rsidP="008A511B">
      <w:pPr>
        <w:pStyle w:val="Descripcin"/>
        <w:rPr>
          <w:noProof/>
        </w:rPr>
      </w:pPr>
      <w:bookmarkStart w:id="241" w:name="_Toc151638690"/>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2</w:t>
      </w:r>
      <w:r>
        <w:rPr>
          <w:noProof/>
        </w:rPr>
        <w:fldChar w:fldCharType="end"/>
      </w:r>
      <w:r w:rsidR="00ED60C7">
        <w:rPr>
          <w:noProof/>
        </w:rPr>
        <w:t>5</w:t>
      </w:r>
      <w:r w:rsidR="0058268C">
        <w:t xml:space="preserve"> Probabilidad de recibir 2 y 4 mensajes con 30 nodos</w:t>
      </w:r>
      <w:bookmarkEnd w:id="241"/>
    </w:p>
    <w:p w14:paraId="46F94D52" w14:textId="77777777" w:rsidR="003E2A0F" w:rsidRDefault="003E2A0F" w:rsidP="003E2A0F">
      <w:r>
        <w:t>Con 200 metros a la intersección:</w:t>
      </w:r>
    </w:p>
    <w:p w14:paraId="41C3335A" w14:textId="01991C35" w:rsidR="0045679A" w:rsidRDefault="000324FF" w:rsidP="0045679A">
      <w:pPr>
        <w:keepNext/>
      </w:pPr>
      <w:r>
        <w:rPr>
          <w:noProof/>
        </w:rPr>
        <w:drawing>
          <wp:inline distT="0" distB="0" distL="0" distR="0" wp14:anchorId="15B40607" wp14:editId="4AD552DF">
            <wp:extent cx="2385060" cy="2464904"/>
            <wp:effectExtent l="0" t="0" r="15240" b="12065"/>
            <wp:docPr id="435914060" name="Gráfico 1">
              <a:extLst xmlns:a="http://schemas.openxmlformats.org/drawingml/2006/main">
                <a:ext uri="{FF2B5EF4-FFF2-40B4-BE49-F238E27FC236}">
                  <a16:creationId xmlns:a16="http://schemas.microsoft.com/office/drawing/2014/main" id="{D342D49B-EB84-62A2-24F5-6BCA01355F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r>
        <w:rPr>
          <w:noProof/>
        </w:rPr>
        <w:drawing>
          <wp:inline distT="0" distB="0" distL="0" distR="0" wp14:anchorId="0E662169" wp14:editId="74D923C1">
            <wp:extent cx="3188473" cy="2448560"/>
            <wp:effectExtent l="0" t="0" r="12065" b="8890"/>
            <wp:docPr id="861839373" name="Gráfico 1">
              <a:extLst xmlns:a="http://schemas.openxmlformats.org/drawingml/2006/main">
                <a:ext uri="{FF2B5EF4-FFF2-40B4-BE49-F238E27FC236}">
                  <a16:creationId xmlns:a16="http://schemas.microsoft.com/office/drawing/2014/main" id="{49BBDA76-DCDB-C041-4FCE-EAC5C3D978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14:paraId="67CD76B9" w14:textId="43AC5E84" w:rsidR="008320E6" w:rsidRDefault="0045679A" w:rsidP="008A511B">
      <w:pPr>
        <w:pStyle w:val="Descripcin"/>
      </w:pPr>
      <w:bookmarkStart w:id="242" w:name="_Toc151638691"/>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2</w:t>
      </w:r>
      <w:r>
        <w:rPr>
          <w:noProof/>
        </w:rPr>
        <w:fldChar w:fldCharType="end"/>
      </w:r>
      <w:r w:rsidR="00ED60C7">
        <w:rPr>
          <w:noProof/>
        </w:rPr>
        <w:t>6</w:t>
      </w:r>
      <w:r w:rsidR="0058268C">
        <w:t xml:space="preserve"> Probabilidad de recibir 2 y 4 mensajes con 30 nodos, en un trayecto de 200 metros</w:t>
      </w:r>
      <w:bookmarkEnd w:id="242"/>
    </w:p>
    <w:p w14:paraId="7A5C383C" w14:textId="72D711C7" w:rsidR="00DE2199" w:rsidRDefault="00DE2199" w:rsidP="008320E6">
      <w:r>
        <w:t>Con 30 nodos, los tiempos de encolamiento para un intervalo de 0.5 segundos, empiezan a mostrar sus límites, el cual deja de ser viable para una velocidad de 80 km/h.</w:t>
      </w:r>
    </w:p>
    <w:p w14:paraId="33F328EF" w14:textId="74219735" w:rsidR="008320E6" w:rsidRPr="009211B7" w:rsidRDefault="00D82A8D" w:rsidP="008320E6">
      <w:r>
        <w:lastRenderedPageBreak/>
        <w:t xml:space="preserve">En la siguiente gráfica se muestra el incremento en el tiempo de encolamiento al agregar más vehículos a </w:t>
      </w:r>
      <w:r w:rsidR="00C8685B">
        <w:t>la simulación</w:t>
      </w:r>
      <w:r w:rsidR="007F650C">
        <w:t>, para una velocidad de 30 km/h</w:t>
      </w:r>
      <w:r>
        <w:t>:</w:t>
      </w:r>
      <w:r w:rsidR="009211B7" w:rsidRPr="009211B7">
        <w:rPr>
          <w:noProof/>
        </w:rPr>
        <w:t xml:space="preserve"> </w:t>
      </w:r>
    </w:p>
    <w:p w14:paraId="0AF7C118" w14:textId="014E6396" w:rsidR="0045679A" w:rsidRDefault="000324FF" w:rsidP="0045679A">
      <w:pPr>
        <w:keepNext/>
        <w:jc w:val="center"/>
      </w:pPr>
      <w:r>
        <w:rPr>
          <w:noProof/>
        </w:rPr>
        <w:drawing>
          <wp:inline distT="0" distB="0" distL="0" distR="0" wp14:anchorId="374F1F93" wp14:editId="3DED2856">
            <wp:extent cx="4572000" cy="2146852"/>
            <wp:effectExtent l="0" t="0" r="0" b="6350"/>
            <wp:docPr id="1498272522" name="Gráfico 1">
              <a:extLst xmlns:a="http://schemas.openxmlformats.org/drawingml/2006/main">
                <a:ext uri="{FF2B5EF4-FFF2-40B4-BE49-F238E27FC236}">
                  <a16:creationId xmlns:a16="http://schemas.microsoft.com/office/drawing/2014/main" id="{15EFCDDE-FA2C-80A8-1DE2-F9E81FB79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14:paraId="26A9157A" w14:textId="13EA51C2" w:rsidR="008320E6" w:rsidRDefault="0045679A" w:rsidP="008A511B">
      <w:pPr>
        <w:pStyle w:val="Descripcin"/>
        <w:rPr>
          <w:noProof/>
        </w:rPr>
      </w:pPr>
      <w:bookmarkStart w:id="243" w:name="_Toc151638692"/>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rsidR="00ED60C7">
        <w:t>27</w:t>
      </w:r>
      <w:r w:rsidR="0058268C">
        <w:t xml:space="preserve"> Tiempos de encolamiento al aumentar el número de nodos</w:t>
      </w:r>
      <w:bookmarkEnd w:id="243"/>
    </w:p>
    <w:p w14:paraId="6BAADB0D" w14:textId="23DC288C" w:rsidR="008320E6" w:rsidRDefault="008320E6" w:rsidP="008320E6">
      <w:pPr>
        <w:rPr>
          <w:noProof/>
        </w:rPr>
      </w:pPr>
      <w:r>
        <w:rPr>
          <w:noProof/>
        </w:rPr>
        <w:t>No se grafica para el intervalo de 0.2 segundos, porque a partir de 20 vehículos, los tiempos se disparan.</w:t>
      </w:r>
    </w:p>
    <w:p w14:paraId="12942EBB" w14:textId="77777777" w:rsidR="00542BE2" w:rsidRDefault="00542BE2" w:rsidP="00542BE2">
      <w:pPr>
        <w:keepNext/>
        <w:jc w:val="center"/>
      </w:pPr>
      <w:r>
        <w:rPr>
          <w:noProof/>
        </w:rPr>
        <w:drawing>
          <wp:inline distT="0" distB="0" distL="0" distR="0" wp14:anchorId="489987B7" wp14:editId="2557F5DF">
            <wp:extent cx="4468495" cy="2162755"/>
            <wp:effectExtent l="0" t="0" r="8255" b="9525"/>
            <wp:docPr id="480349180" name="Gráfico 1">
              <a:extLst xmlns:a="http://schemas.openxmlformats.org/drawingml/2006/main">
                <a:ext uri="{FF2B5EF4-FFF2-40B4-BE49-F238E27FC236}">
                  <a16:creationId xmlns:a16="http://schemas.microsoft.com/office/drawing/2014/main" id="{1D731E60-599A-41C6-85E2-8813EC40CC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0"/>
              </a:graphicData>
            </a:graphic>
          </wp:inline>
        </w:drawing>
      </w:r>
    </w:p>
    <w:p w14:paraId="281EFA93" w14:textId="3F288C5F" w:rsidR="00542BE2" w:rsidRPr="00542BE2" w:rsidRDefault="00542BE2" w:rsidP="008A511B">
      <w:pPr>
        <w:pStyle w:val="Descripcin"/>
      </w:pPr>
      <w:r>
        <w:t xml:space="preserve">Figura </w:t>
      </w:r>
      <w:r>
        <w:fldChar w:fldCharType="begin"/>
      </w:r>
      <w:r>
        <w:instrText xml:space="preserve"> STYLEREF 1 \s </w:instrText>
      </w:r>
      <w:r>
        <w:fldChar w:fldCharType="separate"/>
      </w:r>
      <w:r>
        <w:rPr>
          <w:noProof/>
        </w:rPr>
        <w:t>8</w:t>
      </w:r>
      <w:r>
        <w:rPr>
          <w:noProof/>
        </w:rPr>
        <w:fldChar w:fldCharType="end"/>
      </w:r>
      <w:r>
        <w:noBreakHyphen/>
        <w:t>2</w:t>
      </w:r>
      <w:r w:rsidR="00ED60C7">
        <w:t>8</w:t>
      </w:r>
      <w:r>
        <w:t xml:space="preserve"> </w:t>
      </w:r>
      <w:r w:rsidRPr="00542BE2">
        <w:t>Porcentaje de mensajes recibidos a 50 Km/h</w:t>
      </w:r>
    </w:p>
    <w:p w14:paraId="5436BCA9" w14:textId="477F9858" w:rsidR="00542BE2" w:rsidRDefault="00542BE2" w:rsidP="008A511B">
      <w:pPr>
        <w:pStyle w:val="Descripcin"/>
        <w:rPr>
          <w:noProof/>
          <w:lang w:eastAsia="en-US"/>
        </w:rPr>
      </w:pPr>
    </w:p>
    <w:p w14:paraId="3867FDF8" w14:textId="1A7949AE" w:rsidR="008320E6" w:rsidRDefault="008320E6" w:rsidP="008320E6">
      <w:pPr>
        <w:rPr>
          <w:noProof/>
        </w:rPr>
      </w:pPr>
      <w:r>
        <w:rPr>
          <w:noProof/>
        </w:rPr>
        <w:t xml:space="preserve">El vehículo tiene información suficiente para modificar su intervalo de transmisión, conoce su velocidad, y la estimada de otros nodos. </w:t>
      </w:r>
      <w:r w:rsidR="00D82A8D">
        <w:rPr>
          <w:noProof/>
        </w:rPr>
        <w:t>Además, p</w:t>
      </w:r>
      <w:r>
        <w:rPr>
          <w:noProof/>
        </w:rPr>
        <w:t xml:space="preserve">uede darse una idea de la cantidad de nodos en la red, </w:t>
      </w:r>
      <w:r w:rsidR="00D82A8D">
        <w:rPr>
          <w:noProof/>
        </w:rPr>
        <w:t xml:space="preserve">mediante </w:t>
      </w:r>
      <w:r>
        <w:rPr>
          <w:noProof/>
        </w:rPr>
        <w:t>los mensajes recibidos.</w:t>
      </w:r>
      <w:r w:rsidR="00D82A8D">
        <w:rPr>
          <w:noProof/>
        </w:rPr>
        <w:t xml:space="preserve"> </w:t>
      </w:r>
      <w:r>
        <w:rPr>
          <w:noProof/>
        </w:rPr>
        <w:t>Si se agrega que conoce su ubicación,</w:t>
      </w:r>
      <w:r w:rsidR="00D82A8D">
        <w:rPr>
          <w:noProof/>
        </w:rPr>
        <w:t xml:space="preserve"> puede conocer la localización por ejemplo de cruceros, y entonces considerar su distancia a ciertos puntos ciegos.</w:t>
      </w:r>
      <w:r>
        <w:rPr>
          <w:noProof/>
        </w:rPr>
        <w:t xml:space="preserve"> </w:t>
      </w:r>
    </w:p>
    <w:p w14:paraId="0EFF3C50" w14:textId="533276E3" w:rsidR="008320E6" w:rsidRDefault="008320E6" w:rsidP="008320E6">
      <w:pPr>
        <w:rPr>
          <w:sz w:val="22"/>
          <w:lang w:eastAsia="en-US"/>
        </w:rPr>
      </w:pPr>
      <w:r>
        <w:t xml:space="preserve">De las mediciones observadas se puede ver que, con 10 nodos, si el mensaje es de </w:t>
      </w:r>
      <w:r w:rsidR="00F504FA">
        <w:t>2</w:t>
      </w:r>
      <w:r>
        <w:t xml:space="preserve"> kB, el intervalo de 0.2 segundos no es viable, mientras que con mensajes de 1 kB deja de serlo a partir de 50 km/h. Con 20 nodos, el intervalo de 0.2 segundos nunca es viable. Y con 30 nodos, </w:t>
      </w:r>
      <w:r w:rsidR="00F671F9">
        <w:t>el intervalo de 0.5 segundos con mensajes de 1 kB no es viable, y 0.5 s con mensajes de 2 kB deja de serlo a los 80 km/h</w:t>
      </w:r>
      <w:r>
        <w:t xml:space="preserve">. Además, a partir de 0.5 segundos y 20 nodos, con mensajes de </w:t>
      </w:r>
      <w:r w:rsidR="00F504FA">
        <w:t>2</w:t>
      </w:r>
      <w:r>
        <w:t xml:space="preserve"> kB se puede presentar retrasos en algunos escenarios.</w:t>
      </w:r>
    </w:p>
    <w:p w14:paraId="70B9800F" w14:textId="09409C0B" w:rsidR="008320E6" w:rsidRDefault="008320E6" w:rsidP="008320E6">
      <w:r>
        <w:t>A continuación, se muestran los intervalos recomendados según donde se tenga mayor probabilidad de que los nodos queden notificados, con diferentes velocidades</w:t>
      </w:r>
      <w:r w:rsidR="00D82A8D">
        <w:t>. Se considera que deben recibir 4 mensajes de 1 kB o 2 mensajes de 2 kB.</w:t>
      </w:r>
      <w:r w:rsidR="005D54FF">
        <w:t xml:space="preserve"> </w:t>
      </w:r>
      <w:r w:rsidR="005D54FF" w:rsidRPr="005D54FF">
        <w:t>En las siguientes imágenes, el centro del círculo representa la intersección antes de la cual los vehículos deben comunicarse. El círculo naranja corresponde a un radio de 100 metros y el amarillo a uno de 200 metros. Se propone que los vehículos adapten la tasa de transmisión y el tamaño de los mensajes según las condiciones del tráfico y la distancia a la intersección</w:t>
      </w:r>
      <w:r w:rsidR="005D54FF">
        <w:t xml:space="preserve"> (según el círculo en que se encuentren)</w:t>
      </w:r>
      <w:r w:rsidR="005D54FF" w:rsidRPr="005D54FF">
        <w:t>.</w:t>
      </w:r>
      <w:r w:rsidR="005D54FF">
        <w:t xml:space="preserve"> </w:t>
      </w:r>
    </w:p>
    <w:p w14:paraId="74511697" w14:textId="699F75A2" w:rsidR="00D82A8D" w:rsidRDefault="00D82A8D" w:rsidP="00D82A8D">
      <w:r>
        <w:lastRenderedPageBreak/>
        <w:t>A una velocidad de 30 km/h:</w:t>
      </w:r>
    </w:p>
    <w:p w14:paraId="67A8456E" w14:textId="5F5F6663" w:rsidR="0045679A" w:rsidRDefault="00DC3C41" w:rsidP="0045679A">
      <w:pPr>
        <w:keepNext/>
      </w:pPr>
      <w:r>
        <w:rPr>
          <w:noProof/>
        </w:rPr>
        <mc:AlternateContent>
          <mc:Choice Requires="wps">
            <w:drawing>
              <wp:anchor distT="0" distB="0" distL="114300" distR="114300" simplePos="0" relativeHeight="252659712" behindDoc="0" locked="0" layoutInCell="1" allowOverlap="1" wp14:anchorId="389C9C7A" wp14:editId="539CD2B0">
                <wp:simplePos x="0" y="0"/>
                <wp:positionH relativeFrom="column">
                  <wp:posOffset>3364451</wp:posOffset>
                </wp:positionH>
                <wp:positionV relativeFrom="paragraph">
                  <wp:posOffset>1603706</wp:posOffset>
                </wp:positionV>
                <wp:extent cx="77638" cy="77637"/>
                <wp:effectExtent l="0" t="0" r="17780" b="17780"/>
                <wp:wrapNone/>
                <wp:docPr id="204579213" name="Elipse 1"/>
                <wp:cNvGraphicFramePr/>
                <a:graphic xmlns:a="http://schemas.openxmlformats.org/drawingml/2006/main">
                  <a:graphicData uri="http://schemas.microsoft.com/office/word/2010/wordprocessingShape">
                    <wps:wsp>
                      <wps:cNvSpPr/>
                      <wps:spPr>
                        <a:xfrm>
                          <a:off x="0" y="0"/>
                          <a:ext cx="77638" cy="7763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BDC87B" id="Elipse 1" o:spid="_x0000_s1026" style="position:absolute;margin-left:264.9pt;margin-top:126.3pt;width:6.1pt;height:6.1pt;z-index:25265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" fillcolor="#4f81bd [3204]" strokecolor="#0a121c [484]" strokeweight="2pt"/>
            </w:pict>
          </mc:Fallback>
        </mc:AlternateContent>
      </w:r>
      <w:r>
        <w:rPr>
          <w:noProof/>
        </w:rPr>
        <mc:AlternateContent>
          <mc:Choice Requires="wps">
            <w:drawing>
              <wp:anchor distT="0" distB="0" distL="114300" distR="114300" simplePos="0" relativeHeight="252657664" behindDoc="0" locked="0" layoutInCell="1" allowOverlap="1" wp14:anchorId="32EE0D92" wp14:editId="41189267">
                <wp:simplePos x="0" y="0"/>
                <wp:positionH relativeFrom="column">
                  <wp:posOffset>1616296</wp:posOffset>
                </wp:positionH>
                <wp:positionV relativeFrom="paragraph">
                  <wp:posOffset>2018279</wp:posOffset>
                </wp:positionV>
                <wp:extent cx="77638" cy="77637"/>
                <wp:effectExtent l="0" t="0" r="17780" b="17780"/>
                <wp:wrapNone/>
                <wp:docPr id="1018389650" name="Elipse 1"/>
                <wp:cNvGraphicFramePr/>
                <a:graphic xmlns:a="http://schemas.openxmlformats.org/drawingml/2006/main">
                  <a:graphicData uri="http://schemas.microsoft.com/office/word/2010/wordprocessingShape">
                    <wps:wsp>
                      <wps:cNvSpPr/>
                      <wps:spPr>
                        <a:xfrm>
                          <a:off x="0" y="0"/>
                          <a:ext cx="77638" cy="7763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5570B6" id="Elipse 1" o:spid="_x0000_s1026" style="position:absolute;margin-left:127.25pt;margin-top:158.9pt;width:6.1pt;height:6.1pt;z-index:25265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" fillcolor="#4f81bd [3204]" strokecolor="#0a121c [484]" strokeweight="2pt"/>
            </w:pict>
          </mc:Fallback>
        </mc:AlternateContent>
      </w:r>
      <w:r>
        <w:rPr>
          <w:noProof/>
        </w:rPr>
        <w:drawing>
          <wp:inline distT="0" distB="0" distL="0" distR="0" wp14:anchorId="4A303D51" wp14:editId="4CEF5129">
            <wp:extent cx="2839075" cy="2321560"/>
            <wp:effectExtent l="0" t="0" r="0" b="2540"/>
            <wp:docPr id="94648853"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8853" name="Imagen 1" descr="Gráfico&#10;&#10;Descripción generada automáticamente con confianza baja"/>
                    <pic:cNvPicPr/>
                  </pic:nvPicPr>
                  <pic:blipFill>
                    <a:blip r:embed="rId271"/>
                    <a:stretch>
                      <a:fillRect/>
                    </a:stretch>
                  </pic:blipFill>
                  <pic:spPr>
                    <a:xfrm>
                      <a:off x="0" y="0"/>
                      <a:ext cx="2856901" cy="2336137"/>
                    </a:xfrm>
                    <a:prstGeom prst="rect">
                      <a:avLst/>
                    </a:prstGeom>
                  </pic:spPr>
                </pic:pic>
              </a:graphicData>
            </a:graphic>
          </wp:inline>
        </w:drawing>
      </w:r>
      <w:r>
        <w:rPr>
          <w:noProof/>
        </w:rPr>
        <w:drawing>
          <wp:inline distT="0" distB="0" distL="0" distR="0" wp14:anchorId="69E7C97E" wp14:editId="3D56B56C">
            <wp:extent cx="2766470" cy="2244008"/>
            <wp:effectExtent l="0" t="0" r="0" b="4445"/>
            <wp:docPr id="13886775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7549" name="Imagen 1" descr="Diagrama&#10;&#10;Descripción generada automáticamente"/>
                    <pic:cNvPicPr/>
                  </pic:nvPicPr>
                  <pic:blipFill rotWithShape="1">
                    <a:blip r:embed="rId272"/>
                    <a:srcRect t="2082"/>
                    <a:stretch/>
                  </pic:blipFill>
                  <pic:spPr bwMode="auto">
                    <a:xfrm>
                      <a:off x="0" y="0"/>
                      <a:ext cx="2790590" cy="2263573"/>
                    </a:xfrm>
                    <a:prstGeom prst="rect">
                      <a:avLst/>
                    </a:prstGeom>
                    <a:ln>
                      <a:noFill/>
                    </a:ln>
                    <a:extLst>
                      <a:ext uri="{53640926-AAD7-44D8-BBD7-CCE9431645EC}">
                        <a14:shadowObscured xmlns:a14="http://schemas.microsoft.com/office/drawing/2010/main"/>
                      </a:ext>
                    </a:extLst>
                  </pic:spPr>
                </pic:pic>
              </a:graphicData>
            </a:graphic>
          </wp:inline>
        </w:drawing>
      </w:r>
    </w:p>
    <w:p w14:paraId="780F27DB" w14:textId="70453C72" w:rsidR="00D82A8D" w:rsidRDefault="0045679A" w:rsidP="008A511B">
      <w:pPr>
        <w:pStyle w:val="Descripcin"/>
      </w:pPr>
      <w:bookmarkStart w:id="244" w:name="_Toc151638693"/>
      <w:r>
        <w:t>F</w:t>
      </w:r>
      <w:r w:rsidR="0023657B">
        <w:t>igura</w:t>
      </w:r>
      <w:r>
        <w:t xml:space="preserve">  </w:t>
      </w:r>
      <w:r>
        <w:fldChar w:fldCharType="begin"/>
      </w:r>
      <w:r>
        <w:instrText xml:space="preserve"> STYLEREF 1 \s </w:instrText>
      </w:r>
      <w:r>
        <w:fldChar w:fldCharType="separate"/>
      </w:r>
      <w:r w:rsidR="00B247B8">
        <w:rPr>
          <w:noProof/>
        </w:rPr>
        <w:t>8</w:t>
      </w:r>
      <w:r>
        <w:rPr>
          <w:noProof/>
        </w:rPr>
        <w:fldChar w:fldCharType="end"/>
      </w:r>
      <w:r w:rsidR="000F2008">
        <w:noBreakHyphen/>
      </w:r>
      <w:r>
        <w:fldChar w:fldCharType="begin"/>
      </w:r>
      <w:r>
        <w:instrText xml:space="preserve"> SEQ Figura_ \* ARABIC \s 1 </w:instrText>
      </w:r>
      <w:r>
        <w:fldChar w:fldCharType="separate"/>
      </w:r>
      <w:r w:rsidR="00B247B8">
        <w:rPr>
          <w:noProof/>
        </w:rPr>
        <w:t>2</w:t>
      </w:r>
      <w:r>
        <w:rPr>
          <w:noProof/>
        </w:rPr>
        <w:fldChar w:fldCharType="end"/>
      </w:r>
      <w:r w:rsidR="00ED60C7">
        <w:rPr>
          <w:noProof/>
        </w:rPr>
        <w:t>9</w:t>
      </w:r>
      <w:r w:rsidR="0023657B">
        <w:t xml:space="preserve"> Intervalos de transmisión recomendados a una velocidad de 30 km/h</w:t>
      </w:r>
      <w:bookmarkEnd w:id="244"/>
    </w:p>
    <w:p w14:paraId="7AF68021" w14:textId="1BDB5738" w:rsidR="00387D96" w:rsidRDefault="00387D96" w:rsidP="00D82A8D">
      <w:r>
        <w:t xml:space="preserve">Los autos miden su velocidad y pueden estimar la densidad de nodos. Además, para el caso que se planea, se asume que los autos pueden conocer su ubicación y distancia a puntos conflictivos, como un crucero. Para que logren transmitir sus detecciones y que los vehículos queden notificados de la presencia de otros, con la información que tienen se espera que puedan transmitirlas con alta probabilidad de recepción, variando el intervalo y el tamaño de los mensajes. </w:t>
      </w:r>
    </w:p>
    <w:p w14:paraId="0A08B344" w14:textId="5DEF3D79" w:rsidR="00387D96" w:rsidRDefault="00387D96" w:rsidP="00D82A8D">
      <w:r>
        <w:t xml:space="preserve">Por ejemplo, con 10 nodos, a 30 km/h y a 200 metros de un crucero, los nodos podrían mandar mensajes de 1 kB cada segundo. Conforme se acerque, debería aumentar la tasa de envío, a mandarlo cada 0.2 segundos. Para la elección de los intervalos, no se toma en cuenta ningún aspecto energético. Únicamente, se elige de acuerdo con cuál tienen la mayor probabilidad </w:t>
      </w:r>
      <w:r>
        <w:lastRenderedPageBreak/>
        <w:t>de que se reciban 4 mensajes, que produzca la menor inundación y por tanto tenga los menores tiempos de encolamiento posibles.</w:t>
      </w:r>
    </w:p>
    <w:p w14:paraId="33EBD0B7" w14:textId="439682E0" w:rsidR="00DA4E29" w:rsidRDefault="00DA4E29" w:rsidP="00D82A8D">
      <w:r>
        <w:t>A 50 km/h:</w:t>
      </w:r>
      <w:r w:rsidR="007C1A19">
        <w:t xml:space="preserve">  </w:t>
      </w:r>
    </w:p>
    <w:p w14:paraId="6984F4B1" w14:textId="07913C96" w:rsidR="0023657B" w:rsidRDefault="00DC3C41" w:rsidP="0023657B">
      <w:pPr>
        <w:keepNext/>
      </w:pPr>
      <w:r>
        <w:rPr>
          <w:noProof/>
        </w:rPr>
        <mc:AlternateContent>
          <mc:Choice Requires="wps">
            <w:drawing>
              <wp:anchor distT="0" distB="0" distL="114300" distR="114300" simplePos="0" relativeHeight="252663808" behindDoc="0" locked="0" layoutInCell="1" allowOverlap="1" wp14:anchorId="77013F8F" wp14:editId="3B833628">
                <wp:simplePos x="0" y="0"/>
                <wp:positionH relativeFrom="column">
                  <wp:posOffset>3460474</wp:posOffset>
                </wp:positionH>
                <wp:positionV relativeFrom="paragraph">
                  <wp:posOffset>1761159</wp:posOffset>
                </wp:positionV>
                <wp:extent cx="77638" cy="77637"/>
                <wp:effectExtent l="0" t="0" r="17780" b="17780"/>
                <wp:wrapNone/>
                <wp:docPr id="583741758" name="Elipse 1"/>
                <wp:cNvGraphicFramePr/>
                <a:graphic xmlns:a="http://schemas.openxmlformats.org/drawingml/2006/main">
                  <a:graphicData uri="http://schemas.microsoft.com/office/word/2010/wordprocessingShape">
                    <wps:wsp>
                      <wps:cNvSpPr/>
                      <wps:spPr>
                        <a:xfrm>
                          <a:off x="0" y="0"/>
                          <a:ext cx="77638" cy="7763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66773" id="Elipse 1" o:spid="_x0000_s1026" style="position:absolute;margin-left:272.5pt;margin-top:138.65pt;width:6.1pt;height:6.1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" fillcolor="#4f81bd [3204]" strokecolor="#0a121c [484]" strokeweight="2pt"/>
            </w:pict>
          </mc:Fallback>
        </mc:AlternateContent>
      </w:r>
      <w:r>
        <w:rPr>
          <w:noProof/>
        </w:rPr>
        <mc:AlternateContent>
          <mc:Choice Requires="wps">
            <w:drawing>
              <wp:anchor distT="0" distB="0" distL="114300" distR="114300" simplePos="0" relativeHeight="252661760" behindDoc="0" locked="0" layoutInCell="1" allowOverlap="1" wp14:anchorId="7598DF4A" wp14:editId="3E3C0A55">
                <wp:simplePos x="0" y="0"/>
                <wp:positionH relativeFrom="column">
                  <wp:posOffset>1645644</wp:posOffset>
                </wp:positionH>
                <wp:positionV relativeFrom="paragraph">
                  <wp:posOffset>2096494</wp:posOffset>
                </wp:positionV>
                <wp:extent cx="77638" cy="77637"/>
                <wp:effectExtent l="0" t="0" r="17780" b="17780"/>
                <wp:wrapNone/>
                <wp:docPr id="1557628641" name="Elipse 1"/>
                <wp:cNvGraphicFramePr/>
                <a:graphic xmlns:a="http://schemas.openxmlformats.org/drawingml/2006/main">
                  <a:graphicData uri="http://schemas.microsoft.com/office/word/2010/wordprocessingShape">
                    <wps:wsp>
                      <wps:cNvSpPr/>
                      <wps:spPr>
                        <a:xfrm>
                          <a:off x="0" y="0"/>
                          <a:ext cx="77638" cy="7763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F2B9F" id="Elipse 1" o:spid="_x0000_s1026" style="position:absolute;margin-left:129.6pt;margin-top:165.1pt;width:6.1pt;height:6.1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" fillcolor="#4f81bd [3204]" strokecolor="#0a121c [484]" strokeweight="2pt"/>
            </w:pict>
          </mc:Fallback>
        </mc:AlternateContent>
      </w:r>
      <w:r>
        <w:rPr>
          <w:noProof/>
        </w:rPr>
        <w:drawing>
          <wp:inline distT="0" distB="0" distL="0" distR="0" wp14:anchorId="6E866A31" wp14:editId="61BE1320">
            <wp:extent cx="2751152" cy="2254351"/>
            <wp:effectExtent l="0" t="0" r="0" b="0"/>
            <wp:docPr id="1814975315"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75315" name="Imagen 1" descr="Gráfico&#10;&#10;Descripción generada automáticamente con confianza media"/>
                    <pic:cNvPicPr/>
                  </pic:nvPicPr>
                  <pic:blipFill>
                    <a:blip r:embed="rId273"/>
                    <a:stretch>
                      <a:fillRect/>
                    </a:stretch>
                  </pic:blipFill>
                  <pic:spPr>
                    <a:xfrm>
                      <a:off x="0" y="0"/>
                      <a:ext cx="2773249" cy="2272457"/>
                    </a:xfrm>
                    <a:prstGeom prst="rect">
                      <a:avLst/>
                    </a:prstGeom>
                  </pic:spPr>
                </pic:pic>
              </a:graphicData>
            </a:graphic>
          </wp:inline>
        </w:drawing>
      </w:r>
      <w:r>
        <w:rPr>
          <w:noProof/>
        </w:rPr>
        <w:drawing>
          <wp:inline distT="0" distB="0" distL="0" distR="0" wp14:anchorId="69CDFFF6" wp14:editId="3D67AC05">
            <wp:extent cx="2695493" cy="2113894"/>
            <wp:effectExtent l="0" t="0" r="0" b="1270"/>
            <wp:docPr id="14948299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29952" name="Imagen 1" descr="Diagrama&#10;&#10;Descripción generada automáticamente"/>
                    <pic:cNvPicPr/>
                  </pic:nvPicPr>
                  <pic:blipFill>
                    <a:blip r:embed="rId274"/>
                    <a:stretch>
                      <a:fillRect/>
                    </a:stretch>
                  </pic:blipFill>
                  <pic:spPr>
                    <a:xfrm>
                      <a:off x="0" y="0"/>
                      <a:ext cx="2727317" cy="2138851"/>
                    </a:xfrm>
                    <a:prstGeom prst="rect">
                      <a:avLst/>
                    </a:prstGeom>
                  </pic:spPr>
                </pic:pic>
              </a:graphicData>
            </a:graphic>
          </wp:inline>
        </w:drawing>
      </w:r>
    </w:p>
    <w:p w14:paraId="119F45E7" w14:textId="32D5535C" w:rsidR="00DA4E29" w:rsidRDefault="0023657B" w:rsidP="008A511B">
      <w:pPr>
        <w:pStyle w:val="Descripcin"/>
      </w:pPr>
      <w:bookmarkStart w:id="245" w:name="_Toc151638694"/>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rsidR="00ED60C7">
        <w:t>30</w:t>
      </w:r>
      <w:r>
        <w:t xml:space="preserve"> Intervalos de transmisión recomendados a 50 km/h</w:t>
      </w:r>
      <w:bookmarkEnd w:id="245"/>
    </w:p>
    <w:p w14:paraId="6FF59F52" w14:textId="737842D9" w:rsidR="00DA4E29" w:rsidRDefault="00DA4E29" w:rsidP="00D82A8D">
      <w:r>
        <w:t>A 80 km/h:</w:t>
      </w:r>
    </w:p>
    <w:p w14:paraId="6CD6ED9F" w14:textId="1C3AAA1E" w:rsidR="0023657B" w:rsidRDefault="00237797" w:rsidP="0023657B">
      <w:pPr>
        <w:keepNext/>
      </w:pPr>
      <w:r>
        <w:rPr>
          <w:noProof/>
        </w:rPr>
        <mc:AlternateContent>
          <mc:Choice Requires="wps">
            <w:drawing>
              <wp:anchor distT="0" distB="0" distL="114300" distR="114300" simplePos="0" relativeHeight="252667904" behindDoc="0" locked="0" layoutInCell="1" allowOverlap="1" wp14:anchorId="14C39A56" wp14:editId="082EC808">
                <wp:simplePos x="0" y="0"/>
                <wp:positionH relativeFrom="column">
                  <wp:posOffset>3405616</wp:posOffset>
                </wp:positionH>
                <wp:positionV relativeFrom="paragraph">
                  <wp:posOffset>1640178</wp:posOffset>
                </wp:positionV>
                <wp:extent cx="77638" cy="77637"/>
                <wp:effectExtent l="0" t="0" r="17780" b="17780"/>
                <wp:wrapNone/>
                <wp:docPr id="229518506" name="Elipse 1"/>
                <wp:cNvGraphicFramePr/>
                <a:graphic xmlns:a="http://schemas.openxmlformats.org/drawingml/2006/main">
                  <a:graphicData uri="http://schemas.microsoft.com/office/word/2010/wordprocessingShape">
                    <wps:wsp>
                      <wps:cNvSpPr/>
                      <wps:spPr>
                        <a:xfrm>
                          <a:off x="0" y="0"/>
                          <a:ext cx="77638" cy="7763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F6F46" id="Elipse 1" o:spid="_x0000_s1026" style="position:absolute;margin-left:268.15pt;margin-top:129.15pt;width:6.1pt;height:6.1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" fillcolor="#4f81bd [3204]" strokecolor="#0a121c [484]" strokeweight="2pt"/>
            </w:pict>
          </mc:Fallback>
        </mc:AlternateContent>
      </w:r>
      <w:r>
        <w:rPr>
          <w:noProof/>
        </w:rPr>
        <mc:AlternateContent>
          <mc:Choice Requires="wps">
            <w:drawing>
              <wp:anchor distT="0" distB="0" distL="114300" distR="114300" simplePos="0" relativeHeight="252665856" behindDoc="0" locked="0" layoutInCell="1" allowOverlap="1" wp14:anchorId="03F63027" wp14:editId="604FF2F3">
                <wp:simplePos x="0" y="0"/>
                <wp:positionH relativeFrom="column">
                  <wp:posOffset>1577754</wp:posOffset>
                </wp:positionH>
                <wp:positionV relativeFrom="paragraph">
                  <wp:posOffset>2040227</wp:posOffset>
                </wp:positionV>
                <wp:extent cx="77638" cy="77637"/>
                <wp:effectExtent l="0" t="0" r="17780" b="17780"/>
                <wp:wrapNone/>
                <wp:docPr id="273878642" name="Elipse 1"/>
                <wp:cNvGraphicFramePr/>
                <a:graphic xmlns:a="http://schemas.openxmlformats.org/drawingml/2006/main">
                  <a:graphicData uri="http://schemas.microsoft.com/office/word/2010/wordprocessingShape">
                    <wps:wsp>
                      <wps:cNvSpPr/>
                      <wps:spPr>
                        <a:xfrm>
                          <a:off x="0" y="0"/>
                          <a:ext cx="77638" cy="7763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F06441" id="Elipse 1" o:spid="_x0000_s1026" style="position:absolute;margin-left:124.25pt;margin-top:160.65pt;width:6.1pt;height:6.1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" fillcolor="#4f81bd [3204]" strokecolor="#0a121c [484]" strokeweight="2pt"/>
            </w:pict>
          </mc:Fallback>
        </mc:AlternateContent>
      </w:r>
      <w:r>
        <w:rPr>
          <w:noProof/>
        </w:rPr>
        <w:drawing>
          <wp:inline distT="0" distB="0" distL="0" distR="0" wp14:anchorId="6DA7C56C" wp14:editId="37226DBE">
            <wp:extent cx="2848835" cy="2317559"/>
            <wp:effectExtent l="0" t="0" r="8890" b="6985"/>
            <wp:docPr id="1236998635"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98635" name="Imagen 1" descr="Gráfico&#10;&#10;Descripción generada automáticamente con confianza media"/>
                    <pic:cNvPicPr/>
                  </pic:nvPicPr>
                  <pic:blipFill>
                    <a:blip r:embed="rId275"/>
                    <a:stretch>
                      <a:fillRect/>
                    </a:stretch>
                  </pic:blipFill>
                  <pic:spPr>
                    <a:xfrm>
                      <a:off x="0" y="0"/>
                      <a:ext cx="2900772" cy="2359810"/>
                    </a:xfrm>
                    <a:prstGeom prst="rect">
                      <a:avLst/>
                    </a:prstGeom>
                  </pic:spPr>
                </pic:pic>
              </a:graphicData>
            </a:graphic>
          </wp:inline>
        </w:drawing>
      </w:r>
      <w:r w:rsidR="00DC3C41">
        <w:rPr>
          <w:noProof/>
        </w:rPr>
        <w:drawing>
          <wp:inline distT="0" distB="0" distL="0" distR="0" wp14:anchorId="119CF820" wp14:editId="6F13EA62">
            <wp:extent cx="2753125" cy="2151932"/>
            <wp:effectExtent l="0" t="0" r="0" b="1270"/>
            <wp:docPr id="5882196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19632" name="Imagen 1" descr="Diagrama&#10;&#10;Descripción generada automáticamente"/>
                    <pic:cNvPicPr/>
                  </pic:nvPicPr>
                  <pic:blipFill>
                    <a:blip r:embed="rId276"/>
                    <a:stretch>
                      <a:fillRect/>
                    </a:stretch>
                  </pic:blipFill>
                  <pic:spPr>
                    <a:xfrm>
                      <a:off x="0" y="0"/>
                      <a:ext cx="2767705" cy="2163328"/>
                    </a:xfrm>
                    <a:prstGeom prst="rect">
                      <a:avLst/>
                    </a:prstGeom>
                  </pic:spPr>
                </pic:pic>
              </a:graphicData>
            </a:graphic>
          </wp:inline>
        </w:drawing>
      </w:r>
    </w:p>
    <w:p w14:paraId="35D0F74C" w14:textId="784CD3A6" w:rsidR="00DA4E29" w:rsidRDefault="0023657B" w:rsidP="008A511B">
      <w:pPr>
        <w:pStyle w:val="Descripcin"/>
      </w:pPr>
      <w:bookmarkStart w:id="246" w:name="_Toc151638695"/>
      <w:r>
        <w:t xml:space="preserve">Figura  </w:t>
      </w:r>
      <w:r>
        <w:fldChar w:fldCharType="begin"/>
      </w:r>
      <w:r>
        <w:instrText xml:space="preserve"> STYLEREF 1 \s </w:instrText>
      </w:r>
      <w:r>
        <w:fldChar w:fldCharType="separate"/>
      </w:r>
      <w:r w:rsidR="00B247B8">
        <w:rPr>
          <w:noProof/>
        </w:rPr>
        <w:t>8</w:t>
      </w:r>
      <w:r>
        <w:rPr>
          <w:noProof/>
        </w:rPr>
        <w:fldChar w:fldCharType="end"/>
      </w:r>
      <w:r w:rsidR="000F2008">
        <w:noBreakHyphen/>
      </w:r>
      <w:r w:rsidR="00ED60C7">
        <w:t>31</w:t>
      </w:r>
      <w:r>
        <w:t xml:space="preserve"> Intervalos de transmisión recomendados a 80 km/h</w:t>
      </w:r>
      <w:bookmarkEnd w:id="246"/>
    </w:p>
    <w:p w14:paraId="29E7B10A" w14:textId="69E04C38" w:rsidR="007C1A19" w:rsidRDefault="007C1A19" w:rsidP="009C06B2">
      <w:r>
        <w:lastRenderedPageBreak/>
        <w:t xml:space="preserve">Los mensajes con un tamaño de paquete mayor pueden funcionar en escenarios a altas velocidades, como se muestra a 80 km/h, donde incluso funciona con 20 nodos. En ellos, en lugar de tener que acceder al medio múltiples veces en un corto intervalo (por la velocidad), resulta mejor mandar menos paquetes de tamaño más grande. Esto funciona siempre que la densidad de nodos no sea muy alta. </w:t>
      </w:r>
    </w:p>
    <w:p w14:paraId="25EC7E64" w14:textId="458C0D31" w:rsidR="009C06B2" w:rsidRDefault="009C06B2" w:rsidP="009C06B2">
      <w:r>
        <w:t xml:space="preserve">Se observa, sobre todo, la necesidad de un nodo para coordinar y evitar la colisión entre mensajes, igualmente, puede experimentarse juntar comunicación peer to peer con el uso de canales, para dedicarlo a la comunicación de detecciones, y dejar el broadcast para otras aplicaciones de </w:t>
      </w:r>
      <w:r w:rsidR="0051598C">
        <w:t>mayor prioridad</w:t>
      </w:r>
      <w:r>
        <w:t xml:space="preserve">, como el caso 1 para cambiar de carril o avisar de frenado. </w:t>
      </w:r>
    </w:p>
    <w:p w14:paraId="108AF15F" w14:textId="349D6B6A" w:rsidR="005E6E8C" w:rsidRPr="005E6E8C" w:rsidRDefault="005E6E8C" w:rsidP="005E6E8C">
      <w:r>
        <w:t>Respecto a los patrones de comunicación, c</w:t>
      </w:r>
      <w:r w:rsidRPr="005E6E8C">
        <w:t>on la idea de compartir las detecciones p</w:t>
      </w:r>
      <w:r w:rsidR="0051598C">
        <w:t>ara la prevención de accidentes</w:t>
      </w:r>
      <w:r>
        <w:t>, en realidad</w:t>
      </w:r>
      <w:r w:rsidRPr="005E6E8C">
        <w:t xml:space="preserve"> </w:t>
      </w:r>
      <w:r>
        <w:t xml:space="preserve">no </w:t>
      </w:r>
      <w:r w:rsidRPr="005E6E8C">
        <w:t>nos interesa abarcar gran área</w:t>
      </w:r>
      <w:r>
        <w:t>. C</w:t>
      </w:r>
      <w:r w:rsidRPr="005E6E8C">
        <w:t xml:space="preserve">omo se ve en los resultados, con 200 metros se logra notificar adecuadamente a los vehículos en la mayoría de </w:t>
      </w:r>
      <w:r>
        <w:t xml:space="preserve">los </w:t>
      </w:r>
      <w:r w:rsidRPr="005E6E8C">
        <w:t xml:space="preserve">casos, y por la misma razón, en general un solo salto es suficiente para cubrir puntos ciegos. En cambio, buscar una gran cobertura </w:t>
      </w:r>
      <w:r>
        <w:t xml:space="preserve">(por medio de más saltos) </w:t>
      </w:r>
      <w:r w:rsidRPr="005E6E8C">
        <w:t xml:space="preserve">puede traernos problemas de inundación. Lo que podría ser interesante, es el uso de alguna forma de geocasting, lo que requeriría de mayor inteligencia en el modelo, para que el mensaje solo fuera procesado por autos a los que le sirva (por ejemplo, </w:t>
      </w:r>
      <w:r>
        <w:t xml:space="preserve">que se encuentren en el </w:t>
      </w:r>
      <w:r w:rsidRPr="005E6E8C">
        <w:t>mismo carril)</w:t>
      </w:r>
      <w:r>
        <w:t>.</w:t>
      </w:r>
    </w:p>
    <w:bookmarkEnd w:id="195"/>
    <w:p w14:paraId="438C77BE" w14:textId="77777777" w:rsidR="00D03C3E" w:rsidRDefault="00D03C3E" w:rsidP="005132F8"/>
    <w:p w14:paraId="6A496D3A" w14:textId="3EBC21DD" w:rsidR="007F6BD6" w:rsidRDefault="00D03C3E" w:rsidP="00FE5721">
      <w:pPr>
        <w:spacing w:before="0" w:after="0" w:line="240" w:lineRule="auto"/>
        <w:jc w:val="left"/>
      </w:pPr>
      <w:r>
        <w:br w:type="page"/>
      </w:r>
    </w:p>
    <w:p w14:paraId="6A9C311D" w14:textId="1034ECEF" w:rsidR="006911C2" w:rsidRDefault="006911C2" w:rsidP="00ED60C7">
      <w:pPr>
        <w:pStyle w:val="Ttulo1"/>
        <w:numPr>
          <w:ilvl w:val="0"/>
          <w:numId w:val="38"/>
        </w:numPr>
      </w:pPr>
      <w:bookmarkStart w:id="247" w:name="_Toc132494003"/>
      <w:bookmarkStart w:id="248" w:name="_Toc151638758"/>
      <w:bookmarkStart w:id="249" w:name="_Hlk146811589"/>
      <w:bookmarkEnd w:id="216"/>
      <w:bookmarkEnd w:id="223"/>
      <w:r w:rsidRPr="00F34A70">
        <w:lastRenderedPageBreak/>
        <w:t>Conclusiones</w:t>
      </w:r>
      <w:bookmarkEnd w:id="247"/>
      <w:bookmarkEnd w:id="248"/>
    </w:p>
    <w:p w14:paraId="05150D8A" w14:textId="2BDB5FC4" w:rsidR="006911C2" w:rsidRPr="008261B5" w:rsidRDefault="008261B5" w:rsidP="008261B5">
      <w:r>
        <w:t xml:space="preserve">El tema abordado en el trabajo fue la programación de un nodo de ROS para la detección y rastreo de vehículos, junto con la simulación de una red </w:t>
      </w:r>
      <w:r w:rsidR="0052186F">
        <w:t>VANET</w:t>
      </w:r>
      <w:r>
        <w:t xml:space="preserve"> </w:t>
      </w:r>
      <w:r w:rsidR="0051598C">
        <w:t>para la prevención de accidentes, en la que se</w:t>
      </w:r>
      <w:r>
        <w:t xml:space="preserve"> identifica</w:t>
      </w:r>
      <w:r w:rsidR="0051598C">
        <w:t>ron los</w:t>
      </w:r>
      <w:r>
        <w:t xml:space="preserve"> parámetros y </w:t>
      </w:r>
      <w:r w:rsidR="0051598C">
        <w:t xml:space="preserve">se </w:t>
      </w:r>
      <w:r>
        <w:t>verific</w:t>
      </w:r>
      <w:r w:rsidR="0051598C">
        <w:t>ó</w:t>
      </w:r>
      <w:r>
        <w:t xml:space="preserve"> su fiabilidad. En ambos casos se ha buscado marcar los pasos para la continuación en la investigación en vehículos autónomos, especialmente para el modelo de coche autónomo AutoModelcar. </w:t>
      </w:r>
      <w:r w:rsidR="009F4F44">
        <w:t xml:space="preserve"> </w:t>
      </w:r>
    </w:p>
    <w:p w14:paraId="3F35CCFF" w14:textId="4EB2966B" w:rsidR="008261B5" w:rsidRDefault="008261B5" w:rsidP="008261B5">
      <w:r>
        <w:t xml:space="preserve">Dentro de los detectores se mostró con detalle la implementación y se realizó un manual, junto con la documentación del carro, que permita avanzar en la programación de nuevos nodos que se ocupen de tareas como navegación, así mismo poder expandir el problema de detección. Desde el enfoque </w:t>
      </w:r>
      <w:r w:rsidR="0052683E">
        <w:t xml:space="preserve">sobre el </w:t>
      </w:r>
      <w:r>
        <w:t xml:space="preserve">que se abordó, se buscó priorizar la velocidad de los métodos usados, para que fuera posible usar en el carro físico durante la conducción. La combinación de máquinas de soporte vectorial con filtros de cascada resultó ser efectiva en este punto, alcanzando una frecuencia de </w:t>
      </w:r>
      <w:r w:rsidRPr="00CA4EB2">
        <w:t>5</w:t>
      </w:r>
      <w:r>
        <w:t xml:space="preserve"> Hz</w:t>
      </w:r>
      <w:r w:rsidR="004773DA">
        <w:t xml:space="preserve">. Con tiempos para la detección de un </w:t>
      </w:r>
      <w:r w:rsidR="002A4B55">
        <w:t>fotograma</w:t>
      </w:r>
      <w:r w:rsidR="004773DA">
        <w:t xml:space="preserve"> completo de </w:t>
      </w:r>
      <w:r w:rsidR="00CA4EB2">
        <w:t>300 a 400 ms</w:t>
      </w:r>
      <w:r w:rsidR="004773DA">
        <w:t xml:space="preserve"> y de solo regiones de </w:t>
      </w:r>
      <w:r w:rsidR="00CA4EB2">
        <w:t>90-100 ms</w:t>
      </w:r>
      <w:r w:rsidR="004773DA">
        <w:t>.</w:t>
      </w:r>
    </w:p>
    <w:p w14:paraId="29F85657" w14:textId="608A08E8" w:rsidR="007D17B8" w:rsidRDefault="008261B5" w:rsidP="008261B5">
      <w:r>
        <w:t>Sin embargo, dentro de la precisión se requiere de mayor trabajo. Para ello se debe ampliar el tamaño de los datasets para el entrenamiento, y mejorar el entrenamiento del filt</w:t>
      </w:r>
      <w:r w:rsidR="007D17B8">
        <w:t>r</w:t>
      </w:r>
      <w:r>
        <w:t>o de cascada, que terminó siendo la parte más débil de la detección</w:t>
      </w:r>
      <w:r w:rsidR="007D17B8">
        <w:t xml:space="preserve">. Igualmente se puede replicar y ampliar para la detección de otros objetos, siguiendo los mismos pasos descritos. Dentro de las ideas aplicadas con </w:t>
      </w:r>
      <w:r w:rsidR="006C206F">
        <w:t>SVM</w:t>
      </w:r>
      <w:r w:rsidR="007D17B8">
        <w:t xml:space="preserve">, fue el uso de dos detectores para el reconocimiento tanto de </w:t>
      </w:r>
      <w:r w:rsidR="009E6983">
        <w:t>vehículos</w:t>
      </w:r>
      <w:r w:rsidR="007D17B8">
        <w:t xml:space="preserve"> desde atrás, como de lado. Expandiendo esto, otras posibles mejoras a futuro, es </w:t>
      </w:r>
      <w:r w:rsidR="007D17B8">
        <w:lastRenderedPageBreak/>
        <w:t>dividir la imagen en regiones, a las que a cada una aplicar detectores diferentes. De forma que se puedan suplir algunas de las fallas encontradas en los resultados, como detectar partes del coche cuando no está completo en la imagen, sin afectar gravemente el rendimiento (en lugar de aplicar todos los detectores sobre la ventana completa). Igualmente, agregar el uso del LiDAR para elegir regiones de interés, sobre las cuales hacer la detección.</w:t>
      </w:r>
    </w:p>
    <w:p w14:paraId="744E12A4" w14:textId="2909DB50" w:rsidR="00355F8B" w:rsidRDefault="009C5273" w:rsidP="00355F8B">
      <w:r w:rsidRPr="009C5273">
        <w:t xml:space="preserve">La idea de utilizar estos métodos, en lugar de otras soluciones más simples </w:t>
      </w:r>
      <w:r>
        <w:t xml:space="preserve">para la evasión de obstáculos </w:t>
      </w:r>
      <w:r w:rsidRPr="009C5273">
        <w:t>aplicadas directamente al vehículo físico, radica en que, al identificar el objeto y su movimiento, el vehículo puede generar un contexto y reconocer el entorno en el que se encuentra, lo que le permite modificar su comportamiento de manera más efectiva y segura. Si bien esto funciona para el modelo de AutoModelcar, como se ha mencionado en el trabajo, no puede igualar las ventajas que ofrecen las redes neuronales, especialmente con el continuo aumento en la capacidad computacional.</w:t>
      </w:r>
    </w:p>
    <w:p w14:paraId="1591324C" w14:textId="4CCC665A" w:rsidR="007D17B8" w:rsidRDefault="009C5273" w:rsidP="00355F8B">
      <w:r w:rsidRPr="009C5273">
        <w:t xml:space="preserve">En el ámbito de las redes VANET, la combinación elegida incluye el uso de DSRC para que los nodos transmitan sus detecciones mediante broadcasting. Esto es especialmente útil para cubrir puntos ciegos como cruceros, donde la información propia de los vehículos puede ser insuficiente. Con esta información, los vehículos pueden tomar medidas evasivas o, como se propone, utilizar el protocolo AODV para la negociación y coordinación entre dos vehículos. Esta coordinación se basaría en la información </w:t>
      </w:r>
      <w:r>
        <w:t xml:space="preserve">propia </w:t>
      </w:r>
      <w:r w:rsidRPr="009C5273">
        <w:t>que los vehículos comparten, como su ubicación geográfica mediante GPS</w:t>
      </w:r>
      <w:r>
        <w:t xml:space="preserve"> y ruta. Información de otros vehículos detectados, como</w:t>
      </w:r>
      <w:r w:rsidRPr="009C5273">
        <w:t xml:space="preserve"> </w:t>
      </w:r>
      <w:r w:rsidRPr="009C5273">
        <w:lastRenderedPageBreak/>
        <w:t>la posición</w:t>
      </w:r>
      <w:r>
        <w:t xml:space="preserve"> y </w:t>
      </w:r>
      <w:r w:rsidRPr="009C5273">
        <w:t>velocidad estimada</w:t>
      </w:r>
      <w:r>
        <w:t>. Y estimaciones como la densidad del tráfico, obtenida a través del número de mensajes que reciben.</w:t>
      </w:r>
      <w:r w:rsidR="00497B5A">
        <w:t xml:space="preserve"> </w:t>
      </w:r>
    </w:p>
    <w:p w14:paraId="5C995C3C" w14:textId="283575FA" w:rsidR="00497B5A" w:rsidRDefault="009C5273" w:rsidP="00355F8B">
      <w:r w:rsidRPr="009C5273">
        <w:t>Durante las pruebas, se logró compartir mensajes con un payload de 1 kB, utilizando intervalos de aproximadamente 0.5 segundos en la mayoría de los escenarios.</w:t>
      </w:r>
      <w:r>
        <w:t xml:space="preserve"> </w:t>
      </w:r>
      <w:r w:rsidR="00AD36CA">
        <w:t>En algunos, incluso se puede recurrir a intervalos menores de 0.2s con 10 nodos, usar paquetes con 2 kB de payload, o en situaciones no críticas compartir con un intervalo de 1 segundo. En la mayoría de los casos, el mensaje se</w:t>
      </w:r>
      <w:r w:rsidR="004773DA">
        <w:t xml:space="preserve"> logra compartir con </w:t>
      </w:r>
      <w:r w:rsidR="00AD36CA">
        <w:t xml:space="preserve">una </w:t>
      </w:r>
      <w:r w:rsidR="004773DA">
        <w:t xml:space="preserve">alta probabilidad, </w:t>
      </w:r>
      <w:r w:rsidR="00AD36CA">
        <w:t xml:space="preserve">lo que ayudaría a reducir incluso riesgo de colisiones. Las limitaciones se </w:t>
      </w:r>
      <w:r w:rsidR="00790D43">
        <w:t>encuentran con velocidades de</w:t>
      </w:r>
      <w:r w:rsidR="004773DA">
        <w:t xml:space="preserve"> </w:t>
      </w:r>
      <w:r w:rsidR="00AD36CA">
        <w:t>hasta</w:t>
      </w:r>
      <w:r w:rsidR="004773DA">
        <w:t xml:space="preserve"> 80 km/h donde el desempeño empeora considerablemente</w:t>
      </w:r>
      <w:r w:rsidR="00AD36CA">
        <w:t xml:space="preserve">, y </w:t>
      </w:r>
      <w:r w:rsidR="00790D43">
        <w:t>también, en el caso con</w:t>
      </w:r>
      <w:r w:rsidR="00AD36CA">
        <w:t xml:space="preserve"> 30 vehículos (todos tratándose de comunicar simultáneamente) a partir de </w:t>
      </w:r>
      <w:r w:rsidR="00790D43">
        <w:t xml:space="preserve">velocidades de </w:t>
      </w:r>
      <w:r w:rsidR="00AD36CA">
        <w:t>50 km/h</w:t>
      </w:r>
      <w:r w:rsidR="004773DA">
        <w:t>. Esto nos m</w:t>
      </w:r>
      <w:r w:rsidR="00497B5A">
        <w:t xml:space="preserve">uestra que pueden ser fiables para la comunicación. Y en especial si se puede considerar que conoce su entorno, y sabe que se aproxima </w:t>
      </w:r>
      <w:r w:rsidR="00AD36CA">
        <w:t xml:space="preserve">por ejemplo </w:t>
      </w:r>
      <w:r w:rsidR="00497B5A">
        <w:t>a un crucero.</w:t>
      </w:r>
      <w:r w:rsidR="00333D31">
        <w:t xml:space="preserve"> Los resultados pueden mejorar si considera la presencia de infraestructura para coordinar (ayudaría a reducir colisiones en las transmisiones, como retraso para acceder al medio).</w:t>
      </w:r>
    </w:p>
    <w:p w14:paraId="615B104D" w14:textId="2A544BEA" w:rsidR="00497B5A" w:rsidRDefault="00497B5A" w:rsidP="00355F8B">
      <w:r>
        <w:t>La investigación</w:t>
      </w:r>
      <w:r w:rsidR="0052683E">
        <w:t>,</w:t>
      </w:r>
      <w:r>
        <w:t xml:space="preserve"> por cuestiones de lo amplio que es el tema y por tiempo, fue muy limitada, pero se espera </w:t>
      </w:r>
      <w:r w:rsidR="0052683E">
        <w:t xml:space="preserve">que, </w:t>
      </w:r>
      <w:r>
        <w:t>con los parámetros identificados, se pued</w:t>
      </w:r>
      <w:r w:rsidR="0052683E">
        <w:t>a</w:t>
      </w:r>
      <w:r>
        <w:t xml:space="preserve"> </w:t>
      </w:r>
      <w:r w:rsidR="0052683E">
        <w:t>profundizar</w:t>
      </w:r>
      <w:r>
        <w:t xml:space="preserve"> más. En especial se requiere la simulación de más escenarios, donde considerar más velocidades (y que no todos los nodos se muevan a la misma velocidad), densidad</w:t>
      </w:r>
      <w:r w:rsidR="0052683E">
        <w:t>es</w:t>
      </w:r>
      <w:r>
        <w:t xml:space="preserve"> de tráfico</w:t>
      </w:r>
      <w:r w:rsidR="0052683E">
        <w:t xml:space="preserve"> y</w:t>
      </w:r>
      <w:r>
        <w:t xml:space="preserve"> niveles de ruido. Mejoras que pueden ayudar a que los resultados de las simulaciones sean más realistas, se incluye </w:t>
      </w:r>
      <w:r w:rsidR="0052683E">
        <w:t xml:space="preserve">también, el probar </w:t>
      </w:r>
      <w:r>
        <w:t xml:space="preserve">otros modelos de path loss, pues el rebote de las señales puede </w:t>
      </w:r>
      <w:r>
        <w:lastRenderedPageBreak/>
        <w:t>empeorar los resultados.</w:t>
      </w:r>
      <w:r w:rsidR="007B2FCF">
        <w:t xml:space="preserve"> Así mismo, considerar temas de seguridad</w:t>
      </w:r>
      <w:r w:rsidR="00DB7139">
        <w:t xml:space="preserve"> y realizar pruebas con autos de verdad</w:t>
      </w:r>
      <w:r w:rsidR="007B2FCF">
        <w:t>.</w:t>
      </w:r>
    </w:p>
    <w:p w14:paraId="4B3D3920" w14:textId="44354711" w:rsidR="007B2FCF" w:rsidRDefault="007B2FCF" w:rsidP="006B0B30">
      <w:r>
        <w:t>Por último, se planteó cómo podría implementarse en el modelo de carro físico</w:t>
      </w:r>
      <w:r w:rsidR="00333D31">
        <w:t>. Para ello se requiere de hardware para la conexión a redes inalámbricas. En AODV, se necesita de un módulo transceptor inalámbric</w:t>
      </w:r>
      <w:r w:rsidR="005A0D29">
        <w:t>o</w:t>
      </w:r>
      <w:r w:rsidR="00333D31">
        <w:t xml:space="preserve"> que opere en la frecuencia deseada, como 5.9 GHz</w:t>
      </w:r>
      <w:r w:rsidR="00D84215">
        <w:t xml:space="preserve"> (aquí se tiene mayor flexibilidad)</w:t>
      </w:r>
      <w:r w:rsidR="00333D31">
        <w:t>, El protocolo se puede implementar de forma directa en Linux, y hay opciones open source como AODV-UU. Para DSRC</w:t>
      </w:r>
      <w:r w:rsidR="00D84215">
        <w:t xml:space="preserve"> se necesita específicamente de un módulo compatible con IEEE 802.11p. Igualmente, se requiere de un receptor gps y software, para Linux se tiene gpsd Daemon, que comparte las mediciones con todas las aplicaciones. Para su uso con Ros, a partir de sus versiones melodic y noetic, contiene la librería gpsd_client.</w:t>
      </w:r>
    </w:p>
    <w:p w14:paraId="138267E2" w14:textId="5207DE36" w:rsidR="00D84215" w:rsidRDefault="00D84215" w:rsidP="006B0B30">
      <w:r>
        <w:t xml:space="preserve">Juntar DSRC con ROS </w:t>
      </w:r>
      <w:r w:rsidR="005A0D29">
        <w:t xml:space="preserve">de forma directa </w:t>
      </w:r>
      <w:r>
        <w:t xml:space="preserve">es una tarea más difícil, que requiere la implementación de una aplicación que extienda la capa 3. </w:t>
      </w:r>
      <w:r w:rsidR="005A0D29">
        <w:t xml:space="preserve">Pues DSRC no usa direcciones IP y ROS no considera el uso de IP dinámicas. Además, sería necesario el uso de librerías como ROS_multimaster. En este punto, para compartir las detecciones, sería mejor no usar ros para publicar y suscribirse, ni considerar </w:t>
      </w:r>
      <w:r w:rsidR="004773DA">
        <w:t>cada</w:t>
      </w:r>
      <w:r w:rsidR="005A0D29">
        <w:t xml:space="preserve"> vehículo como </w:t>
      </w:r>
      <w:r w:rsidR="004773DA">
        <w:t xml:space="preserve">un </w:t>
      </w:r>
      <w:r w:rsidR="005A0D29">
        <w:t>nodo de ros. En su lugar</w:t>
      </w:r>
      <w:r w:rsidR="004773DA">
        <w:t>,</w:t>
      </w:r>
      <w:r w:rsidR="005A0D29">
        <w:t xml:space="preserve"> manejar DSRC para la comunicación de los nodos y la información recibida </w:t>
      </w:r>
      <w:r w:rsidR="004773DA">
        <w:t>leerla</w:t>
      </w:r>
      <w:r w:rsidR="005A0D29">
        <w:t xml:space="preserve"> con</w:t>
      </w:r>
      <w:r w:rsidR="004773DA">
        <w:t xml:space="preserve"> un nodo de</w:t>
      </w:r>
      <w:r w:rsidR="005A0D29">
        <w:t xml:space="preserve"> ROS (en lugar de intentar conectarse a otro vehículo, para suscribirse a sus mensajes).</w:t>
      </w:r>
    </w:p>
    <w:bookmarkEnd w:id="249"/>
    <w:p w14:paraId="42906ECC" w14:textId="6CADDF25" w:rsidR="006911C2" w:rsidRPr="00F34A70" w:rsidRDefault="006911C2" w:rsidP="006B0B30">
      <w:pPr>
        <w:rPr>
          <w:rFonts w:ascii="Arial" w:hAnsi="Arial" w:cs="Arial"/>
          <w:szCs w:val="24"/>
        </w:rPr>
      </w:pPr>
      <w:r w:rsidRPr="00F34A70">
        <w:rPr>
          <w:rFonts w:ascii="Arial" w:hAnsi="Arial" w:cs="Arial"/>
          <w:szCs w:val="24"/>
        </w:rPr>
        <w:br w:type="page"/>
      </w:r>
    </w:p>
    <w:p w14:paraId="39F76CD0" w14:textId="361AAE81" w:rsidR="006911C2" w:rsidRPr="00F34A70" w:rsidRDefault="006911C2" w:rsidP="00ED60C7">
      <w:pPr>
        <w:pStyle w:val="Ttulo1"/>
        <w:numPr>
          <w:ilvl w:val="0"/>
          <w:numId w:val="38"/>
        </w:numPr>
      </w:pPr>
      <w:bookmarkStart w:id="250" w:name="_Toc132494006"/>
      <w:bookmarkStart w:id="251" w:name="_Toc151638759"/>
      <w:r w:rsidRPr="00F34A70">
        <w:lastRenderedPageBreak/>
        <w:t>Apéndice</w:t>
      </w:r>
      <w:bookmarkEnd w:id="250"/>
      <w:r w:rsidRPr="00F34A70">
        <w:t xml:space="preserve"> </w:t>
      </w:r>
      <w:r w:rsidR="00BB4DB5">
        <w:t xml:space="preserve">1: </w:t>
      </w:r>
      <w:r w:rsidR="00BC5DBB">
        <w:t>D</w:t>
      </w:r>
      <w:r w:rsidR="00BB4DB5">
        <w:t>ocumentación</w:t>
      </w:r>
      <w:bookmarkEnd w:id="251"/>
    </w:p>
    <w:p w14:paraId="64164632" w14:textId="7A3FC473" w:rsidR="006911C2" w:rsidRPr="00F34A70" w:rsidRDefault="007E7F27" w:rsidP="00ED60C7">
      <w:pPr>
        <w:pStyle w:val="Ttulo2"/>
        <w:numPr>
          <w:ilvl w:val="1"/>
          <w:numId w:val="38"/>
        </w:numPr>
      </w:pPr>
      <w:bookmarkStart w:id="252" w:name="_Toc132494007"/>
      <w:r>
        <w:t xml:space="preserve"> </w:t>
      </w:r>
      <w:bookmarkStart w:id="253" w:name="_Toc151638760"/>
      <w:r w:rsidR="006911C2" w:rsidRPr="00F34A70">
        <w:t>Documentación AutoModelCar</w:t>
      </w:r>
      <w:bookmarkEnd w:id="252"/>
      <w:bookmarkEnd w:id="253"/>
    </w:p>
    <w:p w14:paraId="458FD5D0" w14:textId="77777777" w:rsidR="006911C2" w:rsidRDefault="006911C2" w:rsidP="006B0B30">
      <w:pPr>
        <w:rPr>
          <w:szCs w:val="24"/>
        </w:rPr>
      </w:pPr>
      <w:r w:rsidRPr="00631893">
        <w:rPr>
          <w:szCs w:val="24"/>
        </w:rPr>
        <w:t xml:space="preserve">AutoModelCar </w:t>
      </w:r>
    </w:p>
    <w:p w14:paraId="300AD89C" w14:textId="56ABFF70" w:rsidR="00631893" w:rsidRPr="00631893" w:rsidRDefault="00B6548A" w:rsidP="006B0B30">
      <w:pPr>
        <w:rPr>
          <w:szCs w:val="24"/>
        </w:rPr>
      </w:pPr>
      <w:r>
        <w:rPr>
          <w:noProof/>
        </w:rPr>
        <mc:AlternateContent>
          <mc:Choice Requires="wps">
            <w:drawing>
              <wp:anchor distT="0" distB="0" distL="114300" distR="114300" simplePos="0" relativeHeight="252583936" behindDoc="0" locked="0" layoutInCell="1" allowOverlap="1" wp14:anchorId="1F7355B7" wp14:editId="13A36FDA">
                <wp:simplePos x="0" y="0"/>
                <wp:positionH relativeFrom="column">
                  <wp:posOffset>3175</wp:posOffset>
                </wp:positionH>
                <wp:positionV relativeFrom="paragraph">
                  <wp:posOffset>3121025</wp:posOffset>
                </wp:positionV>
                <wp:extent cx="5608955" cy="635"/>
                <wp:effectExtent l="0" t="0" r="0" b="0"/>
                <wp:wrapSquare wrapText="bothSides"/>
                <wp:docPr id="1974038312"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77280DF2" w14:textId="774E2353" w:rsidR="00B6548A" w:rsidRPr="00544AAF" w:rsidRDefault="00B6548A" w:rsidP="008A511B">
                            <w:pPr>
                              <w:pStyle w:val="Descripcin"/>
                              <w:rPr>
                                <w:noProof/>
                                <w:sz w:val="24"/>
                                <w:szCs w:val="24"/>
                              </w:rPr>
                            </w:pPr>
                            <w:bookmarkStart w:id="254" w:name="_Toc151638696"/>
                            <w:r>
                              <w:t>F</w:t>
                            </w:r>
                            <w:r w:rsidR="0023657B">
                              <w:t>igura</w:t>
                            </w:r>
                            <w:r>
                              <w:t xml:space="preserve">  </w:t>
                            </w:r>
                            <w:r>
                              <w:fldChar w:fldCharType="begin"/>
                            </w:r>
                            <w:r>
                              <w:instrText xml:space="preserve"> STYLEREF 1 \s </w:instrText>
                            </w:r>
                            <w:r>
                              <w:fldChar w:fldCharType="separate"/>
                            </w:r>
                            <w:r w:rsidR="00B247B8">
                              <w:rPr>
                                <w:noProof/>
                              </w:rPr>
                              <w:t>10</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Pr>
                                <w:noProof/>
                              </w:rPr>
                              <w:fldChar w:fldCharType="end"/>
                            </w:r>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55B7" id="_x0000_s1061" type="#_x0000_t202" style="position:absolute;left:0;text-align:left;margin-left:.25pt;margin-top:245.75pt;width:441.65pt;height:.05pt;z-index:2525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C0bGQIAAEAEAAAOAAAAZHJzL2Uyb0RvYy54bWysU8Fu2zAMvQ/YPwi6L046JOi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" stroked="f">
                <v:textbox style="mso-fit-shape-to-text:t" inset="0,0,0,0">
                  <w:txbxContent>
                    <w:p w14:paraId="77280DF2" w14:textId="774E2353" w:rsidR="00B6548A" w:rsidRPr="00544AAF" w:rsidRDefault="00B6548A" w:rsidP="008A511B">
                      <w:pPr>
                        <w:pStyle w:val="Descripcin"/>
                        <w:rPr>
                          <w:noProof/>
                          <w:sz w:val="24"/>
                          <w:szCs w:val="24"/>
                        </w:rPr>
                      </w:pPr>
                      <w:bookmarkStart w:id="255" w:name="_Toc151638696"/>
                      <w:r>
                        <w:t>F</w:t>
                      </w:r>
                      <w:r w:rsidR="0023657B">
                        <w:t>igura</w:t>
                      </w:r>
                      <w:r>
                        <w:t xml:space="preserve">  </w:t>
                      </w:r>
                      <w:r>
                        <w:fldChar w:fldCharType="begin"/>
                      </w:r>
                      <w:r>
                        <w:instrText xml:space="preserve"> STYLEREF 1 \s </w:instrText>
                      </w:r>
                      <w:r>
                        <w:fldChar w:fldCharType="separate"/>
                      </w:r>
                      <w:r w:rsidR="00B247B8">
                        <w:rPr>
                          <w:noProof/>
                        </w:rPr>
                        <w:t>10</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Pr>
                          <w:noProof/>
                        </w:rPr>
                        <w:fldChar w:fldCharType="end"/>
                      </w:r>
                      <w:r>
                        <w:t xml:space="preserve"> </w:t>
                      </w:r>
                      <w:r w:rsidRPr="001A2E1D">
                        <w:t xml:space="preserve">A </w:t>
                      </w:r>
                      <w:r w:rsidR="0023657B">
                        <w:t>la</w:t>
                      </w:r>
                      <w:r w:rsidR="0023657B" w:rsidRPr="001A2E1D">
                        <w:t xml:space="preserve"> izquierda módulos y conexiones del modelo 1, a la derecha el modelo 2</w:t>
                      </w:r>
                      <w:r w:rsidR="0023657B">
                        <w:t>. F</w:t>
                      </w:r>
                      <w:r w:rsidR="0023657B" w:rsidRPr="001A2E1D">
                        <w:t>uente: (“hardware (autonomos model v2) · automodelcar/automodelcarwiki wiki · github” s. f.)</w:t>
                      </w:r>
                      <w:bookmarkEnd w:id="255"/>
                    </w:p>
                  </w:txbxContent>
                </v:textbox>
                <w10:wrap type="square"/>
              </v:shape>
            </w:pict>
          </mc:Fallback>
        </mc:AlternateContent>
      </w:r>
      <w:r w:rsidR="00087271">
        <w:rPr>
          <w:noProof/>
          <w:szCs w:val="24"/>
        </w:rPr>
        <mc:AlternateContent>
          <mc:Choice Requires="wpg">
            <w:drawing>
              <wp:anchor distT="0" distB="0" distL="114300" distR="114300" simplePos="0" relativeHeight="251663360" behindDoc="0" locked="0" layoutInCell="1" allowOverlap="1" wp14:anchorId="2CF6F1C4" wp14:editId="74509438">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2146A5D3" id="Grupo 1" o:spid="_x0000_s1026" style="position:absolute;margin-left:.25pt;margin-top:101.6pt;width:441.65pt;height:139.65pt;z-index:251663360"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279"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280"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r w:rsidR="00631893" w:rsidRPr="00631893">
        <w:rPr>
          <w:rStyle w:val="nfasis"/>
          <w:i w:val="0"/>
          <w:iCs w:val="0"/>
        </w:rPr>
        <w:t>Freie Universität Berlin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sidR="00087271">
        <w:rPr>
          <w:rStyle w:val="nfasis"/>
          <w:i w:val="0"/>
          <w:iCs w:val="0"/>
        </w:rPr>
        <w:t xml:space="preserve"> En la figura 10-1 se presenta la arquitectura de ambo</w:t>
      </w:r>
      <w:r w:rsidR="00B52EDA">
        <w:rPr>
          <w:rStyle w:val="nfasis"/>
          <w:i w:val="0"/>
          <w:iCs w:val="0"/>
        </w:rPr>
        <w:t>s</w:t>
      </w:r>
      <w:r w:rsidR="00087271">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Conexión a la odroid</w:t>
      </w:r>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281"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282"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283"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6FC63B2B" w:rsidR="006911C2" w:rsidRPr="00F34A70" w:rsidRDefault="006911C2" w:rsidP="0005094C">
      <w:pPr>
        <w:tabs>
          <w:tab w:val="left" w:pos="916"/>
          <w:tab w:val="left" w:pos="1832"/>
          <w:tab w:val="left" w:pos="2748"/>
          <w:tab w:val="left" w:pos="3664"/>
          <w:tab w:val="left" w:pos="549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284"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r w:rsidR="0005094C">
        <w:rPr>
          <w:rFonts w:ascii="Consolas" w:hAnsi="Consolas" w:cs="Arial"/>
          <w:sz w:val="22"/>
          <w:szCs w:val="18"/>
        </w:rPr>
        <w:tab/>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285"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Password: elfmeter</w:t>
      </w:r>
    </w:p>
    <w:p w14:paraId="0D7408E2" w14:textId="5BA8FFD0"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r w:rsidR="0005094C">
        <w:rPr>
          <w:szCs w:val="24"/>
        </w:rPr>
        <w:t>, del robot 2 es Modelcar-126</w:t>
      </w:r>
      <w:r w:rsidRPr="00F34A70">
        <w:rPr>
          <w:szCs w:val="24"/>
        </w:rPr>
        <w:t>.</w:t>
      </w:r>
    </w:p>
    <w:p w14:paraId="3785874A" w14:textId="77777777" w:rsidR="006911C2" w:rsidRPr="00F34A70" w:rsidRDefault="006911C2" w:rsidP="006B0B30">
      <w:pPr>
        <w:rPr>
          <w:szCs w:val="24"/>
        </w:rPr>
      </w:pPr>
      <w:r w:rsidRPr="00F34A70">
        <w:rPr>
          <w:szCs w:val="24"/>
        </w:rPr>
        <w:t>Para ejecutar el programa principal se debe pulsar el botón verde nuevamente o escribir ./autostart.sh (se debe activar los motores para mandarle velocidades con auto_stop)</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Si se requiere otra versión en concreto, se debe buscar el commit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git checkout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18"/>
        </w:numPr>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Catkin_build</w:t>
      </w:r>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Corresponde a los pasos de instalación indicados en la wiki del AutoModel:</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cd model_car</w:t>
      </w:r>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Copiará archivos como el bashrc y el autostart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"yyyy-mm-dd hh:mm:ss"</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Catkin make</w:t>
      </w:r>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Otra alternativa que es la usada es mediante catkin make, para ello se debe primero crear un nuevo catkin workspace:</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mkdir -p ~/catkin_ws/src</w:t>
      </w:r>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~/catkin_ws/</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git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git checkout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Sobre el directorio descargado, se copia únicamente la carpeta src dentro del catkin_ws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$cp -r src /path donde se creó el nuevo workspace</w:t>
      </w:r>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catkin_make</w:t>
      </w:r>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catkin make es una herramienta para compilar código en un workspace de catkin, equivale a la unión de los comandos cmake y make, y debe ser llamado siempre desde la raíz. </w:t>
      </w:r>
      <w:r w:rsidRPr="00F34A70">
        <w:rPr>
          <w:szCs w:val="24"/>
        </w:rPr>
        <w:lastRenderedPageBreak/>
        <w:t>En el proceso se agregan los directorios build y devel, junto con los archivos CMakeLists, los cuales preparan y ejecutan el proceso de compilación.</w:t>
      </w:r>
    </w:p>
    <w:p w14:paraId="447CA151" w14:textId="77777777" w:rsidR="006911C2" w:rsidRPr="00F34A70" w:rsidRDefault="006911C2" w:rsidP="006B0B30">
      <w:pPr>
        <w:rPr>
          <w:szCs w:val="24"/>
        </w:rPr>
      </w:pPr>
      <w:r w:rsidRPr="00F34A70">
        <w:rPr>
          <w:szCs w:val="24"/>
        </w:rPr>
        <w:t>Por otro lado, catkin build se comporta como catkin_make_isolated, el cual aísla cada paquete en source y los construye de manera separada. De tal manera que no hay un archivo CMakeLists en el nivel más alto, sino que cada paquete es independiente y, por lo tanto, se puede llamar catkin build desde cualquier directorio.</w:t>
      </w:r>
    </w:p>
    <w:p w14:paraId="7C457C82" w14:textId="77777777" w:rsidR="006911C2" w:rsidRPr="00F34A70" w:rsidRDefault="006911C2" w:rsidP="006B0B30">
      <w:pPr>
        <w:rPr>
          <w:szCs w:val="24"/>
        </w:rPr>
      </w:pPr>
      <w:r w:rsidRPr="00F34A70">
        <w:rPr>
          <w:szCs w:val="24"/>
        </w:rPr>
        <w:t>Sin embargo, se debe tener cuidado con la información que se pasan entre paquetes en los archivos CMake, pues estos generan las dependencias entre todos los paquetes.</w:t>
      </w:r>
    </w:p>
    <w:p w14:paraId="10C69080" w14:textId="0CE749CF" w:rsidR="006911C2" w:rsidRPr="00F34A70" w:rsidRDefault="006911C2" w:rsidP="006B0B30">
      <w:pPr>
        <w:rPr>
          <w:szCs w:val="24"/>
        </w:rPr>
      </w:pPr>
      <w:r w:rsidRPr="00F34A70">
        <w:rPr>
          <w:szCs w:val="24"/>
        </w:rPr>
        <w:t xml:space="preserve">Catkin_build y catkin_make son incompatibles entre sí, usar uno u otro depende de cómo se construyó el repositorio originalmente. Debido a que se cuentan con dos repositorios en el </w:t>
      </w:r>
      <w:r w:rsidR="00B52EDA">
        <w:rPr>
          <w:szCs w:val="24"/>
        </w:rPr>
        <w:t>vehículo</w:t>
      </w:r>
      <w:r w:rsidRPr="00F34A70">
        <w:rPr>
          <w:szCs w:val="24"/>
        </w:rPr>
        <w:t>, el original catkin_ws y sobre el que se trabaja en workspaceAutonomos\catkin_ws1\.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catkin_make. Sin embargo, hay algunas configuraciones dentro de opt/ros/indigo que catkin_make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el uso de catkin_build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el .bashrc que se encuentra en raíz, hasta abajo se debe agregar la dirección del que se desea usar. Es posible que se creen algunas dependencias entre repositorios si se usa catkin_build, el </w:t>
      </w:r>
      <w:r w:rsidR="00F34A70" w:rsidRPr="00F34A70">
        <w:rPr>
          <w:szCs w:val="24"/>
        </w:rPr>
        <w:t>cual</w:t>
      </w:r>
      <w:r w:rsidRPr="00F34A70">
        <w:rPr>
          <w:szCs w:val="24"/>
        </w:rPr>
        <w:t xml:space="preserve"> </w:t>
      </w:r>
      <w:r w:rsidRPr="00F34A70">
        <w:rPr>
          <w:szCs w:val="24"/>
        </w:rPr>
        <w:lastRenderedPageBreak/>
        <w:t>se puede usar para correr los nodos base, pero no se pueden compilar nuevos programas por incompatibilidad con los otros workspaces.</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en algunos archivos launch relacionados con los nombres de los tópicos que utiliza:</w:t>
      </w:r>
    </w:p>
    <w:p w14:paraId="63B5BD85" w14:textId="77777777" w:rsidR="006911C2" w:rsidRPr="00F34A70" w:rsidRDefault="006911C2" w:rsidP="006B0B30">
      <w:pPr>
        <w:rPr>
          <w:szCs w:val="24"/>
        </w:rPr>
      </w:pPr>
      <w:r w:rsidRPr="00F34A70">
        <w:rPr>
          <w:szCs w:val="24"/>
        </w:rPr>
        <w:t xml:space="preserve">Dentro de launch random movement </w:t>
      </w:r>
    </w:p>
    <w:p w14:paraId="4E3474A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 xml:space="preserve">nano random_movement/launch/auto.launch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&lt;include file="$(find light)/launch/light.launch"/&gt;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&lt;include file="$(find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r w:rsidRPr="00F34A70">
        <w:rPr>
          <w:rFonts w:ascii="Courier New" w:hAnsi="Courier New" w:cs="Courier New"/>
          <w:sz w:val="22"/>
          <w:szCs w:val="18"/>
        </w:rPr>
        <w:t>send_steering)/launch/servo_odroid.launch"/&gt;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&lt;include file="$(find </w:t>
      </w:r>
    </w:p>
    <w:p w14:paraId="37098D13" w14:textId="77777777" w:rsidR="006911C2" w:rsidRPr="00F34A70" w:rsidRDefault="006911C2" w:rsidP="00DB32FC">
      <w:pPr>
        <w:spacing w:line="240" w:lineRule="auto"/>
        <w:ind w:left="1404"/>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18"/>
        </w:numPr>
        <w:spacing w:before="0" w:after="160"/>
        <w:rPr>
          <w:rFonts w:ascii="Consolas" w:hAnsi="Consolas" w:cs="Arial"/>
          <w:sz w:val="22"/>
          <w:szCs w:val="18"/>
        </w:rPr>
      </w:pPr>
      <w:r w:rsidRPr="00F34A70">
        <w:rPr>
          <w:rFonts w:ascii="Consolas" w:hAnsi="Consolas" w:cs="Arial"/>
          <w:sz w:val="22"/>
          <w:szCs w:val="18"/>
        </w:rPr>
        <w:t>nano manual_control/launch/manual_PC.launch</w:t>
      </w:r>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&lt;include file="$(find </w:t>
      </w:r>
    </w:p>
    <w:p w14:paraId="7D050974" w14:textId="77777777" w:rsidR="006911C2" w:rsidRPr="00F34A70" w:rsidRDefault="006911C2" w:rsidP="00DB32FC">
      <w:pPr>
        <w:spacing w:line="240" w:lineRule="auto"/>
        <w:ind w:left="708" w:firstLine="708"/>
        <w:rPr>
          <w:rFonts w:ascii="Arial" w:hAnsi="Arial" w:cs="Arial"/>
          <w:sz w:val="22"/>
          <w:szCs w:val="22"/>
        </w:rPr>
      </w:pPr>
      <w:r w:rsidRPr="00F34A70">
        <w:rPr>
          <w:rFonts w:ascii="Courier New" w:hAnsi="Courier New" w:cs="Courier New"/>
          <w:sz w:val="22"/>
          <w:szCs w:val="18"/>
        </w:rPr>
        <w:t>send_steering)/launch/servo_odroid.launch"/&gt;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 xml:space="preserve">&lt;include file="$(find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send_steering_light)/launch/servo_light_odroid.launch"/&gt;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catkin_make, es posible que algunas variables no se establezcan correctamente, por lo que, para poder usar la cámara de profundidad, es necesario usar el nodelet que se construye con catkin_build.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Se copio librealsense del directorio raíz y el directorio /opt/ros/indigo/ completo. El problema se da en algunas configuraciones que realiza catkin_build a la hora de construir los paquetes que catkin_make no realiza, por lo que el programa de nodelet_manager no puede levantar todos los nodos y entonces la cámara SR300 no logra funcionar.</w:t>
      </w:r>
    </w:p>
    <w:p w14:paraId="1E86742D" w14:textId="77777777" w:rsidR="006911C2" w:rsidRPr="00F34A70" w:rsidRDefault="006911C2" w:rsidP="006B0B30">
      <w:pPr>
        <w:rPr>
          <w:szCs w:val="24"/>
        </w:rPr>
      </w:pPr>
      <w:r w:rsidRPr="00F34A70">
        <w:rPr>
          <w:szCs w:val="24"/>
        </w:rPr>
        <w:t>Dentro de workspaceAutonomos se tienen los directorios lib y lib2, que corresponden a la librería librealsense que traía originalmente el carro y la de la versión 2 respectivamente. Se tienen también op y op2, de igual forma op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r w:rsidRPr="00F34A70">
        <w:rPr>
          <w:rFonts w:ascii="Consolas" w:hAnsi="Consolas" w:cs="Courier New"/>
          <w:sz w:val="22"/>
          <w:szCs w:val="18"/>
        </w:rPr>
        <w:t>cp -r workspaceAutonomos/lib2/ /root/</w:t>
      </w:r>
    </w:p>
    <w:p w14:paraId="3F1A4912" w14:textId="77777777" w:rsidR="006911C2" w:rsidRPr="00F34A70" w:rsidRDefault="006911C2" w:rsidP="00DB32FC">
      <w:pPr>
        <w:spacing w:line="240" w:lineRule="auto"/>
        <w:ind w:left="708"/>
        <w:rPr>
          <w:rFonts w:ascii="Consolas" w:hAnsi="Consolas" w:cs="Arial"/>
          <w:sz w:val="22"/>
          <w:szCs w:val="18"/>
        </w:rPr>
      </w:pPr>
      <w:r w:rsidRPr="00F34A70">
        <w:rPr>
          <w:rFonts w:ascii="Consolas" w:hAnsi="Consolas" w:cs="Courier New"/>
          <w:sz w:val="22"/>
          <w:szCs w:val="18"/>
        </w:rPr>
        <w:t>cp -r workspaceAutonomos/op2/indigo/ /opt/ros/</w:t>
      </w:r>
    </w:p>
    <w:p w14:paraId="6E7219EB" w14:textId="77777777" w:rsidR="006911C2" w:rsidRPr="00F34A70" w:rsidRDefault="006911C2" w:rsidP="006B0B30">
      <w:pPr>
        <w:rPr>
          <w:szCs w:val="24"/>
        </w:rPr>
      </w:pPr>
      <w:r w:rsidRPr="00F34A70">
        <w:rPr>
          <w:szCs w:val="24"/>
        </w:rPr>
        <w:lastRenderedPageBreak/>
        <w:t>Las librerías originales lir y op se guardaron dentro de workspaceAutonomos.</w:t>
      </w:r>
    </w:p>
    <w:p w14:paraId="2A59392B" w14:textId="77777777" w:rsidR="006911C2" w:rsidRPr="00F34A70" w:rsidRDefault="006911C2" w:rsidP="006B0B30">
      <w:pPr>
        <w:rPr>
          <w:szCs w:val="24"/>
        </w:rPr>
      </w:pPr>
      <w:r w:rsidRPr="00F34A70">
        <w:rPr>
          <w:szCs w:val="24"/>
        </w:rPr>
        <w:t>Cada que se utiliza catkin_make para compilar todos los paquetes completos, hay que remplazar nuevamente la librería de opt/ros/indigo. Una solución más cómoda es usar Catkin_make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catkin_make --only-pkg-with-deps prueba</w:t>
      </w:r>
    </w:p>
    <w:p w14:paraId="72EA119B" w14:textId="77777777" w:rsidR="006911C2" w:rsidRDefault="006911C2" w:rsidP="006B0B30">
      <w:pPr>
        <w:rPr>
          <w:szCs w:val="24"/>
        </w:rPr>
      </w:pPr>
      <w:r w:rsidRPr="00F34A70">
        <w:rPr>
          <w:szCs w:val="24"/>
        </w:rPr>
        <w:t>Lo que evita tener que copiar nuevamente las librerías. Igualmente, como se mencionó en la guía algunos paquetes fallan al compilar con cmake, lo que interrumpe su operación, por lo que se debe volver a correr hasta que no haya problemas para que agregue todos los paquetes. De lo contrario, habrá algunos nodos que no podrá encontrar al correr el programa principal.</w:t>
      </w:r>
    </w:p>
    <w:p w14:paraId="44DD8253" w14:textId="6B8D6437" w:rsidR="00F12DAC" w:rsidRDefault="00F12DAC" w:rsidP="006B0B30">
      <w:pPr>
        <w:rPr>
          <w:szCs w:val="24"/>
        </w:rPr>
      </w:pPr>
      <w:r>
        <w:rPr>
          <w:szCs w:val="24"/>
        </w:rPr>
        <w:t xml:space="preserve">En el caso específico del carro puede tener problemas con el reloj que impiden compilar “clock skew detected”. Para corregirlo se puede actualizar las marcas de tiempo con: </w:t>
      </w:r>
    </w:p>
    <w:p w14:paraId="0858981A" w14:textId="23BE739D" w:rsidR="00F12DAC" w:rsidRPr="00F12DAC" w:rsidRDefault="00F12DAC" w:rsidP="006B0B30">
      <w:pPr>
        <w:rPr>
          <w:rFonts w:ascii="Consolas" w:hAnsi="Consolas" w:cs="Courier New"/>
          <w:sz w:val="22"/>
          <w:szCs w:val="22"/>
        </w:rPr>
      </w:pPr>
      <w:r w:rsidRPr="00F12DAC">
        <w:rPr>
          <w:rFonts w:ascii="Consolas" w:hAnsi="Consolas"/>
          <w:szCs w:val="24"/>
        </w:rPr>
        <w:tab/>
      </w:r>
      <w:r w:rsidRPr="00F12DAC">
        <w:rPr>
          <w:rFonts w:ascii="Consolas" w:hAnsi="Consolas" w:cs="Courier New"/>
          <w:sz w:val="22"/>
          <w:szCs w:val="22"/>
        </w:rPr>
        <w:t>find . -exec touch {} \;</w:t>
      </w:r>
    </w:p>
    <w:p w14:paraId="026F4C67" w14:textId="4BEC35DA" w:rsidR="00F12DAC" w:rsidRDefault="00F12DAC" w:rsidP="006B0B30">
      <w:pPr>
        <w:rPr>
          <w:szCs w:val="24"/>
        </w:rPr>
      </w:pPr>
      <w:r>
        <w:rPr>
          <w:szCs w:val="24"/>
        </w:rPr>
        <w:t>Desde las direcciones /root/workspace/catkin_ws1 y /opt/ros/</w:t>
      </w:r>
    </w:p>
    <w:p w14:paraId="50EA4989" w14:textId="0D465B7A" w:rsidR="00F12DAC" w:rsidRDefault="00F12DAC" w:rsidP="006B0B30">
      <w:pPr>
        <w:rPr>
          <w:szCs w:val="24"/>
        </w:rPr>
      </w:pPr>
      <w:r>
        <w:rPr>
          <w:szCs w:val="24"/>
        </w:rPr>
        <w:t xml:space="preserve">Otro problema que puede aparecer es el error: </w:t>
      </w:r>
      <w:r w:rsidRPr="00F12DAC">
        <w:rPr>
          <w:szCs w:val="24"/>
        </w:rPr>
        <w:t>c++: internal compiler error: Killed (program cc1plus)</w:t>
      </w:r>
      <w:r>
        <w:rPr>
          <w:szCs w:val="24"/>
        </w:rPr>
        <w:t xml:space="preserve">, que normalmente ocurre porque se queda sin memoria. Como solución se agrega el </w:t>
      </w:r>
      <w:r w:rsidR="00E026CD">
        <w:rPr>
          <w:szCs w:val="24"/>
        </w:rPr>
        <w:t>parámetro -j, que limita el número de trabajos a costa de aumentar el tiempo de la compilación:</w:t>
      </w:r>
    </w:p>
    <w:p w14:paraId="18B26DF5" w14:textId="49DBB6D7" w:rsidR="006911C2" w:rsidRPr="00E026CD" w:rsidRDefault="00E026CD" w:rsidP="006B0B30">
      <w:pPr>
        <w:rPr>
          <w:rFonts w:ascii="Consolas" w:hAnsi="Consolas"/>
          <w:sz w:val="22"/>
          <w:szCs w:val="22"/>
        </w:rPr>
      </w:pPr>
      <w:r w:rsidRPr="00E026CD">
        <w:rPr>
          <w:rFonts w:ascii="Consolas" w:hAnsi="Consolas"/>
          <w:sz w:val="22"/>
          <w:szCs w:val="22"/>
        </w:rPr>
        <w:tab/>
        <w:t xml:space="preserve">catkin_make -j </w:t>
      </w:r>
      <w:r w:rsidR="00B377D5">
        <w:rPr>
          <w:rFonts w:ascii="Consolas" w:hAnsi="Consolas"/>
          <w:sz w:val="22"/>
          <w:szCs w:val="22"/>
        </w:rPr>
        <w:t>4</w:t>
      </w:r>
    </w:p>
    <w:p w14:paraId="10311338" w14:textId="77777777" w:rsidR="006911C2" w:rsidRPr="00F34A70" w:rsidRDefault="006911C2" w:rsidP="006B0B30">
      <w:pPr>
        <w:ind w:firstLine="708"/>
        <w:rPr>
          <w:b/>
          <w:bCs/>
          <w:szCs w:val="24"/>
        </w:rPr>
      </w:pPr>
      <w:r w:rsidRPr="00F34A70">
        <w:rPr>
          <w:b/>
          <w:bCs/>
          <w:szCs w:val="24"/>
        </w:rPr>
        <w:lastRenderedPageBreak/>
        <w:t>Configuración</w:t>
      </w:r>
    </w:p>
    <w:p w14:paraId="45BAFC32" w14:textId="24C8157D" w:rsidR="006911C2" w:rsidRPr="00F34A70" w:rsidRDefault="003E65EF" w:rsidP="006B0B30">
      <w:pPr>
        <w:rPr>
          <w:szCs w:val="24"/>
        </w:rPr>
      </w:pPr>
      <w:r>
        <w:rPr>
          <w:szCs w:val="24"/>
        </w:rPr>
        <w:t xml:space="preserve">Se tienen 4 archivos principales que puede requerirse modificar para el uso del </w:t>
      </w:r>
      <w:r w:rsidR="00080BD8">
        <w:rPr>
          <w:szCs w:val="24"/>
        </w:rPr>
        <w:t>modelo a escala</w:t>
      </w:r>
      <w:r>
        <w:rPr>
          <w:szCs w:val="24"/>
        </w:rPr>
        <w:t xml:space="preserve">,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modprobe uvcvideo</w:t>
      </w:r>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clear ROS log</w:t>
      </w:r>
    </w:p>
    <w:p w14:paraId="5164455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rm -rf /root/.ros/log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load environment settings from .bashrc</w:t>
      </w:r>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/root/.bashrc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core and wait a few seconds</w:t>
      </w:r>
    </w:p>
    <w:p w14:paraId="6C373F9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roscore &amp;</w:t>
      </w:r>
    </w:p>
    <w:p w14:paraId="1E8FAC4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sleep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Start ROS launch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roslaunch realsense_camera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manual_control manual_odroid.launch  #|| exit</w:t>
      </w:r>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#roslaunch random_movement auto.launch #|| exit</w:t>
      </w:r>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lastRenderedPageBreak/>
        <w:t>El autostart es un script que nos permite iniciar el programa elegido por defecto, lo que nos ahorra hacer algunos comandos para iniciar todos los programas. En él se hace la llamada al achivo .bashrc para realizar los exports y el source al workspace, aquí se inicia el roscore y se llama al programa principal con roslaunch que por defecto es el manual_control. Es posible dentro del archivo mandar a llamar múltiples archivos launch simultáneamente, como son los launch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r w:rsidRPr="00F34A70">
        <w:rPr>
          <w:b/>
          <w:bCs/>
          <w:szCs w:val="24"/>
        </w:rPr>
        <w:t>.bashrc</w:t>
      </w:r>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 -f /etc/bash_completion ] &amp;&amp; ! shopt -oq posix; then</w:t>
      </w:r>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/etc/bash_completion</w:t>
      </w:r>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configure bash history</w:t>
      </w:r>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HISTSIZE=100             # save only up to 100 commands</w:t>
      </w:r>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HISTCONTROL=ignoreboth   # ignore duplicate commands</w:t>
      </w:r>
    </w:p>
    <w:p w14:paraId="53E9857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shopt -s histappend      # append to history file instead of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overwriting it</w:t>
      </w:r>
    </w:p>
    <w:p w14:paraId="7136278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PROMPT_COMMAND="history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Some applications read the EDITOR variable to determine your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favourite text</w:t>
      </w:r>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uncomment the line below and enter the editor of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lastRenderedPageBreak/>
        <w:t>your choice :-)</w:t>
      </w:r>
    </w:p>
    <w:p w14:paraId="0518B45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EDITOR=/usr/bin/joe</w:t>
      </w:r>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~/.alias &amp;&amp; . ~/.alias</w:t>
      </w:r>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shell prompt</w:t>
      </w:r>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 test "$UID" = 0 ; then</w:t>
      </w:r>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else</w:t>
      </w:r>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PS1="$RED# $NOCOLOR\$(date +%H:%M:%S)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Set path</w:t>
      </w:r>
    </w:p>
    <w:p w14:paraId="004F157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PATH=$PATH:/root:/sbin:/usr/sbin:/usr/local/sbin</w:t>
      </w:r>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Look for libraries in local folder as well</w:t>
      </w:r>
    </w:p>
    <w:p w14:paraId="739BEC0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LD_LIBRARY_PATH=${LD_LIBRARY_PATH:+$LD_LIBRARY_PATH:}.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export ROS_MASTER_URI=http://148.205.37.48:11311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/opt/ros/indigo/setup.bash</w:t>
      </w:r>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#source /root/catkin_ws/devel/setup.bash</w:t>
      </w:r>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workspaceAutonomos/catkin_ws1/devel/setup.bash</w:t>
      </w:r>
    </w:p>
    <w:p w14:paraId="59E26339" w14:textId="77777777" w:rsidR="006911C2" w:rsidRPr="00F34A70" w:rsidRDefault="006911C2" w:rsidP="006B0B30">
      <w:pPr>
        <w:rPr>
          <w:szCs w:val="24"/>
        </w:rPr>
      </w:pPr>
      <w:r w:rsidRPr="00F34A70">
        <w:rPr>
          <w:szCs w:val="24"/>
        </w:rPr>
        <w:t xml:space="preserve">El bashrc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4"/>
        </w:numPr>
        <w:spacing w:before="0" w:after="160"/>
        <w:rPr>
          <w:szCs w:val="24"/>
        </w:rPr>
      </w:pPr>
      <w:r w:rsidRPr="00F34A70">
        <w:rPr>
          <w:szCs w:val="24"/>
        </w:rPr>
        <w:t xml:space="preserve">Ros IP y Hostname que definen la dirección de algún nodo que se quiera comunicar con el robot. </w:t>
      </w:r>
    </w:p>
    <w:p w14:paraId="35924D9F" w14:textId="77777777" w:rsidR="006911C2" w:rsidRPr="00F34A70" w:rsidRDefault="006911C2">
      <w:pPr>
        <w:pStyle w:val="Prrafodelista"/>
        <w:numPr>
          <w:ilvl w:val="0"/>
          <w:numId w:val="14"/>
        </w:numPr>
        <w:spacing w:before="0" w:after="160"/>
        <w:rPr>
          <w:szCs w:val="24"/>
        </w:rPr>
      </w:pPr>
      <w:r w:rsidRPr="00F34A70">
        <w:rPr>
          <w:szCs w:val="24"/>
        </w:rPr>
        <w:t>Ros Master URI define la dirección del maestro que corresponde a la odroid, de donde se ejecutan los nodos.</w:t>
      </w:r>
    </w:p>
    <w:p w14:paraId="48B8A0FB" w14:textId="77777777" w:rsidR="006911C2" w:rsidRPr="00F34A70" w:rsidRDefault="006911C2">
      <w:pPr>
        <w:pStyle w:val="Prrafodelista"/>
        <w:numPr>
          <w:ilvl w:val="0"/>
          <w:numId w:val="14"/>
        </w:numPr>
        <w:spacing w:before="0" w:after="160"/>
        <w:rPr>
          <w:szCs w:val="24"/>
        </w:rPr>
      </w:pPr>
      <w:r w:rsidRPr="00F34A70">
        <w:rPr>
          <w:szCs w:val="24"/>
        </w:rPr>
        <w:t>El bashrc realiza los export, realiza el source al setup.bash tanto del workspace activo como a la versión de ROS instalada. Llama, además, a exportar el path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5"/>
        </w:numPr>
        <w:spacing w:before="0" w:after="160"/>
        <w:rPr>
          <w:szCs w:val="24"/>
        </w:rPr>
      </w:pPr>
      <w:r w:rsidRPr="00F34A70">
        <w:rPr>
          <w:szCs w:val="24"/>
        </w:rPr>
        <w:t>Por último, carga con source el repositorio a utilizar. Source es un comando que ejecuta los archivos pasados como argumento sobre el mismo shell.</w:t>
      </w:r>
    </w:p>
    <w:p w14:paraId="6942EF7D" w14:textId="55EBD8A4" w:rsidR="006911C2" w:rsidRPr="00F34A70" w:rsidRDefault="006911C2" w:rsidP="006B0B30">
      <w:pPr>
        <w:rPr>
          <w:szCs w:val="24"/>
        </w:rPr>
      </w:pPr>
      <w:r w:rsidRPr="00F34A70">
        <w:rPr>
          <w:szCs w:val="24"/>
        </w:rPr>
        <w:t>Para el caso del proyecto el repositorio que se usa es el que se encuentra ubicado en source workspaceAutonomos/catkin_ws1/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lastRenderedPageBreak/>
        <w:t>interfaces</w:t>
      </w:r>
    </w:p>
    <w:p w14:paraId="5329638B" w14:textId="77777777" w:rsidR="006911C2" w:rsidRPr="00F34A70" w:rsidRDefault="006911C2" w:rsidP="006B0B30">
      <w:pPr>
        <w:rPr>
          <w:szCs w:val="24"/>
        </w:rPr>
      </w:pPr>
      <w:r w:rsidRPr="00F34A70">
        <w:rPr>
          <w:szCs w:val="24"/>
        </w:rPr>
        <w:t>Permite definir direcciones de red tanto cableada como inalámbrica, ubicado en  /etc/network/interfaces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/etc/network/interfaces -- configuration file for ifup(8), ifdown(8)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The loopback interface</w:t>
      </w:r>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lo</w:t>
      </w:r>
    </w:p>
    <w:p w14:paraId="655597B0" w14:textId="63A334ED"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lo inet loopback</w:t>
      </w:r>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Wired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eth0 inet static</w:t>
      </w:r>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address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netmask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gateway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dns-nameservers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iface wlan0 inet static</w:t>
      </w:r>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address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netmask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gateway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wpa-conf /etc/wpa_supplicant.conf</w:t>
      </w:r>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wpa-driver wext</w:t>
      </w:r>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down killall wpa_supplicant</w:t>
      </w:r>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r w:rsidRPr="00F34A70">
        <w:rPr>
          <w:b/>
          <w:bCs/>
          <w:szCs w:val="24"/>
        </w:rPr>
        <w:t>wpa_supplicant</w:t>
      </w:r>
    </w:p>
    <w:p w14:paraId="0ACD8D95" w14:textId="77777777" w:rsidR="006911C2" w:rsidRPr="00F34A70" w:rsidRDefault="006911C2" w:rsidP="006B0B30">
      <w:pPr>
        <w:rPr>
          <w:szCs w:val="24"/>
        </w:rPr>
      </w:pPr>
      <w:r w:rsidRPr="00F34A70">
        <w:rPr>
          <w:szCs w:val="24"/>
        </w:rPr>
        <w:t>Ubicado en /etc/wpa_supplicant.conf</w:t>
      </w:r>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ssid="EK"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key_mgmt=WPA-PSK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t>psk="robotica2016"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Unencrypted</w:t>
      </w:r>
    </w:p>
    <w:p w14:paraId="7CC4B265"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lastRenderedPageBreak/>
        <w:tab/>
        <w:t>ssid="ITAM"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t>key_mgmt=NONE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WPA supplicant es un archivo de configuración para implementar WPA u otros protocolos de seguridad que usan las redes Wi</w:t>
      </w:r>
      <w:r w:rsidR="00845FB9">
        <w:rPr>
          <w:szCs w:val="24"/>
        </w:rPr>
        <w:t>f</w:t>
      </w:r>
      <w:r w:rsidRPr="00F34A70">
        <w:rPr>
          <w:szCs w:val="24"/>
        </w:rPr>
        <w:t>i. El robot (cliente) debe realizar la negociación con el 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En la wiki se encuentra una aplicación para controlar el carro a control remoto, permite mandar la velocidad, el ángulo de giro y un botón de paro de emergencia. Únicamente en Master_URI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Posiblemente por problemas de la versión y el formato de los mensajes, solo es posible mandar la velocidad. Pues como se ve en las correcciones en los launch, se realizan modificaciones sobre el tipo de mensaje del nodo steering.</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lastRenderedPageBreak/>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export ROS_IP=148.205.37.41  %Dirección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ROS_HOSTNAME=148.205.37.41  %Dirección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export ROS_MASTER_URI=http://148.205.37.48:11311/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Ros_ip y ros_hostname basta con usar solo uno de los dos. Ambas se excluyen mutuamente y de usarse las dos, se tomará hostname.</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 xml:space="preserve">scp /home/ubuntu/myfile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t>username@IP_of_windows_machine:/C:/Users/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 xml:space="preserve">scp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/root/workspace/catkin_ws1/src/vision_camara/src/</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rqt_graph</w:t>
      </w:r>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rviz</w:t>
      </w:r>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Es una herramienta de visualización en 2D y 3D que despliega las lecturas de los sensores como el lidar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r w:rsidRPr="00F34A70">
        <w:rPr>
          <w:i/>
          <w:iCs/>
          <w:szCs w:val="24"/>
        </w:rPr>
        <w:t>random_movement</w:t>
      </w:r>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r w:rsidRPr="00F34A70">
        <w:rPr>
          <w:i/>
          <w:iCs/>
          <w:szCs w:val="24"/>
        </w:rPr>
        <w:t>manual_control</w:t>
      </w:r>
    </w:p>
    <w:p w14:paraId="1D18E1C2" w14:textId="3979B8A8" w:rsidR="006911C2" w:rsidRPr="00F34A70" w:rsidRDefault="006911C2" w:rsidP="006B0B30">
      <w:pPr>
        <w:rPr>
          <w:szCs w:val="24"/>
        </w:rPr>
      </w:pPr>
      <w:r w:rsidRPr="00F34A70">
        <w:rPr>
          <w:szCs w:val="24"/>
        </w:rPr>
        <w:lastRenderedPageBreak/>
        <w:tab/>
        <w:t xml:space="preserve">Recibe la velocidad y steering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t>Actuadores</w:t>
      </w:r>
    </w:p>
    <w:p w14:paraId="456C37D8" w14:textId="77777777" w:rsidR="006911C2" w:rsidRPr="00F34A70" w:rsidRDefault="006911C2" w:rsidP="006B0B30">
      <w:pPr>
        <w:rPr>
          <w:szCs w:val="24"/>
        </w:rPr>
      </w:pPr>
      <w:r w:rsidRPr="00F34A70">
        <w:rPr>
          <w:szCs w:val="24"/>
        </w:rPr>
        <w:t>Speed</w:t>
      </w:r>
    </w:p>
    <w:p w14:paraId="63A7279E" w14:textId="4FC28ECA" w:rsidR="006911C2" w:rsidRPr="00F34A70" w:rsidRDefault="006911C2" w:rsidP="00DB32FC">
      <w:pPr>
        <w:spacing w:line="240" w:lineRule="auto"/>
        <w:ind w:firstLine="720"/>
        <w:rPr>
          <w:rFonts w:ascii="Consolas" w:hAnsi="Consolas" w:cs="Courier New"/>
          <w:sz w:val="22"/>
          <w:szCs w:val="22"/>
        </w:rPr>
      </w:pPr>
      <w:r w:rsidRPr="00F34A70">
        <w:rPr>
          <w:rFonts w:ascii="Consolas" w:hAnsi="Consolas" w:cs="Courier New"/>
          <w:sz w:val="22"/>
          <w:szCs w:val="22"/>
        </w:rPr>
        <w:t xml:space="preserve">rostopic -r 10 pub /manual_control/speed std_msgs/Int16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02DA7FE3" w14:textId="4BD454C2" w:rsidR="002B7B9E" w:rsidRPr="000D4BF5" w:rsidRDefault="000D4BF5" w:rsidP="002B7B9E">
      <w:pPr>
        <w:spacing w:line="240" w:lineRule="auto"/>
        <w:ind w:left="696" w:firstLine="720"/>
        <w:rPr>
          <w:szCs w:val="24"/>
        </w:rPr>
      </w:pPr>
      <w:r w:rsidRPr="000D4BF5">
        <w:rPr>
          <w:szCs w:val="24"/>
        </w:rPr>
        <w:t>Tipo: std_msgs/Int1</w:t>
      </w:r>
      <w:r w:rsidR="002B7B9E">
        <w:rPr>
          <w:szCs w:val="24"/>
        </w:rPr>
        <w:t>6 carro 1, Int32 carro 2</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36880235" w:rsidR="006911C2" w:rsidRPr="00F34A70" w:rsidRDefault="006911C2" w:rsidP="00DB32FC">
      <w:pPr>
        <w:spacing w:line="240" w:lineRule="auto"/>
        <w:rPr>
          <w:szCs w:val="24"/>
        </w:rPr>
      </w:pPr>
      <w:r w:rsidRPr="00F34A70">
        <w:rPr>
          <w:szCs w:val="24"/>
        </w:rPr>
        <w:tab/>
        <w:t xml:space="preserve">            -r 10 es la ta</w:t>
      </w:r>
      <w:r w:rsidR="00790D43">
        <w:rPr>
          <w:szCs w:val="24"/>
        </w:rPr>
        <w:t>s</w:t>
      </w:r>
      <w:r w:rsidRPr="00F34A70">
        <w:rPr>
          <w:szCs w:val="24"/>
        </w:rPr>
        <w:t>a en Hertz a la que se publica el mensaje</w:t>
      </w:r>
    </w:p>
    <w:p w14:paraId="3935B3BD" w14:textId="77777777" w:rsidR="006911C2" w:rsidRPr="00F34A70" w:rsidRDefault="006911C2" w:rsidP="006B0B30">
      <w:pPr>
        <w:rPr>
          <w:szCs w:val="24"/>
        </w:rPr>
      </w:pPr>
      <w:r w:rsidRPr="00F34A70">
        <w:rPr>
          <w:szCs w:val="24"/>
        </w:rPr>
        <w:t>Steering</w:t>
      </w:r>
    </w:p>
    <w:p w14:paraId="5C3D22DD" w14:textId="6AA17997"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rostopic pub /manual_control/steering std</w:t>
      </w:r>
      <w:r w:rsidR="00071B73">
        <w:rPr>
          <w:rFonts w:ascii="Consolas" w:hAnsi="Consolas" w:cs="Arial"/>
          <w:sz w:val="22"/>
          <w:szCs w:val="18"/>
        </w:rPr>
        <w:t>_</w:t>
      </w:r>
      <w:r w:rsidRPr="00F34A70">
        <w:rPr>
          <w:rFonts w:ascii="Consolas" w:hAnsi="Consolas" w:cs="Arial"/>
          <w:sz w:val="22"/>
          <w:szCs w:val="18"/>
        </w:rPr>
        <w:t>msgs/Int16 {“data: 180”}</w:t>
      </w:r>
    </w:p>
    <w:p w14:paraId="101CFC07" w14:textId="703630A5" w:rsidR="000D4BF5" w:rsidRPr="000D4BF5" w:rsidRDefault="000D4BF5" w:rsidP="000D4BF5">
      <w:pPr>
        <w:spacing w:line="240" w:lineRule="auto"/>
        <w:ind w:left="720" w:firstLine="720"/>
        <w:rPr>
          <w:szCs w:val="24"/>
        </w:rPr>
      </w:pPr>
      <w:r w:rsidRPr="000D4BF5">
        <w:rPr>
          <w:szCs w:val="24"/>
        </w:rPr>
        <w:t>Tipo: std_msgs/Int16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29A4A30D" w:rsidR="006911C2" w:rsidRPr="00F34A70" w:rsidRDefault="006911C2" w:rsidP="000D4BF5">
      <w:pPr>
        <w:spacing w:line="240" w:lineRule="auto"/>
        <w:ind w:left="720" w:firstLine="696"/>
        <w:rPr>
          <w:szCs w:val="24"/>
        </w:rPr>
      </w:pPr>
      <w:r w:rsidRPr="00F34A70">
        <w:rPr>
          <w:szCs w:val="24"/>
        </w:rPr>
        <w:t>Valores entre 0-180</w:t>
      </w:r>
      <w:r w:rsidR="00A25002">
        <w:rPr>
          <w:szCs w:val="24"/>
        </w:rPr>
        <w:t xml:space="preserve"> para el carro 1</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Default="006911C2" w:rsidP="00DB32FC">
      <w:pPr>
        <w:spacing w:line="240" w:lineRule="auto"/>
        <w:rPr>
          <w:szCs w:val="24"/>
        </w:rPr>
      </w:pPr>
      <w:r w:rsidRPr="00F34A70">
        <w:rPr>
          <w:szCs w:val="24"/>
        </w:rPr>
        <w:tab/>
      </w:r>
      <w:r w:rsidRPr="00F34A70">
        <w:rPr>
          <w:szCs w:val="24"/>
        </w:rPr>
        <w:tab/>
        <w:t>90 centra las llantas</w:t>
      </w:r>
    </w:p>
    <w:p w14:paraId="7888D4FB" w14:textId="6F9667D5" w:rsidR="00A25002" w:rsidRDefault="00A25002" w:rsidP="00DB32FC">
      <w:pPr>
        <w:spacing w:line="240" w:lineRule="auto"/>
        <w:rPr>
          <w:szCs w:val="24"/>
        </w:rPr>
      </w:pPr>
      <w:r>
        <w:rPr>
          <w:szCs w:val="24"/>
        </w:rPr>
        <w:lastRenderedPageBreak/>
        <w:tab/>
      </w:r>
      <w:r>
        <w:rPr>
          <w:szCs w:val="24"/>
        </w:rPr>
        <w:tab/>
        <w:t>Carro 2 entre 1040-</w:t>
      </w:r>
      <w:r w:rsidR="001C4615">
        <w:rPr>
          <w:szCs w:val="24"/>
        </w:rPr>
        <w:t>2140</w:t>
      </w:r>
    </w:p>
    <w:p w14:paraId="27B79DC8" w14:textId="515D581F" w:rsidR="001C4615" w:rsidRPr="00F34A70" w:rsidRDefault="001C4615" w:rsidP="00DB32FC">
      <w:pPr>
        <w:spacing w:line="240" w:lineRule="auto"/>
        <w:rPr>
          <w:szCs w:val="24"/>
        </w:rPr>
      </w:pPr>
      <w:r>
        <w:rPr>
          <w:szCs w:val="24"/>
        </w:rPr>
        <w:tab/>
      </w:r>
      <w:r>
        <w:rPr>
          <w:szCs w:val="24"/>
        </w:rPr>
        <w:tab/>
        <w:t>1540 centro</w:t>
      </w:r>
    </w:p>
    <w:p w14:paraId="6C289D46" w14:textId="77777777" w:rsidR="006911C2" w:rsidRPr="00F34A70" w:rsidRDefault="006911C2" w:rsidP="006B0B30">
      <w:pPr>
        <w:rPr>
          <w:szCs w:val="24"/>
        </w:rPr>
      </w:pPr>
      <w:r w:rsidRPr="00F34A70">
        <w:rPr>
          <w:szCs w:val="24"/>
        </w:rPr>
        <w:t>Stop start</w:t>
      </w:r>
    </w:p>
    <w:p w14:paraId="6D266D74" w14:textId="75ECBBAA" w:rsidR="006911C2" w:rsidRPr="00F34A70" w:rsidRDefault="006911C2" w:rsidP="00DB32FC">
      <w:pPr>
        <w:spacing w:line="240" w:lineRule="auto"/>
        <w:ind w:firstLine="720"/>
        <w:rPr>
          <w:rFonts w:ascii="Consolas" w:hAnsi="Consolas" w:cs="Arial"/>
          <w:sz w:val="22"/>
          <w:szCs w:val="18"/>
        </w:rPr>
      </w:pPr>
      <w:r w:rsidRPr="00F34A70">
        <w:rPr>
          <w:rFonts w:ascii="Consolas" w:hAnsi="Consolas" w:cs="Arial"/>
          <w:sz w:val="22"/>
          <w:szCs w:val="18"/>
        </w:rPr>
        <w:t xml:space="preserve">rostopic pub /manual_control/stop_start </w:t>
      </w:r>
      <w:r w:rsidR="00071B73">
        <w:rPr>
          <w:rFonts w:ascii="Consolas" w:hAnsi="Consolas" w:cs="Arial"/>
          <w:sz w:val="22"/>
          <w:szCs w:val="18"/>
        </w:rPr>
        <w:t>std_</w:t>
      </w:r>
      <w:r w:rsidRPr="00F34A70">
        <w:rPr>
          <w:rFonts w:ascii="Consolas" w:hAnsi="Consolas" w:cs="Arial"/>
          <w:sz w:val="22"/>
          <w:szCs w:val="18"/>
        </w:rPr>
        <w:t>msgs/Int16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Tipo: std_msgs/Int16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4F0191B1" w:rsidR="006911C2" w:rsidRPr="00F34A70" w:rsidRDefault="006911C2" w:rsidP="00DB32FC">
      <w:pPr>
        <w:spacing w:line="240" w:lineRule="auto"/>
        <w:rPr>
          <w:szCs w:val="24"/>
        </w:rPr>
      </w:pPr>
      <w:r w:rsidRPr="00F34A70">
        <w:rPr>
          <w:szCs w:val="24"/>
        </w:rPr>
        <w:tab/>
      </w:r>
      <w:r w:rsidRPr="00F34A70">
        <w:rPr>
          <w:szCs w:val="24"/>
        </w:rPr>
        <w:tab/>
      </w:r>
      <w:r w:rsidR="00021DFF">
        <w:rPr>
          <w:szCs w:val="24"/>
        </w:rPr>
        <w:t>0</w:t>
      </w:r>
      <w:r w:rsidRPr="00F34A70">
        <w:rPr>
          <w:szCs w:val="24"/>
        </w:rPr>
        <w:t xml:space="preserve"> para encender los motores</w:t>
      </w:r>
    </w:p>
    <w:p w14:paraId="3AC27279" w14:textId="3DAA07F2" w:rsidR="006911C2" w:rsidRPr="00F34A70" w:rsidRDefault="006911C2" w:rsidP="00DB32FC">
      <w:pPr>
        <w:spacing w:line="240" w:lineRule="auto"/>
        <w:rPr>
          <w:szCs w:val="24"/>
        </w:rPr>
      </w:pPr>
      <w:r w:rsidRPr="00F34A70">
        <w:rPr>
          <w:szCs w:val="24"/>
        </w:rPr>
        <w:tab/>
      </w:r>
      <w:r w:rsidRPr="00F34A70">
        <w:rPr>
          <w:szCs w:val="24"/>
        </w:rPr>
        <w:tab/>
      </w:r>
      <w:r w:rsidR="00B5518C">
        <w:rPr>
          <w:szCs w:val="24"/>
        </w:rPr>
        <w:t>1</w:t>
      </w:r>
      <w:r w:rsidRPr="00F34A70">
        <w:rPr>
          <w:szCs w:val="24"/>
        </w:rPr>
        <w:t xml:space="preserve"> para apagarlos, se usa como paro de emergencia</w:t>
      </w:r>
    </w:p>
    <w:p w14:paraId="50AE54F0" w14:textId="77777777" w:rsidR="006911C2" w:rsidRPr="00F34A70" w:rsidRDefault="006911C2" w:rsidP="006B0B30">
      <w:pPr>
        <w:rPr>
          <w:szCs w:val="24"/>
        </w:rPr>
      </w:pPr>
      <w:r w:rsidRPr="00F34A70">
        <w:rPr>
          <w:szCs w:val="24"/>
        </w:rPr>
        <w:t>Lights</w:t>
      </w:r>
    </w:p>
    <w:p w14:paraId="4AFD51E1" w14:textId="15E85242" w:rsidR="006911C2" w:rsidRPr="00F34A70" w:rsidRDefault="006911C2" w:rsidP="006B0B30">
      <w:pPr>
        <w:ind w:firstLine="720"/>
        <w:rPr>
          <w:rFonts w:ascii="Consolas" w:hAnsi="Consolas" w:cs="Arial"/>
          <w:sz w:val="22"/>
          <w:szCs w:val="22"/>
        </w:rPr>
      </w:pPr>
      <w:r w:rsidRPr="00F34A70">
        <w:rPr>
          <w:rFonts w:ascii="Consolas" w:hAnsi="Consolas" w:cs="Arial"/>
          <w:sz w:val="22"/>
          <w:szCs w:val="22"/>
        </w:rPr>
        <w:t>rostopic pub /manual_control/lights std_msgs/String {“data: le”}</w:t>
      </w:r>
    </w:p>
    <w:p w14:paraId="4D48F5E5" w14:textId="77777777" w:rsidR="00D33C83" w:rsidRPr="000D4BF5" w:rsidRDefault="00D33C83" w:rsidP="00D33C83">
      <w:pPr>
        <w:spacing w:line="240" w:lineRule="auto"/>
        <w:ind w:left="696" w:firstLine="720"/>
        <w:rPr>
          <w:szCs w:val="24"/>
        </w:rPr>
      </w:pPr>
      <w:r w:rsidRPr="000D4BF5">
        <w:rPr>
          <w:szCs w:val="24"/>
        </w:rPr>
        <w:t>Tipo: std_msgs/Int16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r>
        <w:rPr>
          <w:szCs w:val="24"/>
        </w:rPr>
        <w:t>string</w:t>
      </w:r>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string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ri</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 xml:space="preserve"> pa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ta</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fr</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diL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/scan</w:t>
      </w:r>
    </w:p>
    <w:p w14:paraId="60F37176" w14:textId="1DF76E44" w:rsidR="00D33C83" w:rsidRDefault="00D33C83" w:rsidP="00D33C83">
      <w:pPr>
        <w:spacing w:line="240" w:lineRule="auto"/>
        <w:rPr>
          <w:szCs w:val="24"/>
        </w:rPr>
      </w:pPr>
      <w:r w:rsidRPr="000D4BF5">
        <w:rPr>
          <w:szCs w:val="24"/>
        </w:rPr>
        <w:t xml:space="preserve">Tipo: </w:t>
      </w:r>
      <w:r>
        <w:rPr>
          <w:szCs w:val="24"/>
        </w:rPr>
        <w:t>sensor</w:t>
      </w:r>
      <w:r w:rsidRPr="000D4BF5">
        <w:rPr>
          <w:szCs w:val="24"/>
        </w:rPr>
        <w:t>_msgs/</w:t>
      </w:r>
      <w:r>
        <w:rPr>
          <w:szCs w:val="24"/>
        </w:rPr>
        <w:t>LaserScan</w:t>
      </w:r>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CC766E">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r w:rsidRPr="00D33C83">
        <w:t>std_msgs/msg/Header</w:t>
      </w:r>
      <w:r>
        <w:t xml:space="preserve">  </w:t>
      </w:r>
      <w:r w:rsidRPr="00D33C83">
        <w:t>header</w:t>
      </w:r>
    </w:p>
    <w:p w14:paraId="29CA77C6" w14:textId="77777777" w:rsidR="00D33C83" w:rsidRDefault="00D33C83" w:rsidP="00D33C83">
      <w:pPr>
        <w:spacing w:line="276" w:lineRule="auto"/>
        <w:ind w:firstLine="720"/>
      </w:pPr>
      <w:r w:rsidRPr="00D33C83">
        <w:t>float angle_min</w:t>
      </w:r>
    </w:p>
    <w:p w14:paraId="357F1897" w14:textId="77777777" w:rsidR="00D33C83" w:rsidRDefault="00D33C83" w:rsidP="00D33C83">
      <w:pPr>
        <w:spacing w:line="276" w:lineRule="auto"/>
        <w:ind w:firstLine="720"/>
      </w:pPr>
      <w:r w:rsidRPr="00D33C83">
        <w:t>float angle_max</w:t>
      </w:r>
    </w:p>
    <w:p w14:paraId="6D68F7D2" w14:textId="77777777" w:rsidR="00D33C83" w:rsidRDefault="00D33C83" w:rsidP="00D33C83">
      <w:pPr>
        <w:spacing w:line="276" w:lineRule="auto"/>
        <w:ind w:firstLine="720"/>
      </w:pPr>
      <w:r w:rsidRPr="00D33C83">
        <w:t>float angle_increment</w:t>
      </w:r>
    </w:p>
    <w:p w14:paraId="77116583" w14:textId="77777777" w:rsidR="00D33C83" w:rsidRDefault="00D33C83" w:rsidP="00D33C83">
      <w:pPr>
        <w:spacing w:line="276" w:lineRule="auto"/>
        <w:ind w:firstLine="720"/>
      </w:pPr>
      <w:r w:rsidRPr="00D33C83">
        <w:t>float time_increment</w:t>
      </w:r>
    </w:p>
    <w:p w14:paraId="445CC007" w14:textId="77777777" w:rsidR="00D33C83" w:rsidRDefault="00D33C83" w:rsidP="00D33C83">
      <w:pPr>
        <w:spacing w:line="276" w:lineRule="auto"/>
        <w:ind w:firstLine="720"/>
      </w:pPr>
      <w:r w:rsidRPr="00D33C83">
        <w:t>float scan_time</w:t>
      </w:r>
    </w:p>
    <w:p w14:paraId="12424402" w14:textId="77777777" w:rsidR="00D33C83" w:rsidRDefault="00D33C83" w:rsidP="00D33C83">
      <w:pPr>
        <w:spacing w:line="276" w:lineRule="auto"/>
        <w:ind w:firstLine="720"/>
      </w:pPr>
      <w:r w:rsidRPr="00D33C83">
        <w:t>float range_min</w:t>
      </w:r>
    </w:p>
    <w:p w14:paraId="3817BB9A" w14:textId="77777777" w:rsidR="00D33C83" w:rsidRDefault="00D33C83" w:rsidP="00D33C83">
      <w:pPr>
        <w:spacing w:line="276" w:lineRule="auto"/>
        <w:ind w:firstLine="720"/>
      </w:pPr>
      <w:r w:rsidRPr="00D33C83">
        <w:t>float range_max</w:t>
      </w:r>
    </w:p>
    <w:p w14:paraId="6E452419" w14:textId="77777777" w:rsidR="00D33C83" w:rsidRDefault="00D33C83" w:rsidP="00D33C83">
      <w:pPr>
        <w:spacing w:line="276" w:lineRule="auto"/>
        <w:ind w:firstLine="720"/>
      </w:pPr>
      <w:r w:rsidRPr="00D33C83">
        <w:t>float[] ranges</w:t>
      </w:r>
    </w:p>
    <w:p w14:paraId="538DD463" w14:textId="0319B109" w:rsidR="00D33C83" w:rsidRPr="00D33C83" w:rsidRDefault="00D33C83" w:rsidP="00D33C83">
      <w:pPr>
        <w:spacing w:line="276" w:lineRule="auto"/>
        <w:ind w:firstLine="720"/>
      </w:pPr>
      <w:r w:rsidRPr="00D33C83">
        <w:t>float[] intensities</w:t>
      </w:r>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CC766E">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ranges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/camera/color/image_raw (sensor_msgs/Image)</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/camera/color/camera_info</w:t>
      </w:r>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camera/depth/image_raw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camera/depth/camera_info</w:t>
      </w:r>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camera/depth/points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camera/infrared1/camera_info</w:t>
      </w:r>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camera/infrared2/image_raw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camera/infrared2/camera_info</w:t>
      </w:r>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mensajes tipo raw corresponden al formato sensor_msgs/Image, los tipos info son datos con los que están calibradas. Mientras que depth/points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depth/points</w:t>
      </w:r>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sensor_msgs/PointCloud2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CC766E">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r w:rsidRPr="00D33C83">
        <w:t>std_msgs/msg/Header header</w:t>
      </w:r>
    </w:p>
    <w:p w14:paraId="32C5F75E" w14:textId="77777777" w:rsidR="00D33C83" w:rsidRDefault="00D33C83" w:rsidP="00D33C83">
      <w:pPr>
        <w:spacing w:line="276" w:lineRule="auto"/>
      </w:pPr>
      <w:r w:rsidRPr="00D33C83">
        <w:t>uint32 height</w:t>
      </w:r>
    </w:p>
    <w:p w14:paraId="12C869E2" w14:textId="77777777" w:rsidR="00D33C83" w:rsidRDefault="00D33C83" w:rsidP="00D33C83">
      <w:pPr>
        <w:spacing w:line="276" w:lineRule="auto"/>
      </w:pPr>
      <w:r w:rsidRPr="00D33C83">
        <w:t>uint32 width</w:t>
      </w:r>
    </w:p>
    <w:p w14:paraId="712D5611" w14:textId="77777777" w:rsidR="00D33C83" w:rsidRDefault="00D33C83" w:rsidP="00D33C83">
      <w:pPr>
        <w:spacing w:line="276" w:lineRule="auto"/>
      </w:pPr>
      <w:r w:rsidRPr="00D33C83">
        <w:t>sensor_msgs/msg/PointField[] fields</w:t>
      </w:r>
    </w:p>
    <w:p w14:paraId="390365A6" w14:textId="77777777" w:rsidR="00D33C83" w:rsidRDefault="00D33C83" w:rsidP="00D33C83">
      <w:pPr>
        <w:spacing w:line="276" w:lineRule="auto"/>
      </w:pPr>
      <w:r w:rsidRPr="00D33C83">
        <w:t>boolean is_bigendian</w:t>
      </w:r>
    </w:p>
    <w:p w14:paraId="1B048D1F" w14:textId="77777777" w:rsidR="00D33C83" w:rsidRDefault="00D33C83" w:rsidP="00D33C83">
      <w:pPr>
        <w:spacing w:line="276" w:lineRule="auto"/>
      </w:pPr>
      <w:r w:rsidRPr="00D33C83">
        <w:t>uint32 point_step</w:t>
      </w:r>
    </w:p>
    <w:p w14:paraId="67DF8A3D" w14:textId="77777777" w:rsidR="00D33C83" w:rsidRDefault="00D33C83" w:rsidP="00D33C83">
      <w:pPr>
        <w:spacing w:line="276" w:lineRule="auto"/>
      </w:pPr>
      <w:r w:rsidRPr="00D33C83">
        <w:t>uint32 row_step</w:t>
      </w:r>
    </w:p>
    <w:p w14:paraId="106DB2AD" w14:textId="77777777" w:rsidR="00D33C83" w:rsidRDefault="00D33C83" w:rsidP="00D33C83">
      <w:pPr>
        <w:spacing w:line="276" w:lineRule="auto"/>
      </w:pPr>
      <w:r w:rsidRPr="00D33C83">
        <w:lastRenderedPageBreak/>
        <w:t>uint8[] data</w:t>
      </w:r>
    </w:p>
    <w:p w14:paraId="024A169D" w14:textId="5B6C5ACE" w:rsidR="00D33C83" w:rsidRDefault="00D33C83" w:rsidP="00D33C83">
      <w:pPr>
        <w:spacing w:line="276" w:lineRule="auto"/>
      </w:pPr>
      <w:r w:rsidRPr="00D33C83">
        <w:t>boolean is_dense</w:t>
      </w:r>
    </w:p>
    <w:p w14:paraId="41F15BA1" w14:textId="77777777" w:rsidR="00D33C83" w:rsidRDefault="00D33C83" w:rsidP="006B0B30">
      <w:pPr>
        <w:rPr>
          <w:szCs w:val="24"/>
        </w:rPr>
        <w:sectPr w:rsidR="00D33C83" w:rsidSect="00CC766E">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t>El campo fields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/app/camera/rgb/image_raw</w:t>
      </w:r>
    </w:p>
    <w:p w14:paraId="53905F04" w14:textId="22D6011F" w:rsidR="00D33C83" w:rsidRDefault="00D33C83" w:rsidP="006B0B30">
      <w:pPr>
        <w:rPr>
          <w:szCs w:val="24"/>
        </w:rPr>
      </w:pPr>
      <w:r>
        <w:rPr>
          <w:szCs w:val="24"/>
        </w:rPr>
        <w:t>Tipo /sensor_msgs/Image</w:t>
      </w:r>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CC766E">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r w:rsidRPr="00D33C83">
        <w:t>std_msgs/msg/Header</w:t>
      </w:r>
      <w:r>
        <w:t xml:space="preserve"> header</w:t>
      </w:r>
    </w:p>
    <w:p w14:paraId="0F1C339D" w14:textId="77777777" w:rsidR="00D33C83" w:rsidRDefault="00D33C83" w:rsidP="00D33C83">
      <w:pPr>
        <w:spacing w:line="276" w:lineRule="auto"/>
      </w:pPr>
      <w:r>
        <w:t>uint32 height</w:t>
      </w:r>
    </w:p>
    <w:p w14:paraId="5BC397C4" w14:textId="77777777" w:rsidR="00D33C83" w:rsidRDefault="00D33C83" w:rsidP="00D33C83">
      <w:pPr>
        <w:spacing w:line="276" w:lineRule="auto"/>
      </w:pPr>
      <w:r>
        <w:t>uint32 width</w:t>
      </w:r>
    </w:p>
    <w:p w14:paraId="4D6B77B2" w14:textId="77777777" w:rsidR="00D33C83" w:rsidRDefault="00D33C83" w:rsidP="00D33C83">
      <w:pPr>
        <w:spacing w:line="276" w:lineRule="auto"/>
      </w:pPr>
      <w:r>
        <w:t>string encoding</w:t>
      </w:r>
    </w:p>
    <w:p w14:paraId="3E115E7F" w14:textId="77777777" w:rsidR="00D33C83" w:rsidRDefault="00D33C83" w:rsidP="00D33C83">
      <w:pPr>
        <w:spacing w:line="276" w:lineRule="auto"/>
      </w:pPr>
      <w:r>
        <w:t>uint8 is_bigendian</w:t>
      </w:r>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CC766E">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No está incluido en el launch de manual_control, se debe ejecutar de forma independiente con:</w:t>
      </w:r>
    </w:p>
    <w:p w14:paraId="14582C23"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fisheye_camera_matrix camera_matrix_publisher.launch</w:t>
      </w:r>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/odom</w:t>
      </w:r>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nav_msgs</w:t>
      </w:r>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r w:rsidRPr="00D40E65">
        <w:t>std_msgs/msg/Header header</w:t>
      </w:r>
    </w:p>
    <w:p w14:paraId="50A47783" w14:textId="77777777" w:rsidR="00D40E65" w:rsidRDefault="00D40E65" w:rsidP="00D40E65">
      <w:pPr>
        <w:spacing w:line="276" w:lineRule="auto"/>
        <w:ind w:left="1440"/>
      </w:pPr>
      <w:r w:rsidRPr="00D40E65">
        <w:t>string child_frame_id</w:t>
      </w:r>
    </w:p>
    <w:p w14:paraId="2ED0BE0F" w14:textId="77777777" w:rsidR="00D40E65" w:rsidRDefault="00D40E65" w:rsidP="00D40E65">
      <w:pPr>
        <w:spacing w:line="276" w:lineRule="auto"/>
        <w:ind w:left="1440"/>
      </w:pPr>
      <w:r w:rsidRPr="00D40E65">
        <w:t>geometry_msgs/msg/PoseWithCovariance pose</w:t>
      </w:r>
    </w:p>
    <w:p w14:paraId="5FB61FD9" w14:textId="19180CC9" w:rsidR="00D40E65" w:rsidRDefault="00D40E65" w:rsidP="00D40E65">
      <w:pPr>
        <w:spacing w:line="276" w:lineRule="auto"/>
        <w:ind w:left="1440"/>
      </w:pPr>
      <w:r w:rsidRPr="00D40E65">
        <w:t>geometry_msgs/msg/TwistWithCovariance twist</w:t>
      </w:r>
    </w:p>
    <w:p w14:paraId="3D2494FB" w14:textId="1B5EE674" w:rsidR="00D40E65" w:rsidRDefault="00D40E65" w:rsidP="00D40E65">
      <w:pPr>
        <w:spacing w:line="276" w:lineRule="auto"/>
        <w:ind w:left="720"/>
      </w:pPr>
      <w:r>
        <w:t>geometry_msgs/PoseWithCovariance:</w:t>
      </w:r>
    </w:p>
    <w:p w14:paraId="33DF157A" w14:textId="604CC4E9" w:rsidR="00D40E65" w:rsidRDefault="00D40E65" w:rsidP="00D40E65">
      <w:pPr>
        <w:spacing w:line="276" w:lineRule="auto"/>
        <w:ind w:left="1440"/>
      </w:pPr>
      <w:r w:rsidRPr="00D40E65">
        <w:t>geometry_msgs/msg/Pose</w:t>
      </w:r>
      <w:r>
        <w:t xml:space="preserve"> pose</w:t>
      </w:r>
    </w:p>
    <w:p w14:paraId="30075B36" w14:textId="1047C603" w:rsidR="00D40E65" w:rsidRPr="00D40E65" w:rsidRDefault="00D40E65" w:rsidP="00D40E65">
      <w:pPr>
        <w:spacing w:line="276" w:lineRule="auto"/>
        <w:ind w:left="1440"/>
      </w:pPr>
      <w:r>
        <w:t>double[36] covariance</w:t>
      </w:r>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geometry_msgs/Pose: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r w:rsidRPr="00D40E65">
        <w:t>geometry_msgs/msg/Point position</w:t>
      </w:r>
    </w:p>
    <w:p w14:paraId="6542259D" w14:textId="35B7F884" w:rsidR="00D40E65" w:rsidRDefault="00D40E65" w:rsidP="00D40E65">
      <w:pPr>
        <w:spacing w:line="276" w:lineRule="auto"/>
        <w:ind w:left="720" w:firstLine="720"/>
      </w:pPr>
      <w:r w:rsidRPr="00D40E65">
        <w:t>geometry_msgs/msg/Quaternion orientation</w:t>
      </w:r>
    </w:p>
    <w:p w14:paraId="55AEEFD5" w14:textId="044EEA9E" w:rsidR="00D40E65" w:rsidRDefault="00D40E65" w:rsidP="00D40E65">
      <w:pPr>
        <w:spacing w:line="276" w:lineRule="auto"/>
        <w:ind w:left="720"/>
      </w:pPr>
      <w:r>
        <w:t>geometry_msgs/Point:</w:t>
      </w:r>
    </w:p>
    <w:p w14:paraId="3A916C30" w14:textId="77777777" w:rsidR="00D40E65" w:rsidRDefault="00D40E65" w:rsidP="00D40E65">
      <w:pPr>
        <w:spacing w:line="276" w:lineRule="auto"/>
        <w:ind w:left="720"/>
      </w:pPr>
      <w:r>
        <w:tab/>
        <w:t>double x</w:t>
      </w:r>
    </w:p>
    <w:p w14:paraId="6EFCEA16" w14:textId="77777777" w:rsidR="00D40E65" w:rsidRDefault="00D40E65" w:rsidP="00D40E65">
      <w:pPr>
        <w:spacing w:line="276" w:lineRule="auto"/>
        <w:ind w:left="720" w:firstLine="720"/>
      </w:pPr>
      <w:r>
        <w:t>double y</w:t>
      </w:r>
    </w:p>
    <w:p w14:paraId="193D32F6" w14:textId="77AD2F3F" w:rsidR="00D40E65" w:rsidRDefault="00D40E65" w:rsidP="00D40E65">
      <w:pPr>
        <w:spacing w:line="276" w:lineRule="auto"/>
        <w:ind w:left="720" w:firstLine="720"/>
      </w:pPr>
      <w:r>
        <w:t>double z</w:t>
      </w:r>
    </w:p>
    <w:p w14:paraId="295CC71B" w14:textId="7D1CC205" w:rsidR="00D40E65" w:rsidRDefault="00D40E65" w:rsidP="00D40E65">
      <w:pPr>
        <w:spacing w:line="276" w:lineRule="auto"/>
        <w:ind w:left="720"/>
      </w:pPr>
      <w:r>
        <w:t>geometry_msgs/Quaternion:</w:t>
      </w:r>
    </w:p>
    <w:p w14:paraId="145D283A" w14:textId="77777777" w:rsidR="00D40E65" w:rsidRDefault="00D40E65" w:rsidP="00D40E65">
      <w:pPr>
        <w:spacing w:line="276" w:lineRule="auto"/>
        <w:ind w:left="1440"/>
      </w:pPr>
      <w:r>
        <w:t>double x=0.0</w:t>
      </w:r>
    </w:p>
    <w:p w14:paraId="3C09F2B9" w14:textId="77777777" w:rsidR="00D40E65" w:rsidRDefault="00D40E65" w:rsidP="00D40E65">
      <w:pPr>
        <w:spacing w:line="276" w:lineRule="auto"/>
        <w:ind w:left="1440"/>
      </w:pPr>
      <w:r>
        <w:t>double y=0.0</w:t>
      </w:r>
    </w:p>
    <w:p w14:paraId="748EB33B" w14:textId="77777777" w:rsidR="00D40E65" w:rsidRDefault="00D40E65" w:rsidP="00D40E65">
      <w:pPr>
        <w:spacing w:line="276" w:lineRule="auto"/>
        <w:ind w:left="1440"/>
      </w:pPr>
      <w:r>
        <w:t>double z=0.0</w:t>
      </w:r>
    </w:p>
    <w:p w14:paraId="2DF8E7F6" w14:textId="217EC58A" w:rsidR="00D40E65" w:rsidRDefault="00D40E65" w:rsidP="00D40E65">
      <w:pPr>
        <w:spacing w:line="276" w:lineRule="auto"/>
        <w:ind w:left="1440"/>
      </w:pPr>
      <w:r>
        <w:t>double w=1.0</w:t>
      </w:r>
    </w:p>
    <w:p w14:paraId="4948207B" w14:textId="2B191E9C" w:rsidR="00D40E65" w:rsidRDefault="00D40E65" w:rsidP="00D40E65">
      <w:pPr>
        <w:spacing w:line="276" w:lineRule="auto"/>
        <w:ind w:left="720"/>
      </w:pPr>
      <w:r>
        <w:lastRenderedPageBreak/>
        <w:t>geometry_msgs/TwistWithCovariance:</w:t>
      </w:r>
    </w:p>
    <w:p w14:paraId="1008EBA0" w14:textId="67B98D0E" w:rsidR="00D40E65" w:rsidRDefault="00D40E65" w:rsidP="00D40E65">
      <w:pPr>
        <w:spacing w:line="276" w:lineRule="auto"/>
        <w:ind w:left="720" w:firstLine="720"/>
      </w:pPr>
      <w:r w:rsidRPr="00D40E65">
        <w:t>geometry_msgs/msg/Twist</w:t>
      </w:r>
      <w:r>
        <w:t xml:space="preserve"> twist</w:t>
      </w:r>
    </w:p>
    <w:p w14:paraId="1BA304C0" w14:textId="41440DC3" w:rsidR="00D40E65" w:rsidRDefault="00D40E65" w:rsidP="00D40E65">
      <w:pPr>
        <w:spacing w:line="276" w:lineRule="auto"/>
        <w:ind w:left="720" w:firstLine="720"/>
      </w:pPr>
      <w:r>
        <w:t>double[36] covariance</w:t>
      </w:r>
    </w:p>
    <w:p w14:paraId="180169B5" w14:textId="7BD37ADB" w:rsidR="00D40E65" w:rsidRDefault="00D40E65" w:rsidP="00D40E65">
      <w:pPr>
        <w:spacing w:line="276" w:lineRule="auto"/>
        <w:ind w:left="720"/>
      </w:pPr>
      <w:r>
        <w:t>geometry_msgs/Twist:</w:t>
      </w:r>
    </w:p>
    <w:p w14:paraId="5B602622" w14:textId="500FA99B" w:rsidR="00D40E65" w:rsidRDefault="00D40E65" w:rsidP="00D40E65">
      <w:pPr>
        <w:spacing w:line="276" w:lineRule="auto"/>
        <w:ind w:left="720" w:firstLine="720"/>
      </w:pPr>
      <w:r w:rsidRPr="00D40E65">
        <w:t>geometry_msgs/msg/Vector3</w:t>
      </w:r>
      <w:r>
        <w:t xml:space="preserve"> linear</w:t>
      </w:r>
    </w:p>
    <w:p w14:paraId="27762713" w14:textId="53A6EA74" w:rsidR="00D40E65" w:rsidRDefault="00D40E65" w:rsidP="00D40E65">
      <w:pPr>
        <w:spacing w:line="276" w:lineRule="auto"/>
        <w:ind w:left="720" w:firstLine="720"/>
      </w:pPr>
      <w:r w:rsidRPr="00D40E65">
        <w:t>geometry_msgs/msg/Vector3</w:t>
      </w:r>
      <w:r>
        <w:t xml:space="preserve"> angular</w:t>
      </w:r>
    </w:p>
    <w:p w14:paraId="7049BD28" w14:textId="39E6F3C6" w:rsidR="00D40E65" w:rsidRDefault="00D40E65" w:rsidP="00D40E65">
      <w:pPr>
        <w:spacing w:line="276" w:lineRule="auto"/>
        <w:ind w:left="720"/>
      </w:pPr>
      <w:r>
        <w:t>geometry_msgs/Vector3:</w:t>
      </w:r>
    </w:p>
    <w:p w14:paraId="1C324E10" w14:textId="77777777" w:rsidR="00D40E65" w:rsidRDefault="00D40E65" w:rsidP="00D40E65">
      <w:pPr>
        <w:spacing w:line="276" w:lineRule="auto"/>
        <w:ind w:left="720" w:firstLine="720"/>
      </w:pPr>
      <w:r>
        <w:t>double x</w:t>
      </w:r>
    </w:p>
    <w:p w14:paraId="1060B8A2" w14:textId="77777777" w:rsidR="00D40E65" w:rsidRDefault="00D40E65" w:rsidP="00D40E65">
      <w:pPr>
        <w:spacing w:line="276" w:lineRule="auto"/>
        <w:ind w:left="720" w:firstLine="720"/>
      </w:pPr>
      <w:r>
        <w:t>double y</w:t>
      </w:r>
    </w:p>
    <w:p w14:paraId="0D307D96" w14:textId="6997C5E3" w:rsidR="00D40E65" w:rsidRDefault="00D40E65" w:rsidP="00D40E65">
      <w:pPr>
        <w:spacing w:line="276" w:lineRule="auto"/>
        <w:ind w:left="720" w:firstLine="720"/>
      </w:pPr>
      <w:r>
        <w:t>double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Tipo: geometry_msgs/Pose2D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6B75C63C" w14:textId="77777777" w:rsidR="00BE51DD" w:rsidRDefault="00BE51DD" w:rsidP="006B0B30">
      <w:pPr>
        <w:pStyle w:val="HTMLconformatoprevio"/>
        <w:spacing w:line="480" w:lineRule="auto"/>
        <w:jc w:val="both"/>
        <w:rPr>
          <w:rStyle w:val="CdigoHTML"/>
          <w:rFonts w:ascii="Times New Roman" w:hAnsi="Times New Roman" w:cs="Times New Roman"/>
          <w:sz w:val="24"/>
          <w:szCs w:val="24"/>
        </w:rPr>
      </w:pPr>
    </w:p>
    <w:p w14:paraId="3DB023DC" w14:textId="7A1C651F" w:rsidR="00BE51DD" w:rsidRDefault="00BE51DD"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Para correr el programa de planificador de movimiento:</w:t>
      </w:r>
    </w:p>
    <w:p w14:paraId="3E5B2227" w14:textId="57BFFFB1" w:rsidR="00BE51DD" w:rsidRPr="00D33C83" w:rsidRDefault="00BE51DD"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t>roslaunch lane_navigation simulador_gary.launch</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lastRenderedPageBreak/>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list</w:t>
      </w:r>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r w:rsidRPr="00F34A70">
        <w:rPr>
          <w:rFonts w:ascii="Consolas" w:hAnsi="Consolas" w:cs="Arial"/>
          <w:sz w:val="22"/>
          <w:szCs w:val="22"/>
        </w:rPr>
        <w:t>rosnode list</w:t>
      </w:r>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rostopic info y rosmsg info</w:t>
      </w:r>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rostopic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Std_msgs: Tipos primitivos de mensajes y arreglos, se usan para mandar la velocidad y el steering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Sensor_msgs: incluye mensajes tipo PointCloud2 para la cámara y LaserScan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Nav_msgs: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Geometry_msgs: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Nodelets</w:t>
      </w:r>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Es importante para la comunicación entre nodos que haya un master,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r w:rsidRPr="00F34A70">
        <w:rPr>
          <w:rFonts w:ascii="Consolas" w:hAnsi="Consolas" w:cs="Arial"/>
          <w:sz w:val="22"/>
          <w:szCs w:val="22"/>
        </w:rPr>
        <w:t>roscore</w:t>
      </w:r>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rosrun package-name executable-name</w:t>
      </w:r>
    </w:p>
    <w:p w14:paraId="7E79478E" w14:textId="77777777" w:rsidR="006911C2" w:rsidRPr="00F34A70" w:rsidRDefault="006911C2" w:rsidP="006B0B30">
      <w:pPr>
        <w:rPr>
          <w:szCs w:val="24"/>
        </w:rPr>
      </w:pPr>
      <w:r w:rsidRPr="00F34A70">
        <w:rPr>
          <w:szCs w:val="24"/>
        </w:rPr>
        <w:t>O incluirlos dentro de un launch</w:t>
      </w:r>
    </w:p>
    <w:p w14:paraId="0DBB01C8" w14:textId="77777777" w:rsidR="006911C2" w:rsidRPr="00F34A70" w:rsidRDefault="006911C2" w:rsidP="006B0B30">
      <w:pPr>
        <w:ind w:firstLine="708"/>
        <w:rPr>
          <w:b/>
          <w:bCs/>
          <w:szCs w:val="24"/>
        </w:rPr>
      </w:pPr>
      <w:r w:rsidRPr="00F34A70">
        <w:rPr>
          <w:b/>
          <w:bCs/>
          <w:szCs w:val="24"/>
        </w:rPr>
        <w:lastRenderedPageBreak/>
        <w:t>Simulador</w:t>
      </w:r>
    </w:p>
    <w:p w14:paraId="5A401E69" w14:textId="51877B58" w:rsidR="006911C2" w:rsidRPr="00F34A70" w:rsidRDefault="00000000" w:rsidP="006B0B30">
      <w:pPr>
        <w:rPr>
          <w:szCs w:val="24"/>
        </w:rPr>
      </w:pPr>
      <w:hyperlink r:id="rId286"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roslaunch autonomos_gazebo_simulation empty_autonomos.launch</w:t>
      </w:r>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r w:rsidRPr="00F34A70">
        <w:rPr>
          <w:rFonts w:ascii="Consolas" w:hAnsi="Consolas" w:cs="Arial"/>
          <w:sz w:val="22"/>
          <w:szCs w:val="18"/>
        </w:rPr>
        <w:t>killall gzserver</w:t>
      </w:r>
    </w:p>
    <w:p w14:paraId="19E79AEA" w14:textId="77777777" w:rsidR="006911C2" w:rsidRPr="00F34A70" w:rsidRDefault="006911C2" w:rsidP="00DB32FC">
      <w:pPr>
        <w:spacing w:line="240" w:lineRule="auto"/>
        <w:ind w:firstLine="708"/>
        <w:rPr>
          <w:rFonts w:ascii="Arial" w:hAnsi="Arial" w:cs="Arial"/>
          <w:sz w:val="22"/>
          <w:szCs w:val="22"/>
        </w:rPr>
      </w:pPr>
      <w:r w:rsidRPr="00F34A70">
        <w:rPr>
          <w:rFonts w:ascii="Consolas" w:hAnsi="Consolas" w:cs="Arial"/>
          <w:sz w:val="22"/>
          <w:szCs w:val="18"/>
        </w:rPr>
        <w:t>killall gzclient</w:t>
      </w:r>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hagan falta instalar algunas librerías como ignition fuel, msgs y transport: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sudo apt install libignition-msgs-dev</w:t>
      </w:r>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sudo apt-get install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178C6A17" w14:textId="77777777" w:rsidR="00C524E8" w:rsidRDefault="00E45194" w:rsidP="00E45194">
      <w:r>
        <w:t xml:space="preserve">El simulador ya contiene algunos mundos para hacer pruebas con el carro. Estos se encuentran en la carpeta de autonomos_gazebo_simulation, donde al ejecutarse los launch, lanzan también el programa de manual_control para el carro. Dentro de la carpeta, se encuentran tres folders. En </w:t>
      </w:r>
      <w:r w:rsidR="00C524E8">
        <w:t>l</w:t>
      </w:r>
      <w:r>
        <w:t xml:space="preserve">aunch son los archivos ejecutables, dentro de ellos se llama siempre a empty_world.launch y el .world respectivo. </w:t>
      </w:r>
      <w:r w:rsidR="00C524E8">
        <w:t xml:space="preserve">En models contienen los archivos para </w:t>
      </w:r>
      <w:r w:rsidR="00C524E8">
        <w:lastRenderedPageBreak/>
        <w:t>simular el carro y sus módulos, y las secciones de pista</w:t>
      </w:r>
      <w:r>
        <w:t xml:space="preserve">. </w:t>
      </w:r>
      <w:r w:rsidR="00C524E8">
        <w:t>Por último, en worlds a partr de los modelos, se crean las pistas y se agrega el modelo del carro</w:t>
      </w:r>
      <w:r>
        <w:t xml:space="preserve">. </w:t>
      </w:r>
    </w:p>
    <w:p w14:paraId="42002FD4" w14:textId="73C1EAF6" w:rsidR="00C524E8" w:rsidRDefault="00C524E8" w:rsidP="00C524E8">
      <w:r>
        <w:t xml:space="preserve">Por la versión de ros se requiere hacer unos cambios para que aparezca la pista completa, de lo contrario únicamente se agrega la primera ocurrencia de un modelo. Para ello, a cada pedazo de pista se debe asignar un identificador con </w:t>
      </w:r>
      <w:r w:rsidRPr="00C524E8">
        <w:t>&lt;name&gt;a1&lt;/name&gt;</w:t>
      </w:r>
      <w:r>
        <w:t>.</w:t>
      </w:r>
    </w:p>
    <w:p w14:paraId="35F1A4BC"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24985C2"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&lt;uri&gt;model://straight_road&lt;/uri&gt;</w:t>
      </w:r>
    </w:p>
    <w:p w14:paraId="299D2591"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&lt;name&gt;a13&lt;/name&gt;</w:t>
      </w:r>
    </w:p>
    <w:p w14:paraId="0CB6E719"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&lt;pose&gt;.5 -2.5 0.1 0 0 0 &lt;/pose&gt;</w:t>
      </w:r>
    </w:p>
    <w:p w14:paraId="4F45FD8A" w14:textId="76FD8CE7" w:rsid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A6115B4" w14:textId="2BD825FB" w:rsidR="00C524E8" w:rsidRDefault="00C524E8" w:rsidP="00C524E8">
      <w:pPr>
        <w:spacing w:line="240" w:lineRule="auto"/>
        <w:rPr>
          <w:szCs w:val="24"/>
        </w:rPr>
      </w:pPr>
      <w:r>
        <w:rPr>
          <w:szCs w:val="24"/>
        </w:rPr>
        <w:t>El procedimiento sería similar para agregar un segundo vehículo:</w:t>
      </w:r>
    </w:p>
    <w:p w14:paraId="753F2B9B"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&lt;include&gt;</w:t>
      </w:r>
    </w:p>
    <w:p w14:paraId="1378BD57"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&lt;uri&gt;model://AutoNOMOS_mini2&lt;/uri&gt;</w:t>
      </w:r>
    </w:p>
    <w:p w14:paraId="38A164B6"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&lt;name&gt;a1&lt;/name&gt;</w:t>
      </w:r>
    </w:p>
    <w:p w14:paraId="22A170D0" w14:textId="77777777" w:rsidR="00C524E8" w:rsidRPr="00C524E8" w:rsidRDefault="00C524E8" w:rsidP="00C524E8">
      <w:pPr>
        <w:spacing w:line="240" w:lineRule="auto"/>
        <w:ind w:left="720"/>
        <w:rPr>
          <w:rFonts w:ascii="Courier New" w:hAnsi="Courier New" w:cs="Courier New"/>
          <w:sz w:val="22"/>
          <w:szCs w:val="22"/>
        </w:rPr>
      </w:pPr>
      <w:r w:rsidRPr="00C524E8">
        <w:rPr>
          <w:rFonts w:ascii="Courier New" w:hAnsi="Courier New" w:cs="Courier New"/>
          <w:sz w:val="22"/>
          <w:szCs w:val="22"/>
        </w:rPr>
        <w:t xml:space="preserve">      &lt;pose&gt;1.75 0 0.16 0 0 1.5707 &lt;/pose&gt;</w:t>
      </w:r>
    </w:p>
    <w:p w14:paraId="57F02F2B" w14:textId="229E3EB3" w:rsidR="00C524E8" w:rsidRPr="00C524E8" w:rsidRDefault="00C524E8" w:rsidP="00C524E8">
      <w:pPr>
        <w:spacing w:line="240" w:lineRule="auto"/>
        <w:ind w:left="720"/>
        <w:rPr>
          <w:szCs w:val="24"/>
        </w:rPr>
      </w:pPr>
      <w:r w:rsidRPr="00C524E8">
        <w:rPr>
          <w:rFonts w:ascii="Courier New" w:hAnsi="Courier New" w:cs="Courier New"/>
          <w:sz w:val="22"/>
          <w:szCs w:val="22"/>
        </w:rPr>
        <w:t>&lt;/include&gt;</w:t>
      </w:r>
    </w:p>
    <w:p w14:paraId="394C5FB3" w14:textId="49EF82E2" w:rsidR="00C524E8" w:rsidRDefault="00C524E8" w:rsidP="00E45194">
      <w:r>
        <w:t xml:space="preserve">Pero, como se observa, el modelo para el segundo vehículo se llama AutoNOMOS_mini2. Esto se debe a que </w:t>
      </w:r>
      <w:r w:rsidR="00920BB4">
        <w:t>los módulos de la cámara y el laser son independientes al carro, y no se duplicarían. Como solución, en models se copian los archivos de AutoNOMOS_mini, y en model.sdf se deben asignar otros nombres a los tópicos.</w:t>
      </w:r>
    </w:p>
    <w:p w14:paraId="3F42A3CC" w14:textId="5FBED484" w:rsidR="00920BB4" w:rsidRDefault="00920BB4" w:rsidP="00E45194">
      <w:r>
        <w:t>Para el LiDAR, en la línea 517:</w:t>
      </w:r>
    </w:p>
    <w:p w14:paraId="305D4C75" w14:textId="0EA9DC13" w:rsidR="00920BB4" w:rsidRPr="00920BB4" w:rsidRDefault="00920BB4" w:rsidP="008F72A2">
      <w:pPr>
        <w:ind w:firstLine="720"/>
        <w:rPr>
          <w:rFonts w:ascii="Courier New" w:hAnsi="Courier New" w:cs="Courier New"/>
          <w:sz w:val="22"/>
          <w:szCs w:val="22"/>
        </w:rPr>
      </w:pPr>
      <w:r w:rsidRPr="00920BB4">
        <w:rPr>
          <w:rFonts w:ascii="Courier New" w:hAnsi="Courier New" w:cs="Courier New"/>
          <w:sz w:val="22"/>
          <w:szCs w:val="22"/>
        </w:rPr>
        <w:lastRenderedPageBreak/>
        <w:t>&lt;topicName&gt;/scan2&lt;/topicName&gt;</w:t>
      </w:r>
    </w:p>
    <w:p w14:paraId="075FC9CD" w14:textId="197E78D0" w:rsidR="00920BB4" w:rsidRDefault="00920BB4" w:rsidP="008F72A2">
      <w:r>
        <w:t>Para la cámara, a partir de la línea 590:</w:t>
      </w:r>
    </w:p>
    <w:p w14:paraId="1E807078" w14:textId="33862F59" w:rsidR="00920BB4" w:rsidRPr="00920BB4" w:rsidRDefault="00920BB4" w:rsidP="00920BB4">
      <w:pPr>
        <w:spacing w:line="240" w:lineRule="auto"/>
        <w:ind w:firstLine="720"/>
        <w:rPr>
          <w:rFonts w:ascii="Courier New" w:hAnsi="Courier New" w:cs="Courier New"/>
          <w:sz w:val="22"/>
          <w:szCs w:val="22"/>
        </w:rPr>
      </w:pPr>
      <w:r w:rsidRPr="00920BB4">
        <w:rPr>
          <w:rFonts w:ascii="Courier New" w:hAnsi="Courier New" w:cs="Courier New"/>
          <w:sz w:val="22"/>
          <w:szCs w:val="22"/>
        </w:rPr>
        <w:t>&lt;cameraName&gt;app2&lt;/cameraName&gt;</w:t>
      </w:r>
      <w:r w:rsidRPr="00920BB4">
        <w:rPr>
          <w:rFonts w:ascii="Courier New" w:hAnsi="Courier New" w:cs="Courier New"/>
          <w:sz w:val="22"/>
          <w:szCs w:val="22"/>
        </w:rPr>
        <w:tab/>
      </w:r>
    </w:p>
    <w:p w14:paraId="338CDE87" w14:textId="77777777" w:rsidR="00920BB4" w:rsidRPr="00920BB4" w:rsidRDefault="00920BB4" w:rsidP="008F72A2">
      <w:pPr>
        <w:spacing w:line="240" w:lineRule="auto"/>
        <w:ind w:firstLine="720"/>
        <w:rPr>
          <w:rFonts w:ascii="Courier New" w:hAnsi="Courier New" w:cs="Courier New"/>
          <w:sz w:val="22"/>
          <w:szCs w:val="22"/>
        </w:rPr>
      </w:pPr>
      <w:r w:rsidRPr="00920BB4">
        <w:rPr>
          <w:rFonts w:ascii="Courier New" w:hAnsi="Courier New" w:cs="Courier New"/>
          <w:sz w:val="22"/>
          <w:szCs w:val="22"/>
        </w:rPr>
        <w:t>&lt;imageTopicName&gt;camera2/rgb/image_raw&lt;/imageTopicName&gt;</w:t>
      </w:r>
    </w:p>
    <w:p w14:paraId="1F252A54" w14:textId="77777777" w:rsidR="008F72A2"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&lt;cameraInfoTopicName&gt;camera2/rgb/camera_info&lt;/cameraInfoTopicName&gt;</w:t>
      </w:r>
    </w:p>
    <w:p w14:paraId="78F9354C" w14:textId="7BCC129D"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&lt;depthImageTopicName&gt;camera2/depth/image_raw&lt;/depthImageTopicName&gt;</w:t>
      </w:r>
    </w:p>
    <w:p w14:paraId="0B7EACD5" w14:textId="5C2CD8A0" w:rsidR="00920BB4" w:rsidRPr="00920BB4" w:rsidRDefault="00920BB4" w:rsidP="008F72A2">
      <w:pPr>
        <w:spacing w:line="240" w:lineRule="auto"/>
        <w:ind w:left="720"/>
        <w:rPr>
          <w:rFonts w:ascii="Courier New" w:hAnsi="Courier New" w:cs="Courier New"/>
          <w:sz w:val="22"/>
          <w:szCs w:val="22"/>
        </w:rPr>
      </w:pPr>
      <w:r w:rsidRPr="00920BB4">
        <w:rPr>
          <w:rFonts w:ascii="Courier New" w:hAnsi="Courier New" w:cs="Courier New"/>
          <w:sz w:val="22"/>
          <w:szCs w:val="22"/>
        </w:rPr>
        <w:t>&lt;depthImageCameraInfoTopicName&gt;camera2/depth/camera_info&lt;/depthImageCameraInfoTopicName&gt;</w:t>
      </w:r>
    </w:p>
    <w:p w14:paraId="3659D41C" w14:textId="29593E7C" w:rsidR="00920BB4" w:rsidRPr="00920BB4" w:rsidRDefault="00920BB4" w:rsidP="008F72A2">
      <w:pPr>
        <w:spacing w:line="240" w:lineRule="auto"/>
        <w:rPr>
          <w:rFonts w:ascii="Courier New" w:hAnsi="Courier New" w:cs="Courier New"/>
          <w:sz w:val="22"/>
          <w:szCs w:val="22"/>
        </w:rPr>
      </w:pPr>
      <w:r w:rsidRPr="00920BB4">
        <w:rPr>
          <w:rFonts w:ascii="Courier New" w:hAnsi="Courier New" w:cs="Courier New"/>
          <w:sz w:val="22"/>
          <w:szCs w:val="22"/>
        </w:rPr>
        <w:t xml:space="preserve">    </w:t>
      </w:r>
      <w:r w:rsidR="008F72A2">
        <w:rPr>
          <w:rFonts w:ascii="Courier New" w:hAnsi="Courier New" w:cs="Courier New"/>
          <w:sz w:val="22"/>
          <w:szCs w:val="22"/>
        </w:rPr>
        <w:t xml:space="preserve"> </w:t>
      </w:r>
      <w:r w:rsidRPr="00920BB4">
        <w:rPr>
          <w:rFonts w:ascii="Courier New" w:hAnsi="Courier New" w:cs="Courier New"/>
          <w:sz w:val="22"/>
          <w:szCs w:val="22"/>
        </w:rPr>
        <w:t>&lt;pointCloudTopicName&gt;camera2/points&lt;/pointCloudTopicName&gt;</w:t>
      </w:r>
    </w:p>
    <w:p w14:paraId="4EBB16C8" w14:textId="3BC04BA2" w:rsidR="008F72A2" w:rsidRDefault="00920BB4" w:rsidP="00E45194">
      <w:r>
        <w:t xml:space="preserve">Esto modifica los tópicos. </w:t>
      </w:r>
      <w:r w:rsidR="008F72A2">
        <w:t>Para la cámara y laser se usan los nombres definidos anteriormente. Para el resto de tópicos, se añdae el identificador dado al modelo del carro en el archivo .world, por ejemplo:</w:t>
      </w:r>
    </w:p>
    <w:p w14:paraId="3648C15F" w14:textId="4422F700" w:rsidR="006911C2" w:rsidRPr="008F72A2" w:rsidRDefault="00C524E8" w:rsidP="006B0B30">
      <w:r w:rsidRPr="008F72A2">
        <w:tab/>
        <w:t>/a1/manual_control/speed</w:t>
      </w:r>
    </w:p>
    <w:p w14:paraId="4AACF994" w14:textId="18BFD8E7" w:rsidR="006911C2" w:rsidRPr="00E45194" w:rsidRDefault="006911C2" w:rsidP="00D92487">
      <w:pPr>
        <w:rPr>
          <w:b/>
          <w:bCs/>
          <w:szCs w:val="24"/>
        </w:rPr>
      </w:pPr>
      <w:r w:rsidRPr="00E45194">
        <w:rPr>
          <w:b/>
          <w:bCs/>
          <w:szCs w:val="24"/>
        </w:rPr>
        <w:t>Odometría</w:t>
      </w:r>
    </w:p>
    <w:p w14:paraId="46EDD395" w14:textId="2AA0B05B" w:rsidR="006911C2" w:rsidRPr="00F34A70" w:rsidRDefault="006911C2" w:rsidP="006B0B30">
      <w:pPr>
        <w:rPr>
          <w:szCs w:val="24"/>
        </w:rPr>
      </w:pPr>
      <w:r w:rsidRPr="00F34A70">
        <w:rPr>
          <w:szCs w:val="24"/>
        </w:rPr>
        <w:t>Odometry está programado para resetearse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/odom</w:t>
      </w:r>
    </w:p>
    <w:p w14:paraId="32245C99" w14:textId="7B33468C" w:rsidR="006911C2" w:rsidRPr="00F34A70" w:rsidRDefault="006911C2" w:rsidP="006B0B30">
      <w:pPr>
        <w:rPr>
          <w:szCs w:val="24"/>
        </w:rPr>
      </w:pPr>
      <w:r w:rsidRPr="00F34A70">
        <w:rPr>
          <w:szCs w:val="24"/>
        </w:rPr>
        <w:lastRenderedPageBreak/>
        <w:t>Mensaje tipo nav_msgs/odometry. Publica la pose, orientación, giro linear y angular, al momento de iniciar el carro establece como punto 0,0,0. Si se desplaza comienza a contar en x, según el modelo ackerman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/tf  </w:t>
      </w:r>
    </w:p>
    <w:p w14:paraId="42A89736" w14:textId="58BDD898" w:rsidR="006B0B30" w:rsidRPr="00F34A70" w:rsidRDefault="006911C2" w:rsidP="006B0B30">
      <w:pPr>
        <w:rPr>
          <w:szCs w:val="24"/>
        </w:rPr>
      </w:pPr>
      <w:r w:rsidRPr="00F34A70">
        <w:rPr>
          <w:szCs w:val="24"/>
        </w:rPr>
        <w:t>Transforma odometria al base_link. Tanto odom como tf tienen los mismos valores, porque no hay ninguna rotación ni desplazamiento entre los frames base_link y odom.</w:t>
      </w:r>
    </w:p>
    <w:p w14:paraId="3163E2C2" w14:textId="4BE8179D" w:rsidR="006911C2" w:rsidRPr="00F34A70" w:rsidRDefault="001C22BF" w:rsidP="00ED60C7">
      <w:pPr>
        <w:pStyle w:val="Ttulo2"/>
        <w:numPr>
          <w:ilvl w:val="1"/>
          <w:numId w:val="38"/>
        </w:numPr>
      </w:pPr>
      <w:bookmarkStart w:id="256" w:name="_Toc132494008"/>
      <w:r>
        <w:t xml:space="preserve"> </w:t>
      </w:r>
      <w:bookmarkStart w:id="257" w:name="_Toc151638761"/>
      <w:r w:rsidR="006911C2" w:rsidRPr="00F34A70">
        <w:t>Nodos Programados</w:t>
      </w:r>
      <w:bookmarkEnd w:id="256"/>
      <w:bookmarkEnd w:id="257"/>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catkin_create_pkg nombre roscpp geometry_msgs sensor_msgs std_msgs</w:t>
      </w:r>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CMakeLists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add_executable(nombre src/nombre.cpp)</w:t>
      </w:r>
    </w:p>
    <w:p w14:paraId="74981F9D" w14:textId="30A48913"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target_link_libraries(nombre ${catkin_LIBRARIES})</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&lt;build_depend&gt;package&lt;/build_depend&gt;</w:t>
      </w:r>
      <w:r w:rsidRPr="00F34A70">
        <w:rPr>
          <w:rFonts w:ascii="Courier New" w:hAnsi="Courier New" w:cs="Courier New"/>
          <w:sz w:val="22"/>
          <w:szCs w:val="18"/>
        </w:rPr>
        <w:br/>
        <w:t>&lt;run_depend&gt;package&lt;/run_depend&gt;</w:t>
      </w:r>
    </w:p>
    <w:p w14:paraId="1FDF9365" w14:textId="77777777" w:rsidR="006911C2" w:rsidRPr="00F34A70" w:rsidRDefault="006911C2" w:rsidP="006B0B30">
      <w:pPr>
        <w:rPr>
          <w:szCs w:val="24"/>
        </w:rPr>
      </w:pPr>
      <w:r w:rsidRPr="00F34A70">
        <w:rPr>
          <w:szCs w:val="24"/>
        </w:rPr>
        <w:t>Y en CMakeLists:</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A17665">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lastRenderedPageBreak/>
              <w:t>catkin_package(</w:t>
            </w:r>
          </w:p>
        </w:tc>
      </w:tr>
      <w:tr w:rsidR="006911C2" w:rsidRPr="00F34A70" w14:paraId="03EEFEF5" w14:textId="77777777" w:rsidTr="00A17665">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A17665">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nav_msgs</w:t>
            </w:r>
          </w:p>
        </w:tc>
      </w:tr>
      <w:tr w:rsidR="006911C2" w:rsidRPr="00F34A70" w14:paraId="3465D7A8" w14:textId="77777777" w:rsidTr="00A17665">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Posteriormente, sobre catkin_ws ejecutar:</w:t>
      </w:r>
    </w:p>
    <w:p w14:paraId="7C98C890" w14:textId="77777777" w:rsidR="006911C2" w:rsidRPr="00F34A70" w:rsidRDefault="006911C2" w:rsidP="006B0B30">
      <w:pPr>
        <w:tabs>
          <w:tab w:val="left" w:pos="1695"/>
        </w:tabs>
        <w:ind w:left="708"/>
        <w:rPr>
          <w:rFonts w:ascii="Consolas" w:hAnsi="Consolas" w:cs="Arial"/>
          <w:sz w:val="22"/>
          <w:szCs w:val="18"/>
        </w:rPr>
      </w:pPr>
      <w:r w:rsidRPr="00F34A70">
        <w:rPr>
          <w:rFonts w:ascii="Consolas" w:hAnsi="Consolas" w:cs="Arial"/>
          <w:sz w:val="22"/>
          <w:szCs w:val="18"/>
        </w:rPr>
        <w:t>catkin_make</w:t>
      </w:r>
    </w:p>
    <w:p w14:paraId="0C53357A" w14:textId="77777777" w:rsidR="006911C2" w:rsidRPr="00F34A70" w:rsidRDefault="006911C2" w:rsidP="006B0B30">
      <w:pPr>
        <w:tabs>
          <w:tab w:val="left" w:pos="1695"/>
        </w:tabs>
        <w:rPr>
          <w:szCs w:val="24"/>
        </w:rPr>
      </w:pPr>
      <w:r w:rsidRPr="00F34A70">
        <w:rPr>
          <w:szCs w:val="24"/>
        </w:rPr>
        <w:t>Una vez ejecutado catkin_make puede usar:</w:t>
      </w:r>
    </w:p>
    <w:p w14:paraId="6F3731DB"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catkin_make --only-pkg-with-deps nombre</w:t>
      </w:r>
    </w:p>
    <w:p w14:paraId="338082AA" w14:textId="77777777" w:rsidR="006911C2" w:rsidRPr="00F34A70" w:rsidRDefault="006911C2" w:rsidP="006B0B30">
      <w:pPr>
        <w:rPr>
          <w:szCs w:val="24"/>
        </w:rPr>
      </w:pPr>
      <w:r w:rsidRPr="00F34A70">
        <w:rPr>
          <w:szCs w:val="24"/>
        </w:rPr>
        <w:t>En el caso de Python únicamente requiere hacerlo ejecutable con chmod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source devel/setup.bash</w:t>
      </w:r>
    </w:p>
    <w:p w14:paraId="745F0DFA" w14:textId="77777777" w:rsidR="006911C2" w:rsidRPr="00F34A70" w:rsidRDefault="006911C2" w:rsidP="006B0B30">
      <w:pPr>
        <w:rPr>
          <w:szCs w:val="24"/>
        </w:rPr>
      </w:pPr>
      <w:r w:rsidRPr="00F34A70">
        <w:rPr>
          <w:szCs w:val="24"/>
        </w:rPr>
        <w:t>Para correr los nodos debe ejecutar autosart y con rosrun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vision_camara</w:t>
      </w:r>
      <w:r w:rsidR="00B108EA">
        <w:rPr>
          <w:szCs w:val="24"/>
        </w:rPr>
        <w:t xml:space="preserve"> y en </w:t>
      </w:r>
      <w:hyperlink r:id="rId287" w:history="1">
        <w:r w:rsidR="00B108EA" w:rsidRPr="00311756">
          <w:rPr>
            <w:rStyle w:val="Hipervnculo"/>
            <w:szCs w:val="24"/>
          </w:rPr>
          <w:t>Github</w:t>
        </w:r>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18"/>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lastRenderedPageBreak/>
        <w:t>Programa para entrenar las máquinas de soporte vectorial, hacer la validación con un set de imágenes y poder visualizar los elementos extraídos por HOG.</w:t>
      </w:r>
    </w:p>
    <w:p w14:paraId="6AC68EDA" w14:textId="489D52CC" w:rsidR="00961842" w:rsidRPr="00961842" w:rsidRDefault="00961842" w:rsidP="00961842">
      <w:pPr>
        <w:spacing w:before="0" w:after="160"/>
        <w:rPr>
          <w:szCs w:val="24"/>
        </w:rPr>
      </w:pPr>
      <w:r>
        <w:rPr>
          <w:szCs w:val="24"/>
        </w:rPr>
        <w:t xml:space="preserve">Paquetes: Hace uso de HOGImage y </w:t>
      </w:r>
      <w:r w:rsidR="00DB7D82">
        <w:rPr>
          <w:szCs w:val="24"/>
        </w:rPr>
        <w:t>OpenCV</w:t>
      </w:r>
    </w:p>
    <w:p w14:paraId="5DC70190" w14:textId="77777777" w:rsidR="006911C2" w:rsidRDefault="006911C2">
      <w:pPr>
        <w:pStyle w:val="Prrafodelista"/>
        <w:numPr>
          <w:ilvl w:val="0"/>
          <w:numId w:val="18"/>
        </w:numPr>
        <w:spacing w:before="0" w:after="160"/>
        <w:rPr>
          <w:szCs w:val="24"/>
        </w:rPr>
      </w:pPr>
      <w:r w:rsidRPr="00F34A70">
        <w:rPr>
          <w:szCs w:val="24"/>
        </w:rPr>
        <w:t>detecRastreoSim.cpp</w:t>
      </w:r>
    </w:p>
    <w:p w14:paraId="42403582" w14:textId="4175ADA2"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realsense y hace la publicación de las detecciones. El simulador corre en cualquier versión de ROS, en este caso se usó Noetic, y la versión de </w:t>
      </w:r>
      <w:r w:rsidR="00DB7D82">
        <w:rPr>
          <w:szCs w:val="24"/>
        </w:rPr>
        <w:t>OpenCV</w:t>
      </w:r>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/app/camera/rgb/image_raw</w:t>
      </w:r>
    </w:p>
    <w:p w14:paraId="091042BD" w14:textId="5ECB7570"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5032C6FF" w14:textId="239192CD" w:rsidR="00961842" w:rsidRDefault="008B5DA0" w:rsidP="00961842">
      <w:pPr>
        <w:spacing w:before="0" w:after="160"/>
        <w:rPr>
          <w:szCs w:val="24"/>
        </w:rPr>
      </w:pPr>
      <w:r>
        <w:rPr>
          <w:szCs w:val="24"/>
        </w:rPr>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529EB730" w:rsidR="00961842" w:rsidRDefault="00961842" w:rsidP="00961842">
      <w:pPr>
        <w:spacing w:before="0" w:after="160"/>
        <w:rPr>
          <w:szCs w:val="24"/>
        </w:rPr>
      </w:pPr>
      <w:r>
        <w:rPr>
          <w:szCs w:val="24"/>
        </w:rPr>
        <w:t xml:space="preserve">Paquetes: Se usa </w:t>
      </w:r>
      <w:r w:rsidR="00DB7D82">
        <w:rPr>
          <w:szCs w:val="24"/>
        </w:rPr>
        <w:t>OpenCV</w:t>
      </w:r>
      <w:r>
        <w:rPr>
          <w:szCs w:val="24"/>
        </w:rPr>
        <w:t xml:space="preserve">4, cv_bridge, sensor_msgs, </w:t>
      </w:r>
    </w:p>
    <w:p w14:paraId="0E3A440B" w14:textId="384FE00F" w:rsidR="00961842" w:rsidRPr="00961842" w:rsidRDefault="00961842" w:rsidP="00961842">
      <w:pPr>
        <w:spacing w:before="0" w:after="160"/>
        <w:rPr>
          <w:szCs w:val="24"/>
        </w:rPr>
      </w:pPr>
      <w:r>
        <w:rPr>
          <w:szCs w:val="24"/>
        </w:rPr>
        <w:t>Se requieren importar los paquetes al programa, e incluirlos como se menciona en el tutorial de ROS a los archivos CMakeLists y package.xml, todos los nodos requieren importar también roscpp.</w:t>
      </w:r>
    </w:p>
    <w:p w14:paraId="3693C921" w14:textId="77777777" w:rsidR="006911C2" w:rsidRDefault="006911C2">
      <w:pPr>
        <w:pStyle w:val="Prrafodelista"/>
        <w:numPr>
          <w:ilvl w:val="0"/>
          <w:numId w:val="18"/>
        </w:numPr>
        <w:spacing w:before="0" w:after="160"/>
        <w:rPr>
          <w:szCs w:val="24"/>
        </w:rPr>
      </w:pPr>
      <w:r w:rsidRPr="00F34A70">
        <w:rPr>
          <w:szCs w:val="24"/>
        </w:rPr>
        <w:t>detecRastreoC.cpp</w:t>
      </w:r>
    </w:p>
    <w:p w14:paraId="1771F1B8" w14:textId="0274A40B" w:rsidR="00961842" w:rsidRDefault="00961842" w:rsidP="00961842">
      <w:pPr>
        <w:spacing w:before="0" w:after="160"/>
        <w:rPr>
          <w:szCs w:val="24"/>
        </w:rPr>
      </w:pPr>
      <w:r>
        <w:rPr>
          <w:szCs w:val="24"/>
        </w:rPr>
        <w:lastRenderedPageBreak/>
        <w:t xml:space="preserve">Programa que funciona en el </w:t>
      </w:r>
      <w:r w:rsidR="00B52EDA">
        <w:rPr>
          <w:szCs w:val="24"/>
        </w:rPr>
        <w:t>vehículo</w:t>
      </w:r>
      <w:r>
        <w:rPr>
          <w:szCs w:val="24"/>
        </w:rPr>
        <w:t xml:space="preserve">, igualmente hace la detección y rastreo, en este caso el carro tiene ROS Indigo, y la versión de </w:t>
      </w:r>
      <w:r w:rsidR="00DB7D82">
        <w:rPr>
          <w:szCs w:val="24"/>
        </w:rPr>
        <w:t>OpenCV</w:t>
      </w:r>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/app/camera/rgb/image_raw</w:t>
      </w:r>
    </w:p>
    <w:p w14:paraId="7AB933DE" w14:textId="572D645D" w:rsidR="00961842" w:rsidRDefault="00961842" w:rsidP="00961842">
      <w:pPr>
        <w:spacing w:before="0" w:after="160"/>
        <w:rPr>
          <w:szCs w:val="24"/>
        </w:rPr>
      </w:pPr>
      <w:r>
        <w:rPr>
          <w:szCs w:val="24"/>
        </w:rPr>
        <w:t>Publica: /detec</w:t>
      </w:r>
      <w:r w:rsidR="008B5DA0">
        <w:rPr>
          <w:szCs w:val="24"/>
        </w:rPr>
        <w:t>,</w:t>
      </w:r>
      <w:r>
        <w:rPr>
          <w:szCs w:val="24"/>
        </w:rPr>
        <w:t xml:space="preserve"> /</w:t>
      </w:r>
      <w:r w:rsidR="00962E42">
        <w:rPr>
          <w:szCs w:val="24"/>
        </w:rPr>
        <w:t>pred</w:t>
      </w:r>
      <w:r w:rsidR="008B5DA0">
        <w:rPr>
          <w:szCs w:val="24"/>
        </w:rPr>
        <w:t xml:space="preserve"> y /detecciones</w:t>
      </w:r>
    </w:p>
    <w:p w14:paraId="4D13CB18" w14:textId="768A7442" w:rsidR="00961842" w:rsidRPr="00961842" w:rsidRDefault="00961842" w:rsidP="00961842">
      <w:pPr>
        <w:spacing w:before="0" w:after="160"/>
        <w:rPr>
          <w:szCs w:val="24"/>
        </w:rPr>
      </w:pPr>
      <w:r>
        <w:rPr>
          <w:szCs w:val="24"/>
        </w:rPr>
        <w:t xml:space="preserve">Paquetes: </w:t>
      </w:r>
      <w:r w:rsidR="00DB7D82">
        <w:rPr>
          <w:szCs w:val="24"/>
        </w:rPr>
        <w:t>OpenCV</w:t>
      </w:r>
      <w:r>
        <w:rPr>
          <w:szCs w:val="24"/>
        </w:rPr>
        <w:t>2.4, sensor_msgs, cv_bridge</w:t>
      </w:r>
    </w:p>
    <w:p w14:paraId="5E97CC54" w14:textId="77777777" w:rsidR="006911C2" w:rsidRDefault="006911C2">
      <w:pPr>
        <w:pStyle w:val="Prrafodelista"/>
        <w:numPr>
          <w:ilvl w:val="0"/>
          <w:numId w:val="18"/>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2E286360" w:rsidR="00B108EA" w:rsidRPr="00961842" w:rsidRDefault="00B108EA" w:rsidP="00961842">
      <w:pPr>
        <w:spacing w:before="0" w:after="160"/>
        <w:rPr>
          <w:szCs w:val="24"/>
        </w:rPr>
      </w:pPr>
      <w:r>
        <w:rPr>
          <w:szCs w:val="24"/>
        </w:rPr>
        <w:t xml:space="preserve">Paquetes: </w:t>
      </w:r>
      <w:r w:rsidR="00DB7D82">
        <w:rPr>
          <w:szCs w:val="24"/>
        </w:rPr>
        <w:t>OpenCV</w:t>
      </w:r>
      <w:r>
        <w:rPr>
          <w:szCs w:val="24"/>
        </w:rPr>
        <w:t>4</w:t>
      </w:r>
    </w:p>
    <w:p w14:paraId="1D2ACBEE" w14:textId="77777777" w:rsidR="006911C2" w:rsidRDefault="006911C2">
      <w:pPr>
        <w:pStyle w:val="Prrafodelista"/>
        <w:numPr>
          <w:ilvl w:val="0"/>
          <w:numId w:val="18"/>
        </w:numPr>
        <w:spacing w:before="0" w:after="160"/>
        <w:rPr>
          <w:szCs w:val="24"/>
        </w:rPr>
      </w:pPr>
      <w:r w:rsidRPr="00F34A70">
        <w:rPr>
          <w:szCs w:val="24"/>
        </w:rPr>
        <w:t>validKalman.cpp</w:t>
      </w:r>
    </w:p>
    <w:p w14:paraId="1C85D5A5" w14:textId="5BCA66FB" w:rsidR="00BB4DB5" w:rsidRDefault="00560CDB" w:rsidP="00560CDB">
      <w:pPr>
        <w:spacing w:before="0" w:after="160"/>
        <w:rPr>
          <w:szCs w:val="24"/>
        </w:rPr>
      </w:pPr>
      <w:r>
        <w:rPr>
          <w:szCs w:val="24"/>
        </w:rPr>
        <w:t>Permite realizar pruebas para ajustar el filtro de Kalman.</w:t>
      </w:r>
    </w:p>
    <w:p w14:paraId="7EDD8F6F" w14:textId="77777777" w:rsidR="00BB4DB5" w:rsidRDefault="00BB4DB5">
      <w:pPr>
        <w:spacing w:before="0" w:after="0" w:line="240" w:lineRule="auto"/>
        <w:jc w:val="left"/>
        <w:rPr>
          <w:szCs w:val="24"/>
        </w:rPr>
      </w:pPr>
      <w:r>
        <w:rPr>
          <w:szCs w:val="24"/>
        </w:rPr>
        <w:br w:type="page"/>
      </w:r>
    </w:p>
    <w:p w14:paraId="113E7FE5" w14:textId="77777777" w:rsidR="009406CD" w:rsidRPr="00ED60C7" w:rsidRDefault="009406CD" w:rsidP="00ED60C7">
      <w:pPr>
        <w:pStyle w:val="Ttulo1"/>
        <w:numPr>
          <w:ilvl w:val="0"/>
          <w:numId w:val="38"/>
        </w:numPr>
      </w:pPr>
      <w:bookmarkStart w:id="258" w:name="_Toc151638762"/>
      <w:bookmarkStart w:id="259" w:name="_Toc132494009"/>
      <w:bookmarkStart w:id="260" w:name="_Hlk142731465"/>
      <w:bookmarkStart w:id="261" w:name="_Hlk142689497"/>
      <w:r w:rsidRPr="00ED60C7">
        <w:lastRenderedPageBreak/>
        <w:t>Apéndice 2: Tutorial AutoModelCar</w:t>
      </w:r>
      <w:bookmarkEnd w:id="258"/>
    </w:p>
    <w:p w14:paraId="25BD389A" w14:textId="77777777" w:rsidR="009406CD" w:rsidRDefault="009406CD" w:rsidP="009406CD">
      <w:pPr>
        <w:rPr>
          <w:lang w:eastAsia="es-MX"/>
        </w:rPr>
      </w:pPr>
      <w:bookmarkStart w:id="262" w:name="_Toc132493989"/>
      <w:r>
        <w:t xml:space="preserve">En este capítulo se presenta una guía para el uso de ROS y OpenCV enfocado a la programación del vehículo. Para comenzar hablemos de ROS o “Robotic Operating System”,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(“es - ROS Wiki” s. f.). La plataforma principal para usar ROS es en distribuciones de Linux como Ubuntu, y permite la programación en C++ y Python.</w:t>
      </w:r>
    </w:p>
    <w:p w14:paraId="67313F90" w14:textId="77777777" w:rsidR="009406CD" w:rsidRPr="00F34A70" w:rsidRDefault="009406CD" w:rsidP="00ED60C7">
      <w:pPr>
        <w:pStyle w:val="Ttulo2"/>
        <w:numPr>
          <w:ilvl w:val="1"/>
          <w:numId w:val="38"/>
        </w:numPr>
      </w:pPr>
      <w:r>
        <w:t xml:space="preserve"> </w:t>
      </w:r>
      <w:bookmarkStart w:id="263" w:name="_Toc151638763"/>
      <w:r w:rsidRPr="00F34A70">
        <w:t>Guía de ROS</w:t>
      </w:r>
      <w:bookmarkStart w:id="264" w:name="_Hlk111643494"/>
      <w:bookmarkEnd w:id="262"/>
      <w:bookmarkEnd w:id="263"/>
    </w:p>
    <w:p w14:paraId="67606C6C" w14:textId="77777777" w:rsidR="009406CD" w:rsidRDefault="009406CD" w:rsidP="009406CD">
      <w:pPr>
        <w:rPr>
          <w:lang w:eastAsia="es-MX"/>
        </w:rPr>
      </w:pPr>
      <w:r>
        <w:t>Tomando de base el libro “A gentle introduction to ROS” de Jason M. O’Kane (O’Kane 2014). A continuación, se realiza una pequeña guía introductoria de ROS con los comandos principales, así como la descripción y estructura para lograr una mejor comprensión del programa.</w:t>
      </w:r>
    </w:p>
    <w:p w14:paraId="792C67C3" w14:textId="77777777" w:rsidR="009406CD" w:rsidRPr="00F34A70" w:rsidRDefault="009406CD" w:rsidP="009406CD">
      <w:pPr>
        <w:ind w:firstLine="708"/>
        <w:rPr>
          <w:b/>
          <w:bCs/>
          <w:szCs w:val="24"/>
        </w:rPr>
      </w:pPr>
      <w:r w:rsidRPr="00F34A70">
        <w:rPr>
          <w:b/>
          <w:bCs/>
          <w:szCs w:val="24"/>
        </w:rPr>
        <w:t>Librerías</w:t>
      </w:r>
    </w:p>
    <w:p w14:paraId="37959FB2" w14:textId="77777777" w:rsidR="009406CD" w:rsidRDefault="009406CD" w:rsidP="009406CD">
      <w:pPr>
        <w:rPr>
          <w:lang w:eastAsia="es-MX"/>
        </w:rPr>
      </w:pPr>
      <w:r>
        <w:t xml:space="preserve">Para empezar, es importante mencionar que los paquetes instalados por </w:t>
      </w:r>
      <w:r>
        <w:rPr>
          <w:i/>
        </w:rPr>
        <w:t>apt-get</w:t>
      </w:r>
      <w:r>
        <w:t xml:space="preserve"> para ros y otros paquetes externos como los </w:t>
      </w:r>
      <w:r>
        <w:rPr>
          <w:i/>
        </w:rPr>
        <w:t>nodelet</w:t>
      </w:r>
      <w:r>
        <w:t xml:space="preserve"> de la cámara, tienen su raíz en </w:t>
      </w:r>
      <w:r>
        <w:rPr>
          <w:i/>
        </w:rPr>
        <w:t>/opt/ros/indigo</w:t>
      </w:r>
      <w:r>
        <w:t xml:space="preserve">. Los ejecutables se almacenan en el subdirectorio </w:t>
      </w:r>
      <w:r>
        <w:rPr>
          <w:i/>
        </w:rPr>
        <w:t>lib</w:t>
      </w:r>
      <w:r>
        <w:t xml:space="preserve">, al igual que los archivos </w:t>
      </w:r>
      <w:r>
        <w:rPr>
          <w:i/>
        </w:rPr>
        <w:t>include</w:t>
      </w:r>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r>
        <w:rPr>
          <w:i/>
        </w:rPr>
        <w:t>setup.bash</w:t>
      </w:r>
      <w:r>
        <w:t>. Para ver los archivos en un directorio se puede usar:</w:t>
      </w:r>
    </w:p>
    <w:p w14:paraId="021C533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Rosls nombre_del_paquete</w:t>
      </w:r>
    </w:p>
    <w:p w14:paraId="13B25ABA" w14:textId="77777777" w:rsidR="009406CD" w:rsidRPr="00F34A70" w:rsidRDefault="009406CD" w:rsidP="009406CD">
      <w:pPr>
        <w:ind w:firstLine="708"/>
        <w:rPr>
          <w:b/>
          <w:bCs/>
          <w:szCs w:val="24"/>
        </w:rPr>
      </w:pPr>
      <w:r w:rsidRPr="00F34A70">
        <w:rPr>
          <w:b/>
          <w:bCs/>
          <w:szCs w:val="24"/>
        </w:rPr>
        <w:t>Catkin workspace</w:t>
      </w:r>
    </w:p>
    <w:p w14:paraId="3C4F45F3" w14:textId="77777777" w:rsidR="009406CD" w:rsidRDefault="009406CD" w:rsidP="009406CD">
      <w:pPr>
        <w:rPr>
          <w:lang w:eastAsia="es-MX"/>
        </w:rPr>
      </w:pPr>
      <w:r>
        <w:t xml:space="preserve">Dentro de nuestro ambiente se tiene un </w:t>
      </w:r>
      <w:r>
        <w:rPr>
          <w:i/>
        </w:rPr>
        <w:t>workspace</w:t>
      </w:r>
      <w:r>
        <w:t xml:space="preserve"> o un folder que permite modificar, construir e instalar paquetes de </w:t>
      </w:r>
      <w:r>
        <w:rPr>
          <w:i/>
        </w:rPr>
        <w:t xml:space="preserve">catkin </w:t>
      </w:r>
      <w:r>
        <w:t xml:space="preserve">(“catkin/workspaces - ROS Wiki” s. f.). Si bien no es requerido, facilita la organización. Dentro del folder normalmente se tienen las carpetas de </w:t>
      </w:r>
      <w:r>
        <w:rPr>
          <w:i/>
        </w:rPr>
        <w:t>build</w:t>
      </w:r>
      <w:r>
        <w:t xml:space="preserve">, </w:t>
      </w:r>
      <w:r>
        <w:rPr>
          <w:i/>
        </w:rPr>
        <w:t>devel</w:t>
      </w:r>
      <w:r>
        <w:t xml:space="preserve"> y </w:t>
      </w:r>
      <w:r>
        <w:rPr>
          <w:i/>
        </w:rPr>
        <w:t>src</w:t>
      </w:r>
      <w:r>
        <w:t xml:space="preserve">. En esta última se agregan nuestros proyectos, estos paquetes </w:t>
      </w:r>
      <w:r>
        <w:rPr>
          <w:i/>
        </w:rPr>
        <w:t>catkin</w:t>
      </w:r>
      <w:r>
        <w:t xml:space="preserve"> son los que podemos ejecutar como nodos. </w:t>
      </w:r>
    </w:p>
    <w:p w14:paraId="483B447B" w14:textId="77777777" w:rsidR="009406CD" w:rsidRPr="00F34A70" w:rsidRDefault="009406CD" w:rsidP="009406CD">
      <w:pPr>
        <w:ind w:firstLine="708"/>
        <w:rPr>
          <w:b/>
          <w:bCs/>
          <w:szCs w:val="24"/>
        </w:rPr>
      </w:pPr>
      <w:r w:rsidRPr="00F34A70">
        <w:rPr>
          <w:b/>
          <w:bCs/>
          <w:szCs w:val="24"/>
        </w:rPr>
        <w:t>Nodos</w:t>
      </w:r>
    </w:p>
    <w:p w14:paraId="24BF0E48" w14:textId="77777777" w:rsidR="009406CD" w:rsidRDefault="009406CD" w:rsidP="009406CD">
      <w:pPr>
        <w:rPr>
          <w:lang w:eastAsia="es-MX"/>
        </w:rPr>
      </w:pPr>
      <w:r>
        <w:t>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master y, para iniciar el nodo maestro, se utiliza:</w:t>
      </w:r>
    </w:p>
    <w:p w14:paraId="5093B3B3" w14:textId="77777777" w:rsidR="009406CD" w:rsidRPr="00F34A70" w:rsidRDefault="009406CD" w:rsidP="009406CD">
      <w:pPr>
        <w:ind w:firstLine="708"/>
        <w:rPr>
          <w:rFonts w:ascii="Consolas" w:hAnsi="Consolas" w:cs="Courier New"/>
        </w:rPr>
      </w:pPr>
      <w:r w:rsidRPr="00F34A70">
        <w:rPr>
          <w:rFonts w:ascii="Consolas" w:hAnsi="Consolas" w:cs="Courier New"/>
          <w:sz w:val="22"/>
          <w:szCs w:val="18"/>
        </w:rPr>
        <w:t>roscore</w:t>
      </w:r>
    </w:p>
    <w:p w14:paraId="4D61C82C" w14:textId="77777777" w:rsidR="009406CD" w:rsidRPr="00F34A70" w:rsidRDefault="009406CD" w:rsidP="009406CD">
      <w:pPr>
        <w:rPr>
          <w:szCs w:val="24"/>
        </w:rPr>
      </w:pPr>
      <w:r w:rsidRPr="00F34A70">
        <w:rPr>
          <w:szCs w:val="24"/>
        </w:rPr>
        <w:t>Mientras que los nodos se pueden arrancar de forma individual con:</w:t>
      </w:r>
    </w:p>
    <w:p w14:paraId="3B491A46"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rosrun nombre_del_paquete nombre_del_ejecutable</w:t>
      </w:r>
    </w:p>
    <w:p w14:paraId="7E81C48B" w14:textId="77777777" w:rsidR="009406CD" w:rsidRPr="00F34A70" w:rsidRDefault="009406CD" w:rsidP="009406CD">
      <w:pPr>
        <w:rPr>
          <w:szCs w:val="24"/>
        </w:rPr>
      </w:pPr>
      <w:r w:rsidRPr="00F34A70">
        <w:rPr>
          <w:szCs w:val="24"/>
        </w:rPr>
        <w:lastRenderedPageBreak/>
        <w:t>Como para el programa hecho:</w:t>
      </w:r>
    </w:p>
    <w:p w14:paraId="535E15E3"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t>rosrun vision_camara kalman</w:t>
      </w:r>
    </w:p>
    <w:p w14:paraId="5B7A7603" w14:textId="77777777" w:rsidR="009406CD" w:rsidRDefault="009406CD" w:rsidP="009406CD">
      <w:pPr>
        <w:rPr>
          <w:lang w:eastAsia="es-MX"/>
        </w:rPr>
      </w:pPr>
      <w:r>
        <w:t xml:space="preserve">Los nombres de los nodos no son necesariamente los mismos que los nombres de los ejecutables de esos nodos. Se puede establecer explícitamente el nombre de un nodo como parte del </w:t>
      </w:r>
      <w:r>
        <w:rPr>
          <w:i/>
        </w:rPr>
        <w:t>rosrun command</w:t>
      </w:r>
      <w:r>
        <w:t>:</w:t>
      </w:r>
    </w:p>
    <w:p w14:paraId="040E350C" w14:textId="77777777" w:rsidR="009406CD" w:rsidRPr="00F34A70" w:rsidRDefault="009406CD" w:rsidP="009406CD">
      <w:pPr>
        <w:spacing w:line="240" w:lineRule="auto"/>
        <w:ind w:firstLine="708"/>
        <w:rPr>
          <w:rFonts w:ascii="Consolas" w:hAnsi="Consolas" w:cs="Arial"/>
          <w:sz w:val="22"/>
          <w:szCs w:val="22"/>
        </w:rPr>
      </w:pPr>
      <w:r w:rsidRPr="00F34A70">
        <w:rPr>
          <w:rFonts w:ascii="Consolas" w:hAnsi="Consolas" w:cs="Courier New"/>
          <w:sz w:val="22"/>
          <w:szCs w:val="18"/>
        </w:rPr>
        <w:t xml:space="preserve">rosrun nombre_del_paquete nombre_del_ejecutable </w:t>
      </w:r>
    </w:p>
    <w:p w14:paraId="3015CCAD" w14:textId="77777777" w:rsidR="009406CD" w:rsidRPr="00F34A70" w:rsidRDefault="009406CD" w:rsidP="009406CD">
      <w:pPr>
        <w:spacing w:line="240" w:lineRule="auto"/>
        <w:ind w:left="1416" w:firstLine="708"/>
        <w:rPr>
          <w:rFonts w:ascii="Consolas" w:hAnsi="Consolas" w:cs="Courier New"/>
          <w:sz w:val="22"/>
          <w:szCs w:val="18"/>
        </w:rPr>
      </w:pPr>
      <w:r w:rsidRPr="00F34A70">
        <w:rPr>
          <w:rFonts w:ascii="Consolas" w:hAnsi="Consolas" w:cs="Courier New"/>
          <w:sz w:val="22"/>
          <w:szCs w:val="18"/>
        </w:rPr>
        <w:t>__name:=nombre_del_nodo</w:t>
      </w:r>
    </w:p>
    <w:p w14:paraId="4F59CEFB" w14:textId="77777777" w:rsidR="009406CD" w:rsidRDefault="009406CD" w:rsidP="009406CD">
      <w:pPr>
        <w:rPr>
          <w:lang w:eastAsia="es-MX"/>
        </w:rPr>
      </w:pPr>
      <w:r>
        <w:t xml:space="preserve">Esto es útil si se quieren correr múltiples nodos del mismo tipo. Igualmente se pueden arrancar múltiples nodos de forma simultánea mediante un </w:t>
      </w:r>
      <w:r>
        <w:rPr>
          <w:i/>
        </w:rPr>
        <w:t>launch, como en la figura 11-1</w:t>
      </w:r>
      <w:r>
        <w:t xml:space="preserve">. En el vehículo se tiene el programa </w:t>
      </w:r>
      <w:r>
        <w:rPr>
          <w:i/>
        </w:rPr>
        <w:t>autostart</w:t>
      </w:r>
      <w:r>
        <w:t xml:space="preserve"> que se encarga ya de correr el </w:t>
      </w:r>
      <w:r>
        <w:rPr>
          <w:i/>
        </w:rPr>
        <w:t>roscore</w:t>
      </w:r>
      <w:r>
        <w:t xml:space="preserve">, llamar a las variables de entorno y correr un </w:t>
      </w:r>
      <w:r>
        <w:rPr>
          <w:i/>
        </w:rPr>
        <w:t>roslaunch</w:t>
      </w:r>
      <w:r>
        <w:t xml:space="preserve"> con todos los nodos necesarios para manejar el vehículo, llamado </w:t>
      </w:r>
      <w:r>
        <w:rPr>
          <w:i/>
        </w:rPr>
        <w:t>manual_control</w:t>
      </w:r>
      <w:r>
        <w:t>:</w:t>
      </w:r>
    </w:p>
    <w:p w14:paraId="43664D9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roslaunch manual_control manual_odroid.launch</w:t>
      </w:r>
    </w:p>
    <w:p w14:paraId="46BCAFD1" w14:textId="77777777" w:rsidR="009406CD" w:rsidRDefault="009406CD" w:rsidP="009406CD">
      <w:pPr>
        <w:keepNext/>
      </w:pPr>
      <w:r w:rsidRPr="00F34A70">
        <w:rPr>
          <w:noProof/>
        </w:rPr>
        <w:drawing>
          <wp:inline distT="0" distB="0" distL="0" distR="0" wp14:anchorId="1FC1CD0A" wp14:editId="68E3C236">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88"/>
                    <a:stretch>
                      <a:fillRect/>
                    </a:stretch>
                  </pic:blipFill>
                  <pic:spPr>
                    <a:xfrm>
                      <a:off x="0" y="0"/>
                      <a:ext cx="5380247" cy="1533474"/>
                    </a:xfrm>
                    <a:prstGeom prst="rect">
                      <a:avLst/>
                    </a:prstGeom>
                  </pic:spPr>
                </pic:pic>
              </a:graphicData>
            </a:graphic>
          </wp:inline>
        </w:drawing>
      </w:r>
    </w:p>
    <w:p w14:paraId="4FB1C3B6" w14:textId="5724B852" w:rsidR="009406CD" w:rsidRPr="00F34A70" w:rsidRDefault="009406CD" w:rsidP="008A511B">
      <w:pPr>
        <w:pStyle w:val="Descripcin"/>
      </w:pPr>
      <w:bookmarkStart w:id="265" w:name="_Toc151638697"/>
      <w:r>
        <w:t xml:space="preserve">Figura  </w:t>
      </w:r>
      <w:r>
        <w:fldChar w:fldCharType="begin"/>
      </w:r>
      <w:r>
        <w:instrText xml:space="preserve"> STYLEREF 1 \s </w:instrText>
      </w:r>
      <w:r>
        <w:fldChar w:fldCharType="separate"/>
      </w:r>
      <w:r w:rsidR="00B247B8">
        <w:rPr>
          <w:noProof/>
        </w:rPr>
        <w:t>11</w:t>
      </w:r>
      <w:r>
        <w:rPr>
          <w:noProof/>
        </w:rPr>
        <w:fldChar w:fldCharType="end"/>
      </w:r>
      <w:r w:rsidR="000F2008">
        <w:noBreakHyphen/>
      </w:r>
      <w:r>
        <w:fldChar w:fldCharType="begin"/>
      </w:r>
      <w:r>
        <w:instrText xml:space="preserve"> SEQ Figura_ \* ARABIC \s 1 </w:instrText>
      </w:r>
      <w:r>
        <w:fldChar w:fldCharType="separate"/>
      </w:r>
      <w:r w:rsidR="00B247B8">
        <w:rPr>
          <w:noProof/>
        </w:rPr>
        <w:t>1</w:t>
      </w:r>
      <w:r>
        <w:rPr>
          <w:noProof/>
        </w:rPr>
        <w:fldChar w:fldCharType="end"/>
      </w:r>
      <w:r>
        <w:t xml:space="preserve"> </w:t>
      </w:r>
      <w:r w:rsidRPr="00D067C9">
        <w:t>Ejemplo de roslaunch correspondiente a manual_control</w:t>
      </w:r>
      <w:bookmarkEnd w:id="265"/>
    </w:p>
    <w:p w14:paraId="71ADEE56" w14:textId="77777777" w:rsidR="009406CD" w:rsidRDefault="009406CD" w:rsidP="009406CD">
      <w:pPr>
        <w:rPr>
          <w:lang w:eastAsia="es-MX"/>
        </w:rPr>
      </w:pPr>
      <w:r>
        <w:lastRenderedPageBreak/>
        <w:t xml:space="preserve">Dicho </w:t>
      </w:r>
      <w:r>
        <w:rPr>
          <w:i/>
        </w:rPr>
        <w:t>launch</w:t>
      </w:r>
      <w:r>
        <w:t xml:space="preserve"> corre los nodos que se encargan de controlar los motores, la comunicación con el Arduino, los nodos para mandar la velocidad y el </w:t>
      </w:r>
      <w:r>
        <w:rPr>
          <w:i/>
        </w:rPr>
        <w:t>steering</w:t>
      </w:r>
      <w:r>
        <w:t xml:space="preserve">, así como el LiDAR, las cámaras, entre otros. Como se observa en la imagen, llama a buscar los paquetes dentro de la variable de </w:t>
      </w:r>
      <w:r>
        <w:rPr>
          <w:i/>
        </w:rPr>
        <w:t>path</w:t>
      </w:r>
      <w:r>
        <w:t>, y arranca otros archivos .</w:t>
      </w:r>
      <w:r>
        <w:rPr>
          <w:i/>
        </w:rPr>
        <w:t>launch</w:t>
      </w:r>
      <w:r>
        <w:t>, para llamar a los nodos.</w:t>
      </w:r>
    </w:p>
    <w:p w14:paraId="389D558D" w14:textId="77777777" w:rsidR="009406CD" w:rsidRDefault="009406CD" w:rsidP="009406CD">
      <w:r>
        <w:t xml:space="preserve">Para llamar a algún nodo, dentro de un archivo </w:t>
      </w:r>
      <w:r>
        <w:rPr>
          <w:i/>
        </w:rPr>
        <w:t>launch</w:t>
      </w:r>
      <w:r>
        <w:t xml:space="preserve"> se escribe:</w:t>
      </w:r>
    </w:p>
    <w:p w14:paraId="06E7C2E4"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&lt;node pkg=”nombre_del_paquete” type=”nombre_del_nodo”</w:t>
      </w:r>
    </w:p>
    <w:p w14:paraId="042C4EF1" w14:textId="77777777" w:rsidR="009406CD" w:rsidRPr="00F34A70" w:rsidRDefault="009406CD" w:rsidP="009406CD">
      <w:pPr>
        <w:spacing w:line="240" w:lineRule="auto"/>
        <w:ind w:left="708" w:firstLine="708"/>
        <w:rPr>
          <w:rFonts w:ascii="Courier New" w:hAnsi="Courier New" w:cs="Courier New"/>
          <w:sz w:val="22"/>
          <w:szCs w:val="18"/>
        </w:rPr>
      </w:pPr>
      <w:r w:rsidRPr="00F34A70">
        <w:rPr>
          <w:rFonts w:ascii="Courier New" w:hAnsi="Courier New" w:cs="Courier New"/>
          <w:sz w:val="22"/>
          <w:szCs w:val="18"/>
        </w:rPr>
        <w:t>name=”nombre_al_ejecutarse”&gt; &lt;/node&gt;</w:t>
      </w:r>
    </w:p>
    <w:p w14:paraId="32DD2A2D" w14:textId="77777777" w:rsidR="009406CD" w:rsidRPr="00F34A70" w:rsidRDefault="009406CD" w:rsidP="009406CD">
      <w:pPr>
        <w:rPr>
          <w:szCs w:val="24"/>
        </w:rPr>
      </w:pPr>
      <w:r w:rsidRPr="00F34A70">
        <w:rPr>
          <w:szCs w:val="24"/>
        </w:rPr>
        <w:t>Por ejemplo, para el nodo auto_stop:</w:t>
      </w:r>
    </w:p>
    <w:p w14:paraId="69A7C3C8" w14:textId="77777777" w:rsidR="009406CD" w:rsidRPr="00F34A70" w:rsidRDefault="009406CD" w:rsidP="009406CD">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&lt;node pkg=”auto_stop” type=”auto_stop_node" name="auto_stop" </w:t>
      </w:r>
    </w:p>
    <w:p w14:paraId="640EBBC7" w14:textId="77777777" w:rsidR="009406CD" w:rsidRPr="00F34A70" w:rsidRDefault="009406CD" w:rsidP="009406CD">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 xml:space="preserve">output="screen"&gt; </w:t>
      </w:r>
    </w:p>
    <w:p w14:paraId="24469F41" w14:textId="77777777" w:rsidR="009406CD" w:rsidRPr="00F34A70" w:rsidRDefault="009406CD" w:rsidP="009406CD">
      <w:pPr>
        <w:spacing w:line="240" w:lineRule="auto"/>
        <w:ind w:left="2124"/>
        <w:rPr>
          <w:rFonts w:ascii="Courier New" w:hAnsi="Courier New" w:cs="Courier New"/>
          <w:sz w:val="22"/>
          <w:szCs w:val="18"/>
        </w:rPr>
      </w:pPr>
      <w:r w:rsidRPr="00F34A70">
        <w:rPr>
          <w:rFonts w:ascii="Courier New" w:hAnsi="Courier New" w:cs="Courier New"/>
          <w:sz w:val="22"/>
          <w:szCs w:val="18"/>
        </w:rPr>
        <w:t>&lt;param name="angle_front" type="int" value="35" /&gt;</w:t>
      </w:r>
    </w:p>
    <w:p w14:paraId="445851E9"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 xml:space="preserve">&lt;param name="angle_back" type="int" value="35"/&gt; </w:t>
      </w:r>
    </w:p>
    <w:p w14:paraId="0B4B348F" w14:textId="77777777" w:rsidR="009406CD" w:rsidRPr="00F34A70" w:rsidRDefault="009406CD" w:rsidP="009406CD">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&lt;param name="break_distance" type="double" value="0.6"/&gt;</w:t>
      </w:r>
    </w:p>
    <w:p w14:paraId="5F2C0E6A" w14:textId="77777777" w:rsidR="009406CD" w:rsidRPr="00F34A70" w:rsidRDefault="009406CD" w:rsidP="009406CD">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&lt;/node&gt;</w:t>
      </w:r>
    </w:p>
    <w:p w14:paraId="3831E8C0" w14:textId="77777777" w:rsidR="009406CD" w:rsidRPr="00F34A70" w:rsidRDefault="009406CD" w:rsidP="009406CD">
      <w:pPr>
        <w:rPr>
          <w:rFonts w:ascii="Arial" w:hAnsi="Arial" w:cs="Arial"/>
          <w:szCs w:val="24"/>
        </w:rPr>
      </w:pPr>
    </w:p>
    <w:p w14:paraId="6DBAEB55" w14:textId="77777777" w:rsidR="009406CD" w:rsidRPr="00F34A70" w:rsidRDefault="009406CD" w:rsidP="009406CD">
      <w:pPr>
        <w:ind w:firstLine="708"/>
        <w:rPr>
          <w:b/>
          <w:bCs/>
          <w:szCs w:val="24"/>
        </w:rPr>
      </w:pPr>
      <w:r w:rsidRPr="00F34A70">
        <w:rPr>
          <w:b/>
          <w:bCs/>
          <w:szCs w:val="24"/>
        </w:rPr>
        <w:t>Tópicos y mensajes</w:t>
      </w:r>
    </w:p>
    <w:p w14:paraId="36E31710" w14:textId="77777777" w:rsidR="009406CD" w:rsidRDefault="009406CD" w:rsidP="009406CD">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40F88BF7"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lastRenderedPageBreak/>
        <w:t>rosnode info nombre_del_nodo</w:t>
      </w:r>
    </w:p>
    <w:p w14:paraId="1A1E63B1" w14:textId="77777777" w:rsidR="009406CD" w:rsidRPr="00F34A70" w:rsidRDefault="009406CD" w:rsidP="009406CD">
      <w:pPr>
        <w:rPr>
          <w:szCs w:val="24"/>
        </w:rPr>
      </w:pPr>
      <w:r w:rsidRPr="00F34A70">
        <w:rPr>
          <w:szCs w:val="24"/>
        </w:rPr>
        <w:t>Para ver los nodos ejecutándose</w:t>
      </w:r>
      <w:r>
        <w:rPr>
          <w:szCs w:val="24"/>
        </w:rPr>
        <w:t>, como en la figura 11-2, se usa el comando</w:t>
      </w:r>
      <w:r w:rsidRPr="00F34A70">
        <w:rPr>
          <w:szCs w:val="24"/>
        </w:rPr>
        <w:t>:</w:t>
      </w:r>
    </w:p>
    <w:p w14:paraId="1AE3326D" w14:textId="77777777" w:rsidR="009406CD" w:rsidRPr="00F34A70" w:rsidRDefault="009406CD" w:rsidP="009406CD">
      <w:pPr>
        <w:rPr>
          <w:rFonts w:ascii="Consolas" w:hAnsi="Consolas" w:cs="Courier New"/>
          <w:sz w:val="22"/>
          <w:szCs w:val="18"/>
        </w:rPr>
      </w:pPr>
      <w:r w:rsidRPr="00F34A70">
        <w:rPr>
          <w:rFonts w:ascii="Consolas" w:hAnsi="Consolas" w:cs="Courier New"/>
          <w:sz w:val="22"/>
          <w:szCs w:val="18"/>
        </w:rPr>
        <w:tab/>
        <w:t>rostopic list</w:t>
      </w:r>
    </w:p>
    <w:p w14:paraId="1912511F" w14:textId="77777777" w:rsidR="009406CD" w:rsidRDefault="009406CD" w:rsidP="009406CD">
      <w:pPr>
        <w:keepNext/>
      </w:pPr>
      <w:r w:rsidRPr="00F34A70">
        <w:rPr>
          <w:rFonts w:ascii="Arial" w:hAnsi="Arial" w:cs="Arial"/>
          <w:noProof/>
          <w:szCs w:val="24"/>
        </w:rPr>
        <w:drawing>
          <wp:inline distT="0" distB="0" distL="0" distR="0" wp14:anchorId="049E79B2" wp14:editId="4EAF609A">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289"/>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6EBEDDB6" w14:textId="61FA9F60" w:rsidR="009406CD" w:rsidRDefault="009406CD" w:rsidP="008A511B">
      <w:pPr>
        <w:pStyle w:val="Descripcin"/>
      </w:pPr>
      <w:bookmarkStart w:id="266" w:name="_Toc151638698"/>
      <w:r>
        <w:t xml:space="preserve">Figura  </w:t>
      </w:r>
      <w:r>
        <w:fldChar w:fldCharType="begin"/>
      </w:r>
      <w:r>
        <w:instrText xml:space="preserve"> STYLEREF 1 \s </w:instrText>
      </w:r>
      <w:r>
        <w:fldChar w:fldCharType="separate"/>
      </w:r>
      <w:r w:rsidR="00B247B8">
        <w:rPr>
          <w:noProof/>
        </w:rPr>
        <w:t>11</w:t>
      </w:r>
      <w:r>
        <w:rPr>
          <w:noProof/>
        </w:rPr>
        <w:fldChar w:fldCharType="end"/>
      </w:r>
      <w:r w:rsidR="000F2008">
        <w:noBreakHyphen/>
      </w:r>
      <w:r>
        <w:fldChar w:fldCharType="begin"/>
      </w:r>
      <w:r>
        <w:instrText xml:space="preserve"> SEQ Figura_ \* ARABIC \s 1 </w:instrText>
      </w:r>
      <w:r>
        <w:fldChar w:fldCharType="separate"/>
      </w:r>
      <w:r w:rsidR="00B247B8">
        <w:rPr>
          <w:noProof/>
        </w:rPr>
        <w:t>2</w:t>
      </w:r>
      <w:r>
        <w:rPr>
          <w:noProof/>
        </w:rPr>
        <w:fldChar w:fldCharType="end"/>
      </w:r>
      <w:r>
        <w:t xml:space="preserve"> </w:t>
      </w:r>
      <w:r w:rsidRPr="000108DD">
        <w:t>Se muestran algunos tópicos relacionados a la cámara del carro, al correr manual_control</w:t>
      </w:r>
      <w:bookmarkEnd w:id="266"/>
    </w:p>
    <w:p w14:paraId="2B4C8BF3" w14:textId="77777777" w:rsidR="009406CD" w:rsidRDefault="009406CD" w:rsidP="009406CD">
      <w:pPr>
        <w:rPr>
          <w:lang w:eastAsia="es-MX"/>
        </w:rPr>
      </w:pPr>
      <w:r>
        <w:t xml:space="preserve">O se puede ver información específica de los mensajes, como en la figura 11-3, con </w:t>
      </w:r>
      <w:r>
        <w:rPr>
          <w:i/>
        </w:rPr>
        <w:t>rostopic</w:t>
      </w:r>
      <w:r>
        <w:t xml:space="preserve">. El comando </w:t>
      </w:r>
      <w:r>
        <w:rPr>
          <w:i/>
        </w:rPr>
        <w:t>echo</w:t>
      </w:r>
      <w:r>
        <w:t xml:space="preserve"> que permite ver los mensajes reales que se están publicando sobre un solo tópico:</w:t>
      </w:r>
    </w:p>
    <w:p w14:paraId="32A1B46E"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rostopic echo nombre_del_tópico</w:t>
      </w:r>
    </w:p>
    <w:p w14:paraId="0093C0EC" w14:textId="77777777" w:rsidR="009406CD" w:rsidRDefault="009406CD" w:rsidP="009406CD">
      <w:pPr>
        <w:keepNext/>
      </w:pPr>
      <w:r w:rsidRPr="00F34A70">
        <w:rPr>
          <w:noProof/>
        </w:rPr>
        <w:lastRenderedPageBreak/>
        <w:drawing>
          <wp:inline distT="0" distB="0" distL="0" distR="0" wp14:anchorId="3919E3F7" wp14:editId="314B436A">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3F5CD2DC" w14:textId="6CC46C92" w:rsidR="009406CD" w:rsidRDefault="009406CD" w:rsidP="008A511B">
      <w:pPr>
        <w:pStyle w:val="Descripcin"/>
      </w:pPr>
      <w:bookmarkStart w:id="267" w:name="_Toc151638699"/>
      <w:r>
        <w:t xml:space="preserve">Figura  </w:t>
      </w:r>
      <w:r>
        <w:fldChar w:fldCharType="begin"/>
      </w:r>
      <w:r>
        <w:instrText xml:space="preserve"> STYLEREF 1 \s </w:instrText>
      </w:r>
      <w:r>
        <w:fldChar w:fldCharType="separate"/>
      </w:r>
      <w:r w:rsidR="00B247B8">
        <w:rPr>
          <w:noProof/>
        </w:rPr>
        <w:t>11</w:t>
      </w:r>
      <w:r>
        <w:rPr>
          <w:noProof/>
        </w:rPr>
        <w:fldChar w:fldCharType="end"/>
      </w:r>
      <w:r w:rsidR="000F2008">
        <w:noBreakHyphen/>
      </w:r>
      <w:r>
        <w:fldChar w:fldCharType="begin"/>
      </w:r>
      <w:r>
        <w:instrText xml:space="preserve"> SEQ Figura_ \* ARABIC \s 1 </w:instrText>
      </w:r>
      <w:r>
        <w:fldChar w:fldCharType="separate"/>
      </w:r>
      <w:r w:rsidR="00B247B8">
        <w:rPr>
          <w:noProof/>
        </w:rPr>
        <w:t>3</w:t>
      </w:r>
      <w:r>
        <w:rPr>
          <w:noProof/>
        </w:rPr>
        <w:fldChar w:fldCharType="end"/>
      </w:r>
      <w:r>
        <w:t xml:space="preserve"> </w:t>
      </w:r>
      <w:r w:rsidRPr="006342A6">
        <w:t>Mensaje publicado en el tópico /scan relacionado al lidar</w:t>
      </w:r>
      <w:bookmarkEnd w:id="267"/>
    </w:p>
    <w:p w14:paraId="67121371" w14:textId="77777777" w:rsidR="009406CD" w:rsidRDefault="009406CD" w:rsidP="009406CD">
      <w:pPr>
        <w:rPr>
          <w:lang w:eastAsia="es-MX"/>
        </w:rPr>
      </w:pPr>
      <w:r>
        <w:t>Este comando descargará todos los mensajes publicados sobre la terminal.</w:t>
      </w:r>
    </w:p>
    <w:p w14:paraId="3B80D355" w14:textId="77777777" w:rsidR="009406CD" w:rsidRDefault="009406CD" w:rsidP="009406CD">
      <w:r>
        <w:t xml:space="preserve">Para desplegar más información sobre un tópico se puede usar el comando </w:t>
      </w:r>
      <w:r>
        <w:rPr>
          <w:i/>
        </w:rPr>
        <w:t>info</w:t>
      </w:r>
      <w:r>
        <w:t>. El cual devuelve el tipo de mensaje, quiénes son sus publicadores y quiénes son los suscriptores, así como la frecuencia a la que se publican, un ejemplo se muestra en la figura 11-4:</w:t>
      </w:r>
    </w:p>
    <w:p w14:paraId="58383254"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rostopic info nombre_del_tópico</w:t>
      </w:r>
    </w:p>
    <w:p w14:paraId="7EEFA12B" w14:textId="77777777" w:rsidR="009406CD" w:rsidRDefault="009406CD" w:rsidP="009406CD">
      <w:pPr>
        <w:keepNext/>
      </w:pPr>
      <w:r w:rsidRPr="00F34A70">
        <w:rPr>
          <w:noProof/>
        </w:rPr>
        <w:drawing>
          <wp:inline distT="0" distB="0" distL="0" distR="0" wp14:anchorId="2F65F454" wp14:editId="755B048B">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A06FAF6" w14:textId="26BDC670" w:rsidR="009406CD" w:rsidRDefault="009406CD" w:rsidP="008A511B">
      <w:pPr>
        <w:pStyle w:val="Descripcin"/>
      </w:pPr>
      <w:bookmarkStart w:id="268" w:name="_Toc151638700"/>
      <w:r>
        <w:t xml:space="preserve">Figura  </w:t>
      </w:r>
      <w:r>
        <w:fldChar w:fldCharType="begin"/>
      </w:r>
      <w:r>
        <w:instrText xml:space="preserve"> STYLEREF 1 \s </w:instrText>
      </w:r>
      <w:r>
        <w:fldChar w:fldCharType="separate"/>
      </w:r>
      <w:r w:rsidR="00B247B8">
        <w:rPr>
          <w:noProof/>
        </w:rPr>
        <w:t>11</w:t>
      </w:r>
      <w:r>
        <w:rPr>
          <w:noProof/>
        </w:rPr>
        <w:fldChar w:fldCharType="end"/>
      </w:r>
      <w:r w:rsidR="000F2008">
        <w:noBreakHyphen/>
      </w:r>
      <w:r>
        <w:fldChar w:fldCharType="begin"/>
      </w:r>
      <w:r>
        <w:instrText xml:space="preserve"> SEQ Figura_ \* ARABIC \s 1 </w:instrText>
      </w:r>
      <w:r>
        <w:fldChar w:fldCharType="separate"/>
      </w:r>
      <w:r w:rsidR="00B247B8">
        <w:rPr>
          <w:noProof/>
        </w:rPr>
        <w:t>4</w:t>
      </w:r>
      <w:r>
        <w:rPr>
          <w:noProof/>
        </w:rPr>
        <w:fldChar w:fldCharType="end"/>
      </w:r>
      <w:r>
        <w:t xml:space="preserve"> </w:t>
      </w:r>
      <w:r w:rsidRPr="00754331">
        <w:t>El tópico /app/camera/rgb/image_raw corresponde a la imagen a color publicada por el nodo de la cámara, se lee para la detección</w:t>
      </w:r>
      <w:bookmarkEnd w:id="268"/>
    </w:p>
    <w:p w14:paraId="08D69174" w14:textId="77777777" w:rsidR="009406CD" w:rsidRDefault="009406CD" w:rsidP="009406CD">
      <w:pPr>
        <w:rPr>
          <w:lang w:eastAsia="es-MX"/>
        </w:rPr>
      </w:pPr>
      <w:r>
        <w:t xml:space="preserve">Este comando, además, nos permite publicar de forma directa a algún tópico, aunque lo ideal sería realizarlo dentro de un nodo. </w:t>
      </w:r>
    </w:p>
    <w:p w14:paraId="2A96B9B4" w14:textId="77777777" w:rsidR="009406CD" w:rsidRPr="00F34A70" w:rsidRDefault="009406CD" w:rsidP="009406CD">
      <w:pPr>
        <w:spacing w:line="240" w:lineRule="auto"/>
        <w:ind w:left="708"/>
        <w:rPr>
          <w:rFonts w:ascii="Consolas" w:hAnsi="Consolas" w:cs="Courier New"/>
          <w:sz w:val="22"/>
          <w:szCs w:val="22"/>
        </w:rPr>
      </w:pPr>
      <w:r w:rsidRPr="00F34A70">
        <w:rPr>
          <w:rFonts w:ascii="Consolas" w:hAnsi="Consolas" w:cs="Courier New"/>
          <w:sz w:val="22"/>
          <w:szCs w:val="22"/>
        </w:rPr>
        <w:t xml:space="preserve">rostopic pub frecuencia_en_hz nombre_del_topico tipo_de_mensaje </w:t>
      </w:r>
    </w:p>
    <w:p w14:paraId="735EE875" w14:textId="77777777" w:rsidR="009406CD" w:rsidRPr="00F34A70" w:rsidRDefault="009406CD" w:rsidP="009406CD">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 }</w:t>
      </w:r>
    </w:p>
    <w:p w14:paraId="1B08C7F1" w14:textId="77777777" w:rsidR="009406CD" w:rsidRPr="00F34A70" w:rsidRDefault="009406CD" w:rsidP="009406CD">
      <w:pPr>
        <w:rPr>
          <w:szCs w:val="24"/>
        </w:rPr>
      </w:pPr>
      <w:r w:rsidRPr="00F34A70">
        <w:rPr>
          <w:szCs w:val="24"/>
        </w:rPr>
        <w:t>El cual repite el mensaje a una frecuencia dada. Por ejemplo, se puede mandar la velocidad al carro con el mensaje:</w:t>
      </w:r>
    </w:p>
    <w:p w14:paraId="3AEB30B5" w14:textId="77777777" w:rsidR="009406CD" w:rsidRPr="00F34A70" w:rsidRDefault="009406CD" w:rsidP="009406CD">
      <w:pPr>
        <w:spacing w:line="240" w:lineRule="auto"/>
        <w:ind w:firstLine="720"/>
        <w:rPr>
          <w:rFonts w:ascii="Consolas" w:hAnsi="Consolas" w:cs="Courier New"/>
          <w:sz w:val="22"/>
          <w:szCs w:val="18"/>
        </w:rPr>
      </w:pPr>
      <w:r w:rsidRPr="00F34A70">
        <w:rPr>
          <w:rFonts w:ascii="Consolas" w:hAnsi="Consolas" w:cs="Courier New"/>
          <w:sz w:val="22"/>
          <w:szCs w:val="18"/>
        </w:rPr>
        <w:t xml:space="preserve">rostopic -r 10 pub /manual_control/speed std_msgs /Int16 </w:t>
      </w:r>
    </w:p>
    <w:p w14:paraId="6BB86685" w14:textId="77777777" w:rsidR="009406CD" w:rsidRPr="00F34A70" w:rsidRDefault="009406CD" w:rsidP="009406CD">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1C41E332" w14:textId="77777777" w:rsidR="009406CD" w:rsidRDefault="009406CD" w:rsidP="009406CD">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26B5B7C7"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rosmsg show nombre_del_mensaje</w:t>
      </w:r>
    </w:p>
    <w:p w14:paraId="24581321" w14:textId="77777777" w:rsidR="009406CD" w:rsidRDefault="009406CD" w:rsidP="009406CD">
      <w:pPr>
        <w:rPr>
          <w:lang w:eastAsia="es-MX"/>
        </w:rPr>
      </w:pPr>
      <w:r>
        <w:t>Los mensajes típicamente usan campos con datos compuestos de otros en una forma de anidamiento, por ejemplo: geometric_msgs/Vector3, cuyos mensajes constan a su vez de tres campos que representan a: “x”, “y” y “z”.</w:t>
      </w:r>
    </w:p>
    <w:p w14:paraId="61E2978D" w14:textId="77777777" w:rsidR="009406CD" w:rsidRDefault="009406CD" w:rsidP="009406CD">
      <w:pPr>
        <w:rPr>
          <w:lang w:eastAsia="es-MX"/>
        </w:rPr>
      </w:pPr>
      <w:r>
        <w:t xml:space="preserve">Con </w:t>
      </w:r>
      <w:r>
        <w:rPr>
          <w:i/>
        </w:rPr>
        <w:t>rosmsg</w:t>
      </w:r>
      <w:r>
        <w:t xml:space="preserve"> </w:t>
      </w:r>
      <w:r>
        <w:rPr>
          <w:i/>
        </w:rPr>
        <w:t>show</w:t>
      </w:r>
      <w:r>
        <w:t xml:space="preserve"> se visualiza como están compuestos los campos, junto a los tipos y su identación. Además, pueden contar con arreglos de longitud fija o variable, y constantes. Por ejemplo, en la figura 11-5 se muestra el mensaje LaserScan.</w:t>
      </w:r>
    </w:p>
    <w:p w14:paraId="4CDCEFC3" w14:textId="77777777" w:rsidR="009406CD" w:rsidRDefault="009406CD" w:rsidP="009406CD">
      <w:pPr>
        <w:keepNext/>
      </w:pPr>
      <w:r w:rsidRPr="00F34A70">
        <w:rPr>
          <w:noProof/>
        </w:rPr>
        <w:lastRenderedPageBreak/>
        <w:drawing>
          <wp:inline distT="0" distB="0" distL="0" distR="0" wp14:anchorId="3FCA3405" wp14:editId="4B3A7078">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2E6E920" w14:textId="797A7E0D" w:rsidR="009406CD" w:rsidRDefault="009406CD" w:rsidP="008A511B">
      <w:pPr>
        <w:pStyle w:val="Descripcin"/>
      </w:pPr>
      <w:bookmarkStart w:id="269" w:name="_Toc151638701"/>
      <w:r>
        <w:t xml:space="preserve">Figura  </w:t>
      </w:r>
      <w:r>
        <w:fldChar w:fldCharType="begin"/>
      </w:r>
      <w:r>
        <w:instrText xml:space="preserve"> STYLEREF 1 \s </w:instrText>
      </w:r>
      <w:r>
        <w:fldChar w:fldCharType="separate"/>
      </w:r>
      <w:r w:rsidR="00B247B8">
        <w:rPr>
          <w:noProof/>
        </w:rPr>
        <w:t>11</w:t>
      </w:r>
      <w:r>
        <w:rPr>
          <w:noProof/>
        </w:rPr>
        <w:fldChar w:fldCharType="end"/>
      </w:r>
      <w:r w:rsidR="000F2008">
        <w:noBreakHyphen/>
      </w:r>
      <w:r>
        <w:fldChar w:fldCharType="begin"/>
      </w:r>
      <w:r>
        <w:instrText xml:space="preserve"> SEQ Figura_ \* ARABIC \s 1 </w:instrText>
      </w:r>
      <w:r>
        <w:fldChar w:fldCharType="separate"/>
      </w:r>
      <w:r w:rsidR="00B247B8">
        <w:rPr>
          <w:noProof/>
        </w:rPr>
        <w:t>5</w:t>
      </w:r>
      <w:r>
        <w:rPr>
          <w:noProof/>
        </w:rPr>
        <w:fldChar w:fldCharType="end"/>
      </w:r>
      <w:r>
        <w:t xml:space="preserve"> </w:t>
      </w:r>
      <w:r w:rsidRPr="004A03C8">
        <w:t>Composición del mensaje tipo laserscan para el lidar</w:t>
      </w:r>
      <w:bookmarkEnd w:id="269"/>
    </w:p>
    <w:p w14:paraId="7F8A4FEE" w14:textId="77777777" w:rsidR="009406CD" w:rsidRPr="00F34A70" w:rsidRDefault="009406CD" w:rsidP="009406CD">
      <w:pPr>
        <w:rPr>
          <w:b/>
          <w:bCs/>
          <w:szCs w:val="24"/>
        </w:rPr>
      </w:pPr>
      <w:r w:rsidRPr="00F34A70">
        <w:rPr>
          <w:rFonts w:ascii="Arial" w:hAnsi="Arial" w:cs="Arial"/>
          <w:szCs w:val="24"/>
        </w:rPr>
        <w:tab/>
      </w:r>
      <w:r w:rsidRPr="00F34A70">
        <w:rPr>
          <w:b/>
          <w:bCs/>
          <w:szCs w:val="24"/>
        </w:rPr>
        <w:t>Creación de mensajes</w:t>
      </w:r>
    </w:p>
    <w:p w14:paraId="78295F75" w14:textId="77777777" w:rsidR="009406CD" w:rsidRDefault="009406CD" w:rsidP="009406CD">
      <w:pPr>
        <w:rPr>
          <w:lang w:eastAsia="es-MX"/>
        </w:rPr>
      </w:pPr>
      <w:r>
        <w:t xml:space="preserve">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“msg”, dentro se colocan los archivos tipo .msg. Para las detecciones usamos detec.msg, detecArray.msg y detecTiempos.msg. </w:t>
      </w:r>
    </w:p>
    <w:p w14:paraId="66401166" w14:textId="77777777" w:rsidR="009406CD" w:rsidRPr="00F34A70" w:rsidRDefault="009406CD" w:rsidP="009406CD">
      <w:pPr>
        <w:rPr>
          <w:sz w:val="20"/>
          <w:lang w:eastAsia="es-MX"/>
        </w:rPr>
        <w:sectPr w:rsidR="009406CD" w:rsidRPr="00F34A70" w:rsidSect="00CC766E">
          <w:footerReference w:type="default" r:id="rId293"/>
          <w:type w:val="continuous"/>
          <w:pgSz w:w="12240" w:h="15840"/>
          <w:pgMar w:top="1418" w:right="1418" w:bottom="1418" w:left="1985" w:header="709" w:footer="709" w:gutter="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9406CD" w:rsidRPr="00F34A70" w14:paraId="1D8A329C" w14:textId="77777777" w:rsidTr="00A17665">
        <w:trPr>
          <w:trHeight w:val="2400"/>
        </w:trPr>
        <w:tc>
          <w:tcPr>
            <w:tcW w:w="2552" w:type="dxa"/>
          </w:tcPr>
          <w:p w14:paraId="42E866AC" w14:textId="77777777" w:rsidR="009406CD" w:rsidRPr="00F34A70" w:rsidRDefault="009406CD" w:rsidP="00A1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68B7AE8C" w14:textId="77777777" w:rsidR="009406CD" w:rsidRPr="00F34A70" w:rsidRDefault="009406CD" w:rsidP="00A1766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69B0176F" w14:textId="77777777" w:rsidR="009406CD" w:rsidRPr="00F34A70" w:rsidRDefault="009406CD" w:rsidP="00A1766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237FF0B7" w14:textId="77777777" w:rsidR="009406CD" w:rsidRPr="00F34A70" w:rsidRDefault="009406CD" w:rsidP="00A1766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width</w:t>
            </w:r>
          </w:p>
          <w:p w14:paraId="7E426BD3" w14:textId="77777777" w:rsidR="009406CD" w:rsidRPr="00F34A70" w:rsidRDefault="009406CD" w:rsidP="00A1766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uint8 height</w:t>
            </w:r>
          </w:p>
        </w:tc>
        <w:tc>
          <w:tcPr>
            <w:tcW w:w="2977" w:type="dxa"/>
          </w:tcPr>
          <w:p w14:paraId="552F8B91" w14:textId="77777777" w:rsidR="009406CD" w:rsidRDefault="009406CD" w:rsidP="00A17665">
            <w:pPr>
              <w:spacing w:line="240" w:lineRule="auto"/>
              <w:rPr>
                <w:rFonts w:ascii="Courier New" w:hAnsi="Courier New" w:cs="Courier New"/>
                <w:sz w:val="22"/>
                <w:szCs w:val="18"/>
              </w:rPr>
            </w:pPr>
            <w:r>
              <w:rPr>
                <w:rFonts w:ascii="Courier New" w:hAnsi="Courier New" w:cs="Courier New"/>
                <w:sz w:val="22"/>
                <w:szCs w:val="18"/>
              </w:rPr>
              <w:t>detecTiempos.msg</w:t>
            </w:r>
          </w:p>
          <w:p w14:paraId="1C0A14B7" w14:textId="77777777" w:rsidR="009406CD" w:rsidRDefault="009406CD" w:rsidP="00A17665">
            <w:pPr>
              <w:spacing w:line="240" w:lineRule="auto"/>
              <w:rPr>
                <w:rFonts w:ascii="Courier New" w:hAnsi="Courier New" w:cs="Courier New"/>
                <w:sz w:val="22"/>
                <w:szCs w:val="18"/>
              </w:rPr>
            </w:pPr>
            <w:r>
              <w:rPr>
                <w:rFonts w:ascii="Courier New" w:hAnsi="Courier New" w:cs="Courier New"/>
                <w:sz w:val="22"/>
                <w:szCs w:val="18"/>
              </w:rPr>
              <w:t xml:space="preserve">     detec posA</w:t>
            </w:r>
          </w:p>
          <w:p w14:paraId="49C97E8E" w14:textId="77777777" w:rsidR="009406CD" w:rsidRPr="00F34A70" w:rsidRDefault="009406CD" w:rsidP="00A17665">
            <w:pPr>
              <w:spacing w:line="240" w:lineRule="auto"/>
              <w:rPr>
                <w:rFonts w:ascii="Courier New" w:hAnsi="Courier New" w:cs="Courier New"/>
                <w:sz w:val="22"/>
                <w:szCs w:val="18"/>
              </w:rPr>
            </w:pPr>
            <w:r>
              <w:rPr>
                <w:rFonts w:ascii="Courier New" w:hAnsi="Courier New" w:cs="Courier New"/>
                <w:sz w:val="22"/>
                <w:szCs w:val="18"/>
              </w:rPr>
              <w:t xml:space="preserve">     detec[] posSig</w:t>
            </w:r>
          </w:p>
        </w:tc>
        <w:tc>
          <w:tcPr>
            <w:tcW w:w="8094" w:type="dxa"/>
          </w:tcPr>
          <w:p w14:paraId="5208F1C4" w14:textId="77777777" w:rsidR="009406CD" w:rsidRPr="00F34A70" w:rsidRDefault="009406CD" w:rsidP="00A1766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3C2FC06C" w14:textId="77777777" w:rsidR="009406CD" w:rsidRPr="00F34A70" w:rsidRDefault="009406CD" w:rsidP="00A1766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numDetec</w:t>
            </w:r>
          </w:p>
          <w:p w14:paraId="0EF5CF5F" w14:textId="77777777" w:rsidR="009406CD" w:rsidRPr="00F34A70" w:rsidRDefault="009406CD" w:rsidP="00A1766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r w:rsidRPr="00F34A70">
              <w:rPr>
                <w:rFonts w:ascii="Courier New" w:hAnsi="Courier New" w:cs="Courier New"/>
                <w:color w:val="000000" w:themeColor="text1"/>
                <w:sz w:val="22"/>
                <w:szCs w:val="18"/>
              </w:rPr>
              <w:t>[] array</w:t>
            </w:r>
          </w:p>
          <w:p w14:paraId="072124B7" w14:textId="77777777" w:rsidR="009406CD" w:rsidRPr="00F34A70" w:rsidRDefault="009406CD" w:rsidP="00A17665">
            <w:pPr>
              <w:spacing w:line="240" w:lineRule="auto"/>
              <w:rPr>
                <w:rFonts w:ascii="Courier New" w:hAnsi="Courier New" w:cs="Courier New"/>
                <w:sz w:val="22"/>
                <w:szCs w:val="18"/>
              </w:rPr>
            </w:pPr>
          </w:p>
        </w:tc>
      </w:tr>
    </w:tbl>
    <w:p w14:paraId="59C45201" w14:textId="77777777" w:rsidR="009406CD" w:rsidRPr="00F34A70" w:rsidRDefault="009406CD" w:rsidP="009406CD">
      <w:pPr>
        <w:rPr>
          <w:rFonts w:ascii="Arial" w:hAnsi="Arial" w:cs="Arial"/>
          <w:szCs w:val="24"/>
        </w:rPr>
        <w:sectPr w:rsidR="009406CD" w:rsidRPr="00F34A70" w:rsidSect="00CC766E">
          <w:type w:val="continuous"/>
          <w:pgSz w:w="12240" w:h="15840"/>
          <w:pgMar w:top="1417" w:right="1701" w:bottom="1417" w:left="1701" w:header="708" w:footer="708" w:gutter="0"/>
          <w:cols w:num="2" w:space="708"/>
          <w:docGrid w:linePitch="360"/>
        </w:sectPr>
      </w:pPr>
    </w:p>
    <w:p w14:paraId="5B8AC734" w14:textId="77777777" w:rsidR="009406CD" w:rsidRPr="00F34A70" w:rsidRDefault="009406CD" w:rsidP="009406CD">
      <w:pPr>
        <w:rPr>
          <w:szCs w:val="24"/>
        </w:rPr>
      </w:pPr>
      <w:r w:rsidRPr="00F34A70">
        <w:rPr>
          <w:szCs w:val="24"/>
        </w:rPr>
        <w:t>Para compilarlo en package.xml se agrega:</w:t>
      </w:r>
    </w:p>
    <w:p w14:paraId="760903B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&lt;build_depend&gt;message_generation&lt;/build_depend&gt;</w:t>
      </w:r>
    </w:p>
    <w:p w14:paraId="52E12813"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&lt;run_depend&gt;message_runtime&lt;/run_depend&gt;</w:t>
      </w:r>
    </w:p>
    <w:p w14:paraId="22CB469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6B5F8842"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En CMakeLists:</w:t>
      </w:r>
    </w:p>
    <w:p w14:paraId="4AFB4CC7" w14:textId="77777777" w:rsidR="009406CD" w:rsidRPr="00F34A70" w:rsidRDefault="009406CD" w:rsidP="009406CD">
      <w:pPr>
        <w:pStyle w:val="HTMLconformatoprevio"/>
        <w:ind w:left="708"/>
        <w:rPr>
          <w:sz w:val="22"/>
          <w:szCs w:val="22"/>
          <w:lang w:eastAsia="es-MX"/>
        </w:rPr>
      </w:pPr>
      <w:r w:rsidRPr="00F34A70">
        <w:rPr>
          <w:sz w:val="22"/>
          <w:szCs w:val="22"/>
          <w:lang w:eastAsia="es-MX"/>
        </w:rPr>
        <w:t>find_package(catkin REQUIRED COMPONENTS</w:t>
      </w:r>
    </w:p>
    <w:p w14:paraId="25BD516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message_generation</w:t>
      </w:r>
    </w:p>
    <w:p w14:paraId="6AE981F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2C940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add_message_files(</w:t>
      </w:r>
    </w:p>
    <w:p w14:paraId="18370D7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130D1216"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77B86C4"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58EE16EC"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40F2302E"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62F2363" w14:textId="77777777" w:rsidR="009406CD" w:rsidRPr="00F34A70" w:rsidRDefault="009406CD" w:rsidP="009406CD">
      <w:pPr>
        <w:rPr>
          <w:color w:val="000000" w:themeColor="text1"/>
          <w:szCs w:val="24"/>
        </w:rPr>
      </w:pPr>
      <w:r w:rsidRPr="00F34A70">
        <w:rPr>
          <w:color w:val="000000" w:themeColor="text1"/>
          <w:szCs w:val="24"/>
        </w:rPr>
        <w:t>En generate messages se agregan los tipos de menajes que se usan:</w:t>
      </w:r>
    </w:p>
    <w:p w14:paraId="796D5C29"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generate_messages(</w:t>
      </w:r>
    </w:p>
    <w:p w14:paraId="737590DF"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00439E25"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std_msgs</w:t>
      </w:r>
    </w:p>
    <w:p w14:paraId="3D16B0E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2A8D885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catkin_package(</w:t>
      </w:r>
    </w:p>
    <w:p w14:paraId="12B4C548"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geometry_msgs roscpp std_msgs </w:t>
      </w:r>
    </w:p>
    <w:p w14:paraId="3C0113CD"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ab/>
      </w:r>
      <w:r w:rsidRPr="00F34A70">
        <w:rPr>
          <w:rFonts w:ascii="Courier New" w:hAnsi="Courier New" w:cs="Courier New"/>
          <w:sz w:val="22"/>
          <w:szCs w:val="18"/>
          <w:lang w:eastAsia="es-MX"/>
        </w:rPr>
        <w:tab/>
        <w:t>message_runtime</w:t>
      </w:r>
    </w:p>
    <w:p w14:paraId="1061859A"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084F2E87"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Una vez compilado, para usarlo en un programa se debe llamar con include</w:t>
      </w:r>
      <w:r w:rsidRPr="00F34A70">
        <w:rPr>
          <w:rFonts w:ascii="Arial" w:hAnsi="Arial" w:cs="Arial"/>
          <w:szCs w:val="24"/>
          <w:lang w:eastAsia="es-MX"/>
        </w:rPr>
        <w:t>:</w:t>
      </w:r>
    </w:p>
    <w:p w14:paraId="60B8B2C1"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lastRenderedPageBreak/>
        <w:tab/>
      </w:r>
      <w:r w:rsidRPr="00F34A70">
        <w:rPr>
          <w:rFonts w:ascii="Courier New" w:hAnsi="Courier New" w:cs="Courier New"/>
          <w:sz w:val="22"/>
          <w:szCs w:val="18"/>
          <w:lang w:eastAsia="es-MX"/>
        </w:rPr>
        <w:t>#include "detecMSG/detec.h"</w:t>
      </w:r>
    </w:p>
    <w:p w14:paraId="28AE7B6B" w14:textId="77777777" w:rsidR="009406CD" w:rsidRPr="00F34A70"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"detecMSG/detecArray.h"</w:t>
      </w:r>
    </w:p>
    <w:p w14:paraId="48C18187" w14:textId="77777777" w:rsidR="009406CD" w:rsidRPr="00F34A70" w:rsidRDefault="009406CD" w:rsidP="009406CD">
      <w:pPr>
        <w:rPr>
          <w:rFonts w:ascii="Arial" w:hAnsi="Arial" w:cs="Arial"/>
          <w:szCs w:val="24"/>
        </w:rPr>
      </w:pPr>
    </w:p>
    <w:p w14:paraId="4292E0B9" w14:textId="77777777" w:rsidR="009406CD" w:rsidRPr="00F34A70" w:rsidRDefault="009406CD" w:rsidP="009406CD">
      <w:pPr>
        <w:ind w:firstLine="708"/>
        <w:rPr>
          <w:b/>
          <w:bCs/>
          <w:szCs w:val="24"/>
        </w:rPr>
      </w:pPr>
      <w:r w:rsidRPr="00F34A70">
        <w:rPr>
          <w:b/>
          <w:bCs/>
          <w:szCs w:val="24"/>
        </w:rPr>
        <w:t>Workspace y paquetes</w:t>
      </w:r>
    </w:p>
    <w:p w14:paraId="17C3FA64" w14:textId="77777777" w:rsidR="009406CD" w:rsidRDefault="009406CD" w:rsidP="009406CD">
      <w:pPr>
        <w:rPr>
          <w:rFonts w:ascii="Arial" w:eastAsia="Arial" w:hAnsi="Arial" w:cs="Arial"/>
          <w:lang w:eastAsia="es-MX"/>
        </w:rPr>
      </w:pPr>
      <w:r>
        <w:t xml:space="preserve">Para crear un </w:t>
      </w:r>
      <w:r>
        <w:rPr>
          <w:i/>
        </w:rPr>
        <w:t>workspace</w:t>
      </w:r>
      <w:r>
        <w:t xml:space="preserve"> primero se debe crear el directorio con </w:t>
      </w:r>
      <w:r>
        <w:rPr>
          <w:i/>
        </w:rPr>
        <w:t>mkdir</w:t>
      </w:r>
      <w:r>
        <w:t>. Lo siguiente</w:t>
      </w:r>
      <w:r>
        <w:rPr>
          <w:rFonts w:ascii="Arial" w:eastAsia="Arial" w:hAnsi="Arial" w:cs="Arial"/>
        </w:rPr>
        <w:t xml:space="preserve"> </w:t>
      </w:r>
      <w:r>
        <w:t xml:space="preserve">es crear una carpeta </w:t>
      </w:r>
      <w:r>
        <w:rPr>
          <w:i/>
        </w:rPr>
        <w:t>src</w:t>
      </w:r>
      <w:r>
        <w:t xml:space="preserve"> para los paquetes, desde ella se usa el comando:</w:t>
      </w:r>
    </w:p>
    <w:p w14:paraId="5469985B"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catkin_create_pkg nombre_del_paquete</w:t>
      </w:r>
    </w:p>
    <w:p w14:paraId="7206C694" w14:textId="77777777" w:rsidR="009406CD" w:rsidRDefault="009406CD" w:rsidP="009406CD">
      <w:pPr>
        <w:rPr>
          <w:lang w:eastAsia="es-MX"/>
        </w:rPr>
      </w:pPr>
      <w:r>
        <w:t xml:space="preserve">El cuál únicamente crea el directorio que llevara los nodos, junto con las carpetas de </w:t>
      </w:r>
      <w:r>
        <w:rPr>
          <w:i/>
        </w:rPr>
        <w:t>build</w:t>
      </w:r>
      <w:r>
        <w:t xml:space="preserve"> y </w:t>
      </w:r>
      <w:r>
        <w:rPr>
          <w:i/>
        </w:rPr>
        <w:t>devel</w:t>
      </w:r>
      <w:r>
        <w:t>. Además se agregan dos archivos de configuración.</w:t>
      </w:r>
    </w:p>
    <w:p w14:paraId="08FD0EB6"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catkin_create_pkg nombre_del_paquete rospy roscpp sensor_msgs</w:t>
      </w:r>
    </w:p>
    <w:p w14:paraId="6F2A01CE" w14:textId="77777777" w:rsidR="009406CD" w:rsidRDefault="009406CD" w:rsidP="009406CD">
      <w:pPr>
        <w:rPr>
          <w:lang w:eastAsia="es-MX"/>
        </w:rPr>
      </w:pPr>
      <w:r>
        <w:t xml:space="preserve">Permite durante la creación, incluir las librerías que se utilizarán, como </w:t>
      </w:r>
      <w:r>
        <w:rPr>
          <w:i/>
        </w:rPr>
        <w:t>rospy</w:t>
      </w:r>
      <w:r>
        <w:t xml:space="preserve"> que es para Python y roscpp para C++.</w:t>
      </w:r>
    </w:p>
    <w:p w14:paraId="399423B0" w14:textId="77777777" w:rsidR="009406CD" w:rsidRDefault="009406CD" w:rsidP="009406CD">
      <w:pPr>
        <w:rPr>
          <w:lang w:eastAsia="es-MX"/>
        </w:rPr>
      </w:pPr>
      <w:r>
        <w:t>Los archivos que se crean son package.xml, el cual es el archivo de configuración donde se agregan las dependencias. Y CMakeLists.txt que contiene una lista de instrucciones, como que ejecutables deben crearse, qué archivos fuente usar, dónde encontrar los archivos y bibliotecas que se usarán. Es el archivo package.xml el que lo identifica como un paquete de ROS.</w:t>
      </w:r>
    </w:p>
    <w:p w14:paraId="0329E77D"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79A263FF" w14:textId="77777777" w:rsidR="009406CD" w:rsidRPr="00F34A70" w:rsidRDefault="009406CD" w:rsidP="009406CD">
      <w:pPr>
        <w:pStyle w:val="HTMLconformatoprevio"/>
        <w:numPr>
          <w:ilvl w:val="0"/>
          <w:numId w:val="17"/>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Package.xml</w:t>
      </w:r>
    </w:p>
    <w:p w14:paraId="65E339A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r w:rsidRPr="00F34A70">
        <w:rPr>
          <w:rFonts w:ascii="Times New Roman" w:hAnsi="Times New Roman" w:cs="Times New Roman"/>
          <w:i/>
          <w:iCs/>
          <w:sz w:val="24"/>
          <w:szCs w:val="24"/>
        </w:rPr>
        <w:t>cv_bridge</w:t>
      </w:r>
      <w:r w:rsidRPr="00F34A70">
        <w:rPr>
          <w:rFonts w:ascii="Times New Roman" w:hAnsi="Times New Roman" w:cs="Times New Roman"/>
          <w:sz w:val="24"/>
          <w:szCs w:val="24"/>
        </w:rPr>
        <w:t xml:space="preserve"> se incluye:</w:t>
      </w:r>
    </w:p>
    <w:p w14:paraId="5928A558"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&lt;build_depend&gt;cv_bridge&lt;/build_depende&gt;</w:t>
      </w:r>
    </w:p>
    <w:p w14:paraId="075C18B5" w14:textId="77777777" w:rsidR="009406CD" w:rsidRPr="00F34A70" w:rsidRDefault="009406CD" w:rsidP="009406CD">
      <w:pPr>
        <w:pStyle w:val="HTMLconformatoprevio"/>
        <w:spacing w:line="360" w:lineRule="auto"/>
        <w:jc w:val="both"/>
        <w:rPr>
          <w:sz w:val="22"/>
          <w:szCs w:val="22"/>
        </w:rPr>
      </w:pPr>
      <w:r w:rsidRPr="00F34A70">
        <w:rPr>
          <w:sz w:val="22"/>
          <w:szCs w:val="22"/>
        </w:rPr>
        <w:tab/>
        <w:t>&lt;build_export&gt;cv_brdige&lt;/build_export&gt;</w:t>
      </w:r>
    </w:p>
    <w:p w14:paraId="732C9544" w14:textId="77777777" w:rsidR="009406CD" w:rsidRPr="00F34A70" w:rsidRDefault="009406CD" w:rsidP="009406CD">
      <w:pPr>
        <w:pStyle w:val="HTMLconformatoprevio"/>
        <w:spacing w:line="360" w:lineRule="auto"/>
        <w:jc w:val="both"/>
        <w:rPr>
          <w:sz w:val="22"/>
          <w:szCs w:val="22"/>
        </w:rPr>
      </w:pPr>
      <w:r w:rsidRPr="00F34A70">
        <w:rPr>
          <w:sz w:val="22"/>
          <w:szCs w:val="22"/>
        </w:rPr>
        <w:tab/>
        <w:t>&lt;exec_depend&gt;cv_bridge&lt;/exec_depend&gt;</w:t>
      </w:r>
    </w:p>
    <w:p w14:paraId="106756C7" w14:textId="77777777" w:rsidR="009406CD" w:rsidRPr="00F34A70" w:rsidRDefault="009406CD" w:rsidP="009406CD">
      <w:pPr>
        <w:pStyle w:val="HTMLconformatoprevio"/>
        <w:spacing w:line="480" w:lineRule="auto"/>
        <w:jc w:val="both"/>
        <w:rPr>
          <w:rFonts w:ascii="Arial" w:hAnsi="Arial" w:cs="Arial"/>
          <w:sz w:val="24"/>
          <w:szCs w:val="24"/>
        </w:rPr>
      </w:pPr>
    </w:p>
    <w:p w14:paraId="6778DA8B"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22650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r>
        <w:rPr>
          <w:i/>
          <w:color w:val="000000"/>
        </w:rPr>
        <w:t>CMakeLists</w:t>
      </w:r>
      <w:r>
        <w:rPr>
          <w:color w:val="000000"/>
        </w:rPr>
        <w:t xml:space="preserve"> en:</w:t>
      </w:r>
    </w:p>
    <w:p w14:paraId="18C77250" w14:textId="77777777" w:rsidR="009406CD" w:rsidRPr="00F34A70" w:rsidRDefault="009406CD" w:rsidP="009406CD">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find_package(</w:t>
      </w:r>
    </w:p>
    <w:p w14:paraId="36793417"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cv_bridge</w:t>
      </w:r>
    </w:p>
    <w:p w14:paraId="62D025B4" w14:textId="77777777" w:rsidR="009406CD" w:rsidRPr="00F34A70" w:rsidRDefault="009406CD" w:rsidP="009406CD">
      <w:pPr>
        <w:pStyle w:val="HTMLconformatoprevio"/>
        <w:spacing w:line="360" w:lineRule="auto"/>
        <w:jc w:val="both"/>
        <w:rPr>
          <w:sz w:val="22"/>
          <w:szCs w:val="22"/>
        </w:rPr>
      </w:pPr>
      <w:r w:rsidRPr="00F34A70">
        <w:rPr>
          <w:sz w:val="22"/>
          <w:szCs w:val="22"/>
        </w:rPr>
        <w:tab/>
        <w:t>)</w:t>
      </w:r>
    </w:p>
    <w:p w14:paraId="664351F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r w:rsidRPr="00F34A70">
        <w:rPr>
          <w:rFonts w:ascii="Times New Roman" w:hAnsi="Times New Roman" w:cs="Times New Roman"/>
          <w:i/>
          <w:iCs/>
          <w:sz w:val="24"/>
          <w:szCs w:val="24"/>
        </w:rPr>
        <w:t>catkin_make</w:t>
      </w:r>
      <w:r w:rsidRPr="00F34A70">
        <w:rPr>
          <w:rFonts w:ascii="Times New Roman" w:hAnsi="Times New Roman" w:cs="Times New Roman"/>
          <w:sz w:val="24"/>
          <w:szCs w:val="24"/>
        </w:rPr>
        <w:t xml:space="preserve"> para compilar antes de empezar a escribir. Con ello generará cabeceras, dependencias y bibliotecas.</w:t>
      </w:r>
    </w:p>
    <w:p w14:paraId="3FAB6570" w14:textId="77777777" w:rsidR="009406CD" w:rsidRPr="00F34A70" w:rsidRDefault="009406CD" w:rsidP="009406CD">
      <w:pPr>
        <w:pStyle w:val="HTMLconformatoprevio"/>
        <w:spacing w:line="480" w:lineRule="auto"/>
        <w:jc w:val="right"/>
        <w:rPr>
          <w:rFonts w:ascii="Times New Roman" w:hAnsi="Times New Roman" w:cs="Times New Roman"/>
          <w:sz w:val="24"/>
          <w:szCs w:val="24"/>
        </w:rPr>
      </w:pPr>
    </w:p>
    <w:p w14:paraId="2D5F6031"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3EF9FDD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178CB465" w14:textId="77777777" w:rsidR="009406CD" w:rsidRPr="00AE4503"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0BF14782"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ros/ros.h</w:t>
      </w:r>
    </w:p>
    <w:p w14:paraId="4250FE46"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La función </w:t>
      </w:r>
      <w:r w:rsidRPr="00F34A70">
        <w:rPr>
          <w:rFonts w:ascii="Times New Roman" w:hAnsi="Times New Roman" w:cs="Times New Roman"/>
          <w:i/>
          <w:iCs/>
          <w:sz w:val="24"/>
          <w:szCs w:val="24"/>
        </w:rPr>
        <w:t>ros::init</w:t>
      </w:r>
    </w:p>
    <w:p w14:paraId="3837982D" w14:textId="77777777" w:rsidR="009406CD" w:rsidRPr="00F34A70" w:rsidRDefault="009406CD" w:rsidP="009406CD">
      <w:pPr>
        <w:pStyle w:val="HTMLconformatoprevio"/>
        <w:numPr>
          <w:ilvl w:val="0"/>
          <w:numId w:val="19"/>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r w:rsidRPr="00F34A70">
        <w:rPr>
          <w:rFonts w:ascii="Times New Roman" w:hAnsi="Times New Roman" w:cs="Times New Roman"/>
          <w:i/>
          <w:iCs/>
          <w:sz w:val="24"/>
          <w:szCs w:val="24"/>
        </w:rPr>
        <w:t>ros::NodeHandle</w:t>
      </w:r>
      <w:r w:rsidRPr="00F34A70">
        <w:rPr>
          <w:rFonts w:ascii="Times New Roman" w:hAnsi="Times New Roman" w:cs="Times New Roman"/>
          <w:sz w:val="24"/>
          <w:szCs w:val="24"/>
        </w:rPr>
        <w:t xml:space="preserve"> que registra el programa como un nodo.</w:t>
      </w:r>
    </w:p>
    <w:p w14:paraId="47D5BA88" w14:textId="77777777" w:rsidR="009406CD" w:rsidRPr="00F34A70" w:rsidRDefault="009406CD" w:rsidP="009406CD">
      <w:pPr>
        <w:pStyle w:val="HTMLconformatoprevio"/>
        <w:spacing w:line="480" w:lineRule="auto"/>
        <w:jc w:val="both"/>
        <w:rPr>
          <w:rFonts w:ascii="Arial" w:hAnsi="Arial" w:cs="Arial"/>
          <w:sz w:val="24"/>
          <w:szCs w:val="24"/>
        </w:rPr>
      </w:pPr>
    </w:p>
    <w:p w14:paraId="6D61D8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5DBAE828"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lastRenderedPageBreak/>
        <w:t>import rospy</w:t>
      </w:r>
    </w:p>
    <w:p w14:paraId="666941F0"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r w:rsidRPr="00F34A70">
        <w:rPr>
          <w:rFonts w:ascii="Courier New" w:hAnsi="Courier New" w:cs="Courier New"/>
          <w:sz w:val="22"/>
          <w:szCs w:val="18"/>
        </w:rPr>
        <w:t>rospy.init_node('talker', anonymous=True)</w:t>
      </w:r>
    </w:p>
    <w:p w14:paraId="6F13743E" w14:textId="77777777" w:rsidR="009406CD" w:rsidRPr="00F34A70" w:rsidRDefault="009406CD" w:rsidP="009406CD">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r w:rsidRPr="00F34A70">
        <w:rPr>
          <w:rStyle w:val="CdigoHTML"/>
          <w:rFonts w:eastAsiaTheme="minorHAnsi"/>
          <w:sz w:val="22"/>
          <w:szCs w:val="22"/>
        </w:rPr>
        <w:t xml:space="preserve">rospy.resolve_name(name, caller_id=None)  </w:t>
      </w:r>
    </w:p>
    <w:p w14:paraId="585F69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r w:rsidRPr="00F34A70">
        <w:rPr>
          <w:rFonts w:ascii="Times New Roman" w:hAnsi="Times New Roman" w:cs="Times New Roman"/>
          <w:i/>
          <w:iCs/>
          <w:sz w:val="24"/>
          <w:szCs w:val="24"/>
        </w:rPr>
        <w:t>NodeHandle</w:t>
      </w:r>
      <w:r w:rsidRPr="00F34A70">
        <w:rPr>
          <w:rFonts w:ascii="Times New Roman" w:hAnsi="Times New Roman" w:cs="Times New Roman"/>
          <w:sz w:val="24"/>
          <w:szCs w:val="24"/>
        </w:rPr>
        <w:t>, pero para Python no es necesario.</w:t>
      </w:r>
    </w:p>
    <w:p w14:paraId="5F5E705E"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4509BA7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214230E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5BF6E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r>
        <w:rPr>
          <w:i/>
          <w:color w:val="000000"/>
        </w:rPr>
        <w:t>Callback</w:t>
      </w:r>
      <w:r>
        <w:rPr>
          <w:color w:val="000000"/>
        </w:rPr>
        <w:t>:</w:t>
      </w:r>
    </w:p>
    <w:p w14:paraId="7A1C9B1D" w14:textId="77777777" w:rsidR="009406CD" w:rsidRPr="00F34A70" w:rsidRDefault="009406CD" w:rsidP="009406CD">
      <w:pPr>
        <w:pStyle w:val="HTMLconformatoprevio"/>
        <w:spacing w:line="360" w:lineRule="auto"/>
        <w:jc w:val="both"/>
        <w:rPr>
          <w:sz w:val="22"/>
          <w:szCs w:val="22"/>
        </w:rPr>
      </w:pPr>
      <w:r w:rsidRPr="00F34A70">
        <w:rPr>
          <w:sz w:val="22"/>
          <w:szCs w:val="22"/>
        </w:rPr>
        <w:tab/>
        <w:t xml:space="preserve">ros::Subscriber camara_sub = </w:t>
      </w:r>
    </w:p>
    <w:p w14:paraId="3677B081" w14:textId="750EE306"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 xml:space="preserve">nh.subscribe("/app/camera/rgb/image_raw", 1, </w:t>
      </w:r>
    </w:p>
    <w:p w14:paraId="28BB2034" w14:textId="77777777" w:rsidR="009406CD" w:rsidRPr="00F34A70" w:rsidRDefault="009406CD" w:rsidP="009406CD">
      <w:pPr>
        <w:pStyle w:val="HTMLconformatoprevio"/>
        <w:spacing w:line="360" w:lineRule="auto"/>
        <w:jc w:val="both"/>
        <w:rPr>
          <w:sz w:val="22"/>
          <w:szCs w:val="22"/>
        </w:rPr>
      </w:pPr>
      <w:r w:rsidRPr="00F34A70">
        <w:rPr>
          <w:sz w:val="22"/>
          <w:szCs w:val="22"/>
        </w:rPr>
        <w:tab/>
      </w:r>
      <w:r w:rsidRPr="00F34A70">
        <w:rPr>
          <w:sz w:val="22"/>
          <w:szCs w:val="22"/>
        </w:rPr>
        <w:tab/>
        <w:t>camaraRGBCallback);</w:t>
      </w:r>
    </w:p>
    <w:p w14:paraId="2DCF2E7A" w14:textId="77777777" w:rsidR="009406CD" w:rsidRPr="00F34A70" w:rsidRDefault="009406CD" w:rsidP="009406CD">
      <w:pPr>
        <w:pStyle w:val="HTMLconformatoprevio"/>
        <w:spacing w:line="480" w:lineRule="auto"/>
        <w:jc w:val="both"/>
        <w:rPr>
          <w:rFonts w:ascii="Arial" w:hAnsi="Arial" w:cs="Arial"/>
          <w:sz w:val="24"/>
          <w:szCs w:val="24"/>
        </w:rPr>
      </w:pPr>
    </w:p>
    <w:p w14:paraId="0036D205"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r>
        <w:rPr>
          <w:i/>
          <w:color w:val="000000"/>
        </w:rPr>
        <w:t>main</w:t>
      </w:r>
      <w:r>
        <w:rPr>
          <w:color w:val="000000"/>
        </w:rPr>
        <w:t xml:space="preserve">, recibe el mensaje publicado en el tópico </w:t>
      </w:r>
      <w:r>
        <w:rPr>
          <w:i/>
          <w:color w:val="000000"/>
        </w:rPr>
        <w:t>/app/camera/rgb/image_raw</w:t>
      </w:r>
      <w:r>
        <w:rPr>
          <w:color w:val="000000"/>
        </w:rPr>
        <w:t xml:space="preserve"> que corresponde a la cámara, y llama a la función </w:t>
      </w:r>
      <w:r>
        <w:rPr>
          <w:i/>
          <w:color w:val="000000"/>
        </w:rPr>
        <w:t>camaraRGBCallback</w:t>
      </w:r>
      <w:r>
        <w:rPr>
          <w:color w:val="000000"/>
        </w:rPr>
        <w:t>, el 10 corresponde al tamaño del buffer de los mensajes.</w:t>
      </w:r>
    </w:p>
    <w:p w14:paraId="5223B92C" w14:textId="77777777" w:rsidR="009406CD" w:rsidRPr="00F34A70" w:rsidRDefault="009406CD" w:rsidP="009406CD">
      <w:pPr>
        <w:pStyle w:val="HTMLconformatoprevio"/>
        <w:spacing w:line="480" w:lineRule="auto"/>
        <w:jc w:val="both"/>
        <w:rPr>
          <w:sz w:val="22"/>
          <w:szCs w:val="22"/>
        </w:rPr>
      </w:pPr>
      <w:r w:rsidRPr="00F34A70">
        <w:rPr>
          <w:rFonts w:ascii="Arial" w:hAnsi="Arial" w:cs="Arial"/>
          <w:sz w:val="24"/>
          <w:szCs w:val="24"/>
        </w:rPr>
        <w:tab/>
      </w:r>
      <w:r w:rsidRPr="00F34A70">
        <w:rPr>
          <w:sz w:val="22"/>
          <w:szCs w:val="22"/>
        </w:rPr>
        <w:t>void camaraRGBCallback(const sensor_msgs::Image&amp; msg){}</w:t>
      </w:r>
    </w:p>
    <w:p w14:paraId="3F839F08"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Como se ve, en la función de </w:t>
      </w:r>
      <w:r>
        <w:rPr>
          <w:i/>
          <w:color w:val="000000"/>
        </w:rPr>
        <w:t>callback</w:t>
      </w:r>
      <w:r>
        <w:rPr>
          <w:color w:val="000000"/>
        </w:rPr>
        <w:t xml:space="preserve"> recibe el mensaje, aquí se debe declarar el tipo, en este caso es un </w:t>
      </w:r>
      <w:r>
        <w:rPr>
          <w:i/>
          <w:color w:val="000000"/>
        </w:rPr>
        <w:t>sensor_msgs::Image</w:t>
      </w:r>
      <w:r>
        <w:rPr>
          <w:color w:val="000000"/>
        </w:rPr>
        <w:t xml:space="preserve"> (previamente se debía haber incluido </w:t>
      </w:r>
      <w:r>
        <w:rPr>
          <w:i/>
          <w:color w:val="000000"/>
        </w:rPr>
        <w:t>#include &lt;sensor_msgs/Image.h&gt;</w:t>
      </w:r>
      <w:r>
        <w:rPr>
          <w:color w:val="000000"/>
        </w:rPr>
        <w:t>).</w:t>
      </w:r>
    </w:p>
    <w:p w14:paraId="3778DA2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32563215"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2FCC2BA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r>
        <w:rPr>
          <w:i/>
          <w:color w:val="000000"/>
        </w:rPr>
        <w:t>ros::NodeHandle</w:t>
      </w:r>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46B30E84" w14:textId="77777777" w:rsidR="009406CD" w:rsidRPr="00F34A70" w:rsidRDefault="009406CD" w:rsidP="009406CD">
      <w:pPr>
        <w:pStyle w:val="HTMLconformatoprevio"/>
        <w:spacing w:line="480" w:lineRule="auto"/>
        <w:ind w:firstLine="708"/>
        <w:jc w:val="both"/>
        <w:rPr>
          <w:sz w:val="22"/>
          <w:szCs w:val="22"/>
        </w:rPr>
      </w:pPr>
      <w:r w:rsidRPr="00F34A70">
        <w:rPr>
          <w:sz w:val="22"/>
          <w:szCs w:val="22"/>
        </w:rPr>
        <w:t>ros::Publisher detec_publisher;</w:t>
      </w:r>
    </w:p>
    <w:p w14:paraId="5E40B2EC"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731CE0D2"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ros::NodeHandle nh("~");</w:t>
      </w:r>
    </w:p>
    <w:p w14:paraId="35E9D75E"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detec_publisher = </w:t>
      </w:r>
    </w:p>
    <w:p w14:paraId="66F80D62" w14:textId="77777777" w:rsidR="009406CD" w:rsidRDefault="009406CD" w:rsidP="009406CD">
      <w:pPr>
        <w:pStyle w:val="HTMLconformatoprevio"/>
        <w:spacing w:line="360" w:lineRule="auto"/>
        <w:ind w:left="708"/>
        <w:jc w:val="both"/>
        <w:rPr>
          <w:sz w:val="22"/>
          <w:szCs w:val="22"/>
        </w:rPr>
      </w:pPr>
      <w:r w:rsidRPr="00F34A70">
        <w:rPr>
          <w:sz w:val="22"/>
          <w:szCs w:val="22"/>
        </w:rPr>
        <w:tab/>
        <w:t>nh.advertise&lt;sensor_msgs::Image&gt;("/detec",1);</w:t>
      </w:r>
    </w:p>
    <w:p w14:paraId="55265971" w14:textId="77777777" w:rsidR="009406CD" w:rsidRPr="00F34A70" w:rsidRDefault="009406CD" w:rsidP="009406CD">
      <w:pPr>
        <w:pStyle w:val="HTMLconformatoprevio"/>
        <w:spacing w:line="276" w:lineRule="auto"/>
        <w:ind w:left="708"/>
        <w:jc w:val="both"/>
        <w:rPr>
          <w:rFonts w:ascii="Arial" w:hAnsi="Arial" w:cs="Arial"/>
          <w:sz w:val="24"/>
          <w:szCs w:val="24"/>
        </w:rPr>
      </w:pPr>
    </w:p>
    <w:p w14:paraId="3B423305"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/detec</w:t>
      </w:r>
      <w:r w:rsidRPr="00F34A70">
        <w:rPr>
          <w:rFonts w:ascii="Times New Roman" w:hAnsi="Times New Roman" w:cs="Times New Roman"/>
          <w:sz w:val="24"/>
          <w:szCs w:val="24"/>
        </w:rPr>
        <w:t>.</w:t>
      </w:r>
    </w:p>
    <w:p w14:paraId="75AC210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r w:rsidRPr="00F34A70">
        <w:rPr>
          <w:rFonts w:ascii="Times New Roman" w:hAnsi="Times New Roman" w:cs="Times New Roman"/>
          <w:i/>
          <w:iCs/>
          <w:sz w:val="24"/>
          <w:szCs w:val="24"/>
        </w:rPr>
        <w:t>sensor_msgs::Image nombre</w:t>
      </w:r>
      <w:r w:rsidRPr="00F34A70">
        <w:rPr>
          <w:rFonts w:ascii="Times New Roman" w:hAnsi="Times New Roman" w:cs="Times New Roman"/>
          <w:sz w:val="24"/>
          <w:szCs w:val="24"/>
        </w:rPr>
        <w:t xml:space="preserve">, y usar </w:t>
      </w:r>
      <w:r w:rsidRPr="00F34A70">
        <w:rPr>
          <w:rFonts w:ascii="Times New Roman" w:hAnsi="Times New Roman" w:cs="Times New Roman"/>
          <w:i/>
          <w:iCs/>
          <w:sz w:val="24"/>
          <w:szCs w:val="24"/>
        </w:rPr>
        <w:t>detec_publisher.publish(nombre).</w:t>
      </w:r>
    </w:p>
    <w:p w14:paraId="677BFE0E"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sensor_msgs::Image img_msg;</w:t>
      </w:r>
    </w:p>
    <w:p w14:paraId="1ACE4A50"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detec_publisher.publish(img_msg);</w:t>
      </w:r>
    </w:p>
    <w:p w14:paraId="77058FC3" w14:textId="77777777" w:rsidR="009406CD" w:rsidRPr="00F34A70" w:rsidRDefault="009406CD" w:rsidP="009406CD">
      <w:pPr>
        <w:pStyle w:val="HTMLconformatoprevio"/>
        <w:spacing w:line="480" w:lineRule="auto"/>
        <w:jc w:val="both"/>
        <w:rPr>
          <w:rFonts w:ascii="Arial" w:hAnsi="Arial" w:cs="Arial"/>
          <w:sz w:val="24"/>
          <w:szCs w:val="24"/>
        </w:rPr>
      </w:pPr>
    </w:p>
    <w:p w14:paraId="2B692E97"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usar </w:t>
      </w:r>
      <w:r>
        <w:rPr>
          <w:rFonts w:ascii="Times New Roman" w:hAnsi="Times New Roman" w:cs="Times New Roman"/>
          <w:sz w:val="24"/>
          <w:szCs w:val="24"/>
        </w:rPr>
        <w:t>OpenCV</w:t>
      </w:r>
      <w:r w:rsidRPr="00F34A70">
        <w:rPr>
          <w:rFonts w:ascii="Times New Roman" w:hAnsi="Times New Roman" w:cs="Times New Roman"/>
          <w:sz w:val="24"/>
          <w:szCs w:val="24"/>
        </w:rPr>
        <w:t xml:space="preserve"> se requiere importar los módulos correspondientes a las funciones que se usarán y cv_bridge:</w:t>
      </w:r>
    </w:p>
    <w:p w14:paraId="7D2D2F5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"opencv2/opencv.hpp"</w:t>
      </w:r>
    </w:p>
    <w:p w14:paraId="497E30A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#include &lt;cv_bridge/cv_bridge.h&gt; </w:t>
      </w:r>
    </w:p>
    <w:p w14:paraId="091DC09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"opencv2/imgproc/imgproc.hpp"</w:t>
      </w:r>
    </w:p>
    <w:p w14:paraId="55729B6D"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#include "opencv2/ml/ml.hpp"</w:t>
      </w:r>
    </w:p>
    <w:p w14:paraId="28C18961" w14:textId="77777777" w:rsidR="009406CD" w:rsidRPr="00F34A70" w:rsidRDefault="009406CD" w:rsidP="009406CD">
      <w:pPr>
        <w:pStyle w:val="HTMLconformatoprevio"/>
        <w:spacing w:line="480" w:lineRule="auto"/>
        <w:ind w:left="708"/>
        <w:jc w:val="both"/>
        <w:rPr>
          <w:sz w:val="22"/>
          <w:szCs w:val="22"/>
        </w:rPr>
      </w:pPr>
    </w:p>
    <w:p w14:paraId="23C00D7B"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Cv_bridge permite traducir una imagen de ROS a tipo math para OpenCV:</w:t>
      </w:r>
    </w:p>
    <w:p w14:paraId="19D1E6D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Mat img;</w:t>
      </w:r>
    </w:p>
    <w:p w14:paraId="2491F165" w14:textId="77777777" w:rsidR="009406CD" w:rsidRPr="00F34A70" w:rsidRDefault="009406CD" w:rsidP="009406CD">
      <w:pPr>
        <w:pStyle w:val="HTMLconformatoprevio"/>
        <w:spacing w:line="360" w:lineRule="auto"/>
        <w:ind w:left="708"/>
        <w:jc w:val="both"/>
        <w:rPr>
          <w:sz w:val="22"/>
          <w:szCs w:val="22"/>
        </w:rPr>
      </w:pPr>
      <w:r w:rsidRPr="00F34A70">
        <w:rPr>
          <w:sz w:val="22"/>
          <w:szCs w:val="22"/>
        </w:rPr>
        <w:lastRenderedPageBreak/>
        <w:t>cv_bridge::CvImagePtr cv_ptr;</w:t>
      </w:r>
    </w:p>
    <w:p w14:paraId="0DE66C03"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cv_ptr = cv_bridge::toCvCopy(msg, </w:t>
      </w:r>
    </w:p>
    <w:p w14:paraId="5BCA6B08"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ab/>
      </w:r>
      <w:r w:rsidRPr="00F34A70">
        <w:rPr>
          <w:sz w:val="22"/>
          <w:szCs w:val="22"/>
        </w:rPr>
        <w:tab/>
        <w:t>sensor_msgs::image_encodings::MONO8);</w:t>
      </w:r>
    </w:p>
    <w:p w14:paraId="7F78F7BB"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img = cv_ptr-&gt;image.clone();</w:t>
      </w:r>
    </w:p>
    <w:p w14:paraId="5EC4BB5D"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r>
        <w:rPr>
          <w:i/>
          <w:color w:val="000000"/>
        </w:rPr>
        <w:t>encodings</w:t>
      </w:r>
      <w:r>
        <w:rPr>
          <w:color w:val="000000"/>
        </w:rPr>
        <w:t xml:space="preserve"> se puede convertir al formato deseado</w:t>
      </w:r>
      <w:r>
        <w:t>. En</w:t>
      </w:r>
      <w:r>
        <w:rPr>
          <w:color w:val="000000"/>
        </w:rPr>
        <w:t xml:space="preserve"> este caso es una imagen a blanco y negro, y cada pixel con un valor de 8 bits (0 a 255).</w:t>
      </w:r>
    </w:p>
    <w:p w14:paraId="3C54D77F"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1DDBEE8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Por otro lado, para convertir una imagen tipo math a ROS, se requiere crear una variable del tipo del mensaje y rellenar sus campos, como el encabezado.</w:t>
      </w:r>
    </w:p>
    <w:p w14:paraId="195A0D74"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sensor_msgs::Image img_msg;</w:t>
      </w:r>
    </w:p>
    <w:p w14:paraId="2EC2EA44"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std_msgs::Header header; </w:t>
      </w:r>
    </w:p>
    <w:p w14:paraId="06A2055A"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//header.seq = counter; </w:t>
      </w:r>
    </w:p>
    <w:p w14:paraId="10B40E96"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header.stamp = ros::Time::now(); </w:t>
      </w:r>
    </w:p>
    <w:p w14:paraId="66A04F81" w14:textId="77777777" w:rsidR="009406CD" w:rsidRDefault="009406CD" w:rsidP="009406CD">
      <w:pPr>
        <w:pStyle w:val="HTMLconformatoprevio"/>
        <w:spacing w:line="360" w:lineRule="auto"/>
        <w:ind w:left="720"/>
        <w:jc w:val="both"/>
        <w:rPr>
          <w:sz w:val="22"/>
          <w:szCs w:val="22"/>
        </w:rPr>
      </w:pPr>
      <w:r w:rsidRPr="00F34A70">
        <w:rPr>
          <w:sz w:val="22"/>
          <w:szCs w:val="22"/>
        </w:rPr>
        <w:t xml:space="preserve">img_bridge = </w:t>
      </w:r>
      <w:r w:rsidRPr="00F34A70">
        <w:rPr>
          <w:sz w:val="22"/>
          <w:szCs w:val="22"/>
        </w:rPr>
        <w:tab/>
      </w:r>
      <w:r w:rsidRPr="00F34A70">
        <w:rPr>
          <w:sz w:val="22"/>
          <w:szCs w:val="22"/>
        </w:rPr>
        <w:tab/>
        <w:t>cv_bridge::CvImage(header,sensor_msgs::image_encodings::TYP</w:t>
      </w:r>
    </w:p>
    <w:p w14:paraId="2F16FEDA" w14:textId="77777777" w:rsidR="009406CD" w:rsidRPr="00F34A70" w:rsidRDefault="009406CD" w:rsidP="009406CD">
      <w:pPr>
        <w:pStyle w:val="HTMLconformatoprevio"/>
        <w:spacing w:line="360" w:lineRule="auto"/>
        <w:ind w:left="720"/>
        <w:jc w:val="both"/>
        <w:rPr>
          <w:sz w:val="22"/>
          <w:szCs w:val="22"/>
        </w:rPr>
      </w:pPr>
      <w:r>
        <w:rPr>
          <w:sz w:val="22"/>
          <w:szCs w:val="22"/>
        </w:rPr>
        <w:tab/>
        <w:t>E</w:t>
      </w:r>
      <w:r w:rsidRPr="00F34A70">
        <w:rPr>
          <w:sz w:val="22"/>
          <w:szCs w:val="22"/>
        </w:rPr>
        <w:t>_8UC1, img1);</w:t>
      </w:r>
    </w:p>
    <w:p w14:paraId="203BB5C2" w14:textId="77777777" w:rsidR="009406CD" w:rsidRPr="00F34A70" w:rsidRDefault="009406CD" w:rsidP="009406CD">
      <w:pPr>
        <w:pStyle w:val="HTMLconformatoprevio"/>
        <w:spacing w:line="360" w:lineRule="auto"/>
        <w:ind w:left="708"/>
        <w:jc w:val="both"/>
        <w:rPr>
          <w:sz w:val="22"/>
          <w:szCs w:val="22"/>
        </w:rPr>
      </w:pPr>
      <w:r w:rsidRPr="00F34A70">
        <w:rPr>
          <w:sz w:val="22"/>
          <w:szCs w:val="22"/>
        </w:rPr>
        <w:t xml:space="preserve">img_bridge.toImageMsg(img_msg); </w:t>
      </w:r>
    </w:p>
    <w:p w14:paraId="2DB88EAC" w14:textId="77777777" w:rsidR="009406CD" w:rsidRPr="00F34A70" w:rsidRDefault="009406CD" w:rsidP="009406CD">
      <w:pPr>
        <w:pStyle w:val="HTMLconformatoprevio"/>
        <w:spacing w:line="480" w:lineRule="auto"/>
        <w:ind w:left="708"/>
        <w:jc w:val="both"/>
        <w:rPr>
          <w:sz w:val="22"/>
          <w:szCs w:val="22"/>
        </w:rPr>
      </w:pPr>
      <w:r w:rsidRPr="00F34A70">
        <w:rPr>
          <w:sz w:val="22"/>
          <w:szCs w:val="22"/>
        </w:rPr>
        <w:t>detec_publisher.publish(img_msg);</w:t>
      </w:r>
    </w:p>
    <w:p w14:paraId="1C4622FF"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49B9413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6306C340" w14:textId="77777777" w:rsidR="009406CD" w:rsidRPr="00F34A70" w:rsidRDefault="009406CD" w:rsidP="009406CD">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Compilar un nodo</w:t>
      </w:r>
    </w:p>
    <w:p w14:paraId="157D4EE9"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p>
    <w:p w14:paraId="03490043"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229BC5FC" w14:textId="77777777" w:rsidR="009406CD" w:rsidRPr="00F34A70" w:rsidRDefault="009406CD" w:rsidP="009406CD">
      <w:pPr>
        <w:pStyle w:val="HTMLconformatoprevio"/>
        <w:spacing w:line="480" w:lineRule="auto"/>
        <w:jc w:val="both"/>
        <w:rPr>
          <w:rFonts w:ascii="Consolas" w:hAnsi="Consolas"/>
          <w:sz w:val="22"/>
          <w:szCs w:val="22"/>
        </w:rPr>
      </w:pPr>
      <w:r w:rsidRPr="00F34A70">
        <w:rPr>
          <w:rFonts w:ascii="Consolas" w:hAnsi="Consolas"/>
          <w:sz w:val="22"/>
          <w:szCs w:val="22"/>
        </w:rPr>
        <w:tab/>
        <w:t>chmod u+x</w:t>
      </w:r>
    </w:p>
    <w:p w14:paraId="4D071E81" w14:textId="77777777" w:rsidR="009406CD" w:rsidRPr="00F34A70" w:rsidRDefault="009406CD" w:rsidP="009406CD">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Una vez finalizado se ejecuta:</w:t>
      </w:r>
    </w:p>
    <w:p w14:paraId="252A100F"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source devel/setup.bash</w:t>
      </w:r>
    </w:p>
    <w:p w14:paraId="59B6D714"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56660CFB" w14:textId="77777777" w:rsidR="009406CD" w:rsidRDefault="009406CD" w:rsidP="009406CD">
      <w:r>
        <w:t>Por otro lado, si el nodo está escrito en C++, primero debe agregarse dentro de CMakeLists como un ejecutable:</w:t>
      </w:r>
    </w:p>
    <w:p w14:paraId="240CD68C"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add_executable(nombre_del_nodo  fuente_del_nodo)</w:t>
      </w:r>
    </w:p>
    <w:p w14:paraId="1B8F78C7"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target_link_libraries(nombre_del_nodo  ${catkin_LIBRARIES})</w:t>
      </w:r>
    </w:p>
    <w:p w14:paraId="6A191B7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${OpenCV_LIBRARIES}</w:t>
      </w:r>
    </w:p>
    <w:p w14:paraId="603EC43F" w14:textId="77777777" w:rsidR="009406CD" w:rsidRDefault="009406CD" w:rsidP="009406CD">
      <w:pPr>
        <w:rPr>
          <w:lang w:eastAsia="es-MX"/>
        </w:rPr>
      </w:pPr>
      <w:r>
        <w:t xml:space="preserve">La primera instrucción declara el nombre del ejecutable y una lista de archivos fuente que lo componen. En caso de ser más de uno se separan con espacios. La segunda instrucción le indica a </w:t>
      </w:r>
      <w:r>
        <w:rPr>
          <w:i/>
        </w:rPr>
        <w:t>CMake</w:t>
      </w:r>
      <w:r>
        <w:t xml:space="preserve"> que el nodo está ligado a las librerías definidas en </w:t>
      </w:r>
      <w:r>
        <w:rPr>
          <w:i/>
        </w:rPr>
        <w:t>find_package</w:t>
      </w:r>
      <w:r>
        <w:t>. Además, para el use de OpenCV, en build include directories se agrega:</w:t>
      </w:r>
    </w:p>
    <w:p w14:paraId="62FB8AF0"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${OpenCV_INCLUDE_DIRS}</w:t>
      </w:r>
    </w:p>
    <w:p w14:paraId="670E0229" w14:textId="77777777" w:rsidR="009406CD" w:rsidRPr="00F34A70" w:rsidRDefault="009406CD" w:rsidP="009406CD">
      <w:pPr>
        <w:rPr>
          <w:szCs w:val="24"/>
        </w:rPr>
      </w:pPr>
      <w:r w:rsidRPr="00F34A70">
        <w:rPr>
          <w:szCs w:val="24"/>
        </w:rPr>
        <w:t>Posteriormente se debe usar:</w:t>
      </w:r>
    </w:p>
    <w:p w14:paraId="1F75CB18" w14:textId="77777777" w:rsidR="009406CD" w:rsidRPr="00F34A70" w:rsidRDefault="009406CD" w:rsidP="009406CD">
      <w:pPr>
        <w:ind w:firstLine="708"/>
        <w:rPr>
          <w:rFonts w:ascii="Consolas" w:hAnsi="Consolas" w:cs="Courier New"/>
          <w:sz w:val="22"/>
          <w:szCs w:val="18"/>
        </w:rPr>
      </w:pPr>
      <w:r w:rsidRPr="00F34A70">
        <w:rPr>
          <w:rFonts w:ascii="Consolas" w:hAnsi="Consolas" w:cs="Courier New"/>
          <w:sz w:val="22"/>
          <w:szCs w:val="18"/>
        </w:rPr>
        <w:t>catkin_make</w:t>
      </w:r>
    </w:p>
    <w:p w14:paraId="04FD164A" w14:textId="77777777" w:rsidR="009406CD" w:rsidRDefault="009406CD" w:rsidP="0094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catkin_make volverá a compilar todo el proyect</w:t>
      </w:r>
      <w:r>
        <w:t>o. S</w:t>
      </w:r>
      <w:r>
        <w:rPr>
          <w:color w:val="000000"/>
        </w:rPr>
        <w:t>e puede usar para compilar un solo paquete cuando se quiera reflejar pequeños cambios en un programa (solo cuando el paquete ya fue construido anteriormente con catkin_make):</w:t>
      </w:r>
    </w:p>
    <w:p w14:paraId="7C4CBBB1" w14:textId="77777777" w:rsidR="009406CD" w:rsidRPr="00F34A70" w:rsidRDefault="009406CD" w:rsidP="009406CD">
      <w:pPr>
        <w:pStyle w:val="HTMLconformatoprevio"/>
        <w:spacing w:line="480" w:lineRule="auto"/>
        <w:jc w:val="both"/>
        <w:rPr>
          <w:rFonts w:ascii="Consolas" w:hAnsi="Consolas" w:cs="Arial"/>
          <w:sz w:val="22"/>
          <w:szCs w:val="22"/>
        </w:rPr>
      </w:pPr>
      <w:r w:rsidRPr="00F34A70">
        <w:rPr>
          <w:rFonts w:ascii="Consolas" w:hAnsi="Consolas" w:cs="Arial"/>
          <w:sz w:val="22"/>
          <w:szCs w:val="22"/>
        </w:rPr>
        <w:tab/>
        <w:t>catkin_make --only-pkg-with-deps &lt;paquete&gt;</w:t>
      </w:r>
    </w:p>
    <w:p w14:paraId="26C978F4" w14:textId="77777777" w:rsidR="009406CD" w:rsidRDefault="009406CD" w:rsidP="009406CD">
      <w:pPr>
        <w:rPr>
          <w:lang w:eastAsia="es-MX"/>
        </w:rPr>
      </w:pPr>
      <w:r>
        <w:lastRenderedPageBreak/>
        <w:t>Aunque cmake falle, salvo que se deba a un error de código, se debe correr cuantas veces sea necesario hasta que finalice sin errores. Esto es para que agregue todos los paquetes.</w:t>
      </w:r>
    </w:p>
    <w:p w14:paraId="1A31E1AA" w14:textId="77777777" w:rsidR="009406CD" w:rsidRDefault="009406CD" w:rsidP="009406CD">
      <w:r>
        <w:t>Al finalizar se debe usar también:</w:t>
      </w:r>
    </w:p>
    <w:p w14:paraId="06AAF301" w14:textId="77777777" w:rsidR="009406CD" w:rsidRPr="00F34A70" w:rsidRDefault="009406CD" w:rsidP="009406CD">
      <w:pPr>
        <w:ind w:firstLine="708"/>
        <w:rPr>
          <w:rFonts w:ascii="Consolas" w:hAnsi="Consolas" w:cs="Arial"/>
          <w:sz w:val="22"/>
          <w:szCs w:val="18"/>
        </w:rPr>
      </w:pPr>
      <w:r w:rsidRPr="00F34A70">
        <w:rPr>
          <w:rFonts w:ascii="Consolas" w:hAnsi="Consolas" w:cs="Arial"/>
          <w:sz w:val="22"/>
          <w:szCs w:val="18"/>
        </w:rPr>
        <w:t>source devel/setup.bash</w:t>
      </w:r>
      <w:bookmarkEnd w:id="264"/>
    </w:p>
    <w:p w14:paraId="67392256" w14:textId="77777777" w:rsidR="009406CD" w:rsidRPr="00F34A70" w:rsidRDefault="009406CD" w:rsidP="009406CD">
      <w:pPr>
        <w:ind w:firstLine="708"/>
        <w:rPr>
          <w:rFonts w:ascii="Consolas" w:hAnsi="Consolas" w:cs="Arial"/>
        </w:rPr>
      </w:pPr>
    </w:p>
    <w:p w14:paraId="15E72732" w14:textId="77777777" w:rsidR="009406CD" w:rsidRPr="00F34A70" w:rsidRDefault="009406CD" w:rsidP="00ED60C7">
      <w:pPr>
        <w:pStyle w:val="Ttulo2"/>
        <w:numPr>
          <w:ilvl w:val="1"/>
          <w:numId w:val="38"/>
        </w:numPr>
      </w:pPr>
      <w:r>
        <w:t xml:space="preserve"> </w:t>
      </w:r>
      <w:bookmarkStart w:id="270" w:name="_Toc151638764"/>
      <w:r w:rsidRPr="00F34A70">
        <w:t>Transformaciones</w:t>
      </w:r>
      <w:bookmarkEnd w:id="270"/>
    </w:p>
    <w:p w14:paraId="5FD7567E" w14:textId="77777777" w:rsidR="009406CD" w:rsidRDefault="009406CD" w:rsidP="009406CD">
      <w:pPr>
        <w:keepNext/>
        <w:jc w:val="center"/>
      </w:pPr>
      <w:r w:rsidRPr="00F34A70">
        <w:rPr>
          <w:noProof/>
        </w:rPr>
        <w:drawing>
          <wp:inline distT="0" distB="0" distL="0" distR="0" wp14:anchorId="1BF97E78" wp14:editId="4D757106">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631E1BDA" w14:textId="41F3181B" w:rsidR="009406CD" w:rsidRDefault="009406CD" w:rsidP="008A511B">
      <w:pPr>
        <w:pStyle w:val="Descripcin"/>
      </w:pPr>
      <w:bookmarkStart w:id="271" w:name="_Toc151638702"/>
      <w:r>
        <w:t xml:space="preserve">Figura  </w:t>
      </w:r>
      <w:r>
        <w:fldChar w:fldCharType="begin"/>
      </w:r>
      <w:r>
        <w:instrText xml:space="preserve"> STYLEREF 1 \s </w:instrText>
      </w:r>
      <w:r>
        <w:fldChar w:fldCharType="separate"/>
      </w:r>
      <w:r w:rsidR="00B247B8">
        <w:rPr>
          <w:noProof/>
        </w:rPr>
        <w:t>11</w:t>
      </w:r>
      <w:r>
        <w:rPr>
          <w:noProof/>
        </w:rPr>
        <w:fldChar w:fldCharType="end"/>
      </w:r>
      <w:r w:rsidR="000F2008">
        <w:noBreakHyphen/>
      </w:r>
      <w:r>
        <w:fldChar w:fldCharType="begin"/>
      </w:r>
      <w:r>
        <w:instrText xml:space="preserve"> SEQ Figura_ \* ARABIC \s 1 </w:instrText>
      </w:r>
      <w:r>
        <w:fldChar w:fldCharType="separate"/>
      </w:r>
      <w:r w:rsidR="00B247B8">
        <w:rPr>
          <w:noProof/>
        </w:rPr>
        <w:t>6</w:t>
      </w:r>
      <w:r>
        <w:rPr>
          <w:noProof/>
        </w:rPr>
        <w:fldChar w:fldCharType="end"/>
      </w:r>
      <w:r>
        <w:t xml:space="preserve"> </w:t>
      </w:r>
      <w:r w:rsidRPr="00446142">
        <w:t xml:space="preserve">Conexión con transformaciones de las coordenadas de la cámara con el vehículo. </w:t>
      </w:r>
      <w:r>
        <w:t>F</w:t>
      </w:r>
      <w:r w:rsidRPr="00446142">
        <w:t>uente (“access the tf transformation tree in ros - matlab &amp; simulink - mathworks américa latina” s. f.)</w:t>
      </w:r>
      <w:bookmarkEnd w:id="271"/>
    </w:p>
    <w:p w14:paraId="151F729C" w14:textId="77777777" w:rsidR="009406CD" w:rsidRDefault="009406CD" w:rsidP="009406CD">
      <w:pPr>
        <w:rPr>
          <w:lang w:eastAsia="es-MX"/>
        </w:rPr>
      </w:pPr>
      <w:r>
        <w:t xml:space="preserve">Para cada objeto tanto del vehículo, como un punto detectado por una cámara o el LiDAR se puede representar su posición dentro de un </w:t>
      </w:r>
      <w:r>
        <w:rPr>
          <w:i/>
        </w:rPr>
        <w:t>frame</w:t>
      </w:r>
      <w:r>
        <w:t xml:space="preserve"> o sistemas de coordenadas en 3D. Estos </w:t>
      </w:r>
      <w:r>
        <w:rPr>
          <w:i/>
        </w:rPr>
        <w:t>frames</w:t>
      </w:r>
      <w:r>
        <w:t>, como se observa en la figura 11-6, se pueden relacionar entre sí mediante transformaciones que se componen de traslaciones y rotaciones.</w:t>
      </w:r>
    </w:p>
    <w:p w14:paraId="727C7A2C" w14:textId="77777777" w:rsidR="009406CD" w:rsidRDefault="009406CD" w:rsidP="009406CD">
      <w:r>
        <w:t xml:space="preserve">Entonces, con el objetivo de poder visualizar los datos obtenidos por los sensores todos juntos y en la posición correcta, se requiere asignarles </w:t>
      </w:r>
      <w:r>
        <w:rPr>
          <w:i/>
        </w:rPr>
        <w:t>frames</w:t>
      </w:r>
      <w:r>
        <w:t xml:space="preserve"> de coordenadas a cada sensor respecto </w:t>
      </w:r>
      <w:r>
        <w:lastRenderedPageBreak/>
        <w:t xml:space="preserve">al carro, y mediante transformaciones unirlos al sistema de coordenadas del vehículo, llamado </w:t>
      </w:r>
      <w:r>
        <w:rPr>
          <w:i/>
        </w:rPr>
        <w:t>base_link</w:t>
      </w:r>
      <w:r>
        <w:t>.</w:t>
      </w:r>
    </w:p>
    <w:p w14:paraId="2C67F055" w14:textId="77777777" w:rsidR="009406CD" w:rsidRDefault="009406CD" w:rsidP="009406CD">
      <w:r>
        <w:t xml:space="preserve">Los sensores al publicar mensajes de posición ya cuentan con sus propios </w:t>
      </w:r>
      <w:r>
        <w:rPr>
          <w:i/>
        </w:rPr>
        <w:t>frames</w:t>
      </w:r>
      <w:r>
        <w:t>:</w:t>
      </w:r>
    </w:p>
    <w:p w14:paraId="2A7BBA95" w14:textId="77777777" w:rsidR="009406CD" w:rsidRPr="00F34A70" w:rsidRDefault="009406CD" w:rsidP="009406CD">
      <w:pPr>
        <w:ind w:firstLine="708"/>
        <w:rPr>
          <w:szCs w:val="24"/>
        </w:rPr>
      </w:pPr>
      <w:r w:rsidRPr="00F34A70">
        <w:rPr>
          <w:szCs w:val="24"/>
        </w:rPr>
        <w:t xml:space="preserve">Odometría: </w:t>
      </w:r>
      <w:r w:rsidRPr="00F34A70">
        <w:rPr>
          <w:i/>
          <w:iCs/>
          <w:szCs w:val="24"/>
        </w:rPr>
        <w:t>/odom</w:t>
      </w:r>
    </w:p>
    <w:p w14:paraId="67B1A777" w14:textId="77777777" w:rsidR="009406CD" w:rsidRPr="00F34A70" w:rsidRDefault="009406CD" w:rsidP="009406CD">
      <w:pPr>
        <w:ind w:firstLine="708"/>
        <w:rPr>
          <w:szCs w:val="24"/>
        </w:rPr>
      </w:pPr>
      <w:r w:rsidRPr="00F34A70">
        <w:rPr>
          <w:szCs w:val="24"/>
        </w:rPr>
        <w:t xml:space="preserve">Realsense camera: </w:t>
      </w:r>
      <w:r w:rsidRPr="00F34A70">
        <w:rPr>
          <w:i/>
          <w:iCs/>
          <w:szCs w:val="24"/>
        </w:rPr>
        <w:t>/SR300_depth_optical_frame</w:t>
      </w:r>
    </w:p>
    <w:p w14:paraId="2572690F" w14:textId="77777777" w:rsidR="009406CD" w:rsidRPr="00F34A70" w:rsidRDefault="009406CD" w:rsidP="009406CD">
      <w:pPr>
        <w:ind w:firstLine="708"/>
        <w:rPr>
          <w:szCs w:val="24"/>
        </w:rPr>
      </w:pPr>
      <w:r w:rsidRPr="00F34A70">
        <w:rPr>
          <w:szCs w:val="24"/>
        </w:rPr>
        <w:t>Li</w:t>
      </w:r>
      <w:r>
        <w:rPr>
          <w:szCs w:val="24"/>
        </w:rPr>
        <w:t>DAR</w:t>
      </w:r>
      <w:r w:rsidRPr="00F34A70">
        <w:rPr>
          <w:szCs w:val="24"/>
        </w:rPr>
        <w:t xml:space="preserve">: </w:t>
      </w:r>
      <w:r w:rsidRPr="00F34A70">
        <w:rPr>
          <w:i/>
          <w:iCs/>
          <w:szCs w:val="24"/>
        </w:rPr>
        <w:t>/laserscan</w:t>
      </w:r>
    </w:p>
    <w:p w14:paraId="31351C59" w14:textId="77777777" w:rsidR="009406CD" w:rsidRDefault="009406CD" w:rsidP="009406CD">
      <w:pPr>
        <w:rPr>
          <w:lang w:eastAsia="es-MX"/>
        </w:rPr>
      </w:pPr>
      <w:r>
        <w:t xml:space="preserve">Estos </w:t>
      </w:r>
      <w:r>
        <w:rPr>
          <w:i/>
        </w:rPr>
        <w:t>frames</w:t>
      </w:r>
      <w:r>
        <w:t xml:space="preserve"> pueden visualizarse por separado, y partiendo de que están centrados en las coordenadas (0,0). Para ello en rviz se debe cambiar el </w:t>
      </w:r>
      <w:r>
        <w:rPr>
          <w:i/>
        </w:rPr>
        <w:t>frame</w:t>
      </w:r>
      <w:r>
        <w:t xml:space="preserve"> global a cada uno y agregar el respectivo tópico que quiere visualizarse.</w:t>
      </w:r>
    </w:p>
    <w:p w14:paraId="5D8D4923" w14:textId="77777777" w:rsidR="009406CD" w:rsidRDefault="009406CD" w:rsidP="009406CD">
      <w:r>
        <w:t xml:space="preserve">Por defecto en los paquetes del vehículo, el nodo Odometry ya cuenta con un nodo de transformadas tf, que para visualizar en rviz se debe hacer referencia al </w:t>
      </w:r>
      <w:r>
        <w:rPr>
          <w:i/>
        </w:rPr>
        <w:t>frame base_link</w:t>
      </w:r>
      <w:r>
        <w:t xml:space="preserve"> </w:t>
      </w:r>
    </w:p>
    <w:p w14:paraId="103BB682" w14:textId="77777777" w:rsidR="009406CD" w:rsidRPr="00F34A70" w:rsidRDefault="009406CD" w:rsidP="009406CD">
      <w:r w:rsidRPr="00F34A70">
        <w:rPr>
          <w:szCs w:val="24"/>
        </w:rPr>
        <w:tab/>
      </w:r>
      <w:r w:rsidRPr="00F34A70">
        <w:t xml:space="preserve">Global options </w:t>
      </w:r>
    </w:p>
    <w:p w14:paraId="5DD55731" w14:textId="77777777" w:rsidR="009406CD" w:rsidRPr="00F34A70" w:rsidRDefault="009406CD" w:rsidP="009406CD">
      <w:r w:rsidRPr="00F34A70">
        <w:tab/>
      </w:r>
      <w:r w:rsidRPr="00F34A70">
        <w:tab/>
        <w:t>Fixed frame</w:t>
      </w:r>
    </w:p>
    <w:p w14:paraId="5C7ED4F5" w14:textId="77777777" w:rsidR="009406CD" w:rsidRPr="00F34A70" w:rsidRDefault="009406CD" w:rsidP="009406CD">
      <w:r w:rsidRPr="00F34A70">
        <w:tab/>
      </w:r>
      <w:r w:rsidRPr="00F34A70">
        <w:tab/>
      </w:r>
      <w:r w:rsidRPr="00F34A70">
        <w:tab/>
        <w:t>Cambiar a base_link o odom</w:t>
      </w:r>
    </w:p>
    <w:p w14:paraId="08BC92E6" w14:textId="77777777" w:rsidR="009406CD" w:rsidRPr="00F34A70" w:rsidRDefault="009406CD" w:rsidP="009406CD">
      <w:r w:rsidRPr="00F34A70">
        <w:tab/>
      </w:r>
      <w:r w:rsidRPr="00F34A70">
        <w:tab/>
      </w:r>
      <w:r w:rsidRPr="00F34A70">
        <w:tab/>
        <w:t>Cambiar a laser para ver laserscan</w:t>
      </w:r>
    </w:p>
    <w:p w14:paraId="455C3781" w14:textId="77777777" w:rsidR="009406CD" w:rsidRPr="00F34A70" w:rsidRDefault="009406CD" w:rsidP="009406CD">
      <w:r w:rsidRPr="00F34A70">
        <w:tab/>
      </w:r>
      <w:r w:rsidRPr="00F34A70">
        <w:tab/>
      </w:r>
      <w:r w:rsidRPr="00F34A70">
        <w:tab/>
        <w:t xml:space="preserve">SR300_depth_optical_frame </w:t>
      </w:r>
    </w:p>
    <w:p w14:paraId="7DCA214F" w14:textId="77777777" w:rsidR="009406CD" w:rsidRDefault="009406CD" w:rsidP="009406CD">
      <w:pPr>
        <w:rPr>
          <w:lang w:eastAsia="es-MX"/>
        </w:rPr>
      </w:pPr>
      <w:r>
        <w:lastRenderedPageBreak/>
        <w:t>Para ver la cámara en el espacio 3D</w:t>
      </w:r>
    </w:p>
    <w:p w14:paraId="4E6CBE8C" w14:textId="77777777" w:rsidR="009406CD" w:rsidRDefault="009406CD" w:rsidP="009406CD">
      <w:r>
        <w:t xml:space="preserve">(En el caso de la cámara mediante la opción de </w:t>
      </w:r>
      <w:r w:rsidRPr="00AE4503">
        <w:rPr>
          <w:i/>
        </w:rPr>
        <w:t xml:space="preserve">add by topic </w:t>
      </w:r>
      <w:r>
        <w:t>se pueden visualizar los mensajes tipo raw de color, IR y depth.)</w:t>
      </w:r>
    </w:p>
    <w:p w14:paraId="3CD6DB99" w14:textId="77777777" w:rsidR="009406CD" w:rsidRDefault="009406CD" w:rsidP="009406CD">
      <w:r w:rsidRPr="00AE4503">
        <w:rPr>
          <w:i/>
        </w:rPr>
        <w:t>base_link frame</w:t>
      </w:r>
      <w:r>
        <w:t>: Está unido al robot, tal que es fijo, la x apunta al frente del carro. Se encuentra centrado y se mueve con él.</w:t>
      </w:r>
    </w:p>
    <w:p w14:paraId="19B35526" w14:textId="77777777" w:rsidR="009406CD" w:rsidRDefault="009406CD" w:rsidP="009406CD">
      <w:r>
        <w:t>Frames de los sensores:</w:t>
      </w:r>
    </w:p>
    <w:p w14:paraId="0FD6611C" w14:textId="77777777" w:rsidR="009406CD" w:rsidRDefault="009406CD" w:rsidP="009406CD">
      <w:pPr>
        <w:numPr>
          <w:ilvl w:val="0"/>
          <w:numId w:val="21"/>
        </w:numPr>
        <w:spacing w:before="0" w:after="0"/>
        <w:rPr>
          <w:color w:val="000000"/>
          <w:lang w:eastAsia="es-MX"/>
        </w:rPr>
      </w:pPr>
      <w:r>
        <w:rPr>
          <w:i/>
          <w:color w:val="000000"/>
        </w:rPr>
        <w:t>Base_camara</w:t>
      </w:r>
      <w:r>
        <w:rPr>
          <w:color w:val="000000"/>
        </w:rPr>
        <w:t>: para la cámara de profundidad, se debe medir la distancia x, y, z que tiene la cámara respecto al centro del robot. Además, se deben hacer unas rotaciones: 1.57 (90°) en roll y 1.57 en pitch.</w:t>
      </w:r>
    </w:p>
    <w:p w14:paraId="2E581B88" w14:textId="77777777" w:rsidR="009406CD" w:rsidRDefault="009406CD" w:rsidP="009406CD">
      <w:pPr>
        <w:numPr>
          <w:ilvl w:val="0"/>
          <w:numId w:val="21"/>
        </w:numPr>
        <w:spacing w:before="0" w:after="0"/>
        <w:rPr>
          <w:color w:val="000000"/>
        </w:rPr>
      </w:pPr>
      <w:r>
        <w:rPr>
          <w:i/>
          <w:color w:val="000000"/>
        </w:rPr>
        <w:t>Base_laser</w:t>
      </w:r>
      <w:r>
        <w:rPr>
          <w:color w:val="000000"/>
        </w:rPr>
        <w:t>: Para el LiDAR, no requiere rotaciones, solo traslación. Por lo que se debe medir x, y, z respecto al centro del robot.</w:t>
      </w:r>
    </w:p>
    <w:p w14:paraId="0524F844" w14:textId="77777777" w:rsidR="009406CD" w:rsidRDefault="009406CD" w:rsidP="009406CD">
      <w:pPr>
        <w:numPr>
          <w:ilvl w:val="0"/>
          <w:numId w:val="21"/>
        </w:numPr>
        <w:spacing w:before="0" w:after="160"/>
        <w:rPr>
          <w:color w:val="000000"/>
          <w:lang w:eastAsia="es-MX"/>
        </w:rPr>
      </w:pPr>
      <w:r>
        <w:rPr>
          <w:i/>
          <w:color w:val="000000"/>
        </w:rPr>
        <w:t>Odom</w:t>
      </w:r>
      <w:r>
        <w:rPr>
          <w:color w:val="000000"/>
        </w:rPr>
        <w:t>: frame que debe ser continuo y evolucionar junto a la pose, lo ideal es que se publique a altas frecuencias para evitar saltos discretos. Representa el inicio del movimiento.</w:t>
      </w:r>
    </w:p>
    <w:p w14:paraId="76550398" w14:textId="77777777" w:rsidR="009406CD" w:rsidRPr="00F34A70" w:rsidRDefault="009406CD" w:rsidP="009406CD">
      <w:pPr>
        <w:ind w:firstLine="360"/>
        <w:rPr>
          <w:b/>
          <w:bCs/>
          <w:szCs w:val="24"/>
        </w:rPr>
      </w:pPr>
      <w:r w:rsidRPr="00F34A70">
        <w:rPr>
          <w:b/>
          <w:bCs/>
          <w:szCs w:val="24"/>
        </w:rPr>
        <w:t>Estructura del programa de las transformadas</w:t>
      </w:r>
    </w:p>
    <w:p w14:paraId="3677D595" w14:textId="77777777" w:rsidR="009406CD" w:rsidRPr="00F34A70" w:rsidRDefault="009406CD" w:rsidP="009406CD">
      <w:pPr>
        <w:rPr>
          <w:szCs w:val="24"/>
        </w:rPr>
      </w:pPr>
      <w:r w:rsidRPr="00F34A70">
        <w:rPr>
          <w:szCs w:val="24"/>
        </w:rPr>
        <w:t xml:space="preserve">Para las transformaciones se requiere de un </w:t>
      </w:r>
      <w:r w:rsidRPr="00F34A70">
        <w:rPr>
          <w:i/>
          <w:iCs/>
          <w:szCs w:val="24"/>
        </w:rPr>
        <w:t>broadcaster</w:t>
      </w:r>
      <w:r w:rsidRPr="00F34A70">
        <w:rPr>
          <w:szCs w:val="24"/>
        </w:rPr>
        <w:t xml:space="preserve">, el cual usa 5 argumentos: </w:t>
      </w:r>
    </w:p>
    <w:p w14:paraId="2E49763E" w14:textId="77777777" w:rsidR="009406CD" w:rsidRPr="00F34A70" w:rsidRDefault="009406CD" w:rsidP="009406CD">
      <w:pPr>
        <w:pStyle w:val="Prrafodelista"/>
        <w:numPr>
          <w:ilvl w:val="0"/>
          <w:numId w:val="16"/>
        </w:numPr>
        <w:spacing w:before="0" w:after="160"/>
        <w:rPr>
          <w:szCs w:val="24"/>
        </w:rPr>
      </w:pPr>
      <w:r w:rsidRPr="00F34A70">
        <w:rPr>
          <w:szCs w:val="24"/>
        </w:rPr>
        <w:t>La rotación especificada en cuaterniones</w:t>
      </w:r>
    </w:p>
    <w:p w14:paraId="5349FC71" w14:textId="77777777" w:rsidR="009406CD" w:rsidRPr="00F34A70" w:rsidRDefault="009406CD" w:rsidP="009406CD">
      <w:pPr>
        <w:pStyle w:val="Prrafodelista"/>
        <w:numPr>
          <w:ilvl w:val="0"/>
          <w:numId w:val="16"/>
        </w:numPr>
        <w:spacing w:before="0" w:after="160"/>
        <w:rPr>
          <w:szCs w:val="24"/>
        </w:rPr>
      </w:pPr>
      <w:r w:rsidRPr="00F34A70">
        <w:rPr>
          <w:szCs w:val="24"/>
        </w:rPr>
        <w:t>Un vector de tres dimensiones que representa la traslación (x,y,z)</w:t>
      </w:r>
    </w:p>
    <w:p w14:paraId="586665AC" w14:textId="77777777" w:rsidR="009406CD" w:rsidRPr="00F34A70" w:rsidRDefault="009406CD" w:rsidP="009406CD">
      <w:pPr>
        <w:pStyle w:val="Prrafodelista"/>
        <w:numPr>
          <w:ilvl w:val="0"/>
          <w:numId w:val="16"/>
        </w:numPr>
        <w:spacing w:before="0" w:after="160"/>
        <w:rPr>
          <w:szCs w:val="24"/>
        </w:rPr>
      </w:pPr>
      <w:r w:rsidRPr="00F34A70">
        <w:rPr>
          <w:szCs w:val="24"/>
        </w:rPr>
        <w:t xml:space="preserve">Una marca de tiempo, normalmente se usa la del sistema: </w:t>
      </w:r>
      <w:r w:rsidRPr="00F34A70">
        <w:rPr>
          <w:rStyle w:val="MquinadeescribirHTML"/>
          <w:rFonts w:ascii="Times New Roman" w:eastAsiaTheme="minorHAnsi" w:hAnsi="Times New Roman" w:cs="Times New Roman"/>
          <w:szCs w:val="24"/>
        </w:rPr>
        <w:t>ros::Time::now()</w:t>
      </w:r>
    </w:p>
    <w:p w14:paraId="6B576387" w14:textId="77777777" w:rsidR="009406CD" w:rsidRPr="00F34A70" w:rsidRDefault="009406CD" w:rsidP="009406CD">
      <w:pPr>
        <w:pStyle w:val="Prrafodelista"/>
        <w:numPr>
          <w:ilvl w:val="0"/>
          <w:numId w:val="16"/>
        </w:numPr>
        <w:spacing w:before="0" w:after="160"/>
        <w:rPr>
          <w:szCs w:val="24"/>
        </w:rPr>
      </w:pPr>
      <w:r w:rsidRPr="00F34A70">
        <w:rPr>
          <w:szCs w:val="24"/>
        </w:rPr>
        <w:lastRenderedPageBreak/>
        <w:t>Nombre del frame padre, si es con respecto al carro: “base_link”</w:t>
      </w:r>
    </w:p>
    <w:p w14:paraId="12922F67" w14:textId="77777777" w:rsidR="009406CD" w:rsidRPr="00F34A70" w:rsidRDefault="009406CD" w:rsidP="009406CD">
      <w:pPr>
        <w:pStyle w:val="Prrafodelista"/>
        <w:numPr>
          <w:ilvl w:val="0"/>
          <w:numId w:val="16"/>
        </w:numPr>
        <w:spacing w:before="0" w:after="160"/>
        <w:rPr>
          <w:szCs w:val="24"/>
        </w:rPr>
      </w:pPr>
      <w:r w:rsidRPr="00F34A70">
        <w:rPr>
          <w:szCs w:val="24"/>
        </w:rPr>
        <w:t>Nombre del frame hijo que se crea, como “base_laser” para el LiDAR</w:t>
      </w:r>
    </w:p>
    <w:p w14:paraId="0D31318D" w14:textId="77777777" w:rsidR="009406CD" w:rsidRPr="00F34A70" w:rsidRDefault="009406CD" w:rsidP="009406CD">
      <w:pPr>
        <w:rPr>
          <w:szCs w:val="24"/>
        </w:rPr>
      </w:pPr>
      <w:r w:rsidRPr="00F34A70">
        <w:rPr>
          <w:szCs w:val="24"/>
        </w:rPr>
        <w:t>Dentro de un programa:</w:t>
      </w:r>
    </w:p>
    <w:p w14:paraId="3346AB5E" w14:textId="77777777" w:rsidR="009406CD" w:rsidRPr="00F34A70" w:rsidRDefault="009406CD" w:rsidP="009406CD">
      <w:pPr>
        <w:ind w:firstLine="708"/>
        <w:rPr>
          <w:rFonts w:ascii="Courier New" w:hAnsi="Courier New" w:cs="Courier New"/>
          <w:sz w:val="22"/>
          <w:szCs w:val="18"/>
        </w:rPr>
      </w:pPr>
      <w:r w:rsidRPr="00F34A70">
        <w:rPr>
          <w:rFonts w:ascii="Courier New" w:hAnsi="Courier New" w:cs="Courier New"/>
          <w:sz w:val="22"/>
          <w:szCs w:val="18"/>
        </w:rPr>
        <w:t>#include &lt;tf/transform_broadcaster.h&gt;</w:t>
      </w:r>
    </w:p>
    <w:p w14:paraId="3928F104" w14:textId="77777777" w:rsidR="009406CD" w:rsidRPr="00F34A70" w:rsidRDefault="009406CD" w:rsidP="009406CD">
      <w:pPr>
        <w:rPr>
          <w:szCs w:val="24"/>
        </w:rPr>
      </w:pPr>
      <w:r w:rsidRPr="00F34A70">
        <w:rPr>
          <w:szCs w:val="24"/>
        </w:rPr>
        <w:t>Se crea el mensaje</w:t>
      </w:r>
    </w:p>
    <w:p w14:paraId="72B3054F"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tf::TransformBroadcaster laser_broadcaster;</w:t>
      </w:r>
    </w:p>
    <w:p w14:paraId="58DFA640"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ros::Time current_time, last_time;</w:t>
      </w:r>
    </w:p>
    <w:p w14:paraId="16F9DD8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current_time = ros::Time::now();</w:t>
      </w:r>
    </w:p>
    <w:p w14:paraId="0AB3B286"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last_time = ros::Time::now();</w:t>
      </w:r>
    </w:p>
    <w:p w14:paraId="2AD4808B" w14:textId="77777777" w:rsidR="009406CD" w:rsidRPr="00F34A70" w:rsidRDefault="009406CD" w:rsidP="009406CD">
      <w:pPr>
        <w:spacing w:line="240" w:lineRule="auto"/>
        <w:ind w:firstLine="708"/>
        <w:rPr>
          <w:rFonts w:ascii="Arial" w:hAnsi="Arial" w:cs="Arial"/>
          <w:sz w:val="22"/>
          <w:szCs w:val="22"/>
        </w:rPr>
      </w:pPr>
      <w:r w:rsidRPr="00F34A70">
        <w:rPr>
          <w:rFonts w:ascii="Courier New" w:hAnsi="Courier New" w:cs="Courier New"/>
          <w:sz w:val="22"/>
          <w:szCs w:val="18"/>
        </w:rPr>
        <w:t>geometry_msgs::Quaternion</w:t>
      </w:r>
    </w:p>
    <w:p w14:paraId="35542160" w14:textId="77777777" w:rsidR="009406CD" w:rsidRPr="00F34A70" w:rsidRDefault="009406CD" w:rsidP="009406CD">
      <w:pPr>
        <w:rPr>
          <w:szCs w:val="24"/>
        </w:rPr>
      </w:pPr>
      <w:r w:rsidRPr="00F34A70">
        <w:rPr>
          <w:szCs w:val="24"/>
        </w:rPr>
        <w:t xml:space="preserve">Para dar la rotación en cuaterniones, se puede simplemente llamar a una rutina de </w:t>
      </w:r>
      <w:r w:rsidRPr="00175D7F">
        <w:rPr>
          <w:i/>
          <w:iCs/>
          <w:szCs w:val="24"/>
        </w:rPr>
        <w:t>transform</w:t>
      </w:r>
      <w:r w:rsidRPr="00F34A70">
        <w:rPr>
          <w:szCs w:val="24"/>
        </w:rPr>
        <w:t xml:space="preserve"> y dar el ángulo:</w:t>
      </w:r>
    </w:p>
    <w:p w14:paraId="77912149" w14:textId="77777777" w:rsidR="009406CD" w:rsidRPr="00F34A70" w:rsidRDefault="009406CD" w:rsidP="009406CD">
      <w:pPr>
        <w:ind w:firstLine="708"/>
        <w:rPr>
          <w:rFonts w:ascii="Courier New" w:hAnsi="Courier New" w:cs="Courier New"/>
          <w:sz w:val="22"/>
          <w:szCs w:val="18"/>
        </w:rPr>
      </w:pPr>
      <w:r w:rsidRPr="00F34A70">
        <w:rPr>
          <w:rFonts w:ascii="Arial" w:hAnsi="Arial" w:cs="Arial"/>
          <w:sz w:val="22"/>
          <w:szCs w:val="22"/>
        </w:rPr>
        <w:t xml:space="preserve"> </w:t>
      </w:r>
      <w:r w:rsidRPr="00F34A70">
        <w:rPr>
          <w:rFonts w:ascii="Courier New" w:hAnsi="Courier New" w:cs="Courier New"/>
          <w:sz w:val="22"/>
          <w:szCs w:val="18"/>
        </w:rPr>
        <w:t>laser_quat = tf::createQuaternionMsgFromYaw(th);</w:t>
      </w:r>
    </w:p>
    <w:p w14:paraId="15B6DD51" w14:textId="77777777" w:rsidR="009406CD" w:rsidRPr="00F34A70" w:rsidRDefault="009406CD" w:rsidP="009406CD">
      <w:pPr>
        <w:rPr>
          <w:szCs w:val="24"/>
        </w:rPr>
      </w:pPr>
      <w:r w:rsidRPr="00F34A70">
        <w:rPr>
          <w:szCs w:val="24"/>
        </w:rPr>
        <w:t xml:space="preserve">Se rellenan los campos del mensaje, el cual es de tipo </w:t>
      </w:r>
      <w:r w:rsidRPr="00F34A70">
        <w:rPr>
          <w:i/>
          <w:iCs/>
          <w:szCs w:val="24"/>
        </w:rPr>
        <w:t>TransformStamped</w:t>
      </w:r>
      <w:r w:rsidRPr="00F34A70">
        <w:rPr>
          <w:szCs w:val="24"/>
        </w:rPr>
        <w:t xml:space="preserve"> y se encuentra en </w:t>
      </w:r>
      <w:r w:rsidRPr="00F34A70">
        <w:rPr>
          <w:i/>
          <w:iCs/>
          <w:szCs w:val="24"/>
        </w:rPr>
        <w:t>geometry</w:t>
      </w:r>
      <w:r w:rsidRPr="00F34A70">
        <w:rPr>
          <w:szCs w:val="24"/>
        </w:rPr>
        <w:t>:</w:t>
      </w:r>
    </w:p>
    <w:p w14:paraId="23552034" w14:textId="77777777" w:rsidR="009406CD" w:rsidRPr="00F34A70" w:rsidRDefault="009406CD" w:rsidP="009406CD">
      <w:pPr>
        <w:spacing w:line="240" w:lineRule="auto"/>
        <w:rPr>
          <w:rFonts w:ascii="Courier New" w:hAnsi="Courier New" w:cs="Courier New"/>
          <w:sz w:val="22"/>
          <w:szCs w:val="18"/>
        </w:rPr>
      </w:pPr>
      <w:r w:rsidRPr="00F34A70">
        <w:rPr>
          <w:rFonts w:ascii="Arial" w:hAnsi="Arial" w:cs="Arial"/>
          <w:szCs w:val="24"/>
        </w:rPr>
        <w:tab/>
      </w:r>
      <w:r w:rsidRPr="00F34A70">
        <w:rPr>
          <w:rFonts w:ascii="Courier New" w:hAnsi="Courier New" w:cs="Courier New"/>
          <w:sz w:val="22"/>
          <w:szCs w:val="18"/>
        </w:rPr>
        <w:t>geometry_msgs::TransformStamped laser_transf;</w:t>
      </w:r>
    </w:p>
    <w:p w14:paraId="13C1321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laser_transf.header.stamp = current_time;</w:t>
      </w:r>
    </w:p>
    <w:p w14:paraId="75AACBCE"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laser_transf.header.frame_id = "base_laser";</w:t>
      </w:r>
    </w:p>
    <w:p w14:paraId="345993ED"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laser_transf.child_frame_id = "base_link"; </w:t>
      </w:r>
    </w:p>
    <w:p w14:paraId="6B8CA8C3"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 xml:space="preserve">laser_transf.transform.translation.x = x; </w:t>
      </w:r>
    </w:p>
    <w:p w14:paraId="0E332D7D"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laser_transf.transform.translation.y = y;</w:t>
      </w:r>
    </w:p>
    <w:p w14:paraId="5C64D692"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laser_transf.transform.translation.z = 0.0;</w:t>
      </w:r>
    </w:p>
    <w:p w14:paraId="238887CA"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laser_transf.transform.rotation = laser_quat;</w:t>
      </w:r>
    </w:p>
    <w:p w14:paraId="47CE27AD" w14:textId="77777777" w:rsidR="009406CD" w:rsidRPr="00F34A70" w:rsidRDefault="009406CD" w:rsidP="009406CD">
      <w:pPr>
        <w:keepNext/>
        <w:jc w:val="center"/>
      </w:pPr>
      <w:r w:rsidRPr="00F34A70">
        <w:rPr>
          <w:noProof/>
        </w:rPr>
        <w:drawing>
          <wp:inline distT="0" distB="0" distL="0" distR="0" wp14:anchorId="2D7DCC32" wp14:editId="4E0F6BE9">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4AD4E2C7" w14:textId="77777777" w:rsidR="009406CD" w:rsidRDefault="009406CD" w:rsidP="009406CD">
      <w:pPr>
        <w:keepNext/>
        <w:jc w:val="center"/>
      </w:pPr>
      <w:r w:rsidRPr="00F34A70">
        <w:rPr>
          <w:noProof/>
        </w:rPr>
        <w:drawing>
          <wp:inline distT="0" distB="0" distL="0" distR="0" wp14:anchorId="40ABAA01" wp14:editId="14A5B278">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0CB858" w14:textId="0867E979" w:rsidR="009406CD" w:rsidRDefault="009406CD" w:rsidP="008A511B">
      <w:pPr>
        <w:pStyle w:val="Descripcin"/>
      </w:pPr>
      <w:bookmarkStart w:id="272" w:name="_Toc151638703"/>
      <w:r>
        <w:t xml:space="preserve">Figura  </w:t>
      </w:r>
      <w:r>
        <w:fldChar w:fldCharType="begin"/>
      </w:r>
      <w:r>
        <w:instrText xml:space="preserve"> STYLEREF 1 \s </w:instrText>
      </w:r>
      <w:r>
        <w:fldChar w:fldCharType="separate"/>
      </w:r>
      <w:r w:rsidR="00B247B8">
        <w:rPr>
          <w:noProof/>
        </w:rPr>
        <w:t>11</w:t>
      </w:r>
      <w:r>
        <w:rPr>
          <w:noProof/>
        </w:rPr>
        <w:fldChar w:fldCharType="end"/>
      </w:r>
      <w:r w:rsidR="000F2008">
        <w:noBreakHyphen/>
      </w:r>
      <w:r>
        <w:fldChar w:fldCharType="begin"/>
      </w:r>
      <w:r>
        <w:instrText xml:space="preserve"> SEQ Figura_ \* ARABIC \s 1 </w:instrText>
      </w:r>
      <w:r>
        <w:fldChar w:fldCharType="separate"/>
      </w:r>
      <w:r w:rsidR="00B247B8">
        <w:rPr>
          <w:noProof/>
        </w:rPr>
        <w:t>7</w:t>
      </w:r>
      <w:r>
        <w:rPr>
          <w:noProof/>
        </w:rPr>
        <w:fldChar w:fldCharType="end"/>
      </w:r>
      <w:r>
        <w:t xml:space="preserve"> </w:t>
      </w:r>
      <w:r w:rsidRPr="00C10DE9">
        <w:t xml:space="preserve">Resultado de la conexión de los frames. </w:t>
      </w:r>
      <w:r>
        <w:t>F</w:t>
      </w:r>
      <w:r w:rsidRPr="00C10DE9">
        <w:t>uente (“setting up transformations — navigation 2 1.0.0 documentation” s. f.)</w:t>
      </w:r>
      <w:bookmarkEnd w:id="272"/>
    </w:p>
    <w:p w14:paraId="5708EFD1" w14:textId="77777777" w:rsidR="009406CD" w:rsidRPr="00F34A70" w:rsidRDefault="009406CD" w:rsidP="009406CD">
      <w:pPr>
        <w:rPr>
          <w:szCs w:val="24"/>
        </w:rPr>
      </w:pPr>
      <w:r>
        <w:rPr>
          <w:szCs w:val="24"/>
        </w:rPr>
        <w:t>Como en la figura 11-7, s</w:t>
      </w:r>
      <w:r w:rsidRPr="00F34A70">
        <w:rPr>
          <w:szCs w:val="24"/>
        </w:rPr>
        <w:t>e le da los valores en xyz de la traslación, la rotación, el nombre del frame y el frame padre.</w:t>
      </w:r>
    </w:p>
    <w:p w14:paraId="0CE51BB1" w14:textId="77777777" w:rsidR="009406CD" w:rsidRPr="00F34A70" w:rsidRDefault="009406CD" w:rsidP="009406CD">
      <w:pPr>
        <w:rPr>
          <w:rFonts w:ascii="Courier New" w:hAnsi="Courier New" w:cs="Courier New"/>
          <w:sz w:val="22"/>
          <w:szCs w:val="18"/>
        </w:rPr>
      </w:pPr>
      <w:r w:rsidRPr="00F34A70">
        <w:rPr>
          <w:rFonts w:ascii="Courier New" w:hAnsi="Courier New" w:cs="Courier New"/>
        </w:rPr>
        <w:tab/>
      </w:r>
      <w:r w:rsidRPr="00F34A70">
        <w:rPr>
          <w:rFonts w:ascii="Courier New" w:hAnsi="Courier New" w:cs="Courier New"/>
          <w:sz w:val="22"/>
          <w:szCs w:val="18"/>
        </w:rPr>
        <w:t>laser_broadcaster.sendTransform(laser_transf);</w:t>
      </w:r>
    </w:p>
    <w:p w14:paraId="4C6404F4" w14:textId="77777777" w:rsidR="009406CD" w:rsidRDefault="009406CD" w:rsidP="009406CD">
      <w:pPr>
        <w:rPr>
          <w:lang w:eastAsia="es-MX"/>
        </w:rPr>
      </w:pPr>
      <w:r>
        <w:t>Esta es la transformada de un frame a otro. Falta entonces publicar el mensaje con la posición, esto se hace asociando el mensaje al frame. Como ventaja, los mensajes de ROS cuentan con un campo header en el cual se puede asociar. Por ejemplo, un mensaje de tipo laser, con frame_id al frame creado, el cual ya tiene una transformada para conectarlo al vehículo:</w:t>
      </w:r>
    </w:p>
    <w:p w14:paraId="341EF290" w14:textId="77777777" w:rsidR="009406CD" w:rsidRPr="00F34A70"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sensor_msgs::LaserScan tflaser;</w:t>
      </w:r>
    </w:p>
    <w:p w14:paraId="224C43B3" w14:textId="77777777" w:rsidR="009406CD" w:rsidRDefault="009406CD" w:rsidP="009406CD">
      <w:pPr>
        <w:spacing w:line="240" w:lineRule="auto"/>
        <w:ind w:firstLine="708"/>
        <w:rPr>
          <w:rFonts w:ascii="Courier New" w:hAnsi="Courier New" w:cs="Courier New"/>
          <w:sz w:val="22"/>
          <w:szCs w:val="18"/>
        </w:rPr>
      </w:pPr>
      <w:r w:rsidRPr="00F34A70">
        <w:rPr>
          <w:rFonts w:ascii="Courier New" w:hAnsi="Courier New" w:cs="Courier New"/>
          <w:sz w:val="22"/>
          <w:szCs w:val="18"/>
        </w:rPr>
        <w:t>tflaser.header.frame_id = "base_laser";</w:t>
      </w:r>
    </w:p>
    <w:p w14:paraId="62CDE525" w14:textId="77777777" w:rsidR="009406CD" w:rsidRPr="00F34A70" w:rsidRDefault="009406CD" w:rsidP="009406CD">
      <w:pPr>
        <w:spacing w:line="240" w:lineRule="auto"/>
        <w:ind w:firstLine="708"/>
        <w:rPr>
          <w:rFonts w:ascii="Courier New" w:hAnsi="Courier New" w:cs="Courier New"/>
          <w:sz w:val="22"/>
          <w:szCs w:val="18"/>
        </w:rPr>
      </w:pPr>
    </w:p>
    <w:p w14:paraId="0FDCA259" w14:textId="77777777" w:rsidR="009406CD" w:rsidRPr="00F34A70" w:rsidRDefault="009406CD" w:rsidP="00ED60C7">
      <w:pPr>
        <w:pStyle w:val="Ttulo2"/>
        <w:numPr>
          <w:ilvl w:val="1"/>
          <w:numId w:val="38"/>
        </w:numPr>
      </w:pPr>
      <w:r>
        <w:lastRenderedPageBreak/>
        <w:tab/>
      </w:r>
      <w:bookmarkStart w:id="273" w:name="_Toc151638765"/>
      <w:r>
        <w:t>Uso de la c</w:t>
      </w:r>
      <w:r w:rsidRPr="00F34A70">
        <w:t>ámara</w:t>
      </w:r>
      <w:bookmarkEnd w:id="273"/>
      <w:r w:rsidRPr="00F34A70">
        <w:t xml:space="preserve"> </w:t>
      </w:r>
    </w:p>
    <w:p w14:paraId="1E4CE502" w14:textId="77777777" w:rsidR="009406CD" w:rsidRDefault="009406CD" w:rsidP="009406CD">
      <w:pPr>
        <w:rPr>
          <w:lang w:eastAsia="es-MX"/>
        </w:rPr>
      </w:pPr>
      <w:r>
        <w:t xml:space="preserve">A continuación, se describe el uso de la cámara de profundidad realsense.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realsense publica los siguientes tópicos: </w:t>
      </w:r>
    </w:p>
    <w:p w14:paraId="06FA4BCE"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4B3ADBA7" w14:textId="77777777" w:rsidR="009406CD" w:rsidRPr="00F34A70" w:rsidRDefault="009406CD" w:rsidP="009406CD">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camera/color/image_raw </w:t>
      </w:r>
    </w:p>
    <w:p w14:paraId="2C0969E4" w14:textId="77777777" w:rsidR="009406CD" w:rsidRPr="00F34A70" w:rsidRDefault="009406CD" w:rsidP="009406CD">
      <w:pPr>
        <w:pStyle w:val="NormalWeb"/>
        <w:numPr>
          <w:ilvl w:val="0"/>
          <w:numId w:val="22"/>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Cámara de profundidad con distancias en mm.</w:t>
      </w:r>
    </w:p>
    <w:p w14:paraId="0030099A"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 xml:space="preserve">camera/depth/image_raw </w:t>
      </w:r>
    </w:p>
    <w:p w14:paraId="4DED0E25"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1A4479F0"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camera/depth/points (sensor_msgs/PointCloud2)</w:t>
      </w:r>
    </w:p>
    <w:p w14:paraId="50069B8B" w14:textId="77777777" w:rsidR="009406CD" w:rsidRPr="00F34A70" w:rsidRDefault="009406CD" w:rsidP="009406CD">
      <w:pPr>
        <w:pStyle w:val="HTMLconformatoprevio"/>
        <w:numPr>
          <w:ilvl w:val="0"/>
          <w:numId w:val="22"/>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2889F58B" w14:textId="77777777" w:rsidR="009406CD" w:rsidRPr="00F34A70" w:rsidRDefault="009406CD" w:rsidP="009406CD">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 xml:space="preserve">camera/infrared1/image_raw </w:t>
      </w:r>
    </w:p>
    <w:p w14:paraId="4F9DAB5D"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camera/infrared2/image_raw</w:t>
      </w:r>
    </w:p>
    <w:p w14:paraId="6EC3EEC4" w14:textId="77777777" w:rsidR="009406CD" w:rsidRPr="00F34A70" w:rsidRDefault="009406CD" w:rsidP="009406CD">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6DABC931" w14:textId="77777777" w:rsidR="009406CD" w:rsidRDefault="009406CD" w:rsidP="00940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Los tipos image_raw publican mensajes del tipo sensor_msgs/Image. Además, están los tipos Info que publican datos para la calibración.</w:t>
      </w:r>
    </w:p>
    <w:p w14:paraId="72523D88" w14:textId="77777777" w:rsidR="009406CD" w:rsidRDefault="009406CD" w:rsidP="009406CD">
      <w:r>
        <w:lastRenderedPageBreak/>
        <w:t>El tópico Depth/points incorpora la información de las cámaras infrarroja y de color. Se debe tomar en cuenta que la información publicada es incompleta. Mezcla en un mensaje de tipo xyzargb la información de la cámara de profundidad con la argb. En caso de que falte algún dato de profundidad, su correspondiente color de ese píxel tampoco se incluye. Estos valores están rellenos de 0 y en r,g,b tienen un valor de 96.</w:t>
      </w:r>
    </w:p>
    <w:p w14:paraId="580F776D" w14:textId="77777777" w:rsidR="009406CD" w:rsidRDefault="009406CD" w:rsidP="009406CD">
      <w:r>
        <w:t>Para extraer la información de la nube de puntos hay varias alternativas. Con Python se puede convertirlo con numpy asarray para separar en x, y, z, argb. Para separar los colores el problema es que se trata de un proceso muy lento usando unpack y pack de bytes. Se puede hacer la separación en C++ con reinterpret_cast que accede al lugar de memoria y lo maneja como si se tratara de otro tipo de variable.</w:t>
      </w:r>
    </w:p>
    <w:p w14:paraId="64657586" w14:textId="77777777" w:rsidR="009406CD" w:rsidRDefault="009406CD" w:rsidP="009406CD">
      <w:r>
        <w:t>Desafortunadamente no hay una mejor opción para realizar este proceso en python. En cambio, en C++ se pueden usar unas librerías:</w:t>
      </w:r>
    </w:p>
    <w:p w14:paraId="235A893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&lt;pcl_ros/point_cloud.h&gt;</w:t>
      </w:r>
    </w:p>
    <w:p w14:paraId="634F06A1"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&lt;pcl/point_types.h&gt;</w:t>
      </w:r>
    </w:p>
    <w:p w14:paraId="69BE2DC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#include &lt;pcl_conversions/pcl_conversions.h&gt;</w:t>
      </w:r>
    </w:p>
    <w:p w14:paraId="3FEFC6BF"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#include &lt;pcl/conversions.h&gt;</w:t>
      </w:r>
    </w:p>
    <w:p w14:paraId="6CA86CD8" w14:textId="77777777" w:rsidR="009406CD" w:rsidRDefault="009406CD" w:rsidP="009406CD">
      <w:pPr>
        <w:rPr>
          <w:lang w:eastAsia="es-MX"/>
        </w:rPr>
      </w:pPr>
      <w:r>
        <w:t>Lo que se hace es cambiar del tipo de mensaje sensor_msgs::PointCloud2 a pcl::Point cloud&lt;XYZRGBA&gt; ("Point Cloud Library (PCL): pcl::PointXYZRGBA Struct Reference" s. f.) que permite acceder más fácilmente a los valores:</w:t>
      </w:r>
    </w:p>
    <w:p w14:paraId="1464840C"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pcl::PCLPointCloud2 pcl_pc2;</w:t>
      </w:r>
    </w:p>
    <w:p w14:paraId="6F2A714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pcl_conversions::toPCL(msg,pcl_pc2);</w:t>
      </w:r>
    </w:p>
    <w:p w14:paraId="4A48EE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pcl::PointCloud&lt;pcl::PointXYZRGBA&gt;::Ptr pt_cloud(new </w:t>
      </w:r>
    </w:p>
    <w:p w14:paraId="6AFE6D9D" w14:textId="77777777" w:rsidR="009406CD" w:rsidRPr="00F34A70" w:rsidRDefault="009406CD" w:rsidP="009406CD">
      <w:pPr>
        <w:spacing w:line="240" w:lineRule="auto"/>
        <w:ind w:left="1416" w:firstLine="708"/>
        <w:rPr>
          <w:rFonts w:ascii="Courier New" w:hAnsi="Courier New" w:cs="Courier New"/>
          <w:sz w:val="22"/>
          <w:szCs w:val="18"/>
        </w:rPr>
      </w:pPr>
      <w:r w:rsidRPr="00F34A70">
        <w:rPr>
          <w:rFonts w:ascii="Courier New" w:hAnsi="Courier New" w:cs="Courier New"/>
          <w:sz w:val="22"/>
          <w:szCs w:val="18"/>
        </w:rPr>
        <w:t>pcl::PointCloud&lt;pcl::PointXYZRGBA&gt;);</w:t>
      </w:r>
    </w:p>
    <w:p w14:paraId="3DC007E3" w14:textId="77777777" w:rsidR="009406CD" w:rsidRPr="00F34A70" w:rsidRDefault="009406CD" w:rsidP="009406CD">
      <w:pPr>
        <w:spacing w:line="240" w:lineRule="auto"/>
        <w:ind w:left="708"/>
        <w:rPr>
          <w:rFonts w:ascii="Arial" w:hAnsi="Arial" w:cs="Arial"/>
          <w:sz w:val="22"/>
          <w:szCs w:val="22"/>
        </w:rPr>
      </w:pPr>
      <w:r w:rsidRPr="00F34A70">
        <w:rPr>
          <w:rFonts w:ascii="Courier New" w:hAnsi="Courier New" w:cs="Courier New"/>
          <w:sz w:val="22"/>
          <w:szCs w:val="18"/>
        </w:rPr>
        <w:t>pcl::fromPCLPointCloud2(pcl_pc2,*pt_cloud);</w:t>
      </w:r>
    </w:p>
    <w:p w14:paraId="0AFB6004" w14:textId="77777777" w:rsidR="009406CD" w:rsidRPr="00F34A70" w:rsidRDefault="009406CD" w:rsidP="009406CD">
      <w:pPr>
        <w:rPr>
          <w:szCs w:val="24"/>
        </w:rPr>
      </w:pPr>
      <w:r w:rsidRPr="00F34A70">
        <w:rPr>
          <w:szCs w:val="24"/>
        </w:rPr>
        <w:t>Entonces por medio de un ciclo se puede acceder para cada punto de la imagen a su valor correspondiente:</w:t>
      </w:r>
    </w:p>
    <w:p w14:paraId="689F370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for(int i = 0; i &lt;  height*width; ++i){</w:t>
      </w:r>
    </w:p>
    <w:p w14:paraId="3F0F86A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xA.push_back(pt_cloud-&gt;points[i].x);</w:t>
      </w:r>
    </w:p>
    <w:p w14:paraId="51AE60F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yA.push_back(pt_cloud-&gt;points[i].y);</w:t>
      </w:r>
    </w:p>
    <w:p w14:paraId="29CB57A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zA.push_back(pt_cloud-&gt;points[i].z);</w:t>
      </w:r>
    </w:p>
    <w:p w14:paraId="78ED51D0"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r.push_back(pt_cloud-&gt;points[i].r); </w:t>
      </w:r>
    </w:p>
    <w:p w14:paraId="43689DB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g.push_back(pt_cloud-&gt;points[i].g);</w:t>
      </w:r>
    </w:p>
    <w:p w14:paraId="1F7720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b.push_back(pt_cloud-&gt;points[i].b);</w:t>
      </w:r>
    </w:p>
    <w:p w14:paraId="38235F6B"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40106EB4" w14:textId="77777777" w:rsidR="009406CD" w:rsidRDefault="009406CD" w:rsidP="009406CD">
      <w:pPr>
        <w:rPr>
          <w:szCs w:val="24"/>
        </w:rPr>
      </w:pPr>
      <w:r>
        <w:rPr>
          <w:szCs w:val="24"/>
        </w:rPr>
        <w:t>En cambio, para usar las imágenes de tipo sensor_msgs/Image se puede hacer uso de cv_bridge para convertirlas a una matriz de OpenCV:</w:t>
      </w:r>
    </w:p>
    <w:p w14:paraId="5173B945"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cv_bridge::CvImagePtr cv_ptr;</w:t>
      </w:r>
    </w:p>
    <w:p w14:paraId="5F9769A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cv_ptr = cv_bridge::toCvCopy(msg, </w:t>
      </w:r>
    </w:p>
    <w:p w14:paraId="4EBD007C" w14:textId="77777777" w:rsidR="009406CD" w:rsidRPr="00F34A70" w:rsidRDefault="009406CD" w:rsidP="009406CD">
      <w:pPr>
        <w:spacing w:line="240" w:lineRule="auto"/>
        <w:ind w:left="708" w:firstLine="708"/>
        <w:rPr>
          <w:rFonts w:ascii="Courier New" w:hAnsi="Courier New" w:cs="Courier New"/>
          <w:sz w:val="22"/>
          <w:szCs w:val="18"/>
        </w:rPr>
      </w:pPr>
      <w:r w:rsidRPr="00F34A70">
        <w:rPr>
          <w:rFonts w:ascii="Courier New" w:hAnsi="Courier New" w:cs="Courier New"/>
          <w:sz w:val="22"/>
          <w:szCs w:val="18"/>
        </w:rPr>
        <w:t>sensor_msgs::image_encodings::MONO8);</w:t>
      </w:r>
    </w:p>
    <w:p w14:paraId="43C88690" w14:textId="77777777" w:rsidR="009406CD" w:rsidRPr="00F34A70" w:rsidRDefault="009406CD" w:rsidP="009406CD">
      <w:pPr>
        <w:spacing w:line="240" w:lineRule="auto"/>
        <w:ind w:left="708"/>
        <w:rPr>
          <w:rFonts w:ascii="Arial" w:hAnsi="Arial" w:cs="Arial"/>
          <w:sz w:val="22"/>
          <w:szCs w:val="22"/>
        </w:rPr>
      </w:pPr>
      <w:r>
        <w:rPr>
          <w:rFonts w:ascii="Courier New" w:hAnsi="Courier New" w:cs="Courier New"/>
          <w:sz w:val="22"/>
          <w:szCs w:val="18"/>
        </w:rPr>
        <w:t xml:space="preserve">Mat </w:t>
      </w:r>
      <w:r w:rsidRPr="00F34A70">
        <w:rPr>
          <w:rFonts w:ascii="Courier New" w:hAnsi="Courier New" w:cs="Courier New"/>
          <w:sz w:val="22"/>
          <w:szCs w:val="18"/>
        </w:rPr>
        <w:t>img = cv_ptr-&gt;image.clone();</w:t>
      </w:r>
    </w:p>
    <w:p w14:paraId="7EDF2344" w14:textId="77777777" w:rsidR="009406CD" w:rsidRDefault="009406CD" w:rsidP="009406CD">
      <w:pPr>
        <w:rPr>
          <w:szCs w:val="24"/>
        </w:rPr>
      </w:pPr>
      <w:r>
        <w:rPr>
          <w:szCs w:val="24"/>
        </w:rPr>
        <w:t>msg es la lectura recibida del tópico, y se define el formato al que se convierte la imagen, en este caso MONO8 es una imagen en blanco y negro, donde cada píxel vale 8 bits.</w:t>
      </w:r>
    </w:p>
    <w:p w14:paraId="5158E98E" w14:textId="77777777" w:rsidR="009406CD" w:rsidRDefault="009406CD" w:rsidP="009406CD">
      <w:pPr>
        <w:rPr>
          <w:szCs w:val="24"/>
        </w:rPr>
      </w:pPr>
      <w:r>
        <w:rPr>
          <w:szCs w:val="24"/>
        </w:rPr>
        <w:lastRenderedPageBreak/>
        <w:t>Para publicar una imagen se usa el camino inverso:</w:t>
      </w:r>
    </w:p>
    <w:p w14:paraId="5B04BE2E"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 img_msg;</w:t>
      </w:r>
    </w:p>
    <w:p w14:paraId="6000E37E"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std_msgs::Header header; </w:t>
      </w:r>
    </w:p>
    <w:p w14:paraId="1D24517C"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header.stamp = ros::Time::now(); </w:t>
      </w:r>
    </w:p>
    <w:p w14:paraId="1556CD6D"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 = cv_bridge::CvImage(header, </w:t>
      </w:r>
    </w:p>
    <w:p w14:paraId="3E139E19"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sensor_msgs::image_encodings::TYPE_8UC1, img);</w:t>
      </w:r>
    </w:p>
    <w:p w14:paraId="11A4F436"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img_bridge.toImageMsg(img_msg); </w:t>
      </w:r>
    </w:p>
    <w:p w14:paraId="003967E7" w14:textId="77777777" w:rsidR="009406CD" w:rsidRPr="00F34A70" w:rsidRDefault="009406CD" w:rsidP="009406CD">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detec_publisherk.publish(img_msg);  </w:t>
      </w:r>
    </w:p>
    <w:p w14:paraId="3553C9CF" w14:textId="77777777" w:rsidR="009406CD" w:rsidRPr="000D4BF5" w:rsidRDefault="009406CD" w:rsidP="009406CD">
      <w:pPr>
        <w:rPr>
          <w:szCs w:val="24"/>
        </w:rPr>
      </w:pPr>
      <w:r>
        <w:rPr>
          <w:szCs w:val="24"/>
        </w:rPr>
        <w:t>Se crea el tópico y se le agregan encabezados, con cv_bridge se elige un encoding que transforme la imagen, y al final se puede publicar.</w:t>
      </w:r>
    </w:p>
    <w:p w14:paraId="6A71C937" w14:textId="77777777" w:rsidR="009406CD" w:rsidRPr="00560CDB" w:rsidRDefault="009406CD" w:rsidP="009406CD">
      <w:pPr>
        <w:spacing w:before="0" w:after="160"/>
        <w:rPr>
          <w:szCs w:val="24"/>
        </w:rPr>
      </w:pPr>
    </w:p>
    <w:p w14:paraId="2A4121FE" w14:textId="77777777" w:rsidR="009406CD" w:rsidRPr="00F34A70" w:rsidRDefault="009406CD" w:rsidP="009406CD">
      <w:pPr>
        <w:pStyle w:val="Prrafodelista"/>
        <w:numPr>
          <w:ilvl w:val="0"/>
          <w:numId w:val="18"/>
        </w:numPr>
        <w:spacing w:before="0" w:after="160"/>
        <w:rPr>
          <w:szCs w:val="24"/>
        </w:rPr>
      </w:pPr>
      <w:r w:rsidRPr="00F34A70">
        <w:rPr>
          <w:szCs w:val="24"/>
        </w:rPr>
        <w:br w:type="page"/>
      </w:r>
    </w:p>
    <w:p w14:paraId="656906EE" w14:textId="77777777" w:rsidR="006911C2" w:rsidRDefault="006911C2" w:rsidP="00ED60C7">
      <w:pPr>
        <w:pStyle w:val="Ttulo1"/>
        <w:numPr>
          <w:ilvl w:val="0"/>
          <w:numId w:val="38"/>
        </w:numPr>
      </w:pPr>
      <w:bookmarkStart w:id="274" w:name="_Toc151638766"/>
      <w:r w:rsidRPr="00F34A70">
        <w:lastRenderedPageBreak/>
        <w:t>Referencias</w:t>
      </w:r>
      <w:bookmarkEnd w:id="259"/>
      <w:bookmarkEnd w:id="274"/>
    </w:p>
    <w:p w14:paraId="7C0A3DFC" w14:textId="77777777" w:rsidR="00EB14D5" w:rsidRDefault="00EB14D5" w:rsidP="00EB14D5">
      <w:pPr>
        <w:spacing w:before="0" w:after="0" w:line="240" w:lineRule="auto"/>
        <w:ind w:hanging="480"/>
        <w:rPr>
          <w:lang w:eastAsia="es-MX"/>
        </w:rPr>
      </w:pPr>
      <w:bookmarkStart w:id="275" w:name="_Hlk130377887"/>
      <w:bookmarkEnd w:id="10"/>
    </w:p>
    <w:p w14:paraId="2FF8E76E" w14:textId="6189A77D" w:rsidR="00EB14D5" w:rsidRDefault="00C73052" w:rsidP="00EB14D5">
      <w:pPr>
        <w:spacing w:before="0" w:after="0" w:line="240" w:lineRule="auto"/>
        <w:ind w:hanging="480"/>
        <w:rPr>
          <w:lang w:eastAsia="es-MX"/>
        </w:rPr>
      </w:pPr>
      <w:r>
        <w:t>“</w:t>
      </w:r>
      <w:r w:rsidR="00EB14D5">
        <w:t>Access the tf Transformation Tree in ROS - MATLAB &amp; Simulink - MathWorks América Latina</w:t>
      </w:r>
      <w:r>
        <w:t>”</w:t>
      </w:r>
      <w:r w:rsidR="00EB14D5">
        <w:t xml:space="preserve">. s. f. Accedido 15 de abril de 2023. </w:t>
      </w:r>
      <w:hyperlink r:id="rId297" w:history="1">
        <w:r w:rsidR="00EB14D5">
          <w:rPr>
            <w:rStyle w:val="Hipervnculo"/>
          </w:rPr>
          <w:t>https://la.mathworks.com/help/ros/ug/access-the-tf-transformation-tree-in-ros.html</w:t>
        </w:r>
      </w:hyperlink>
      <w:r w:rsidR="00EB14D5">
        <w:t xml:space="preserve">. </w:t>
      </w:r>
    </w:p>
    <w:bookmarkEnd w:id="275"/>
    <w:p w14:paraId="7B671FCE" w14:textId="77777777" w:rsidR="00EB14D5" w:rsidRDefault="00EB14D5" w:rsidP="00991B22">
      <w:pPr>
        <w:spacing w:before="0" w:after="0" w:line="240" w:lineRule="auto"/>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Video analysis based vehicle detection and tracking using an MCMC sampling framework</w:t>
      </w:r>
      <w:r w:rsidR="00C73052">
        <w:t>”</w:t>
      </w:r>
      <w:r w:rsidRPr="00F34A70">
        <w:rPr>
          <w:szCs w:val="24"/>
        </w:rPr>
        <w:t xml:space="preserve"> </w:t>
      </w:r>
      <w:r w:rsidRPr="00F34A70">
        <w:rPr>
          <w:rStyle w:val="nfasis"/>
          <w:szCs w:val="24"/>
        </w:rPr>
        <w:t>EURASIP Journal on Advances in Signal Processing</w:t>
      </w:r>
      <w:r>
        <w:rPr>
          <w:rStyle w:val="nfasis"/>
          <w:szCs w:val="24"/>
        </w:rPr>
        <w:t xml:space="preserve">. 2012. </w:t>
      </w:r>
      <w:r w:rsidRPr="00F34A70">
        <w:rPr>
          <w:szCs w:val="24"/>
        </w:rPr>
        <w:t>doi: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527814AB" w:rsidR="001D06D4" w:rsidRDefault="001D06D4" w:rsidP="001D06D4">
      <w:pPr>
        <w:spacing w:before="0" w:after="0" w:line="240" w:lineRule="auto"/>
        <w:ind w:hanging="480"/>
        <w:jc w:val="left"/>
      </w:pPr>
      <w:r>
        <w:t xml:space="preserve">Aswathy, M C. 2012. </w:t>
      </w:r>
      <w:r w:rsidR="00C73052">
        <w:t>“</w:t>
      </w:r>
      <w:r>
        <w:t xml:space="preserve">A Cluster Based Enhancement to AODV for Inter-Vehicular Communication in </w:t>
      </w:r>
      <w:r w:rsidR="0052186F">
        <w:t>VANET</w:t>
      </w:r>
      <w:r w:rsidR="00C73052">
        <w:t>”</w:t>
      </w:r>
      <w:r>
        <w:t xml:space="preserve">. </w:t>
      </w:r>
      <w:r>
        <w:rPr>
          <w:i/>
          <w:iCs/>
        </w:rPr>
        <w:t>International Journal of Grid Computing &amp; Applications</w:t>
      </w:r>
      <w:r>
        <w:t xml:space="preserve"> 3 (3): 41-50. </w:t>
      </w:r>
      <w:hyperlink r:id="rId298" w:history="1">
        <w:r>
          <w:rPr>
            <w:rStyle w:val="Hipervnculo"/>
          </w:rPr>
          <w:t>https://doi.org/10.5121/ijgca.2012.3304</w:t>
        </w:r>
      </w:hyperlink>
      <w:r>
        <w:t>.</w:t>
      </w:r>
    </w:p>
    <w:p w14:paraId="6596643A" w14:textId="77777777" w:rsidR="008A2A79" w:rsidRDefault="008A2A79" w:rsidP="001D06D4">
      <w:pPr>
        <w:spacing w:before="0" w:after="0" w:line="240" w:lineRule="auto"/>
        <w:ind w:hanging="480"/>
        <w:jc w:val="left"/>
      </w:pPr>
    </w:p>
    <w:p w14:paraId="610D453F" w14:textId="580B207A" w:rsidR="008A2A79" w:rsidRPr="001D06D4" w:rsidRDefault="008A2A79" w:rsidP="008A2A79">
      <w:pPr>
        <w:spacing w:before="0" w:after="0" w:line="240" w:lineRule="auto"/>
        <w:ind w:hanging="480"/>
        <w:jc w:val="left"/>
        <w:rPr>
          <w:lang w:eastAsia="es-MX"/>
        </w:rPr>
      </w:pPr>
      <w:r>
        <w:t xml:space="preserve">Ayala-Alfaro, Victor. (2019) 2021. “AutoModelCar packages v3”. Python. </w:t>
      </w:r>
      <w:hyperlink r:id="rId299" w:history="1">
        <w:r>
          <w:rPr>
            <w:rStyle w:val="Hipervnculo"/>
          </w:rPr>
          <w:t>https://github.com/Victor-ayala/autoModelCar</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Online Kalman Filter Tutorial</w:t>
      </w:r>
      <w:r w:rsidR="00C73052">
        <w:t>”</w:t>
      </w:r>
      <w:r>
        <w:t xml:space="preserve">. Accedido 5 de junio de 2023. </w:t>
      </w:r>
      <w:hyperlink r:id="rId300"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76" w:name="_Hlk142731588"/>
      <w:r>
        <w:rPr>
          <w:lang w:eastAsia="es-MX"/>
        </w:rPr>
        <w:t xml:space="preserve">Bougharriou, Hamdaoui, y Mtibaa, 2017, </w:t>
      </w:r>
      <w:r w:rsidR="00C73052">
        <w:t>“</w:t>
      </w:r>
      <w:r>
        <w:t>Linear SVM classifier based HOG car detection</w:t>
      </w:r>
      <w:r w:rsidR="00C73052">
        <w:t>”</w:t>
      </w:r>
      <w:r>
        <w:t xml:space="preserve">. </w:t>
      </w:r>
      <w:r w:rsidRPr="00F34A70">
        <w:rPr>
          <w:rStyle w:val="nfasis"/>
          <w:szCs w:val="24"/>
        </w:rPr>
        <w:t>2017 18th International Conference on Sciences and Techniques of Automatic Control and Computer Engineering (STA)</w:t>
      </w:r>
      <w:r>
        <w:rPr>
          <w:rStyle w:val="nfasis"/>
          <w:szCs w:val="24"/>
        </w:rPr>
        <w:t xml:space="preserve"> </w:t>
      </w:r>
      <w:r w:rsidRPr="000F25C8">
        <w:rPr>
          <w:rStyle w:val="nfasis"/>
          <w:i w:val="0"/>
          <w:iCs w:val="0"/>
          <w:szCs w:val="24"/>
        </w:rPr>
        <w:t>241-245</w:t>
      </w:r>
      <w:r>
        <w:rPr>
          <w:rStyle w:val="nfasis"/>
          <w:i w:val="0"/>
          <w:iCs w:val="0"/>
          <w:szCs w:val="24"/>
        </w:rPr>
        <w:t xml:space="preserve">. </w:t>
      </w:r>
      <w:r w:rsidRPr="00F34A70">
        <w:rPr>
          <w:szCs w:val="24"/>
        </w:rPr>
        <w:t>doi: 10.1109/STA.2017.8314922.</w:t>
      </w:r>
    </w:p>
    <w:bookmarkEnd w:id="276"/>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xml:space="preserve">, Universidad Oberta de Cataluña, . </w:t>
      </w:r>
      <w:hyperlink r:id="rId301"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pPr>
      <w:r>
        <w:t>“</w:t>
      </w:r>
      <w:r w:rsidR="00EB14D5">
        <w:t>catkin/workspaces - ROS Wiki</w:t>
      </w:r>
      <w:r>
        <w:t>”</w:t>
      </w:r>
      <w:r w:rsidR="00EB14D5">
        <w:t xml:space="preserve">. s. f. Accedido 12 de abril de 2023. </w:t>
      </w:r>
      <w:hyperlink r:id="rId302" w:history="1">
        <w:r w:rsidR="00EB14D5">
          <w:rPr>
            <w:rStyle w:val="Hipervnculo"/>
          </w:rPr>
          <w:t>http://wiki.ros.org/catkin/workspaces</w:t>
        </w:r>
      </w:hyperlink>
      <w:r w:rsidR="00EB14D5">
        <w:t xml:space="preserve">. </w:t>
      </w:r>
    </w:p>
    <w:p w14:paraId="6775CD02" w14:textId="77777777" w:rsidR="00545172" w:rsidRDefault="00545172" w:rsidP="00545172">
      <w:pPr>
        <w:spacing w:before="0" w:after="0" w:line="240" w:lineRule="auto"/>
        <w:ind w:hanging="480"/>
        <w:jc w:val="left"/>
      </w:pPr>
    </w:p>
    <w:p w14:paraId="223AEC4F" w14:textId="647D2070" w:rsidR="00545172" w:rsidRDefault="00545172" w:rsidP="00545172">
      <w:pPr>
        <w:spacing w:before="0" w:after="0" w:line="240" w:lineRule="auto"/>
        <w:ind w:hanging="480"/>
        <w:jc w:val="left"/>
        <w:rPr>
          <w:lang w:eastAsia="es-MX"/>
        </w:rPr>
      </w:pPr>
      <w:r>
        <w:t xml:space="preserve">“cv_bridge/Tutorials/UsingCvBridgeToConvertBetweenROSImagesAndOpenCVImages - ROS Wiki”. s. f. Accedido 4 de septiembre de 2023. </w:t>
      </w:r>
      <w:hyperlink r:id="rId303" w:history="1">
        <w:r>
          <w:rPr>
            <w:rStyle w:val="Hipervnculo"/>
          </w:rPr>
          <w:t>http://wiki.ros.org/cv_bridge/Tutorials/UsingCvBridgeToConvertBetweenROSImagesAndOpenCVImages</w:t>
        </w:r>
      </w:hyperlink>
      <w:r>
        <w:t>.</w:t>
      </w:r>
    </w:p>
    <w:p w14:paraId="15A82FCC" w14:textId="77777777" w:rsidR="00545172" w:rsidRDefault="00545172" w:rsidP="00EB14D5">
      <w:pPr>
        <w:spacing w:before="0" w:after="0" w:line="240" w:lineRule="auto"/>
        <w:ind w:hanging="480"/>
        <w:rPr>
          <w:lang w:eastAsia="es-MX"/>
        </w:rPr>
      </w:pP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lastRenderedPageBreak/>
        <w:t>“</w:t>
      </w:r>
      <w:r w:rsidR="00EB14D5">
        <w:t>es - ROS Wiki</w:t>
      </w:r>
      <w:r>
        <w:t>”</w:t>
      </w:r>
      <w:r w:rsidR="00EB14D5">
        <w:t xml:space="preserve">. s. f. Accedido 12 de abril de 2023. </w:t>
      </w:r>
      <w:hyperlink r:id="rId304"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2022, INEGI Comunicado de prensa, n.</w:t>
      </w:r>
      <w:r w:rsidR="00B84DE3" w:rsidRPr="00B84DE3">
        <w:rPr>
          <w:szCs w:val="24"/>
          <w:vertAlign w:val="superscript"/>
          <w:lang w:eastAsia="es-MX"/>
        </w:rPr>
        <w:t>o</w:t>
      </w:r>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pPr>
      <w:r>
        <w:t xml:space="preserve">Faisal, Asif, Tan Yigitcanlar, Md. Kamruzzaman, y Graham Currie. 2019. </w:t>
      </w:r>
      <w:r w:rsidR="00C73052">
        <w:t>“</w:t>
      </w:r>
      <w:r>
        <w:t>Understanding Autonomous Vehicles: A Systematic Literature Review on Capability, Impact, Planning and Policy</w:t>
      </w:r>
      <w:r w:rsidR="00C73052">
        <w:t>”</w:t>
      </w:r>
      <w:r>
        <w:t xml:space="preserve">. </w:t>
      </w:r>
      <w:r>
        <w:rPr>
          <w:i/>
          <w:iCs/>
        </w:rPr>
        <w:t>Journal of Transport and Land Use</w:t>
      </w:r>
      <w:r>
        <w:t xml:space="preserve"> 12 (1). </w:t>
      </w:r>
      <w:hyperlink r:id="rId305" w:history="1">
        <w:r>
          <w:rPr>
            <w:rStyle w:val="Hipervnculo"/>
          </w:rPr>
          <w:t>https://doi.org/10.5198/jtlu.2019.1405</w:t>
        </w:r>
      </w:hyperlink>
      <w:r>
        <w:t xml:space="preserve">. </w:t>
      </w:r>
    </w:p>
    <w:p w14:paraId="03C2F807" w14:textId="77777777" w:rsidR="008A2A79" w:rsidRDefault="008A2A79" w:rsidP="008A2A79">
      <w:pPr>
        <w:spacing w:before="0" w:after="0" w:line="240" w:lineRule="auto"/>
        <w:ind w:hanging="480"/>
        <w:jc w:val="left"/>
      </w:pPr>
    </w:p>
    <w:p w14:paraId="4E70D20B" w14:textId="0F0C364A" w:rsidR="008A2A79" w:rsidRDefault="008A2A79" w:rsidP="008A2A79">
      <w:pPr>
        <w:spacing w:before="0" w:after="0" w:line="240" w:lineRule="auto"/>
        <w:ind w:hanging="480"/>
        <w:jc w:val="left"/>
        <w:rPr>
          <w:lang w:eastAsia="es-MX"/>
        </w:rPr>
      </w:pPr>
      <w:r>
        <w:t xml:space="preserve">Felipe Pérez. (2017) 2017. “AP-automodelcar”. C++. </w:t>
      </w:r>
      <w:hyperlink r:id="rId306" w:history="1">
        <w:r>
          <w:rPr>
            <w:rStyle w:val="Hipervnculo"/>
          </w:rPr>
          <w:t>https://github.com/Flperez/AP-automodelcar</w:t>
        </w:r>
      </w:hyperlink>
      <w:r>
        <w:t>.</w:t>
      </w:r>
    </w:p>
    <w:p w14:paraId="41C26E53" w14:textId="77777777" w:rsidR="00EB14D5" w:rsidRDefault="00EB14D5" w:rsidP="00EB14D5">
      <w:pPr>
        <w:spacing w:before="0" w:after="0" w:line="240" w:lineRule="auto"/>
        <w:ind w:hanging="480"/>
        <w:rPr>
          <w:szCs w:val="24"/>
          <w:lang w:eastAsia="es-MX"/>
        </w:rPr>
      </w:pPr>
    </w:p>
    <w:p w14:paraId="5F7799C1" w14:textId="5AB09D5E" w:rsidR="00EB14D5" w:rsidRDefault="00EB14D5" w:rsidP="00EB14D5">
      <w:pPr>
        <w:spacing w:before="0" w:after="0" w:line="240" w:lineRule="auto"/>
        <w:ind w:hanging="480"/>
        <w:rPr>
          <w:szCs w:val="24"/>
          <w:lang w:eastAsia="es-MX"/>
        </w:rPr>
      </w:pPr>
      <w:r w:rsidRPr="000F25C8">
        <w:rPr>
          <w:szCs w:val="24"/>
          <w:lang w:eastAsia="es-MX"/>
        </w:rPr>
        <w:t xml:space="preserve">Feng Han, Ying Shan, Ryan Cekander, Harpreet S. Sawhney, y Rakesh Kumar. 2006. </w:t>
      </w:r>
      <w:r w:rsidR="00C73052">
        <w:rPr>
          <w:szCs w:val="24"/>
          <w:lang w:eastAsia="es-MX"/>
        </w:rPr>
        <w:t>“</w:t>
      </w:r>
      <w:r w:rsidRPr="000F25C8">
        <w:rPr>
          <w:szCs w:val="24"/>
          <w:lang w:eastAsia="es-MX"/>
        </w:rPr>
        <w:t>A Two-Stage Approach to People and Vehicle Detection With HOG-Based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Kalman and Particle Filtering</w:t>
      </w:r>
      <w:r w:rsidR="00C73052">
        <w:t>”</w:t>
      </w:r>
      <w:r>
        <w:t xml:space="preserve">. University of Pennsylvania. </w:t>
      </w:r>
      <w:hyperlink r:id="rId307" w:history="1">
        <w:r>
          <w:rPr>
            <w:rStyle w:val="Hipervnculo"/>
          </w:rPr>
          <w:t>https://www.sas.upenn.edu/~jesusfv/filters_format.pdf</w:t>
        </w:r>
      </w:hyperlink>
      <w:r>
        <w:t>.</w:t>
      </w:r>
    </w:p>
    <w:p w14:paraId="1F25A89D" w14:textId="77777777" w:rsidR="00991B22" w:rsidRDefault="00991B22" w:rsidP="002567FA">
      <w:pPr>
        <w:spacing w:before="0" w:after="0" w:line="240" w:lineRule="auto"/>
        <w:ind w:hanging="480"/>
        <w:jc w:val="left"/>
      </w:pPr>
    </w:p>
    <w:p w14:paraId="71E028DD" w14:textId="17F263BE" w:rsidR="00991B22" w:rsidRDefault="00991B22" w:rsidP="00991B22">
      <w:pPr>
        <w:spacing w:before="0" w:after="0" w:line="240" w:lineRule="auto"/>
        <w:ind w:hanging="480"/>
      </w:pPr>
      <w:r>
        <w:t>Geiger A., P.</w:t>
      </w:r>
      <w:r w:rsidR="008E1B10">
        <w:t xml:space="preserve"> Lenz</w:t>
      </w:r>
      <w:r>
        <w:t>,</w:t>
      </w:r>
      <w:r w:rsidR="008E1B10">
        <w:t xml:space="preserve"> </w:t>
      </w:r>
      <w:r>
        <w:t>C.</w:t>
      </w:r>
      <w:r w:rsidR="008E1B10">
        <w:t xml:space="preserve"> Stiller</w:t>
      </w:r>
      <w:r>
        <w:t xml:space="preserve">, y </w:t>
      </w:r>
      <w:r w:rsidR="008E1B10">
        <w:t xml:space="preserve">R. </w:t>
      </w:r>
      <w:r>
        <w:t>Urtasun</w:t>
      </w:r>
      <w:r w:rsidR="008E1B10">
        <w:t>.</w:t>
      </w:r>
      <w:r>
        <w:t xml:space="preserve"> 2013. “Vision meets Robotics: The KITTI Dataset”. </w:t>
      </w:r>
      <w:r>
        <w:rPr>
          <w:i/>
          <w:iCs/>
        </w:rPr>
        <w:t>International Journal of Robotics Research (IJRR)</w:t>
      </w:r>
      <w:r>
        <w:t xml:space="preserve">, International Journal of Robotics Research (IJRR), . </w:t>
      </w:r>
      <w:hyperlink r:id="rId308" w:history="1">
        <w:r>
          <w:rPr>
            <w:rStyle w:val="Hipervnculo"/>
          </w:rPr>
          <w:t>https://www.cvlibs.net/publications/Geiger2013IJRR.pdf</w:t>
        </w:r>
      </w:hyperlink>
      <w:r>
        <w:t xml:space="preserve">. </w:t>
      </w:r>
    </w:p>
    <w:p w14:paraId="385311D7" w14:textId="77777777" w:rsidR="008E1B10" w:rsidRDefault="008E1B10" w:rsidP="008E1B10">
      <w:pPr>
        <w:spacing w:before="0" w:after="0" w:line="240" w:lineRule="auto"/>
        <w:ind w:hanging="480"/>
        <w:jc w:val="left"/>
      </w:pPr>
    </w:p>
    <w:p w14:paraId="1C059E5E" w14:textId="111A3EEB" w:rsidR="008E1B10" w:rsidRDefault="008E1B10" w:rsidP="008E1B10">
      <w:pPr>
        <w:spacing w:before="0" w:after="0" w:line="240" w:lineRule="auto"/>
        <w:ind w:hanging="480"/>
        <w:jc w:val="left"/>
      </w:pPr>
      <w:r>
        <w:t xml:space="preserve">Geiger, A., P. Lenz, y R. Urtasun. 2012. “Are We Ready for Autonomous Driving? The KITTI Vision Benchmark Suite”. En </w:t>
      </w:r>
      <w:r>
        <w:rPr>
          <w:i/>
          <w:iCs/>
        </w:rPr>
        <w:t>2012 IEEE Conference on Computer Vision and Pattern Recognition</w:t>
      </w:r>
      <w:r>
        <w:t xml:space="preserve">, 3354-61. Providence, RI: IEEE. </w:t>
      </w:r>
      <w:hyperlink r:id="rId309" w:history="1">
        <w:r>
          <w:rPr>
            <w:rStyle w:val="Hipervnculo"/>
          </w:rPr>
          <w:t>https://doi.org/10.1109/CVPR.2012.6248074</w:t>
        </w:r>
      </w:hyperlink>
      <w:r>
        <w:t>.</w:t>
      </w:r>
    </w:p>
    <w:p w14:paraId="4F357EBC" w14:textId="77777777" w:rsidR="00997170" w:rsidRDefault="00997170" w:rsidP="008E1B10">
      <w:pPr>
        <w:spacing w:before="0" w:after="0" w:line="240" w:lineRule="auto"/>
        <w:ind w:hanging="480"/>
        <w:jc w:val="left"/>
      </w:pPr>
    </w:p>
    <w:p w14:paraId="42EB8BFB" w14:textId="4FC6CC4A" w:rsidR="00997170" w:rsidRPr="00997170" w:rsidRDefault="00997170" w:rsidP="00997170">
      <w:pPr>
        <w:spacing w:before="0" w:after="0" w:line="240" w:lineRule="auto"/>
        <w:ind w:hanging="480"/>
        <w:jc w:val="left"/>
        <w:rPr>
          <w:szCs w:val="24"/>
          <w:lang w:eastAsia="es-MX"/>
        </w:rPr>
      </w:pPr>
      <w:r w:rsidRPr="00997170">
        <w:rPr>
          <w:szCs w:val="24"/>
          <w:lang w:eastAsia="es-MX"/>
        </w:rPr>
        <w:t xml:space="preserve">Granados Osegueda, Edgar Alejandro. 2019. </w:t>
      </w:r>
      <w:r>
        <w:rPr>
          <w:szCs w:val="24"/>
          <w:lang w:eastAsia="es-MX"/>
        </w:rPr>
        <w:t>“</w:t>
      </w:r>
      <w:r w:rsidRPr="00997170">
        <w:rPr>
          <w:szCs w:val="24"/>
          <w:lang w:eastAsia="es-MX"/>
        </w:rPr>
        <w:t>Estimación y rastreo de riesgo en planificadores basados en árboles hacia un movimiento seguro en entornos dinámicos</w:t>
      </w:r>
      <w:r>
        <w:rPr>
          <w:szCs w:val="24"/>
          <w:lang w:eastAsia="es-MX"/>
        </w:rPr>
        <w:t>”</w:t>
      </w:r>
      <w:r w:rsidRPr="00997170">
        <w:rPr>
          <w:szCs w:val="24"/>
          <w:lang w:eastAsia="es-MX"/>
        </w:rPr>
        <w:t>. Ciudad de México: Instituto Tecnológico Autónomo de México.</w:t>
      </w:r>
    </w:p>
    <w:p w14:paraId="0456AB3B" w14:textId="77777777" w:rsidR="005E5BA1" w:rsidRDefault="005E5BA1" w:rsidP="008E1B10">
      <w:pPr>
        <w:spacing w:before="0" w:after="0" w:line="240" w:lineRule="auto"/>
        <w:jc w:val="left"/>
      </w:pPr>
    </w:p>
    <w:p w14:paraId="1CCD3832" w14:textId="00F6BA80" w:rsidR="005E5BA1" w:rsidRDefault="005E5BA1" w:rsidP="005E5BA1">
      <w:pPr>
        <w:spacing w:before="0" w:after="0" w:line="240" w:lineRule="auto"/>
        <w:ind w:hanging="480"/>
        <w:jc w:val="left"/>
      </w:pPr>
      <w:r>
        <w:t xml:space="preserve">Hartenstein, Hannes, y Kenneth P Laberteaux, eds. 2010. </w:t>
      </w:r>
      <w:r w:rsidR="0052186F">
        <w:rPr>
          <w:i/>
          <w:iCs/>
        </w:rPr>
        <w:t>VANET</w:t>
      </w:r>
      <w:r>
        <w:rPr>
          <w:i/>
          <w:iCs/>
        </w:rPr>
        <w:t>: Vehicular Applications and Inter‐Networking Technologies</w:t>
      </w:r>
      <w:r>
        <w:t>. 1.</w:t>
      </w:r>
      <w:r>
        <w:rPr>
          <w:vertAlign w:val="superscript"/>
        </w:rPr>
        <w:t>a</w:t>
      </w:r>
      <w:r>
        <w:t xml:space="preserve"> ed. Wiley. </w:t>
      </w:r>
      <w:hyperlink r:id="rId310"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pPr>
      <w:r>
        <w:t>“</w:t>
      </w:r>
      <w:r w:rsidR="00560CDB">
        <w:t>Hardware (AutoNOMOS Model v2) · AutoModelCar/AutoModelCarWiki Wiki · GitHub</w:t>
      </w:r>
      <w:r>
        <w:t>”</w:t>
      </w:r>
      <w:r w:rsidR="00560CDB">
        <w:t xml:space="preserve">. s. f. Accedido 11 de julio de 2023. </w:t>
      </w:r>
      <w:hyperlink r:id="rId311" w:history="1">
        <w:r w:rsidR="00560CDB">
          <w:rPr>
            <w:rStyle w:val="Hipervnculo"/>
          </w:rPr>
          <w:t>https://github.com/AutoModelCar/AutoModelCarWiki/wiki/Hardware-(AutoNOMOS-Model-v2)</w:t>
        </w:r>
      </w:hyperlink>
      <w:r w:rsidR="00560CDB">
        <w:t>.</w:t>
      </w:r>
    </w:p>
    <w:p w14:paraId="0C5E6F96" w14:textId="77777777" w:rsidR="00372A9E" w:rsidRDefault="00372A9E" w:rsidP="00372A9E">
      <w:pPr>
        <w:spacing w:before="0" w:after="0" w:line="240" w:lineRule="auto"/>
        <w:ind w:hanging="480"/>
        <w:jc w:val="left"/>
      </w:pPr>
    </w:p>
    <w:p w14:paraId="190C9BC8" w14:textId="5A7C56DD" w:rsidR="00372A9E" w:rsidRDefault="00372A9E" w:rsidP="00372A9E">
      <w:pPr>
        <w:spacing w:before="0" w:after="0" w:line="240" w:lineRule="auto"/>
        <w:ind w:hanging="480"/>
        <w:jc w:val="left"/>
        <w:rPr>
          <w:lang w:eastAsia="es-MX"/>
        </w:rPr>
      </w:pPr>
      <w:r>
        <w:t xml:space="preserve">“Home · AutoModelCar/AutoModelCarWiki Wiki”. s. f. Accedido 5 de octubre de 2023. </w:t>
      </w:r>
      <w:hyperlink r:id="rId312" w:history="1">
        <w:r>
          <w:rPr>
            <w:rStyle w:val="Hipervnculo"/>
          </w:rPr>
          <w:t>https://github.com/AutoModelCar/AutoModelCarWiki/wiki</w:t>
        </w:r>
      </w:hyperlink>
      <w:r>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pPr>
      <w:r>
        <w:t>“</w:t>
      </w:r>
      <w:r w:rsidR="002910C7">
        <w:t>IDENTIFICACIÓN DE NECESIDADES DE ESPECTRO PARA SISTEMAS DE TRANSPORTE INTELIGENTE EN LA BANDA 5850-5925 MHz</w:t>
      </w:r>
      <w:r>
        <w:t>”</w:t>
      </w:r>
      <w:r w:rsidR="002910C7">
        <w:t xml:space="preserve">. 2021. Instituto Federal de Telecomunicaciones. </w:t>
      </w:r>
      <w:hyperlink r:id="rId313"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51ED993D" w:rsidR="00EB14D5" w:rsidRDefault="00EB14D5" w:rsidP="00EB14D5">
      <w:pPr>
        <w:spacing w:before="0" w:after="0" w:line="240" w:lineRule="auto"/>
        <w:ind w:hanging="480"/>
        <w:rPr>
          <w:lang w:eastAsia="es-MX"/>
        </w:rPr>
      </w:pPr>
      <w:r>
        <w:t xml:space="preserve">Jakubiak, Jakub, y Yevgeni Koucheryavy. 2008. </w:t>
      </w:r>
      <w:r w:rsidR="00C73052">
        <w:t>“</w:t>
      </w:r>
      <w:r>
        <w:t xml:space="preserve">State of the Art and Research Challenges for </w:t>
      </w:r>
      <w:r w:rsidR="00BE5E30">
        <w:t>VANETS</w:t>
      </w:r>
      <w:r w:rsidR="00C73052">
        <w:t>”</w:t>
      </w:r>
      <w:r>
        <w:t xml:space="preserve">. En </w:t>
      </w:r>
      <w:r>
        <w:rPr>
          <w:i/>
          <w:iCs/>
        </w:rPr>
        <w:t>2008 5th IEEE Consumer Communications and Networking Conference</w:t>
      </w:r>
      <w:r>
        <w:t xml:space="preserve">, 912-16. Las Vegas, Nevada, USA: IEEE. </w:t>
      </w:r>
      <w:hyperlink r:id="rId314"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Güney, Aseem Behl, y Andreas Geiger. 2021. </w:t>
      </w:r>
      <w:r w:rsidR="00C73052">
        <w:t>“</w:t>
      </w:r>
      <w:r>
        <w:t>Computer Vision for Autonomous Vehicles: Problems, Datasets and State of the Art</w:t>
      </w:r>
      <w:r w:rsidR="00C73052">
        <w:t>”</w:t>
      </w:r>
      <w:r>
        <w:t xml:space="preserve">. arXiv. </w:t>
      </w:r>
      <w:hyperlink r:id="rId315"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Salmi. 2000. </w:t>
      </w:r>
      <w:r w:rsidR="00C73052">
        <w:t>“</w:t>
      </w:r>
      <w:r>
        <w:t>AODV Multicast Features</w:t>
      </w:r>
      <w:r w:rsidR="00C73052">
        <w:t>”</w:t>
      </w:r>
      <w:r>
        <w:t xml:space="preserve">. Department of Computer Science and Engineering Helsinki University of Technology. </w:t>
      </w:r>
      <w:hyperlink r:id="rId316"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r>
        <w:t xml:space="preserve">Kecman, Vojislav. 2005. </w:t>
      </w:r>
      <w:r w:rsidR="00C73052">
        <w:t>“</w:t>
      </w:r>
      <w:r>
        <w:t>Support Vector Machines – An Introduction</w:t>
      </w:r>
      <w:r w:rsidR="00C73052">
        <w:t>”</w:t>
      </w:r>
      <w:r>
        <w:t xml:space="preserve">. En </w:t>
      </w:r>
      <w:r>
        <w:rPr>
          <w:i/>
          <w:iCs/>
        </w:rPr>
        <w:t>Support Vector Machines: Theory and Applications</w:t>
      </w:r>
      <w:r>
        <w:t xml:space="preserve">, 177:605-605. </w:t>
      </w:r>
      <w:hyperlink r:id="rId317"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pPr>
      <w:r>
        <w:t xml:space="preserve">Kenney, John. 2011. </w:t>
      </w:r>
      <w:r w:rsidR="00C73052">
        <w:t>“</w:t>
      </w:r>
      <w:r>
        <w:t>Dedicated Short-Range Communications (DSRC) Standards in the United States</w:t>
      </w:r>
      <w:r w:rsidR="00C73052">
        <w:t>”</w:t>
      </w:r>
      <w:r>
        <w:t xml:space="preserve">. </w:t>
      </w:r>
      <w:r>
        <w:rPr>
          <w:i/>
          <w:iCs/>
        </w:rPr>
        <w:t>Proceedings of the IEEE</w:t>
      </w:r>
      <w:r>
        <w:t xml:space="preserve"> 99 (agosto): 1162-82. </w:t>
      </w:r>
      <w:hyperlink r:id="rId318" w:history="1">
        <w:r>
          <w:rPr>
            <w:rStyle w:val="Hipervnculo"/>
          </w:rPr>
          <w:t>https://doi.org/10.1109/JPROC.2011.2132790</w:t>
        </w:r>
      </w:hyperlink>
      <w:r>
        <w:t>.</w:t>
      </w:r>
    </w:p>
    <w:p w14:paraId="0EF45A9A" w14:textId="77777777" w:rsidR="005C393F" w:rsidRDefault="005C393F" w:rsidP="00134D23">
      <w:pPr>
        <w:spacing w:before="0" w:after="0" w:line="240" w:lineRule="auto"/>
        <w:ind w:hanging="480"/>
        <w:jc w:val="left"/>
      </w:pPr>
    </w:p>
    <w:p w14:paraId="12DE7FCB" w14:textId="06947C44" w:rsidR="005C393F" w:rsidRDefault="005C393F" w:rsidP="005C393F">
      <w:pPr>
        <w:spacing w:before="0" w:after="0" w:line="240" w:lineRule="auto"/>
        <w:ind w:hanging="480"/>
        <w:jc w:val="left"/>
      </w:pPr>
      <w:r>
        <w:t xml:space="preserve">Kevin Gay. 2022. “WG: VT/ITS/AV Decision Making”. IEEE. 2022. </w:t>
      </w:r>
      <w:hyperlink r:id="rId319" w:history="1">
        <w:r>
          <w:rPr>
            <w:rStyle w:val="Hipervnculo"/>
          </w:rPr>
          <w:t>https://sagroups.ieee.org/2846/</w:t>
        </w:r>
      </w:hyperlink>
      <w:r>
        <w:t>.</w:t>
      </w:r>
    </w:p>
    <w:p w14:paraId="0CE0FDD0" w14:textId="77777777" w:rsidR="00B33A14" w:rsidRDefault="00B33A14" w:rsidP="005C393F">
      <w:pPr>
        <w:spacing w:before="0" w:after="0" w:line="240" w:lineRule="auto"/>
        <w:ind w:hanging="480"/>
        <w:jc w:val="left"/>
      </w:pPr>
    </w:p>
    <w:p w14:paraId="78654F58" w14:textId="7B631AAB" w:rsidR="00B33A14" w:rsidRDefault="00B33A14" w:rsidP="00B33A14">
      <w:pPr>
        <w:spacing w:before="0" w:after="0" w:line="240" w:lineRule="auto"/>
        <w:ind w:hanging="480"/>
        <w:jc w:val="left"/>
        <w:rPr>
          <w:lang w:eastAsia="es-MX"/>
        </w:rPr>
      </w:pPr>
      <w:r>
        <w:t xml:space="preserve">Khairnar, Vaishali, y Ketan Kotecha. 2013. “Performance of Vehicle-to-Vehicle Communication using IEEE 802.11p in Vehicular Ad-hoc Network Environment”. </w:t>
      </w:r>
      <w:r>
        <w:rPr>
          <w:i/>
          <w:iCs/>
        </w:rPr>
        <w:t>International Journal of Network Security &amp; Its Applications</w:t>
      </w:r>
      <w:r>
        <w:t xml:space="preserve"> 5 (abril). </w:t>
      </w:r>
      <w:hyperlink r:id="rId320" w:history="1">
        <w:r>
          <w:rPr>
            <w:rStyle w:val="Hipervnculo"/>
          </w:rPr>
          <w:t>https://doi.org/10.5121/ijnsa.2013.5212</w:t>
        </w:r>
      </w:hyperlink>
      <w:r>
        <w:t>.</w:t>
      </w:r>
    </w:p>
    <w:p w14:paraId="3B588B8A" w14:textId="77777777" w:rsidR="00B55CA4" w:rsidRDefault="00B55CA4" w:rsidP="00134D23">
      <w:pPr>
        <w:spacing w:before="0" w:after="0" w:line="240" w:lineRule="auto"/>
        <w:ind w:hanging="480"/>
        <w:jc w:val="left"/>
      </w:pPr>
    </w:p>
    <w:p w14:paraId="1B100155" w14:textId="40C3D0B6" w:rsidR="00B55CA4" w:rsidRDefault="00B55CA4" w:rsidP="00B55CA4">
      <w:pPr>
        <w:spacing w:before="0" w:after="0" w:line="240" w:lineRule="auto"/>
        <w:ind w:hanging="480"/>
        <w:jc w:val="left"/>
      </w:pPr>
      <w:r>
        <w:t xml:space="preserve">Kyle Barratt. 2021. “DSRC vs C-V2X: Comparing the Connected Vehicles Technologies - GTT Wireless”. 18 de noviembre de 2021. </w:t>
      </w:r>
      <w:hyperlink r:id="rId321" w:history="1">
        <w:r>
          <w:rPr>
            <w:rStyle w:val="Hipervnculo"/>
          </w:rPr>
          <w:t>https://www.gttwireless.com/dsrc-vs-c-v2x-comparing-the-connected-vehicles-technologies/</w:t>
        </w:r>
      </w:hyperlink>
      <w:r>
        <w:t>.</w:t>
      </w:r>
    </w:p>
    <w:p w14:paraId="3D329E49" w14:textId="77777777" w:rsidR="000D7F65" w:rsidRDefault="000D7F65" w:rsidP="00B55CA4">
      <w:pPr>
        <w:spacing w:before="0" w:after="0" w:line="240" w:lineRule="auto"/>
        <w:ind w:hanging="480"/>
        <w:jc w:val="left"/>
      </w:pPr>
    </w:p>
    <w:p w14:paraId="7AB26F15" w14:textId="66694B4C" w:rsidR="000D7F65" w:rsidRDefault="000D7F65" w:rsidP="000D7F65">
      <w:pPr>
        <w:spacing w:before="0" w:after="0" w:line="240" w:lineRule="auto"/>
        <w:ind w:hanging="480"/>
        <w:jc w:val="left"/>
        <w:rPr>
          <w:lang w:eastAsia="es-MX"/>
        </w:rPr>
      </w:pPr>
      <w:r>
        <w:t xml:space="preserve">Luenberger, D. 1971. “An introduction to observers”. </w:t>
      </w:r>
      <w:r>
        <w:rPr>
          <w:i/>
          <w:iCs/>
        </w:rPr>
        <w:t>IEEE Transactions on Automatic Control</w:t>
      </w:r>
      <w:r>
        <w:t xml:space="preserve"> 16 (6): 596-602. </w:t>
      </w:r>
      <w:hyperlink r:id="rId322" w:history="1">
        <w:r>
          <w:rPr>
            <w:rStyle w:val="Hipervnculo"/>
          </w:rPr>
          <w:t>https://doi.org/10.1109/TAC.1971.1099826</w:t>
        </w:r>
      </w:hyperlink>
      <w:r>
        <w:t>.</w:t>
      </w:r>
    </w:p>
    <w:p w14:paraId="58FDFFCC" w14:textId="77777777" w:rsidR="000D7F65" w:rsidRDefault="000D7F65" w:rsidP="000D7F65">
      <w:pPr>
        <w:spacing w:before="0" w:after="0" w:line="240" w:lineRule="auto"/>
        <w:ind w:hanging="480"/>
        <w:jc w:val="left"/>
        <w:rPr>
          <w:lang w:eastAsia="es-MX"/>
        </w:rPr>
      </w:pPr>
    </w:p>
    <w:p w14:paraId="518221A6" w14:textId="6FEEFCAF" w:rsidR="00EB14D5" w:rsidRDefault="00EB14D5" w:rsidP="00EB14D5">
      <w:pPr>
        <w:spacing w:before="0" w:after="0" w:line="240" w:lineRule="auto"/>
        <w:ind w:hanging="480"/>
        <w:rPr>
          <w:lang w:eastAsia="es-MX"/>
        </w:rPr>
      </w:pPr>
      <w:r>
        <w:lastRenderedPageBreak/>
        <w:t xml:space="preserve">Martínez-Díaz, Margarita, y Francesc Soriguera. 2018. </w:t>
      </w:r>
      <w:r w:rsidR="00C73052">
        <w:t>“</w:t>
      </w:r>
      <w:r>
        <w:t>Autonomous Vehicles: Theoretical and Practical Challenges</w:t>
      </w:r>
      <w:r w:rsidR="00C73052">
        <w:t>”</w:t>
      </w:r>
      <w:r>
        <w:t xml:space="preserve">. </w:t>
      </w:r>
      <w:r>
        <w:rPr>
          <w:i/>
          <w:iCs/>
        </w:rPr>
        <w:t>Transportation Research Procedia</w:t>
      </w:r>
      <w:r>
        <w:t xml:space="preserve"> 33: 275-82. </w:t>
      </w:r>
      <w:hyperlink r:id="rId323"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r>
        <w:t>The Importance of Blur as an Image Augmentation Technique</w:t>
      </w:r>
      <w:r w:rsidR="00C73052">
        <w:t>”</w:t>
      </w:r>
      <w:r>
        <w:t xml:space="preserve">. Roboflow Blog. 13 de marzo de 2020. </w:t>
      </w:r>
      <w:hyperlink r:id="rId324"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r w:rsidRPr="0035760D">
        <w:rPr>
          <w:szCs w:val="24"/>
          <w:lang w:eastAsia="es-MX"/>
        </w:rPr>
        <w:t xml:space="preserve">O’Kane, Jason M. 2014. </w:t>
      </w:r>
      <w:r w:rsidRPr="0035760D">
        <w:rPr>
          <w:i/>
          <w:iCs/>
          <w:szCs w:val="24"/>
          <w:lang w:eastAsia="es-MX"/>
        </w:rPr>
        <w:t>A Gentle Introduction to ROS</w:t>
      </w:r>
      <w:r w:rsidRPr="0035760D">
        <w:rPr>
          <w:szCs w:val="24"/>
          <w:lang w:eastAsia="es-MX"/>
        </w:rPr>
        <w:t>. Version 2.1.1 (3e3d9c5), Generated in November 20, 2014. Columbia, SC: Jason M. O’Kane.</w:t>
      </w:r>
    </w:p>
    <w:p w14:paraId="67ADC279" w14:textId="77777777" w:rsidR="008A2A79" w:rsidRDefault="008A2A79" w:rsidP="003B726E">
      <w:pPr>
        <w:spacing w:before="0" w:after="0" w:line="240" w:lineRule="auto"/>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OpenCV: Cascade Classifier</w:t>
      </w:r>
      <w:r>
        <w:t>”</w:t>
      </w:r>
      <w:r w:rsidR="00AE3852">
        <w:t xml:space="preserve">. s. f. Accedido </w:t>
      </w:r>
      <w:r w:rsidR="005D1E4C">
        <w:t>29</w:t>
      </w:r>
      <w:r w:rsidR="00AE3852">
        <w:t xml:space="preserve"> de </w:t>
      </w:r>
      <w:r w:rsidR="005D1E4C">
        <w:t>mayo</w:t>
      </w:r>
      <w:r w:rsidR="00AE3852">
        <w:t xml:space="preserve"> de 2023. </w:t>
      </w:r>
      <w:hyperlink r:id="rId325"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OpenCV: Cascade Classifier Training</w:t>
      </w:r>
      <w:r>
        <w:t>”</w:t>
      </w:r>
      <w:r w:rsidR="00EB14D5">
        <w:t xml:space="preserve">. s. f. Accedido 21 de abril de 2023. </w:t>
      </w:r>
      <w:hyperlink r:id="rId326"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OpenCV: Introduction to Support Vector Machines</w:t>
      </w:r>
      <w:r>
        <w:t>”</w:t>
      </w:r>
      <w:r w:rsidR="005D1E4C">
        <w:t xml:space="preserve">. s. f. Accedido 31 de mayo de 2023. </w:t>
      </w:r>
      <w:hyperlink r:id="rId327"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pPr>
      <w:r>
        <w:t>“</w:t>
      </w:r>
      <w:r w:rsidR="00AE3852">
        <w:t>OpenCV: Smoothing Images</w:t>
      </w:r>
      <w:r>
        <w:t>”</w:t>
      </w:r>
      <w:r w:rsidR="00AE3852">
        <w:t xml:space="preserve">. s. f. Accedido </w:t>
      </w:r>
      <w:r w:rsidR="005D1E4C">
        <w:t>31</w:t>
      </w:r>
      <w:r w:rsidR="00AE3852">
        <w:t xml:space="preserve"> de </w:t>
      </w:r>
      <w:r w:rsidR="005D1E4C">
        <w:t>mayo</w:t>
      </w:r>
      <w:r w:rsidR="00AE3852">
        <w:t xml:space="preserve"> de 2023. </w:t>
      </w:r>
      <w:hyperlink r:id="rId328" w:history="1">
        <w:r w:rsidR="00AE3852">
          <w:rPr>
            <w:rStyle w:val="Hipervnculo"/>
          </w:rPr>
          <w:t>https://docs.opencv.org/4.x/d4/d13/tutorial_py_filtering.html</w:t>
        </w:r>
      </w:hyperlink>
      <w:r w:rsidR="00AE3852">
        <w:t>.</w:t>
      </w:r>
    </w:p>
    <w:p w14:paraId="41F4FF72" w14:textId="77777777" w:rsidR="003B726E" w:rsidRDefault="003B726E" w:rsidP="00AE3852">
      <w:pPr>
        <w:spacing w:before="0" w:after="0" w:line="240" w:lineRule="auto"/>
        <w:ind w:hanging="480"/>
        <w:jc w:val="left"/>
      </w:pPr>
    </w:p>
    <w:p w14:paraId="40EB88FF" w14:textId="396805DF" w:rsidR="000411FD" w:rsidRPr="000411FD" w:rsidRDefault="000411FD" w:rsidP="000411FD">
      <w:pPr>
        <w:spacing w:before="0" w:after="0" w:line="240" w:lineRule="auto"/>
        <w:ind w:hanging="480"/>
        <w:jc w:val="left"/>
        <w:rPr>
          <w:szCs w:val="24"/>
          <w:lang w:eastAsia="es-MX"/>
        </w:rPr>
      </w:pPr>
      <w:r w:rsidRPr="000411FD">
        <w:rPr>
          <w:szCs w:val="24"/>
          <w:lang w:eastAsia="es-MX"/>
        </w:rPr>
        <w:t xml:space="preserve">OpenCV. 2015. </w:t>
      </w:r>
      <w:r>
        <w:rPr>
          <w:szCs w:val="24"/>
          <w:lang w:eastAsia="es-MX"/>
        </w:rPr>
        <w:t>“</w:t>
      </w:r>
      <w:r w:rsidRPr="000411FD">
        <w:rPr>
          <w:szCs w:val="24"/>
          <w:lang w:eastAsia="es-MX"/>
        </w:rPr>
        <w:t>Open Source Computer Vision Library</w:t>
      </w:r>
      <w:r>
        <w:rPr>
          <w:szCs w:val="24"/>
          <w:lang w:eastAsia="es-MX"/>
        </w:rPr>
        <w:t>”</w:t>
      </w:r>
      <w:r w:rsidRPr="000411FD">
        <w:rPr>
          <w:szCs w:val="24"/>
          <w:lang w:eastAsia="es-MX"/>
        </w:rPr>
        <w:t>.</w:t>
      </w:r>
    </w:p>
    <w:p w14:paraId="64B539C0" w14:textId="77777777" w:rsidR="000411FD" w:rsidRDefault="000411FD" w:rsidP="00AE3852">
      <w:pPr>
        <w:spacing w:before="0" w:after="0" w:line="240" w:lineRule="auto"/>
        <w:ind w:hanging="480"/>
        <w:jc w:val="left"/>
      </w:pPr>
    </w:p>
    <w:p w14:paraId="2358B641" w14:textId="77777777" w:rsidR="003B726E" w:rsidRPr="008A2A79" w:rsidRDefault="003B726E" w:rsidP="003B726E">
      <w:pPr>
        <w:spacing w:before="0" w:after="0" w:line="240" w:lineRule="auto"/>
        <w:ind w:hanging="480"/>
        <w:jc w:val="left"/>
        <w:rPr>
          <w:lang w:eastAsia="es-MX"/>
        </w:rPr>
      </w:pPr>
      <w:r>
        <w:t xml:space="preserve">Pérez Reyes. 2023. “AutoModelCar_2023_UPV”. C++. </w:t>
      </w:r>
      <w:hyperlink r:id="rId329" w:history="1">
        <w:r>
          <w:rPr>
            <w:rStyle w:val="Hipervnculo"/>
          </w:rPr>
          <w:t>https://github.com/OmarPerezReyes/AutoModelCar_2023_UPV</w:t>
        </w:r>
      </w:hyperlink>
      <w:r>
        <w:t>.</w:t>
      </w:r>
    </w:p>
    <w:p w14:paraId="01FDB8F7" w14:textId="77777777" w:rsidR="00EB14D5" w:rsidRDefault="00EB14D5" w:rsidP="003B726E">
      <w:pPr>
        <w:spacing w:before="0" w:after="0" w:line="240" w:lineRule="auto"/>
      </w:pPr>
    </w:p>
    <w:p w14:paraId="7EA821B8" w14:textId="685B791C" w:rsidR="00AE3852" w:rsidRDefault="00AE3852" w:rsidP="00AE3852">
      <w:pPr>
        <w:spacing w:before="0" w:after="0" w:line="240" w:lineRule="auto"/>
        <w:ind w:hanging="480"/>
        <w:jc w:val="left"/>
        <w:rPr>
          <w:lang w:eastAsia="es-MX"/>
        </w:rPr>
      </w:pPr>
      <w:r>
        <w:t xml:space="preserve">Pietikäinen, Matti. 2010. </w:t>
      </w:r>
      <w:r w:rsidR="00C73052">
        <w:t>“</w:t>
      </w:r>
      <w:r>
        <w:t>Local Binary Patterns</w:t>
      </w:r>
      <w:r w:rsidR="00C73052">
        <w:t>”</w:t>
      </w:r>
      <w:r>
        <w:t xml:space="preserve">. </w:t>
      </w:r>
      <w:r>
        <w:rPr>
          <w:i/>
          <w:iCs/>
        </w:rPr>
        <w:t>Scholarpedia</w:t>
      </w:r>
      <w:r>
        <w:t xml:space="preserve"> 5 (3): 9775. </w:t>
      </w:r>
      <w:hyperlink r:id="rId330"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rPr>
          <w:rStyle w:val="Hipervnculo"/>
        </w:rPr>
      </w:pPr>
      <w:r>
        <w:t>“</w:t>
      </w:r>
      <w:r w:rsidR="00EB14D5">
        <w:t>Point Cloud Library (PCL): pcl::PointXYZRGBA Struct Reference</w:t>
      </w:r>
      <w:r>
        <w:t>”</w:t>
      </w:r>
      <w:r w:rsidR="00EB14D5">
        <w:t xml:space="preserve">. s. f. Accedido 12 de abril de 2023. </w:t>
      </w:r>
      <w:hyperlink r:id="rId331" w:history="1">
        <w:r w:rsidR="00ED2AF5" w:rsidRPr="00E55757">
          <w:rPr>
            <w:rStyle w:val="Hipervnculo"/>
          </w:rPr>
          <w:t xml:space="preserve">https://pointclouds.org/documentation/structpcl_1_1_point_x_y_z_r_g_b_a.html. </w:t>
        </w:r>
      </w:hyperlink>
    </w:p>
    <w:p w14:paraId="297CE3B5" w14:textId="77777777" w:rsidR="00320029" w:rsidRDefault="00320029" w:rsidP="00320029">
      <w:pPr>
        <w:spacing w:before="0" w:after="0" w:line="240" w:lineRule="auto"/>
        <w:ind w:hanging="480"/>
        <w:rPr>
          <w:szCs w:val="24"/>
        </w:rPr>
      </w:pPr>
    </w:p>
    <w:p w14:paraId="05A4B7F4" w14:textId="37387025" w:rsidR="00320029" w:rsidRDefault="00320029" w:rsidP="00320029">
      <w:pPr>
        <w:spacing w:before="0" w:after="0" w:line="240" w:lineRule="auto"/>
        <w:ind w:hanging="480"/>
        <w:rPr>
          <w:lang w:eastAsia="es-MX"/>
        </w:rPr>
      </w:pPr>
      <w:r w:rsidRPr="00572941">
        <w:rPr>
          <w:szCs w:val="24"/>
        </w:rPr>
        <w:t xml:space="preserve">Pressman, R. 2010. </w:t>
      </w:r>
      <w:r w:rsidRPr="00572941">
        <w:rPr>
          <w:i/>
          <w:iCs/>
          <w:szCs w:val="24"/>
        </w:rPr>
        <w:t>Ingenier</w:t>
      </w:r>
      <w:r>
        <w:rPr>
          <w:i/>
          <w:iCs/>
          <w:szCs w:val="24"/>
        </w:rPr>
        <w:t>í</w:t>
      </w:r>
      <w:r w:rsidRPr="00572941">
        <w:rPr>
          <w:i/>
          <w:iCs/>
          <w:szCs w:val="24"/>
        </w:rPr>
        <w:t>a del Software un Enfoque Practico</w:t>
      </w:r>
      <w:r w:rsidRPr="00572941">
        <w:rPr>
          <w:szCs w:val="24"/>
        </w:rPr>
        <w:t>. M</w:t>
      </w:r>
      <w:r>
        <w:rPr>
          <w:szCs w:val="24"/>
        </w:rPr>
        <w:t>é</w:t>
      </w:r>
      <w:r w:rsidRPr="00572941">
        <w:rPr>
          <w:szCs w:val="24"/>
        </w:rPr>
        <w:t xml:space="preserve">xico, D.F: McGraw-Hill </w:t>
      </w:r>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Shaoqing, Kaiming He, Ross B. Girshick, y Jian Sun. 2015. </w:t>
      </w:r>
      <w:r w:rsidR="00C73052">
        <w:t>“</w:t>
      </w:r>
      <w:r>
        <w:t>Faster R-CNN: Towards Real-Time Object Detection with Region Proposal Networks</w:t>
      </w:r>
      <w:r w:rsidR="00C73052">
        <w:t>”</w:t>
      </w:r>
      <w:r>
        <w:t xml:space="preserve">. </w:t>
      </w:r>
      <w:r>
        <w:rPr>
          <w:i/>
          <w:iCs/>
        </w:rPr>
        <w:t>CoRR</w:t>
      </w:r>
      <w:r>
        <w:t xml:space="preserve"> abs/1506.01497. </w:t>
      </w:r>
      <w:hyperlink r:id="rId332" w:history="1">
        <w:r>
          <w:rPr>
            <w:rStyle w:val="Hipervnculo"/>
          </w:rPr>
          <w:t>http://arxiv.org/abs/1506.01497</w:t>
        </w:r>
      </w:hyperlink>
      <w:r>
        <w:t>.</w:t>
      </w:r>
    </w:p>
    <w:p w14:paraId="1AB15415" w14:textId="77777777" w:rsidR="00DC0BAF" w:rsidRDefault="00DC0BAF" w:rsidP="002567FA">
      <w:pPr>
        <w:spacing w:before="0" w:after="0" w:line="240" w:lineRule="auto"/>
        <w:ind w:hanging="480"/>
        <w:jc w:val="left"/>
      </w:pPr>
    </w:p>
    <w:p w14:paraId="5921C5A1" w14:textId="5DA3B8A1" w:rsidR="00DC0BAF" w:rsidRDefault="00DC0BAF" w:rsidP="00DC0BAF">
      <w:pPr>
        <w:spacing w:before="0" w:after="0" w:line="240" w:lineRule="auto"/>
        <w:ind w:hanging="480"/>
        <w:jc w:val="left"/>
        <w:rPr>
          <w:lang w:eastAsia="es-MX"/>
        </w:rPr>
      </w:pPr>
      <w:r>
        <w:t>“</w:t>
      </w:r>
      <w:r w:rsidRPr="00DC0BAF">
        <w:t xml:space="preserve">Road vehicles — Functional safety </w:t>
      </w:r>
      <w:r>
        <w:t xml:space="preserve">ISO 26262-1:2011”. ISO. 2011. </w:t>
      </w:r>
      <w:hyperlink r:id="rId333" w:history="1">
        <w:r>
          <w:rPr>
            <w:rStyle w:val="Hipervnculo"/>
          </w:rPr>
          <w:t>https://www.iso.org/standard/43464.html</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r>
        <w:t xml:space="preserve">Rosebrock, Adrian. 2015. </w:t>
      </w:r>
      <w:r w:rsidRPr="000F750A">
        <w:rPr>
          <w:i/>
          <w:iCs/>
        </w:rPr>
        <w:t>Local Binary Patterns with Python &amp; OpenCV.</w:t>
      </w:r>
      <w:r>
        <w:t xml:space="preserve"> </w:t>
      </w:r>
      <w:r w:rsidRPr="000F750A">
        <w:t>PyImageSearch</w:t>
      </w:r>
      <w:r>
        <w:t xml:space="preserve"> (blog). 7 de diciembre de 2015. </w:t>
      </w:r>
      <w:hyperlink r:id="rId334"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1C5F55F6" w14:textId="33E06459" w:rsidR="000F750A" w:rsidRPr="00B60AE1" w:rsidRDefault="00B60AE1" w:rsidP="0022462B">
      <w:pPr>
        <w:spacing w:before="0" w:after="0" w:line="240" w:lineRule="auto"/>
        <w:ind w:hanging="480"/>
        <w:jc w:val="left"/>
        <w:rPr>
          <w:szCs w:val="24"/>
          <w:lang w:eastAsia="es-MX"/>
        </w:rPr>
      </w:pPr>
      <w:r w:rsidRPr="00B60AE1">
        <w:rPr>
          <w:szCs w:val="24"/>
          <w:lang w:eastAsia="es-MX"/>
        </w:rPr>
        <w:t>Saleh, Kaziwa, Sándor Szénási, y Zoltán Vámossy.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r w:rsidRPr="00755966">
        <w:rPr>
          <w:i/>
          <w:iCs/>
        </w:rPr>
        <w:t>Setting Up Transformations — Navigation 2 1.0.0 documentation</w:t>
      </w:r>
      <w:r>
        <w:t xml:space="preserve">. s. f. Accedido 15 de abril de 2023. </w:t>
      </w:r>
      <w:hyperlink r:id="rId335"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pPr>
      <w:r>
        <w:t xml:space="preserve">Shetty, Anirudha B., Bhoomika, Deeksha, Jeevan Rebeiro, y Ramyashree. 2021. </w:t>
      </w:r>
      <w:r w:rsidRPr="00755966">
        <w:rPr>
          <w:i/>
          <w:iCs/>
        </w:rPr>
        <w:t>Facial recognition using Haar cascade and LBP classifiers.</w:t>
      </w:r>
      <w:r>
        <w:t xml:space="preserve"> </w:t>
      </w:r>
      <w:r w:rsidRPr="00755966">
        <w:t>Global Transitions Proceedings</w:t>
      </w:r>
      <w:r>
        <w:t xml:space="preserve"> 2 (2): 330-35. </w:t>
      </w:r>
      <w:hyperlink r:id="rId336" w:history="1">
        <w:r>
          <w:rPr>
            <w:rStyle w:val="Hipervnculo"/>
          </w:rPr>
          <w:t>https://doi.org/10.1016/j.gltp.2021.08.044</w:t>
        </w:r>
      </w:hyperlink>
      <w:r>
        <w:t>.</w:t>
      </w:r>
    </w:p>
    <w:p w14:paraId="50A148A7" w14:textId="77777777" w:rsidR="00E90543" w:rsidRDefault="00E90543" w:rsidP="00AE3852">
      <w:pPr>
        <w:spacing w:before="0" w:after="0" w:line="240" w:lineRule="auto"/>
        <w:ind w:hanging="480"/>
        <w:jc w:val="left"/>
      </w:pPr>
    </w:p>
    <w:p w14:paraId="2EB2E2FF" w14:textId="7F4955FD" w:rsidR="00E90543" w:rsidRDefault="00DC0BAF" w:rsidP="00DC0BAF">
      <w:pPr>
        <w:spacing w:before="0" w:after="0" w:line="240" w:lineRule="auto"/>
        <w:ind w:hanging="480"/>
        <w:jc w:val="left"/>
        <w:rPr>
          <w:lang w:eastAsia="es-MX"/>
        </w:rPr>
      </w:pPr>
      <w:r>
        <w:t xml:space="preserve">Shuttleworth, Jennifer. 2019. “SAE J3016 Automated-Driving Graphic”. 2019. </w:t>
      </w:r>
      <w:hyperlink r:id="rId337" w:history="1">
        <w:r>
          <w:rPr>
            <w:rStyle w:val="Hipervnculo"/>
          </w:rPr>
          <w:t>https://www.sae.org/site/news/2019/01/sae-updates-j3016-automated-driving-graphic</w:t>
        </w:r>
      </w:hyperlink>
      <w:r>
        <w:t>.</w:t>
      </w:r>
    </w:p>
    <w:p w14:paraId="509E5C1B" w14:textId="77777777" w:rsidR="00EB14D5" w:rsidRDefault="00EB14D5" w:rsidP="00EB14D5">
      <w:pPr>
        <w:spacing w:before="0" w:after="0" w:line="240" w:lineRule="auto"/>
        <w:ind w:hanging="480"/>
      </w:pPr>
    </w:p>
    <w:p w14:paraId="507DC5F8" w14:textId="358F9BE9" w:rsidR="008E1B10" w:rsidRDefault="008E1B10" w:rsidP="008E1B10">
      <w:pPr>
        <w:spacing w:before="0" w:after="0" w:line="240" w:lineRule="auto"/>
        <w:ind w:hanging="480"/>
        <w:jc w:val="left"/>
        <w:rPr>
          <w:lang w:eastAsia="es-MX"/>
        </w:rPr>
      </w:pPr>
      <w:r>
        <w:t xml:space="preserve">Song, Xibin, Peng Wang, Dingfu Zhou, Rui Zhu, Chenye Guan, Yuchao Dai, Hao Su, Hongdong Li, y Ruigang Yang. 2019. “ApolloCar3D: A Large 3D Car Instance Understanding Benchmark for Autonomous Driving”. En </w:t>
      </w:r>
      <w:r>
        <w:rPr>
          <w:i/>
          <w:iCs/>
        </w:rPr>
        <w:t>2019 IEEE/CVF Conference on Computer Vision and Pattern Recognition (CVPR)</w:t>
      </w:r>
      <w:r>
        <w:t xml:space="preserve">, 5447-57. Long Beach, CA, USA: IEEE. </w:t>
      </w:r>
      <w:hyperlink r:id="rId338" w:history="1">
        <w:r>
          <w:rPr>
            <w:rStyle w:val="Hipervnculo"/>
          </w:rPr>
          <w:t>https://doi.org/10.1109/CVPR.2019.00560</w:t>
        </w:r>
      </w:hyperlink>
      <w:r>
        <w:t>.</w:t>
      </w:r>
    </w:p>
    <w:p w14:paraId="27B819A6" w14:textId="77777777" w:rsidR="008E1B10" w:rsidRDefault="008E1B10"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SVM bias on weights of positives and negatives - OpenCV Q&amp;A Forum</w:t>
      </w:r>
      <w:r>
        <w:t xml:space="preserve">. s. f. Accedido 18 de abril de 2023. </w:t>
      </w:r>
      <w:hyperlink r:id="rId339"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Cheolhyeon Kwon. 2022. </w:t>
      </w:r>
      <w:r w:rsidRPr="00755966">
        <w:rPr>
          <w:i/>
          <w:iCs/>
        </w:rPr>
        <w:t>Survey on the State-of-the-Art in Device-to-Device Communication: A Resource Allocation Perspective | Elsevier Enhanced Reader.</w:t>
      </w:r>
      <w:r>
        <w:t xml:space="preserve"> 2022. </w:t>
      </w:r>
      <w:hyperlink r:id="rId340"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r>
        <w:t xml:space="preserve">Tyagi, Mrinal. 2021. </w:t>
      </w:r>
      <w:r w:rsidRPr="00755966">
        <w:rPr>
          <w:i/>
          <w:iCs/>
        </w:rPr>
        <w:t>HOG(Histogram of Oriented Gradients)</w:t>
      </w:r>
      <w:r>
        <w:t xml:space="preserve">. Medium. 24 de julio de 2021. </w:t>
      </w:r>
      <w:hyperlink r:id="rId341" w:history="1">
        <w:r>
          <w:rPr>
            <w:rStyle w:val="Hipervnculo"/>
          </w:rPr>
          <w:t>https://towardsdatascience.com/hog-histogram-of-oriented-gradients-67ecd887675f</w:t>
        </w:r>
      </w:hyperlink>
      <w:r>
        <w:t>.</w:t>
      </w:r>
    </w:p>
    <w:p w14:paraId="21484376" w14:textId="77777777" w:rsidR="00A962D2" w:rsidRDefault="00A962D2" w:rsidP="00A962D2">
      <w:pPr>
        <w:spacing w:before="0" w:after="0" w:line="240" w:lineRule="auto"/>
        <w:ind w:hanging="480"/>
        <w:jc w:val="left"/>
      </w:pPr>
    </w:p>
    <w:p w14:paraId="4A4C83B4" w14:textId="778D8BBC" w:rsidR="00A962D2" w:rsidRDefault="00A962D2" w:rsidP="00A962D2">
      <w:pPr>
        <w:spacing w:before="0" w:after="0" w:line="240" w:lineRule="auto"/>
        <w:ind w:hanging="480"/>
        <w:jc w:val="left"/>
        <w:rPr>
          <w:lang w:eastAsia="es-MX"/>
        </w:rPr>
      </w:pPr>
      <w:r>
        <w:t xml:space="preserve">Viola, P., y M. Jones. 2001. “Rapid object detection using a boosted cascade of simple features”. En </w:t>
      </w:r>
      <w:r>
        <w:rPr>
          <w:i/>
          <w:iCs/>
        </w:rPr>
        <w:t>Proceedings of the 2001 IEEE Computer Society Conference on Computer Vision and Pattern Recognition. CVPR 2001</w:t>
      </w:r>
      <w:r>
        <w:t xml:space="preserve">, 1:I-I. </w:t>
      </w:r>
      <w:hyperlink r:id="rId342" w:history="1">
        <w:r>
          <w:rPr>
            <w:rStyle w:val="Hipervnculo"/>
          </w:rPr>
          <w:t>https://doi.org/10.1109/CVPR.2001.990517</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r w:rsidRPr="00755966">
        <w:rPr>
          <w:i/>
          <w:iCs/>
        </w:rPr>
        <w:t>What Are Convolutional Neural Networks? | IBM.</w:t>
      </w:r>
      <w:r>
        <w:t xml:space="preserve"> s. f. Accedido 5 de junio de 2023. </w:t>
      </w:r>
      <w:hyperlink r:id="rId343" w:history="1">
        <w:r>
          <w:rPr>
            <w:rStyle w:val="Hipervnculo"/>
          </w:rPr>
          <w:t>https://www.ibm.com/topics/convolutional-neural-networks</w:t>
        </w:r>
      </w:hyperlink>
      <w:r>
        <w:t>.</w:t>
      </w:r>
    </w:p>
    <w:p w14:paraId="5B543224" w14:textId="77777777" w:rsidR="008A2A79" w:rsidRDefault="008A2A79" w:rsidP="005D1E4C">
      <w:pPr>
        <w:spacing w:before="0" w:after="0" w:line="240" w:lineRule="auto"/>
        <w:ind w:hanging="480"/>
        <w:jc w:val="left"/>
      </w:pPr>
    </w:p>
    <w:p w14:paraId="5376E09E" w14:textId="4023BF21" w:rsidR="008A2A79" w:rsidRDefault="008A2A79" w:rsidP="0095428C">
      <w:pPr>
        <w:spacing w:before="0" w:after="0" w:line="240" w:lineRule="auto"/>
        <w:ind w:hanging="480"/>
        <w:jc w:val="left"/>
        <w:rPr>
          <w:lang w:eastAsia="es-MX"/>
        </w:rPr>
      </w:pPr>
      <w:bookmarkStart w:id="277" w:name="_Hlk143616690"/>
      <w:r>
        <w:lastRenderedPageBreak/>
        <w:t xml:space="preserve">Zetina, Erick. (2018) 2023. “ai_controlled_car”. Python C++. </w:t>
      </w:r>
      <w:hyperlink r:id="rId344" w:history="1">
        <w:r>
          <w:rPr>
            <w:rStyle w:val="Hipervnculo"/>
          </w:rPr>
          <w:t>https://github.com/Zetinator/ai_controlled_car</w:t>
        </w:r>
      </w:hyperlink>
      <w:r>
        <w:t>.</w:t>
      </w:r>
      <w:bookmarkEnd w:id="277"/>
    </w:p>
    <w:p w14:paraId="315B035E" w14:textId="77777777" w:rsidR="00EB14D5" w:rsidRDefault="00EB14D5" w:rsidP="008A2A79">
      <w:pPr>
        <w:spacing w:before="0" w:after="0" w:line="240" w:lineRule="auto"/>
      </w:pPr>
    </w:p>
    <w:p w14:paraId="4539A677" w14:textId="75C0CFF4" w:rsidR="00320029" w:rsidRDefault="00EB14D5" w:rsidP="00EB14D5">
      <w:pPr>
        <w:spacing w:before="0" w:after="0" w:line="240" w:lineRule="auto"/>
        <w:ind w:hanging="480"/>
      </w:pPr>
      <w:r>
        <w:t>Zhou, Zhi-Qiang.</w:t>
      </w:r>
      <w:r w:rsidR="00755966">
        <w:t xml:space="preserve"> </w:t>
      </w:r>
      <w:r>
        <w:t xml:space="preserve">2019. </w:t>
      </w:r>
      <w:r w:rsidRPr="00755966">
        <w:rPr>
          <w:i/>
          <w:iCs/>
        </w:rPr>
        <w:t>HOG Visualization Using OpenCV(C++)</w:t>
      </w:r>
      <w:r>
        <w:t>.</w:t>
      </w:r>
      <w:r w:rsidR="00755966">
        <w:t xml:space="preserve"> Github</w:t>
      </w:r>
      <w:r>
        <w:t xml:space="preserve">. </w:t>
      </w:r>
      <w:hyperlink r:id="rId345" w:history="1">
        <w:r>
          <w:rPr>
            <w:rStyle w:val="Hipervnculo"/>
          </w:rPr>
          <w:t>https://github.com/zhouzq-thu/HOGImage</w:t>
        </w:r>
      </w:hyperlink>
      <w:r>
        <w:t xml:space="preserve">. </w:t>
      </w:r>
    </w:p>
    <w:bookmarkEnd w:id="260"/>
    <w:bookmarkEnd w:id="261"/>
    <w:p w14:paraId="00AE626B" w14:textId="244FAA60" w:rsidR="009D569F" w:rsidRPr="002B2D3C" w:rsidRDefault="009D569F" w:rsidP="002B2D3C">
      <w:pPr>
        <w:pStyle w:val="References"/>
        <w:ind w:left="0" w:firstLine="0"/>
        <w:rPr>
          <w:lang w:val="es-MX"/>
        </w:rPr>
      </w:pPr>
    </w:p>
    <w:sectPr w:rsidR="009D569F" w:rsidRPr="002B2D3C" w:rsidSect="00CC766E">
      <w:footerReference w:type="default" r:id="rId346"/>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79922" w14:textId="77777777" w:rsidR="00CC766E" w:rsidRDefault="00CC766E">
      <w:r>
        <w:separator/>
      </w:r>
    </w:p>
  </w:endnote>
  <w:endnote w:type="continuationSeparator" w:id="0">
    <w:p w14:paraId="4FC70084" w14:textId="77777777" w:rsidR="00CC766E" w:rsidRDefault="00CC7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4257049"/>
      <w:docPartObj>
        <w:docPartGallery w:val="Page Numbers (Bottom of Page)"/>
        <w:docPartUnique/>
      </w:docPartObj>
    </w:sdtPr>
    <w:sdtContent>
      <w:p w14:paraId="4EBFB4A6" w14:textId="77777777" w:rsidR="009406CD" w:rsidRDefault="009406CD">
        <w:pPr>
          <w:pStyle w:val="Piedepgina"/>
          <w:jc w:val="right"/>
        </w:pPr>
        <w:r>
          <w:fldChar w:fldCharType="begin"/>
        </w:r>
        <w:r>
          <w:instrText>PAGE   \* MERGEFORMAT</w:instrText>
        </w:r>
        <w:r>
          <w:fldChar w:fldCharType="separate"/>
        </w:r>
        <w:r>
          <w:rPr>
            <w:lang w:val="es-ES"/>
          </w:rPr>
          <w:t>2</w:t>
        </w:r>
        <w:r>
          <w:fldChar w:fldCharType="end"/>
        </w:r>
      </w:p>
    </w:sdtContent>
  </w:sdt>
  <w:p w14:paraId="2B822869" w14:textId="77777777" w:rsidR="009406CD" w:rsidRDefault="009406C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2092061"/>
      <w:docPartObj>
        <w:docPartGallery w:val="Page Numbers (Bottom of Page)"/>
        <w:docPartUnique/>
      </w:docPartObj>
    </w:sdtPr>
    <w:sdtContent>
      <w:p w14:paraId="553B291B" w14:textId="77777777" w:rsidR="00BB4DB5" w:rsidRDefault="00BB4DB5">
        <w:pPr>
          <w:pStyle w:val="Piedepgina"/>
          <w:jc w:val="right"/>
        </w:pPr>
        <w:r>
          <w:fldChar w:fldCharType="begin"/>
        </w:r>
        <w:r>
          <w:instrText>PAGE   \* MERGEFORMAT</w:instrText>
        </w:r>
        <w:r>
          <w:fldChar w:fldCharType="separate"/>
        </w:r>
        <w:r>
          <w:rPr>
            <w:lang w:val="es-ES"/>
          </w:rPr>
          <w:t>2</w:t>
        </w:r>
        <w:r>
          <w:fldChar w:fldCharType="end"/>
        </w:r>
      </w:p>
    </w:sdtContent>
  </w:sdt>
  <w:p w14:paraId="59A4CDCB" w14:textId="77777777" w:rsidR="00BB4DB5" w:rsidRDefault="00BB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4F41D7" w14:textId="77777777" w:rsidR="00CC766E" w:rsidRDefault="00CC766E">
      <w:r>
        <w:separator/>
      </w:r>
    </w:p>
  </w:footnote>
  <w:footnote w:type="continuationSeparator" w:id="0">
    <w:p w14:paraId="3DAF5E36" w14:textId="77777777" w:rsidR="00CC766E" w:rsidRDefault="00CC76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7446197C"/>
    <w:lvl w:ilvl="0">
      <w:start w:val="10"/>
      <w:numFmt w:val="decimal"/>
      <w:pStyle w:val="Ttulo1"/>
      <w:lvlText w:val="%1"/>
      <w:lvlJc w:val="left"/>
      <w:pPr>
        <w:ind w:left="420" w:hanging="420"/>
      </w:pPr>
      <w:rPr>
        <w:rFonts w:hint="default"/>
      </w:rPr>
    </w:lvl>
    <w:lvl w:ilvl="1">
      <w:start w:val="1"/>
      <w:numFmt w:val="decimal"/>
      <w:pStyle w:val="Ttulo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6"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3" w15:restartNumberingAfterBreak="0">
    <w:nsid w:val="267754A9"/>
    <w:multiLevelType w:val="multilevel"/>
    <w:tmpl w:val="54E2DAA8"/>
    <w:lvl w:ilvl="0">
      <w:start w:val="3"/>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4" w15:restartNumberingAfterBreak="0">
    <w:nsid w:val="2980583B"/>
    <w:multiLevelType w:val="multilevel"/>
    <w:tmpl w:val="4808CCC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3B031C9"/>
    <w:multiLevelType w:val="multilevel"/>
    <w:tmpl w:val="3DF2B6D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6915D9"/>
    <w:multiLevelType w:val="multilevel"/>
    <w:tmpl w:val="C9DEE0AA"/>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2"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26"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F232B12"/>
    <w:multiLevelType w:val="multilevel"/>
    <w:tmpl w:val="1EBA3740"/>
    <w:lvl w:ilvl="0">
      <w:start w:val="6"/>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508D059A"/>
    <w:multiLevelType w:val="multilevel"/>
    <w:tmpl w:val="0BEA5A3C"/>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99740CB"/>
    <w:multiLevelType w:val="multilevel"/>
    <w:tmpl w:val="E56AA614"/>
    <w:lvl w:ilvl="0">
      <w:start w:val="6"/>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080297E"/>
    <w:multiLevelType w:val="multilevel"/>
    <w:tmpl w:val="E9B2DD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6" w15:restartNumberingAfterBreak="0">
    <w:nsid w:val="70B81687"/>
    <w:multiLevelType w:val="multilevel"/>
    <w:tmpl w:val="C94C0934"/>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55C2B42"/>
    <w:multiLevelType w:val="multilevel"/>
    <w:tmpl w:val="2B2CA4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0"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2" w15:restartNumberingAfterBreak="0">
    <w:nsid w:val="7F3E4990"/>
    <w:multiLevelType w:val="multilevel"/>
    <w:tmpl w:val="A4E09EAC"/>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3"/>
  </w:num>
  <w:num w:numId="3" w16cid:durableId="60913039">
    <w:abstractNumId w:val="40"/>
  </w:num>
  <w:num w:numId="4" w16cid:durableId="331566172">
    <w:abstractNumId w:val="9"/>
  </w:num>
  <w:num w:numId="5" w16cid:durableId="1252087121">
    <w:abstractNumId w:val="25"/>
  </w:num>
  <w:num w:numId="6" w16cid:durableId="396511099">
    <w:abstractNumId w:val="12"/>
  </w:num>
  <w:num w:numId="7" w16cid:durableId="137501767">
    <w:abstractNumId w:val="22"/>
  </w:num>
  <w:num w:numId="8" w16cid:durableId="111753266">
    <w:abstractNumId w:val="1"/>
  </w:num>
  <w:num w:numId="9" w16cid:durableId="1836992323">
    <w:abstractNumId w:val="16"/>
  </w:num>
  <w:num w:numId="10" w16cid:durableId="536357025">
    <w:abstractNumId w:val="6"/>
  </w:num>
  <w:num w:numId="11" w16cid:durableId="2127236405">
    <w:abstractNumId w:val="41"/>
  </w:num>
  <w:num w:numId="12" w16cid:durableId="1586917280">
    <w:abstractNumId w:val="11"/>
  </w:num>
  <w:num w:numId="13" w16cid:durableId="744955688">
    <w:abstractNumId w:val="43"/>
  </w:num>
  <w:num w:numId="14" w16cid:durableId="511651214">
    <w:abstractNumId w:val="38"/>
  </w:num>
  <w:num w:numId="15" w16cid:durableId="1265070154">
    <w:abstractNumId w:val="20"/>
  </w:num>
  <w:num w:numId="16" w16cid:durableId="138544784">
    <w:abstractNumId w:val="10"/>
  </w:num>
  <w:num w:numId="17" w16cid:durableId="1858692242">
    <w:abstractNumId w:val="15"/>
  </w:num>
  <w:num w:numId="18" w16cid:durableId="1069113048">
    <w:abstractNumId w:val="21"/>
  </w:num>
  <w:num w:numId="19" w16cid:durableId="1308784804">
    <w:abstractNumId w:val="8"/>
  </w:num>
  <w:num w:numId="20" w16cid:durableId="176042852">
    <w:abstractNumId w:val="0"/>
  </w:num>
  <w:num w:numId="21" w16cid:durableId="893541266">
    <w:abstractNumId w:val="34"/>
  </w:num>
  <w:num w:numId="22" w16cid:durableId="1051029529">
    <w:abstractNumId w:val="26"/>
  </w:num>
  <w:num w:numId="23" w16cid:durableId="377749683">
    <w:abstractNumId w:val="39"/>
  </w:num>
  <w:num w:numId="24" w16cid:durableId="1015619541">
    <w:abstractNumId w:val="33"/>
  </w:num>
  <w:num w:numId="25" w16cid:durableId="602108549">
    <w:abstractNumId w:val="7"/>
  </w:num>
  <w:num w:numId="26" w16cid:durableId="1846627104">
    <w:abstractNumId w:val="29"/>
  </w:num>
  <w:num w:numId="27" w16cid:durableId="1188255979">
    <w:abstractNumId w:val="32"/>
  </w:num>
  <w:num w:numId="28" w16cid:durableId="1423329991">
    <w:abstractNumId w:val="4"/>
  </w:num>
  <w:num w:numId="29" w16cid:durableId="1904025117">
    <w:abstractNumId w:val="31"/>
  </w:num>
  <w:num w:numId="30" w16cid:durableId="1079137331">
    <w:abstractNumId w:val="3"/>
  </w:num>
  <w:num w:numId="31" w16cid:durableId="1911378934">
    <w:abstractNumId w:val="24"/>
  </w:num>
  <w:num w:numId="32" w16cid:durableId="1800412329">
    <w:abstractNumId w:val="17"/>
  </w:num>
  <w:num w:numId="33" w16cid:durableId="1573541666">
    <w:abstractNumId w:val="5"/>
  </w:num>
  <w:num w:numId="34" w16cid:durableId="1575552541">
    <w:abstractNumId w:val="42"/>
  </w:num>
  <w:num w:numId="35" w16cid:durableId="1080252018">
    <w:abstractNumId w:val="19"/>
  </w:num>
  <w:num w:numId="36" w16cid:durableId="659117585">
    <w:abstractNumId w:val="35"/>
  </w:num>
  <w:num w:numId="37" w16cid:durableId="2144036292">
    <w:abstractNumId w:val="30"/>
  </w:num>
  <w:num w:numId="38" w16cid:durableId="1197889454">
    <w:abstractNumId w:val="36"/>
  </w:num>
  <w:num w:numId="39" w16cid:durableId="1555459758">
    <w:abstractNumId w:val="18"/>
  </w:num>
  <w:num w:numId="40" w16cid:durableId="448280477">
    <w:abstractNumId w:val="14"/>
  </w:num>
  <w:num w:numId="41" w16cid:durableId="451098857">
    <w:abstractNumId w:val="28"/>
  </w:num>
  <w:num w:numId="42" w16cid:durableId="133254796">
    <w:abstractNumId w:val="13"/>
  </w:num>
  <w:num w:numId="43" w16cid:durableId="232862700">
    <w:abstractNumId w:val="27"/>
  </w:num>
  <w:num w:numId="44" w16cid:durableId="1198928662">
    <w:abstractNumId w:val="3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059CD"/>
    <w:rsid w:val="00005A30"/>
    <w:rsid w:val="0001200C"/>
    <w:rsid w:val="0001265F"/>
    <w:rsid w:val="000157B4"/>
    <w:rsid w:val="00017D87"/>
    <w:rsid w:val="00021DFF"/>
    <w:rsid w:val="000224FB"/>
    <w:rsid w:val="00022574"/>
    <w:rsid w:val="000227DE"/>
    <w:rsid w:val="00023161"/>
    <w:rsid w:val="00023641"/>
    <w:rsid w:val="000239F0"/>
    <w:rsid w:val="0002401D"/>
    <w:rsid w:val="000240BD"/>
    <w:rsid w:val="000242C4"/>
    <w:rsid w:val="00025472"/>
    <w:rsid w:val="00031B21"/>
    <w:rsid w:val="000324FF"/>
    <w:rsid w:val="00034C9D"/>
    <w:rsid w:val="00036050"/>
    <w:rsid w:val="00036445"/>
    <w:rsid w:val="00036A2B"/>
    <w:rsid w:val="0003756C"/>
    <w:rsid w:val="00037779"/>
    <w:rsid w:val="00040DFD"/>
    <w:rsid w:val="000411FD"/>
    <w:rsid w:val="00044700"/>
    <w:rsid w:val="00050229"/>
    <w:rsid w:val="0005094C"/>
    <w:rsid w:val="000509BC"/>
    <w:rsid w:val="00050A10"/>
    <w:rsid w:val="00052C2E"/>
    <w:rsid w:val="00053BDC"/>
    <w:rsid w:val="000541AF"/>
    <w:rsid w:val="00061D19"/>
    <w:rsid w:val="0006287D"/>
    <w:rsid w:val="00064188"/>
    <w:rsid w:val="0006589B"/>
    <w:rsid w:val="000709E3"/>
    <w:rsid w:val="0007192F"/>
    <w:rsid w:val="00071B73"/>
    <w:rsid w:val="00072569"/>
    <w:rsid w:val="000747CA"/>
    <w:rsid w:val="0007501D"/>
    <w:rsid w:val="000777F3"/>
    <w:rsid w:val="00077F8C"/>
    <w:rsid w:val="00080BD8"/>
    <w:rsid w:val="00082D37"/>
    <w:rsid w:val="00085F50"/>
    <w:rsid w:val="00087271"/>
    <w:rsid w:val="000876A7"/>
    <w:rsid w:val="0009020F"/>
    <w:rsid w:val="00090E75"/>
    <w:rsid w:val="0009182B"/>
    <w:rsid w:val="000A28E3"/>
    <w:rsid w:val="000A2F44"/>
    <w:rsid w:val="000A3AA6"/>
    <w:rsid w:val="000A62A0"/>
    <w:rsid w:val="000A7929"/>
    <w:rsid w:val="000A7A34"/>
    <w:rsid w:val="000A7FF9"/>
    <w:rsid w:val="000B1E71"/>
    <w:rsid w:val="000B75EE"/>
    <w:rsid w:val="000C001E"/>
    <w:rsid w:val="000C07C8"/>
    <w:rsid w:val="000C2042"/>
    <w:rsid w:val="000C4554"/>
    <w:rsid w:val="000C5B0E"/>
    <w:rsid w:val="000C6DAA"/>
    <w:rsid w:val="000C7C0B"/>
    <w:rsid w:val="000D144B"/>
    <w:rsid w:val="000D41C8"/>
    <w:rsid w:val="000D4BF5"/>
    <w:rsid w:val="000D59A3"/>
    <w:rsid w:val="000D6219"/>
    <w:rsid w:val="000D6348"/>
    <w:rsid w:val="000D684D"/>
    <w:rsid w:val="000D70A0"/>
    <w:rsid w:val="000D7DE2"/>
    <w:rsid w:val="000D7F65"/>
    <w:rsid w:val="000E1323"/>
    <w:rsid w:val="000E2469"/>
    <w:rsid w:val="000E32DA"/>
    <w:rsid w:val="000E5291"/>
    <w:rsid w:val="000E564D"/>
    <w:rsid w:val="000E65F6"/>
    <w:rsid w:val="000F11B0"/>
    <w:rsid w:val="000F1545"/>
    <w:rsid w:val="000F1907"/>
    <w:rsid w:val="000F2008"/>
    <w:rsid w:val="000F25C8"/>
    <w:rsid w:val="000F6397"/>
    <w:rsid w:val="000F7112"/>
    <w:rsid w:val="000F750A"/>
    <w:rsid w:val="0010032B"/>
    <w:rsid w:val="00100A2A"/>
    <w:rsid w:val="00101E10"/>
    <w:rsid w:val="0010406B"/>
    <w:rsid w:val="001044B5"/>
    <w:rsid w:val="001110FC"/>
    <w:rsid w:val="00111241"/>
    <w:rsid w:val="00113712"/>
    <w:rsid w:val="001147FD"/>
    <w:rsid w:val="00115D5F"/>
    <w:rsid w:val="0012002E"/>
    <w:rsid w:val="00120B5F"/>
    <w:rsid w:val="0012445E"/>
    <w:rsid w:val="00124606"/>
    <w:rsid w:val="001267ED"/>
    <w:rsid w:val="00127D60"/>
    <w:rsid w:val="0013017C"/>
    <w:rsid w:val="001309BF"/>
    <w:rsid w:val="0013201A"/>
    <w:rsid w:val="00132C59"/>
    <w:rsid w:val="00132ECE"/>
    <w:rsid w:val="00134AF9"/>
    <w:rsid w:val="00134D23"/>
    <w:rsid w:val="00136CF4"/>
    <w:rsid w:val="00142F5C"/>
    <w:rsid w:val="001439CC"/>
    <w:rsid w:val="00146203"/>
    <w:rsid w:val="00151273"/>
    <w:rsid w:val="0015193D"/>
    <w:rsid w:val="00152FDD"/>
    <w:rsid w:val="001539D8"/>
    <w:rsid w:val="001560B5"/>
    <w:rsid w:val="00157A21"/>
    <w:rsid w:val="0016243C"/>
    <w:rsid w:val="00162586"/>
    <w:rsid w:val="001634FF"/>
    <w:rsid w:val="001642D9"/>
    <w:rsid w:val="0016444F"/>
    <w:rsid w:val="00165066"/>
    <w:rsid w:val="00165708"/>
    <w:rsid w:val="00167459"/>
    <w:rsid w:val="001676C4"/>
    <w:rsid w:val="0016792A"/>
    <w:rsid w:val="00175D7F"/>
    <w:rsid w:val="00180A5A"/>
    <w:rsid w:val="00181526"/>
    <w:rsid w:val="001841ED"/>
    <w:rsid w:val="00190119"/>
    <w:rsid w:val="00190EC3"/>
    <w:rsid w:val="00192878"/>
    <w:rsid w:val="00193286"/>
    <w:rsid w:val="00193302"/>
    <w:rsid w:val="00193564"/>
    <w:rsid w:val="00194107"/>
    <w:rsid w:val="001959C3"/>
    <w:rsid w:val="001A033C"/>
    <w:rsid w:val="001A1CB9"/>
    <w:rsid w:val="001A2ACC"/>
    <w:rsid w:val="001A4557"/>
    <w:rsid w:val="001A457C"/>
    <w:rsid w:val="001A4D21"/>
    <w:rsid w:val="001A534D"/>
    <w:rsid w:val="001A5393"/>
    <w:rsid w:val="001A5ADF"/>
    <w:rsid w:val="001A6E44"/>
    <w:rsid w:val="001A7636"/>
    <w:rsid w:val="001B01E2"/>
    <w:rsid w:val="001B0C0D"/>
    <w:rsid w:val="001B517C"/>
    <w:rsid w:val="001B7E9F"/>
    <w:rsid w:val="001C22BF"/>
    <w:rsid w:val="001C2E77"/>
    <w:rsid w:val="001C4615"/>
    <w:rsid w:val="001C6853"/>
    <w:rsid w:val="001C7293"/>
    <w:rsid w:val="001D06D4"/>
    <w:rsid w:val="001D2468"/>
    <w:rsid w:val="001E1BD9"/>
    <w:rsid w:val="001E3624"/>
    <w:rsid w:val="001E3978"/>
    <w:rsid w:val="001E3B0A"/>
    <w:rsid w:val="001E4C38"/>
    <w:rsid w:val="001E5839"/>
    <w:rsid w:val="001E692E"/>
    <w:rsid w:val="001E700D"/>
    <w:rsid w:val="001E70BD"/>
    <w:rsid w:val="001E7560"/>
    <w:rsid w:val="001F17DC"/>
    <w:rsid w:val="001F5FC2"/>
    <w:rsid w:val="001F6C7E"/>
    <w:rsid w:val="001F7386"/>
    <w:rsid w:val="00203B18"/>
    <w:rsid w:val="00204343"/>
    <w:rsid w:val="0020485D"/>
    <w:rsid w:val="00204E1E"/>
    <w:rsid w:val="002066BF"/>
    <w:rsid w:val="002100A5"/>
    <w:rsid w:val="002114F7"/>
    <w:rsid w:val="00212E82"/>
    <w:rsid w:val="00213729"/>
    <w:rsid w:val="00214E1E"/>
    <w:rsid w:val="002165B2"/>
    <w:rsid w:val="00221DC5"/>
    <w:rsid w:val="00221E3A"/>
    <w:rsid w:val="002235AE"/>
    <w:rsid w:val="00223E8F"/>
    <w:rsid w:val="0022462B"/>
    <w:rsid w:val="00226758"/>
    <w:rsid w:val="00226841"/>
    <w:rsid w:val="00226E88"/>
    <w:rsid w:val="00227A2C"/>
    <w:rsid w:val="0023183C"/>
    <w:rsid w:val="00231E70"/>
    <w:rsid w:val="0023579C"/>
    <w:rsid w:val="00235F07"/>
    <w:rsid w:val="00235F2C"/>
    <w:rsid w:val="0023657B"/>
    <w:rsid w:val="00236730"/>
    <w:rsid w:val="00237797"/>
    <w:rsid w:val="002378BB"/>
    <w:rsid w:val="002417E7"/>
    <w:rsid w:val="002421BE"/>
    <w:rsid w:val="0024390C"/>
    <w:rsid w:val="002460FD"/>
    <w:rsid w:val="002478AE"/>
    <w:rsid w:val="00250C12"/>
    <w:rsid w:val="002523E2"/>
    <w:rsid w:val="00255054"/>
    <w:rsid w:val="002567FA"/>
    <w:rsid w:val="00261588"/>
    <w:rsid w:val="00261F03"/>
    <w:rsid w:val="00261F25"/>
    <w:rsid w:val="00265C1A"/>
    <w:rsid w:val="002663B4"/>
    <w:rsid w:val="0026678E"/>
    <w:rsid w:val="00267CF0"/>
    <w:rsid w:val="00280A50"/>
    <w:rsid w:val="00283327"/>
    <w:rsid w:val="002846D9"/>
    <w:rsid w:val="002847FA"/>
    <w:rsid w:val="002866C0"/>
    <w:rsid w:val="0028760B"/>
    <w:rsid w:val="002879FA"/>
    <w:rsid w:val="00287FDA"/>
    <w:rsid w:val="002910C7"/>
    <w:rsid w:val="00297666"/>
    <w:rsid w:val="00297B66"/>
    <w:rsid w:val="002A0D44"/>
    <w:rsid w:val="002A19A4"/>
    <w:rsid w:val="002A19B7"/>
    <w:rsid w:val="002A3070"/>
    <w:rsid w:val="002A335C"/>
    <w:rsid w:val="002A4B55"/>
    <w:rsid w:val="002B2D3C"/>
    <w:rsid w:val="002B33AB"/>
    <w:rsid w:val="002B7B9E"/>
    <w:rsid w:val="002C06F2"/>
    <w:rsid w:val="002C0959"/>
    <w:rsid w:val="002C215E"/>
    <w:rsid w:val="002C65B4"/>
    <w:rsid w:val="002C748E"/>
    <w:rsid w:val="002D11DA"/>
    <w:rsid w:val="002D1865"/>
    <w:rsid w:val="002D3398"/>
    <w:rsid w:val="002D4451"/>
    <w:rsid w:val="002D50CD"/>
    <w:rsid w:val="002D5C3D"/>
    <w:rsid w:val="002D6422"/>
    <w:rsid w:val="002D6463"/>
    <w:rsid w:val="002E18B0"/>
    <w:rsid w:val="002E3F19"/>
    <w:rsid w:val="002E41CA"/>
    <w:rsid w:val="002E565B"/>
    <w:rsid w:val="002E5800"/>
    <w:rsid w:val="002E5E47"/>
    <w:rsid w:val="002E6904"/>
    <w:rsid w:val="002E6EDB"/>
    <w:rsid w:val="002F1C79"/>
    <w:rsid w:val="002F26AF"/>
    <w:rsid w:val="002F4831"/>
    <w:rsid w:val="002F4B62"/>
    <w:rsid w:val="002F699F"/>
    <w:rsid w:val="003006DC"/>
    <w:rsid w:val="00301969"/>
    <w:rsid w:val="00302EF7"/>
    <w:rsid w:val="00305DFD"/>
    <w:rsid w:val="00310AF0"/>
    <w:rsid w:val="00311083"/>
    <w:rsid w:val="00311756"/>
    <w:rsid w:val="0031708C"/>
    <w:rsid w:val="00320029"/>
    <w:rsid w:val="00321E30"/>
    <w:rsid w:val="00325A5C"/>
    <w:rsid w:val="00330201"/>
    <w:rsid w:val="00330570"/>
    <w:rsid w:val="00331E15"/>
    <w:rsid w:val="00333103"/>
    <w:rsid w:val="00333D31"/>
    <w:rsid w:val="00336340"/>
    <w:rsid w:val="00336389"/>
    <w:rsid w:val="00336A2C"/>
    <w:rsid w:val="00336E33"/>
    <w:rsid w:val="0034076B"/>
    <w:rsid w:val="00343885"/>
    <w:rsid w:val="003455D1"/>
    <w:rsid w:val="0034563C"/>
    <w:rsid w:val="00346219"/>
    <w:rsid w:val="00346AF6"/>
    <w:rsid w:val="00350544"/>
    <w:rsid w:val="00351353"/>
    <w:rsid w:val="003524B2"/>
    <w:rsid w:val="00355F8B"/>
    <w:rsid w:val="0035760D"/>
    <w:rsid w:val="003577ED"/>
    <w:rsid w:val="00360539"/>
    <w:rsid w:val="003614FE"/>
    <w:rsid w:val="003615A5"/>
    <w:rsid w:val="00363760"/>
    <w:rsid w:val="003705D0"/>
    <w:rsid w:val="00370A1D"/>
    <w:rsid w:val="00370CF6"/>
    <w:rsid w:val="003713E3"/>
    <w:rsid w:val="0037148D"/>
    <w:rsid w:val="00372A9E"/>
    <w:rsid w:val="003757A2"/>
    <w:rsid w:val="00375C52"/>
    <w:rsid w:val="00376B49"/>
    <w:rsid w:val="00377C12"/>
    <w:rsid w:val="00377C1D"/>
    <w:rsid w:val="00380900"/>
    <w:rsid w:val="00384316"/>
    <w:rsid w:val="003848B3"/>
    <w:rsid w:val="00385917"/>
    <w:rsid w:val="00387D96"/>
    <w:rsid w:val="003926B8"/>
    <w:rsid w:val="00392D54"/>
    <w:rsid w:val="003938C0"/>
    <w:rsid w:val="0039518D"/>
    <w:rsid w:val="00397B02"/>
    <w:rsid w:val="003A2C20"/>
    <w:rsid w:val="003A64E9"/>
    <w:rsid w:val="003A6F73"/>
    <w:rsid w:val="003B2330"/>
    <w:rsid w:val="003B2CE6"/>
    <w:rsid w:val="003B4575"/>
    <w:rsid w:val="003B5778"/>
    <w:rsid w:val="003B6A72"/>
    <w:rsid w:val="003B726E"/>
    <w:rsid w:val="003C399D"/>
    <w:rsid w:val="003C53AF"/>
    <w:rsid w:val="003C56FB"/>
    <w:rsid w:val="003C63D2"/>
    <w:rsid w:val="003C6E39"/>
    <w:rsid w:val="003D0CA3"/>
    <w:rsid w:val="003D2119"/>
    <w:rsid w:val="003D2223"/>
    <w:rsid w:val="003D2FCC"/>
    <w:rsid w:val="003D3168"/>
    <w:rsid w:val="003D6CAC"/>
    <w:rsid w:val="003D79FF"/>
    <w:rsid w:val="003E002F"/>
    <w:rsid w:val="003E1424"/>
    <w:rsid w:val="003E17C3"/>
    <w:rsid w:val="003E1A9A"/>
    <w:rsid w:val="003E2A0F"/>
    <w:rsid w:val="003E3C16"/>
    <w:rsid w:val="003E4C1D"/>
    <w:rsid w:val="003E58E7"/>
    <w:rsid w:val="003E65EF"/>
    <w:rsid w:val="003F23EF"/>
    <w:rsid w:val="003F2D5D"/>
    <w:rsid w:val="003F32A4"/>
    <w:rsid w:val="003F492E"/>
    <w:rsid w:val="003F7809"/>
    <w:rsid w:val="00400546"/>
    <w:rsid w:val="0040157A"/>
    <w:rsid w:val="0040284F"/>
    <w:rsid w:val="0040396D"/>
    <w:rsid w:val="00404FC3"/>
    <w:rsid w:val="00405DDC"/>
    <w:rsid w:val="00407851"/>
    <w:rsid w:val="00410B36"/>
    <w:rsid w:val="00412663"/>
    <w:rsid w:val="00414709"/>
    <w:rsid w:val="004164B2"/>
    <w:rsid w:val="00416E0C"/>
    <w:rsid w:val="00416E13"/>
    <w:rsid w:val="004208CF"/>
    <w:rsid w:val="00424A7A"/>
    <w:rsid w:val="0042619D"/>
    <w:rsid w:val="00433823"/>
    <w:rsid w:val="00433E21"/>
    <w:rsid w:val="00434C81"/>
    <w:rsid w:val="004364DB"/>
    <w:rsid w:val="0044129A"/>
    <w:rsid w:val="00441C44"/>
    <w:rsid w:val="00443510"/>
    <w:rsid w:val="00447FC3"/>
    <w:rsid w:val="0045123A"/>
    <w:rsid w:val="00455AA9"/>
    <w:rsid w:val="00455F59"/>
    <w:rsid w:val="0045679A"/>
    <w:rsid w:val="00461C00"/>
    <w:rsid w:val="00463393"/>
    <w:rsid w:val="00466008"/>
    <w:rsid w:val="00467276"/>
    <w:rsid w:val="00471CE9"/>
    <w:rsid w:val="004746BB"/>
    <w:rsid w:val="00474E9C"/>
    <w:rsid w:val="00475E6D"/>
    <w:rsid w:val="004773DA"/>
    <w:rsid w:val="00477B01"/>
    <w:rsid w:val="004819D5"/>
    <w:rsid w:val="004826D6"/>
    <w:rsid w:val="00483448"/>
    <w:rsid w:val="00483A84"/>
    <w:rsid w:val="00487A4E"/>
    <w:rsid w:val="00490267"/>
    <w:rsid w:val="00490FAE"/>
    <w:rsid w:val="00491B91"/>
    <w:rsid w:val="004931B6"/>
    <w:rsid w:val="00495B77"/>
    <w:rsid w:val="00495EE4"/>
    <w:rsid w:val="0049607A"/>
    <w:rsid w:val="00496E9E"/>
    <w:rsid w:val="00497677"/>
    <w:rsid w:val="00497B5A"/>
    <w:rsid w:val="004A0EAE"/>
    <w:rsid w:val="004A0EFD"/>
    <w:rsid w:val="004A2A40"/>
    <w:rsid w:val="004A311A"/>
    <w:rsid w:val="004A55BB"/>
    <w:rsid w:val="004B03DD"/>
    <w:rsid w:val="004B196E"/>
    <w:rsid w:val="004B1E11"/>
    <w:rsid w:val="004B4368"/>
    <w:rsid w:val="004B4880"/>
    <w:rsid w:val="004B6F08"/>
    <w:rsid w:val="004C08CF"/>
    <w:rsid w:val="004C1357"/>
    <w:rsid w:val="004C64F9"/>
    <w:rsid w:val="004D0B9D"/>
    <w:rsid w:val="004D125E"/>
    <w:rsid w:val="004D4240"/>
    <w:rsid w:val="004D61FD"/>
    <w:rsid w:val="004D6CBD"/>
    <w:rsid w:val="004E17AB"/>
    <w:rsid w:val="004E3FE2"/>
    <w:rsid w:val="004E4AD1"/>
    <w:rsid w:val="004F253B"/>
    <w:rsid w:val="004F3DE9"/>
    <w:rsid w:val="004F71D9"/>
    <w:rsid w:val="00500593"/>
    <w:rsid w:val="0050078A"/>
    <w:rsid w:val="0050230D"/>
    <w:rsid w:val="00503B99"/>
    <w:rsid w:val="005044EB"/>
    <w:rsid w:val="00505610"/>
    <w:rsid w:val="00505CB4"/>
    <w:rsid w:val="00506C70"/>
    <w:rsid w:val="00507AF8"/>
    <w:rsid w:val="00507CE2"/>
    <w:rsid w:val="00511FF8"/>
    <w:rsid w:val="005132F8"/>
    <w:rsid w:val="0051598C"/>
    <w:rsid w:val="005159A0"/>
    <w:rsid w:val="0051665C"/>
    <w:rsid w:val="0052186F"/>
    <w:rsid w:val="00521D28"/>
    <w:rsid w:val="005229AE"/>
    <w:rsid w:val="00524303"/>
    <w:rsid w:val="0052527D"/>
    <w:rsid w:val="0052683E"/>
    <w:rsid w:val="00527165"/>
    <w:rsid w:val="00527E11"/>
    <w:rsid w:val="0053068F"/>
    <w:rsid w:val="00530FBB"/>
    <w:rsid w:val="00532C6C"/>
    <w:rsid w:val="00532CC5"/>
    <w:rsid w:val="00534FAB"/>
    <w:rsid w:val="00535E22"/>
    <w:rsid w:val="00536308"/>
    <w:rsid w:val="00536DA3"/>
    <w:rsid w:val="0054215E"/>
    <w:rsid w:val="0054255C"/>
    <w:rsid w:val="00542BE2"/>
    <w:rsid w:val="005431F6"/>
    <w:rsid w:val="00543D18"/>
    <w:rsid w:val="00545172"/>
    <w:rsid w:val="005471CF"/>
    <w:rsid w:val="00547F3E"/>
    <w:rsid w:val="005512A5"/>
    <w:rsid w:val="00551B2B"/>
    <w:rsid w:val="005535C4"/>
    <w:rsid w:val="0055544D"/>
    <w:rsid w:val="00557CD3"/>
    <w:rsid w:val="00560CDB"/>
    <w:rsid w:val="005616E9"/>
    <w:rsid w:val="00561EA7"/>
    <w:rsid w:val="00562B3F"/>
    <w:rsid w:val="005653C2"/>
    <w:rsid w:val="0056542E"/>
    <w:rsid w:val="00566AA8"/>
    <w:rsid w:val="005724E9"/>
    <w:rsid w:val="00574C97"/>
    <w:rsid w:val="00577827"/>
    <w:rsid w:val="005825F6"/>
    <w:rsid w:val="0058268C"/>
    <w:rsid w:val="00585169"/>
    <w:rsid w:val="00585426"/>
    <w:rsid w:val="00587393"/>
    <w:rsid w:val="005874FB"/>
    <w:rsid w:val="00587F7E"/>
    <w:rsid w:val="005915DC"/>
    <w:rsid w:val="005918C3"/>
    <w:rsid w:val="005939E8"/>
    <w:rsid w:val="00595556"/>
    <w:rsid w:val="00596C11"/>
    <w:rsid w:val="005A0728"/>
    <w:rsid w:val="005A0D29"/>
    <w:rsid w:val="005A2556"/>
    <w:rsid w:val="005A464C"/>
    <w:rsid w:val="005A4FAB"/>
    <w:rsid w:val="005A66C5"/>
    <w:rsid w:val="005A720B"/>
    <w:rsid w:val="005A7773"/>
    <w:rsid w:val="005A7E7B"/>
    <w:rsid w:val="005B03F1"/>
    <w:rsid w:val="005B0719"/>
    <w:rsid w:val="005B0DEF"/>
    <w:rsid w:val="005B1814"/>
    <w:rsid w:val="005B65CB"/>
    <w:rsid w:val="005C1700"/>
    <w:rsid w:val="005C2CF7"/>
    <w:rsid w:val="005C393F"/>
    <w:rsid w:val="005C3C72"/>
    <w:rsid w:val="005C4B1B"/>
    <w:rsid w:val="005D1E4C"/>
    <w:rsid w:val="005D215C"/>
    <w:rsid w:val="005D50B0"/>
    <w:rsid w:val="005D51D3"/>
    <w:rsid w:val="005D54FF"/>
    <w:rsid w:val="005D6884"/>
    <w:rsid w:val="005E01AA"/>
    <w:rsid w:val="005E242B"/>
    <w:rsid w:val="005E36B5"/>
    <w:rsid w:val="005E3AEB"/>
    <w:rsid w:val="005E48F8"/>
    <w:rsid w:val="005E5BA1"/>
    <w:rsid w:val="005E618A"/>
    <w:rsid w:val="005E6E8C"/>
    <w:rsid w:val="005F1B58"/>
    <w:rsid w:val="005F23BA"/>
    <w:rsid w:val="005F3E3C"/>
    <w:rsid w:val="005F4F54"/>
    <w:rsid w:val="005F54F3"/>
    <w:rsid w:val="005F60DF"/>
    <w:rsid w:val="00602146"/>
    <w:rsid w:val="00603609"/>
    <w:rsid w:val="00605833"/>
    <w:rsid w:val="00607CBF"/>
    <w:rsid w:val="00611F6C"/>
    <w:rsid w:val="006125D7"/>
    <w:rsid w:val="00612DB2"/>
    <w:rsid w:val="006164BD"/>
    <w:rsid w:val="00617A89"/>
    <w:rsid w:val="0062026C"/>
    <w:rsid w:val="00620291"/>
    <w:rsid w:val="00623244"/>
    <w:rsid w:val="00630BB6"/>
    <w:rsid w:val="00630F1B"/>
    <w:rsid w:val="00631893"/>
    <w:rsid w:val="006367CA"/>
    <w:rsid w:val="00643D90"/>
    <w:rsid w:val="0064431F"/>
    <w:rsid w:val="0064573B"/>
    <w:rsid w:val="0064667E"/>
    <w:rsid w:val="00646D5F"/>
    <w:rsid w:val="00656722"/>
    <w:rsid w:val="00656959"/>
    <w:rsid w:val="0065773F"/>
    <w:rsid w:val="00657AEC"/>
    <w:rsid w:val="00660A90"/>
    <w:rsid w:val="00663562"/>
    <w:rsid w:val="00663A60"/>
    <w:rsid w:val="006641FF"/>
    <w:rsid w:val="00664B94"/>
    <w:rsid w:val="00667B69"/>
    <w:rsid w:val="00673088"/>
    <w:rsid w:val="0067356A"/>
    <w:rsid w:val="0067706E"/>
    <w:rsid w:val="006817CF"/>
    <w:rsid w:val="00682A7E"/>
    <w:rsid w:val="0068487D"/>
    <w:rsid w:val="0068488D"/>
    <w:rsid w:val="00685237"/>
    <w:rsid w:val="00685980"/>
    <w:rsid w:val="00687A38"/>
    <w:rsid w:val="00687CD4"/>
    <w:rsid w:val="006911C2"/>
    <w:rsid w:val="0069229D"/>
    <w:rsid w:val="00693833"/>
    <w:rsid w:val="006951D8"/>
    <w:rsid w:val="006A28E0"/>
    <w:rsid w:val="006A70EB"/>
    <w:rsid w:val="006B011C"/>
    <w:rsid w:val="006B0A8A"/>
    <w:rsid w:val="006B0B30"/>
    <w:rsid w:val="006B393C"/>
    <w:rsid w:val="006B4B73"/>
    <w:rsid w:val="006B624A"/>
    <w:rsid w:val="006B7CD7"/>
    <w:rsid w:val="006C0786"/>
    <w:rsid w:val="006C1027"/>
    <w:rsid w:val="006C206F"/>
    <w:rsid w:val="006C2EBC"/>
    <w:rsid w:val="006C550B"/>
    <w:rsid w:val="006C6B74"/>
    <w:rsid w:val="006C712C"/>
    <w:rsid w:val="006C7AFD"/>
    <w:rsid w:val="006D0DD6"/>
    <w:rsid w:val="006D0E1B"/>
    <w:rsid w:val="006D0EF3"/>
    <w:rsid w:val="006D496B"/>
    <w:rsid w:val="006D6E86"/>
    <w:rsid w:val="006E242D"/>
    <w:rsid w:val="006E779F"/>
    <w:rsid w:val="006F3FAC"/>
    <w:rsid w:val="006F4BB3"/>
    <w:rsid w:val="006F6864"/>
    <w:rsid w:val="006F7156"/>
    <w:rsid w:val="006F7184"/>
    <w:rsid w:val="006F7912"/>
    <w:rsid w:val="00702314"/>
    <w:rsid w:val="0070296D"/>
    <w:rsid w:val="007034EC"/>
    <w:rsid w:val="00703DF1"/>
    <w:rsid w:val="007114DC"/>
    <w:rsid w:val="00712CBB"/>
    <w:rsid w:val="0071380E"/>
    <w:rsid w:val="00714F3D"/>
    <w:rsid w:val="00716B1E"/>
    <w:rsid w:val="00716E63"/>
    <w:rsid w:val="00716E96"/>
    <w:rsid w:val="0072085D"/>
    <w:rsid w:val="00720C4F"/>
    <w:rsid w:val="00721B62"/>
    <w:rsid w:val="00722FFC"/>
    <w:rsid w:val="007259B3"/>
    <w:rsid w:val="007268F3"/>
    <w:rsid w:val="0072702E"/>
    <w:rsid w:val="00727CDE"/>
    <w:rsid w:val="007302D8"/>
    <w:rsid w:val="007310E6"/>
    <w:rsid w:val="00733C42"/>
    <w:rsid w:val="00735BFF"/>
    <w:rsid w:val="0073798A"/>
    <w:rsid w:val="007415A8"/>
    <w:rsid w:val="00743E20"/>
    <w:rsid w:val="00745CF5"/>
    <w:rsid w:val="00746234"/>
    <w:rsid w:val="00752163"/>
    <w:rsid w:val="00755966"/>
    <w:rsid w:val="0076137C"/>
    <w:rsid w:val="00762B5A"/>
    <w:rsid w:val="00764440"/>
    <w:rsid w:val="00764A78"/>
    <w:rsid w:val="00764AFE"/>
    <w:rsid w:val="007653E3"/>
    <w:rsid w:val="00766624"/>
    <w:rsid w:val="00766B62"/>
    <w:rsid w:val="00767302"/>
    <w:rsid w:val="007676D0"/>
    <w:rsid w:val="00771306"/>
    <w:rsid w:val="00773FE8"/>
    <w:rsid w:val="007749AE"/>
    <w:rsid w:val="00774C02"/>
    <w:rsid w:val="00776381"/>
    <w:rsid w:val="00780512"/>
    <w:rsid w:val="007814E8"/>
    <w:rsid w:val="007828B6"/>
    <w:rsid w:val="00782BBD"/>
    <w:rsid w:val="00785615"/>
    <w:rsid w:val="00790273"/>
    <w:rsid w:val="00790D43"/>
    <w:rsid w:val="00791AF9"/>
    <w:rsid w:val="00791E06"/>
    <w:rsid w:val="00792FFF"/>
    <w:rsid w:val="00796841"/>
    <w:rsid w:val="007974BC"/>
    <w:rsid w:val="007A0580"/>
    <w:rsid w:val="007A22C5"/>
    <w:rsid w:val="007A3779"/>
    <w:rsid w:val="007A3FDC"/>
    <w:rsid w:val="007A4C61"/>
    <w:rsid w:val="007A5FC9"/>
    <w:rsid w:val="007A640B"/>
    <w:rsid w:val="007A6629"/>
    <w:rsid w:val="007B1266"/>
    <w:rsid w:val="007B298B"/>
    <w:rsid w:val="007B2A29"/>
    <w:rsid w:val="007B2FCF"/>
    <w:rsid w:val="007B51E1"/>
    <w:rsid w:val="007B5BDE"/>
    <w:rsid w:val="007C16E2"/>
    <w:rsid w:val="007C1A19"/>
    <w:rsid w:val="007C6473"/>
    <w:rsid w:val="007C6FA0"/>
    <w:rsid w:val="007C70D1"/>
    <w:rsid w:val="007D17B8"/>
    <w:rsid w:val="007D3503"/>
    <w:rsid w:val="007D4686"/>
    <w:rsid w:val="007D4E6B"/>
    <w:rsid w:val="007D6E86"/>
    <w:rsid w:val="007E4BF1"/>
    <w:rsid w:val="007E7F27"/>
    <w:rsid w:val="007F35F2"/>
    <w:rsid w:val="007F4CFC"/>
    <w:rsid w:val="007F63A5"/>
    <w:rsid w:val="007F650C"/>
    <w:rsid w:val="007F6BD6"/>
    <w:rsid w:val="0080004E"/>
    <w:rsid w:val="008016A2"/>
    <w:rsid w:val="00801A5B"/>
    <w:rsid w:val="00801FC2"/>
    <w:rsid w:val="00802616"/>
    <w:rsid w:val="0080562A"/>
    <w:rsid w:val="00806293"/>
    <w:rsid w:val="00806F59"/>
    <w:rsid w:val="0080749F"/>
    <w:rsid w:val="00807E98"/>
    <w:rsid w:val="008109FF"/>
    <w:rsid w:val="00811498"/>
    <w:rsid w:val="00813720"/>
    <w:rsid w:val="00813F79"/>
    <w:rsid w:val="008143E6"/>
    <w:rsid w:val="0081644A"/>
    <w:rsid w:val="008173C6"/>
    <w:rsid w:val="00817828"/>
    <w:rsid w:val="008228F4"/>
    <w:rsid w:val="0082547F"/>
    <w:rsid w:val="008261B5"/>
    <w:rsid w:val="00827C44"/>
    <w:rsid w:val="0083071A"/>
    <w:rsid w:val="008310F6"/>
    <w:rsid w:val="008314EA"/>
    <w:rsid w:val="008320E6"/>
    <w:rsid w:val="00834A09"/>
    <w:rsid w:val="00835E52"/>
    <w:rsid w:val="008371FD"/>
    <w:rsid w:val="008400A9"/>
    <w:rsid w:val="00845FB9"/>
    <w:rsid w:val="008475C6"/>
    <w:rsid w:val="00851707"/>
    <w:rsid w:val="008517D6"/>
    <w:rsid w:val="00851F68"/>
    <w:rsid w:val="008523FF"/>
    <w:rsid w:val="008544EF"/>
    <w:rsid w:val="00854A6B"/>
    <w:rsid w:val="0085518C"/>
    <w:rsid w:val="008553B4"/>
    <w:rsid w:val="00855C3A"/>
    <w:rsid w:val="008564B4"/>
    <w:rsid w:val="008565AE"/>
    <w:rsid w:val="00856F50"/>
    <w:rsid w:val="00861641"/>
    <w:rsid w:val="00862806"/>
    <w:rsid w:val="00862A53"/>
    <w:rsid w:val="0086300B"/>
    <w:rsid w:val="00865BAC"/>
    <w:rsid w:val="0086733C"/>
    <w:rsid w:val="0087060A"/>
    <w:rsid w:val="008715ED"/>
    <w:rsid w:val="00872D23"/>
    <w:rsid w:val="00876EEF"/>
    <w:rsid w:val="008802C9"/>
    <w:rsid w:val="00881460"/>
    <w:rsid w:val="008818C5"/>
    <w:rsid w:val="008833F7"/>
    <w:rsid w:val="00883920"/>
    <w:rsid w:val="00884A2C"/>
    <w:rsid w:val="00886AF3"/>
    <w:rsid w:val="0088743A"/>
    <w:rsid w:val="00891B6F"/>
    <w:rsid w:val="0089294C"/>
    <w:rsid w:val="00893787"/>
    <w:rsid w:val="00896F57"/>
    <w:rsid w:val="008A16A7"/>
    <w:rsid w:val="008A2502"/>
    <w:rsid w:val="008A2799"/>
    <w:rsid w:val="008A296C"/>
    <w:rsid w:val="008A2A79"/>
    <w:rsid w:val="008A316E"/>
    <w:rsid w:val="008A486E"/>
    <w:rsid w:val="008A4A5C"/>
    <w:rsid w:val="008A511B"/>
    <w:rsid w:val="008A6F0E"/>
    <w:rsid w:val="008A7338"/>
    <w:rsid w:val="008A7B4D"/>
    <w:rsid w:val="008A7C8F"/>
    <w:rsid w:val="008B0BF7"/>
    <w:rsid w:val="008B1806"/>
    <w:rsid w:val="008B18AA"/>
    <w:rsid w:val="008B2C89"/>
    <w:rsid w:val="008B32E6"/>
    <w:rsid w:val="008B485E"/>
    <w:rsid w:val="008B4C45"/>
    <w:rsid w:val="008B5A62"/>
    <w:rsid w:val="008B5DA0"/>
    <w:rsid w:val="008C15B8"/>
    <w:rsid w:val="008C466A"/>
    <w:rsid w:val="008C4A5C"/>
    <w:rsid w:val="008C6376"/>
    <w:rsid w:val="008C697E"/>
    <w:rsid w:val="008C6A8D"/>
    <w:rsid w:val="008D0ABB"/>
    <w:rsid w:val="008D3500"/>
    <w:rsid w:val="008D6905"/>
    <w:rsid w:val="008E1589"/>
    <w:rsid w:val="008E1B0B"/>
    <w:rsid w:val="008E1B10"/>
    <w:rsid w:val="008E43FC"/>
    <w:rsid w:val="008E4A35"/>
    <w:rsid w:val="008E72F5"/>
    <w:rsid w:val="008F080B"/>
    <w:rsid w:val="008F22B3"/>
    <w:rsid w:val="008F3B8C"/>
    <w:rsid w:val="008F46F5"/>
    <w:rsid w:val="008F54F5"/>
    <w:rsid w:val="008F72A2"/>
    <w:rsid w:val="00902268"/>
    <w:rsid w:val="00903229"/>
    <w:rsid w:val="00903EA7"/>
    <w:rsid w:val="00905FFA"/>
    <w:rsid w:val="0090643B"/>
    <w:rsid w:val="00911114"/>
    <w:rsid w:val="009118F5"/>
    <w:rsid w:val="00915FDD"/>
    <w:rsid w:val="00916DAE"/>
    <w:rsid w:val="00917F11"/>
    <w:rsid w:val="00920BB4"/>
    <w:rsid w:val="009211B7"/>
    <w:rsid w:val="00922954"/>
    <w:rsid w:val="009238E5"/>
    <w:rsid w:val="0092409E"/>
    <w:rsid w:val="00925322"/>
    <w:rsid w:val="00925A34"/>
    <w:rsid w:val="00931343"/>
    <w:rsid w:val="00937C7E"/>
    <w:rsid w:val="009406CD"/>
    <w:rsid w:val="009411E5"/>
    <w:rsid w:val="00941A5B"/>
    <w:rsid w:val="00942951"/>
    <w:rsid w:val="00945A98"/>
    <w:rsid w:val="009464E0"/>
    <w:rsid w:val="0095019C"/>
    <w:rsid w:val="0095379C"/>
    <w:rsid w:val="00953BF6"/>
    <w:rsid w:val="0095428C"/>
    <w:rsid w:val="00960505"/>
    <w:rsid w:val="00961842"/>
    <w:rsid w:val="00962CCC"/>
    <w:rsid w:val="00962E42"/>
    <w:rsid w:val="00964B10"/>
    <w:rsid w:val="00966234"/>
    <w:rsid w:val="00966596"/>
    <w:rsid w:val="0096676F"/>
    <w:rsid w:val="00966F7E"/>
    <w:rsid w:val="00973F0C"/>
    <w:rsid w:val="0097470F"/>
    <w:rsid w:val="00975E08"/>
    <w:rsid w:val="00980A77"/>
    <w:rsid w:val="00983906"/>
    <w:rsid w:val="00990EDD"/>
    <w:rsid w:val="00991B22"/>
    <w:rsid w:val="0099319B"/>
    <w:rsid w:val="00995783"/>
    <w:rsid w:val="009958FD"/>
    <w:rsid w:val="00997170"/>
    <w:rsid w:val="009973BC"/>
    <w:rsid w:val="009A038D"/>
    <w:rsid w:val="009A3A51"/>
    <w:rsid w:val="009A4572"/>
    <w:rsid w:val="009A5499"/>
    <w:rsid w:val="009A5A42"/>
    <w:rsid w:val="009A6BFC"/>
    <w:rsid w:val="009A7A5B"/>
    <w:rsid w:val="009B3F23"/>
    <w:rsid w:val="009B5B09"/>
    <w:rsid w:val="009B6FD3"/>
    <w:rsid w:val="009C06B2"/>
    <w:rsid w:val="009C0A8C"/>
    <w:rsid w:val="009C1619"/>
    <w:rsid w:val="009C5273"/>
    <w:rsid w:val="009C5D51"/>
    <w:rsid w:val="009D238F"/>
    <w:rsid w:val="009D2B8B"/>
    <w:rsid w:val="009D3C3E"/>
    <w:rsid w:val="009D40AE"/>
    <w:rsid w:val="009D569F"/>
    <w:rsid w:val="009D57FF"/>
    <w:rsid w:val="009D5CE3"/>
    <w:rsid w:val="009E1797"/>
    <w:rsid w:val="009E6983"/>
    <w:rsid w:val="009F119D"/>
    <w:rsid w:val="009F1280"/>
    <w:rsid w:val="009F1DA7"/>
    <w:rsid w:val="009F2B8E"/>
    <w:rsid w:val="009F348A"/>
    <w:rsid w:val="009F36B8"/>
    <w:rsid w:val="009F4652"/>
    <w:rsid w:val="009F4B29"/>
    <w:rsid w:val="009F4F44"/>
    <w:rsid w:val="009F70B1"/>
    <w:rsid w:val="00A0298A"/>
    <w:rsid w:val="00A04AB6"/>
    <w:rsid w:val="00A0588B"/>
    <w:rsid w:val="00A073FF"/>
    <w:rsid w:val="00A10AA4"/>
    <w:rsid w:val="00A11BE3"/>
    <w:rsid w:val="00A12ABF"/>
    <w:rsid w:val="00A14957"/>
    <w:rsid w:val="00A14DC9"/>
    <w:rsid w:val="00A15120"/>
    <w:rsid w:val="00A15591"/>
    <w:rsid w:val="00A17052"/>
    <w:rsid w:val="00A17665"/>
    <w:rsid w:val="00A22F2C"/>
    <w:rsid w:val="00A232B8"/>
    <w:rsid w:val="00A25002"/>
    <w:rsid w:val="00A30CC3"/>
    <w:rsid w:val="00A31322"/>
    <w:rsid w:val="00A31EFE"/>
    <w:rsid w:val="00A32BF7"/>
    <w:rsid w:val="00A34C99"/>
    <w:rsid w:val="00A34F8E"/>
    <w:rsid w:val="00A36888"/>
    <w:rsid w:val="00A370F4"/>
    <w:rsid w:val="00A3762C"/>
    <w:rsid w:val="00A4122F"/>
    <w:rsid w:val="00A428A9"/>
    <w:rsid w:val="00A47E89"/>
    <w:rsid w:val="00A50E0C"/>
    <w:rsid w:val="00A552E6"/>
    <w:rsid w:val="00A56BDA"/>
    <w:rsid w:val="00A56CD7"/>
    <w:rsid w:val="00A57B43"/>
    <w:rsid w:val="00A61C7C"/>
    <w:rsid w:val="00A6251E"/>
    <w:rsid w:val="00A63D36"/>
    <w:rsid w:val="00A66709"/>
    <w:rsid w:val="00A66B06"/>
    <w:rsid w:val="00A67C62"/>
    <w:rsid w:val="00A708E6"/>
    <w:rsid w:val="00A70A85"/>
    <w:rsid w:val="00A70DE1"/>
    <w:rsid w:val="00A747F7"/>
    <w:rsid w:val="00A749F5"/>
    <w:rsid w:val="00A74B10"/>
    <w:rsid w:val="00A75D8B"/>
    <w:rsid w:val="00A76EE1"/>
    <w:rsid w:val="00A77A10"/>
    <w:rsid w:val="00A8044F"/>
    <w:rsid w:val="00A8340E"/>
    <w:rsid w:val="00A86E5F"/>
    <w:rsid w:val="00A87A03"/>
    <w:rsid w:val="00A90337"/>
    <w:rsid w:val="00A908CB"/>
    <w:rsid w:val="00A90B0B"/>
    <w:rsid w:val="00A90FF8"/>
    <w:rsid w:val="00A93F54"/>
    <w:rsid w:val="00A962D2"/>
    <w:rsid w:val="00AA0834"/>
    <w:rsid w:val="00AA1D20"/>
    <w:rsid w:val="00AA3A65"/>
    <w:rsid w:val="00AA473B"/>
    <w:rsid w:val="00AB3468"/>
    <w:rsid w:val="00AB4C33"/>
    <w:rsid w:val="00AB59A1"/>
    <w:rsid w:val="00AB60AD"/>
    <w:rsid w:val="00AC2C8F"/>
    <w:rsid w:val="00AC2EDD"/>
    <w:rsid w:val="00AC419A"/>
    <w:rsid w:val="00AD13E0"/>
    <w:rsid w:val="00AD2323"/>
    <w:rsid w:val="00AD36CA"/>
    <w:rsid w:val="00AD46B0"/>
    <w:rsid w:val="00AD7CE1"/>
    <w:rsid w:val="00AE0F0F"/>
    <w:rsid w:val="00AE28DB"/>
    <w:rsid w:val="00AE2DEE"/>
    <w:rsid w:val="00AE3708"/>
    <w:rsid w:val="00AE3852"/>
    <w:rsid w:val="00AE4503"/>
    <w:rsid w:val="00AE461E"/>
    <w:rsid w:val="00AF1241"/>
    <w:rsid w:val="00AF256C"/>
    <w:rsid w:val="00AF28F0"/>
    <w:rsid w:val="00AF342B"/>
    <w:rsid w:val="00AF5C8F"/>
    <w:rsid w:val="00AF7169"/>
    <w:rsid w:val="00B00141"/>
    <w:rsid w:val="00B008A4"/>
    <w:rsid w:val="00B00ADE"/>
    <w:rsid w:val="00B019ED"/>
    <w:rsid w:val="00B03271"/>
    <w:rsid w:val="00B03540"/>
    <w:rsid w:val="00B0439E"/>
    <w:rsid w:val="00B05795"/>
    <w:rsid w:val="00B05AFE"/>
    <w:rsid w:val="00B0696E"/>
    <w:rsid w:val="00B108EA"/>
    <w:rsid w:val="00B10B34"/>
    <w:rsid w:val="00B10C4C"/>
    <w:rsid w:val="00B14961"/>
    <w:rsid w:val="00B15867"/>
    <w:rsid w:val="00B162E8"/>
    <w:rsid w:val="00B164DA"/>
    <w:rsid w:val="00B16C78"/>
    <w:rsid w:val="00B16F15"/>
    <w:rsid w:val="00B20D8B"/>
    <w:rsid w:val="00B2472F"/>
    <w:rsid w:val="00B247B8"/>
    <w:rsid w:val="00B260F5"/>
    <w:rsid w:val="00B30CBF"/>
    <w:rsid w:val="00B33A14"/>
    <w:rsid w:val="00B37441"/>
    <w:rsid w:val="00B377D5"/>
    <w:rsid w:val="00B40DAA"/>
    <w:rsid w:val="00B43DF8"/>
    <w:rsid w:val="00B4620A"/>
    <w:rsid w:val="00B51503"/>
    <w:rsid w:val="00B52AD6"/>
    <w:rsid w:val="00B52EDA"/>
    <w:rsid w:val="00B53CB6"/>
    <w:rsid w:val="00B5518C"/>
    <w:rsid w:val="00B55CA4"/>
    <w:rsid w:val="00B55FCA"/>
    <w:rsid w:val="00B57ECA"/>
    <w:rsid w:val="00B60AE1"/>
    <w:rsid w:val="00B6548A"/>
    <w:rsid w:val="00B677DE"/>
    <w:rsid w:val="00B67E71"/>
    <w:rsid w:val="00B70068"/>
    <w:rsid w:val="00B70C2C"/>
    <w:rsid w:val="00B72E47"/>
    <w:rsid w:val="00B742EB"/>
    <w:rsid w:val="00B7447A"/>
    <w:rsid w:val="00B7517F"/>
    <w:rsid w:val="00B75F49"/>
    <w:rsid w:val="00B77601"/>
    <w:rsid w:val="00B83009"/>
    <w:rsid w:val="00B84DE3"/>
    <w:rsid w:val="00B86D81"/>
    <w:rsid w:val="00B87C8E"/>
    <w:rsid w:val="00B90C5D"/>
    <w:rsid w:val="00B910C4"/>
    <w:rsid w:val="00B918EE"/>
    <w:rsid w:val="00B94277"/>
    <w:rsid w:val="00BA0A1F"/>
    <w:rsid w:val="00BA1936"/>
    <w:rsid w:val="00BA519E"/>
    <w:rsid w:val="00BA7291"/>
    <w:rsid w:val="00BA74E1"/>
    <w:rsid w:val="00BA7C69"/>
    <w:rsid w:val="00BB1A26"/>
    <w:rsid w:val="00BB2B3C"/>
    <w:rsid w:val="00BB36DF"/>
    <w:rsid w:val="00BB384E"/>
    <w:rsid w:val="00BB4DB5"/>
    <w:rsid w:val="00BB54D5"/>
    <w:rsid w:val="00BB55BA"/>
    <w:rsid w:val="00BB7D96"/>
    <w:rsid w:val="00BC1B53"/>
    <w:rsid w:val="00BC36BC"/>
    <w:rsid w:val="00BC46A0"/>
    <w:rsid w:val="00BC5DBB"/>
    <w:rsid w:val="00BC7041"/>
    <w:rsid w:val="00BD0C3F"/>
    <w:rsid w:val="00BD27ED"/>
    <w:rsid w:val="00BD2C91"/>
    <w:rsid w:val="00BD75CA"/>
    <w:rsid w:val="00BD79D3"/>
    <w:rsid w:val="00BE1513"/>
    <w:rsid w:val="00BE1564"/>
    <w:rsid w:val="00BE3A1C"/>
    <w:rsid w:val="00BE4E95"/>
    <w:rsid w:val="00BE51DD"/>
    <w:rsid w:val="00BE544B"/>
    <w:rsid w:val="00BE5E30"/>
    <w:rsid w:val="00BE6BE1"/>
    <w:rsid w:val="00BF07E9"/>
    <w:rsid w:val="00BF1009"/>
    <w:rsid w:val="00BF479B"/>
    <w:rsid w:val="00BF5A81"/>
    <w:rsid w:val="00BF657B"/>
    <w:rsid w:val="00BF75F2"/>
    <w:rsid w:val="00BF7B28"/>
    <w:rsid w:val="00C006A6"/>
    <w:rsid w:val="00C055E4"/>
    <w:rsid w:val="00C069CE"/>
    <w:rsid w:val="00C13A0E"/>
    <w:rsid w:val="00C14339"/>
    <w:rsid w:val="00C20578"/>
    <w:rsid w:val="00C2399F"/>
    <w:rsid w:val="00C2447F"/>
    <w:rsid w:val="00C25D3B"/>
    <w:rsid w:val="00C25F93"/>
    <w:rsid w:val="00C264DC"/>
    <w:rsid w:val="00C2787E"/>
    <w:rsid w:val="00C303CD"/>
    <w:rsid w:val="00C33150"/>
    <w:rsid w:val="00C34FB3"/>
    <w:rsid w:val="00C35292"/>
    <w:rsid w:val="00C360EA"/>
    <w:rsid w:val="00C3626F"/>
    <w:rsid w:val="00C40119"/>
    <w:rsid w:val="00C412A9"/>
    <w:rsid w:val="00C41D73"/>
    <w:rsid w:val="00C42840"/>
    <w:rsid w:val="00C524E8"/>
    <w:rsid w:val="00C54DCE"/>
    <w:rsid w:val="00C5516E"/>
    <w:rsid w:val="00C564E2"/>
    <w:rsid w:val="00C64174"/>
    <w:rsid w:val="00C67D8C"/>
    <w:rsid w:val="00C73052"/>
    <w:rsid w:val="00C74240"/>
    <w:rsid w:val="00C750CD"/>
    <w:rsid w:val="00C7599D"/>
    <w:rsid w:val="00C763DD"/>
    <w:rsid w:val="00C7645C"/>
    <w:rsid w:val="00C842D4"/>
    <w:rsid w:val="00C86015"/>
    <w:rsid w:val="00C8685B"/>
    <w:rsid w:val="00C86A54"/>
    <w:rsid w:val="00C87B0E"/>
    <w:rsid w:val="00C919F7"/>
    <w:rsid w:val="00C92F0A"/>
    <w:rsid w:val="00C97548"/>
    <w:rsid w:val="00CA00C9"/>
    <w:rsid w:val="00CA18BB"/>
    <w:rsid w:val="00CA382B"/>
    <w:rsid w:val="00CA3BCC"/>
    <w:rsid w:val="00CA4EB2"/>
    <w:rsid w:val="00CB0DC3"/>
    <w:rsid w:val="00CB189D"/>
    <w:rsid w:val="00CB1F0A"/>
    <w:rsid w:val="00CB4D29"/>
    <w:rsid w:val="00CB4F04"/>
    <w:rsid w:val="00CC0DA0"/>
    <w:rsid w:val="00CC1CB4"/>
    <w:rsid w:val="00CC2ACE"/>
    <w:rsid w:val="00CC2DF4"/>
    <w:rsid w:val="00CC5CBB"/>
    <w:rsid w:val="00CC766E"/>
    <w:rsid w:val="00CD1D04"/>
    <w:rsid w:val="00CD6F42"/>
    <w:rsid w:val="00CE0338"/>
    <w:rsid w:val="00CE1838"/>
    <w:rsid w:val="00CE49E4"/>
    <w:rsid w:val="00CE77E3"/>
    <w:rsid w:val="00CE7A24"/>
    <w:rsid w:val="00CF057F"/>
    <w:rsid w:val="00CF55FC"/>
    <w:rsid w:val="00CF60DB"/>
    <w:rsid w:val="00CF7CEE"/>
    <w:rsid w:val="00D00913"/>
    <w:rsid w:val="00D01438"/>
    <w:rsid w:val="00D03C3E"/>
    <w:rsid w:val="00D046D9"/>
    <w:rsid w:val="00D055CB"/>
    <w:rsid w:val="00D05B13"/>
    <w:rsid w:val="00D06009"/>
    <w:rsid w:val="00D06600"/>
    <w:rsid w:val="00D10C8C"/>
    <w:rsid w:val="00D1168C"/>
    <w:rsid w:val="00D12087"/>
    <w:rsid w:val="00D13555"/>
    <w:rsid w:val="00D135E2"/>
    <w:rsid w:val="00D13FB1"/>
    <w:rsid w:val="00D14519"/>
    <w:rsid w:val="00D14EA0"/>
    <w:rsid w:val="00D15BCD"/>
    <w:rsid w:val="00D15E24"/>
    <w:rsid w:val="00D20918"/>
    <w:rsid w:val="00D31E18"/>
    <w:rsid w:val="00D32173"/>
    <w:rsid w:val="00D33C83"/>
    <w:rsid w:val="00D36BF9"/>
    <w:rsid w:val="00D37152"/>
    <w:rsid w:val="00D401F6"/>
    <w:rsid w:val="00D40362"/>
    <w:rsid w:val="00D408D3"/>
    <w:rsid w:val="00D40E65"/>
    <w:rsid w:val="00D412EA"/>
    <w:rsid w:val="00D4361B"/>
    <w:rsid w:val="00D46916"/>
    <w:rsid w:val="00D46B19"/>
    <w:rsid w:val="00D500CC"/>
    <w:rsid w:val="00D515A4"/>
    <w:rsid w:val="00D51839"/>
    <w:rsid w:val="00D51C85"/>
    <w:rsid w:val="00D51D50"/>
    <w:rsid w:val="00D5223B"/>
    <w:rsid w:val="00D54B2C"/>
    <w:rsid w:val="00D55A7B"/>
    <w:rsid w:val="00D56BC6"/>
    <w:rsid w:val="00D6238E"/>
    <w:rsid w:val="00D6266A"/>
    <w:rsid w:val="00D64895"/>
    <w:rsid w:val="00D70F33"/>
    <w:rsid w:val="00D74E29"/>
    <w:rsid w:val="00D74E9E"/>
    <w:rsid w:val="00D756EC"/>
    <w:rsid w:val="00D806B5"/>
    <w:rsid w:val="00D81C8A"/>
    <w:rsid w:val="00D82A8D"/>
    <w:rsid w:val="00D83D46"/>
    <w:rsid w:val="00D84215"/>
    <w:rsid w:val="00D842EF"/>
    <w:rsid w:val="00D8433F"/>
    <w:rsid w:val="00D91CF1"/>
    <w:rsid w:val="00D92487"/>
    <w:rsid w:val="00D94B26"/>
    <w:rsid w:val="00D95050"/>
    <w:rsid w:val="00D95A01"/>
    <w:rsid w:val="00D96690"/>
    <w:rsid w:val="00D97AD5"/>
    <w:rsid w:val="00DA1247"/>
    <w:rsid w:val="00DA23DE"/>
    <w:rsid w:val="00DA2AB5"/>
    <w:rsid w:val="00DA2D1D"/>
    <w:rsid w:val="00DA44D4"/>
    <w:rsid w:val="00DA4E29"/>
    <w:rsid w:val="00DA5E60"/>
    <w:rsid w:val="00DA75D4"/>
    <w:rsid w:val="00DA7F73"/>
    <w:rsid w:val="00DB1CB9"/>
    <w:rsid w:val="00DB21B7"/>
    <w:rsid w:val="00DB23D8"/>
    <w:rsid w:val="00DB25D3"/>
    <w:rsid w:val="00DB29F8"/>
    <w:rsid w:val="00DB32FC"/>
    <w:rsid w:val="00DB50DF"/>
    <w:rsid w:val="00DB5758"/>
    <w:rsid w:val="00DB644C"/>
    <w:rsid w:val="00DB64F7"/>
    <w:rsid w:val="00DB7139"/>
    <w:rsid w:val="00DB7D82"/>
    <w:rsid w:val="00DC0BAF"/>
    <w:rsid w:val="00DC2B58"/>
    <w:rsid w:val="00DC393F"/>
    <w:rsid w:val="00DC39F1"/>
    <w:rsid w:val="00DC3C41"/>
    <w:rsid w:val="00DC6F97"/>
    <w:rsid w:val="00DD0108"/>
    <w:rsid w:val="00DD0DFD"/>
    <w:rsid w:val="00DD0E76"/>
    <w:rsid w:val="00DD1651"/>
    <w:rsid w:val="00DD1D08"/>
    <w:rsid w:val="00DD27E5"/>
    <w:rsid w:val="00DD2C8A"/>
    <w:rsid w:val="00DD6C52"/>
    <w:rsid w:val="00DD7192"/>
    <w:rsid w:val="00DE2199"/>
    <w:rsid w:val="00DE2352"/>
    <w:rsid w:val="00DE5742"/>
    <w:rsid w:val="00DE5A4C"/>
    <w:rsid w:val="00DE6899"/>
    <w:rsid w:val="00DE7CFE"/>
    <w:rsid w:val="00DE7DDD"/>
    <w:rsid w:val="00DF095F"/>
    <w:rsid w:val="00DF4001"/>
    <w:rsid w:val="00DF4380"/>
    <w:rsid w:val="00DF4A9F"/>
    <w:rsid w:val="00DF594D"/>
    <w:rsid w:val="00DF5E83"/>
    <w:rsid w:val="00DF73BD"/>
    <w:rsid w:val="00E001CF"/>
    <w:rsid w:val="00E014A2"/>
    <w:rsid w:val="00E01672"/>
    <w:rsid w:val="00E02115"/>
    <w:rsid w:val="00E026CD"/>
    <w:rsid w:val="00E02A79"/>
    <w:rsid w:val="00E03708"/>
    <w:rsid w:val="00E045DB"/>
    <w:rsid w:val="00E046C5"/>
    <w:rsid w:val="00E05557"/>
    <w:rsid w:val="00E05E0F"/>
    <w:rsid w:val="00E06E3F"/>
    <w:rsid w:val="00E133D1"/>
    <w:rsid w:val="00E15E17"/>
    <w:rsid w:val="00E22EA3"/>
    <w:rsid w:val="00E233FA"/>
    <w:rsid w:val="00E2366C"/>
    <w:rsid w:val="00E24B46"/>
    <w:rsid w:val="00E24F5B"/>
    <w:rsid w:val="00E2546D"/>
    <w:rsid w:val="00E255B7"/>
    <w:rsid w:val="00E264DD"/>
    <w:rsid w:val="00E2717B"/>
    <w:rsid w:val="00E30896"/>
    <w:rsid w:val="00E309DF"/>
    <w:rsid w:val="00E31A29"/>
    <w:rsid w:val="00E32E45"/>
    <w:rsid w:val="00E375A1"/>
    <w:rsid w:val="00E40599"/>
    <w:rsid w:val="00E40B78"/>
    <w:rsid w:val="00E442A9"/>
    <w:rsid w:val="00E45194"/>
    <w:rsid w:val="00E45C55"/>
    <w:rsid w:val="00E4737D"/>
    <w:rsid w:val="00E53419"/>
    <w:rsid w:val="00E53A8B"/>
    <w:rsid w:val="00E554BB"/>
    <w:rsid w:val="00E6062A"/>
    <w:rsid w:val="00E625F8"/>
    <w:rsid w:val="00E63FE4"/>
    <w:rsid w:val="00E664FB"/>
    <w:rsid w:val="00E668E4"/>
    <w:rsid w:val="00E675BF"/>
    <w:rsid w:val="00E67D1C"/>
    <w:rsid w:val="00E73310"/>
    <w:rsid w:val="00E7415A"/>
    <w:rsid w:val="00E7461F"/>
    <w:rsid w:val="00E7784F"/>
    <w:rsid w:val="00E8107A"/>
    <w:rsid w:val="00E82621"/>
    <w:rsid w:val="00E82998"/>
    <w:rsid w:val="00E82C2B"/>
    <w:rsid w:val="00E8330D"/>
    <w:rsid w:val="00E83C9E"/>
    <w:rsid w:val="00E844DF"/>
    <w:rsid w:val="00E84775"/>
    <w:rsid w:val="00E84CAF"/>
    <w:rsid w:val="00E87139"/>
    <w:rsid w:val="00E87850"/>
    <w:rsid w:val="00E87D0C"/>
    <w:rsid w:val="00E90543"/>
    <w:rsid w:val="00E91738"/>
    <w:rsid w:val="00E91E77"/>
    <w:rsid w:val="00E97081"/>
    <w:rsid w:val="00E977C7"/>
    <w:rsid w:val="00EA2932"/>
    <w:rsid w:val="00EA3BA7"/>
    <w:rsid w:val="00EB14D5"/>
    <w:rsid w:val="00EB2998"/>
    <w:rsid w:val="00EB3745"/>
    <w:rsid w:val="00EB3B69"/>
    <w:rsid w:val="00EB3CA4"/>
    <w:rsid w:val="00EC2AF9"/>
    <w:rsid w:val="00EC2F8A"/>
    <w:rsid w:val="00ED2AF5"/>
    <w:rsid w:val="00ED32D2"/>
    <w:rsid w:val="00ED3AA0"/>
    <w:rsid w:val="00ED60C7"/>
    <w:rsid w:val="00ED6492"/>
    <w:rsid w:val="00ED6691"/>
    <w:rsid w:val="00ED7998"/>
    <w:rsid w:val="00EE0911"/>
    <w:rsid w:val="00EE3F52"/>
    <w:rsid w:val="00EE55FE"/>
    <w:rsid w:val="00EE59D0"/>
    <w:rsid w:val="00EE5A84"/>
    <w:rsid w:val="00EE66AB"/>
    <w:rsid w:val="00EE72D5"/>
    <w:rsid w:val="00EF04C2"/>
    <w:rsid w:val="00EF06CC"/>
    <w:rsid w:val="00EF0F41"/>
    <w:rsid w:val="00EF1AF4"/>
    <w:rsid w:val="00EF391E"/>
    <w:rsid w:val="00EF52A1"/>
    <w:rsid w:val="00EF610F"/>
    <w:rsid w:val="00EF61F0"/>
    <w:rsid w:val="00EF63D1"/>
    <w:rsid w:val="00EF6DAB"/>
    <w:rsid w:val="00EF73FF"/>
    <w:rsid w:val="00F0335C"/>
    <w:rsid w:val="00F10467"/>
    <w:rsid w:val="00F12DAC"/>
    <w:rsid w:val="00F13D2E"/>
    <w:rsid w:val="00F16AC3"/>
    <w:rsid w:val="00F2473E"/>
    <w:rsid w:val="00F24923"/>
    <w:rsid w:val="00F2697B"/>
    <w:rsid w:val="00F26FB1"/>
    <w:rsid w:val="00F3103F"/>
    <w:rsid w:val="00F3418D"/>
    <w:rsid w:val="00F34A70"/>
    <w:rsid w:val="00F34D36"/>
    <w:rsid w:val="00F37370"/>
    <w:rsid w:val="00F41D57"/>
    <w:rsid w:val="00F474B7"/>
    <w:rsid w:val="00F4765A"/>
    <w:rsid w:val="00F504FA"/>
    <w:rsid w:val="00F51266"/>
    <w:rsid w:val="00F519A2"/>
    <w:rsid w:val="00F53177"/>
    <w:rsid w:val="00F5351E"/>
    <w:rsid w:val="00F55A7F"/>
    <w:rsid w:val="00F574CB"/>
    <w:rsid w:val="00F6189C"/>
    <w:rsid w:val="00F651F0"/>
    <w:rsid w:val="00F671F9"/>
    <w:rsid w:val="00F6766E"/>
    <w:rsid w:val="00F67B4F"/>
    <w:rsid w:val="00F711B6"/>
    <w:rsid w:val="00F71DFE"/>
    <w:rsid w:val="00F73A29"/>
    <w:rsid w:val="00F74888"/>
    <w:rsid w:val="00F7599E"/>
    <w:rsid w:val="00F75A10"/>
    <w:rsid w:val="00F77ABC"/>
    <w:rsid w:val="00F80601"/>
    <w:rsid w:val="00F8152F"/>
    <w:rsid w:val="00F83016"/>
    <w:rsid w:val="00F84FA7"/>
    <w:rsid w:val="00F86AFC"/>
    <w:rsid w:val="00F86CDA"/>
    <w:rsid w:val="00F90928"/>
    <w:rsid w:val="00F910B7"/>
    <w:rsid w:val="00F917FF"/>
    <w:rsid w:val="00F92B12"/>
    <w:rsid w:val="00F95008"/>
    <w:rsid w:val="00F9729A"/>
    <w:rsid w:val="00FA0434"/>
    <w:rsid w:val="00FA1591"/>
    <w:rsid w:val="00FA2721"/>
    <w:rsid w:val="00FA463F"/>
    <w:rsid w:val="00FA6C8E"/>
    <w:rsid w:val="00FB0A7E"/>
    <w:rsid w:val="00FB0C39"/>
    <w:rsid w:val="00FB1692"/>
    <w:rsid w:val="00FB308B"/>
    <w:rsid w:val="00FB30B7"/>
    <w:rsid w:val="00FB349D"/>
    <w:rsid w:val="00FB3559"/>
    <w:rsid w:val="00FB427E"/>
    <w:rsid w:val="00FB574D"/>
    <w:rsid w:val="00FB581C"/>
    <w:rsid w:val="00FB6027"/>
    <w:rsid w:val="00FB6336"/>
    <w:rsid w:val="00FB7EBA"/>
    <w:rsid w:val="00FC14E1"/>
    <w:rsid w:val="00FC20F1"/>
    <w:rsid w:val="00FC44B8"/>
    <w:rsid w:val="00FC4CC8"/>
    <w:rsid w:val="00FC5881"/>
    <w:rsid w:val="00FC5A3B"/>
    <w:rsid w:val="00FD05A5"/>
    <w:rsid w:val="00FD1B0B"/>
    <w:rsid w:val="00FD59D5"/>
    <w:rsid w:val="00FD6B22"/>
    <w:rsid w:val="00FE07D0"/>
    <w:rsid w:val="00FE1655"/>
    <w:rsid w:val="00FE2533"/>
    <w:rsid w:val="00FE2FA9"/>
    <w:rsid w:val="00FE3280"/>
    <w:rsid w:val="00FE52F4"/>
    <w:rsid w:val="00FE5721"/>
    <w:rsid w:val="00FE58DD"/>
    <w:rsid w:val="00FE5C39"/>
    <w:rsid w:val="00FF1212"/>
    <w:rsid w:val="00FF237D"/>
    <w:rsid w:val="00FF35A5"/>
    <w:rsid w:val="00FF41DC"/>
    <w:rsid w:val="00FF5DBC"/>
    <w:rsid w:val="00FF6963"/>
    <w:rsid w:val="00FF7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A39CB5"/>
  <w15:docId w15:val="{B222C24A-1FE2-4427-A9CA-EEB57E7D0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F23EF"/>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ED60C7"/>
    <w:pPr>
      <w:keepNext/>
      <w:pageBreakBefore/>
      <w:numPr>
        <w:numId w:val="3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bCs/>
      <w:caps/>
      <w:szCs w:val="24"/>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790273"/>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right="6"/>
      <w:outlineLvl w:val="3"/>
    </w:pPr>
    <w:rPr>
      <w:b/>
      <w:bCs/>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8A511B"/>
    <w:pPr>
      <w:spacing w:before="0" w:after="200" w:line="240" w:lineRule="auto"/>
      <w:ind w:left="360"/>
      <w:jc w:val="center"/>
    </w:pPr>
    <w:rPr>
      <w:rFonts w:eastAsiaTheme="minorEastAsia"/>
      <w:bCs/>
      <w:iCs/>
      <w:caps/>
      <w:color w:val="000000" w:themeColor="text1"/>
      <w:sz w:val="22"/>
      <w:szCs w:val="22"/>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val="0"/>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ED60C7"/>
    <w:rPr>
      <w:b/>
      <w:bCs/>
      <w:caps/>
      <w:sz w:val="24"/>
      <w:szCs w:val="24"/>
      <w:lang w:eastAsia="es-ES"/>
    </w:rPr>
  </w:style>
  <w:style w:type="character" w:customStyle="1" w:styleId="FormatvorlageIndexZchn">
    <w:name w:val="Formatvorlage_Index Zchn"/>
    <w:basedOn w:val="Ttulo1Car"/>
    <w:link w:val="FormatvorlageIndex"/>
    <w:rsid w:val="004E3FE2"/>
    <w:rPr>
      <w:b/>
      <w:bCs/>
      <w:caps/>
      <w:sz w:val="24"/>
      <w:szCs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 w:type="character" w:customStyle="1" w:styleId="appheader-context-item-label">
    <w:name w:val="appheader-context-item-label"/>
    <w:basedOn w:val="Fuentedeprrafopredeter"/>
    <w:rsid w:val="009D238F"/>
  </w:style>
  <w:style w:type="character" w:customStyle="1" w:styleId="appheader-context-item-separator">
    <w:name w:val="appheader-context-item-separator"/>
    <w:basedOn w:val="Fuentedeprrafopredeter"/>
    <w:rsid w:val="009D238F"/>
  </w:style>
  <w:style w:type="character" w:customStyle="1" w:styleId="hgkelc">
    <w:name w:val="hgkelc"/>
    <w:basedOn w:val="Fuentedeprrafopredeter"/>
    <w:rsid w:val="004208CF"/>
  </w:style>
  <w:style w:type="character" w:styleId="Refdecomentario">
    <w:name w:val="annotation reference"/>
    <w:basedOn w:val="Fuentedeprrafopredeter"/>
    <w:semiHidden/>
    <w:unhideWhenUsed/>
    <w:rsid w:val="00050229"/>
    <w:rPr>
      <w:sz w:val="16"/>
      <w:szCs w:val="16"/>
    </w:rPr>
  </w:style>
  <w:style w:type="paragraph" w:styleId="Textocomentario">
    <w:name w:val="annotation text"/>
    <w:basedOn w:val="Normal"/>
    <w:link w:val="TextocomentarioCar"/>
    <w:unhideWhenUsed/>
    <w:rsid w:val="00050229"/>
    <w:pPr>
      <w:spacing w:line="240" w:lineRule="auto"/>
    </w:pPr>
    <w:rPr>
      <w:sz w:val="20"/>
    </w:rPr>
  </w:style>
  <w:style w:type="character" w:customStyle="1" w:styleId="TextocomentarioCar">
    <w:name w:val="Texto comentario Car"/>
    <w:basedOn w:val="Fuentedeprrafopredeter"/>
    <w:link w:val="Textocomentario"/>
    <w:rsid w:val="00050229"/>
    <w:rPr>
      <w:lang w:eastAsia="es-ES"/>
    </w:rPr>
  </w:style>
  <w:style w:type="paragraph" w:styleId="Asuntodelcomentario">
    <w:name w:val="annotation subject"/>
    <w:basedOn w:val="Textocomentario"/>
    <w:next w:val="Textocomentario"/>
    <w:link w:val="AsuntodelcomentarioCar"/>
    <w:semiHidden/>
    <w:unhideWhenUsed/>
    <w:rsid w:val="00050229"/>
    <w:rPr>
      <w:b/>
      <w:bCs/>
    </w:rPr>
  </w:style>
  <w:style w:type="character" w:customStyle="1" w:styleId="AsuntodelcomentarioCar">
    <w:name w:val="Asunto del comentario Car"/>
    <w:basedOn w:val="TextocomentarioCar"/>
    <w:link w:val="Asuntodelcomentario"/>
    <w:semiHidden/>
    <w:rsid w:val="00050229"/>
    <w:rPr>
      <w:b/>
      <w:bCs/>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3165636">
      <w:bodyDiv w:val="1"/>
      <w:marLeft w:val="0"/>
      <w:marRight w:val="0"/>
      <w:marTop w:val="0"/>
      <w:marBottom w:val="0"/>
      <w:divBdr>
        <w:top w:val="none" w:sz="0" w:space="0" w:color="auto"/>
        <w:left w:val="none" w:sz="0" w:space="0" w:color="auto"/>
        <w:bottom w:val="none" w:sz="0" w:space="0" w:color="auto"/>
        <w:right w:val="none" w:sz="0" w:space="0" w:color="auto"/>
      </w:divBdr>
      <w:divsChild>
        <w:div w:id="544367940">
          <w:marLeft w:val="480"/>
          <w:marRight w:val="0"/>
          <w:marTop w:val="0"/>
          <w:marBottom w:val="0"/>
          <w:divBdr>
            <w:top w:val="none" w:sz="0" w:space="0" w:color="auto"/>
            <w:left w:val="none" w:sz="0" w:space="0" w:color="auto"/>
            <w:bottom w:val="none" w:sz="0" w:space="0" w:color="auto"/>
            <w:right w:val="none" w:sz="0" w:space="0" w:color="auto"/>
          </w:divBdr>
          <w:divsChild>
            <w:div w:id="333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0812458">
      <w:bodyDiv w:val="1"/>
      <w:marLeft w:val="0"/>
      <w:marRight w:val="0"/>
      <w:marTop w:val="0"/>
      <w:marBottom w:val="0"/>
      <w:divBdr>
        <w:top w:val="none" w:sz="0" w:space="0" w:color="auto"/>
        <w:left w:val="none" w:sz="0" w:space="0" w:color="auto"/>
        <w:bottom w:val="none" w:sz="0" w:space="0" w:color="auto"/>
        <w:right w:val="none" w:sz="0" w:space="0" w:color="auto"/>
      </w:divBdr>
      <w:divsChild>
        <w:div w:id="2029792886">
          <w:marLeft w:val="480"/>
          <w:marRight w:val="0"/>
          <w:marTop w:val="0"/>
          <w:marBottom w:val="0"/>
          <w:divBdr>
            <w:top w:val="none" w:sz="0" w:space="0" w:color="auto"/>
            <w:left w:val="none" w:sz="0" w:space="0" w:color="auto"/>
            <w:bottom w:val="none" w:sz="0" w:space="0" w:color="auto"/>
            <w:right w:val="none" w:sz="0" w:space="0" w:color="auto"/>
          </w:divBdr>
          <w:divsChild>
            <w:div w:id="16415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05465690">
      <w:bodyDiv w:val="1"/>
      <w:marLeft w:val="0"/>
      <w:marRight w:val="0"/>
      <w:marTop w:val="0"/>
      <w:marBottom w:val="0"/>
      <w:divBdr>
        <w:top w:val="none" w:sz="0" w:space="0" w:color="auto"/>
        <w:left w:val="none" w:sz="0" w:space="0" w:color="auto"/>
        <w:bottom w:val="none" w:sz="0" w:space="0" w:color="auto"/>
        <w:right w:val="none" w:sz="0" w:space="0" w:color="auto"/>
      </w:divBdr>
      <w:divsChild>
        <w:div w:id="1176070191">
          <w:marLeft w:val="480"/>
          <w:marRight w:val="0"/>
          <w:marTop w:val="0"/>
          <w:marBottom w:val="0"/>
          <w:divBdr>
            <w:top w:val="none" w:sz="0" w:space="0" w:color="auto"/>
            <w:left w:val="none" w:sz="0" w:space="0" w:color="auto"/>
            <w:bottom w:val="none" w:sz="0" w:space="0" w:color="auto"/>
            <w:right w:val="none" w:sz="0" w:space="0" w:color="auto"/>
          </w:divBdr>
          <w:divsChild>
            <w:div w:id="20115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172">
      <w:bodyDiv w:val="1"/>
      <w:marLeft w:val="0"/>
      <w:marRight w:val="0"/>
      <w:marTop w:val="0"/>
      <w:marBottom w:val="0"/>
      <w:divBdr>
        <w:top w:val="none" w:sz="0" w:space="0" w:color="auto"/>
        <w:left w:val="none" w:sz="0" w:space="0" w:color="auto"/>
        <w:bottom w:val="none" w:sz="0" w:space="0" w:color="auto"/>
        <w:right w:val="none" w:sz="0" w:space="0" w:color="auto"/>
      </w:divBdr>
      <w:divsChild>
        <w:div w:id="668363003">
          <w:marLeft w:val="480"/>
          <w:marRight w:val="0"/>
          <w:marTop w:val="0"/>
          <w:marBottom w:val="0"/>
          <w:divBdr>
            <w:top w:val="none" w:sz="0" w:space="0" w:color="auto"/>
            <w:left w:val="none" w:sz="0" w:space="0" w:color="auto"/>
            <w:bottom w:val="none" w:sz="0" w:space="0" w:color="auto"/>
            <w:right w:val="none" w:sz="0" w:space="0" w:color="auto"/>
          </w:divBdr>
          <w:divsChild>
            <w:div w:id="1206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50558731">
      <w:bodyDiv w:val="1"/>
      <w:marLeft w:val="0"/>
      <w:marRight w:val="0"/>
      <w:marTop w:val="0"/>
      <w:marBottom w:val="0"/>
      <w:divBdr>
        <w:top w:val="none" w:sz="0" w:space="0" w:color="auto"/>
        <w:left w:val="none" w:sz="0" w:space="0" w:color="auto"/>
        <w:bottom w:val="none" w:sz="0" w:space="0" w:color="auto"/>
        <w:right w:val="none" w:sz="0" w:space="0" w:color="auto"/>
      </w:divBdr>
    </w:div>
    <w:div w:id="178474210">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3252605">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195394708">
      <w:bodyDiv w:val="1"/>
      <w:marLeft w:val="0"/>
      <w:marRight w:val="0"/>
      <w:marTop w:val="0"/>
      <w:marBottom w:val="0"/>
      <w:divBdr>
        <w:top w:val="none" w:sz="0" w:space="0" w:color="auto"/>
        <w:left w:val="none" w:sz="0" w:space="0" w:color="auto"/>
        <w:bottom w:val="none" w:sz="0" w:space="0" w:color="auto"/>
        <w:right w:val="none" w:sz="0" w:space="0" w:color="auto"/>
      </w:divBdr>
    </w:div>
    <w:div w:id="203107117">
      <w:bodyDiv w:val="1"/>
      <w:marLeft w:val="0"/>
      <w:marRight w:val="0"/>
      <w:marTop w:val="0"/>
      <w:marBottom w:val="0"/>
      <w:divBdr>
        <w:top w:val="none" w:sz="0" w:space="0" w:color="auto"/>
        <w:left w:val="none" w:sz="0" w:space="0" w:color="auto"/>
        <w:bottom w:val="none" w:sz="0" w:space="0" w:color="auto"/>
        <w:right w:val="none" w:sz="0" w:space="0" w:color="auto"/>
      </w:divBdr>
    </w:div>
    <w:div w:id="213468224">
      <w:bodyDiv w:val="1"/>
      <w:marLeft w:val="0"/>
      <w:marRight w:val="0"/>
      <w:marTop w:val="0"/>
      <w:marBottom w:val="0"/>
      <w:divBdr>
        <w:top w:val="none" w:sz="0" w:space="0" w:color="auto"/>
        <w:left w:val="none" w:sz="0" w:space="0" w:color="auto"/>
        <w:bottom w:val="none" w:sz="0" w:space="0" w:color="auto"/>
        <w:right w:val="none" w:sz="0" w:space="0" w:color="auto"/>
      </w:divBdr>
      <w:divsChild>
        <w:div w:id="210120477">
          <w:marLeft w:val="480"/>
          <w:marRight w:val="0"/>
          <w:marTop w:val="0"/>
          <w:marBottom w:val="0"/>
          <w:divBdr>
            <w:top w:val="none" w:sz="0" w:space="0" w:color="auto"/>
            <w:left w:val="none" w:sz="0" w:space="0" w:color="auto"/>
            <w:bottom w:val="none" w:sz="0" w:space="0" w:color="auto"/>
            <w:right w:val="none" w:sz="0" w:space="0" w:color="auto"/>
          </w:divBdr>
          <w:divsChild>
            <w:div w:id="6321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18440181">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44387896">
      <w:bodyDiv w:val="1"/>
      <w:marLeft w:val="0"/>
      <w:marRight w:val="0"/>
      <w:marTop w:val="0"/>
      <w:marBottom w:val="0"/>
      <w:divBdr>
        <w:top w:val="none" w:sz="0" w:space="0" w:color="auto"/>
        <w:left w:val="none" w:sz="0" w:space="0" w:color="auto"/>
        <w:bottom w:val="none" w:sz="0" w:space="0" w:color="auto"/>
        <w:right w:val="none" w:sz="0" w:space="0" w:color="auto"/>
      </w:divBdr>
      <w:divsChild>
        <w:div w:id="1192643486">
          <w:marLeft w:val="480"/>
          <w:marRight w:val="0"/>
          <w:marTop w:val="0"/>
          <w:marBottom w:val="0"/>
          <w:divBdr>
            <w:top w:val="none" w:sz="0" w:space="0" w:color="auto"/>
            <w:left w:val="none" w:sz="0" w:space="0" w:color="auto"/>
            <w:bottom w:val="none" w:sz="0" w:space="0" w:color="auto"/>
            <w:right w:val="none" w:sz="0" w:space="0" w:color="auto"/>
          </w:divBdr>
          <w:divsChild>
            <w:div w:id="7158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67738152">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164">
      <w:bodyDiv w:val="1"/>
      <w:marLeft w:val="0"/>
      <w:marRight w:val="0"/>
      <w:marTop w:val="0"/>
      <w:marBottom w:val="0"/>
      <w:divBdr>
        <w:top w:val="none" w:sz="0" w:space="0" w:color="auto"/>
        <w:left w:val="none" w:sz="0" w:space="0" w:color="auto"/>
        <w:bottom w:val="none" w:sz="0" w:space="0" w:color="auto"/>
        <w:right w:val="none" w:sz="0" w:space="0" w:color="auto"/>
      </w:divBdr>
    </w:div>
    <w:div w:id="303660450">
      <w:bodyDiv w:val="1"/>
      <w:marLeft w:val="0"/>
      <w:marRight w:val="0"/>
      <w:marTop w:val="0"/>
      <w:marBottom w:val="0"/>
      <w:divBdr>
        <w:top w:val="none" w:sz="0" w:space="0" w:color="auto"/>
        <w:left w:val="none" w:sz="0" w:space="0" w:color="auto"/>
        <w:bottom w:val="none" w:sz="0" w:space="0" w:color="auto"/>
        <w:right w:val="none" w:sz="0" w:space="0" w:color="auto"/>
      </w:divBdr>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27832634">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866404">
          <w:marLeft w:val="0"/>
          <w:marRight w:val="0"/>
          <w:marTop w:val="0"/>
          <w:marBottom w:val="0"/>
          <w:divBdr>
            <w:top w:val="none" w:sz="0" w:space="0" w:color="auto"/>
            <w:left w:val="none" w:sz="0" w:space="0" w:color="auto"/>
            <w:bottom w:val="none" w:sz="0" w:space="0" w:color="auto"/>
            <w:right w:val="none" w:sz="0" w:space="0" w:color="auto"/>
          </w:divBdr>
          <w:divsChild>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 w:id="50616446">
              <w:marLeft w:val="0"/>
              <w:marRight w:val="0"/>
              <w:marTop w:val="0"/>
              <w:marBottom w:val="0"/>
              <w:divBdr>
                <w:top w:val="none" w:sz="0" w:space="0" w:color="auto"/>
                <w:left w:val="none" w:sz="0" w:space="0" w:color="auto"/>
                <w:bottom w:val="none" w:sz="0" w:space="0" w:color="auto"/>
                <w:right w:val="none" w:sz="0" w:space="0" w:color="auto"/>
              </w:divBdr>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79324717">
      <w:bodyDiv w:val="1"/>
      <w:marLeft w:val="0"/>
      <w:marRight w:val="0"/>
      <w:marTop w:val="0"/>
      <w:marBottom w:val="0"/>
      <w:divBdr>
        <w:top w:val="none" w:sz="0" w:space="0" w:color="auto"/>
        <w:left w:val="none" w:sz="0" w:space="0" w:color="auto"/>
        <w:bottom w:val="none" w:sz="0" w:space="0" w:color="auto"/>
        <w:right w:val="none" w:sz="0" w:space="0" w:color="auto"/>
      </w:divBdr>
      <w:divsChild>
        <w:div w:id="361977502">
          <w:marLeft w:val="480"/>
          <w:marRight w:val="0"/>
          <w:marTop w:val="0"/>
          <w:marBottom w:val="0"/>
          <w:divBdr>
            <w:top w:val="none" w:sz="0" w:space="0" w:color="auto"/>
            <w:left w:val="none" w:sz="0" w:space="0" w:color="auto"/>
            <w:bottom w:val="none" w:sz="0" w:space="0" w:color="auto"/>
            <w:right w:val="none" w:sz="0" w:space="0" w:color="auto"/>
          </w:divBdr>
          <w:divsChild>
            <w:div w:id="13665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442725839">
          <w:marLeft w:val="0"/>
          <w:marRight w:val="0"/>
          <w:marTop w:val="0"/>
          <w:marBottom w:val="0"/>
          <w:divBdr>
            <w:top w:val="none" w:sz="0" w:space="0" w:color="auto"/>
            <w:left w:val="none" w:sz="0" w:space="0" w:color="auto"/>
            <w:bottom w:val="none" w:sz="0" w:space="0" w:color="auto"/>
            <w:right w:val="none" w:sz="0" w:space="0" w:color="auto"/>
          </w:divBdr>
        </w:div>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171690">
      <w:bodyDiv w:val="1"/>
      <w:marLeft w:val="0"/>
      <w:marRight w:val="0"/>
      <w:marTop w:val="0"/>
      <w:marBottom w:val="0"/>
      <w:divBdr>
        <w:top w:val="none" w:sz="0" w:space="0" w:color="auto"/>
        <w:left w:val="none" w:sz="0" w:space="0" w:color="auto"/>
        <w:bottom w:val="none" w:sz="0" w:space="0" w:color="auto"/>
        <w:right w:val="none" w:sz="0" w:space="0" w:color="auto"/>
      </w:divBdr>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48490535">
      <w:bodyDiv w:val="1"/>
      <w:marLeft w:val="0"/>
      <w:marRight w:val="0"/>
      <w:marTop w:val="0"/>
      <w:marBottom w:val="0"/>
      <w:divBdr>
        <w:top w:val="none" w:sz="0" w:space="0" w:color="auto"/>
        <w:left w:val="none" w:sz="0" w:space="0" w:color="auto"/>
        <w:bottom w:val="none" w:sz="0" w:space="0" w:color="auto"/>
        <w:right w:val="none" w:sz="0" w:space="0" w:color="auto"/>
      </w:divBdr>
    </w:div>
    <w:div w:id="548956534">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594553932">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33871234">
      <w:bodyDiv w:val="1"/>
      <w:marLeft w:val="0"/>
      <w:marRight w:val="0"/>
      <w:marTop w:val="0"/>
      <w:marBottom w:val="0"/>
      <w:divBdr>
        <w:top w:val="none" w:sz="0" w:space="0" w:color="auto"/>
        <w:left w:val="none" w:sz="0" w:space="0" w:color="auto"/>
        <w:bottom w:val="none" w:sz="0" w:space="0" w:color="auto"/>
        <w:right w:val="none" w:sz="0" w:space="0" w:color="auto"/>
      </w:divBdr>
      <w:divsChild>
        <w:div w:id="1449665739">
          <w:marLeft w:val="480"/>
          <w:marRight w:val="0"/>
          <w:marTop w:val="0"/>
          <w:marBottom w:val="0"/>
          <w:divBdr>
            <w:top w:val="none" w:sz="0" w:space="0" w:color="auto"/>
            <w:left w:val="none" w:sz="0" w:space="0" w:color="auto"/>
            <w:bottom w:val="none" w:sz="0" w:space="0" w:color="auto"/>
            <w:right w:val="none" w:sz="0" w:space="0" w:color="auto"/>
          </w:divBdr>
          <w:divsChild>
            <w:div w:id="14264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681856233">
      <w:bodyDiv w:val="1"/>
      <w:marLeft w:val="0"/>
      <w:marRight w:val="0"/>
      <w:marTop w:val="0"/>
      <w:marBottom w:val="0"/>
      <w:divBdr>
        <w:top w:val="none" w:sz="0" w:space="0" w:color="auto"/>
        <w:left w:val="none" w:sz="0" w:space="0" w:color="auto"/>
        <w:bottom w:val="none" w:sz="0" w:space="0" w:color="auto"/>
        <w:right w:val="none" w:sz="0" w:space="0" w:color="auto"/>
      </w:divBdr>
    </w:div>
    <w:div w:id="694891587">
      <w:bodyDiv w:val="1"/>
      <w:marLeft w:val="0"/>
      <w:marRight w:val="0"/>
      <w:marTop w:val="0"/>
      <w:marBottom w:val="0"/>
      <w:divBdr>
        <w:top w:val="none" w:sz="0" w:space="0" w:color="auto"/>
        <w:left w:val="none" w:sz="0" w:space="0" w:color="auto"/>
        <w:bottom w:val="none" w:sz="0" w:space="0" w:color="auto"/>
        <w:right w:val="none" w:sz="0" w:space="0" w:color="auto"/>
      </w:divBdr>
      <w:divsChild>
        <w:div w:id="741297502">
          <w:marLeft w:val="480"/>
          <w:marRight w:val="0"/>
          <w:marTop w:val="0"/>
          <w:marBottom w:val="0"/>
          <w:divBdr>
            <w:top w:val="none" w:sz="0" w:space="0" w:color="auto"/>
            <w:left w:val="none" w:sz="0" w:space="0" w:color="auto"/>
            <w:bottom w:val="none" w:sz="0" w:space="0" w:color="auto"/>
            <w:right w:val="none" w:sz="0" w:space="0" w:color="auto"/>
          </w:divBdr>
          <w:divsChild>
            <w:div w:id="102760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25639479">
      <w:bodyDiv w:val="1"/>
      <w:marLeft w:val="0"/>
      <w:marRight w:val="0"/>
      <w:marTop w:val="0"/>
      <w:marBottom w:val="0"/>
      <w:divBdr>
        <w:top w:val="none" w:sz="0" w:space="0" w:color="auto"/>
        <w:left w:val="none" w:sz="0" w:space="0" w:color="auto"/>
        <w:bottom w:val="none" w:sz="0" w:space="0" w:color="auto"/>
        <w:right w:val="none" w:sz="0" w:space="0" w:color="auto"/>
      </w:divBdr>
    </w:div>
    <w:div w:id="756901275">
      <w:bodyDiv w:val="1"/>
      <w:marLeft w:val="0"/>
      <w:marRight w:val="0"/>
      <w:marTop w:val="0"/>
      <w:marBottom w:val="0"/>
      <w:divBdr>
        <w:top w:val="none" w:sz="0" w:space="0" w:color="auto"/>
        <w:left w:val="none" w:sz="0" w:space="0" w:color="auto"/>
        <w:bottom w:val="none" w:sz="0" w:space="0" w:color="auto"/>
        <w:right w:val="none" w:sz="0" w:space="0" w:color="auto"/>
      </w:divBdr>
      <w:divsChild>
        <w:div w:id="1491288653">
          <w:marLeft w:val="480"/>
          <w:marRight w:val="0"/>
          <w:marTop w:val="0"/>
          <w:marBottom w:val="0"/>
          <w:divBdr>
            <w:top w:val="none" w:sz="0" w:space="0" w:color="auto"/>
            <w:left w:val="none" w:sz="0" w:space="0" w:color="auto"/>
            <w:bottom w:val="none" w:sz="0" w:space="0" w:color="auto"/>
            <w:right w:val="none" w:sz="0" w:space="0" w:color="auto"/>
          </w:divBdr>
          <w:divsChild>
            <w:div w:id="17216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3337">
      <w:bodyDiv w:val="1"/>
      <w:marLeft w:val="0"/>
      <w:marRight w:val="0"/>
      <w:marTop w:val="0"/>
      <w:marBottom w:val="0"/>
      <w:divBdr>
        <w:top w:val="none" w:sz="0" w:space="0" w:color="auto"/>
        <w:left w:val="none" w:sz="0" w:space="0" w:color="auto"/>
        <w:bottom w:val="none" w:sz="0" w:space="0" w:color="auto"/>
        <w:right w:val="none" w:sz="0" w:space="0" w:color="auto"/>
      </w:divBdr>
    </w:div>
    <w:div w:id="797643576">
      <w:bodyDiv w:val="1"/>
      <w:marLeft w:val="0"/>
      <w:marRight w:val="0"/>
      <w:marTop w:val="0"/>
      <w:marBottom w:val="0"/>
      <w:divBdr>
        <w:top w:val="none" w:sz="0" w:space="0" w:color="auto"/>
        <w:left w:val="none" w:sz="0" w:space="0" w:color="auto"/>
        <w:bottom w:val="none" w:sz="0" w:space="0" w:color="auto"/>
        <w:right w:val="none" w:sz="0" w:space="0" w:color="auto"/>
      </w:divBdr>
    </w:div>
    <w:div w:id="798953976">
      <w:bodyDiv w:val="1"/>
      <w:marLeft w:val="0"/>
      <w:marRight w:val="0"/>
      <w:marTop w:val="0"/>
      <w:marBottom w:val="0"/>
      <w:divBdr>
        <w:top w:val="none" w:sz="0" w:space="0" w:color="auto"/>
        <w:left w:val="none" w:sz="0" w:space="0" w:color="auto"/>
        <w:bottom w:val="none" w:sz="0" w:space="0" w:color="auto"/>
        <w:right w:val="none" w:sz="0" w:space="0" w:color="auto"/>
      </w:divBdr>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0311666">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6138962">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865">
      <w:bodyDiv w:val="1"/>
      <w:marLeft w:val="0"/>
      <w:marRight w:val="0"/>
      <w:marTop w:val="0"/>
      <w:marBottom w:val="0"/>
      <w:divBdr>
        <w:top w:val="none" w:sz="0" w:space="0" w:color="auto"/>
        <w:left w:val="none" w:sz="0" w:space="0" w:color="auto"/>
        <w:bottom w:val="none" w:sz="0" w:space="0" w:color="auto"/>
        <w:right w:val="none" w:sz="0" w:space="0" w:color="auto"/>
      </w:divBdr>
      <w:divsChild>
        <w:div w:id="403919792">
          <w:marLeft w:val="0"/>
          <w:marRight w:val="0"/>
          <w:marTop w:val="0"/>
          <w:marBottom w:val="0"/>
          <w:divBdr>
            <w:top w:val="none" w:sz="0" w:space="0" w:color="auto"/>
            <w:left w:val="none" w:sz="0" w:space="0" w:color="auto"/>
            <w:bottom w:val="none" w:sz="0" w:space="0" w:color="auto"/>
            <w:right w:val="none" w:sz="0" w:space="0" w:color="auto"/>
          </w:divBdr>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171555">
      <w:bodyDiv w:val="1"/>
      <w:marLeft w:val="0"/>
      <w:marRight w:val="0"/>
      <w:marTop w:val="0"/>
      <w:marBottom w:val="0"/>
      <w:divBdr>
        <w:top w:val="none" w:sz="0" w:space="0" w:color="auto"/>
        <w:left w:val="none" w:sz="0" w:space="0" w:color="auto"/>
        <w:bottom w:val="none" w:sz="0" w:space="0" w:color="auto"/>
        <w:right w:val="none" w:sz="0" w:space="0" w:color="auto"/>
      </w:divBdr>
      <w:divsChild>
        <w:div w:id="271592993">
          <w:marLeft w:val="480"/>
          <w:marRight w:val="0"/>
          <w:marTop w:val="0"/>
          <w:marBottom w:val="0"/>
          <w:divBdr>
            <w:top w:val="none" w:sz="0" w:space="0" w:color="auto"/>
            <w:left w:val="none" w:sz="0" w:space="0" w:color="auto"/>
            <w:bottom w:val="none" w:sz="0" w:space="0" w:color="auto"/>
            <w:right w:val="none" w:sz="0" w:space="0" w:color="auto"/>
          </w:divBdr>
          <w:divsChild>
            <w:div w:id="16997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34022527">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5169">
      <w:bodyDiv w:val="1"/>
      <w:marLeft w:val="0"/>
      <w:marRight w:val="0"/>
      <w:marTop w:val="0"/>
      <w:marBottom w:val="0"/>
      <w:divBdr>
        <w:top w:val="none" w:sz="0" w:space="0" w:color="auto"/>
        <w:left w:val="none" w:sz="0" w:space="0" w:color="auto"/>
        <w:bottom w:val="none" w:sz="0" w:space="0" w:color="auto"/>
        <w:right w:val="none" w:sz="0" w:space="0" w:color="auto"/>
      </w:divBdr>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995719990">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261">
      <w:bodyDiv w:val="1"/>
      <w:marLeft w:val="0"/>
      <w:marRight w:val="0"/>
      <w:marTop w:val="0"/>
      <w:marBottom w:val="0"/>
      <w:divBdr>
        <w:top w:val="none" w:sz="0" w:space="0" w:color="auto"/>
        <w:left w:val="none" w:sz="0" w:space="0" w:color="auto"/>
        <w:bottom w:val="none" w:sz="0" w:space="0" w:color="auto"/>
        <w:right w:val="none" w:sz="0" w:space="0" w:color="auto"/>
      </w:divBdr>
      <w:divsChild>
        <w:div w:id="446240374">
          <w:marLeft w:val="480"/>
          <w:marRight w:val="0"/>
          <w:marTop w:val="0"/>
          <w:marBottom w:val="0"/>
          <w:divBdr>
            <w:top w:val="none" w:sz="0" w:space="0" w:color="auto"/>
            <w:left w:val="none" w:sz="0" w:space="0" w:color="auto"/>
            <w:bottom w:val="none" w:sz="0" w:space="0" w:color="auto"/>
            <w:right w:val="none" w:sz="0" w:space="0" w:color="auto"/>
          </w:divBdr>
          <w:divsChild>
            <w:div w:id="7112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3354">
      <w:bodyDiv w:val="1"/>
      <w:marLeft w:val="0"/>
      <w:marRight w:val="0"/>
      <w:marTop w:val="0"/>
      <w:marBottom w:val="0"/>
      <w:divBdr>
        <w:top w:val="none" w:sz="0" w:space="0" w:color="auto"/>
        <w:left w:val="none" w:sz="0" w:space="0" w:color="auto"/>
        <w:bottom w:val="none" w:sz="0" w:space="0" w:color="auto"/>
        <w:right w:val="none" w:sz="0" w:space="0" w:color="auto"/>
      </w:divBdr>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49229">
      <w:bodyDiv w:val="1"/>
      <w:marLeft w:val="0"/>
      <w:marRight w:val="0"/>
      <w:marTop w:val="0"/>
      <w:marBottom w:val="0"/>
      <w:divBdr>
        <w:top w:val="none" w:sz="0" w:space="0" w:color="auto"/>
        <w:left w:val="none" w:sz="0" w:space="0" w:color="auto"/>
        <w:bottom w:val="none" w:sz="0" w:space="0" w:color="auto"/>
        <w:right w:val="none" w:sz="0" w:space="0" w:color="auto"/>
      </w:divBdr>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63549373">
      <w:bodyDiv w:val="1"/>
      <w:marLeft w:val="0"/>
      <w:marRight w:val="0"/>
      <w:marTop w:val="0"/>
      <w:marBottom w:val="0"/>
      <w:divBdr>
        <w:top w:val="none" w:sz="0" w:space="0" w:color="auto"/>
        <w:left w:val="none" w:sz="0" w:space="0" w:color="auto"/>
        <w:bottom w:val="none" w:sz="0" w:space="0" w:color="auto"/>
        <w:right w:val="none" w:sz="0" w:space="0" w:color="auto"/>
      </w:divBdr>
    </w:div>
    <w:div w:id="1175725107">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84512573">
      <w:bodyDiv w:val="1"/>
      <w:marLeft w:val="0"/>
      <w:marRight w:val="0"/>
      <w:marTop w:val="0"/>
      <w:marBottom w:val="0"/>
      <w:divBdr>
        <w:top w:val="none" w:sz="0" w:space="0" w:color="auto"/>
        <w:left w:val="none" w:sz="0" w:space="0" w:color="auto"/>
        <w:bottom w:val="none" w:sz="0" w:space="0" w:color="auto"/>
        <w:right w:val="none" w:sz="0" w:space="0" w:color="auto"/>
      </w:divBdr>
      <w:divsChild>
        <w:div w:id="207766037">
          <w:marLeft w:val="480"/>
          <w:marRight w:val="0"/>
          <w:marTop w:val="0"/>
          <w:marBottom w:val="0"/>
          <w:divBdr>
            <w:top w:val="none" w:sz="0" w:space="0" w:color="auto"/>
            <w:left w:val="none" w:sz="0" w:space="0" w:color="auto"/>
            <w:bottom w:val="none" w:sz="0" w:space="0" w:color="auto"/>
            <w:right w:val="none" w:sz="0" w:space="0" w:color="auto"/>
          </w:divBdr>
          <w:divsChild>
            <w:div w:id="2941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5845">
      <w:bodyDiv w:val="1"/>
      <w:marLeft w:val="0"/>
      <w:marRight w:val="0"/>
      <w:marTop w:val="0"/>
      <w:marBottom w:val="0"/>
      <w:divBdr>
        <w:top w:val="none" w:sz="0" w:space="0" w:color="auto"/>
        <w:left w:val="none" w:sz="0" w:space="0" w:color="auto"/>
        <w:bottom w:val="none" w:sz="0" w:space="0" w:color="auto"/>
        <w:right w:val="none" w:sz="0" w:space="0" w:color="auto"/>
      </w:divBdr>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01475424">
      <w:bodyDiv w:val="1"/>
      <w:marLeft w:val="0"/>
      <w:marRight w:val="0"/>
      <w:marTop w:val="0"/>
      <w:marBottom w:val="0"/>
      <w:divBdr>
        <w:top w:val="none" w:sz="0" w:space="0" w:color="auto"/>
        <w:left w:val="none" w:sz="0" w:space="0" w:color="auto"/>
        <w:bottom w:val="none" w:sz="0" w:space="0" w:color="auto"/>
        <w:right w:val="none" w:sz="0" w:space="0" w:color="auto"/>
      </w:divBdr>
    </w:div>
    <w:div w:id="1208029461">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4311914">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5068194">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482">
      <w:bodyDiv w:val="1"/>
      <w:marLeft w:val="0"/>
      <w:marRight w:val="0"/>
      <w:marTop w:val="0"/>
      <w:marBottom w:val="0"/>
      <w:divBdr>
        <w:top w:val="none" w:sz="0" w:space="0" w:color="auto"/>
        <w:left w:val="none" w:sz="0" w:space="0" w:color="auto"/>
        <w:bottom w:val="none" w:sz="0" w:space="0" w:color="auto"/>
        <w:right w:val="none" w:sz="0" w:space="0" w:color="auto"/>
      </w:divBdr>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80067636">
      <w:bodyDiv w:val="1"/>
      <w:marLeft w:val="0"/>
      <w:marRight w:val="0"/>
      <w:marTop w:val="0"/>
      <w:marBottom w:val="0"/>
      <w:divBdr>
        <w:top w:val="none" w:sz="0" w:space="0" w:color="auto"/>
        <w:left w:val="none" w:sz="0" w:space="0" w:color="auto"/>
        <w:bottom w:val="none" w:sz="0" w:space="0" w:color="auto"/>
        <w:right w:val="none" w:sz="0" w:space="0" w:color="auto"/>
      </w:divBdr>
    </w:div>
    <w:div w:id="1297956686">
      <w:bodyDiv w:val="1"/>
      <w:marLeft w:val="0"/>
      <w:marRight w:val="0"/>
      <w:marTop w:val="0"/>
      <w:marBottom w:val="0"/>
      <w:divBdr>
        <w:top w:val="none" w:sz="0" w:space="0" w:color="auto"/>
        <w:left w:val="none" w:sz="0" w:space="0" w:color="auto"/>
        <w:bottom w:val="none" w:sz="0" w:space="0" w:color="auto"/>
        <w:right w:val="none" w:sz="0" w:space="0" w:color="auto"/>
      </w:divBdr>
    </w:div>
    <w:div w:id="1299451331">
      <w:bodyDiv w:val="1"/>
      <w:marLeft w:val="0"/>
      <w:marRight w:val="0"/>
      <w:marTop w:val="0"/>
      <w:marBottom w:val="0"/>
      <w:divBdr>
        <w:top w:val="none" w:sz="0" w:space="0" w:color="auto"/>
        <w:left w:val="none" w:sz="0" w:space="0" w:color="auto"/>
        <w:bottom w:val="none" w:sz="0" w:space="0" w:color="auto"/>
        <w:right w:val="none" w:sz="0" w:space="0" w:color="auto"/>
      </w:divBdr>
      <w:divsChild>
        <w:div w:id="1107385706">
          <w:marLeft w:val="480"/>
          <w:marRight w:val="0"/>
          <w:marTop w:val="0"/>
          <w:marBottom w:val="0"/>
          <w:divBdr>
            <w:top w:val="none" w:sz="0" w:space="0" w:color="auto"/>
            <w:left w:val="none" w:sz="0" w:space="0" w:color="auto"/>
            <w:bottom w:val="none" w:sz="0" w:space="0" w:color="auto"/>
            <w:right w:val="none" w:sz="0" w:space="0" w:color="auto"/>
          </w:divBdr>
          <w:divsChild>
            <w:div w:id="2873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02419411">
      <w:bodyDiv w:val="1"/>
      <w:marLeft w:val="0"/>
      <w:marRight w:val="0"/>
      <w:marTop w:val="0"/>
      <w:marBottom w:val="0"/>
      <w:divBdr>
        <w:top w:val="none" w:sz="0" w:space="0" w:color="auto"/>
        <w:left w:val="none" w:sz="0" w:space="0" w:color="auto"/>
        <w:bottom w:val="none" w:sz="0" w:space="0" w:color="auto"/>
        <w:right w:val="none" w:sz="0" w:space="0" w:color="auto"/>
      </w:divBdr>
    </w:div>
    <w:div w:id="1311251482">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77924992">
      <w:bodyDiv w:val="1"/>
      <w:marLeft w:val="0"/>
      <w:marRight w:val="0"/>
      <w:marTop w:val="0"/>
      <w:marBottom w:val="0"/>
      <w:divBdr>
        <w:top w:val="none" w:sz="0" w:space="0" w:color="auto"/>
        <w:left w:val="none" w:sz="0" w:space="0" w:color="auto"/>
        <w:bottom w:val="none" w:sz="0" w:space="0" w:color="auto"/>
        <w:right w:val="none" w:sz="0" w:space="0" w:color="auto"/>
      </w:divBdr>
    </w:div>
    <w:div w:id="1383750902">
      <w:bodyDiv w:val="1"/>
      <w:marLeft w:val="0"/>
      <w:marRight w:val="0"/>
      <w:marTop w:val="0"/>
      <w:marBottom w:val="0"/>
      <w:divBdr>
        <w:top w:val="none" w:sz="0" w:space="0" w:color="auto"/>
        <w:left w:val="none" w:sz="0" w:space="0" w:color="auto"/>
        <w:bottom w:val="none" w:sz="0" w:space="0" w:color="auto"/>
        <w:right w:val="none" w:sz="0" w:space="0" w:color="auto"/>
      </w:divBdr>
    </w:div>
    <w:div w:id="1385720154">
      <w:bodyDiv w:val="1"/>
      <w:marLeft w:val="0"/>
      <w:marRight w:val="0"/>
      <w:marTop w:val="0"/>
      <w:marBottom w:val="0"/>
      <w:divBdr>
        <w:top w:val="none" w:sz="0" w:space="0" w:color="auto"/>
        <w:left w:val="none" w:sz="0" w:space="0" w:color="auto"/>
        <w:bottom w:val="none" w:sz="0" w:space="0" w:color="auto"/>
        <w:right w:val="none" w:sz="0" w:space="0" w:color="auto"/>
      </w:divBdr>
    </w:div>
    <w:div w:id="1389262328">
      <w:bodyDiv w:val="1"/>
      <w:marLeft w:val="0"/>
      <w:marRight w:val="0"/>
      <w:marTop w:val="0"/>
      <w:marBottom w:val="0"/>
      <w:divBdr>
        <w:top w:val="none" w:sz="0" w:space="0" w:color="auto"/>
        <w:left w:val="none" w:sz="0" w:space="0" w:color="auto"/>
        <w:bottom w:val="none" w:sz="0" w:space="0" w:color="auto"/>
        <w:right w:val="none" w:sz="0" w:space="0" w:color="auto"/>
      </w:divBdr>
    </w:div>
    <w:div w:id="1391223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5337">
          <w:marLeft w:val="480"/>
          <w:marRight w:val="0"/>
          <w:marTop w:val="0"/>
          <w:marBottom w:val="0"/>
          <w:divBdr>
            <w:top w:val="none" w:sz="0" w:space="0" w:color="auto"/>
            <w:left w:val="none" w:sz="0" w:space="0" w:color="auto"/>
            <w:bottom w:val="none" w:sz="0" w:space="0" w:color="auto"/>
            <w:right w:val="none" w:sz="0" w:space="0" w:color="auto"/>
          </w:divBdr>
          <w:divsChild>
            <w:div w:id="3946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07606169">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99624">
      <w:bodyDiv w:val="1"/>
      <w:marLeft w:val="0"/>
      <w:marRight w:val="0"/>
      <w:marTop w:val="0"/>
      <w:marBottom w:val="0"/>
      <w:divBdr>
        <w:top w:val="none" w:sz="0" w:space="0" w:color="auto"/>
        <w:left w:val="none" w:sz="0" w:space="0" w:color="auto"/>
        <w:bottom w:val="none" w:sz="0" w:space="0" w:color="auto"/>
        <w:right w:val="none" w:sz="0" w:space="0" w:color="auto"/>
      </w:divBdr>
    </w:div>
    <w:div w:id="1438864876">
      <w:bodyDiv w:val="1"/>
      <w:marLeft w:val="0"/>
      <w:marRight w:val="0"/>
      <w:marTop w:val="0"/>
      <w:marBottom w:val="0"/>
      <w:divBdr>
        <w:top w:val="none" w:sz="0" w:space="0" w:color="auto"/>
        <w:left w:val="none" w:sz="0" w:space="0" w:color="auto"/>
        <w:bottom w:val="none" w:sz="0" w:space="0" w:color="auto"/>
        <w:right w:val="none" w:sz="0" w:space="0" w:color="auto"/>
      </w:divBdr>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48816152">
      <w:bodyDiv w:val="1"/>
      <w:marLeft w:val="0"/>
      <w:marRight w:val="0"/>
      <w:marTop w:val="0"/>
      <w:marBottom w:val="0"/>
      <w:divBdr>
        <w:top w:val="none" w:sz="0" w:space="0" w:color="auto"/>
        <w:left w:val="none" w:sz="0" w:space="0" w:color="auto"/>
        <w:bottom w:val="none" w:sz="0" w:space="0" w:color="auto"/>
        <w:right w:val="none" w:sz="0" w:space="0" w:color="auto"/>
      </w:divBdr>
      <w:divsChild>
        <w:div w:id="359400253">
          <w:marLeft w:val="480"/>
          <w:marRight w:val="0"/>
          <w:marTop w:val="0"/>
          <w:marBottom w:val="0"/>
          <w:divBdr>
            <w:top w:val="none" w:sz="0" w:space="0" w:color="auto"/>
            <w:left w:val="none" w:sz="0" w:space="0" w:color="auto"/>
            <w:bottom w:val="none" w:sz="0" w:space="0" w:color="auto"/>
            <w:right w:val="none" w:sz="0" w:space="0" w:color="auto"/>
          </w:divBdr>
          <w:divsChild>
            <w:div w:id="15936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01509497">
      <w:bodyDiv w:val="1"/>
      <w:marLeft w:val="0"/>
      <w:marRight w:val="0"/>
      <w:marTop w:val="0"/>
      <w:marBottom w:val="0"/>
      <w:divBdr>
        <w:top w:val="none" w:sz="0" w:space="0" w:color="auto"/>
        <w:left w:val="none" w:sz="0" w:space="0" w:color="auto"/>
        <w:bottom w:val="none" w:sz="0" w:space="0" w:color="auto"/>
        <w:right w:val="none" w:sz="0" w:space="0" w:color="auto"/>
      </w:divBdr>
    </w:div>
    <w:div w:id="1514758741">
      <w:bodyDiv w:val="1"/>
      <w:marLeft w:val="0"/>
      <w:marRight w:val="0"/>
      <w:marTop w:val="0"/>
      <w:marBottom w:val="0"/>
      <w:divBdr>
        <w:top w:val="none" w:sz="0" w:space="0" w:color="auto"/>
        <w:left w:val="none" w:sz="0" w:space="0" w:color="auto"/>
        <w:bottom w:val="none" w:sz="0" w:space="0" w:color="auto"/>
        <w:right w:val="none" w:sz="0" w:space="0" w:color="auto"/>
      </w:divBdr>
    </w:div>
    <w:div w:id="1517883530">
      <w:bodyDiv w:val="1"/>
      <w:marLeft w:val="0"/>
      <w:marRight w:val="0"/>
      <w:marTop w:val="0"/>
      <w:marBottom w:val="0"/>
      <w:divBdr>
        <w:top w:val="none" w:sz="0" w:space="0" w:color="auto"/>
        <w:left w:val="none" w:sz="0" w:space="0" w:color="auto"/>
        <w:bottom w:val="none" w:sz="0" w:space="0" w:color="auto"/>
        <w:right w:val="none" w:sz="0" w:space="0" w:color="auto"/>
      </w:divBdr>
      <w:divsChild>
        <w:div w:id="861209092">
          <w:marLeft w:val="0"/>
          <w:marRight w:val="0"/>
          <w:marTop w:val="0"/>
          <w:marBottom w:val="0"/>
          <w:divBdr>
            <w:top w:val="none" w:sz="0" w:space="0" w:color="auto"/>
            <w:left w:val="none" w:sz="0" w:space="0" w:color="auto"/>
            <w:bottom w:val="none" w:sz="0" w:space="0" w:color="auto"/>
            <w:right w:val="none" w:sz="0" w:space="0" w:color="auto"/>
          </w:divBdr>
        </w:div>
      </w:divsChild>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83947695">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2839">
      <w:bodyDiv w:val="1"/>
      <w:marLeft w:val="0"/>
      <w:marRight w:val="0"/>
      <w:marTop w:val="0"/>
      <w:marBottom w:val="0"/>
      <w:divBdr>
        <w:top w:val="none" w:sz="0" w:space="0" w:color="auto"/>
        <w:left w:val="none" w:sz="0" w:space="0" w:color="auto"/>
        <w:bottom w:val="none" w:sz="0" w:space="0" w:color="auto"/>
        <w:right w:val="none" w:sz="0" w:space="0" w:color="auto"/>
      </w:divBdr>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7662">
      <w:bodyDiv w:val="1"/>
      <w:marLeft w:val="0"/>
      <w:marRight w:val="0"/>
      <w:marTop w:val="0"/>
      <w:marBottom w:val="0"/>
      <w:divBdr>
        <w:top w:val="none" w:sz="0" w:space="0" w:color="auto"/>
        <w:left w:val="none" w:sz="0" w:space="0" w:color="auto"/>
        <w:bottom w:val="none" w:sz="0" w:space="0" w:color="auto"/>
        <w:right w:val="none" w:sz="0" w:space="0" w:color="auto"/>
      </w:divBdr>
    </w:div>
    <w:div w:id="1616668667">
      <w:bodyDiv w:val="1"/>
      <w:marLeft w:val="0"/>
      <w:marRight w:val="0"/>
      <w:marTop w:val="0"/>
      <w:marBottom w:val="0"/>
      <w:divBdr>
        <w:top w:val="none" w:sz="0" w:space="0" w:color="auto"/>
        <w:left w:val="none" w:sz="0" w:space="0" w:color="auto"/>
        <w:bottom w:val="none" w:sz="0" w:space="0" w:color="auto"/>
        <w:right w:val="none" w:sz="0" w:space="0" w:color="auto"/>
      </w:divBdr>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1322756">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6787235">
      <w:bodyDiv w:val="1"/>
      <w:marLeft w:val="0"/>
      <w:marRight w:val="0"/>
      <w:marTop w:val="0"/>
      <w:marBottom w:val="0"/>
      <w:divBdr>
        <w:top w:val="none" w:sz="0" w:space="0" w:color="auto"/>
        <w:left w:val="none" w:sz="0" w:space="0" w:color="auto"/>
        <w:bottom w:val="none" w:sz="0" w:space="0" w:color="auto"/>
        <w:right w:val="none" w:sz="0" w:space="0" w:color="auto"/>
      </w:divBdr>
      <w:divsChild>
        <w:div w:id="894510128">
          <w:marLeft w:val="480"/>
          <w:marRight w:val="0"/>
          <w:marTop w:val="0"/>
          <w:marBottom w:val="0"/>
          <w:divBdr>
            <w:top w:val="none" w:sz="0" w:space="0" w:color="auto"/>
            <w:left w:val="none" w:sz="0" w:space="0" w:color="auto"/>
            <w:bottom w:val="none" w:sz="0" w:space="0" w:color="auto"/>
            <w:right w:val="none" w:sz="0" w:space="0" w:color="auto"/>
          </w:divBdr>
          <w:divsChild>
            <w:div w:id="13960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75648619">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32653929">
      <w:bodyDiv w:val="1"/>
      <w:marLeft w:val="0"/>
      <w:marRight w:val="0"/>
      <w:marTop w:val="0"/>
      <w:marBottom w:val="0"/>
      <w:divBdr>
        <w:top w:val="none" w:sz="0" w:space="0" w:color="auto"/>
        <w:left w:val="none" w:sz="0" w:space="0" w:color="auto"/>
        <w:bottom w:val="none" w:sz="0" w:space="0" w:color="auto"/>
        <w:right w:val="none" w:sz="0" w:space="0" w:color="auto"/>
      </w:divBdr>
    </w:div>
    <w:div w:id="1735159818">
      <w:bodyDiv w:val="1"/>
      <w:marLeft w:val="0"/>
      <w:marRight w:val="0"/>
      <w:marTop w:val="0"/>
      <w:marBottom w:val="0"/>
      <w:divBdr>
        <w:top w:val="none" w:sz="0" w:space="0" w:color="auto"/>
        <w:left w:val="none" w:sz="0" w:space="0" w:color="auto"/>
        <w:bottom w:val="none" w:sz="0" w:space="0" w:color="auto"/>
        <w:right w:val="none" w:sz="0" w:space="0" w:color="auto"/>
      </w:divBdr>
    </w:div>
    <w:div w:id="1735199768">
      <w:bodyDiv w:val="1"/>
      <w:marLeft w:val="0"/>
      <w:marRight w:val="0"/>
      <w:marTop w:val="0"/>
      <w:marBottom w:val="0"/>
      <w:divBdr>
        <w:top w:val="none" w:sz="0" w:space="0" w:color="auto"/>
        <w:left w:val="none" w:sz="0" w:space="0" w:color="auto"/>
        <w:bottom w:val="none" w:sz="0" w:space="0" w:color="auto"/>
        <w:right w:val="none" w:sz="0" w:space="0" w:color="auto"/>
      </w:divBdr>
      <w:divsChild>
        <w:div w:id="586380455">
          <w:marLeft w:val="480"/>
          <w:marRight w:val="0"/>
          <w:marTop w:val="0"/>
          <w:marBottom w:val="0"/>
          <w:divBdr>
            <w:top w:val="none" w:sz="0" w:space="0" w:color="auto"/>
            <w:left w:val="none" w:sz="0" w:space="0" w:color="auto"/>
            <w:bottom w:val="none" w:sz="0" w:space="0" w:color="auto"/>
            <w:right w:val="none" w:sz="0" w:space="0" w:color="auto"/>
          </w:divBdr>
          <w:divsChild>
            <w:div w:id="19098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635">
      <w:bodyDiv w:val="1"/>
      <w:marLeft w:val="0"/>
      <w:marRight w:val="0"/>
      <w:marTop w:val="0"/>
      <w:marBottom w:val="0"/>
      <w:divBdr>
        <w:top w:val="none" w:sz="0" w:space="0" w:color="auto"/>
        <w:left w:val="none" w:sz="0" w:space="0" w:color="auto"/>
        <w:bottom w:val="none" w:sz="0" w:space="0" w:color="auto"/>
        <w:right w:val="none" w:sz="0" w:space="0" w:color="auto"/>
      </w:divBdr>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74939389">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0226556">
      <w:bodyDiv w:val="1"/>
      <w:marLeft w:val="0"/>
      <w:marRight w:val="0"/>
      <w:marTop w:val="0"/>
      <w:marBottom w:val="0"/>
      <w:divBdr>
        <w:top w:val="none" w:sz="0" w:space="0" w:color="auto"/>
        <w:left w:val="none" w:sz="0" w:space="0" w:color="auto"/>
        <w:bottom w:val="none" w:sz="0" w:space="0" w:color="auto"/>
        <w:right w:val="none" w:sz="0" w:space="0" w:color="auto"/>
      </w:divBdr>
    </w:div>
    <w:div w:id="180519635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65248518">
      <w:bodyDiv w:val="1"/>
      <w:marLeft w:val="0"/>
      <w:marRight w:val="0"/>
      <w:marTop w:val="0"/>
      <w:marBottom w:val="0"/>
      <w:divBdr>
        <w:top w:val="none" w:sz="0" w:space="0" w:color="auto"/>
        <w:left w:val="none" w:sz="0" w:space="0" w:color="auto"/>
        <w:bottom w:val="none" w:sz="0" w:space="0" w:color="auto"/>
        <w:right w:val="none" w:sz="0" w:space="0" w:color="auto"/>
      </w:divBdr>
    </w:div>
    <w:div w:id="1866364397">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3596116">
      <w:bodyDiv w:val="1"/>
      <w:marLeft w:val="0"/>
      <w:marRight w:val="0"/>
      <w:marTop w:val="0"/>
      <w:marBottom w:val="0"/>
      <w:divBdr>
        <w:top w:val="none" w:sz="0" w:space="0" w:color="auto"/>
        <w:left w:val="none" w:sz="0" w:space="0" w:color="auto"/>
        <w:bottom w:val="none" w:sz="0" w:space="0" w:color="auto"/>
        <w:right w:val="none" w:sz="0" w:space="0" w:color="auto"/>
      </w:divBdr>
    </w:div>
    <w:div w:id="1885364377">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896624298">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8416">
      <w:bodyDiv w:val="1"/>
      <w:marLeft w:val="0"/>
      <w:marRight w:val="0"/>
      <w:marTop w:val="0"/>
      <w:marBottom w:val="0"/>
      <w:divBdr>
        <w:top w:val="none" w:sz="0" w:space="0" w:color="auto"/>
        <w:left w:val="none" w:sz="0" w:space="0" w:color="auto"/>
        <w:bottom w:val="none" w:sz="0" w:space="0" w:color="auto"/>
        <w:right w:val="none" w:sz="0" w:space="0" w:color="auto"/>
      </w:divBdr>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485">
      <w:bodyDiv w:val="1"/>
      <w:marLeft w:val="0"/>
      <w:marRight w:val="0"/>
      <w:marTop w:val="0"/>
      <w:marBottom w:val="0"/>
      <w:divBdr>
        <w:top w:val="none" w:sz="0" w:space="0" w:color="auto"/>
        <w:left w:val="none" w:sz="0" w:space="0" w:color="auto"/>
        <w:bottom w:val="none" w:sz="0" w:space="0" w:color="auto"/>
        <w:right w:val="none" w:sz="0" w:space="0" w:color="auto"/>
      </w:divBdr>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517084201">
          <w:marLeft w:val="0"/>
          <w:marRight w:val="0"/>
          <w:marTop w:val="0"/>
          <w:marBottom w:val="0"/>
          <w:divBdr>
            <w:top w:val="none" w:sz="0" w:space="0" w:color="auto"/>
            <w:left w:val="none" w:sz="0" w:space="0" w:color="auto"/>
            <w:bottom w:val="none" w:sz="0" w:space="0" w:color="auto"/>
            <w:right w:val="none" w:sz="0" w:space="0" w:color="auto"/>
          </w:divBdr>
        </w:div>
        <w:div w:id="158186904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1815576">
      <w:bodyDiv w:val="1"/>
      <w:marLeft w:val="0"/>
      <w:marRight w:val="0"/>
      <w:marTop w:val="0"/>
      <w:marBottom w:val="0"/>
      <w:divBdr>
        <w:top w:val="none" w:sz="0" w:space="0" w:color="auto"/>
        <w:left w:val="none" w:sz="0" w:space="0" w:color="auto"/>
        <w:bottom w:val="none" w:sz="0" w:space="0" w:color="auto"/>
        <w:right w:val="none" w:sz="0" w:space="0" w:color="auto"/>
      </w:divBdr>
      <w:divsChild>
        <w:div w:id="1160074546">
          <w:marLeft w:val="0"/>
          <w:marRight w:val="0"/>
          <w:marTop w:val="0"/>
          <w:marBottom w:val="0"/>
          <w:divBdr>
            <w:top w:val="none" w:sz="0" w:space="0" w:color="auto"/>
            <w:left w:val="none" w:sz="0" w:space="0" w:color="auto"/>
            <w:bottom w:val="none" w:sz="0" w:space="0" w:color="auto"/>
            <w:right w:val="none" w:sz="0" w:space="0" w:color="auto"/>
          </w:divBdr>
        </w:div>
      </w:divsChild>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723">
      <w:bodyDiv w:val="1"/>
      <w:marLeft w:val="0"/>
      <w:marRight w:val="0"/>
      <w:marTop w:val="0"/>
      <w:marBottom w:val="0"/>
      <w:divBdr>
        <w:top w:val="none" w:sz="0" w:space="0" w:color="auto"/>
        <w:left w:val="none" w:sz="0" w:space="0" w:color="auto"/>
        <w:bottom w:val="none" w:sz="0" w:space="0" w:color="auto"/>
        <w:right w:val="none" w:sz="0" w:space="0" w:color="auto"/>
      </w:divBdr>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88501475">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1631799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 w:id="2140606180">
      <w:bodyDiv w:val="1"/>
      <w:marLeft w:val="0"/>
      <w:marRight w:val="0"/>
      <w:marTop w:val="0"/>
      <w:marBottom w:val="0"/>
      <w:divBdr>
        <w:top w:val="none" w:sz="0" w:space="0" w:color="auto"/>
        <w:left w:val="none" w:sz="0" w:space="0" w:color="auto"/>
        <w:bottom w:val="none" w:sz="0" w:space="0" w:color="auto"/>
        <w:right w:val="none" w:sz="0" w:space="0" w:color="auto"/>
      </w:divBdr>
      <w:divsChild>
        <w:div w:id="1197741087">
          <w:marLeft w:val="0"/>
          <w:marRight w:val="0"/>
          <w:marTop w:val="0"/>
          <w:marBottom w:val="0"/>
          <w:divBdr>
            <w:top w:val="none" w:sz="0" w:space="0" w:color="auto"/>
            <w:left w:val="none" w:sz="0" w:space="0" w:color="auto"/>
            <w:bottom w:val="none" w:sz="0" w:space="0" w:color="auto"/>
            <w:right w:val="none" w:sz="0" w:space="0" w:color="auto"/>
          </w:divBdr>
        </w:div>
      </w:divsChild>
    </w:div>
    <w:div w:id="2142335439">
      <w:bodyDiv w:val="1"/>
      <w:marLeft w:val="0"/>
      <w:marRight w:val="0"/>
      <w:marTop w:val="0"/>
      <w:marBottom w:val="0"/>
      <w:divBdr>
        <w:top w:val="none" w:sz="0" w:space="0" w:color="auto"/>
        <w:left w:val="none" w:sz="0" w:space="0" w:color="auto"/>
        <w:bottom w:val="none" w:sz="0" w:space="0" w:color="auto"/>
        <w:right w:val="none" w:sz="0" w:space="0" w:color="auto"/>
      </w:divBdr>
      <w:divsChild>
        <w:div w:id="2082211854">
          <w:marLeft w:val="480"/>
          <w:marRight w:val="0"/>
          <w:marTop w:val="0"/>
          <w:marBottom w:val="0"/>
          <w:divBdr>
            <w:top w:val="none" w:sz="0" w:space="0" w:color="auto"/>
            <w:left w:val="none" w:sz="0" w:space="0" w:color="auto"/>
            <w:bottom w:val="none" w:sz="0" w:space="0" w:color="auto"/>
            <w:right w:val="none" w:sz="0" w:space="0" w:color="auto"/>
          </w:divBdr>
          <w:divsChild>
            <w:div w:id="15562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hyperlink" Target="https://github.com/Victor-ayala/autoModelCar" TargetMode="External"/><Relationship Id="rId21" Type="http://schemas.openxmlformats.org/officeDocument/2006/relationships/hyperlink" Target="file:///C:\Users\ifons\Desktop\mostrar\Rev5.docx" TargetMode="External"/><Relationship Id="rId63" Type="http://schemas.openxmlformats.org/officeDocument/2006/relationships/image" Target="media/image17.png"/><Relationship Id="rId159" Type="http://schemas.openxmlformats.org/officeDocument/2006/relationships/image" Target="media/image105.png"/><Relationship Id="rId324" Type="http://schemas.openxmlformats.org/officeDocument/2006/relationships/hyperlink" Target="https://blog.roboflow.com/using-blur-in-computer-vision-preprocessing/" TargetMode="External"/><Relationship Id="rId170" Type="http://schemas.openxmlformats.org/officeDocument/2006/relationships/image" Target="media/image114.png"/><Relationship Id="rId226" Type="http://schemas.openxmlformats.org/officeDocument/2006/relationships/image" Target="media/image138.png"/><Relationship Id="rId268" Type="http://schemas.openxmlformats.org/officeDocument/2006/relationships/chart" Target="charts/chart28.xml"/><Relationship Id="rId32" Type="http://schemas.openxmlformats.org/officeDocument/2006/relationships/hyperlink" Target="file:///C:\Users\ifons\Desktop\mostrar\Rev5.docx" TargetMode="External"/><Relationship Id="rId74" Type="http://schemas.openxmlformats.org/officeDocument/2006/relationships/image" Target="media/image28.png"/><Relationship Id="rId128" Type="http://schemas.openxmlformats.org/officeDocument/2006/relationships/image" Target="media/image74.png"/><Relationship Id="rId335" Type="http://schemas.openxmlformats.org/officeDocument/2006/relationships/hyperlink" Target="https://navigation.ros.org/setup_guides/transformation/setup_transforms.html" TargetMode="External"/><Relationship Id="rId5" Type="http://schemas.openxmlformats.org/officeDocument/2006/relationships/numbering" Target="numbering.xml"/><Relationship Id="rId181" Type="http://schemas.openxmlformats.org/officeDocument/2006/relationships/image" Target="media/image125.png"/><Relationship Id="rId237" Type="http://schemas.openxmlformats.org/officeDocument/2006/relationships/image" Target="media/image179.png"/><Relationship Id="rId279" Type="http://schemas.openxmlformats.org/officeDocument/2006/relationships/image" Target="media/image203.png"/><Relationship Id="rId43" Type="http://schemas.openxmlformats.org/officeDocument/2006/relationships/hyperlink" Target="file:///C:\Users\ifons\Desktop\mostrar\Rev5.docx" TargetMode="External"/><Relationship Id="rId139" Type="http://schemas.openxmlformats.org/officeDocument/2006/relationships/image" Target="media/image83.png"/><Relationship Id="rId290" Type="http://schemas.openxmlformats.org/officeDocument/2006/relationships/image" Target="media/image202.png"/><Relationship Id="rId304" Type="http://schemas.openxmlformats.org/officeDocument/2006/relationships/hyperlink" Target="http://wiki.ros.org/es" TargetMode="External"/><Relationship Id="rId346" Type="http://schemas.openxmlformats.org/officeDocument/2006/relationships/footer" Target="footer4.xml"/><Relationship Id="rId85" Type="http://schemas.openxmlformats.org/officeDocument/2006/relationships/image" Target="media/image39.png"/><Relationship Id="rId150" Type="http://schemas.openxmlformats.org/officeDocument/2006/relationships/image" Target="media/image92.png"/><Relationship Id="rId192" Type="http://schemas.openxmlformats.org/officeDocument/2006/relationships/image" Target="media/image136.png"/><Relationship Id="rId206" Type="http://schemas.openxmlformats.org/officeDocument/2006/relationships/image" Target="media/image152.png"/><Relationship Id="rId248" Type="http://schemas.openxmlformats.org/officeDocument/2006/relationships/chart" Target="charts/chart10.xml"/><Relationship Id="rId12" Type="http://schemas.openxmlformats.org/officeDocument/2006/relationships/hyperlink" Target="file:///C:\Users\ifons\Desktop\mostrar\Rev5.docx" TargetMode="External"/><Relationship Id="rId108" Type="http://schemas.openxmlformats.org/officeDocument/2006/relationships/image" Target="media/image54.jpeg"/><Relationship Id="rId315" Type="http://schemas.openxmlformats.org/officeDocument/2006/relationships/hyperlink" Target="http://arxiv.org/abs/1704.05519.%20" TargetMode="External"/><Relationship Id="rId54" Type="http://schemas.openxmlformats.org/officeDocument/2006/relationships/image" Target="media/image8.png"/><Relationship Id="rId96" Type="http://schemas.openxmlformats.org/officeDocument/2006/relationships/chart" Target="charts/chart2.xml"/><Relationship Id="rId161" Type="http://schemas.openxmlformats.org/officeDocument/2006/relationships/image" Target="media/image103.png"/><Relationship Id="rId217" Type="http://schemas.openxmlformats.org/officeDocument/2006/relationships/image" Target="media/image163.png"/><Relationship Id="rId259" Type="http://schemas.openxmlformats.org/officeDocument/2006/relationships/chart" Target="charts/chart19.xml"/><Relationship Id="rId23" Type="http://schemas.openxmlformats.org/officeDocument/2006/relationships/hyperlink" Target="file:///C:\Users\ifons\Desktop\mostrar\Rev5.docx" TargetMode="External"/><Relationship Id="rId119" Type="http://schemas.openxmlformats.org/officeDocument/2006/relationships/image" Target="media/image63.png"/><Relationship Id="rId270" Type="http://schemas.openxmlformats.org/officeDocument/2006/relationships/chart" Target="charts/chart30.xml"/><Relationship Id="rId326" Type="http://schemas.openxmlformats.org/officeDocument/2006/relationships/hyperlink" Target="https://docs.opencv.org/3.4/dc/d88/tutorial_traincascade.html" TargetMode="External"/><Relationship Id="rId65" Type="http://schemas.openxmlformats.org/officeDocument/2006/relationships/image" Target="media/image19.png"/><Relationship Id="rId130" Type="http://schemas.openxmlformats.org/officeDocument/2006/relationships/image" Target="media/image70.png"/><Relationship Id="rId172" Type="http://schemas.openxmlformats.org/officeDocument/2006/relationships/image" Target="media/image116.png"/><Relationship Id="rId228" Type="http://schemas.openxmlformats.org/officeDocument/2006/relationships/image" Target="media/image172.png"/><Relationship Id="rId281" Type="http://schemas.openxmlformats.org/officeDocument/2006/relationships/hyperlink" Target="mailto:root@148.205.37.48" TargetMode="External"/><Relationship Id="rId337" Type="http://schemas.openxmlformats.org/officeDocument/2006/relationships/hyperlink" Target="https://www.sae.org/site/news/2019/01/sae-updates-j3016-automated-driving-graphic" TargetMode="External"/><Relationship Id="rId34" Type="http://schemas.openxmlformats.org/officeDocument/2006/relationships/hyperlink" Target="file:///C:\Users\ifons\Desktop\mostrar\Rev5.docx" TargetMode="External"/><Relationship Id="rId76" Type="http://schemas.openxmlformats.org/officeDocument/2006/relationships/image" Target="media/image30.png"/><Relationship Id="rId141" Type="http://schemas.openxmlformats.org/officeDocument/2006/relationships/image" Target="media/image85.png"/><Relationship Id="rId7" Type="http://schemas.openxmlformats.org/officeDocument/2006/relationships/settings" Target="settings.xml"/><Relationship Id="rId183" Type="http://schemas.openxmlformats.org/officeDocument/2006/relationships/image" Target="media/image127.png"/><Relationship Id="rId239" Type="http://schemas.openxmlformats.org/officeDocument/2006/relationships/image" Target="media/image182.png"/><Relationship Id="rId250" Type="http://schemas.openxmlformats.org/officeDocument/2006/relationships/chart" Target="charts/chart12.xml"/><Relationship Id="rId292" Type="http://schemas.openxmlformats.org/officeDocument/2006/relationships/image" Target="media/image206.png"/><Relationship Id="rId306" Type="http://schemas.openxmlformats.org/officeDocument/2006/relationships/hyperlink" Target="https://github.com/Flperez/AP-automodelcar" TargetMode="External"/><Relationship Id="rId45" Type="http://schemas.openxmlformats.org/officeDocument/2006/relationships/image" Target="media/image2.png"/><Relationship Id="rId87" Type="http://schemas.openxmlformats.org/officeDocument/2006/relationships/image" Target="media/image41.jpeg"/><Relationship Id="rId110" Type="http://schemas.openxmlformats.org/officeDocument/2006/relationships/image" Target="media/image56.jpeg"/><Relationship Id="rId348" Type="http://schemas.openxmlformats.org/officeDocument/2006/relationships/theme" Target="theme/theme1.xml"/><Relationship Id="rId152" Type="http://schemas.openxmlformats.org/officeDocument/2006/relationships/image" Target="media/image96.png"/><Relationship Id="rId194" Type="http://schemas.openxmlformats.org/officeDocument/2006/relationships/image" Target="media/image140.png"/><Relationship Id="rId208" Type="http://schemas.openxmlformats.org/officeDocument/2006/relationships/image" Target="media/image154.png"/><Relationship Id="rId261" Type="http://schemas.openxmlformats.org/officeDocument/2006/relationships/chart" Target="charts/chart21.xml"/><Relationship Id="rId14" Type="http://schemas.openxmlformats.org/officeDocument/2006/relationships/hyperlink" Target="file:///C:\Users\ifons\Desktop\mostrar\Rev5.docx" TargetMode="External"/><Relationship Id="rId35" Type="http://schemas.openxmlformats.org/officeDocument/2006/relationships/hyperlink" Target="file:///C:\Users\ifons\Desktop\mostrar\Rev5.docx"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chart" Target="charts/chart6.xml"/><Relationship Id="rId282" Type="http://schemas.openxmlformats.org/officeDocument/2006/relationships/hyperlink" Target="mailto:root@10.3.79.41" TargetMode="External"/><Relationship Id="rId317" Type="http://schemas.openxmlformats.org/officeDocument/2006/relationships/hyperlink" Target="https://doi.org/10.1007/10984697_1" TargetMode="External"/><Relationship Id="rId338" Type="http://schemas.openxmlformats.org/officeDocument/2006/relationships/hyperlink" Target="https://doi.org/10.1109/CVPR.2019.00560" TargetMode="External"/><Relationship Id="rId8" Type="http://schemas.openxmlformats.org/officeDocument/2006/relationships/webSettings" Target="webSettings.xml"/><Relationship Id="rId98" Type="http://schemas.openxmlformats.org/officeDocument/2006/relationships/chart" Target="charts/chart4.xml"/><Relationship Id="rId121" Type="http://schemas.openxmlformats.org/officeDocument/2006/relationships/image" Target="media/image67.png"/><Relationship Id="rId142" Type="http://schemas.openxmlformats.org/officeDocument/2006/relationships/image" Target="media/image86.png"/><Relationship Id="rId163" Type="http://schemas.openxmlformats.org/officeDocument/2006/relationships/image" Target="media/image107.png"/><Relationship Id="rId184" Type="http://schemas.openxmlformats.org/officeDocument/2006/relationships/image" Target="media/image128.png"/><Relationship Id="rId219" Type="http://schemas.openxmlformats.org/officeDocument/2006/relationships/image" Target="media/image165.png"/><Relationship Id="rId230" Type="http://schemas.openxmlformats.org/officeDocument/2006/relationships/image" Target="media/image176.png"/><Relationship Id="rId251" Type="http://schemas.openxmlformats.org/officeDocument/2006/relationships/image" Target="media/image188.png"/><Relationship Id="rId25" Type="http://schemas.openxmlformats.org/officeDocument/2006/relationships/hyperlink" Target="file:///C:\Users\ifons\Desktop\mostrar\Rev5.docx" TargetMode="External"/><Relationship Id="rId46" Type="http://schemas.openxmlformats.org/officeDocument/2006/relationships/image" Target="media/image3.png"/><Relationship Id="rId67" Type="http://schemas.openxmlformats.org/officeDocument/2006/relationships/image" Target="media/image21.jpeg"/><Relationship Id="rId272" Type="http://schemas.openxmlformats.org/officeDocument/2006/relationships/image" Target="media/image193.png"/><Relationship Id="rId293" Type="http://schemas.openxmlformats.org/officeDocument/2006/relationships/footer" Target="footer3.xml"/><Relationship Id="rId307" Type="http://schemas.openxmlformats.org/officeDocument/2006/relationships/hyperlink" Target="https://www.sas.upenn.edu/~jesusfv/filters_format.pdf" TargetMode="External"/><Relationship Id="rId328" Type="http://schemas.openxmlformats.org/officeDocument/2006/relationships/hyperlink" Target="https://docs.opencv.org/4.x/d4/d13/tutorial_py_filtering.html" TargetMode="External"/><Relationship Id="rId88" Type="http://schemas.openxmlformats.org/officeDocument/2006/relationships/image" Target="media/image42.jpeg"/><Relationship Id="rId111" Type="http://schemas.openxmlformats.org/officeDocument/2006/relationships/image" Target="media/image57.jpe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8.png"/><Relationship Id="rId195" Type="http://schemas.openxmlformats.org/officeDocument/2006/relationships/image" Target="media/image141.png"/><Relationship Id="rId209" Type="http://schemas.openxmlformats.org/officeDocument/2006/relationships/image" Target="media/image155.png"/><Relationship Id="rId220" Type="http://schemas.openxmlformats.org/officeDocument/2006/relationships/image" Target="media/image166.png"/><Relationship Id="rId241" Type="http://schemas.openxmlformats.org/officeDocument/2006/relationships/image" Target="media/image184.png"/><Relationship Id="rId15" Type="http://schemas.openxmlformats.org/officeDocument/2006/relationships/hyperlink" Target="file:///C:\Users\ifons\Desktop\mostrar\Rev5.docx" TargetMode="External"/><Relationship Id="rId36" Type="http://schemas.openxmlformats.org/officeDocument/2006/relationships/hyperlink" Target="file:///C:\Users\ifons\Desktop\mostrar\Rev5.docx" TargetMode="External"/><Relationship Id="rId57" Type="http://schemas.openxmlformats.org/officeDocument/2006/relationships/image" Target="media/image11.png"/><Relationship Id="rId262" Type="http://schemas.openxmlformats.org/officeDocument/2006/relationships/chart" Target="charts/chart22.xml"/><Relationship Id="rId283" Type="http://schemas.openxmlformats.org/officeDocument/2006/relationships/hyperlink" Target="mailto:root@10.10.0.240" TargetMode="External"/><Relationship Id="rId318" Type="http://schemas.openxmlformats.org/officeDocument/2006/relationships/hyperlink" Target="https://doi.org/10.1109/JPROC.2011.2132790" TargetMode="External"/><Relationship Id="rId339" Type="http://schemas.openxmlformats.org/officeDocument/2006/relationships/hyperlink" Target="https://answers.opencv.org/question/26818/svm-bias-on-weights-of-positives-and-negatives/" TargetMode="External"/><Relationship Id="rId78" Type="http://schemas.openxmlformats.org/officeDocument/2006/relationships/image" Target="media/image32.png"/><Relationship Id="rId99" Type="http://schemas.openxmlformats.org/officeDocument/2006/relationships/chart" Target="charts/chart5.xml"/><Relationship Id="rId101" Type="http://schemas.openxmlformats.org/officeDocument/2006/relationships/chart" Target="charts/chart7.xml"/><Relationship Id="rId122" Type="http://schemas.openxmlformats.org/officeDocument/2006/relationships/image" Target="media/image64.png"/><Relationship Id="rId143" Type="http://schemas.openxmlformats.org/officeDocument/2006/relationships/image" Target="media/image87.png"/><Relationship Id="rId164" Type="http://schemas.openxmlformats.org/officeDocument/2006/relationships/image" Target="media/image108.png"/><Relationship Id="rId185" Type="http://schemas.openxmlformats.org/officeDocument/2006/relationships/image" Target="media/image129.png"/><Relationship Id="rId9" Type="http://schemas.openxmlformats.org/officeDocument/2006/relationships/footnotes" Target="footnotes.xml"/><Relationship Id="rId210" Type="http://schemas.openxmlformats.org/officeDocument/2006/relationships/image" Target="media/image156.png"/><Relationship Id="rId26" Type="http://schemas.openxmlformats.org/officeDocument/2006/relationships/hyperlink" Target="file:///C:\Users\ifons\Desktop\mostrar\Rev5.docx" TargetMode="External"/><Relationship Id="rId231" Type="http://schemas.openxmlformats.org/officeDocument/2006/relationships/image" Target="media/image177.png"/><Relationship Id="rId252" Type="http://schemas.openxmlformats.org/officeDocument/2006/relationships/image" Target="media/image189.png"/><Relationship Id="rId273" Type="http://schemas.openxmlformats.org/officeDocument/2006/relationships/image" Target="media/image194.png"/><Relationship Id="rId294" Type="http://schemas.openxmlformats.org/officeDocument/2006/relationships/image" Target="media/image207.png"/><Relationship Id="rId308" Type="http://schemas.openxmlformats.org/officeDocument/2006/relationships/hyperlink" Target="https://www.cvlibs.net/publications/Geiger2013IJRR.pdf" TargetMode="External"/><Relationship Id="rId329" Type="http://schemas.openxmlformats.org/officeDocument/2006/relationships/hyperlink" Target="https://github.com/OmarPerezReyes/AutoModelCar_2023_UPV" TargetMode="External"/><Relationship Id="rId47" Type="http://schemas.openxmlformats.org/officeDocument/2006/relationships/footer" Target="footer1.xml"/><Relationship Id="rId68" Type="http://schemas.openxmlformats.org/officeDocument/2006/relationships/image" Target="media/image22.jpeg"/><Relationship Id="rId89" Type="http://schemas.openxmlformats.org/officeDocument/2006/relationships/image" Target="media/image43.jpeg"/><Relationship Id="rId112" Type="http://schemas.openxmlformats.org/officeDocument/2006/relationships/image" Target="media/image58.jpeg"/><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image" Target="media/image119.png"/><Relationship Id="rId340" Type="http://schemas.openxmlformats.org/officeDocument/2006/relationships/hyperlink" Target="https://doi.org/10.1016/j.adhoc.2022.102978" TargetMode="External"/><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hyperlink" Target="file:///C:\Users\ifons\Desktop\mostrar\Rev5.docx" TargetMode="External"/><Relationship Id="rId221" Type="http://schemas.openxmlformats.org/officeDocument/2006/relationships/image" Target="media/image167.png"/><Relationship Id="rId242" Type="http://schemas.openxmlformats.org/officeDocument/2006/relationships/image" Target="media/image185.png"/><Relationship Id="rId263" Type="http://schemas.openxmlformats.org/officeDocument/2006/relationships/chart" Target="charts/chart23.xml"/><Relationship Id="rId284" Type="http://schemas.openxmlformats.org/officeDocument/2006/relationships/hyperlink" Target="mailto:root@10.10.0.250" TargetMode="External"/><Relationship Id="rId319" Type="http://schemas.openxmlformats.org/officeDocument/2006/relationships/hyperlink" Target="https://sagroups.ieee.org/2846/" TargetMode="External"/><Relationship Id="rId37" Type="http://schemas.openxmlformats.org/officeDocument/2006/relationships/hyperlink" Target="file:///C:\Users\ifons\Desktop\mostrar\Rev5.docx" TargetMode="External"/><Relationship Id="rId58" Type="http://schemas.openxmlformats.org/officeDocument/2006/relationships/image" Target="media/image12.png"/><Relationship Id="rId79" Type="http://schemas.openxmlformats.org/officeDocument/2006/relationships/image" Target="media/image33.png"/><Relationship Id="rId102" Type="http://schemas.openxmlformats.org/officeDocument/2006/relationships/chart" Target="charts/chart8.xml"/><Relationship Id="rId123" Type="http://schemas.openxmlformats.org/officeDocument/2006/relationships/image" Target="media/image65.png"/><Relationship Id="rId144" Type="http://schemas.openxmlformats.org/officeDocument/2006/relationships/image" Target="media/image88.png"/><Relationship Id="rId330" Type="http://schemas.openxmlformats.org/officeDocument/2006/relationships/hyperlink" Target="https://doi.org/10.4249/scholarpedia.9775" TargetMode="External"/><Relationship Id="rId90" Type="http://schemas.openxmlformats.org/officeDocument/2006/relationships/image" Target="media/image44.jpeg"/><Relationship Id="rId165" Type="http://schemas.openxmlformats.org/officeDocument/2006/relationships/image" Target="media/image109.png"/><Relationship Id="rId186" Type="http://schemas.openxmlformats.org/officeDocument/2006/relationships/image" Target="media/image130.png"/><Relationship Id="rId211" Type="http://schemas.openxmlformats.org/officeDocument/2006/relationships/image" Target="media/image157.png"/><Relationship Id="rId232" Type="http://schemas.openxmlformats.org/officeDocument/2006/relationships/image" Target="media/image178.png"/><Relationship Id="rId253" Type="http://schemas.openxmlformats.org/officeDocument/2006/relationships/chart" Target="charts/chart13.xml"/><Relationship Id="rId274" Type="http://schemas.openxmlformats.org/officeDocument/2006/relationships/image" Target="media/image195.png"/><Relationship Id="rId295" Type="http://schemas.openxmlformats.org/officeDocument/2006/relationships/image" Target="media/image208.png"/><Relationship Id="rId309" Type="http://schemas.openxmlformats.org/officeDocument/2006/relationships/hyperlink" Target="https://doi.org/10.1109/CVPR.2012.6248074" TargetMode="External"/><Relationship Id="rId27" Type="http://schemas.openxmlformats.org/officeDocument/2006/relationships/hyperlink" Target="file:///C:\Users\ifons\Desktop\mostrar\Rev5.docx" TargetMode="External"/><Relationship Id="rId48" Type="http://schemas.openxmlformats.org/officeDocument/2006/relationships/footer" Target="footer2.xml"/><Relationship Id="rId69" Type="http://schemas.openxmlformats.org/officeDocument/2006/relationships/image" Target="media/image23.jpeg"/><Relationship Id="rId113" Type="http://schemas.openxmlformats.org/officeDocument/2006/relationships/image" Target="media/image59.jpeg"/><Relationship Id="rId134" Type="http://schemas.openxmlformats.org/officeDocument/2006/relationships/image" Target="media/image78.png"/><Relationship Id="rId320" Type="http://schemas.openxmlformats.org/officeDocument/2006/relationships/hyperlink" Target="https://doi.org/10.5121/ijnsa.2013.5212" TargetMode="External"/><Relationship Id="rId80" Type="http://schemas.openxmlformats.org/officeDocument/2006/relationships/image" Target="media/image34.png"/><Relationship Id="rId155" Type="http://schemas.openxmlformats.org/officeDocument/2006/relationships/image" Target="media/image101.png"/><Relationship Id="rId176" Type="http://schemas.openxmlformats.org/officeDocument/2006/relationships/image" Target="media/image120.png"/><Relationship Id="rId197" Type="http://schemas.openxmlformats.org/officeDocument/2006/relationships/image" Target="media/image143.png"/><Relationship Id="rId341" Type="http://schemas.openxmlformats.org/officeDocument/2006/relationships/hyperlink" Target="https://towardsdatascience.com/hog-histogram-of-oriented-gradients-67ecd887675f" TargetMode="External"/><Relationship Id="rId201" Type="http://schemas.openxmlformats.org/officeDocument/2006/relationships/image" Target="media/image147.png"/><Relationship Id="rId222" Type="http://schemas.openxmlformats.org/officeDocument/2006/relationships/image" Target="media/image168.png"/><Relationship Id="rId243" Type="http://schemas.openxmlformats.org/officeDocument/2006/relationships/image" Target="media/image186.png"/><Relationship Id="rId264" Type="http://schemas.openxmlformats.org/officeDocument/2006/relationships/chart" Target="charts/chart24.xml"/><Relationship Id="rId285" Type="http://schemas.openxmlformats.org/officeDocument/2006/relationships/hyperlink" Target="mailto:root@192.168.1.199" TargetMode="External"/><Relationship Id="rId17" Type="http://schemas.openxmlformats.org/officeDocument/2006/relationships/hyperlink" Target="file:///C:\Users\ifons\Desktop\mostrar\Rev5.docx" TargetMode="External"/><Relationship Id="rId38" Type="http://schemas.openxmlformats.org/officeDocument/2006/relationships/hyperlink" Target="file:///C:\Users\ifons\Desktop\mostrar\Rev5.docx" TargetMode="External"/><Relationship Id="rId59" Type="http://schemas.openxmlformats.org/officeDocument/2006/relationships/image" Target="media/image13.png"/><Relationship Id="rId103" Type="http://schemas.openxmlformats.org/officeDocument/2006/relationships/image" Target="media/image49.jpeg"/><Relationship Id="rId124" Type="http://schemas.openxmlformats.org/officeDocument/2006/relationships/image" Target="media/image68.png"/><Relationship Id="rId310" Type="http://schemas.openxmlformats.org/officeDocument/2006/relationships/hyperlink" Target="https://doi.org/10.1002/9780470740637" TargetMode="External"/><Relationship Id="rId70" Type="http://schemas.openxmlformats.org/officeDocument/2006/relationships/image" Target="media/image24.jpeg"/><Relationship Id="rId91" Type="http://schemas.openxmlformats.org/officeDocument/2006/relationships/image" Target="media/image45.png"/><Relationship Id="rId145" Type="http://schemas.openxmlformats.org/officeDocument/2006/relationships/image" Target="media/image89.png"/><Relationship Id="rId166" Type="http://schemas.openxmlformats.org/officeDocument/2006/relationships/image" Target="media/image110.png"/><Relationship Id="rId187" Type="http://schemas.openxmlformats.org/officeDocument/2006/relationships/image" Target="media/image131.png"/><Relationship Id="rId331" Type="http://schemas.openxmlformats.org/officeDocument/2006/relationships/hyperlink" Target="https://pointclouds.org/documentation/structpcl_1_1_point_x_y_z_r_g_b_a.html.%20" TargetMode="External"/><Relationship Id="rId1" Type="http://schemas.openxmlformats.org/officeDocument/2006/relationships/customXml" Target="../customXml/item1.xml"/><Relationship Id="rId212" Type="http://schemas.openxmlformats.org/officeDocument/2006/relationships/image" Target="media/image158.png"/><Relationship Id="rId233" Type="http://schemas.openxmlformats.org/officeDocument/2006/relationships/image" Target="media/image173.png"/><Relationship Id="rId254" Type="http://schemas.openxmlformats.org/officeDocument/2006/relationships/chart" Target="charts/chart14.xml"/><Relationship Id="rId28" Type="http://schemas.openxmlformats.org/officeDocument/2006/relationships/hyperlink" Target="file:///C:\Users\ifons\Desktop\mostrar\Rev5.docx" TargetMode="External"/><Relationship Id="rId49" Type="http://schemas.openxmlformats.org/officeDocument/2006/relationships/hyperlink" Target="https://docs.ros2.org/latest/api/std_msgs/msg/Header.html" TargetMode="External"/><Relationship Id="rId114" Type="http://schemas.openxmlformats.org/officeDocument/2006/relationships/image" Target="media/image60.jpeg"/><Relationship Id="rId275" Type="http://schemas.openxmlformats.org/officeDocument/2006/relationships/image" Target="media/image196.png"/><Relationship Id="rId296" Type="http://schemas.openxmlformats.org/officeDocument/2006/relationships/image" Target="media/image209.png"/><Relationship Id="rId300" Type="http://schemas.openxmlformats.org/officeDocument/2006/relationships/hyperlink" Target="https://www.kalmanfilter.net/" TargetMode="External"/><Relationship Id="rId60" Type="http://schemas.openxmlformats.org/officeDocument/2006/relationships/image" Target="media/image14.png"/><Relationship Id="rId81" Type="http://schemas.openxmlformats.org/officeDocument/2006/relationships/image" Target="media/image35.pn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image" Target="media/image121.png"/><Relationship Id="rId198" Type="http://schemas.openxmlformats.org/officeDocument/2006/relationships/image" Target="media/image144.png"/><Relationship Id="rId321" Type="http://schemas.openxmlformats.org/officeDocument/2006/relationships/hyperlink" Target="https://www.gttwireless.com/dsrc-vs-c-v2x-comparing-the-connected-vehicles-technologies/" TargetMode="External"/><Relationship Id="rId342" Type="http://schemas.openxmlformats.org/officeDocument/2006/relationships/hyperlink" Target="https://doi.org/10.1109/CVPR.2001.990517" TargetMode="External"/><Relationship Id="rId202" Type="http://schemas.openxmlformats.org/officeDocument/2006/relationships/image" Target="media/image148.png"/><Relationship Id="rId223" Type="http://schemas.openxmlformats.org/officeDocument/2006/relationships/image" Target="media/image169.png"/><Relationship Id="rId244" Type="http://schemas.openxmlformats.org/officeDocument/2006/relationships/image" Target="media/image187.png"/><Relationship Id="rId18" Type="http://schemas.openxmlformats.org/officeDocument/2006/relationships/hyperlink" Target="file:///C:\Users\ifons\Desktop\mostrar\Rev5.docx" TargetMode="External"/><Relationship Id="rId39" Type="http://schemas.openxmlformats.org/officeDocument/2006/relationships/hyperlink" Target="file:///C:\Users\ifons\Desktop\mostrar\Rev5.docx" TargetMode="External"/><Relationship Id="rId265" Type="http://schemas.openxmlformats.org/officeDocument/2006/relationships/chart" Target="charts/chart25.xml"/><Relationship Id="rId286" Type="http://schemas.openxmlformats.org/officeDocument/2006/relationships/hyperlink" Target="https://github.com/ITAM-Robotica/Eagle_Knights-Wiki/wiki" TargetMode="External"/><Relationship Id="rId50" Type="http://schemas.openxmlformats.org/officeDocument/2006/relationships/image" Target="media/image4.png"/><Relationship Id="rId104" Type="http://schemas.openxmlformats.org/officeDocument/2006/relationships/image" Target="media/image50.jpeg"/><Relationship Id="rId125" Type="http://schemas.openxmlformats.org/officeDocument/2006/relationships/image" Target="media/image69.png"/><Relationship Id="rId146" Type="http://schemas.openxmlformats.org/officeDocument/2006/relationships/image" Target="media/image90.png"/><Relationship Id="rId167" Type="http://schemas.openxmlformats.org/officeDocument/2006/relationships/image" Target="media/image111.png"/><Relationship Id="rId188" Type="http://schemas.openxmlformats.org/officeDocument/2006/relationships/image" Target="media/image132.png"/><Relationship Id="rId311" Type="http://schemas.openxmlformats.org/officeDocument/2006/relationships/hyperlink" Target="https://github.com/AutoModelCar/AutoModelCarWiki/wiki/Hardware-(AutoNOMOS-Model-v2)" TargetMode="External"/><Relationship Id="rId332" Type="http://schemas.openxmlformats.org/officeDocument/2006/relationships/hyperlink" Target="http://arxiv.org/abs/1506.01497" TargetMode="External"/><Relationship Id="rId71" Type="http://schemas.openxmlformats.org/officeDocument/2006/relationships/image" Target="media/image25.png"/><Relationship Id="rId92" Type="http://schemas.openxmlformats.org/officeDocument/2006/relationships/image" Target="media/image46.png"/><Relationship Id="rId213" Type="http://schemas.openxmlformats.org/officeDocument/2006/relationships/image" Target="media/image159.png"/><Relationship Id="rId234" Type="http://schemas.openxmlformats.org/officeDocument/2006/relationships/image" Target="media/image174.jpeg"/><Relationship Id="rId2" Type="http://schemas.openxmlformats.org/officeDocument/2006/relationships/customXml" Target="../customXml/item2.xml"/><Relationship Id="rId29" Type="http://schemas.openxmlformats.org/officeDocument/2006/relationships/hyperlink" Target="file:///C:\Users\ifons\Desktop\mostrar\Rev5.docx" TargetMode="External"/><Relationship Id="rId255" Type="http://schemas.openxmlformats.org/officeDocument/2006/relationships/chart" Target="charts/chart15.xml"/><Relationship Id="rId276" Type="http://schemas.openxmlformats.org/officeDocument/2006/relationships/image" Target="media/image197.png"/><Relationship Id="rId297" Type="http://schemas.openxmlformats.org/officeDocument/2006/relationships/hyperlink" Target="https://la.mathworks.com/help/ros/ug/access-the-tf-transformation-tree-in-ros.html" TargetMode="External"/><Relationship Id="rId40" Type="http://schemas.openxmlformats.org/officeDocument/2006/relationships/hyperlink" Target="file:///C:\Users\ifons\Desktop\mostrar\Rev5.docx" TargetMode="External"/><Relationship Id="rId115" Type="http://schemas.openxmlformats.org/officeDocument/2006/relationships/image" Target="media/image61.jpeg"/><Relationship Id="rId136" Type="http://schemas.openxmlformats.org/officeDocument/2006/relationships/image" Target="media/image82.png"/><Relationship Id="rId157" Type="http://schemas.openxmlformats.org/officeDocument/2006/relationships/image" Target="media/image99.png"/><Relationship Id="rId178" Type="http://schemas.openxmlformats.org/officeDocument/2006/relationships/image" Target="media/image122.png"/><Relationship Id="rId301"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322" Type="http://schemas.openxmlformats.org/officeDocument/2006/relationships/hyperlink" Target="https://doi.org/10.1109/TAC.1971.1099826" TargetMode="External"/><Relationship Id="rId343" Type="http://schemas.openxmlformats.org/officeDocument/2006/relationships/hyperlink" Target="https://www.ibm.com/topics/convolutional-neural-networks" TargetMode="External"/><Relationship Id="rId61" Type="http://schemas.openxmlformats.org/officeDocument/2006/relationships/image" Target="media/image15.png"/><Relationship Id="rId82" Type="http://schemas.openxmlformats.org/officeDocument/2006/relationships/image" Target="media/image36.jpeg"/><Relationship Id="rId199" Type="http://schemas.openxmlformats.org/officeDocument/2006/relationships/image" Target="media/image145.png"/><Relationship Id="rId203" Type="http://schemas.openxmlformats.org/officeDocument/2006/relationships/image" Target="media/image149.png"/><Relationship Id="rId19" Type="http://schemas.openxmlformats.org/officeDocument/2006/relationships/hyperlink" Target="file:///C:\Users\ifons\Desktop\mostrar\Rev5.docx" TargetMode="External"/><Relationship Id="rId224" Type="http://schemas.openxmlformats.org/officeDocument/2006/relationships/image" Target="media/image170.png"/><Relationship Id="rId245" Type="http://schemas.openxmlformats.org/officeDocument/2006/relationships/image" Target="media/image191.png"/><Relationship Id="rId266" Type="http://schemas.openxmlformats.org/officeDocument/2006/relationships/chart" Target="charts/chart26.xml"/><Relationship Id="rId287" Type="http://schemas.openxmlformats.org/officeDocument/2006/relationships/hyperlink" Target="https://github.com/ifonsecaz/Automodelcar-tests" TargetMode="External"/><Relationship Id="rId30" Type="http://schemas.openxmlformats.org/officeDocument/2006/relationships/hyperlink" Target="file:///C:\Users\ifons\Desktop\mostrar\Rev5.docx" TargetMode="External"/><Relationship Id="rId105" Type="http://schemas.openxmlformats.org/officeDocument/2006/relationships/image" Target="media/image51.jpeg"/><Relationship Id="rId126" Type="http://schemas.openxmlformats.org/officeDocument/2006/relationships/image" Target="media/image72.png"/><Relationship Id="rId147" Type="http://schemas.openxmlformats.org/officeDocument/2006/relationships/image" Target="media/image93.png"/><Relationship Id="rId168" Type="http://schemas.openxmlformats.org/officeDocument/2006/relationships/image" Target="media/image112.png"/><Relationship Id="rId312" Type="http://schemas.openxmlformats.org/officeDocument/2006/relationships/hyperlink" Target="https://github.com/AutoModelCar/AutoModelCarWiki/wiki" TargetMode="External"/><Relationship Id="rId333" Type="http://schemas.openxmlformats.org/officeDocument/2006/relationships/hyperlink" Target="https://www.iso.org/standard/43464.html" TargetMode="External"/><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image" Target="media/image47.png"/><Relationship Id="rId189" Type="http://schemas.openxmlformats.org/officeDocument/2006/relationships/image" Target="media/image133.png"/><Relationship Id="rId3" Type="http://schemas.openxmlformats.org/officeDocument/2006/relationships/customXml" Target="../customXml/item3.xml"/><Relationship Id="rId214" Type="http://schemas.openxmlformats.org/officeDocument/2006/relationships/image" Target="media/image160.png"/><Relationship Id="rId235" Type="http://schemas.openxmlformats.org/officeDocument/2006/relationships/image" Target="media/image181.png"/><Relationship Id="rId256" Type="http://schemas.openxmlformats.org/officeDocument/2006/relationships/chart" Target="charts/chart16.xml"/><Relationship Id="rId277" Type="http://schemas.openxmlformats.org/officeDocument/2006/relationships/image" Target="media/image198.png"/><Relationship Id="rId298" Type="http://schemas.openxmlformats.org/officeDocument/2006/relationships/hyperlink" Target="https://doi.org/10.5121/ijgca.2012.3304" TargetMode="External"/><Relationship Id="rId116" Type="http://schemas.openxmlformats.org/officeDocument/2006/relationships/image" Target="media/image62.jpe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hyperlink" Target="http://wiki.ros.org/catkin/workspaces" TargetMode="External"/><Relationship Id="rId323" Type="http://schemas.openxmlformats.org/officeDocument/2006/relationships/hyperlink" Target="https://doi.org/10.1016/j.trpro.2018.10.103" TargetMode="External"/><Relationship Id="rId344" Type="http://schemas.openxmlformats.org/officeDocument/2006/relationships/hyperlink" Target="https://github.com/Zetinator/ai_controlled_car" TargetMode="External"/><Relationship Id="rId20" Type="http://schemas.openxmlformats.org/officeDocument/2006/relationships/hyperlink" Target="file:///C:\Users\ifons\Desktop\mostrar\Rev5.docx" TargetMode="External"/><Relationship Id="rId41" Type="http://schemas.openxmlformats.org/officeDocument/2006/relationships/hyperlink" Target="file:///C:\Users\ifons\Desktop\mostrar\Rev5.docx" TargetMode="External"/><Relationship Id="rId62" Type="http://schemas.openxmlformats.org/officeDocument/2006/relationships/image" Target="media/image16.png"/><Relationship Id="rId83" Type="http://schemas.openxmlformats.org/officeDocument/2006/relationships/image" Target="media/image37.jpeg"/><Relationship Id="rId179" Type="http://schemas.openxmlformats.org/officeDocument/2006/relationships/image" Target="media/image123.png"/><Relationship Id="rId190" Type="http://schemas.openxmlformats.org/officeDocument/2006/relationships/image" Target="media/image134.png"/><Relationship Id="rId204" Type="http://schemas.openxmlformats.org/officeDocument/2006/relationships/image" Target="media/image150.png"/><Relationship Id="rId225" Type="http://schemas.openxmlformats.org/officeDocument/2006/relationships/image" Target="media/image137.png"/><Relationship Id="rId246" Type="http://schemas.openxmlformats.org/officeDocument/2006/relationships/image" Target="media/image192.png"/><Relationship Id="rId267" Type="http://schemas.openxmlformats.org/officeDocument/2006/relationships/chart" Target="charts/chart27.xml"/><Relationship Id="rId288" Type="http://schemas.openxmlformats.org/officeDocument/2006/relationships/image" Target="media/image200.png"/><Relationship Id="rId106" Type="http://schemas.openxmlformats.org/officeDocument/2006/relationships/image" Target="media/image52.jpeg"/><Relationship Id="rId127" Type="http://schemas.openxmlformats.org/officeDocument/2006/relationships/image" Target="media/image73.png"/><Relationship Id="rId313" Type="http://schemas.openxmlformats.org/officeDocument/2006/relationships/hyperlink" Target="https://www.ift.org.mx/sites/default/files/industria/temasrelevantes/17437/documentos/documentodereferenciaidentificaciondenecesidadesstien59ghz_0.pdf" TargetMode="External"/><Relationship Id="rId10" Type="http://schemas.openxmlformats.org/officeDocument/2006/relationships/endnotes" Target="endnotes.xml"/><Relationship Id="rId31" Type="http://schemas.openxmlformats.org/officeDocument/2006/relationships/hyperlink" Target="file:///C:\Users\ifons\Desktop\mostrar\Rev5.docx" TargetMode="External"/><Relationship Id="rId52" Type="http://schemas.openxmlformats.org/officeDocument/2006/relationships/image" Target="media/image6.png"/><Relationship Id="rId73" Type="http://schemas.openxmlformats.org/officeDocument/2006/relationships/image" Target="media/image27.png"/><Relationship Id="rId94" Type="http://schemas.openxmlformats.org/officeDocument/2006/relationships/image" Target="media/image48.png"/><Relationship Id="rId148" Type="http://schemas.openxmlformats.org/officeDocument/2006/relationships/image" Target="media/image94.png"/><Relationship Id="rId169" Type="http://schemas.openxmlformats.org/officeDocument/2006/relationships/image" Target="media/image113.png"/><Relationship Id="rId334" Type="http://schemas.openxmlformats.org/officeDocument/2006/relationships/hyperlink" Target="https://pyimagesearch.com/2015/12/07/local-binary-patterns-with-python-opencv/" TargetMode="External"/><Relationship Id="rId4" Type="http://schemas.openxmlformats.org/officeDocument/2006/relationships/customXml" Target="../customXml/item4.xml"/><Relationship Id="rId180" Type="http://schemas.openxmlformats.org/officeDocument/2006/relationships/image" Target="media/image124.png"/><Relationship Id="rId215" Type="http://schemas.openxmlformats.org/officeDocument/2006/relationships/image" Target="media/image161.png"/><Relationship Id="rId236" Type="http://schemas.openxmlformats.org/officeDocument/2006/relationships/image" Target="media/image182.jpeg"/><Relationship Id="rId257" Type="http://schemas.openxmlformats.org/officeDocument/2006/relationships/chart" Target="charts/chart17.xml"/><Relationship Id="rId278" Type="http://schemas.openxmlformats.org/officeDocument/2006/relationships/image" Target="media/image199.png"/><Relationship Id="rId303" Type="http://schemas.openxmlformats.org/officeDocument/2006/relationships/hyperlink" Target="http://wiki.ros.org/cv_bridge/Tutorials/UsingCvBridgeToConvertBetweenROSImagesAndOpenCVImages" TargetMode="External"/><Relationship Id="rId42" Type="http://schemas.openxmlformats.org/officeDocument/2006/relationships/hyperlink" Target="file:///C:\Users\ifons\Desktop\mostrar\Rev5.docx" TargetMode="External"/><Relationship Id="rId84" Type="http://schemas.openxmlformats.org/officeDocument/2006/relationships/image" Target="media/image38.jpeg"/><Relationship Id="rId138" Type="http://schemas.openxmlformats.org/officeDocument/2006/relationships/image" Target="media/image80.png"/><Relationship Id="rId345" Type="http://schemas.openxmlformats.org/officeDocument/2006/relationships/hyperlink" Target="https://github.com/zhouzq-thu/HOGImage" TargetMode="External"/><Relationship Id="rId191" Type="http://schemas.openxmlformats.org/officeDocument/2006/relationships/image" Target="media/image135.png"/><Relationship Id="rId205" Type="http://schemas.openxmlformats.org/officeDocument/2006/relationships/image" Target="media/image151.png"/><Relationship Id="rId247" Type="http://schemas.openxmlformats.org/officeDocument/2006/relationships/chart" Target="charts/chart9.xml"/><Relationship Id="rId107" Type="http://schemas.openxmlformats.org/officeDocument/2006/relationships/image" Target="media/image53.jpeg"/><Relationship Id="rId289" Type="http://schemas.openxmlformats.org/officeDocument/2006/relationships/image" Target="media/image201.png"/><Relationship Id="rId11" Type="http://schemas.openxmlformats.org/officeDocument/2006/relationships/image" Target="media/image1.jpeg"/><Relationship Id="rId53" Type="http://schemas.openxmlformats.org/officeDocument/2006/relationships/image" Target="media/image7.png"/><Relationship Id="rId149" Type="http://schemas.openxmlformats.org/officeDocument/2006/relationships/image" Target="media/image91.png"/><Relationship Id="rId314" Type="http://schemas.openxmlformats.org/officeDocument/2006/relationships/hyperlink" Target="https://doi.org/10.1109/ccnc08.2007.212" TargetMode="External"/><Relationship Id="rId95" Type="http://schemas.openxmlformats.org/officeDocument/2006/relationships/chart" Target="charts/chart1.xml"/><Relationship Id="rId160" Type="http://schemas.openxmlformats.org/officeDocument/2006/relationships/image" Target="media/image106.png"/><Relationship Id="rId216" Type="http://schemas.openxmlformats.org/officeDocument/2006/relationships/image" Target="media/image162.png"/><Relationship Id="rId258" Type="http://schemas.openxmlformats.org/officeDocument/2006/relationships/chart" Target="charts/chart18.xml"/><Relationship Id="rId22" Type="http://schemas.openxmlformats.org/officeDocument/2006/relationships/hyperlink" Target="file:///C:\Users\ifons\Desktop\mostrar\Rev5.docx" TargetMode="External"/><Relationship Id="rId64" Type="http://schemas.openxmlformats.org/officeDocument/2006/relationships/image" Target="media/image18.png"/><Relationship Id="rId118" Type="http://schemas.openxmlformats.org/officeDocument/2006/relationships/image" Target="media/image62.png"/><Relationship Id="rId325" Type="http://schemas.openxmlformats.org/officeDocument/2006/relationships/hyperlink" Target="https://docs.opencv.org/3.4/db/d28/tutorial_cascade_classifier.html" TargetMode="External"/><Relationship Id="rId171" Type="http://schemas.openxmlformats.org/officeDocument/2006/relationships/image" Target="media/image115.png"/><Relationship Id="rId227" Type="http://schemas.openxmlformats.org/officeDocument/2006/relationships/image" Target="media/image171.png"/><Relationship Id="rId269" Type="http://schemas.openxmlformats.org/officeDocument/2006/relationships/chart" Target="charts/chart29.xml"/><Relationship Id="rId33" Type="http://schemas.openxmlformats.org/officeDocument/2006/relationships/hyperlink" Target="file:///C:\Users\ifons\Desktop\mostrar\Rev5.docx" TargetMode="External"/><Relationship Id="rId129" Type="http://schemas.openxmlformats.org/officeDocument/2006/relationships/image" Target="media/image75.png"/><Relationship Id="rId280" Type="http://schemas.openxmlformats.org/officeDocument/2006/relationships/image" Target="media/image204.png"/><Relationship Id="rId336" Type="http://schemas.openxmlformats.org/officeDocument/2006/relationships/hyperlink" Target="https://doi.org/10.1016/j.gltp.2021.08.044" TargetMode="External"/><Relationship Id="rId75" Type="http://schemas.openxmlformats.org/officeDocument/2006/relationships/image" Target="media/image29.png"/><Relationship Id="rId140" Type="http://schemas.openxmlformats.org/officeDocument/2006/relationships/image" Target="media/image84.png"/><Relationship Id="rId182" Type="http://schemas.openxmlformats.org/officeDocument/2006/relationships/image" Target="media/image126.png"/><Relationship Id="rId6" Type="http://schemas.openxmlformats.org/officeDocument/2006/relationships/styles" Target="styles.xml"/><Relationship Id="rId238" Type="http://schemas.openxmlformats.org/officeDocument/2006/relationships/image" Target="media/image180.png"/><Relationship Id="rId291" Type="http://schemas.openxmlformats.org/officeDocument/2006/relationships/image" Target="media/image205.png"/><Relationship Id="rId305" Type="http://schemas.openxmlformats.org/officeDocument/2006/relationships/hyperlink" Target="https://doi.org/10.5198/jtlu.2019.1405" TargetMode="External"/><Relationship Id="rId347" Type="http://schemas.openxmlformats.org/officeDocument/2006/relationships/fontTable" Target="fontTable.xml"/><Relationship Id="rId44" Type="http://schemas.openxmlformats.org/officeDocument/2006/relationships/hyperlink" Target="file:///C:\Users\ifons\Desktop\mostrar\Rev5.docx" TargetMode="External"/><Relationship Id="rId86" Type="http://schemas.openxmlformats.org/officeDocument/2006/relationships/image" Target="media/image40.jpeg"/><Relationship Id="rId151" Type="http://schemas.openxmlformats.org/officeDocument/2006/relationships/image" Target="media/image95.png"/><Relationship Id="rId193" Type="http://schemas.openxmlformats.org/officeDocument/2006/relationships/image" Target="media/image139.png"/><Relationship Id="rId207" Type="http://schemas.openxmlformats.org/officeDocument/2006/relationships/image" Target="media/image153.png"/><Relationship Id="rId249" Type="http://schemas.openxmlformats.org/officeDocument/2006/relationships/chart" Target="charts/chart11.xml"/><Relationship Id="rId13" Type="http://schemas.openxmlformats.org/officeDocument/2006/relationships/hyperlink" Target="file:///C:\Users\ifons\Desktop\mostrar\Rev5.docx" TargetMode="External"/><Relationship Id="rId109" Type="http://schemas.openxmlformats.org/officeDocument/2006/relationships/image" Target="media/image55.jpeg"/><Relationship Id="rId260" Type="http://schemas.openxmlformats.org/officeDocument/2006/relationships/chart" Target="charts/chart20.xml"/><Relationship Id="rId316" Type="http://schemas.openxmlformats.org/officeDocument/2006/relationships/hyperlink" Target="https://www.niksula.hut.fi/~janski/iwork/" TargetMode="External"/><Relationship Id="rId55" Type="http://schemas.openxmlformats.org/officeDocument/2006/relationships/image" Target="media/image9.png"/><Relationship Id="rId97" Type="http://schemas.openxmlformats.org/officeDocument/2006/relationships/chart" Target="charts/chart3.xml"/><Relationship Id="rId120" Type="http://schemas.openxmlformats.org/officeDocument/2006/relationships/image" Target="media/image66.png"/><Relationship Id="rId162" Type="http://schemas.openxmlformats.org/officeDocument/2006/relationships/image" Target="media/image104.png"/><Relationship Id="rId218" Type="http://schemas.openxmlformats.org/officeDocument/2006/relationships/image" Target="media/image164.png"/><Relationship Id="rId271" Type="http://schemas.openxmlformats.org/officeDocument/2006/relationships/image" Target="media/image190.png"/><Relationship Id="rId24" Type="http://schemas.openxmlformats.org/officeDocument/2006/relationships/hyperlink" Target="file:///C:\Users\ifons\Desktop\mostrar\Rev5.docx" TargetMode="External"/><Relationship Id="rId66" Type="http://schemas.openxmlformats.org/officeDocument/2006/relationships/image" Target="media/image20.jpeg"/><Relationship Id="rId131" Type="http://schemas.openxmlformats.org/officeDocument/2006/relationships/image" Target="media/image71.png"/><Relationship Id="rId327" Type="http://schemas.openxmlformats.org/officeDocument/2006/relationships/hyperlink" Target="https://docs.opencv.org/4.x/d1/d73/tutorial_introduction_to_svm.html" TargetMode="External"/><Relationship Id="rId173" Type="http://schemas.openxmlformats.org/officeDocument/2006/relationships/image" Target="media/image117.png"/><Relationship Id="rId229" Type="http://schemas.openxmlformats.org/officeDocument/2006/relationships/image" Target="media/image175.png"/><Relationship Id="rId240" Type="http://schemas.openxmlformats.org/officeDocument/2006/relationships/image" Target="media/image183.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Users\User\Downloads\ROC_PRC.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1" Type="http://schemas.openxmlformats.org/officeDocument/2006/relationships/oleObject" Target="file:///E:\Libro2.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Users\User\Downloads\ROC_PRC.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1" Type="http://schemas.openxmlformats.org/officeDocument/2006/relationships/oleObject" Target="file:///E:\Libro2.xlsx" TargetMode="External"/></Relationships>
</file>

<file path=word/charts/_rels/chart23.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21.xml"/><Relationship Id="rId1" Type="http://schemas.microsoft.com/office/2011/relationships/chartStyle" Target="style21.xml"/></Relationships>
</file>

<file path=word/charts/_rels/chart24.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22.xml"/><Relationship Id="rId1" Type="http://schemas.microsoft.com/office/2011/relationships/chartStyle" Target="style22.xml"/></Relationships>
</file>

<file path=word/charts/_rels/chart25.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23.xml"/><Relationship Id="rId1" Type="http://schemas.microsoft.com/office/2011/relationships/chartStyle" Target="style23.xml"/></Relationships>
</file>

<file path=word/charts/_rels/chart26.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24.xml"/><Relationship Id="rId1" Type="http://schemas.microsoft.com/office/2011/relationships/chartStyle" Target="style24.xml"/></Relationships>
</file>

<file path=word/charts/_rels/chart27.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25.xml"/><Relationship Id="rId1" Type="http://schemas.microsoft.com/office/2011/relationships/chartStyle" Target="style25.xml"/></Relationships>
</file>

<file path=word/charts/_rels/chart28.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26.xml"/><Relationship Id="rId1" Type="http://schemas.microsoft.com/office/2011/relationships/chartStyle" Target="style26.xml"/></Relationships>
</file>

<file path=word/charts/_rels/chart29.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27.xml"/><Relationship Id="rId1" Type="http://schemas.microsoft.com/office/2011/relationships/chartStyle" Target="style27.xml"/></Relationships>
</file>

<file path=word/charts/_rels/chart3.xml.rels><?xml version="1.0" encoding="UTF-8" standalone="yes"?>
<Relationships xmlns="http://schemas.openxmlformats.org/package/2006/relationships"><Relationship Id="rId3" Type="http://schemas.openxmlformats.org/officeDocument/2006/relationships/oleObject" Target="file:///D:\Users\User\Downloads\ROC_PRC.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E:\Libro2.xlsx" TargetMode="External"/><Relationship Id="rId2" Type="http://schemas.microsoft.com/office/2011/relationships/chartColorStyle" Target="colors28.xml"/><Relationship Id="rId1" Type="http://schemas.microsoft.com/office/2011/relationships/chartStyle" Target="style28.xml"/></Relationships>
</file>

<file path=word/charts/_rels/chart4.xml.rels><?xml version="1.0" encoding="UTF-8" standalone="yes"?>
<Relationships xmlns="http://schemas.openxmlformats.org/package/2006/relationships"><Relationship Id="rId3" Type="http://schemas.openxmlformats.org/officeDocument/2006/relationships/oleObject" Target="file:///D:\Users\User\Downloads\ROC_PRC.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Users\User\Downloads\ROC_PRC.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Users\User\Downloads\ROC_PRC.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Users\User\Downloads\ROC_PRC.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Users\User\Downloads\ROC_PRC.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ROC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7"/>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2-6A28-4D4B-832A-3F06659C6891}"/>
              </c:ext>
            </c:extLst>
          </c:dPt>
          <c:xVal>
            <c:numRef>
              <c:f>'2'!$N$13:$N$35</c:f>
              <c:numCache>
                <c:formatCode>0.000%</c:formatCode>
                <c:ptCount val="23"/>
                <c:pt idx="0">
                  <c:v>1</c:v>
                </c:pt>
                <c:pt idx="1">
                  <c:v>0.51572427727696613</c:v>
                </c:pt>
                <c:pt idx="2">
                  <c:v>0.40226453217283181</c:v>
                </c:pt>
                <c:pt idx="3">
                  <c:v>0.2957988809449798</c:v>
                </c:pt>
                <c:pt idx="4">
                  <c:v>0.20036835561081753</c:v>
                </c:pt>
                <c:pt idx="5">
                  <c:v>0.12630867267640658</c:v>
                </c:pt>
                <c:pt idx="6">
                  <c:v>5.768884053465962E-2</c:v>
                </c:pt>
                <c:pt idx="7">
                  <c:v>1.9843021448554553E-2</c:v>
                </c:pt>
                <c:pt idx="8">
                  <c:v>1.2693503263910475E-2</c:v>
                </c:pt>
                <c:pt idx="9">
                  <c:v>1.1139260180292198E-2</c:v>
                </c:pt>
                <c:pt idx="10">
                  <c:v>1.0439850792663973E-2</c:v>
                </c:pt>
                <c:pt idx="11">
                  <c:v>1.0051290021759404E-2</c:v>
                </c:pt>
                <c:pt idx="12">
                  <c:v>9.6627292508548335E-3</c:v>
                </c:pt>
                <c:pt idx="13">
                  <c:v>9.0410320174075225E-3</c:v>
                </c:pt>
                <c:pt idx="14">
                  <c:v>8.0307740130556426E-3</c:v>
                </c:pt>
                <c:pt idx="15">
                  <c:v>7.5645010879701585E-3</c:v>
                </c:pt>
                <c:pt idx="16">
                  <c:v>6.6319552377991919E-3</c:v>
                </c:pt>
                <c:pt idx="17">
                  <c:v>5.9325458501709666E-3</c:v>
                </c:pt>
                <c:pt idx="18">
                  <c:v>5.3885607709045699E-3</c:v>
                </c:pt>
                <c:pt idx="19">
                  <c:v>0</c:v>
                </c:pt>
                <c:pt idx="20">
                  <c:v>0</c:v>
                </c:pt>
                <c:pt idx="21">
                  <c:v>0</c:v>
                </c:pt>
              </c:numCache>
            </c:numRef>
          </c:xVal>
          <c:yVal>
            <c:numRef>
              <c:f>'2'!$O$13:$O$35</c:f>
              <c:numCache>
                <c:formatCode>0.000%</c:formatCode>
                <c:ptCount val="23"/>
                <c:pt idx="0">
                  <c:v>1</c:v>
                </c:pt>
                <c:pt idx="1">
                  <c:v>0.94942371416222437</c:v>
                </c:pt>
                <c:pt idx="2">
                  <c:v>0.94855928540556111</c:v>
                </c:pt>
                <c:pt idx="3">
                  <c:v>0.94726264227056611</c:v>
                </c:pt>
                <c:pt idx="4">
                  <c:v>0.94481342746002017</c:v>
                </c:pt>
                <c:pt idx="5">
                  <c:v>0.93890649762282086</c:v>
                </c:pt>
                <c:pt idx="6">
                  <c:v>0.93314363924506549</c:v>
                </c:pt>
                <c:pt idx="7">
                  <c:v>0.92666042357009071</c:v>
                </c:pt>
                <c:pt idx="8">
                  <c:v>0.91556692119291161</c:v>
                </c:pt>
                <c:pt idx="9">
                  <c:v>0.90404120443740088</c:v>
                </c:pt>
                <c:pt idx="10">
                  <c:v>0.889057772655237</c:v>
                </c:pt>
                <c:pt idx="11">
                  <c:v>0.86874369687364927</c:v>
                </c:pt>
                <c:pt idx="12">
                  <c:v>0.84698890649762282</c:v>
                </c:pt>
                <c:pt idx="13">
                  <c:v>0.81875090044662147</c:v>
                </c:pt>
                <c:pt idx="14">
                  <c:v>0.78402967872064544</c:v>
                </c:pt>
                <c:pt idx="15">
                  <c:v>0.73691831148249531</c:v>
                </c:pt>
                <c:pt idx="16">
                  <c:v>0.67021322575997688</c:v>
                </c:pt>
                <c:pt idx="17">
                  <c:v>0.58982135139028957</c:v>
                </c:pt>
                <c:pt idx="18">
                  <c:v>0.51231090620947983</c:v>
                </c:pt>
                <c:pt idx="19">
                  <c:v>0.4362411756231091</c:v>
                </c:pt>
                <c:pt idx="20">
                  <c:v>0.35642558709119726</c:v>
                </c:pt>
                <c:pt idx="21">
                  <c:v>-0.05</c:v>
                </c:pt>
              </c:numCache>
            </c:numRef>
          </c:yVal>
          <c:smooth val="0"/>
          <c:extLst>
            <c:ext xmlns:c16="http://schemas.microsoft.com/office/drawing/2014/chart" uri="{C3380CC4-5D6E-409C-BE32-E72D297353CC}">
              <c16:uniqueId val="{00000000-6A28-4D4B-832A-3F06659C6891}"/>
            </c:ext>
          </c:extLst>
        </c:ser>
        <c:dLbls>
          <c:showLegendKey val="0"/>
          <c:showVal val="0"/>
          <c:showCatName val="0"/>
          <c:showSerName val="0"/>
          <c:showPercent val="0"/>
          <c:showBubbleSize val="0"/>
        </c:dLbls>
        <c:axId val="560293775"/>
        <c:axId val="568028607"/>
      </c:scatterChart>
      <c:valAx>
        <c:axId val="560293775"/>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False positive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68028607"/>
        <c:crosses val="autoZero"/>
        <c:crossBetween val="midCat"/>
        <c:majorUnit val="0.1"/>
      </c:valAx>
      <c:valAx>
        <c:axId val="568028607"/>
        <c:scaling>
          <c:orientation val="minMax"/>
          <c:max val="1"/>
          <c:min val="0.6500000000000001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True positive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60293775"/>
        <c:crosses val="autoZero"/>
        <c:crossBetween val="midCat"/>
        <c:majorUnit val="5.000000000000001E-2"/>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Paquetes</a:t>
            </a:r>
            <a:r>
              <a:rPr lang="en-US" baseline="0"/>
              <a:t> recibidos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Mensajes recibidos</c:v>
          </c:tx>
          <c:spPr>
            <a:solidFill>
              <a:schemeClr val="accent1"/>
            </a:solidFill>
            <a:ln>
              <a:noFill/>
            </a:ln>
            <a:effectLst/>
          </c:spPr>
          <c:invertIfNegative val="0"/>
          <c:cat>
            <c:strRef>
              <c:f>Hoja10!$H$2:$H$11</c:f>
              <c:strCache>
                <c:ptCount val="10"/>
                <c:pt idx="0">
                  <c:v>Nodo 0</c:v>
                </c:pt>
                <c:pt idx="1">
                  <c:v>Nodo 1</c:v>
                </c:pt>
                <c:pt idx="2">
                  <c:v>Nodo 2</c:v>
                </c:pt>
                <c:pt idx="3">
                  <c:v>Nodo 3</c:v>
                </c:pt>
                <c:pt idx="4">
                  <c:v>Nodo 4</c:v>
                </c:pt>
                <c:pt idx="5">
                  <c:v>Nodo 5</c:v>
                </c:pt>
                <c:pt idx="6">
                  <c:v>Nodo 6</c:v>
                </c:pt>
                <c:pt idx="7">
                  <c:v>Nodo 7</c:v>
                </c:pt>
                <c:pt idx="8">
                  <c:v>Nodo 8</c:v>
                </c:pt>
                <c:pt idx="9">
                  <c:v>Nodo 9</c:v>
                </c:pt>
              </c:strCache>
            </c:strRef>
          </c:cat>
          <c:val>
            <c:numRef>
              <c:f>Hoja10!$F$14:$F$23</c:f>
              <c:numCache>
                <c:formatCode>General</c:formatCode>
                <c:ptCount val="10"/>
                <c:pt idx="0">
                  <c:v>328</c:v>
                </c:pt>
                <c:pt idx="1">
                  <c:v>369</c:v>
                </c:pt>
                <c:pt idx="2">
                  <c:v>309</c:v>
                </c:pt>
                <c:pt idx="3">
                  <c:v>290</c:v>
                </c:pt>
                <c:pt idx="4">
                  <c:v>334</c:v>
                </c:pt>
                <c:pt idx="5">
                  <c:v>304</c:v>
                </c:pt>
                <c:pt idx="6">
                  <c:v>263</c:v>
                </c:pt>
                <c:pt idx="7">
                  <c:v>372</c:v>
                </c:pt>
                <c:pt idx="8">
                  <c:v>296</c:v>
                </c:pt>
                <c:pt idx="9">
                  <c:v>373</c:v>
                </c:pt>
              </c:numCache>
            </c:numRef>
          </c:val>
          <c:extLst>
            <c:ext xmlns:c16="http://schemas.microsoft.com/office/drawing/2014/chart" uri="{C3380CC4-5D6E-409C-BE32-E72D297353CC}">
              <c16:uniqueId val="{00000000-B4E9-45A4-87A4-EAEF82D628CB}"/>
            </c:ext>
          </c:extLst>
        </c:ser>
        <c:dLbls>
          <c:showLegendKey val="0"/>
          <c:showVal val="0"/>
          <c:showCatName val="0"/>
          <c:showSerName val="0"/>
          <c:showPercent val="0"/>
          <c:showBubbleSize val="0"/>
        </c:dLbls>
        <c:gapWidth val="254"/>
        <c:overlap val="-19"/>
        <c:axId val="400238655"/>
        <c:axId val="400261695"/>
      </c:barChart>
      <c:catAx>
        <c:axId val="400238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0261695"/>
        <c:crosses val="autoZero"/>
        <c:auto val="1"/>
        <c:lblAlgn val="ctr"/>
        <c:lblOffset val="100"/>
        <c:noMultiLvlLbl val="0"/>
      </c:catAx>
      <c:valAx>
        <c:axId val="400261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02386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 Progress Frames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Mensajes enviados</c:v>
          </c:tx>
          <c:spPr>
            <a:solidFill>
              <a:schemeClr val="accent1"/>
            </a:solidFill>
            <a:ln>
              <a:noFill/>
            </a:ln>
            <a:effectLst/>
          </c:spPr>
          <c:invertIfNegative val="0"/>
          <c:cat>
            <c:strRef>
              <c:f>Hoja10!$H$2:$H$11</c:f>
              <c:strCache>
                <c:ptCount val="10"/>
                <c:pt idx="0">
                  <c:v>Nodo 0</c:v>
                </c:pt>
                <c:pt idx="1">
                  <c:v>Nodo 1</c:v>
                </c:pt>
                <c:pt idx="2">
                  <c:v>Nodo 2</c:v>
                </c:pt>
                <c:pt idx="3">
                  <c:v>Nodo 3</c:v>
                </c:pt>
                <c:pt idx="4">
                  <c:v>Nodo 4</c:v>
                </c:pt>
                <c:pt idx="5">
                  <c:v>Nodo 5</c:v>
                </c:pt>
                <c:pt idx="6">
                  <c:v>Nodo 6</c:v>
                </c:pt>
                <c:pt idx="7">
                  <c:v>Nodo 7</c:v>
                </c:pt>
                <c:pt idx="8">
                  <c:v>Nodo 8</c:v>
                </c:pt>
                <c:pt idx="9">
                  <c:v>Nodo 9</c:v>
                </c:pt>
              </c:strCache>
            </c:strRef>
          </c:cat>
          <c:val>
            <c:numRef>
              <c:f>Hoja10!$F$27:$F$36</c:f>
              <c:numCache>
                <c:formatCode>General</c:formatCode>
                <c:ptCount val="10"/>
                <c:pt idx="0">
                  <c:v>1.6259791137725001E-2</c:v>
                </c:pt>
                <c:pt idx="1">
                  <c:v>1.4430049929391999E-2</c:v>
                </c:pt>
                <c:pt idx="2">
                  <c:v>1.5654120690613001E-2</c:v>
                </c:pt>
                <c:pt idx="3">
                  <c:v>1.3077105013461999E-2</c:v>
                </c:pt>
                <c:pt idx="4">
                  <c:v>1.0857810690515999E-2</c:v>
                </c:pt>
                <c:pt idx="5">
                  <c:v>1.8047782859549999E-2</c:v>
                </c:pt>
                <c:pt idx="6">
                  <c:v>8.9851041481120008E-3</c:v>
                </c:pt>
                <c:pt idx="7">
                  <c:v>1.1660583345133001E-2</c:v>
                </c:pt>
                <c:pt idx="8">
                  <c:v>1.0525486717592E-2</c:v>
                </c:pt>
                <c:pt idx="9">
                  <c:v>1.279063406186E-2</c:v>
                </c:pt>
              </c:numCache>
            </c:numRef>
          </c:val>
          <c:extLst>
            <c:ext xmlns:c16="http://schemas.microsoft.com/office/drawing/2014/chart" uri="{C3380CC4-5D6E-409C-BE32-E72D297353CC}">
              <c16:uniqueId val="{00000000-D9D9-4C60-983F-3C824D9B68A1}"/>
            </c:ext>
          </c:extLst>
        </c:ser>
        <c:dLbls>
          <c:showLegendKey val="0"/>
          <c:showVal val="0"/>
          <c:showCatName val="0"/>
          <c:showSerName val="0"/>
          <c:showPercent val="0"/>
          <c:showBubbleSize val="0"/>
        </c:dLbls>
        <c:gapWidth val="254"/>
        <c:overlap val="-19"/>
        <c:axId val="400238655"/>
        <c:axId val="400261695"/>
      </c:barChart>
      <c:catAx>
        <c:axId val="400238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0261695"/>
        <c:crosses val="autoZero"/>
        <c:auto val="1"/>
        <c:lblAlgn val="ctr"/>
        <c:lblOffset val="100"/>
        <c:noMultiLvlLbl val="0"/>
      </c:catAx>
      <c:valAx>
        <c:axId val="400261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02386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Pending Queue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Mensajes enviados</c:v>
          </c:tx>
          <c:spPr>
            <a:solidFill>
              <a:schemeClr val="accent1"/>
            </a:solidFill>
            <a:ln>
              <a:noFill/>
            </a:ln>
            <a:effectLst/>
          </c:spPr>
          <c:invertIfNegative val="0"/>
          <c:cat>
            <c:strRef>
              <c:f>Hoja10!$H$2:$H$11</c:f>
              <c:strCache>
                <c:ptCount val="10"/>
                <c:pt idx="0">
                  <c:v>Nodo 0</c:v>
                </c:pt>
                <c:pt idx="1">
                  <c:v>Nodo 1</c:v>
                </c:pt>
                <c:pt idx="2">
                  <c:v>Nodo 2</c:v>
                </c:pt>
                <c:pt idx="3">
                  <c:v>Nodo 3</c:v>
                </c:pt>
                <c:pt idx="4">
                  <c:v>Nodo 4</c:v>
                </c:pt>
                <c:pt idx="5">
                  <c:v>Nodo 5</c:v>
                </c:pt>
                <c:pt idx="6">
                  <c:v>Nodo 6</c:v>
                </c:pt>
                <c:pt idx="7">
                  <c:v>Nodo 7</c:v>
                </c:pt>
                <c:pt idx="8">
                  <c:v>Nodo 8</c:v>
                </c:pt>
                <c:pt idx="9">
                  <c:v>Nodo 9</c:v>
                </c:pt>
              </c:strCache>
            </c:strRef>
          </c:cat>
          <c:val>
            <c:numRef>
              <c:f>Hoja10!$F$39:$F$48</c:f>
              <c:numCache>
                <c:formatCode>General</c:formatCode>
                <c:ptCount val="10"/>
                <c:pt idx="0">
                  <c:v>1.1767013096561999E-2</c:v>
                </c:pt>
                <c:pt idx="1">
                  <c:v>1.0823059414514001E-2</c:v>
                </c:pt>
                <c:pt idx="2">
                  <c:v>2.7314081291123001E-2</c:v>
                </c:pt>
                <c:pt idx="3">
                  <c:v>1.0686255165100999E-2</c:v>
                </c:pt>
                <c:pt idx="4">
                  <c:v>6.6798333523462004E-3</c:v>
                </c:pt>
                <c:pt idx="5">
                  <c:v>2.3978732524275001E-2</c:v>
                </c:pt>
                <c:pt idx="6">
                  <c:v>6.1480502693065002E-3</c:v>
                </c:pt>
                <c:pt idx="7">
                  <c:v>1.2906816255876001E-2</c:v>
                </c:pt>
                <c:pt idx="8">
                  <c:v>9.4933230470799993E-3</c:v>
                </c:pt>
                <c:pt idx="9">
                  <c:v>1.0039568366401999E-2</c:v>
                </c:pt>
              </c:numCache>
            </c:numRef>
          </c:val>
          <c:extLst>
            <c:ext xmlns:c16="http://schemas.microsoft.com/office/drawing/2014/chart" uri="{C3380CC4-5D6E-409C-BE32-E72D297353CC}">
              <c16:uniqueId val="{00000000-B45F-4BCB-BFE1-58F2BF11D3C4}"/>
            </c:ext>
          </c:extLst>
        </c:ser>
        <c:dLbls>
          <c:showLegendKey val="0"/>
          <c:showVal val="0"/>
          <c:showCatName val="0"/>
          <c:showSerName val="0"/>
          <c:showPercent val="0"/>
          <c:showBubbleSize val="0"/>
        </c:dLbls>
        <c:gapWidth val="254"/>
        <c:overlap val="-19"/>
        <c:axId val="400238655"/>
        <c:axId val="400261695"/>
      </c:barChart>
      <c:catAx>
        <c:axId val="400238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0261695"/>
        <c:crosses val="autoZero"/>
        <c:auto val="1"/>
        <c:lblAlgn val="ctr"/>
        <c:lblOffset val="100"/>
        <c:noMultiLvlLbl val="0"/>
      </c:catAx>
      <c:valAx>
        <c:axId val="400261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02386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s-MX" sz="1050"/>
              <a:t>Comparación de la probabilidad de recbir 2 mensajes de 1kB</a:t>
            </a:r>
            <a:r>
              <a:rPr lang="es-MX" sz="1050" baseline="0"/>
              <a:t> vs 1 mensaje de 2kB</a:t>
            </a:r>
            <a:endParaRPr lang="es-MX" sz="1050"/>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(Grafica11nodos!$F$2,Grafica11nodos!$F$5,Grafica11nodos!$F$8)</c:f>
              <c:numCache>
                <c:formatCode>0%</c:formatCode>
                <c:ptCount val="3"/>
                <c:pt idx="0">
                  <c:v>0.99452739161523895</c:v>
                </c:pt>
                <c:pt idx="1">
                  <c:v>0.96356144182424952</c:v>
                </c:pt>
                <c:pt idx="2">
                  <c:v>0.37748735999999994</c:v>
                </c:pt>
              </c:numCache>
            </c:numRef>
          </c:val>
          <c:smooth val="0"/>
          <c:extLst>
            <c:ext xmlns:c16="http://schemas.microsoft.com/office/drawing/2014/chart" uri="{C3380CC4-5D6E-409C-BE32-E72D297353CC}">
              <c16:uniqueId val="{00000000-813F-4F34-BD65-0B35F464E894}"/>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(Grafica11nodos!$F$3,Grafica11nodos!$F$6,Grafica11nodos!$F$9)</c:f>
              <c:numCache>
                <c:formatCode>0%</c:formatCode>
                <c:ptCount val="3"/>
                <c:pt idx="0">
                  <c:v>0.99996925430821137</c:v>
                </c:pt>
                <c:pt idx="1">
                  <c:v>0.99848809139665839</c:v>
                </c:pt>
                <c:pt idx="2">
                  <c:v>0.92959276409131952</c:v>
                </c:pt>
              </c:numCache>
            </c:numRef>
          </c:val>
          <c:smooth val="0"/>
          <c:extLst>
            <c:ext xmlns:c16="http://schemas.microsoft.com/office/drawing/2014/chart" uri="{C3380CC4-5D6E-409C-BE32-E72D297353CC}">
              <c16:uniqueId val="{00000001-813F-4F34-BD65-0B35F464E894}"/>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(Grafica11nodos!$F$4,Grafica11nodos!$F$7,Grafica11nodos!$F$10)</c:f>
              <c:numCache>
                <c:formatCode>0%</c:formatCode>
                <c:ptCount val="3"/>
                <c:pt idx="0">
                  <c:v>0.9999999999999446</c:v>
                </c:pt>
                <c:pt idx="1">
                  <c:v>0.99999999970350872</c:v>
                </c:pt>
                <c:pt idx="2">
                  <c:v>0.99995701409371485</c:v>
                </c:pt>
              </c:numCache>
            </c:numRef>
          </c:val>
          <c:smooth val="0"/>
          <c:extLst>
            <c:ext xmlns:c16="http://schemas.microsoft.com/office/drawing/2014/chart" uri="{C3380CC4-5D6E-409C-BE32-E72D297353CC}">
              <c16:uniqueId val="{00000002-813F-4F34-BD65-0B35F464E894}"/>
            </c:ext>
          </c:extLst>
        </c:ser>
        <c:ser>
          <c:idx val="3"/>
          <c:order val="3"/>
          <c:tx>
            <c:v>Intervalo 1s, 2kB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(Grafica11nodos!$F$16,Grafica11nodos!$F$19,Grafica11nodos!$F$22)</c:f>
              <c:numCache>
                <c:formatCode>0%</c:formatCode>
                <c:ptCount val="3"/>
                <c:pt idx="0">
                  <c:v>0.99601477102114788</c:v>
                </c:pt>
                <c:pt idx="1">
                  <c:v>0.95505305459787926</c:v>
                </c:pt>
                <c:pt idx="2">
                  <c:v>0.71034076000000002</c:v>
                </c:pt>
              </c:numCache>
            </c:numRef>
          </c:val>
          <c:smooth val="0"/>
          <c:extLst>
            <c:ext xmlns:c16="http://schemas.microsoft.com/office/drawing/2014/chart" uri="{C3380CC4-5D6E-409C-BE32-E72D297353CC}">
              <c16:uniqueId val="{00000003-813F-4F34-BD65-0B35F464E894}"/>
            </c:ext>
          </c:extLst>
        </c:ser>
        <c:ser>
          <c:idx val="4"/>
          <c:order val="4"/>
          <c:tx>
            <c:v>Intervalo 0.5s, 2kB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(Grafica11nodos!$F$17,Grafica11nodos!$F$20,Grafica11nodos!$F$23)</c:f>
              <c:numCache>
                <c:formatCode>0%</c:formatCode>
                <c:ptCount val="3"/>
                <c:pt idx="0">
                  <c:v>0.99993267159699584</c:v>
                </c:pt>
                <c:pt idx="1">
                  <c:v>0.99796469302717683</c:v>
                </c:pt>
                <c:pt idx="2">
                  <c:v>0.96320642316622296</c:v>
                </c:pt>
              </c:numCache>
            </c:numRef>
          </c:val>
          <c:smooth val="0"/>
          <c:extLst>
            <c:ext xmlns:c16="http://schemas.microsoft.com/office/drawing/2014/chart" uri="{C3380CC4-5D6E-409C-BE32-E72D297353CC}">
              <c16:uniqueId val="{00000004-813F-4F34-BD65-0B35F464E894}"/>
            </c:ext>
          </c:extLst>
        </c:ser>
        <c:ser>
          <c:idx val="5"/>
          <c:order val="5"/>
          <c:tx>
            <c:v>Intervalo 0.2s, 2kB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(Grafica11nodos!$F$18,Grafica11nodos!$F$21,Grafica11nodos!$F$24)</c:f>
              <c:numCache>
                <c:formatCode>0%</c:formatCode>
                <c:ptCount val="3"/>
                <c:pt idx="0">
                  <c:v>0.9999999999828435</c:v>
                </c:pt>
                <c:pt idx="1">
                  <c:v>0.99999997467993729</c:v>
                </c:pt>
                <c:pt idx="2">
                  <c:v>0.99992472883658068</c:v>
                </c:pt>
              </c:numCache>
            </c:numRef>
          </c:val>
          <c:smooth val="0"/>
          <c:extLst>
            <c:ext xmlns:c16="http://schemas.microsoft.com/office/drawing/2014/chart" uri="{C3380CC4-5D6E-409C-BE32-E72D297353CC}">
              <c16:uniqueId val="{00000005-813F-4F34-BD65-0B35F464E894}"/>
            </c:ext>
          </c:extLst>
        </c:ser>
        <c:dLbls>
          <c:showLegendKey val="0"/>
          <c:showVal val="0"/>
          <c:showCatName val="0"/>
          <c:showSerName val="0"/>
          <c:showPercent val="0"/>
          <c:showBubbleSize val="0"/>
        </c:dLbls>
        <c:smooth val="0"/>
        <c:axId val="1595163999"/>
        <c:axId val="1665786255"/>
      </c:lineChart>
      <c:catAx>
        <c:axId val="1595163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6255"/>
        <c:crosses val="autoZero"/>
        <c:auto val="1"/>
        <c:lblAlgn val="ctr"/>
        <c:lblOffset val="100"/>
        <c:noMultiLvlLbl val="0"/>
      </c:catAx>
      <c:valAx>
        <c:axId val="1665786255"/>
        <c:scaling>
          <c:orientation val="minMax"/>
          <c:max val="1"/>
          <c:min val="0.2"/>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63999"/>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a:t>
            </a:r>
            <a:r>
              <a:rPr lang="es-MX" sz="1100" baseline="0"/>
              <a:t> de la probabilidad de recibir 4 mensajes de 1kB vs 2 mensajes de 2kB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Grafica11nodos!$E$68:$E$70</c:f>
              <c:numCache>
                <c:formatCode>General</c:formatCode>
                <c:ptCount val="3"/>
                <c:pt idx="0">
                  <c:v>30</c:v>
                </c:pt>
                <c:pt idx="1">
                  <c:v>50</c:v>
                </c:pt>
                <c:pt idx="2">
                  <c:v>80</c:v>
                </c:pt>
              </c:numCache>
            </c:numRef>
          </c:cat>
          <c:val>
            <c:numRef>
              <c:f>(Grafica11nodos!$G$2,Grafica11nodos!$G$5,Grafica11nodos!$G$8)</c:f>
              <c:numCache>
                <c:formatCode>0%</c:formatCode>
                <c:ptCount val="3"/>
                <c:pt idx="0">
                  <c:v>0.88505926467862783</c:v>
                </c:pt>
                <c:pt idx="1">
                  <c:v>0.4994123783380886</c:v>
                </c:pt>
                <c:pt idx="2">
                  <c:v>0</c:v>
                </c:pt>
              </c:numCache>
            </c:numRef>
          </c:val>
          <c:smooth val="0"/>
          <c:extLst>
            <c:ext xmlns:c16="http://schemas.microsoft.com/office/drawing/2014/chart" uri="{C3380CC4-5D6E-409C-BE32-E72D297353CC}">
              <c16:uniqueId val="{00000000-EBBA-4E7B-AB4C-4330C76C28AB}"/>
            </c:ext>
          </c:extLst>
        </c:ser>
        <c:ser>
          <c:idx val="1"/>
          <c:order val="1"/>
          <c:tx>
            <c:v>Intervalo 0.5s, 1kB</c:v>
          </c:tx>
          <c:spPr>
            <a:ln w="28575" cap="rnd">
              <a:solidFill>
                <a:schemeClr val="accent2"/>
              </a:solidFill>
              <a:round/>
            </a:ln>
            <a:effectLst/>
          </c:spPr>
          <c:marker>
            <c:symbol val="none"/>
          </c:marker>
          <c:cat>
            <c:numRef>
              <c:f>Grafica11nodos!$E$68:$E$70</c:f>
              <c:numCache>
                <c:formatCode>General</c:formatCode>
                <c:ptCount val="3"/>
                <c:pt idx="0">
                  <c:v>30</c:v>
                </c:pt>
                <c:pt idx="1">
                  <c:v>50</c:v>
                </c:pt>
                <c:pt idx="2">
                  <c:v>80</c:v>
                </c:pt>
              </c:numCache>
            </c:numRef>
          </c:cat>
          <c:val>
            <c:numRef>
              <c:f>(Grafica11nodos!$G$3,Grafica11nodos!$G$6,Grafica11nodos!$G$9)</c:f>
              <c:numCache>
                <c:formatCode>0%</c:formatCode>
                <c:ptCount val="3"/>
                <c:pt idx="0">
                  <c:v>0.99819203499497966</c:v>
                </c:pt>
                <c:pt idx="1">
                  <c:v>0.94879126629670307</c:v>
                </c:pt>
                <c:pt idx="2">
                  <c:v>0.37818017439634355</c:v>
                </c:pt>
              </c:numCache>
            </c:numRef>
          </c:val>
          <c:smooth val="0"/>
          <c:extLst>
            <c:ext xmlns:c16="http://schemas.microsoft.com/office/drawing/2014/chart" uri="{C3380CC4-5D6E-409C-BE32-E72D297353CC}">
              <c16:uniqueId val="{00000001-EBBA-4E7B-AB4C-4330C76C28AB}"/>
            </c:ext>
          </c:extLst>
        </c:ser>
        <c:ser>
          <c:idx val="2"/>
          <c:order val="2"/>
          <c:tx>
            <c:v>Intervalo 0.2s, 1kB</c:v>
          </c:tx>
          <c:spPr>
            <a:ln w="28575" cap="rnd">
              <a:solidFill>
                <a:schemeClr val="accent3"/>
              </a:solidFill>
              <a:round/>
            </a:ln>
            <a:effectLst/>
          </c:spPr>
          <c:marker>
            <c:symbol val="none"/>
          </c:marker>
          <c:cat>
            <c:numRef>
              <c:f>Grafica11nodos!$E$68:$E$70</c:f>
              <c:numCache>
                <c:formatCode>General</c:formatCode>
                <c:ptCount val="3"/>
                <c:pt idx="0">
                  <c:v>30</c:v>
                </c:pt>
                <c:pt idx="1">
                  <c:v>50</c:v>
                </c:pt>
                <c:pt idx="2">
                  <c:v>80</c:v>
                </c:pt>
              </c:numCache>
            </c:numRef>
          </c:cat>
          <c:val>
            <c:numRef>
              <c:f>(Grafica11nodos!$G$4,Grafica11nodos!$G$7,Grafica11nodos!$G$10)</c:f>
              <c:numCache>
                <c:formatCode>0%</c:formatCode>
                <c:ptCount val="3"/>
                <c:pt idx="0">
                  <c:v>0.99999999997769273</c:v>
                </c:pt>
                <c:pt idx="1">
                  <c:v>0.99999991059887561</c:v>
                </c:pt>
                <c:pt idx="2">
                  <c:v>0.99639089658724822</c:v>
                </c:pt>
              </c:numCache>
            </c:numRef>
          </c:val>
          <c:smooth val="0"/>
          <c:extLst>
            <c:ext xmlns:c16="http://schemas.microsoft.com/office/drawing/2014/chart" uri="{C3380CC4-5D6E-409C-BE32-E72D297353CC}">
              <c16:uniqueId val="{00000002-EBBA-4E7B-AB4C-4330C76C28AB}"/>
            </c:ext>
          </c:extLst>
        </c:ser>
        <c:ser>
          <c:idx val="3"/>
          <c:order val="3"/>
          <c:tx>
            <c:v>Intervalo 1s, 2kB</c:v>
          </c:tx>
          <c:spPr>
            <a:ln w="28575" cap="rnd">
              <a:solidFill>
                <a:schemeClr val="accent4"/>
              </a:solidFill>
              <a:round/>
            </a:ln>
            <a:effectLst/>
          </c:spPr>
          <c:marker>
            <c:symbol val="none"/>
          </c:marker>
          <c:cat>
            <c:numRef>
              <c:f>Grafica11nodos!$E$68:$E$70</c:f>
              <c:numCache>
                <c:formatCode>General</c:formatCode>
                <c:ptCount val="3"/>
                <c:pt idx="0">
                  <c:v>30</c:v>
                </c:pt>
                <c:pt idx="1">
                  <c:v>50</c:v>
                </c:pt>
                <c:pt idx="2">
                  <c:v>80</c:v>
                </c:pt>
              </c:numCache>
            </c:numRef>
          </c:cat>
          <c:val>
            <c:numRef>
              <c:f>(Grafica11nodos!$G$16,Grafica11nodos!$G$19,Grafica11nodos!$G$22)</c:f>
              <c:numCache>
                <c:formatCode>0%</c:formatCode>
                <c:ptCount val="3"/>
                <c:pt idx="0">
                  <c:v>0.96661894649425439</c:v>
                </c:pt>
                <c:pt idx="1">
                  <c:v>0.76183217995216224</c:v>
                </c:pt>
                <c:pt idx="2">
                  <c:v>0.21325923999999996</c:v>
                </c:pt>
              </c:numCache>
            </c:numRef>
          </c:val>
          <c:smooth val="0"/>
          <c:extLst>
            <c:ext xmlns:c16="http://schemas.microsoft.com/office/drawing/2014/chart" uri="{C3380CC4-5D6E-409C-BE32-E72D297353CC}">
              <c16:uniqueId val="{00000003-EBBA-4E7B-AB4C-4330C76C28AB}"/>
            </c:ext>
          </c:extLst>
        </c:ser>
        <c:ser>
          <c:idx val="4"/>
          <c:order val="4"/>
          <c:tx>
            <c:v>Intervalo 0.5s, 2kB</c:v>
          </c:tx>
          <c:spPr>
            <a:ln w="28575" cap="rnd">
              <a:solidFill>
                <a:schemeClr val="accent5"/>
              </a:solidFill>
              <a:round/>
            </a:ln>
            <a:effectLst/>
          </c:spPr>
          <c:marker>
            <c:symbol val="none"/>
          </c:marker>
          <c:cat>
            <c:numRef>
              <c:f>Grafica11nodos!$E$68:$E$70</c:f>
              <c:numCache>
                <c:formatCode>General</c:formatCode>
                <c:ptCount val="3"/>
                <c:pt idx="0">
                  <c:v>30</c:v>
                </c:pt>
                <c:pt idx="1">
                  <c:v>50</c:v>
                </c:pt>
                <c:pt idx="2">
                  <c:v>80</c:v>
                </c:pt>
              </c:numCache>
            </c:numRef>
          </c:cat>
          <c:val>
            <c:numRef>
              <c:f>(Grafica11nodos!$G$17,Grafica11nodos!$G$20,Grafica11nodos!$G$23)</c:f>
              <c:numCache>
                <c:formatCode>0%</c:formatCode>
                <c:ptCount val="3"/>
                <c:pt idx="0">
                  <c:v>0.99910244033589768</c:v>
                </c:pt>
                <c:pt idx="1">
                  <c:v>0.98049380860519164</c:v>
                </c:pt>
                <c:pt idx="2">
                  <c:v>0.7910614847085401</c:v>
                </c:pt>
              </c:numCache>
            </c:numRef>
          </c:val>
          <c:smooth val="0"/>
          <c:extLst>
            <c:ext xmlns:c16="http://schemas.microsoft.com/office/drawing/2014/chart" uri="{C3380CC4-5D6E-409C-BE32-E72D297353CC}">
              <c16:uniqueId val="{00000004-EBBA-4E7B-AB4C-4330C76C28AB}"/>
            </c:ext>
          </c:extLst>
        </c:ser>
        <c:ser>
          <c:idx val="5"/>
          <c:order val="5"/>
          <c:tx>
            <c:v>Intervalo 0.2s, 2kB</c:v>
          </c:tx>
          <c:spPr>
            <a:ln w="28575" cap="rnd">
              <a:solidFill>
                <a:schemeClr val="accent6"/>
              </a:solidFill>
              <a:round/>
            </a:ln>
            <a:effectLst/>
          </c:spPr>
          <c:marker>
            <c:symbol val="none"/>
          </c:marker>
          <c:cat>
            <c:numRef>
              <c:f>Grafica11nodos!$E$68:$E$70</c:f>
              <c:numCache>
                <c:formatCode>General</c:formatCode>
                <c:ptCount val="3"/>
                <c:pt idx="0">
                  <c:v>30</c:v>
                </c:pt>
                <c:pt idx="1">
                  <c:v>50</c:v>
                </c:pt>
                <c:pt idx="2">
                  <c:v>80</c:v>
                </c:pt>
              </c:numCache>
            </c:numRef>
          </c:cat>
          <c:val>
            <c:numRef>
              <c:f>(Grafica11nodos!$G$18,Grafica11nodos!$G$21,Grafica11nodos!$G$24)</c:f>
              <c:numCache>
                <c:formatCode>0%</c:formatCode>
                <c:ptCount val="3"/>
                <c:pt idx="0">
                  <c:v>0.99999999943231843</c:v>
                </c:pt>
                <c:pt idx="1">
                  <c:v>0.99999934293370529</c:v>
                </c:pt>
                <c:pt idx="2">
                  <c:v>0.99883536430868336</c:v>
                </c:pt>
              </c:numCache>
            </c:numRef>
          </c:val>
          <c:smooth val="0"/>
          <c:extLst>
            <c:ext xmlns:c16="http://schemas.microsoft.com/office/drawing/2014/chart" uri="{C3380CC4-5D6E-409C-BE32-E72D297353CC}">
              <c16:uniqueId val="{00000005-EBBA-4E7B-AB4C-4330C76C28AB}"/>
            </c:ext>
          </c:extLst>
        </c:ser>
        <c:dLbls>
          <c:showLegendKey val="0"/>
          <c:showVal val="0"/>
          <c:showCatName val="0"/>
          <c:showSerName val="0"/>
          <c:showPercent val="0"/>
          <c:showBubbleSize val="0"/>
        </c:dLbls>
        <c:smooth val="0"/>
        <c:axId val="1665723871"/>
        <c:axId val="1665791535"/>
      </c:lineChart>
      <c:catAx>
        <c:axId val="1665723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1535"/>
        <c:crosses val="autoZero"/>
        <c:auto val="1"/>
        <c:lblAlgn val="ctr"/>
        <c:lblOffset val="100"/>
        <c:noMultiLvlLbl val="0"/>
      </c:catAx>
      <c:valAx>
        <c:axId val="1665791535"/>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3871"/>
        <c:crosses val="autoZero"/>
        <c:crossBetween val="between"/>
        <c:maj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(Grafica11nodos200m!$F$2,Grafica11nodos200m!$F$5,Grafica11nodos200m!$F$8)</c:f>
              <c:numCache>
                <c:formatCode>0.0%</c:formatCode>
                <c:ptCount val="3"/>
                <c:pt idx="0">
                  <c:v>0.99999894663239952</c:v>
                </c:pt>
                <c:pt idx="1">
                  <c:v>0.99997491267910454</c:v>
                </c:pt>
                <c:pt idx="2">
                  <c:v>0.98459500698539015</c:v>
                </c:pt>
              </c:numCache>
            </c:numRef>
          </c:val>
          <c:smooth val="0"/>
          <c:extLst>
            <c:ext xmlns:c16="http://schemas.microsoft.com/office/drawing/2014/chart" uri="{C3380CC4-5D6E-409C-BE32-E72D297353CC}">
              <c16:uniqueId val="{00000000-D939-4B8C-923C-769349D71078}"/>
            </c:ext>
          </c:extLst>
        </c:ser>
        <c:ser>
          <c:idx val="1"/>
          <c:order val="1"/>
          <c:tx>
            <c:v>Intervalo 0.5s, 1kB</c:v>
          </c:tx>
          <c:spPr>
            <a:ln w="28575" cap="rnd">
              <a:solidFill>
                <a:schemeClr val="accent2"/>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(Grafica11nodos200m!$F$3,Grafica11nodos200m!$F$6,Grafica11nodos200m!$F$9)</c:f>
              <c:numCache>
                <c:formatCode>0.0%</c:formatCode>
                <c:ptCount val="3"/>
                <c:pt idx="0">
                  <c:v>0.99999999999307032</c:v>
                </c:pt>
                <c:pt idx="1">
                  <c:v>0.99999999209652723</c:v>
                </c:pt>
                <c:pt idx="2">
                  <c:v>0.99997190950652592</c:v>
                </c:pt>
              </c:numCache>
            </c:numRef>
          </c:val>
          <c:smooth val="0"/>
          <c:extLst>
            <c:ext xmlns:c16="http://schemas.microsoft.com/office/drawing/2014/chart" uri="{C3380CC4-5D6E-409C-BE32-E72D297353CC}">
              <c16:uniqueId val="{00000001-D939-4B8C-923C-769349D71078}"/>
            </c:ext>
          </c:extLst>
        </c:ser>
        <c:ser>
          <c:idx val="2"/>
          <c:order val="2"/>
          <c:tx>
            <c:v>Intervalo 0.2s, 1kB</c:v>
          </c:tx>
          <c:spPr>
            <a:ln w="28575" cap="rnd">
              <a:solidFill>
                <a:schemeClr val="accent3"/>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(Grafica11nodos200m!$F$4,Grafica11nodos200m!$F$7,Grafica11nodos200m!$F$10)</c:f>
              <c:numCache>
                <c:formatCode>0.0%</c:formatCode>
                <c:ptCount val="3"/>
                <c:pt idx="0">
                  <c:v>1</c:v>
                </c:pt>
                <c:pt idx="1">
                  <c:v>1</c:v>
                </c:pt>
                <c:pt idx="2">
                  <c:v>0.99999999999999889</c:v>
                </c:pt>
              </c:numCache>
            </c:numRef>
          </c:val>
          <c:smooth val="0"/>
          <c:extLst>
            <c:ext xmlns:c16="http://schemas.microsoft.com/office/drawing/2014/chart" uri="{C3380CC4-5D6E-409C-BE32-E72D297353CC}">
              <c16:uniqueId val="{00000002-D939-4B8C-923C-769349D71078}"/>
            </c:ext>
          </c:extLst>
        </c:ser>
        <c:ser>
          <c:idx val="3"/>
          <c:order val="3"/>
          <c:tx>
            <c:v>Intervalo 1s, 2kB</c:v>
          </c:tx>
          <c:spPr>
            <a:ln w="28575" cap="rnd">
              <a:solidFill>
                <a:schemeClr val="accent4"/>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(Grafica11nodos200m!$F$16,Grafica11nodos200m!$F$19,Grafica11nodos200m!$F$22)</c:f>
              <c:numCache>
                <c:formatCode>0.0%</c:formatCode>
                <c:ptCount val="3"/>
                <c:pt idx="0">
                  <c:v>0.99999473986106491</c:v>
                </c:pt>
                <c:pt idx="1">
                  <c:v>0.99941590910317435</c:v>
                </c:pt>
                <c:pt idx="2">
                  <c:v>0.98692005692236495</c:v>
                </c:pt>
              </c:numCache>
            </c:numRef>
          </c:val>
          <c:smooth val="0"/>
          <c:extLst>
            <c:ext xmlns:c16="http://schemas.microsoft.com/office/drawing/2014/chart" uri="{C3380CC4-5D6E-409C-BE32-E72D297353CC}">
              <c16:uniqueId val="{00000003-D939-4B8C-923C-769349D71078}"/>
            </c:ext>
          </c:extLst>
        </c:ser>
        <c:ser>
          <c:idx val="4"/>
          <c:order val="4"/>
          <c:tx>
            <c:v>Intervalo 0.5s, 2kB</c:v>
          </c:tx>
          <c:spPr>
            <a:ln w="28575" cap="rnd">
              <a:solidFill>
                <a:schemeClr val="accent5"/>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(Grafica11nodos200m!$F$17,Grafica11nodos200m!$F$20,Grafica11nodos200m!$F$23)</c:f>
              <c:numCache>
                <c:formatCode>0.0%</c:formatCode>
                <c:ptCount val="3"/>
                <c:pt idx="0">
                  <c:v>0.99999999933620143</c:v>
                </c:pt>
                <c:pt idx="1">
                  <c:v>0.99999965269438151</c:v>
                </c:pt>
                <c:pt idx="2">
                  <c:v>0.99990358122139245</c:v>
                </c:pt>
              </c:numCache>
            </c:numRef>
          </c:val>
          <c:smooth val="0"/>
          <c:extLst>
            <c:ext xmlns:c16="http://schemas.microsoft.com/office/drawing/2014/chart" uri="{C3380CC4-5D6E-409C-BE32-E72D297353CC}">
              <c16:uniqueId val="{00000004-D939-4B8C-923C-769349D71078}"/>
            </c:ext>
          </c:extLst>
        </c:ser>
        <c:ser>
          <c:idx val="5"/>
          <c:order val="5"/>
          <c:tx>
            <c:v>Intervalo 0.2s, 2kB</c:v>
          </c:tx>
          <c:spPr>
            <a:ln w="28575" cap="rnd">
              <a:solidFill>
                <a:schemeClr val="accent6"/>
              </a:solidFill>
              <a:round/>
            </a:ln>
            <a:effectLst/>
          </c:spPr>
          <c:marker>
            <c:symbol val="none"/>
          </c:marker>
          <c:cat>
            <c:numRef>
              <c:f>Grafica11nodos200m!$A$18:$A$20</c:f>
              <c:numCache>
                <c:formatCode>General</c:formatCode>
                <c:ptCount val="3"/>
                <c:pt idx="0">
                  <c:v>30</c:v>
                </c:pt>
                <c:pt idx="1">
                  <c:v>40</c:v>
                </c:pt>
                <c:pt idx="2">
                  <c:v>50</c:v>
                </c:pt>
              </c:numCache>
            </c:numRef>
          </c:cat>
          <c:val>
            <c:numRef>
              <c:f>(Grafica11nodos200m!$F$18,Grafica11nodos200m!$F$21,Grafica11nodos200m!$F$24)</c:f>
              <c:numCache>
                <c:formatCode>0.0%</c:formatCode>
                <c:ptCount val="3"/>
                <c:pt idx="0">
                  <c:v>1</c:v>
                </c:pt>
                <c:pt idx="1">
                  <c:v>1</c:v>
                </c:pt>
                <c:pt idx="2">
                  <c:v>0.9999999999990592</c:v>
                </c:pt>
              </c:numCache>
            </c:numRef>
          </c:val>
          <c:smooth val="0"/>
          <c:extLst>
            <c:ext xmlns:c16="http://schemas.microsoft.com/office/drawing/2014/chart" uri="{C3380CC4-5D6E-409C-BE32-E72D297353CC}">
              <c16:uniqueId val="{00000005-D939-4B8C-923C-769349D71078}"/>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max val="1"/>
          <c:min val="0.98"/>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majorUnit val="5.000000000000001E-3"/>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 de 2kB vs 4 mensajes de 1kB</a:t>
            </a:r>
          </a:p>
        </c:rich>
      </c:tx>
      <c:overlay val="0"/>
      <c:spPr>
        <a:noFill/>
        <a:ln>
          <a:noFill/>
        </a:ln>
        <a:effectLst/>
      </c:spPr>
    </c:title>
    <c:autoTitleDeleted val="0"/>
    <c:plotArea>
      <c:layout/>
      <c:lineChart>
        <c:grouping val="standard"/>
        <c:varyColors val="0"/>
        <c:ser>
          <c:idx val="6"/>
          <c:order val="0"/>
          <c:tx>
            <c:v>Intervalo 1s, 1kB</c:v>
          </c:tx>
          <c:marker>
            <c:symbol val="none"/>
          </c:marker>
          <c:cat>
            <c:numRef>
              <c:f>Grafica11nodos200m!$A$18:$A$20</c:f>
              <c:numCache>
                <c:formatCode>General</c:formatCode>
                <c:ptCount val="3"/>
                <c:pt idx="0">
                  <c:v>30</c:v>
                </c:pt>
                <c:pt idx="1">
                  <c:v>40</c:v>
                </c:pt>
                <c:pt idx="2">
                  <c:v>50</c:v>
                </c:pt>
              </c:numCache>
            </c:numRef>
          </c:cat>
          <c:val>
            <c:numRef>
              <c:f>(Grafica11nodos200m!$G$2,Grafica11nodos200m!$G$5,Grafica11nodos200m!$G$8)</c:f>
              <c:numCache>
                <c:formatCode>0%</c:formatCode>
                <c:ptCount val="3"/>
                <c:pt idx="0">
                  <c:v>0.99988921789835017</c:v>
                </c:pt>
                <c:pt idx="1">
                  <c:v>0.99757208462882208</c:v>
                </c:pt>
                <c:pt idx="2">
                  <c:v>0.73755590453230591</c:v>
                </c:pt>
              </c:numCache>
            </c:numRef>
          </c:val>
          <c:smooth val="0"/>
          <c:extLst>
            <c:ext xmlns:c16="http://schemas.microsoft.com/office/drawing/2014/chart" uri="{C3380CC4-5D6E-409C-BE32-E72D297353CC}">
              <c16:uniqueId val="{00000000-533A-4758-9113-45264EF105E3}"/>
            </c:ext>
          </c:extLst>
        </c:ser>
        <c:ser>
          <c:idx val="7"/>
          <c:order val="1"/>
          <c:tx>
            <c:v>Intervalo 0.5s, 1kB</c:v>
          </c:tx>
          <c:marker>
            <c:symbol val="none"/>
          </c:marker>
          <c:cat>
            <c:numRef>
              <c:f>Grafica11nodos200m!$A$18:$A$20</c:f>
              <c:numCache>
                <c:formatCode>General</c:formatCode>
                <c:ptCount val="3"/>
                <c:pt idx="0">
                  <c:v>30</c:v>
                </c:pt>
                <c:pt idx="1">
                  <c:v>40</c:v>
                </c:pt>
                <c:pt idx="2">
                  <c:v>50</c:v>
                </c:pt>
              </c:numCache>
            </c:numRef>
          </c:cat>
          <c:val>
            <c:numRef>
              <c:f>(Grafica11nodos200m!$G$3,Grafica11nodos200m!$G$6,Grafica11nodos200m!$G$9)</c:f>
              <c:numCache>
                <c:formatCode>0%</c:formatCode>
                <c:ptCount val="3"/>
                <c:pt idx="0">
                  <c:v>0.99999999800362571</c:v>
                </c:pt>
                <c:pt idx="1">
                  <c:v>0.9999983357015364</c:v>
                </c:pt>
                <c:pt idx="2">
                  <c:v>0.99776727053269509</c:v>
                </c:pt>
              </c:numCache>
            </c:numRef>
          </c:val>
          <c:smooth val="0"/>
          <c:extLst>
            <c:ext xmlns:c16="http://schemas.microsoft.com/office/drawing/2014/chart" uri="{C3380CC4-5D6E-409C-BE32-E72D297353CC}">
              <c16:uniqueId val="{00000001-533A-4758-9113-45264EF105E3}"/>
            </c:ext>
          </c:extLst>
        </c:ser>
        <c:ser>
          <c:idx val="8"/>
          <c:order val="2"/>
          <c:tx>
            <c:v>Intervalo 0.2s, 1kB</c:v>
          </c:tx>
          <c:marker>
            <c:symbol val="none"/>
          </c:marker>
          <c:cat>
            <c:numRef>
              <c:f>Grafica11nodos200m!$A$18:$A$20</c:f>
              <c:numCache>
                <c:formatCode>General</c:formatCode>
                <c:ptCount val="3"/>
                <c:pt idx="0">
                  <c:v>30</c:v>
                </c:pt>
                <c:pt idx="1">
                  <c:v>40</c:v>
                </c:pt>
                <c:pt idx="2">
                  <c:v>50</c:v>
                </c:pt>
              </c:numCache>
            </c:numRef>
          </c:cat>
          <c:val>
            <c:numRef>
              <c:f>(Grafica11nodos200m!$G$4,Grafica11nodos200m!$G$7,Grafica11nodos200m!$G$10)</c:f>
              <c:numCache>
                <c:formatCode>0%</c:formatCode>
                <c:ptCount val="3"/>
                <c:pt idx="0">
                  <c:v>1</c:v>
                </c:pt>
                <c:pt idx="1">
                  <c:v>1</c:v>
                </c:pt>
                <c:pt idx="2">
                  <c:v>0.99999999999915612</c:v>
                </c:pt>
              </c:numCache>
            </c:numRef>
          </c:val>
          <c:smooth val="0"/>
          <c:extLst>
            <c:ext xmlns:c16="http://schemas.microsoft.com/office/drawing/2014/chart" uri="{C3380CC4-5D6E-409C-BE32-E72D297353CC}">
              <c16:uniqueId val="{00000002-533A-4758-9113-45264EF105E3}"/>
            </c:ext>
          </c:extLst>
        </c:ser>
        <c:ser>
          <c:idx val="9"/>
          <c:order val="3"/>
          <c:tx>
            <c:v>Intervalo 1s, 2kB</c:v>
          </c:tx>
          <c:marker>
            <c:symbol val="none"/>
          </c:marker>
          <c:cat>
            <c:numRef>
              <c:f>Grafica11nodos200m!$A$18:$A$20</c:f>
              <c:numCache>
                <c:formatCode>General</c:formatCode>
                <c:ptCount val="3"/>
                <c:pt idx="0">
                  <c:v>30</c:v>
                </c:pt>
                <c:pt idx="1">
                  <c:v>40</c:v>
                </c:pt>
                <c:pt idx="2">
                  <c:v>50</c:v>
                </c:pt>
              </c:numCache>
            </c:numRef>
          </c:cat>
          <c:val>
            <c:numRef>
              <c:f>(Grafica11nodos200m!$G$16,Grafica11nodos200m!$G$19,Grafica11nodos200m!$G$22)</c:f>
              <c:numCache>
                <c:formatCode>0%</c:formatCode>
                <c:ptCount val="3"/>
                <c:pt idx="0">
                  <c:v>0.9999093802824115</c:v>
                </c:pt>
                <c:pt idx="1">
                  <c:v>0.99338968135679129</c:v>
                </c:pt>
                <c:pt idx="2">
                  <c:v>0.9083577678239575</c:v>
                </c:pt>
              </c:numCache>
            </c:numRef>
          </c:val>
          <c:smooth val="0"/>
          <c:extLst>
            <c:ext xmlns:c16="http://schemas.microsoft.com/office/drawing/2014/chart" uri="{C3380CC4-5D6E-409C-BE32-E72D297353CC}">
              <c16:uniqueId val="{00000003-533A-4758-9113-45264EF105E3}"/>
            </c:ext>
          </c:extLst>
        </c:ser>
        <c:ser>
          <c:idx val="10"/>
          <c:order val="4"/>
          <c:tx>
            <c:v>Intervalo 0.5s, 2kB</c:v>
          </c:tx>
          <c:marker>
            <c:symbol val="none"/>
          </c:marker>
          <c:cat>
            <c:numRef>
              <c:f>Grafica11nodos200m!$A$18:$A$20</c:f>
              <c:numCache>
                <c:formatCode>General</c:formatCode>
                <c:ptCount val="3"/>
                <c:pt idx="0">
                  <c:v>30</c:v>
                </c:pt>
                <c:pt idx="1">
                  <c:v>40</c:v>
                </c:pt>
                <c:pt idx="2">
                  <c:v>50</c:v>
                </c:pt>
              </c:numCache>
            </c:numRef>
          </c:cat>
          <c:val>
            <c:numRef>
              <c:f>(Grafica11nodos200m!$G$17,Grafica11nodos200m!$G$20,Grafica11nodos200m!$G$23)</c:f>
              <c:numCache>
                <c:formatCode>0%</c:formatCode>
                <c:ptCount val="3"/>
                <c:pt idx="0">
                  <c:v>0.99999998132843959</c:v>
                </c:pt>
                <c:pt idx="1">
                  <c:v>0.99999249772102261</c:v>
                </c:pt>
                <c:pt idx="2">
                  <c:v>0.99864046909188386</c:v>
                </c:pt>
              </c:numCache>
            </c:numRef>
          </c:val>
          <c:smooth val="0"/>
          <c:extLst>
            <c:ext xmlns:c16="http://schemas.microsoft.com/office/drawing/2014/chart" uri="{C3380CC4-5D6E-409C-BE32-E72D297353CC}">
              <c16:uniqueId val="{00000004-533A-4758-9113-45264EF105E3}"/>
            </c:ext>
          </c:extLst>
        </c:ser>
        <c:ser>
          <c:idx val="11"/>
          <c:order val="5"/>
          <c:tx>
            <c:v>Intervalo 0.2s, 2kB</c:v>
          </c:tx>
          <c:marker>
            <c:symbol val="none"/>
          </c:marker>
          <c:cat>
            <c:numRef>
              <c:f>Grafica11nodos200m!$A$18:$A$20</c:f>
              <c:numCache>
                <c:formatCode>General</c:formatCode>
                <c:ptCount val="3"/>
                <c:pt idx="0">
                  <c:v>30</c:v>
                </c:pt>
                <c:pt idx="1">
                  <c:v>40</c:v>
                </c:pt>
                <c:pt idx="2">
                  <c:v>50</c:v>
                </c:pt>
              </c:numCache>
            </c:numRef>
          </c:cat>
          <c:val>
            <c:numRef>
              <c:f>(Grafica11nodos200m!$G$18,Grafica11nodos200m!$G$21,Grafica11nodos200m!$G$24)</c:f>
              <c:numCache>
                <c:formatCode>0%</c:formatCode>
                <c:ptCount val="3"/>
                <c:pt idx="0">
                  <c:v>1</c:v>
                </c:pt>
                <c:pt idx="1">
                  <c:v>1</c:v>
                </c:pt>
                <c:pt idx="2">
                  <c:v>0.9999999999593463</c:v>
                </c:pt>
              </c:numCache>
            </c:numRef>
          </c:val>
          <c:smooth val="0"/>
          <c:extLst>
            <c:ext xmlns:c16="http://schemas.microsoft.com/office/drawing/2014/chart" uri="{C3380CC4-5D6E-409C-BE32-E72D297353CC}">
              <c16:uniqueId val="{00000005-533A-4758-9113-45264EF105E3}"/>
            </c:ext>
          </c:extLst>
        </c:ser>
        <c:dLbls>
          <c:showLegendKey val="0"/>
          <c:showVal val="0"/>
          <c:showCatName val="0"/>
          <c:showSerName val="0"/>
          <c:showPercent val="0"/>
          <c:showBubbleSize val="0"/>
        </c:dLbls>
        <c:smooth val="0"/>
        <c:axId val="1650517791"/>
        <c:axId val="1665796815"/>
      </c:lineChart>
      <c:catAx>
        <c:axId val="1650517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6815"/>
        <c:crosses val="autoZero"/>
        <c:auto val="1"/>
        <c:lblAlgn val="ctr"/>
        <c:lblOffset val="100"/>
        <c:noMultiLvlLbl val="0"/>
      </c:catAx>
      <c:valAx>
        <c:axId val="1665796815"/>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50517791"/>
        <c:crosses val="autoZero"/>
        <c:crossBetween val="between"/>
        <c:majorUnit val="5.000000000000001E-2"/>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('20nodos'!$E$3,'20nodos'!$E$6,'20nodos'!$E$9)</c:f>
              <c:numCache>
                <c:formatCode>0.00%</c:formatCode>
                <c:ptCount val="3"/>
                <c:pt idx="0">
                  <c:v>0.53169999999999995</c:v>
                </c:pt>
                <c:pt idx="1">
                  <c:v>0.60009999999999997</c:v>
                </c:pt>
                <c:pt idx="2">
                  <c:v>0.54979999999999996</c:v>
                </c:pt>
              </c:numCache>
            </c:numRef>
          </c:val>
          <c:smooth val="0"/>
          <c:extLst>
            <c:ext xmlns:c16="http://schemas.microsoft.com/office/drawing/2014/chart" uri="{C3380CC4-5D6E-409C-BE32-E72D297353CC}">
              <c16:uniqueId val="{00000000-16BA-4599-8EBE-28D68C7A01E7}"/>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('20nodos'!$E$4,'20nodos'!$E$7,'20nodos'!$E$10)</c:f>
              <c:numCache>
                <c:formatCode>0.00%</c:formatCode>
                <c:ptCount val="3"/>
                <c:pt idx="0">
                  <c:v>0.4723</c:v>
                </c:pt>
                <c:pt idx="1">
                  <c:v>0.5454</c:v>
                </c:pt>
                <c:pt idx="2">
                  <c:v>0.56479999999999997</c:v>
                </c:pt>
              </c:numCache>
            </c:numRef>
          </c:val>
          <c:smooth val="0"/>
          <c:extLst>
            <c:ext xmlns:c16="http://schemas.microsoft.com/office/drawing/2014/chart" uri="{C3380CC4-5D6E-409C-BE32-E72D297353CC}">
              <c16:uniqueId val="{00000001-16BA-4599-8EBE-28D68C7A01E7}"/>
            </c:ext>
          </c:extLst>
        </c:ser>
        <c:ser>
          <c:idx val="2"/>
          <c:order val="2"/>
          <c:tx>
            <c:v>Intervalo 1s, 2kB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('20nodos'!$E$16,'20nodos'!$E$19,'20nodos'!$E$22)</c:f>
              <c:numCache>
                <c:formatCode>0.00%</c:formatCode>
                <c:ptCount val="3"/>
                <c:pt idx="0">
                  <c:v>0.3775</c:v>
                </c:pt>
                <c:pt idx="1">
                  <c:v>0.38690000000000002</c:v>
                </c:pt>
                <c:pt idx="2">
                  <c:v>0.3453</c:v>
                </c:pt>
              </c:numCache>
            </c:numRef>
          </c:val>
          <c:smooth val="0"/>
          <c:extLst>
            <c:ext xmlns:c16="http://schemas.microsoft.com/office/drawing/2014/chart" uri="{C3380CC4-5D6E-409C-BE32-E72D297353CC}">
              <c16:uniqueId val="{00000002-16BA-4599-8EBE-28D68C7A01E7}"/>
            </c:ext>
          </c:extLst>
        </c:ser>
        <c:ser>
          <c:idx val="3"/>
          <c:order val="3"/>
          <c:tx>
            <c:v>Intervalo 0.5s, 2kB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('20nodos'!$E$17,'20nodos'!$E$20,'20nodos'!$E$23)</c:f>
              <c:numCache>
                <c:formatCode>0.00%</c:formatCode>
                <c:ptCount val="3"/>
                <c:pt idx="0">
                  <c:v>0.3473</c:v>
                </c:pt>
                <c:pt idx="1">
                  <c:v>0.3478</c:v>
                </c:pt>
                <c:pt idx="2">
                  <c:v>0.3553</c:v>
                </c:pt>
              </c:numCache>
            </c:numRef>
          </c:val>
          <c:smooth val="0"/>
          <c:extLst>
            <c:ext xmlns:c16="http://schemas.microsoft.com/office/drawing/2014/chart" uri="{C3380CC4-5D6E-409C-BE32-E72D297353CC}">
              <c16:uniqueId val="{00000003-16BA-4599-8EBE-28D68C7A01E7}"/>
            </c:ext>
          </c:extLst>
        </c:ser>
        <c:dLbls>
          <c:showLegendKey val="0"/>
          <c:showVal val="0"/>
          <c:showCatName val="0"/>
          <c:showSerName val="0"/>
          <c:showPercent val="0"/>
          <c:showBubbleSize val="0"/>
        </c:dLbls>
        <c:smooth val="0"/>
        <c:axId val="1514450591"/>
        <c:axId val="1508427775"/>
      </c:lineChart>
      <c:catAx>
        <c:axId val="1514450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7775"/>
        <c:crosses val="autoZero"/>
        <c:auto val="1"/>
        <c:lblAlgn val="ctr"/>
        <c:lblOffset val="100"/>
        <c:noMultiLvlLbl val="0"/>
      </c:catAx>
      <c:valAx>
        <c:axId val="150842777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144505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Tiempo de encolamiento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Grafica11nodos!$U$18:$U$20</c:f>
              <c:numCache>
                <c:formatCode>General</c:formatCode>
                <c:ptCount val="3"/>
                <c:pt idx="0">
                  <c:v>30</c:v>
                </c:pt>
                <c:pt idx="1">
                  <c:v>50</c:v>
                </c:pt>
                <c:pt idx="2">
                  <c:v>80</c:v>
                </c:pt>
              </c:numCache>
            </c:numRef>
          </c:cat>
          <c:val>
            <c:numRef>
              <c:f>('20nodos'!$I$3,'20nodos'!$I$6,'20nodos'!$I$9)</c:f>
              <c:numCache>
                <c:formatCode>General</c:formatCode>
                <c:ptCount val="3"/>
                <c:pt idx="0">
                  <c:v>81.69</c:v>
                </c:pt>
                <c:pt idx="1">
                  <c:v>149.63</c:v>
                </c:pt>
                <c:pt idx="2">
                  <c:v>170.52</c:v>
                </c:pt>
              </c:numCache>
            </c:numRef>
          </c:val>
          <c:smooth val="0"/>
          <c:extLst>
            <c:ext xmlns:c16="http://schemas.microsoft.com/office/drawing/2014/chart" uri="{C3380CC4-5D6E-409C-BE32-E72D297353CC}">
              <c16:uniqueId val="{00000000-264A-4810-9B26-6C1BF3CCF8A5}"/>
            </c:ext>
          </c:extLst>
        </c:ser>
        <c:ser>
          <c:idx val="1"/>
          <c:order val="1"/>
          <c:tx>
            <c:v>Intervalo 0.5s, 1kB</c:v>
          </c:tx>
          <c:spPr>
            <a:ln w="28575" cap="rnd">
              <a:solidFill>
                <a:schemeClr val="accent2"/>
              </a:solidFill>
              <a:round/>
            </a:ln>
            <a:effectLst/>
          </c:spPr>
          <c:marker>
            <c:symbol val="none"/>
          </c:marker>
          <c:cat>
            <c:numRef>
              <c:f>Grafica11nodos!$U$18:$U$20</c:f>
              <c:numCache>
                <c:formatCode>General</c:formatCode>
                <c:ptCount val="3"/>
                <c:pt idx="0">
                  <c:v>30</c:v>
                </c:pt>
                <c:pt idx="1">
                  <c:v>50</c:v>
                </c:pt>
                <c:pt idx="2">
                  <c:v>80</c:v>
                </c:pt>
              </c:numCache>
            </c:numRef>
          </c:cat>
          <c:val>
            <c:numRef>
              <c:f>('20nodos'!$I$4,'20nodos'!$I$7,'20nodos'!$I$10)</c:f>
              <c:numCache>
                <c:formatCode>General</c:formatCode>
                <c:ptCount val="3"/>
                <c:pt idx="0">
                  <c:v>169.62</c:v>
                </c:pt>
                <c:pt idx="1">
                  <c:v>312.60000000000002</c:v>
                </c:pt>
                <c:pt idx="2">
                  <c:v>401.19</c:v>
                </c:pt>
              </c:numCache>
            </c:numRef>
          </c:val>
          <c:smooth val="0"/>
          <c:extLst>
            <c:ext xmlns:c16="http://schemas.microsoft.com/office/drawing/2014/chart" uri="{C3380CC4-5D6E-409C-BE32-E72D297353CC}">
              <c16:uniqueId val="{00000001-264A-4810-9B26-6C1BF3CCF8A5}"/>
            </c:ext>
          </c:extLst>
        </c:ser>
        <c:ser>
          <c:idx val="3"/>
          <c:order val="2"/>
          <c:tx>
            <c:v>Intervalo 1s, 2kB</c:v>
          </c:tx>
          <c:spPr>
            <a:ln w="28575" cap="rnd">
              <a:solidFill>
                <a:schemeClr val="accent4"/>
              </a:solidFill>
              <a:round/>
            </a:ln>
            <a:effectLst/>
          </c:spPr>
          <c:marker>
            <c:symbol val="none"/>
          </c:marker>
          <c:cat>
            <c:numRef>
              <c:f>Grafica11nodos!$U$18:$U$20</c:f>
              <c:numCache>
                <c:formatCode>General</c:formatCode>
                <c:ptCount val="3"/>
                <c:pt idx="0">
                  <c:v>30</c:v>
                </c:pt>
                <c:pt idx="1">
                  <c:v>50</c:v>
                </c:pt>
                <c:pt idx="2">
                  <c:v>80</c:v>
                </c:pt>
              </c:numCache>
            </c:numRef>
          </c:cat>
          <c:val>
            <c:numRef>
              <c:f>('20nodos'!$I$16,'20nodos'!$I$19,'20nodos'!$I$22)</c:f>
              <c:numCache>
                <c:formatCode>General</c:formatCode>
                <c:ptCount val="3"/>
                <c:pt idx="0">
                  <c:v>118.53</c:v>
                </c:pt>
                <c:pt idx="1">
                  <c:v>156.79</c:v>
                </c:pt>
                <c:pt idx="2">
                  <c:v>192.43</c:v>
                </c:pt>
              </c:numCache>
            </c:numRef>
          </c:val>
          <c:smooth val="0"/>
          <c:extLst>
            <c:ext xmlns:c16="http://schemas.microsoft.com/office/drawing/2014/chart" uri="{C3380CC4-5D6E-409C-BE32-E72D297353CC}">
              <c16:uniqueId val="{00000002-264A-4810-9B26-6C1BF3CCF8A5}"/>
            </c:ext>
          </c:extLst>
        </c:ser>
        <c:ser>
          <c:idx val="4"/>
          <c:order val="3"/>
          <c:tx>
            <c:v>Intervalo 0.5s, 2kB</c:v>
          </c:tx>
          <c:spPr>
            <a:ln w="28575" cap="rnd">
              <a:solidFill>
                <a:schemeClr val="accent5"/>
              </a:solidFill>
              <a:round/>
            </a:ln>
            <a:effectLst/>
          </c:spPr>
          <c:marker>
            <c:symbol val="none"/>
          </c:marker>
          <c:cat>
            <c:numRef>
              <c:f>Grafica11nodos!$U$18:$U$20</c:f>
              <c:numCache>
                <c:formatCode>General</c:formatCode>
                <c:ptCount val="3"/>
                <c:pt idx="0">
                  <c:v>30</c:v>
                </c:pt>
                <c:pt idx="1">
                  <c:v>50</c:v>
                </c:pt>
                <c:pt idx="2">
                  <c:v>80</c:v>
                </c:pt>
              </c:numCache>
            </c:numRef>
          </c:cat>
          <c:val>
            <c:numRef>
              <c:f>('20nodos'!$I$17,'20nodos'!$I$20,'20nodos'!$I$23)</c:f>
              <c:numCache>
                <c:formatCode>General</c:formatCode>
                <c:ptCount val="3"/>
                <c:pt idx="0">
                  <c:v>243.42</c:v>
                </c:pt>
                <c:pt idx="1">
                  <c:v>331.7</c:v>
                </c:pt>
                <c:pt idx="2">
                  <c:v>382.88</c:v>
                </c:pt>
              </c:numCache>
            </c:numRef>
          </c:val>
          <c:smooth val="0"/>
          <c:extLst>
            <c:ext xmlns:c16="http://schemas.microsoft.com/office/drawing/2014/chart" uri="{C3380CC4-5D6E-409C-BE32-E72D297353CC}">
              <c16:uniqueId val="{00000003-264A-4810-9B26-6C1BF3CCF8A5}"/>
            </c:ext>
          </c:extLst>
        </c:ser>
        <c:dLbls>
          <c:showLegendKey val="0"/>
          <c:showVal val="0"/>
          <c:showCatName val="0"/>
          <c:showSerName val="0"/>
          <c:showPercent val="0"/>
          <c:showBubbleSize val="0"/>
        </c:dLbls>
        <c:smooth val="0"/>
        <c:axId val="1586587199"/>
        <c:axId val="1582985631"/>
      </c:lineChart>
      <c:catAx>
        <c:axId val="1586587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2985631"/>
        <c:crosses val="autoZero"/>
        <c:auto val="1"/>
        <c:lblAlgn val="ctr"/>
        <c:lblOffset val="100"/>
        <c:noMultiLvlLbl val="0"/>
      </c:catAx>
      <c:valAx>
        <c:axId val="1582985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(milisegundos)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6587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a:t>
            </a:r>
            <a:r>
              <a:rPr lang="es-MX" sz="1100" baseline="0"/>
              <a:t> la probabilidad de recibir 1 mensaje de 2kB vs 2 mensajes de 1kB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('20nodos'!$F$3,'20nodos'!$F$6,'20nodos'!$F$9)</c:f>
              <c:numCache>
                <c:formatCode>0%</c:formatCode>
                <c:ptCount val="3"/>
                <c:pt idx="0">
                  <c:v>0.99373323651110812</c:v>
                </c:pt>
                <c:pt idx="1">
                  <c:v>0.91303677760160029</c:v>
                </c:pt>
                <c:pt idx="2">
                  <c:v>0.30228003999999986</c:v>
                </c:pt>
              </c:numCache>
            </c:numRef>
          </c:val>
          <c:smooth val="0"/>
          <c:extLst>
            <c:ext xmlns:c16="http://schemas.microsoft.com/office/drawing/2014/chart" uri="{C3380CC4-5D6E-409C-BE32-E72D297353CC}">
              <c16:uniqueId val="{00000000-4DB4-477D-873F-D7354C239369}"/>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('20nodos'!$F$4,'20nodos'!$F$7,'20nodos'!$F$10)</c:f>
              <c:numCache>
                <c:formatCode>0%</c:formatCode>
                <c:ptCount val="3"/>
                <c:pt idx="0">
                  <c:v>0.999991243725881</c:v>
                </c:pt>
                <c:pt idx="1">
                  <c:v>0.99510052582745867</c:v>
                </c:pt>
                <c:pt idx="2">
                  <c:v>0.88308598948655792</c:v>
                </c:pt>
              </c:numCache>
            </c:numRef>
          </c:val>
          <c:smooth val="0"/>
          <c:extLst>
            <c:ext xmlns:c16="http://schemas.microsoft.com/office/drawing/2014/chart" uri="{C3380CC4-5D6E-409C-BE32-E72D297353CC}">
              <c16:uniqueId val="{00000001-4DB4-477D-873F-D7354C239369}"/>
            </c:ext>
          </c:extLst>
        </c:ser>
        <c:ser>
          <c:idx val="2"/>
          <c:order val="2"/>
          <c:tx>
            <c:v>Intervalo 1s, 2kB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('20nodos'!$F$16,'20nodos'!$F$19,'20nodos'!$F$22)</c:f>
              <c:numCache>
                <c:formatCode>0.00%</c:formatCode>
                <c:ptCount val="3"/>
                <c:pt idx="0">
                  <c:v>0.99126237186371502</c:v>
                </c:pt>
                <c:pt idx="1">
                  <c:v>0.91337234053662886</c:v>
                </c:pt>
                <c:pt idx="2">
                  <c:v>0.57136790999999998</c:v>
                </c:pt>
              </c:numCache>
            </c:numRef>
          </c:val>
          <c:smooth val="0"/>
          <c:extLst>
            <c:ext xmlns:c16="http://schemas.microsoft.com/office/drawing/2014/chart" uri="{C3380CC4-5D6E-409C-BE32-E72D297353CC}">
              <c16:uniqueId val="{00000002-4DB4-477D-873F-D7354C239369}"/>
            </c:ext>
          </c:extLst>
        </c:ser>
        <c:ser>
          <c:idx val="3"/>
          <c:order val="3"/>
          <c:tx>
            <c:v>Intervalo 0.5s, 2kB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('20nodos'!$F$17,'20nodos'!$F$20,'20nodos'!$F$23)</c:f>
              <c:numCache>
                <c:formatCode>0.00%</c:formatCode>
                <c:ptCount val="3"/>
                <c:pt idx="0">
                  <c:v>0.99980308796795947</c:v>
                </c:pt>
                <c:pt idx="1">
                  <c:v>0.98607459147768062</c:v>
                </c:pt>
                <c:pt idx="2">
                  <c:v>0.88862483740760057</c:v>
                </c:pt>
              </c:numCache>
            </c:numRef>
          </c:val>
          <c:smooth val="0"/>
          <c:extLst>
            <c:ext xmlns:c16="http://schemas.microsoft.com/office/drawing/2014/chart" uri="{C3380CC4-5D6E-409C-BE32-E72D297353CC}">
              <c16:uniqueId val="{00000003-4DB4-477D-873F-D7354C239369}"/>
            </c:ext>
          </c:extLst>
        </c:ser>
        <c:dLbls>
          <c:showLegendKey val="0"/>
          <c:showVal val="0"/>
          <c:showCatName val="0"/>
          <c:showSerName val="0"/>
          <c:showPercent val="0"/>
          <c:showBubbleSize val="0"/>
        </c:dLbls>
        <c:smooth val="0"/>
        <c:axId val="469528111"/>
        <c:axId val="1129525183"/>
      </c:lineChart>
      <c:catAx>
        <c:axId val="4695281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29525183"/>
        <c:crosses val="autoZero"/>
        <c:auto val="1"/>
        <c:lblAlgn val="ctr"/>
        <c:lblOffset val="100"/>
        <c:noMultiLvlLbl val="0"/>
      </c:catAx>
      <c:valAx>
        <c:axId val="1129525183"/>
        <c:scaling>
          <c:orientation val="minMax"/>
          <c:max val="1"/>
          <c:min val="0.2"/>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28111"/>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6"/>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1-0A52-43DE-AAE7-1020DD082EDC}"/>
              </c:ext>
            </c:extLst>
          </c:dPt>
          <c:xVal>
            <c:numRef>
              <c:f>'2'!$X$14:$X$33</c:f>
              <c:numCache>
                <c:formatCode>0.000%</c:formatCode>
                <c:ptCount val="20"/>
                <c:pt idx="0">
                  <c:v>0.64800533441650576</c:v>
                </c:pt>
                <c:pt idx="1">
                  <c:v>0.70220799564078829</c:v>
                </c:pt>
                <c:pt idx="2">
                  <c:v>0.76204003147019739</c:v>
                </c:pt>
                <c:pt idx="3">
                  <c:v>0.82503358106734459</c:v>
                </c:pt>
                <c:pt idx="4">
                  <c:v>0.8814242641316069</c:v>
                </c:pt>
                <c:pt idx="5">
                  <c:v>0.94177740262664322</c:v>
                </c:pt>
                <c:pt idx="6">
                  <c:v>0.97903544719991631</c:v>
                </c:pt>
                <c:pt idx="7">
                  <c:v>0.98632549343969045</c:v>
                </c:pt>
                <c:pt idx="8">
                  <c:v>0.98782834576244427</c:v>
                </c:pt>
                <c:pt idx="9">
                  <c:v>0.98839368718658027</c:v>
                </c:pt>
                <c:pt idx="10">
                  <c:v>0.98856241766095132</c:v>
                </c:pt>
                <c:pt idx="11">
                  <c:v>0.98872035160195271</c:v>
                </c:pt>
                <c:pt idx="12">
                  <c:v>0.98907813465819161</c:v>
                </c:pt>
                <c:pt idx="13">
                  <c:v>0.9898609077307946</c:v>
                </c:pt>
                <c:pt idx="14">
                  <c:v>0.98983925355932356</c:v>
                </c:pt>
                <c:pt idx="15">
                  <c:v>0.99020166586984837</c:v>
                </c:pt>
                <c:pt idx="16">
                  <c:v>0.99004195209187784</c:v>
                </c:pt>
                <c:pt idx="17">
                  <c:v>0.98959133413380795</c:v>
                </c:pt>
                <c:pt idx="18">
                  <c:v>1</c:v>
                </c:pt>
                <c:pt idx="19">
                  <c:v>1</c:v>
                </c:pt>
              </c:numCache>
            </c:numRef>
          </c:xVal>
          <c:yVal>
            <c:numRef>
              <c:f>'2'!$Y$14:$Y$33</c:f>
              <c:numCache>
                <c:formatCode>0.000%</c:formatCode>
                <c:ptCount val="20"/>
                <c:pt idx="0">
                  <c:v>0.94942371416222437</c:v>
                </c:pt>
                <c:pt idx="1">
                  <c:v>0.94855928540556111</c:v>
                </c:pt>
                <c:pt idx="2">
                  <c:v>0.94726264227056611</c:v>
                </c:pt>
                <c:pt idx="3">
                  <c:v>0.94481342746002017</c:v>
                </c:pt>
                <c:pt idx="4">
                  <c:v>0.93890649762282086</c:v>
                </c:pt>
                <c:pt idx="5">
                  <c:v>0.93314363924506549</c:v>
                </c:pt>
                <c:pt idx="6">
                  <c:v>0.92666042357009071</c:v>
                </c:pt>
                <c:pt idx="7">
                  <c:v>0.91556692119291161</c:v>
                </c:pt>
                <c:pt idx="8">
                  <c:v>0.90404120443740088</c:v>
                </c:pt>
                <c:pt idx="9">
                  <c:v>0.889057772655237</c:v>
                </c:pt>
                <c:pt idx="10">
                  <c:v>0.86874369687364927</c:v>
                </c:pt>
                <c:pt idx="11">
                  <c:v>0.84698890649762282</c:v>
                </c:pt>
                <c:pt idx="12">
                  <c:v>0.81875090044662147</c:v>
                </c:pt>
                <c:pt idx="13">
                  <c:v>0.78402967872064544</c:v>
                </c:pt>
                <c:pt idx="14">
                  <c:v>0.73691831148249531</c:v>
                </c:pt>
                <c:pt idx="15">
                  <c:v>0.67021322575997688</c:v>
                </c:pt>
                <c:pt idx="16">
                  <c:v>0.58982135139028957</c:v>
                </c:pt>
                <c:pt idx="17">
                  <c:v>0.51231090620947983</c:v>
                </c:pt>
                <c:pt idx="18">
                  <c:v>0.4362411756231091</c:v>
                </c:pt>
                <c:pt idx="19">
                  <c:v>0.35642558709119726</c:v>
                </c:pt>
              </c:numCache>
            </c:numRef>
          </c:yVal>
          <c:smooth val="0"/>
          <c:extLst>
            <c:ext xmlns:c16="http://schemas.microsoft.com/office/drawing/2014/chart" uri="{C3380CC4-5D6E-409C-BE32-E72D297353CC}">
              <c16:uniqueId val="{00000000-0A52-43DE-AAE7-1020DD082EDC}"/>
            </c:ext>
          </c:extLst>
        </c:ser>
        <c:dLbls>
          <c:showLegendKey val="0"/>
          <c:showVal val="0"/>
          <c:showCatName val="0"/>
          <c:showSerName val="0"/>
          <c:showPercent val="0"/>
          <c:showBubbleSize val="0"/>
        </c:dLbls>
        <c:axId val="206018111"/>
        <c:axId val="672160384"/>
      </c:scatterChart>
      <c:valAx>
        <c:axId val="206018111"/>
        <c:scaling>
          <c:orientation val="minMax"/>
          <c:max val="1"/>
          <c:min val="0.6500000000000001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72160384"/>
        <c:crosses val="autoZero"/>
        <c:crossBetween val="midCat"/>
        <c:majorUnit val="0.1"/>
      </c:valAx>
      <c:valAx>
        <c:axId val="672160384"/>
        <c:scaling>
          <c:orientation val="minMax"/>
          <c:max val="1"/>
          <c:min val="0.6500000000000001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6018111"/>
        <c:crosses val="autoZero"/>
        <c:crossBetween val="midCat"/>
        <c:majorUnit val="5.000000000000001E-2"/>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2kB vs 4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'20nodos'!$A$12:$A$14</c:f>
              <c:numCache>
                <c:formatCode>General</c:formatCode>
                <c:ptCount val="3"/>
                <c:pt idx="0">
                  <c:v>30</c:v>
                </c:pt>
                <c:pt idx="1">
                  <c:v>50</c:v>
                </c:pt>
                <c:pt idx="2">
                  <c:v>80</c:v>
                </c:pt>
              </c:numCache>
            </c:numRef>
          </c:cat>
          <c:val>
            <c:numRef>
              <c:f>('20nodos'!$G$3,'20nodos'!$G$6,'20nodos'!$G$9)</c:f>
              <c:numCache>
                <c:formatCode>0%</c:formatCode>
                <c:ptCount val="3"/>
                <c:pt idx="0">
                  <c:v>0.87521231912593744</c:v>
                </c:pt>
                <c:pt idx="1">
                  <c:v>0.33713282159759927</c:v>
                </c:pt>
                <c:pt idx="2">
                  <c:v>0</c:v>
                </c:pt>
              </c:numCache>
            </c:numRef>
          </c:val>
          <c:smooth val="0"/>
          <c:extLst>
            <c:ext xmlns:c16="http://schemas.microsoft.com/office/drawing/2014/chart" uri="{C3380CC4-5D6E-409C-BE32-E72D297353CC}">
              <c16:uniqueId val="{00000000-417C-48FD-A99D-4F1E6D30AB77}"/>
            </c:ext>
          </c:extLst>
        </c:ser>
        <c:ser>
          <c:idx val="1"/>
          <c:order val="1"/>
          <c:tx>
            <c:v>Intervalo 0.5s, 1kB</c:v>
          </c:tx>
          <c:spPr>
            <a:ln w="28575" cap="rnd">
              <a:solidFill>
                <a:schemeClr val="accent2"/>
              </a:solidFill>
              <a:round/>
            </a:ln>
            <a:effectLst/>
          </c:spPr>
          <c:marker>
            <c:symbol val="none"/>
          </c:marker>
          <c:cat>
            <c:numRef>
              <c:f>'20nodos'!$A$12:$A$14</c:f>
              <c:numCache>
                <c:formatCode>General</c:formatCode>
                <c:ptCount val="3"/>
                <c:pt idx="0">
                  <c:v>30</c:v>
                </c:pt>
                <c:pt idx="1">
                  <c:v>50</c:v>
                </c:pt>
                <c:pt idx="2">
                  <c:v>80</c:v>
                </c:pt>
              </c:numCache>
            </c:numRef>
          </c:cat>
          <c:val>
            <c:numRef>
              <c:f>('20nodos'!$G$4,'20nodos'!$G$7,'20nodos'!$G$10)</c:f>
              <c:numCache>
                <c:formatCode>0%</c:formatCode>
                <c:ptCount val="3"/>
                <c:pt idx="0">
                  <c:v>0.99933370645671482</c:v>
                </c:pt>
                <c:pt idx="1">
                  <c:v>0.89256963537854195</c:v>
                </c:pt>
                <c:pt idx="2">
                  <c:v>0.27890487011734189</c:v>
                </c:pt>
              </c:numCache>
            </c:numRef>
          </c:val>
          <c:smooth val="0"/>
          <c:extLst>
            <c:ext xmlns:c16="http://schemas.microsoft.com/office/drawing/2014/chart" uri="{C3380CC4-5D6E-409C-BE32-E72D297353CC}">
              <c16:uniqueId val="{00000001-417C-48FD-A99D-4F1E6D30AB77}"/>
            </c:ext>
          </c:extLst>
        </c:ser>
        <c:ser>
          <c:idx val="2"/>
          <c:order val="2"/>
          <c:tx>
            <c:v>Intervalo 1s, 2kB</c:v>
          </c:tx>
          <c:spPr>
            <a:ln w="28575" cap="rnd">
              <a:solidFill>
                <a:schemeClr val="accent3"/>
              </a:solidFill>
              <a:round/>
            </a:ln>
            <a:effectLst/>
          </c:spPr>
          <c:marker>
            <c:symbol val="none"/>
          </c:marker>
          <c:cat>
            <c:numRef>
              <c:f>'20nodos'!$A$12:$A$14</c:f>
              <c:numCache>
                <c:formatCode>General</c:formatCode>
                <c:ptCount val="3"/>
                <c:pt idx="0">
                  <c:v>30</c:v>
                </c:pt>
                <c:pt idx="1">
                  <c:v>50</c:v>
                </c:pt>
                <c:pt idx="2">
                  <c:v>80</c:v>
                </c:pt>
              </c:numCache>
            </c:numRef>
          </c:cat>
          <c:val>
            <c:numRef>
              <c:f>('20nodos'!$G$16,'20nodos'!$G$19,'20nodos'!$G$22)</c:f>
              <c:numCache>
                <c:formatCode>0%</c:formatCode>
                <c:ptCount val="3"/>
                <c:pt idx="0">
                  <c:v>0.93827514902921549</c:v>
                </c:pt>
                <c:pt idx="1">
                  <c:v>0.64003812551152439</c:v>
                </c:pt>
                <c:pt idx="2">
                  <c:v>0.1192320899999999</c:v>
                </c:pt>
              </c:numCache>
            </c:numRef>
          </c:val>
          <c:smooth val="0"/>
          <c:extLst>
            <c:ext xmlns:c16="http://schemas.microsoft.com/office/drawing/2014/chart" uri="{C3380CC4-5D6E-409C-BE32-E72D297353CC}">
              <c16:uniqueId val="{00000002-417C-48FD-A99D-4F1E6D30AB77}"/>
            </c:ext>
          </c:extLst>
        </c:ser>
        <c:ser>
          <c:idx val="3"/>
          <c:order val="3"/>
          <c:tx>
            <c:v>Intervalo 0.5s, 2kB</c:v>
          </c:tx>
          <c:spPr>
            <a:ln w="28575" cap="rnd">
              <a:solidFill>
                <a:schemeClr val="accent4"/>
              </a:solidFill>
              <a:round/>
            </a:ln>
            <a:effectLst/>
          </c:spPr>
          <c:marker>
            <c:symbol val="none"/>
          </c:marker>
          <c:cat>
            <c:numRef>
              <c:f>'20nodos'!$A$12:$A$14</c:f>
              <c:numCache>
                <c:formatCode>General</c:formatCode>
                <c:ptCount val="3"/>
                <c:pt idx="0">
                  <c:v>30</c:v>
                </c:pt>
                <c:pt idx="1">
                  <c:v>50</c:v>
                </c:pt>
                <c:pt idx="2">
                  <c:v>80</c:v>
                </c:pt>
              </c:numCache>
            </c:numRef>
          </c:cat>
          <c:val>
            <c:numRef>
              <c:f>('20nodos'!$G$17,'20nodos'!$G$20,'20nodos'!$G$23)</c:f>
              <c:numCache>
                <c:formatCode>0%</c:formatCode>
                <c:ptCount val="3"/>
                <c:pt idx="0">
                  <c:v>0.99770756019937734</c:v>
                </c:pt>
                <c:pt idx="1">
                  <c:v>0.91181428660091457</c:v>
                </c:pt>
                <c:pt idx="2">
                  <c:v>0.5817255410753569</c:v>
                </c:pt>
              </c:numCache>
            </c:numRef>
          </c:val>
          <c:smooth val="0"/>
          <c:extLst>
            <c:ext xmlns:c16="http://schemas.microsoft.com/office/drawing/2014/chart" uri="{C3380CC4-5D6E-409C-BE32-E72D297353CC}">
              <c16:uniqueId val="{00000003-417C-48FD-A99D-4F1E6D30AB77}"/>
            </c:ext>
          </c:extLst>
        </c:ser>
        <c:dLbls>
          <c:showLegendKey val="0"/>
          <c:showVal val="0"/>
          <c:showCatName val="0"/>
          <c:showSerName val="0"/>
          <c:showPercent val="0"/>
          <c:showBubbleSize val="0"/>
        </c:dLbls>
        <c:smooth val="0"/>
        <c:axId val="1130768399"/>
        <c:axId val="1493451455"/>
      </c:lineChart>
      <c:catAx>
        <c:axId val="11307683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93451455"/>
        <c:crosses val="autoZero"/>
        <c:auto val="1"/>
        <c:lblAlgn val="ctr"/>
        <c:lblOffset val="100"/>
        <c:noMultiLvlLbl val="0"/>
      </c:catAx>
      <c:valAx>
        <c:axId val="1493451455"/>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30768399"/>
        <c:crosses val="autoZero"/>
        <c:crossBetween val="between"/>
        <c:maj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'20nodos200m'!$A$12:$A$14</c:f>
              <c:numCache>
                <c:formatCode>General</c:formatCode>
                <c:ptCount val="3"/>
                <c:pt idx="0">
                  <c:v>30</c:v>
                </c:pt>
                <c:pt idx="1">
                  <c:v>50</c:v>
                </c:pt>
                <c:pt idx="2">
                  <c:v>80</c:v>
                </c:pt>
              </c:numCache>
            </c:numRef>
          </c:cat>
          <c:val>
            <c:numRef>
              <c:f>('20nodos200m'!$F$3,'20nodos200m'!$F$6,'20nodos200m'!$F$9)</c:f>
              <c:numCache>
                <c:formatCode>0%</c:formatCode>
                <c:ptCount val="3"/>
                <c:pt idx="0">
                  <c:v>0.99999853396473848</c:v>
                </c:pt>
                <c:pt idx="1">
                  <c:v>0.99968206239997071</c:v>
                </c:pt>
                <c:pt idx="2">
                  <c:v>0.9642084765615021</c:v>
                </c:pt>
              </c:numCache>
            </c:numRef>
          </c:val>
          <c:smooth val="0"/>
          <c:extLst>
            <c:ext xmlns:c16="http://schemas.microsoft.com/office/drawing/2014/chart" uri="{C3380CC4-5D6E-409C-BE32-E72D297353CC}">
              <c16:uniqueId val="{00000000-8B15-4775-8D71-57AE32425EF7}"/>
            </c:ext>
          </c:extLst>
        </c:ser>
        <c:ser>
          <c:idx val="1"/>
          <c:order val="1"/>
          <c:tx>
            <c:v>Intervalo 0.5s, 1kB</c:v>
          </c:tx>
          <c:spPr>
            <a:ln w="28575" cap="rnd">
              <a:solidFill>
                <a:schemeClr val="accent2"/>
              </a:solidFill>
              <a:round/>
            </a:ln>
            <a:effectLst/>
          </c:spPr>
          <c:marker>
            <c:symbol val="none"/>
          </c:marker>
          <c:cat>
            <c:numRef>
              <c:f>'20nodos200m'!$A$12:$A$14</c:f>
              <c:numCache>
                <c:formatCode>General</c:formatCode>
                <c:ptCount val="3"/>
                <c:pt idx="0">
                  <c:v>30</c:v>
                </c:pt>
                <c:pt idx="1">
                  <c:v>50</c:v>
                </c:pt>
                <c:pt idx="2">
                  <c:v>80</c:v>
                </c:pt>
              </c:numCache>
            </c:numRef>
          </c:cat>
          <c:val>
            <c:numRef>
              <c:f>('20nodos200m'!$F$4,'20nodos200m'!$F$7,'20nodos200m'!$F$10)</c:f>
              <c:numCache>
                <c:formatCode>0%</c:formatCode>
                <c:ptCount val="3"/>
                <c:pt idx="0">
                  <c:v>0.99999999999962508</c:v>
                </c:pt>
                <c:pt idx="1">
                  <c:v>0.99999981918673853</c:v>
                </c:pt>
                <c:pt idx="2">
                  <c:v>0.9998324106037253</c:v>
                </c:pt>
              </c:numCache>
            </c:numRef>
          </c:val>
          <c:smooth val="0"/>
          <c:extLst>
            <c:ext xmlns:c16="http://schemas.microsoft.com/office/drawing/2014/chart" uri="{C3380CC4-5D6E-409C-BE32-E72D297353CC}">
              <c16:uniqueId val="{00000001-8B15-4775-8D71-57AE32425EF7}"/>
            </c:ext>
          </c:extLst>
        </c:ser>
        <c:ser>
          <c:idx val="2"/>
          <c:order val="2"/>
          <c:tx>
            <c:v>Intervalo 1s, 2kB</c:v>
          </c:tx>
          <c:spPr>
            <a:ln w="28575" cap="rnd">
              <a:solidFill>
                <a:schemeClr val="accent3"/>
              </a:solidFill>
              <a:round/>
            </a:ln>
            <a:effectLst/>
          </c:spPr>
          <c:marker>
            <c:symbol val="none"/>
          </c:marker>
          <c:cat>
            <c:numRef>
              <c:f>'20nodos200m'!$A$12:$A$14</c:f>
              <c:numCache>
                <c:formatCode>General</c:formatCode>
                <c:ptCount val="3"/>
                <c:pt idx="0">
                  <c:v>30</c:v>
                </c:pt>
                <c:pt idx="1">
                  <c:v>50</c:v>
                </c:pt>
                <c:pt idx="2">
                  <c:v>80</c:v>
                </c:pt>
              </c:numCache>
            </c:numRef>
          </c:cat>
          <c:val>
            <c:numRef>
              <c:f>('20nodos200m'!$F$16,'20nodos200m'!$F$19,'20nodos200m'!$F$22)</c:f>
              <c:numCache>
                <c:formatCode>0%</c:formatCode>
                <c:ptCount val="3"/>
                <c:pt idx="0">
                  <c:v>0.99997041539147546</c:v>
                </c:pt>
                <c:pt idx="1">
                  <c:v>0.99717917727622429</c:v>
                </c:pt>
                <c:pt idx="2">
                  <c:v>0.94844196150279447</c:v>
                </c:pt>
              </c:numCache>
            </c:numRef>
          </c:val>
          <c:smooth val="0"/>
          <c:extLst>
            <c:ext xmlns:c16="http://schemas.microsoft.com/office/drawing/2014/chart" uri="{C3380CC4-5D6E-409C-BE32-E72D297353CC}">
              <c16:uniqueId val="{00000002-8B15-4775-8D71-57AE32425EF7}"/>
            </c:ext>
          </c:extLst>
        </c:ser>
        <c:ser>
          <c:idx val="3"/>
          <c:order val="3"/>
          <c:tx>
            <c:v>Intervalo 0.5s, 2kB</c:v>
          </c:tx>
          <c:spPr>
            <a:ln w="28575" cap="rnd">
              <a:solidFill>
                <a:schemeClr val="accent4"/>
              </a:solidFill>
              <a:round/>
            </a:ln>
            <a:effectLst/>
          </c:spPr>
          <c:marker>
            <c:symbol val="none"/>
          </c:marker>
          <c:cat>
            <c:numRef>
              <c:f>'20nodos200m'!$A$12:$A$14</c:f>
              <c:numCache>
                <c:formatCode>General</c:formatCode>
                <c:ptCount val="3"/>
                <c:pt idx="0">
                  <c:v>30</c:v>
                </c:pt>
                <c:pt idx="1">
                  <c:v>50</c:v>
                </c:pt>
                <c:pt idx="2">
                  <c:v>80</c:v>
                </c:pt>
              </c:numCache>
            </c:numRef>
          </c:cat>
          <c:val>
            <c:numRef>
              <c:f>('20nodos200m'!$F$17,'20nodos200m'!$F$20,'20nodos200m'!$F$23)</c:f>
              <c:numCache>
                <c:formatCode>0%</c:formatCode>
                <c:ptCount val="3"/>
                <c:pt idx="0">
                  <c:v>0.99999999296281517</c:v>
                </c:pt>
                <c:pt idx="1">
                  <c:v>0.99996491357923178</c:v>
                </c:pt>
                <c:pt idx="2">
                  <c:v>0.99785707296968029</c:v>
                </c:pt>
              </c:numCache>
            </c:numRef>
          </c:val>
          <c:smooth val="0"/>
          <c:extLst>
            <c:ext xmlns:c16="http://schemas.microsoft.com/office/drawing/2014/chart" uri="{C3380CC4-5D6E-409C-BE32-E72D297353CC}">
              <c16:uniqueId val="{00000003-8B15-4775-8D71-57AE32425EF7}"/>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max val="1"/>
          <c:min val="0.94000000000000006"/>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majorUnit val="1.0000000000000002E-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2kB vs 4 mensajes de 1kB</a:t>
            </a:r>
          </a:p>
        </c:rich>
      </c:tx>
      <c:overlay val="0"/>
      <c:spPr>
        <a:noFill/>
        <a:ln>
          <a:noFill/>
        </a:ln>
        <a:effectLst/>
      </c:spPr>
    </c:title>
    <c:autoTitleDeleted val="0"/>
    <c:plotArea>
      <c:layout/>
      <c:lineChart>
        <c:grouping val="standard"/>
        <c:varyColors val="0"/>
        <c:ser>
          <c:idx val="4"/>
          <c:order val="0"/>
          <c:tx>
            <c:v>Intervalo 1s, 1kB</c:v>
          </c:tx>
          <c:spPr>
            <a:ln w="28575">
              <a:solidFill>
                <a:schemeClr val="accent1"/>
              </a:solidFill>
            </a:ln>
          </c:spPr>
          <c:marker>
            <c:symbol val="none"/>
          </c:marker>
          <c:cat>
            <c:numRef>
              <c:f>'20nodos200m'!$A$12:$A$14</c:f>
              <c:numCache>
                <c:formatCode>General</c:formatCode>
                <c:ptCount val="3"/>
                <c:pt idx="0">
                  <c:v>30</c:v>
                </c:pt>
                <c:pt idx="1">
                  <c:v>50</c:v>
                </c:pt>
                <c:pt idx="2">
                  <c:v>80</c:v>
                </c:pt>
              </c:numCache>
            </c:numRef>
          </c:cat>
          <c:val>
            <c:numRef>
              <c:f>('20nodos200m'!$G$3,'20nodos200m'!$G$6,'20nodos200m'!$G$9)</c:f>
              <c:numCache>
                <c:formatCode>0%</c:formatCode>
                <c:ptCount val="3"/>
                <c:pt idx="0">
                  <c:v>0.99985453152480797</c:v>
                </c:pt>
                <c:pt idx="1">
                  <c:v>0.98476074086293719</c:v>
                </c:pt>
                <c:pt idx="2">
                  <c:v>0.60786323967309319</c:v>
                </c:pt>
              </c:numCache>
            </c:numRef>
          </c:val>
          <c:smooth val="0"/>
          <c:extLst>
            <c:ext xmlns:c16="http://schemas.microsoft.com/office/drawing/2014/chart" uri="{C3380CC4-5D6E-409C-BE32-E72D297353CC}">
              <c16:uniqueId val="{00000000-BFCD-48EE-9328-7CD13A248E77}"/>
            </c:ext>
          </c:extLst>
        </c:ser>
        <c:ser>
          <c:idx val="5"/>
          <c:order val="1"/>
          <c:tx>
            <c:v>Intervalo 0.5s, 1kB</c:v>
          </c:tx>
          <c:spPr>
            <a:ln w="28575">
              <a:solidFill>
                <a:srgbClr val="C00000"/>
              </a:solidFill>
            </a:ln>
          </c:spPr>
          <c:marker>
            <c:symbol val="none"/>
          </c:marker>
          <c:cat>
            <c:numRef>
              <c:f>'20nodos200m'!$A$12:$A$14</c:f>
              <c:numCache>
                <c:formatCode>General</c:formatCode>
                <c:ptCount val="3"/>
                <c:pt idx="0">
                  <c:v>30</c:v>
                </c:pt>
                <c:pt idx="1">
                  <c:v>50</c:v>
                </c:pt>
                <c:pt idx="2">
                  <c:v>80</c:v>
                </c:pt>
              </c:numCache>
            </c:numRef>
          </c:cat>
          <c:val>
            <c:numRef>
              <c:f>('20nodos200m'!$G$4,'20nodos200m'!$G$7,'20nodos200m'!$G$10)</c:f>
              <c:numCache>
                <c:formatCode>0%</c:formatCode>
                <c:ptCount val="3"/>
                <c:pt idx="0">
                  <c:v>0.99999999985881682</c:v>
                </c:pt>
                <c:pt idx="1">
                  <c:v>0.99997619661796588</c:v>
                </c:pt>
                <c:pt idx="2">
                  <c:v>0.99153637529432292</c:v>
                </c:pt>
              </c:numCache>
            </c:numRef>
          </c:val>
          <c:smooth val="0"/>
          <c:extLst>
            <c:ext xmlns:c16="http://schemas.microsoft.com/office/drawing/2014/chart" uri="{C3380CC4-5D6E-409C-BE32-E72D297353CC}">
              <c16:uniqueId val="{00000001-BFCD-48EE-9328-7CD13A248E77}"/>
            </c:ext>
          </c:extLst>
        </c:ser>
        <c:ser>
          <c:idx val="6"/>
          <c:order val="2"/>
          <c:tx>
            <c:v>Intervalo 1s, 2kB</c:v>
          </c:tx>
          <c:spPr>
            <a:ln w="28575">
              <a:solidFill>
                <a:srgbClr val="92D050"/>
              </a:solidFill>
            </a:ln>
          </c:spPr>
          <c:marker>
            <c:symbol val="none"/>
          </c:marker>
          <c:cat>
            <c:numRef>
              <c:f>'20nodos200m'!$A$12:$A$14</c:f>
              <c:numCache>
                <c:formatCode>General</c:formatCode>
                <c:ptCount val="3"/>
                <c:pt idx="0">
                  <c:v>30</c:v>
                </c:pt>
                <c:pt idx="1">
                  <c:v>50</c:v>
                </c:pt>
                <c:pt idx="2">
                  <c:v>80</c:v>
                </c:pt>
              </c:numCache>
            </c:numRef>
          </c:cat>
          <c:val>
            <c:numRef>
              <c:f>('20nodos200m'!$G$16,'20nodos200m'!$G$19,'20nodos200m'!$G$22)</c:f>
              <c:numCache>
                <c:formatCode>0%</c:formatCode>
                <c:ptCount val="3"/>
                <c:pt idx="0">
                  <c:v>0.99957571631710429</c:v>
                </c:pt>
                <c:pt idx="1">
                  <c:v>0.97581803595841954</c:v>
                </c:pt>
                <c:pt idx="2">
                  <c:v>0.75809380990420661</c:v>
                </c:pt>
              </c:numCache>
            </c:numRef>
          </c:val>
          <c:smooth val="0"/>
          <c:extLst>
            <c:ext xmlns:c16="http://schemas.microsoft.com/office/drawing/2014/chart" uri="{C3380CC4-5D6E-409C-BE32-E72D297353CC}">
              <c16:uniqueId val="{00000002-BFCD-48EE-9328-7CD13A248E77}"/>
            </c:ext>
          </c:extLst>
        </c:ser>
        <c:ser>
          <c:idx val="7"/>
          <c:order val="3"/>
          <c:tx>
            <c:v>Intervalo 0.5s, 2kB</c:v>
          </c:tx>
          <c:spPr>
            <a:ln w="28575">
              <a:solidFill>
                <a:srgbClr val="7030A0"/>
              </a:solidFill>
            </a:ln>
          </c:spPr>
          <c:marker>
            <c:symbol val="none"/>
          </c:marker>
          <c:cat>
            <c:numRef>
              <c:f>'20nodos200m'!$A$12:$A$14</c:f>
              <c:numCache>
                <c:formatCode>General</c:formatCode>
                <c:ptCount val="3"/>
                <c:pt idx="0">
                  <c:v>30</c:v>
                </c:pt>
                <c:pt idx="1">
                  <c:v>50</c:v>
                </c:pt>
                <c:pt idx="2">
                  <c:v>80</c:v>
                </c:pt>
              </c:numCache>
            </c:numRef>
          </c:cat>
          <c:val>
            <c:numRef>
              <c:f>('20nodos200m'!$G$17,'20nodos200m'!$G$20,'20nodos200m'!$G$23)</c:f>
              <c:numCache>
                <c:formatCode>0%</c:formatCode>
                <c:ptCount val="3"/>
                <c:pt idx="0">
                  <c:v>0.99999982820622102</c:v>
                </c:pt>
                <c:pt idx="1">
                  <c:v>0.99951585903854356</c:v>
                </c:pt>
                <c:pt idx="2">
                  <c:v>0.9813232624621322</c:v>
                </c:pt>
              </c:numCache>
            </c:numRef>
          </c:val>
          <c:smooth val="0"/>
          <c:extLst>
            <c:ext xmlns:c16="http://schemas.microsoft.com/office/drawing/2014/chart" uri="{C3380CC4-5D6E-409C-BE32-E72D297353CC}">
              <c16:uniqueId val="{00000003-BFCD-48EE-9328-7CD13A248E77}"/>
            </c:ext>
          </c:extLst>
        </c:ser>
        <c:dLbls>
          <c:showLegendKey val="0"/>
          <c:showVal val="0"/>
          <c:showCatName val="0"/>
          <c:showSerName val="0"/>
          <c:showPercent val="0"/>
          <c:showBubbleSize val="0"/>
        </c:dLbls>
        <c:smooth val="0"/>
        <c:axId val="1666815903"/>
        <c:axId val="1642912031"/>
      </c:lineChart>
      <c:catAx>
        <c:axId val="16668159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912031"/>
        <c:crosses val="autoZero"/>
        <c:auto val="1"/>
        <c:lblAlgn val="ctr"/>
        <c:lblOffset val="100"/>
        <c:noMultiLvlLbl val="0"/>
      </c:catAx>
      <c:valAx>
        <c:axId val="1642912031"/>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6815903"/>
        <c:crosses val="autoZero"/>
        <c:crossBetween val="between"/>
        <c:majorUnit val="0.1"/>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extLst/>
  </c:chart>
  <c:txPr>
    <a:bodyPr/>
    <a:lstStyle/>
    <a:p>
      <a:pPr>
        <a:defRPr/>
      </a:pPr>
      <a:endParaRPr lang="es-MX"/>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Intervalo 1s, 1kB</c:v>
          </c:tx>
          <c:spPr>
            <a:ln w="28575" cap="rnd">
              <a:solidFill>
                <a:schemeClr val="accent1"/>
              </a:solidFill>
              <a:round/>
            </a:ln>
            <a:effectLst/>
          </c:spPr>
          <c:marker>
            <c:symbol val="none"/>
          </c:marker>
          <c:cat>
            <c:numRef>
              <c:f>'30nodos'!$A$10:$A$12</c:f>
              <c:numCache>
                <c:formatCode>General</c:formatCode>
                <c:ptCount val="3"/>
                <c:pt idx="0">
                  <c:v>30</c:v>
                </c:pt>
                <c:pt idx="1">
                  <c:v>50</c:v>
                </c:pt>
                <c:pt idx="2">
                  <c:v>80</c:v>
                </c:pt>
              </c:numCache>
            </c:numRef>
          </c:cat>
          <c:val>
            <c:numRef>
              <c:f>('30nodos'!$E$3,'30nodos'!$E$6,'30nodos'!$E$9)</c:f>
              <c:numCache>
                <c:formatCode>0.00%</c:formatCode>
                <c:ptCount val="3"/>
                <c:pt idx="0">
                  <c:v>0.52429999999999999</c:v>
                </c:pt>
                <c:pt idx="1">
                  <c:v>0.58679999999999999</c:v>
                </c:pt>
                <c:pt idx="2">
                  <c:v>0.5323</c:v>
                </c:pt>
              </c:numCache>
            </c:numRef>
          </c:val>
          <c:smooth val="0"/>
          <c:extLst>
            <c:ext xmlns:c16="http://schemas.microsoft.com/office/drawing/2014/chart" uri="{C3380CC4-5D6E-409C-BE32-E72D297353CC}">
              <c16:uniqueId val="{00000000-4CA2-4991-9477-2161A516F336}"/>
            </c:ext>
          </c:extLst>
        </c:ser>
        <c:ser>
          <c:idx val="1"/>
          <c:order val="1"/>
          <c:tx>
            <c:v>Intervalo 0.5s, 1kB</c:v>
          </c:tx>
          <c:spPr>
            <a:ln w="28575" cap="rnd">
              <a:solidFill>
                <a:schemeClr val="accent2"/>
              </a:solidFill>
              <a:round/>
            </a:ln>
            <a:effectLst/>
          </c:spPr>
          <c:marker>
            <c:symbol val="none"/>
          </c:marker>
          <c:cat>
            <c:numRef>
              <c:f>'30nodos'!$A$10:$A$12</c:f>
              <c:numCache>
                <c:formatCode>General</c:formatCode>
                <c:ptCount val="3"/>
                <c:pt idx="0">
                  <c:v>30</c:v>
                </c:pt>
                <c:pt idx="1">
                  <c:v>50</c:v>
                </c:pt>
                <c:pt idx="2">
                  <c:v>80</c:v>
                </c:pt>
              </c:numCache>
            </c:numRef>
          </c:cat>
          <c:val>
            <c:numRef>
              <c:f>('30nodos'!$E$4,'30nodos'!$E$7,'30nodos'!$E$10)</c:f>
              <c:numCache>
                <c:formatCode>0.00%</c:formatCode>
                <c:ptCount val="3"/>
                <c:pt idx="0">
                  <c:v>0.46460000000000001</c:v>
                </c:pt>
                <c:pt idx="1">
                  <c:v>0.5373</c:v>
                </c:pt>
                <c:pt idx="2">
                  <c:v>0.54830000000000001</c:v>
                </c:pt>
              </c:numCache>
            </c:numRef>
          </c:val>
          <c:smooth val="0"/>
          <c:extLst>
            <c:ext xmlns:c16="http://schemas.microsoft.com/office/drawing/2014/chart" uri="{C3380CC4-5D6E-409C-BE32-E72D297353CC}">
              <c16:uniqueId val="{00000001-4CA2-4991-9477-2161A516F336}"/>
            </c:ext>
          </c:extLst>
        </c:ser>
        <c:ser>
          <c:idx val="2"/>
          <c:order val="2"/>
          <c:tx>
            <c:v>Intervalo 1s, 2kB</c:v>
          </c:tx>
          <c:spPr>
            <a:ln w="28575" cap="rnd">
              <a:solidFill>
                <a:schemeClr val="accent3"/>
              </a:solidFill>
              <a:round/>
            </a:ln>
            <a:effectLst/>
          </c:spPr>
          <c:marker>
            <c:symbol val="none"/>
          </c:marker>
          <c:cat>
            <c:numRef>
              <c:f>'30nodos'!$A$10:$A$12</c:f>
              <c:numCache>
                <c:formatCode>General</c:formatCode>
                <c:ptCount val="3"/>
                <c:pt idx="0">
                  <c:v>30</c:v>
                </c:pt>
                <c:pt idx="1">
                  <c:v>50</c:v>
                </c:pt>
                <c:pt idx="2">
                  <c:v>80</c:v>
                </c:pt>
              </c:numCache>
            </c:numRef>
          </c:cat>
          <c:val>
            <c:numRef>
              <c:f>('30nodos'!$E$15,'30nodos'!$E$18,'30nodos'!$E$21)</c:f>
              <c:numCache>
                <c:formatCode>0.00%</c:formatCode>
                <c:ptCount val="3"/>
                <c:pt idx="0">
                  <c:v>0.35460000000000003</c:v>
                </c:pt>
                <c:pt idx="1">
                  <c:v>0.3523</c:v>
                </c:pt>
                <c:pt idx="2">
                  <c:v>0.34310000000000002</c:v>
                </c:pt>
              </c:numCache>
            </c:numRef>
          </c:val>
          <c:smooth val="0"/>
          <c:extLst>
            <c:ext xmlns:c16="http://schemas.microsoft.com/office/drawing/2014/chart" uri="{C3380CC4-5D6E-409C-BE32-E72D297353CC}">
              <c16:uniqueId val="{00000002-4CA2-4991-9477-2161A516F336}"/>
            </c:ext>
          </c:extLst>
        </c:ser>
        <c:ser>
          <c:idx val="3"/>
          <c:order val="3"/>
          <c:tx>
            <c:v>Intervalo 0.5s, 2kB</c:v>
          </c:tx>
          <c:spPr>
            <a:ln w="28575" cap="rnd">
              <a:solidFill>
                <a:schemeClr val="accent4"/>
              </a:solidFill>
              <a:round/>
            </a:ln>
            <a:effectLst/>
          </c:spPr>
          <c:marker>
            <c:symbol val="none"/>
          </c:marker>
          <c:cat>
            <c:numRef>
              <c:f>'30nodos'!$A$10:$A$12</c:f>
              <c:numCache>
                <c:formatCode>General</c:formatCode>
                <c:ptCount val="3"/>
                <c:pt idx="0">
                  <c:v>30</c:v>
                </c:pt>
                <c:pt idx="1">
                  <c:v>50</c:v>
                </c:pt>
                <c:pt idx="2">
                  <c:v>80</c:v>
                </c:pt>
              </c:numCache>
            </c:numRef>
          </c:cat>
          <c:val>
            <c:numRef>
              <c:f>('30nodos'!$E$16,'30nodos'!$E$19,'30nodos'!$E$22)</c:f>
              <c:numCache>
                <c:formatCode>0.00%</c:formatCode>
                <c:ptCount val="3"/>
                <c:pt idx="0">
                  <c:v>0.32250000000000001</c:v>
                </c:pt>
                <c:pt idx="1">
                  <c:v>0.3125</c:v>
                </c:pt>
                <c:pt idx="2">
                  <c:v>0.34649999999999997</c:v>
                </c:pt>
              </c:numCache>
            </c:numRef>
          </c:val>
          <c:smooth val="0"/>
          <c:extLst>
            <c:ext xmlns:c16="http://schemas.microsoft.com/office/drawing/2014/chart" uri="{C3380CC4-5D6E-409C-BE32-E72D297353CC}">
              <c16:uniqueId val="{00000003-4CA2-4991-9477-2161A516F336}"/>
            </c:ext>
          </c:extLst>
        </c:ser>
        <c:dLbls>
          <c:showLegendKey val="0"/>
          <c:showVal val="0"/>
          <c:showCatName val="0"/>
          <c:showSerName val="0"/>
          <c:showPercent val="0"/>
          <c:showBubbleSize val="0"/>
        </c:dLbls>
        <c:smooth val="0"/>
        <c:axId val="1595198799"/>
        <c:axId val="1508426335"/>
      </c:lineChart>
      <c:catAx>
        <c:axId val="159519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8426335"/>
        <c:crosses val="autoZero"/>
        <c:auto val="1"/>
        <c:lblAlgn val="ctr"/>
        <c:lblOffset val="100"/>
        <c:noMultiLvlLbl val="0"/>
      </c:catAx>
      <c:valAx>
        <c:axId val="15084263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987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Tiempo de encolamiento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Grafica11nodos!$U$18:$U$20</c:f>
              <c:numCache>
                <c:formatCode>General</c:formatCode>
                <c:ptCount val="3"/>
                <c:pt idx="0">
                  <c:v>30</c:v>
                </c:pt>
                <c:pt idx="1">
                  <c:v>50</c:v>
                </c:pt>
                <c:pt idx="2">
                  <c:v>80</c:v>
                </c:pt>
              </c:numCache>
            </c:numRef>
          </c:cat>
          <c:val>
            <c:numRef>
              <c:f>('30nodos'!$I$3,'30nodos'!$I$6,'30nodos'!$I$9)</c:f>
              <c:numCache>
                <c:formatCode>General</c:formatCode>
                <c:ptCount val="3"/>
                <c:pt idx="0">
                  <c:v>221.48</c:v>
                </c:pt>
                <c:pt idx="1">
                  <c:v>219.38</c:v>
                </c:pt>
                <c:pt idx="2">
                  <c:v>278.16000000000003</c:v>
                </c:pt>
              </c:numCache>
            </c:numRef>
          </c:val>
          <c:smooth val="0"/>
          <c:extLst>
            <c:ext xmlns:c16="http://schemas.microsoft.com/office/drawing/2014/chart" uri="{C3380CC4-5D6E-409C-BE32-E72D297353CC}">
              <c16:uniqueId val="{00000000-7D71-435A-87A5-8405317C4169}"/>
            </c:ext>
          </c:extLst>
        </c:ser>
        <c:ser>
          <c:idx val="1"/>
          <c:order val="1"/>
          <c:tx>
            <c:v>Intervalo 0.5s, 1kB</c:v>
          </c:tx>
          <c:spPr>
            <a:ln w="28575" cap="rnd">
              <a:solidFill>
                <a:schemeClr val="accent2"/>
              </a:solidFill>
              <a:round/>
            </a:ln>
            <a:effectLst/>
          </c:spPr>
          <c:marker>
            <c:symbol val="none"/>
          </c:marker>
          <c:cat>
            <c:numRef>
              <c:f>Grafica11nodos!$U$18:$U$20</c:f>
              <c:numCache>
                <c:formatCode>General</c:formatCode>
                <c:ptCount val="3"/>
                <c:pt idx="0">
                  <c:v>30</c:v>
                </c:pt>
                <c:pt idx="1">
                  <c:v>50</c:v>
                </c:pt>
                <c:pt idx="2">
                  <c:v>80</c:v>
                </c:pt>
              </c:numCache>
            </c:numRef>
          </c:cat>
          <c:val>
            <c:numRef>
              <c:f>('30nodos'!$I$4,'30nodos'!$I$7,'30nodos'!$I$10)</c:f>
              <c:numCache>
                <c:formatCode>General</c:formatCode>
                <c:ptCount val="3"/>
                <c:pt idx="0">
                  <c:v>560.98</c:v>
                </c:pt>
                <c:pt idx="1">
                  <c:v>523.73</c:v>
                </c:pt>
                <c:pt idx="2">
                  <c:v>771.94</c:v>
                </c:pt>
              </c:numCache>
            </c:numRef>
          </c:val>
          <c:smooth val="0"/>
          <c:extLst>
            <c:ext xmlns:c16="http://schemas.microsoft.com/office/drawing/2014/chart" uri="{C3380CC4-5D6E-409C-BE32-E72D297353CC}">
              <c16:uniqueId val="{00000001-7D71-435A-87A5-8405317C4169}"/>
            </c:ext>
          </c:extLst>
        </c:ser>
        <c:ser>
          <c:idx val="3"/>
          <c:order val="2"/>
          <c:tx>
            <c:v>Intervalo 1s, 2kB</c:v>
          </c:tx>
          <c:spPr>
            <a:ln w="28575" cap="rnd">
              <a:solidFill>
                <a:schemeClr val="accent4"/>
              </a:solidFill>
              <a:round/>
            </a:ln>
            <a:effectLst/>
          </c:spPr>
          <c:marker>
            <c:symbol val="none"/>
          </c:marker>
          <c:cat>
            <c:numRef>
              <c:f>Grafica11nodos!$U$18:$U$20</c:f>
              <c:numCache>
                <c:formatCode>General</c:formatCode>
                <c:ptCount val="3"/>
                <c:pt idx="0">
                  <c:v>30</c:v>
                </c:pt>
                <c:pt idx="1">
                  <c:v>50</c:v>
                </c:pt>
                <c:pt idx="2">
                  <c:v>80</c:v>
                </c:pt>
              </c:numCache>
            </c:numRef>
          </c:cat>
          <c:val>
            <c:numRef>
              <c:f>('30nodos'!$I$15,'30nodos'!$I$18,'30nodos'!$I$21)</c:f>
              <c:numCache>
                <c:formatCode>General</c:formatCode>
                <c:ptCount val="3"/>
                <c:pt idx="0">
                  <c:v>204.11</c:v>
                </c:pt>
                <c:pt idx="1">
                  <c:v>195.51</c:v>
                </c:pt>
                <c:pt idx="2">
                  <c:v>254.2</c:v>
                </c:pt>
              </c:numCache>
            </c:numRef>
          </c:val>
          <c:smooth val="0"/>
          <c:extLst>
            <c:ext xmlns:c16="http://schemas.microsoft.com/office/drawing/2014/chart" uri="{C3380CC4-5D6E-409C-BE32-E72D297353CC}">
              <c16:uniqueId val="{00000002-7D71-435A-87A5-8405317C4169}"/>
            </c:ext>
          </c:extLst>
        </c:ser>
        <c:ser>
          <c:idx val="4"/>
          <c:order val="3"/>
          <c:tx>
            <c:v>Intervalo 0.5s, 2kB</c:v>
          </c:tx>
          <c:spPr>
            <a:ln w="28575" cap="rnd">
              <a:solidFill>
                <a:schemeClr val="accent5"/>
              </a:solidFill>
              <a:round/>
            </a:ln>
            <a:effectLst/>
          </c:spPr>
          <c:marker>
            <c:symbol val="none"/>
          </c:marker>
          <c:cat>
            <c:numRef>
              <c:f>Grafica11nodos!$U$18:$U$20</c:f>
              <c:numCache>
                <c:formatCode>General</c:formatCode>
                <c:ptCount val="3"/>
                <c:pt idx="0">
                  <c:v>30</c:v>
                </c:pt>
                <c:pt idx="1">
                  <c:v>50</c:v>
                </c:pt>
                <c:pt idx="2">
                  <c:v>80</c:v>
                </c:pt>
              </c:numCache>
            </c:numRef>
          </c:cat>
          <c:val>
            <c:numRef>
              <c:f>('30nodos'!$I$16,'30nodos'!$I$19,'30nodos'!$I$22)</c:f>
              <c:numCache>
                <c:formatCode>General</c:formatCode>
                <c:ptCount val="3"/>
                <c:pt idx="0">
                  <c:v>455.17</c:v>
                </c:pt>
                <c:pt idx="1">
                  <c:v>437.94</c:v>
                </c:pt>
                <c:pt idx="2">
                  <c:v>639.04</c:v>
                </c:pt>
              </c:numCache>
            </c:numRef>
          </c:val>
          <c:smooth val="0"/>
          <c:extLst>
            <c:ext xmlns:c16="http://schemas.microsoft.com/office/drawing/2014/chart" uri="{C3380CC4-5D6E-409C-BE32-E72D297353CC}">
              <c16:uniqueId val="{00000003-7D71-435A-87A5-8405317C4169}"/>
            </c:ext>
          </c:extLst>
        </c:ser>
        <c:dLbls>
          <c:showLegendKey val="0"/>
          <c:showVal val="0"/>
          <c:showCatName val="0"/>
          <c:showSerName val="0"/>
          <c:showPercent val="0"/>
          <c:showBubbleSize val="0"/>
        </c:dLbls>
        <c:smooth val="0"/>
        <c:axId val="1586587199"/>
        <c:axId val="1582985631"/>
      </c:lineChart>
      <c:catAx>
        <c:axId val="1586587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2985631"/>
        <c:crosses val="autoZero"/>
        <c:auto val="1"/>
        <c:lblAlgn val="ctr"/>
        <c:lblOffset val="100"/>
        <c:noMultiLvlLbl val="0"/>
      </c:catAx>
      <c:valAx>
        <c:axId val="1582985631"/>
        <c:scaling>
          <c:orientation val="minMax"/>
          <c:max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(milisegundos)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86587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a:t>Comparación de la</a:t>
            </a:r>
            <a:r>
              <a:rPr lang="es-MX" sz="1100" baseline="0"/>
              <a:t> probabilidad de recibir 1 mensaje de 2kB vs 2 mensajes de 1kB</a:t>
            </a:r>
            <a:endParaRPr lang="es-MX"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('30nodos'!$F$3,'30nodos'!$F$6,'30nodos'!$F$9)</c:f>
              <c:numCache>
                <c:formatCode>0%</c:formatCode>
                <c:ptCount val="3"/>
                <c:pt idx="0">
                  <c:v>0.99286661478887295</c:v>
                </c:pt>
                <c:pt idx="1">
                  <c:v>0.90242851513291855</c:v>
                </c:pt>
                <c:pt idx="2">
                  <c:v>0.28334328999999991</c:v>
                </c:pt>
              </c:numCache>
            </c:numRef>
          </c:val>
          <c:smooth val="0"/>
          <c:extLst>
            <c:ext xmlns:c16="http://schemas.microsoft.com/office/drawing/2014/chart" uri="{C3380CC4-5D6E-409C-BE32-E72D297353CC}">
              <c16:uniqueId val="{00000000-6262-4A7E-B2D5-83E9BB167CC8}"/>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('30nodos'!$F$4,'30nodos'!$F$7,'30nodos'!$F$10)</c:f>
              <c:numCache>
                <c:formatCode>0%</c:formatCode>
                <c:ptCount val="3"/>
                <c:pt idx="0">
                  <c:v>0.99993124130847899</c:v>
                </c:pt>
                <c:pt idx="1">
                  <c:v>0.9943273178079749</c:v>
                </c:pt>
                <c:pt idx="2">
                  <c:v>0.867068935411765</c:v>
                </c:pt>
              </c:numCache>
            </c:numRef>
          </c:val>
          <c:smooth val="0"/>
          <c:extLst>
            <c:ext xmlns:c16="http://schemas.microsoft.com/office/drawing/2014/chart" uri="{C3380CC4-5D6E-409C-BE32-E72D297353CC}">
              <c16:uniqueId val="{00000001-6262-4A7E-B2D5-83E9BB167CC8}"/>
            </c:ext>
          </c:extLst>
        </c:ser>
        <c:ser>
          <c:idx val="2"/>
          <c:order val="2"/>
          <c:tx>
            <c:v>Intervalo 1s, 2kB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('30nodos'!$F$15,'30nodos'!$F$18,'30nodos'!$F$21)</c:f>
              <c:numCache>
                <c:formatCode>0%</c:formatCode>
                <c:ptCount val="3"/>
                <c:pt idx="0">
                  <c:v>0.98746022885122375</c:v>
                </c:pt>
                <c:pt idx="1">
                  <c:v>0.88600928302719106</c:v>
                </c:pt>
                <c:pt idx="2">
                  <c:v>0.56848239</c:v>
                </c:pt>
              </c:numCache>
            </c:numRef>
          </c:val>
          <c:smooth val="0"/>
          <c:extLst>
            <c:ext xmlns:c16="http://schemas.microsoft.com/office/drawing/2014/chart" uri="{C3380CC4-5D6E-409C-BE32-E72D297353CC}">
              <c16:uniqueId val="{00000002-6262-4A7E-B2D5-83E9BB167CC8}"/>
            </c:ext>
          </c:extLst>
        </c:ser>
        <c:ser>
          <c:idx val="3"/>
          <c:order val="3"/>
          <c:tx>
            <c:v>Intervalo 0.5s, 2kB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('30nodos'!$F$16,'30nodos'!$F$19,'30nodos'!$F$22)</c:f>
              <c:numCache>
                <c:formatCode>0%</c:formatCode>
                <c:ptCount val="3"/>
                <c:pt idx="0">
                  <c:v>0.99958486821111403</c:v>
                </c:pt>
                <c:pt idx="1">
                  <c:v>0.97641004974775569</c:v>
                </c:pt>
                <c:pt idx="2">
                  <c:v>0.8808132549273967</c:v>
                </c:pt>
              </c:numCache>
            </c:numRef>
          </c:val>
          <c:smooth val="0"/>
          <c:extLst>
            <c:ext xmlns:c16="http://schemas.microsoft.com/office/drawing/2014/chart" uri="{C3380CC4-5D6E-409C-BE32-E72D297353CC}">
              <c16:uniqueId val="{00000003-6262-4A7E-B2D5-83E9BB167CC8}"/>
            </c:ext>
          </c:extLst>
        </c:ser>
        <c:dLbls>
          <c:showLegendKey val="0"/>
          <c:showVal val="0"/>
          <c:showCatName val="0"/>
          <c:showSerName val="0"/>
          <c:showPercent val="0"/>
          <c:showBubbleSize val="0"/>
        </c:dLbls>
        <c:smooth val="0"/>
        <c:axId val="1595144047"/>
        <c:axId val="1665793455"/>
      </c:lineChart>
      <c:catAx>
        <c:axId val="15951440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93455"/>
        <c:crosses val="autoZero"/>
        <c:auto val="1"/>
        <c:lblAlgn val="ctr"/>
        <c:lblOffset val="100"/>
        <c:noMultiLvlLbl val="0"/>
      </c:catAx>
      <c:valAx>
        <c:axId val="1665793455"/>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5144047"/>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2kB vs 4 mensajes de 1kB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'30nodos'!$A$44:$A$46</c:f>
              <c:numCache>
                <c:formatCode>General</c:formatCode>
                <c:ptCount val="3"/>
                <c:pt idx="0">
                  <c:v>30</c:v>
                </c:pt>
                <c:pt idx="1">
                  <c:v>50</c:v>
                </c:pt>
                <c:pt idx="2">
                  <c:v>80</c:v>
                </c:pt>
              </c:numCache>
            </c:numRef>
          </c:cat>
          <c:val>
            <c:numRef>
              <c:f>('30nodos'!$G$3,'30nodos'!$G$6,'30nodos'!$G$9)</c:f>
              <c:numCache>
                <c:formatCode>0%</c:formatCode>
                <c:ptCount val="3"/>
                <c:pt idx="0">
                  <c:v>0.86509474523507701</c:v>
                </c:pt>
                <c:pt idx="1">
                  <c:v>0.31453206740914241</c:v>
                </c:pt>
                <c:pt idx="2">
                  <c:v>0</c:v>
                </c:pt>
              </c:numCache>
            </c:numRef>
          </c:val>
          <c:smooth val="0"/>
          <c:extLst>
            <c:ext xmlns:c16="http://schemas.microsoft.com/office/drawing/2014/chart" uri="{C3380CC4-5D6E-409C-BE32-E72D297353CC}">
              <c16:uniqueId val="{00000000-9DCD-4054-A2E9-8EEA0F61DB59}"/>
            </c:ext>
          </c:extLst>
        </c:ser>
        <c:ser>
          <c:idx val="1"/>
          <c:order val="1"/>
          <c:tx>
            <c:v>Intervalo 0.5s, 1kB</c:v>
          </c:tx>
          <c:spPr>
            <a:ln w="28575" cap="rnd">
              <a:solidFill>
                <a:schemeClr val="accent2"/>
              </a:solidFill>
              <a:round/>
            </a:ln>
            <a:effectLst/>
          </c:spPr>
          <c:marker>
            <c:symbol val="none"/>
          </c:marker>
          <c:cat>
            <c:numRef>
              <c:f>'30nodos'!$A$44:$A$46</c:f>
              <c:numCache>
                <c:formatCode>General</c:formatCode>
                <c:ptCount val="3"/>
                <c:pt idx="0">
                  <c:v>30</c:v>
                </c:pt>
                <c:pt idx="1">
                  <c:v>50</c:v>
                </c:pt>
                <c:pt idx="2">
                  <c:v>80</c:v>
                </c:pt>
              </c:numCache>
            </c:numRef>
          </c:cat>
          <c:val>
            <c:numRef>
              <c:f>('30nodos'!$G$4,'30nodos'!$G$7,'30nodos'!$G$10)</c:f>
              <c:numCache>
                <c:formatCode>0%</c:formatCode>
                <c:ptCount val="3"/>
                <c:pt idx="0">
                  <c:v>0.99660484040745101</c:v>
                </c:pt>
                <c:pt idx="1">
                  <c:v>0.88252096514851175</c:v>
                </c:pt>
                <c:pt idx="2">
                  <c:v>0.25367896165424397</c:v>
                </c:pt>
              </c:numCache>
            </c:numRef>
          </c:val>
          <c:smooth val="0"/>
          <c:extLst>
            <c:ext xmlns:c16="http://schemas.microsoft.com/office/drawing/2014/chart" uri="{C3380CC4-5D6E-409C-BE32-E72D297353CC}">
              <c16:uniqueId val="{00000001-9DCD-4054-A2E9-8EEA0F61DB59}"/>
            </c:ext>
          </c:extLst>
        </c:ser>
        <c:ser>
          <c:idx val="2"/>
          <c:order val="2"/>
          <c:tx>
            <c:v>Intervalo 1s, 2kB</c:v>
          </c:tx>
          <c:spPr>
            <a:ln w="28575" cap="rnd">
              <a:solidFill>
                <a:schemeClr val="accent3"/>
              </a:solidFill>
              <a:round/>
            </a:ln>
            <a:effectLst/>
          </c:spPr>
          <c:marker>
            <c:symbol val="none"/>
          </c:marker>
          <c:cat>
            <c:numRef>
              <c:f>'30nodos'!$A$44:$A$46</c:f>
              <c:numCache>
                <c:formatCode>General</c:formatCode>
                <c:ptCount val="3"/>
                <c:pt idx="0">
                  <c:v>30</c:v>
                </c:pt>
                <c:pt idx="1">
                  <c:v>50</c:v>
                </c:pt>
                <c:pt idx="2">
                  <c:v>80</c:v>
                </c:pt>
              </c:numCache>
            </c:numRef>
          </c:cat>
          <c:val>
            <c:numRef>
              <c:f>('30nodos'!$G$15,'30nodos'!$G$18,'30nodos'!$G$21)</c:f>
              <c:numCache>
                <c:formatCode>0%</c:formatCode>
                <c:ptCount val="3"/>
                <c:pt idx="0">
                  <c:v>0.91856337652156705</c:v>
                </c:pt>
                <c:pt idx="1">
                  <c:v>0.57599747517231548</c:v>
                </c:pt>
                <c:pt idx="2">
                  <c:v>0.11771760999999992</c:v>
                </c:pt>
              </c:numCache>
            </c:numRef>
          </c:val>
          <c:smooth val="0"/>
          <c:extLst>
            <c:ext xmlns:c16="http://schemas.microsoft.com/office/drawing/2014/chart" uri="{C3380CC4-5D6E-409C-BE32-E72D297353CC}">
              <c16:uniqueId val="{00000002-9DCD-4054-A2E9-8EEA0F61DB59}"/>
            </c:ext>
          </c:extLst>
        </c:ser>
        <c:ser>
          <c:idx val="3"/>
          <c:order val="3"/>
          <c:tx>
            <c:v>Intervalo 0.5s, 2kB</c:v>
          </c:tx>
          <c:spPr>
            <a:ln w="28575" cap="rnd">
              <a:solidFill>
                <a:schemeClr val="accent4"/>
              </a:solidFill>
              <a:round/>
            </a:ln>
            <a:effectLst/>
          </c:spPr>
          <c:marker>
            <c:symbol val="none"/>
          </c:marker>
          <c:cat>
            <c:numRef>
              <c:f>'30nodos'!$A$44:$A$46</c:f>
              <c:numCache>
                <c:formatCode>General</c:formatCode>
                <c:ptCount val="3"/>
                <c:pt idx="0">
                  <c:v>30</c:v>
                </c:pt>
                <c:pt idx="1">
                  <c:v>50</c:v>
                </c:pt>
                <c:pt idx="2">
                  <c:v>80</c:v>
                </c:pt>
              </c:numCache>
            </c:numRef>
          </c:cat>
          <c:val>
            <c:numRef>
              <c:f>('30nodos'!$G$16,'30nodos'!$G$19,'30nodos'!$G$22)</c:f>
              <c:numCache>
                <c:formatCode>0%</c:formatCode>
                <c:ptCount val="3"/>
                <c:pt idx="0">
                  <c:v>0.99563269103279028</c:v>
                </c:pt>
                <c:pt idx="1">
                  <c:v>0.86918300314664521</c:v>
                </c:pt>
                <c:pt idx="2">
                  <c:v>0.56483615341510096</c:v>
                </c:pt>
              </c:numCache>
            </c:numRef>
          </c:val>
          <c:smooth val="0"/>
          <c:extLst>
            <c:ext xmlns:c16="http://schemas.microsoft.com/office/drawing/2014/chart" uri="{C3380CC4-5D6E-409C-BE32-E72D297353CC}">
              <c16:uniqueId val="{00000003-9DCD-4054-A2E9-8EEA0F61DB59}"/>
            </c:ext>
          </c:extLst>
        </c:ser>
        <c:dLbls>
          <c:showLegendKey val="0"/>
          <c:showVal val="0"/>
          <c:showCatName val="0"/>
          <c:showSerName val="0"/>
          <c:showPercent val="0"/>
          <c:showBubbleSize val="0"/>
        </c:dLbls>
        <c:smooth val="0"/>
        <c:axId val="469546671"/>
        <c:axId val="1477162575"/>
      </c:lineChart>
      <c:catAx>
        <c:axId val="469546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a:t>
                </a:r>
                <a:r>
                  <a:rPr lang="es-MX" baseline="0"/>
                  <a:t> km/h</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77162575"/>
        <c:crosses val="autoZero"/>
        <c:auto val="1"/>
        <c:lblAlgn val="ctr"/>
        <c:lblOffset val="100"/>
        <c:noMultiLvlLbl val="0"/>
      </c:catAx>
      <c:valAx>
        <c:axId val="1477162575"/>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9546671"/>
        <c:crosses val="autoZero"/>
        <c:crossBetween val="between"/>
        <c:maj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1 mensaje de 2kB vs 2 mensajes de 1kB</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('30nodos200m'!$F$3,'30nodos200m'!$F$6,'30nodos200m'!$F$9)</c:f>
              <c:numCache>
                <c:formatCode>0%</c:formatCode>
                <c:ptCount val="3"/>
                <c:pt idx="0">
                  <c:v>0.9999998690030284</c:v>
                </c:pt>
                <c:pt idx="1">
                  <c:v>0.99955311123351887</c:v>
                </c:pt>
                <c:pt idx="2">
                  <c:v>0.95610531519689346</c:v>
                </c:pt>
              </c:numCache>
            </c:numRef>
          </c:val>
          <c:smooth val="0"/>
          <c:extLst>
            <c:ext xmlns:c16="http://schemas.microsoft.com/office/drawing/2014/chart" uri="{C3380CC4-5D6E-409C-BE32-E72D297353CC}">
              <c16:uniqueId val="{00000000-ADA3-4C4F-8E2F-5D291C797B00}"/>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('30nodos200m'!$F$4,'30nodos200m'!$F$7,'30nodos200m'!$F$10)</c:f>
              <c:numCache>
                <c:formatCode>0%</c:formatCode>
                <c:ptCount val="3"/>
                <c:pt idx="0">
                  <c:v>0.99999999999999245</c:v>
                </c:pt>
                <c:pt idx="1">
                  <c:v>0.99999973231337236</c:v>
                </c:pt>
                <c:pt idx="2">
                  <c:v>0.99991557677662823</c:v>
                </c:pt>
              </c:numCache>
            </c:numRef>
          </c:val>
          <c:smooth val="0"/>
          <c:extLst>
            <c:ext xmlns:c16="http://schemas.microsoft.com/office/drawing/2014/chart" uri="{C3380CC4-5D6E-409C-BE32-E72D297353CC}">
              <c16:uniqueId val="{00000001-ADA3-4C4F-8E2F-5D291C797B00}"/>
            </c:ext>
          </c:extLst>
        </c:ser>
        <c:ser>
          <c:idx val="2"/>
          <c:order val="2"/>
          <c:tx>
            <c:v>Intervalo 1s, 2kB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('30nodos200m'!$F$15,'30nodos200m'!$F$18,'30nodos200m'!$F$21)</c:f>
              <c:numCache>
                <c:formatCode>0%</c:formatCode>
                <c:ptCount val="3"/>
                <c:pt idx="0">
                  <c:v>0.99993450062687728</c:v>
                </c:pt>
                <c:pt idx="1">
                  <c:v>0.99454886717178892</c:v>
                </c:pt>
                <c:pt idx="2">
                  <c:v>0.94721690730113173</c:v>
                </c:pt>
              </c:numCache>
            </c:numRef>
          </c:val>
          <c:smooth val="0"/>
          <c:extLst>
            <c:ext xmlns:c16="http://schemas.microsoft.com/office/drawing/2014/chart" uri="{C3380CC4-5D6E-409C-BE32-E72D297353CC}">
              <c16:uniqueId val="{00000002-ADA3-4C4F-8E2F-5D291C797B00}"/>
            </c:ext>
          </c:extLst>
        </c:ser>
        <c:ser>
          <c:idx val="3"/>
          <c:order val="3"/>
          <c:tx>
            <c:v>Intervalo 0.5s, 2kB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('30nodos200m'!$F$16,'30nodos200m'!$F$19,'30nodos200m'!$F$22)</c:f>
              <c:numCache>
                <c:formatCode>0%</c:formatCode>
                <c:ptCount val="3"/>
                <c:pt idx="0">
                  <c:v>0.99999996369142707</c:v>
                </c:pt>
                <c:pt idx="1">
                  <c:v>0.99987567889544282</c:v>
                </c:pt>
                <c:pt idx="2">
                  <c:v>0.99740917376074878</c:v>
                </c:pt>
              </c:numCache>
            </c:numRef>
          </c:val>
          <c:smooth val="0"/>
          <c:extLst>
            <c:ext xmlns:c16="http://schemas.microsoft.com/office/drawing/2014/chart" uri="{C3380CC4-5D6E-409C-BE32-E72D297353CC}">
              <c16:uniqueId val="{00000003-ADA3-4C4F-8E2F-5D291C797B00}"/>
            </c:ext>
          </c:extLst>
        </c:ser>
        <c:dLbls>
          <c:showLegendKey val="0"/>
          <c:showVal val="0"/>
          <c:showCatName val="0"/>
          <c:showSerName val="0"/>
          <c:showPercent val="0"/>
          <c:showBubbleSize val="0"/>
        </c:dLbls>
        <c:smooth val="0"/>
        <c:axId val="1602180895"/>
        <c:axId val="1598130623"/>
      </c:lineChart>
      <c:catAx>
        <c:axId val="1602180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98130623"/>
        <c:crosses val="autoZero"/>
        <c:auto val="1"/>
        <c:lblAlgn val="ctr"/>
        <c:lblOffset val="100"/>
        <c:noMultiLvlLbl val="0"/>
      </c:catAx>
      <c:valAx>
        <c:axId val="1598130623"/>
        <c:scaling>
          <c:orientation val="minMax"/>
          <c:max val="1"/>
          <c:min val="0.94000000000000006"/>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2180895"/>
        <c:crosses val="autoZero"/>
        <c:crossBetween val="between"/>
        <c:majorUnit val="1.0000000000000002E-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es-MX" sz="1100" b="0" i="0" u="none" strike="noStrike" kern="1200" spc="0" baseline="0">
                <a:solidFill>
                  <a:sysClr val="windowText" lastClr="000000">
                    <a:lumMod val="65000"/>
                    <a:lumOff val="35000"/>
                  </a:sysClr>
                </a:solidFill>
              </a:rPr>
              <a:t>Comparación de la probabilidad de recibir 2 mensajes de 2kB vs 4 mensajes de 1kB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'30nodos200m'!$A$10:$A$12</c:f>
              <c:numCache>
                <c:formatCode>General</c:formatCode>
                <c:ptCount val="3"/>
                <c:pt idx="0">
                  <c:v>30</c:v>
                </c:pt>
                <c:pt idx="1">
                  <c:v>50</c:v>
                </c:pt>
                <c:pt idx="2">
                  <c:v>80</c:v>
                </c:pt>
              </c:numCache>
            </c:numRef>
          </c:cat>
          <c:val>
            <c:numRef>
              <c:f>('30nodos200m'!$G$3,'30nodos200m'!$G$6,'30nodos200m'!$G$9)</c:f>
              <c:numCache>
                <c:formatCode>0%</c:formatCode>
                <c:ptCount val="3"/>
                <c:pt idx="0">
                  <c:v>0.99998044737647851</c:v>
                </c:pt>
                <c:pt idx="1">
                  <c:v>0.98064845930861044</c:v>
                </c:pt>
                <c:pt idx="2">
                  <c:v>0.57036212772853434</c:v>
                </c:pt>
              </c:numCache>
            </c:numRef>
          </c:val>
          <c:smooth val="0"/>
          <c:extLst>
            <c:ext xmlns:c16="http://schemas.microsoft.com/office/drawing/2014/chart" uri="{C3380CC4-5D6E-409C-BE32-E72D297353CC}">
              <c16:uniqueId val="{00000000-AB24-4381-84E2-CBE9B46C696B}"/>
            </c:ext>
          </c:extLst>
        </c:ser>
        <c:ser>
          <c:idx val="1"/>
          <c:order val="1"/>
          <c:tx>
            <c:v>Intervalo 0.5s, 1kB</c:v>
          </c:tx>
          <c:spPr>
            <a:ln w="28575" cap="rnd">
              <a:solidFill>
                <a:schemeClr val="accent2"/>
              </a:solidFill>
              <a:round/>
            </a:ln>
            <a:effectLst/>
          </c:spPr>
          <c:marker>
            <c:symbol val="none"/>
          </c:marker>
          <c:cat>
            <c:numRef>
              <c:f>'30nodos200m'!$A$10:$A$12</c:f>
              <c:numCache>
                <c:formatCode>General</c:formatCode>
                <c:ptCount val="3"/>
                <c:pt idx="0">
                  <c:v>30</c:v>
                </c:pt>
                <c:pt idx="1">
                  <c:v>50</c:v>
                </c:pt>
                <c:pt idx="2">
                  <c:v>80</c:v>
                </c:pt>
              </c:numCache>
            </c:numRef>
          </c:cat>
          <c:val>
            <c:numRef>
              <c:f>('30nodos200m'!$G$4,'30nodos200m'!$G$7,'30nodos200m'!$G$10)</c:f>
              <c:numCache>
                <c:formatCode>0%</c:formatCode>
                <c:ptCount val="3"/>
                <c:pt idx="0">
                  <c:v>0.99999999999605738</c:v>
                </c:pt>
                <c:pt idx="1">
                  <c:v>0.99996689473861933</c:v>
                </c:pt>
                <c:pt idx="2">
                  <c:v>0.99490014814859096</c:v>
                </c:pt>
              </c:numCache>
            </c:numRef>
          </c:val>
          <c:smooth val="0"/>
          <c:extLst>
            <c:ext xmlns:c16="http://schemas.microsoft.com/office/drawing/2014/chart" uri="{C3380CC4-5D6E-409C-BE32-E72D297353CC}">
              <c16:uniqueId val="{00000001-AB24-4381-84E2-CBE9B46C696B}"/>
            </c:ext>
          </c:extLst>
        </c:ser>
        <c:ser>
          <c:idx val="2"/>
          <c:order val="2"/>
          <c:tx>
            <c:v>Intervalo 1s, 2kB</c:v>
          </c:tx>
          <c:spPr>
            <a:ln w="28575" cap="rnd">
              <a:solidFill>
                <a:schemeClr val="accent3"/>
              </a:solidFill>
              <a:round/>
            </a:ln>
            <a:effectLst/>
          </c:spPr>
          <c:marker>
            <c:symbol val="none"/>
          </c:marker>
          <c:cat>
            <c:numRef>
              <c:f>'30nodos200m'!$A$10:$A$12</c:f>
              <c:numCache>
                <c:formatCode>General</c:formatCode>
                <c:ptCount val="3"/>
                <c:pt idx="0">
                  <c:v>30</c:v>
                </c:pt>
                <c:pt idx="1">
                  <c:v>50</c:v>
                </c:pt>
                <c:pt idx="2">
                  <c:v>80</c:v>
                </c:pt>
              </c:numCache>
            </c:numRef>
          </c:cat>
          <c:val>
            <c:numRef>
              <c:f>('30nodos200m'!$G$15,'30nodos200m'!$G$18,'30nodos200m'!$G$21)</c:f>
              <c:numCache>
                <c:formatCode>0%</c:formatCode>
                <c:ptCount val="3"/>
                <c:pt idx="0">
                  <c:v>0.99914278431202586</c:v>
                </c:pt>
                <c:pt idx="1">
                  <c:v>0.95896880055986178</c:v>
                </c:pt>
                <c:pt idx="2">
                  <c:v>0.75423600650211808</c:v>
                </c:pt>
              </c:numCache>
            </c:numRef>
          </c:val>
          <c:smooth val="0"/>
          <c:extLst>
            <c:ext xmlns:c16="http://schemas.microsoft.com/office/drawing/2014/chart" uri="{C3380CC4-5D6E-409C-BE32-E72D297353CC}">
              <c16:uniqueId val="{00000002-AB24-4381-84E2-CBE9B46C696B}"/>
            </c:ext>
          </c:extLst>
        </c:ser>
        <c:ser>
          <c:idx val="3"/>
          <c:order val="3"/>
          <c:tx>
            <c:v>Intervalo 0.5s, 2kB</c:v>
          </c:tx>
          <c:spPr>
            <a:ln w="28575" cap="rnd">
              <a:solidFill>
                <a:schemeClr val="accent4"/>
              </a:solidFill>
              <a:round/>
            </a:ln>
            <a:effectLst/>
          </c:spPr>
          <c:marker>
            <c:symbol val="none"/>
          </c:marker>
          <c:cat>
            <c:numRef>
              <c:f>'30nodos200m'!$A$10:$A$12</c:f>
              <c:numCache>
                <c:formatCode>General</c:formatCode>
                <c:ptCount val="3"/>
                <c:pt idx="0">
                  <c:v>30</c:v>
                </c:pt>
                <c:pt idx="1">
                  <c:v>50</c:v>
                </c:pt>
                <c:pt idx="2">
                  <c:v>80</c:v>
                </c:pt>
              </c:numCache>
            </c:numRef>
          </c:cat>
          <c:val>
            <c:numRef>
              <c:f>('30nodos200m'!$G$16,'30nodos200m'!$G$19,'30nodos200m'!$G$22)</c:f>
              <c:numCache>
                <c:formatCode>0%</c:formatCode>
                <c:ptCount val="3"/>
                <c:pt idx="0">
                  <c:v>0.99999920322109459</c:v>
                </c:pt>
                <c:pt idx="1">
                  <c:v>0.99851944866391018</c:v>
                </c:pt>
                <c:pt idx="2">
                  <c:v>0.97817719505132572</c:v>
                </c:pt>
              </c:numCache>
            </c:numRef>
          </c:val>
          <c:smooth val="0"/>
          <c:extLst>
            <c:ext xmlns:c16="http://schemas.microsoft.com/office/drawing/2014/chart" uri="{C3380CC4-5D6E-409C-BE32-E72D297353CC}">
              <c16:uniqueId val="{00000003-AB24-4381-84E2-CBE9B46C696B}"/>
            </c:ext>
          </c:extLst>
        </c:ser>
        <c:dLbls>
          <c:showLegendKey val="0"/>
          <c:showVal val="0"/>
          <c:showCatName val="0"/>
          <c:showSerName val="0"/>
          <c:showPercent val="0"/>
          <c:showBubbleSize val="0"/>
        </c:dLbls>
        <c:smooth val="0"/>
        <c:axId val="1680070991"/>
        <c:axId val="1642894271"/>
      </c:lineChart>
      <c:catAx>
        <c:axId val="1680070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Velocidad km/h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42894271"/>
        <c:crosses val="autoZero"/>
        <c:auto val="1"/>
        <c:lblAlgn val="ctr"/>
        <c:lblOffset val="100"/>
        <c:noMultiLvlLbl val="0"/>
      </c:catAx>
      <c:valAx>
        <c:axId val="1642894271"/>
        <c:scaling>
          <c:orientation val="minMax"/>
          <c:max val="1"/>
          <c:min val="0.5"/>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80070991"/>
        <c:crosses val="autoZero"/>
        <c:crossBetween val="between"/>
        <c:majorUnit val="0.1"/>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Tiempo</a:t>
            </a:r>
            <a:r>
              <a:rPr lang="es-MX" baseline="0"/>
              <a:t> de encolamiento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Intervalo 1s, 1kB</c:v>
          </c:tx>
          <c:spPr>
            <a:ln w="28575" cap="rnd">
              <a:solidFill>
                <a:schemeClr val="accent1"/>
              </a:solidFill>
              <a:round/>
            </a:ln>
            <a:effectLst/>
          </c:spPr>
          <c:marker>
            <c:symbol val="none"/>
          </c:marker>
          <c:cat>
            <c:numRef>
              <c:f>Tiempos!$K$19:$K$21</c:f>
              <c:numCache>
                <c:formatCode>General</c:formatCode>
                <c:ptCount val="3"/>
                <c:pt idx="0">
                  <c:v>10</c:v>
                </c:pt>
                <c:pt idx="1">
                  <c:v>20</c:v>
                </c:pt>
                <c:pt idx="2">
                  <c:v>30</c:v>
                </c:pt>
              </c:numCache>
            </c:numRef>
          </c:cat>
          <c:val>
            <c:numRef>
              <c:f>(Tiempos!$I$3,Tiempos!$I$27,Tiempos!$I$50)</c:f>
              <c:numCache>
                <c:formatCode>General</c:formatCode>
                <c:ptCount val="3"/>
                <c:pt idx="0">
                  <c:v>22.85</c:v>
                </c:pt>
                <c:pt idx="1">
                  <c:v>81.69</c:v>
                </c:pt>
                <c:pt idx="2">
                  <c:v>221.48</c:v>
                </c:pt>
              </c:numCache>
            </c:numRef>
          </c:val>
          <c:smooth val="0"/>
          <c:extLst>
            <c:ext xmlns:c16="http://schemas.microsoft.com/office/drawing/2014/chart" uri="{C3380CC4-5D6E-409C-BE32-E72D297353CC}">
              <c16:uniqueId val="{00000000-1288-403C-AD29-6F61802F4B5A}"/>
            </c:ext>
          </c:extLst>
        </c:ser>
        <c:ser>
          <c:idx val="1"/>
          <c:order val="1"/>
          <c:tx>
            <c:v>Intervalo 0.5s, 1kB</c:v>
          </c:tx>
          <c:spPr>
            <a:ln w="28575" cap="rnd">
              <a:solidFill>
                <a:schemeClr val="accent2"/>
              </a:solidFill>
              <a:round/>
            </a:ln>
            <a:effectLst/>
          </c:spPr>
          <c:marker>
            <c:symbol val="none"/>
          </c:marker>
          <c:cat>
            <c:numRef>
              <c:f>Tiempos!$K$19:$K$21</c:f>
              <c:numCache>
                <c:formatCode>General</c:formatCode>
                <c:ptCount val="3"/>
                <c:pt idx="0">
                  <c:v>10</c:v>
                </c:pt>
                <c:pt idx="1">
                  <c:v>20</c:v>
                </c:pt>
                <c:pt idx="2">
                  <c:v>30</c:v>
                </c:pt>
              </c:numCache>
            </c:numRef>
          </c:cat>
          <c:val>
            <c:numRef>
              <c:f>(Tiempos!$I$4,Tiempos!$I$28,Tiempos!$I$51)</c:f>
              <c:numCache>
                <c:formatCode>General</c:formatCode>
                <c:ptCount val="3"/>
                <c:pt idx="0">
                  <c:v>41.25</c:v>
                </c:pt>
                <c:pt idx="1">
                  <c:v>169.62</c:v>
                </c:pt>
                <c:pt idx="2">
                  <c:v>560.98</c:v>
                </c:pt>
              </c:numCache>
            </c:numRef>
          </c:val>
          <c:smooth val="0"/>
          <c:extLst>
            <c:ext xmlns:c16="http://schemas.microsoft.com/office/drawing/2014/chart" uri="{C3380CC4-5D6E-409C-BE32-E72D297353CC}">
              <c16:uniqueId val="{00000001-1288-403C-AD29-6F61802F4B5A}"/>
            </c:ext>
          </c:extLst>
        </c:ser>
        <c:ser>
          <c:idx val="3"/>
          <c:order val="2"/>
          <c:tx>
            <c:v>Intervalo 1s, 2kB</c:v>
          </c:tx>
          <c:spPr>
            <a:ln w="28575" cap="rnd">
              <a:solidFill>
                <a:schemeClr val="accent4"/>
              </a:solidFill>
              <a:round/>
            </a:ln>
            <a:effectLst/>
          </c:spPr>
          <c:marker>
            <c:symbol val="none"/>
          </c:marker>
          <c:cat>
            <c:numRef>
              <c:f>Tiempos!$K$19:$K$21</c:f>
              <c:numCache>
                <c:formatCode>General</c:formatCode>
                <c:ptCount val="3"/>
                <c:pt idx="0">
                  <c:v>10</c:v>
                </c:pt>
                <c:pt idx="1">
                  <c:v>20</c:v>
                </c:pt>
                <c:pt idx="2">
                  <c:v>30</c:v>
                </c:pt>
              </c:numCache>
            </c:numRef>
          </c:cat>
          <c:val>
            <c:numRef>
              <c:f>(Tiempos!$I$15,Tiempos!$I$38,Tiempos!$I$62)</c:f>
              <c:numCache>
                <c:formatCode>General</c:formatCode>
                <c:ptCount val="3"/>
                <c:pt idx="0">
                  <c:v>46.72</c:v>
                </c:pt>
                <c:pt idx="1">
                  <c:v>118.53</c:v>
                </c:pt>
                <c:pt idx="2">
                  <c:v>204.11</c:v>
                </c:pt>
              </c:numCache>
            </c:numRef>
          </c:val>
          <c:smooth val="0"/>
          <c:extLst>
            <c:ext xmlns:c16="http://schemas.microsoft.com/office/drawing/2014/chart" uri="{C3380CC4-5D6E-409C-BE32-E72D297353CC}">
              <c16:uniqueId val="{00000002-1288-403C-AD29-6F61802F4B5A}"/>
            </c:ext>
          </c:extLst>
        </c:ser>
        <c:ser>
          <c:idx val="4"/>
          <c:order val="3"/>
          <c:tx>
            <c:v>Intervalo 0.5s, 2kB</c:v>
          </c:tx>
          <c:spPr>
            <a:ln w="28575" cap="rnd">
              <a:solidFill>
                <a:schemeClr val="accent5"/>
              </a:solidFill>
              <a:round/>
            </a:ln>
            <a:effectLst/>
          </c:spPr>
          <c:marker>
            <c:symbol val="none"/>
          </c:marker>
          <c:cat>
            <c:numRef>
              <c:f>Tiempos!$K$19:$K$21</c:f>
              <c:numCache>
                <c:formatCode>General</c:formatCode>
                <c:ptCount val="3"/>
                <c:pt idx="0">
                  <c:v>10</c:v>
                </c:pt>
                <c:pt idx="1">
                  <c:v>20</c:v>
                </c:pt>
                <c:pt idx="2">
                  <c:v>30</c:v>
                </c:pt>
              </c:numCache>
            </c:numRef>
          </c:cat>
          <c:val>
            <c:numRef>
              <c:f>(Tiempos!$I$16,Tiempos!$I$39,Tiempos!$I$63)</c:f>
              <c:numCache>
                <c:formatCode>General</c:formatCode>
                <c:ptCount val="3"/>
                <c:pt idx="0">
                  <c:v>92.76</c:v>
                </c:pt>
                <c:pt idx="1">
                  <c:v>243.42</c:v>
                </c:pt>
                <c:pt idx="2">
                  <c:v>455.17</c:v>
                </c:pt>
              </c:numCache>
            </c:numRef>
          </c:val>
          <c:smooth val="0"/>
          <c:extLst>
            <c:ext xmlns:c16="http://schemas.microsoft.com/office/drawing/2014/chart" uri="{C3380CC4-5D6E-409C-BE32-E72D297353CC}">
              <c16:uniqueId val="{00000003-1288-403C-AD29-6F61802F4B5A}"/>
            </c:ext>
          </c:extLst>
        </c:ser>
        <c:dLbls>
          <c:showLegendKey val="0"/>
          <c:showVal val="0"/>
          <c:showCatName val="0"/>
          <c:showSerName val="0"/>
          <c:showPercent val="0"/>
          <c:showBubbleSize val="0"/>
        </c:dLbls>
        <c:smooth val="0"/>
        <c:axId val="1665728511"/>
        <c:axId val="1665787695"/>
      </c:lineChart>
      <c:catAx>
        <c:axId val="1665728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Número de vehículos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7695"/>
        <c:crosses val="autoZero"/>
        <c:auto val="1"/>
        <c:lblAlgn val="ctr"/>
        <c:lblOffset val="100"/>
        <c:noMultiLvlLbl val="0"/>
      </c:catAx>
      <c:valAx>
        <c:axId val="1665787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mili</a:t>
                </a:r>
                <a:r>
                  <a:rPr lang="es-MX" baseline="0"/>
                  <a:t>segundos</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85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ROC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7"/>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1-A31C-4F99-B249-68F9D5C1B1E5}"/>
              </c:ext>
            </c:extLst>
          </c:dPt>
          <c:xVal>
            <c:numRef>
              <c:f>'2'!$N$36:$N$56</c:f>
              <c:numCache>
                <c:formatCode>0.000%</c:formatCode>
                <c:ptCount val="21"/>
                <c:pt idx="0">
                  <c:v>1</c:v>
                </c:pt>
                <c:pt idx="1">
                  <c:v>0.5210599937830277</c:v>
                </c:pt>
                <c:pt idx="2">
                  <c:v>0.41801367733913586</c:v>
                </c:pt>
                <c:pt idx="3">
                  <c:v>0.31504507304942492</c:v>
                </c:pt>
                <c:pt idx="4">
                  <c:v>0.21899285048181535</c:v>
                </c:pt>
                <c:pt idx="5">
                  <c:v>0.13428660242461921</c:v>
                </c:pt>
                <c:pt idx="6">
                  <c:v>6.2325147653092945E-2</c:v>
                </c:pt>
                <c:pt idx="7">
                  <c:v>2.6888405346596207E-2</c:v>
                </c:pt>
                <c:pt idx="8">
                  <c:v>1.2511656823127137E-2</c:v>
                </c:pt>
                <c:pt idx="9">
                  <c:v>7.2272303388249927E-3</c:v>
                </c:pt>
                <c:pt idx="10">
                  <c:v>3.8078955548647808E-3</c:v>
                </c:pt>
                <c:pt idx="11">
                  <c:v>2.2536524712465028E-3</c:v>
                </c:pt>
                <c:pt idx="12">
                  <c:v>1.3988187752564502E-3</c:v>
                </c:pt>
                <c:pt idx="13">
                  <c:v>1.0102580043518806E-3</c:v>
                </c:pt>
                <c:pt idx="14">
                  <c:v>6.2169723344731112E-4</c:v>
                </c:pt>
                <c:pt idx="15">
                  <c:v>7.771215418091389E-5</c:v>
                </c:pt>
                <c:pt idx="16">
                  <c:v>0</c:v>
                </c:pt>
                <c:pt idx="17">
                  <c:v>0</c:v>
                </c:pt>
                <c:pt idx="18">
                  <c:v>0</c:v>
                </c:pt>
                <c:pt idx="19">
                  <c:v>0</c:v>
                </c:pt>
                <c:pt idx="20">
                  <c:v>0</c:v>
                </c:pt>
              </c:numCache>
            </c:numRef>
          </c:xVal>
          <c:yVal>
            <c:numRef>
              <c:f>'2'!$O$36:$O$56</c:f>
              <c:numCache>
                <c:formatCode>0.000%</c:formatCode>
                <c:ptCount val="21"/>
                <c:pt idx="0">
                  <c:v>1</c:v>
                </c:pt>
                <c:pt idx="1">
                  <c:v>0.99388661436266568</c:v>
                </c:pt>
                <c:pt idx="2">
                  <c:v>0.98180391454744076</c:v>
                </c:pt>
                <c:pt idx="3">
                  <c:v>0.96659248618382676</c:v>
                </c:pt>
                <c:pt idx="4">
                  <c:v>0.93915428654554411</c:v>
                </c:pt>
                <c:pt idx="5">
                  <c:v>0.89251150123859491</c:v>
                </c:pt>
                <c:pt idx="6">
                  <c:v>0.84691162544777554</c:v>
                </c:pt>
                <c:pt idx="7">
                  <c:v>0.77570885256174438</c:v>
                </c:pt>
                <c:pt idx="8">
                  <c:v>0.69831744117898009</c:v>
                </c:pt>
                <c:pt idx="9">
                  <c:v>0.61876817503423442</c:v>
                </c:pt>
                <c:pt idx="10">
                  <c:v>0.55982014846354089</c:v>
                </c:pt>
                <c:pt idx="11">
                  <c:v>0.51276990668925182</c:v>
                </c:pt>
                <c:pt idx="12">
                  <c:v>0.47664979305463667</c:v>
                </c:pt>
                <c:pt idx="13">
                  <c:v>0.44699680944661174</c:v>
                </c:pt>
                <c:pt idx="14">
                  <c:v>0.42089833450595382</c:v>
                </c:pt>
                <c:pt idx="15">
                  <c:v>0.396371777100471</c:v>
                </c:pt>
                <c:pt idx="16">
                  <c:v>0.36010661287998846</c:v>
                </c:pt>
                <c:pt idx="17">
                  <c:v>0.31991067569514481</c:v>
                </c:pt>
                <c:pt idx="18">
                  <c:v>0.28115545310473994</c:v>
                </c:pt>
                <c:pt idx="19">
                  <c:v>0.24312058781155454</c:v>
                </c:pt>
                <c:pt idx="20">
                  <c:v>0.20321279354559862</c:v>
                </c:pt>
              </c:numCache>
            </c:numRef>
          </c:yVal>
          <c:smooth val="0"/>
          <c:extLst>
            <c:ext xmlns:c16="http://schemas.microsoft.com/office/drawing/2014/chart" uri="{C3380CC4-5D6E-409C-BE32-E72D297353CC}">
              <c16:uniqueId val="{00000000-A31C-4F99-B249-68F9D5C1B1E5}"/>
            </c:ext>
          </c:extLst>
        </c:ser>
        <c:dLbls>
          <c:showLegendKey val="0"/>
          <c:showVal val="0"/>
          <c:showCatName val="0"/>
          <c:showSerName val="0"/>
          <c:showPercent val="0"/>
          <c:showBubbleSize val="0"/>
        </c:dLbls>
        <c:axId val="560313599"/>
        <c:axId val="683117247"/>
      </c:scatterChart>
      <c:valAx>
        <c:axId val="560313599"/>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False positive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83117247"/>
        <c:crosses val="autoZero"/>
        <c:crossBetween val="midCat"/>
        <c:majorUnit val="0.1"/>
      </c:valAx>
      <c:valAx>
        <c:axId val="683117247"/>
        <c:scaling>
          <c:orientation val="minMax"/>
          <c:max val="1"/>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True positive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60313599"/>
        <c:crosses val="autoZero"/>
        <c:crossBetween val="midCat"/>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1s 1kB</c:v>
          </c:tx>
          <c:spPr>
            <a:ln w="28575" cap="rnd">
              <a:solidFill>
                <a:schemeClr val="accent1"/>
              </a:solidFill>
              <a:round/>
            </a:ln>
            <a:effectLst/>
          </c:spPr>
          <c:marker>
            <c:symbol val="none"/>
          </c:marker>
          <c:cat>
            <c:numLit>
              <c:formatCode>General</c:formatCode>
              <c:ptCount val="3"/>
              <c:pt idx="0">
                <c:v>10</c:v>
              </c:pt>
              <c:pt idx="1">
                <c:v>20</c:v>
              </c:pt>
              <c:pt idx="2">
                <c:v>30</c:v>
              </c:pt>
            </c:numLit>
          </c:cat>
          <c:val>
            <c:numRef>
              <c:f>(Hoja2!$D$4,Hoja2!$D$22,Hoja2!$D$40)</c:f>
              <c:numCache>
                <c:formatCode>0.00%</c:formatCode>
                <c:ptCount val="3"/>
                <c:pt idx="0">
                  <c:v>0.68589999999999995</c:v>
                </c:pt>
                <c:pt idx="1">
                  <c:v>0.60009999999999997</c:v>
                </c:pt>
                <c:pt idx="2">
                  <c:v>0.58679999999999999</c:v>
                </c:pt>
              </c:numCache>
            </c:numRef>
          </c:val>
          <c:smooth val="0"/>
          <c:extLst>
            <c:ext xmlns:c16="http://schemas.microsoft.com/office/drawing/2014/chart" uri="{C3380CC4-5D6E-409C-BE32-E72D297353CC}">
              <c16:uniqueId val="{00000000-9909-49DA-AAA5-058F760C2A0F}"/>
            </c:ext>
          </c:extLst>
        </c:ser>
        <c:ser>
          <c:idx val="1"/>
          <c:order val="1"/>
          <c:tx>
            <c:v>0.5s 1kB</c:v>
          </c:tx>
          <c:spPr>
            <a:ln w="28575" cap="rnd">
              <a:solidFill>
                <a:schemeClr val="accent2"/>
              </a:solidFill>
              <a:round/>
            </a:ln>
            <a:effectLst/>
          </c:spPr>
          <c:marker>
            <c:symbol val="none"/>
          </c:marker>
          <c:cat>
            <c:numLit>
              <c:formatCode>General</c:formatCode>
              <c:ptCount val="3"/>
              <c:pt idx="0">
                <c:v>10</c:v>
              </c:pt>
              <c:pt idx="1">
                <c:v>20</c:v>
              </c:pt>
              <c:pt idx="2">
                <c:v>30</c:v>
              </c:pt>
            </c:numLit>
          </c:cat>
          <c:val>
            <c:numRef>
              <c:f>(Hoja2!$D$5,Hoja2!$D$23,Hoja2!$D$41)</c:f>
              <c:numCache>
                <c:formatCode>0.00%</c:formatCode>
                <c:ptCount val="3"/>
                <c:pt idx="0">
                  <c:v>0.60489999999999999</c:v>
                </c:pt>
                <c:pt idx="1">
                  <c:v>0.5454</c:v>
                </c:pt>
                <c:pt idx="2">
                  <c:v>0.5373</c:v>
                </c:pt>
              </c:numCache>
            </c:numRef>
          </c:val>
          <c:smooth val="0"/>
          <c:extLst>
            <c:ext xmlns:c16="http://schemas.microsoft.com/office/drawing/2014/chart" uri="{C3380CC4-5D6E-409C-BE32-E72D297353CC}">
              <c16:uniqueId val="{00000001-9909-49DA-AAA5-058F760C2A0F}"/>
            </c:ext>
          </c:extLst>
        </c:ser>
        <c:ser>
          <c:idx val="2"/>
          <c:order val="2"/>
          <c:tx>
            <c:v>1s 2kB</c:v>
          </c:tx>
          <c:spPr>
            <a:ln w="28575" cap="rnd">
              <a:solidFill>
                <a:schemeClr val="accent3"/>
              </a:solidFill>
              <a:round/>
            </a:ln>
            <a:effectLst/>
          </c:spPr>
          <c:marker>
            <c:symbol val="none"/>
          </c:marker>
          <c:cat>
            <c:numLit>
              <c:formatCode>General</c:formatCode>
              <c:ptCount val="3"/>
              <c:pt idx="0">
                <c:v>10</c:v>
              </c:pt>
              <c:pt idx="1">
                <c:v>20</c:v>
              </c:pt>
              <c:pt idx="2">
                <c:v>30</c:v>
              </c:pt>
            </c:numLit>
          </c:cat>
          <c:val>
            <c:numRef>
              <c:f>(Hoja2!$D$13,Hoja2!$D$31,Hoja2!$D$49)</c:f>
              <c:numCache>
                <c:formatCode>0.00%</c:formatCode>
                <c:ptCount val="3"/>
                <c:pt idx="0">
                  <c:v>0.46229999999999999</c:v>
                </c:pt>
                <c:pt idx="1">
                  <c:v>0.38690000000000002</c:v>
                </c:pt>
                <c:pt idx="2">
                  <c:v>0.3523</c:v>
                </c:pt>
              </c:numCache>
            </c:numRef>
          </c:val>
          <c:smooth val="0"/>
          <c:extLst>
            <c:ext xmlns:c16="http://schemas.microsoft.com/office/drawing/2014/chart" uri="{C3380CC4-5D6E-409C-BE32-E72D297353CC}">
              <c16:uniqueId val="{00000002-9909-49DA-AAA5-058F760C2A0F}"/>
            </c:ext>
          </c:extLst>
        </c:ser>
        <c:ser>
          <c:idx val="3"/>
          <c:order val="3"/>
          <c:tx>
            <c:v>0.5s 2kB</c:v>
          </c:tx>
          <c:spPr>
            <a:ln w="28575" cap="rnd">
              <a:solidFill>
                <a:schemeClr val="accent4"/>
              </a:solidFill>
              <a:round/>
            </a:ln>
            <a:effectLst/>
          </c:spPr>
          <c:marker>
            <c:symbol val="none"/>
          </c:marker>
          <c:cat>
            <c:numLit>
              <c:formatCode>General</c:formatCode>
              <c:ptCount val="3"/>
              <c:pt idx="0">
                <c:v>10</c:v>
              </c:pt>
              <c:pt idx="1">
                <c:v>20</c:v>
              </c:pt>
              <c:pt idx="2">
                <c:v>30</c:v>
              </c:pt>
            </c:numLit>
          </c:cat>
          <c:val>
            <c:numRef>
              <c:f>(Hoja2!$D$14,Hoja2!$D$32,Hoja2!$D$50)</c:f>
              <c:numCache>
                <c:formatCode>0.00%</c:formatCode>
                <c:ptCount val="3"/>
                <c:pt idx="0">
                  <c:v>0.46189999999999998</c:v>
                </c:pt>
                <c:pt idx="1">
                  <c:v>0.3478</c:v>
                </c:pt>
                <c:pt idx="2">
                  <c:v>0.3125</c:v>
                </c:pt>
              </c:numCache>
            </c:numRef>
          </c:val>
          <c:smooth val="0"/>
          <c:extLst>
            <c:ext xmlns:c16="http://schemas.microsoft.com/office/drawing/2014/chart" uri="{C3380CC4-5D6E-409C-BE32-E72D297353CC}">
              <c16:uniqueId val="{00000003-9909-49DA-AAA5-058F760C2A0F}"/>
            </c:ext>
          </c:extLst>
        </c:ser>
        <c:dLbls>
          <c:showLegendKey val="0"/>
          <c:showVal val="0"/>
          <c:showCatName val="0"/>
          <c:showSerName val="0"/>
          <c:showPercent val="0"/>
          <c:showBubbleSize val="0"/>
        </c:dLbls>
        <c:smooth val="0"/>
        <c:axId val="1665728511"/>
        <c:axId val="1665787695"/>
      </c:lineChart>
      <c:catAx>
        <c:axId val="16657285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Número de vehículos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87695"/>
        <c:crosses val="autoZero"/>
        <c:auto val="1"/>
        <c:lblAlgn val="ctr"/>
        <c:lblOffset val="100"/>
        <c:noMultiLvlLbl val="0"/>
      </c:catAx>
      <c:valAx>
        <c:axId val="1665787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Porcentaje de mensajes recibidos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657285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4"/>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1-A6CB-470B-856D-6A54F2FB8567}"/>
              </c:ext>
            </c:extLst>
          </c:dPt>
          <c:xVal>
            <c:numRef>
              <c:f>'2'!$X$37:$X$56</c:f>
              <c:numCache>
                <c:formatCode>0.000%</c:formatCode>
                <c:ptCount val="20"/>
                <c:pt idx="0">
                  <c:v>0.65605388930451525</c:v>
                </c:pt>
                <c:pt idx="1">
                  <c:v>0.70137989423624381</c:v>
                </c:pt>
                <c:pt idx="2">
                  <c:v>0.7541855177544089</c:v>
                </c:pt>
                <c:pt idx="3">
                  <c:v>0.81091102893548661</c:v>
                </c:pt>
                <c:pt idx="4">
                  <c:v>0.86921810437169966</c:v>
                </c:pt>
                <c:pt idx="5">
                  <c:v>0.93145333592201873</c:v>
                </c:pt>
                <c:pt idx="6">
                  <c:v>0.9664982591434832</c:v>
                </c:pt>
                <c:pt idx="7">
                  <c:v>0.98239850217402036</c:v>
                </c:pt>
                <c:pt idx="8">
                  <c:v>0.98845481887440056</c:v>
                </c:pt>
                <c:pt idx="9">
                  <c:v>0.99324395655028752</c:v>
                </c:pt>
                <c:pt idx="10">
                  <c:v>0.99562417596018316</c:v>
                </c:pt>
                <c:pt idx="11">
                  <c:v>0.99707389846839634</c:v>
                </c:pt>
                <c:pt idx="12">
                  <c:v>0.99774499538567551</c:v>
                </c:pt>
                <c:pt idx="13">
                  <c:v>0.99852510631373348</c:v>
                </c:pt>
                <c:pt idx="14">
                  <c:v>0.99980397968395163</c:v>
                </c:pt>
                <c:pt idx="15">
                  <c:v>1</c:v>
                </c:pt>
                <c:pt idx="16">
                  <c:v>1</c:v>
                </c:pt>
                <c:pt idx="17">
                  <c:v>1</c:v>
                </c:pt>
                <c:pt idx="18">
                  <c:v>1</c:v>
                </c:pt>
                <c:pt idx="19">
                  <c:v>1</c:v>
                </c:pt>
              </c:numCache>
            </c:numRef>
          </c:xVal>
          <c:yVal>
            <c:numRef>
              <c:f>'2'!$Y$37:$Y$56</c:f>
              <c:numCache>
                <c:formatCode>0.000%</c:formatCode>
                <c:ptCount val="20"/>
                <c:pt idx="0">
                  <c:v>0.99388661436266568</c:v>
                </c:pt>
                <c:pt idx="1">
                  <c:v>0.98180391454744076</c:v>
                </c:pt>
                <c:pt idx="2">
                  <c:v>0.96659248618382676</c:v>
                </c:pt>
                <c:pt idx="3">
                  <c:v>0.93915428654554411</c:v>
                </c:pt>
                <c:pt idx="4">
                  <c:v>0.89251150123859491</c:v>
                </c:pt>
                <c:pt idx="5">
                  <c:v>0.84691162544777554</c:v>
                </c:pt>
                <c:pt idx="6">
                  <c:v>0.77570885256174438</c:v>
                </c:pt>
                <c:pt idx="7">
                  <c:v>0.69831744117898009</c:v>
                </c:pt>
                <c:pt idx="8">
                  <c:v>0.61876817503423442</c:v>
                </c:pt>
                <c:pt idx="9">
                  <c:v>0.55982014846354089</c:v>
                </c:pt>
                <c:pt idx="10">
                  <c:v>0.51276990668925182</c:v>
                </c:pt>
                <c:pt idx="11">
                  <c:v>0.47664979305463667</c:v>
                </c:pt>
                <c:pt idx="12">
                  <c:v>0.44699680944661174</c:v>
                </c:pt>
                <c:pt idx="13">
                  <c:v>0.42089833450595382</c:v>
                </c:pt>
                <c:pt idx="14">
                  <c:v>0.396371777100471</c:v>
                </c:pt>
                <c:pt idx="15">
                  <c:v>0.36010661287998846</c:v>
                </c:pt>
                <c:pt idx="16">
                  <c:v>0.31991067569514481</c:v>
                </c:pt>
                <c:pt idx="17">
                  <c:v>0.28115545310473994</c:v>
                </c:pt>
                <c:pt idx="18">
                  <c:v>0.24312058781155454</c:v>
                </c:pt>
                <c:pt idx="19">
                  <c:v>0.20321279354559862</c:v>
                </c:pt>
              </c:numCache>
            </c:numRef>
          </c:yVal>
          <c:smooth val="0"/>
          <c:extLst>
            <c:ext xmlns:c16="http://schemas.microsoft.com/office/drawing/2014/chart" uri="{C3380CC4-5D6E-409C-BE32-E72D297353CC}">
              <c16:uniqueId val="{00000000-A6CB-470B-856D-6A54F2FB8567}"/>
            </c:ext>
          </c:extLst>
        </c:ser>
        <c:dLbls>
          <c:showLegendKey val="0"/>
          <c:showVal val="0"/>
          <c:showCatName val="0"/>
          <c:showSerName val="0"/>
          <c:showPercent val="0"/>
          <c:showBubbleSize val="0"/>
        </c:dLbls>
        <c:axId val="828559407"/>
        <c:axId val="672162864"/>
      </c:scatterChart>
      <c:valAx>
        <c:axId val="828559407"/>
        <c:scaling>
          <c:orientation val="minMax"/>
          <c:max val="1"/>
          <c:min val="0.6500000000000001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72162864"/>
        <c:crosses val="autoZero"/>
        <c:crossBetween val="midCat"/>
      </c:valAx>
      <c:valAx>
        <c:axId val="672162864"/>
        <c:scaling>
          <c:orientation val="minMax"/>
          <c:max val="1"/>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828559407"/>
        <c:crosses val="autoZero"/>
        <c:crossBetween val="midCat"/>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ROC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2-2E73-4C5F-A103-ABC230DE9156}"/>
              </c:ext>
            </c:extLst>
          </c:dPt>
          <c:xVal>
            <c:numRef>
              <c:f>'2'!$N$2:$N$8</c:f>
              <c:numCache>
                <c:formatCode>0.000%</c:formatCode>
                <c:ptCount val="7"/>
                <c:pt idx="0">
                  <c:v>1</c:v>
                </c:pt>
                <c:pt idx="1">
                  <c:v>7.8566987876903943E-2</c:v>
                </c:pt>
                <c:pt idx="2">
                  <c:v>1.9738887161952129E-2</c:v>
                </c:pt>
                <c:pt idx="3">
                  <c:v>1.0024867889337893E-2</c:v>
                </c:pt>
                <c:pt idx="4">
                  <c:v>6.5278209511967673E-3</c:v>
                </c:pt>
                <c:pt idx="5">
                  <c:v>4.1964563257693502E-3</c:v>
                </c:pt>
                <c:pt idx="6">
                  <c:v>0</c:v>
                </c:pt>
              </c:numCache>
            </c:numRef>
          </c:xVal>
          <c:yVal>
            <c:numRef>
              <c:f>'2'!$O$2:$O$8</c:f>
              <c:numCache>
                <c:formatCode>0.000%</c:formatCode>
                <c:ptCount val="7"/>
                <c:pt idx="0">
                  <c:v>1</c:v>
                </c:pt>
                <c:pt idx="1">
                  <c:v>0.90007000000000004</c:v>
                </c:pt>
                <c:pt idx="2">
                  <c:v>0.8</c:v>
                </c:pt>
                <c:pt idx="3">
                  <c:v>0.74199999999999999</c:v>
                </c:pt>
                <c:pt idx="4">
                  <c:v>0.69699999999999995</c:v>
                </c:pt>
                <c:pt idx="5">
                  <c:v>0.67018999999999995</c:v>
                </c:pt>
                <c:pt idx="6">
                  <c:v>0</c:v>
                </c:pt>
              </c:numCache>
            </c:numRef>
          </c:yVal>
          <c:smooth val="0"/>
          <c:extLst>
            <c:ext xmlns:c16="http://schemas.microsoft.com/office/drawing/2014/chart" uri="{C3380CC4-5D6E-409C-BE32-E72D297353CC}">
              <c16:uniqueId val="{00000000-2E73-4C5F-A103-ABC230DE9156}"/>
            </c:ext>
          </c:extLst>
        </c:ser>
        <c:dLbls>
          <c:showLegendKey val="0"/>
          <c:showVal val="0"/>
          <c:showCatName val="0"/>
          <c:showSerName val="0"/>
          <c:showPercent val="0"/>
          <c:showBubbleSize val="0"/>
        </c:dLbls>
        <c:axId val="560306351"/>
        <c:axId val="672158896"/>
      </c:scatterChart>
      <c:valAx>
        <c:axId val="560306351"/>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False positive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72158896"/>
        <c:crosses val="autoZero"/>
        <c:crossBetween val="midCat"/>
        <c:majorUnit val="0.1"/>
      </c:valAx>
      <c:valAx>
        <c:axId val="672158896"/>
        <c:scaling>
          <c:orientation val="minMax"/>
          <c:max val="1"/>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True positive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60306351"/>
        <c:crosses val="autoZero"/>
        <c:crossBetween val="midCat"/>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0"/>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1-51AE-4236-874C-22D16C0DCB8B}"/>
              </c:ext>
            </c:extLst>
          </c:dPt>
          <c:xVal>
            <c:numRef>
              <c:f>'2'!$X$3:$X$7</c:f>
              <c:numCache>
                <c:formatCode>0.000%</c:formatCode>
                <c:ptCount val="5"/>
                <c:pt idx="0">
                  <c:v>0.91971794562215503</c:v>
                </c:pt>
                <c:pt idx="1">
                  <c:v>0.97592051875165897</c:v>
                </c:pt>
                <c:pt idx="2">
                  <c:v>0.98666949948414062</c:v>
                </c:pt>
                <c:pt idx="3">
                  <c:v>0.990721303754028</c:v>
                </c:pt>
                <c:pt idx="4">
                  <c:v>0.99377737158508084</c:v>
                </c:pt>
              </c:numCache>
            </c:numRef>
          </c:xVal>
          <c:yVal>
            <c:numRef>
              <c:f>'2'!$Y$3:$Y$7</c:f>
              <c:numCache>
                <c:formatCode>0.000%</c:formatCode>
                <c:ptCount val="5"/>
                <c:pt idx="0">
                  <c:v>0.90007000000000004</c:v>
                </c:pt>
                <c:pt idx="1">
                  <c:v>0.8</c:v>
                </c:pt>
                <c:pt idx="2">
                  <c:v>0.74199999999999999</c:v>
                </c:pt>
                <c:pt idx="3">
                  <c:v>0.69699999999999995</c:v>
                </c:pt>
                <c:pt idx="4">
                  <c:v>0.67018999999999995</c:v>
                </c:pt>
              </c:numCache>
            </c:numRef>
          </c:yVal>
          <c:smooth val="0"/>
          <c:extLst>
            <c:ext xmlns:c16="http://schemas.microsoft.com/office/drawing/2014/chart" uri="{C3380CC4-5D6E-409C-BE32-E72D297353CC}">
              <c16:uniqueId val="{00000000-51AE-4236-874C-22D16C0DCB8B}"/>
            </c:ext>
          </c:extLst>
        </c:ser>
        <c:dLbls>
          <c:showLegendKey val="0"/>
          <c:showVal val="0"/>
          <c:showCatName val="0"/>
          <c:showSerName val="0"/>
          <c:showPercent val="0"/>
          <c:showBubbleSize val="0"/>
        </c:dLbls>
        <c:axId val="556281711"/>
        <c:axId val="812506175"/>
      </c:scatterChart>
      <c:valAx>
        <c:axId val="556281711"/>
        <c:scaling>
          <c:orientation val="minMax"/>
          <c:min val="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812506175"/>
        <c:crosses val="autoZero"/>
        <c:crossBetween val="midCat"/>
      </c:valAx>
      <c:valAx>
        <c:axId val="812506175"/>
        <c:scaling>
          <c:orientation val="minMax"/>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56281711"/>
        <c:crosses val="autoZero"/>
        <c:crossBetween val="midCat"/>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a:t>
            </a:r>
            <a:r>
              <a:rPr lang="es-MX" baseline="0"/>
              <a:t> ROC detectores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scatterChart>
        <c:scatterStyle val="lineMarker"/>
        <c:varyColors val="0"/>
        <c:ser>
          <c:idx val="0"/>
          <c:order val="0"/>
          <c:tx>
            <c:v>SVM centro</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'2'!$F$62:$F$83</c:f>
              <c:numCache>
                <c:formatCode>General</c:formatCode>
                <c:ptCount val="22"/>
                <c:pt idx="0">
                  <c:v>1</c:v>
                </c:pt>
                <c:pt idx="1">
                  <c:v>0.51572427727696613</c:v>
                </c:pt>
                <c:pt idx="2">
                  <c:v>0.40226453217283181</c:v>
                </c:pt>
                <c:pt idx="3">
                  <c:v>0.2957988809449798</c:v>
                </c:pt>
                <c:pt idx="4">
                  <c:v>0.20036835561081753</c:v>
                </c:pt>
                <c:pt idx="5">
                  <c:v>0.12630867267640658</c:v>
                </c:pt>
                <c:pt idx="6">
                  <c:v>5.768884053465962E-2</c:v>
                </c:pt>
                <c:pt idx="7">
                  <c:v>1.9843021448554553E-2</c:v>
                </c:pt>
                <c:pt idx="8">
                  <c:v>1.2693503263910475E-2</c:v>
                </c:pt>
                <c:pt idx="9">
                  <c:v>1.1139260180292198E-2</c:v>
                </c:pt>
                <c:pt idx="10">
                  <c:v>1.0439850792663973E-2</c:v>
                </c:pt>
                <c:pt idx="11">
                  <c:v>1.0051290021759404E-2</c:v>
                </c:pt>
                <c:pt idx="12">
                  <c:v>9.6627292508548335E-3</c:v>
                </c:pt>
                <c:pt idx="13">
                  <c:v>9.0410320174075225E-3</c:v>
                </c:pt>
                <c:pt idx="14">
                  <c:v>8.0307740130556426E-3</c:v>
                </c:pt>
                <c:pt idx="15">
                  <c:v>7.5645010879701585E-3</c:v>
                </c:pt>
                <c:pt idx="16">
                  <c:v>6.6319552377991919E-3</c:v>
                </c:pt>
                <c:pt idx="17">
                  <c:v>5.9325458501709666E-3</c:v>
                </c:pt>
                <c:pt idx="18">
                  <c:v>5.3885607709045699E-3</c:v>
                </c:pt>
                <c:pt idx="19">
                  <c:v>0</c:v>
                </c:pt>
                <c:pt idx="20">
                  <c:v>0</c:v>
                </c:pt>
                <c:pt idx="21">
                  <c:v>0</c:v>
                </c:pt>
              </c:numCache>
            </c:numRef>
          </c:xVal>
          <c:yVal>
            <c:numRef>
              <c:f>'2'!$G$62:$G$83</c:f>
              <c:numCache>
                <c:formatCode>General</c:formatCode>
                <c:ptCount val="22"/>
                <c:pt idx="0">
                  <c:v>1</c:v>
                </c:pt>
                <c:pt idx="1">
                  <c:v>0.94942371416222437</c:v>
                </c:pt>
                <c:pt idx="2">
                  <c:v>0.94855928540556111</c:v>
                </c:pt>
                <c:pt idx="3">
                  <c:v>0.94726264227056611</c:v>
                </c:pt>
                <c:pt idx="4">
                  <c:v>0.94481342746002017</c:v>
                </c:pt>
                <c:pt idx="5">
                  <c:v>0.93890649762282086</c:v>
                </c:pt>
                <c:pt idx="6">
                  <c:v>0.93314363924506549</c:v>
                </c:pt>
                <c:pt idx="7">
                  <c:v>0.92666042357009071</c:v>
                </c:pt>
                <c:pt idx="8">
                  <c:v>0.91556692119291161</c:v>
                </c:pt>
                <c:pt idx="9">
                  <c:v>0.90404120443740088</c:v>
                </c:pt>
                <c:pt idx="10">
                  <c:v>0.889057772655237</c:v>
                </c:pt>
                <c:pt idx="11">
                  <c:v>0.86874369687364927</c:v>
                </c:pt>
                <c:pt idx="12">
                  <c:v>0.84698890649762282</c:v>
                </c:pt>
                <c:pt idx="13">
                  <c:v>0.81875090044662147</c:v>
                </c:pt>
                <c:pt idx="14">
                  <c:v>0.78402967872064544</c:v>
                </c:pt>
                <c:pt idx="15">
                  <c:v>0.73691831148249531</c:v>
                </c:pt>
                <c:pt idx="16">
                  <c:v>0.67021322575997688</c:v>
                </c:pt>
                <c:pt idx="17">
                  <c:v>0.58982135139028957</c:v>
                </c:pt>
                <c:pt idx="18">
                  <c:v>0.51231090620947983</c:v>
                </c:pt>
                <c:pt idx="19">
                  <c:v>0.4362411756231091</c:v>
                </c:pt>
                <c:pt idx="20">
                  <c:v>0.35642558709119726</c:v>
                </c:pt>
                <c:pt idx="21">
                  <c:v>-0.05</c:v>
                </c:pt>
              </c:numCache>
            </c:numRef>
          </c:yVal>
          <c:smooth val="0"/>
          <c:extLst>
            <c:ext xmlns:c16="http://schemas.microsoft.com/office/drawing/2014/chart" uri="{C3380CC4-5D6E-409C-BE32-E72D297353CC}">
              <c16:uniqueId val="{00000000-2E31-4A92-BC76-3186FB8497D1}"/>
            </c:ext>
          </c:extLst>
        </c:ser>
        <c:ser>
          <c:idx val="1"/>
          <c:order val="1"/>
          <c:tx>
            <c:v>SVM lado</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'2'!$H$62:$H$83</c:f>
              <c:numCache>
                <c:formatCode>General</c:formatCode>
                <c:ptCount val="22"/>
                <c:pt idx="0">
                  <c:v>1</c:v>
                </c:pt>
                <c:pt idx="1">
                  <c:v>0.5210599937830277</c:v>
                </c:pt>
                <c:pt idx="2">
                  <c:v>0.41801367733913586</c:v>
                </c:pt>
                <c:pt idx="3">
                  <c:v>0.31504507304942492</c:v>
                </c:pt>
                <c:pt idx="4">
                  <c:v>0.21899285048181535</c:v>
                </c:pt>
                <c:pt idx="5">
                  <c:v>0.13428660242461921</c:v>
                </c:pt>
                <c:pt idx="6">
                  <c:v>6.2325147653092945E-2</c:v>
                </c:pt>
                <c:pt idx="7">
                  <c:v>2.6888405346596207E-2</c:v>
                </c:pt>
                <c:pt idx="8">
                  <c:v>1.2511656823127137E-2</c:v>
                </c:pt>
                <c:pt idx="9">
                  <c:v>7.2272303388249927E-3</c:v>
                </c:pt>
                <c:pt idx="10">
                  <c:v>3.8078955548647808E-3</c:v>
                </c:pt>
                <c:pt idx="11">
                  <c:v>2.2536524712465028E-3</c:v>
                </c:pt>
                <c:pt idx="12">
                  <c:v>1.3988187752564502E-3</c:v>
                </c:pt>
                <c:pt idx="13">
                  <c:v>1.0102580043518806E-3</c:v>
                </c:pt>
                <c:pt idx="14">
                  <c:v>6.2169723344731112E-4</c:v>
                </c:pt>
                <c:pt idx="15">
                  <c:v>7.771215418091389E-5</c:v>
                </c:pt>
                <c:pt idx="16">
                  <c:v>0</c:v>
                </c:pt>
                <c:pt idx="17">
                  <c:v>0</c:v>
                </c:pt>
                <c:pt idx="18">
                  <c:v>0</c:v>
                </c:pt>
                <c:pt idx="19">
                  <c:v>0</c:v>
                </c:pt>
                <c:pt idx="20">
                  <c:v>0</c:v>
                </c:pt>
                <c:pt idx="21">
                  <c:v>0</c:v>
                </c:pt>
              </c:numCache>
            </c:numRef>
          </c:xVal>
          <c:yVal>
            <c:numRef>
              <c:f>'2'!$I$62:$I$83</c:f>
              <c:numCache>
                <c:formatCode>0.000%</c:formatCode>
                <c:ptCount val="22"/>
                <c:pt idx="0">
                  <c:v>1</c:v>
                </c:pt>
                <c:pt idx="1">
                  <c:v>0.99388661436266568</c:v>
                </c:pt>
                <c:pt idx="2">
                  <c:v>0.98180391454744076</c:v>
                </c:pt>
                <c:pt idx="3">
                  <c:v>0.96659248618382676</c:v>
                </c:pt>
                <c:pt idx="4">
                  <c:v>0.93915428654554411</c:v>
                </c:pt>
                <c:pt idx="5">
                  <c:v>0.89251150123859491</c:v>
                </c:pt>
                <c:pt idx="6">
                  <c:v>0.84691162544777554</c:v>
                </c:pt>
                <c:pt idx="7">
                  <c:v>0.77570885256174438</c:v>
                </c:pt>
                <c:pt idx="8">
                  <c:v>0.69831744117898009</c:v>
                </c:pt>
                <c:pt idx="9">
                  <c:v>0.61876817503423442</c:v>
                </c:pt>
                <c:pt idx="10">
                  <c:v>0.55982014846354089</c:v>
                </c:pt>
                <c:pt idx="11">
                  <c:v>0.51276990668925182</c:v>
                </c:pt>
                <c:pt idx="12">
                  <c:v>0.47664979305463667</c:v>
                </c:pt>
                <c:pt idx="13">
                  <c:v>0.44699680944661174</c:v>
                </c:pt>
                <c:pt idx="14">
                  <c:v>0.42089833450595382</c:v>
                </c:pt>
                <c:pt idx="15">
                  <c:v>0.396371777100471</c:v>
                </c:pt>
                <c:pt idx="16">
                  <c:v>0.36010661287998846</c:v>
                </c:pt>
                <c:pt idx="17">
                  <c:v>0.31991067569514481</c:v>
                </c:pt>
                <c:pt idx="18">
                  <c:v>0.28115545310473994</c:v>
                </c:pt>
                <c:pt idx="19">
                  <c:v>0.24312058781155454</c:v>
                </c:pt>
                <c:pt idx="20">
                  <c:v>0.20321279354559862</c:v>
                </c:pt>
                <c:pt idx="21">
                  <c:v>0</c:v>
                </c:pt>
              </c:numCache>
            </c:numRef>
          </c:yVal>
          <c:smooth val="0"/>
          <c:extLst>
            <c:ext xmlns:c16="http://schemas.microsoft.com/office/drawing/2014/chart" uri="{C3380CC4-5D6E-409C-BE32-E72D297353CC}">
              <c16:uniqueId val="{00000001-2E31-4A92-BC76-3186FB8497D1}"/>
            </c:ext>
          </c:extLst>
        </c:ser>
        <c:ser>
          <c:idx val="2"/>
          <c:order val="2"/>
          <c:tx>
            <c:v>Filtro de cascada</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'2'!$D$62:$D$68</c:f>
              <c:numCache>
                <c:formatCode>General</c:formatCode>
                <c:ptCount val="7"/>
                <c:pt idx="0">
                  <c:v>1</c:v>
                </c:pt>
                <c:pt idx="1">
                  <c:v>7.8566987876903943E-2</c:v>
                </c:pt>
                <c:pt idx="2">
                  <c:v>1.9738887161952129E-2</c:v>
                </c:pt>
                <c:pt idx="3">
                  <c:v>1.0024867889337893E-2</c:v>
                </c:pt>
                <c:pt idx="4">
                  <c:v>6.5278209511967673E-3</c:v>
                </c:pt>
                <c:pt idx="5">
                  <c:v>4.1964563257693502E-3</c:v>
                </c:pt>
                <c:pt idx="6">
                  <c:v>0</c:v>
                </c:pt>
              </c:numCache>
            </c:numRef>
          </c:xVal>
          <c:yVal>
            <c:numRef>
              <c:f>'2'!$E$62:$E$68</c:f>
              <c:numCache>
                <c:formatCode>General</c:formatCode>
                <c:ptCount val="7"/>
                <c:pt idx="0">
                  <c:v>1</c:v>
                </c:pt>
                <c:pt idx="1">
                  <c:v>0.90007000000000004</c:v>
                </c:pt>
                <c:pt idx="2">
                  <c:v>0.8</c:v>
                </c:pt>
                <c:pt idx="3">
                  <c:v>0.74199999999999999</c:v>
                </c:pt>
                <c:pt idx="4">
                  <c:v>0.69699999999999995</c:v>
                </c:pt>
                <c:pt idx="5">
                  <c:v>0.67018999999999995</c:v>
                </c:pt>
                <c:pt idx="6">
                  <c:v>0</c:v>
                </c:pt>
              </c:numCache>
            </c:numRef>
          </c:yVal>
          <c:smooth val="0"/>
          <c:extLst>
            <c:ext xmlns:c16="http://schemas.microsoft.com/office/drawing/2014/chart" uri="{C3380CC4-5D6E-409C-BE32-E72D297353CC}">
              <c16:uniqueId val="{00000002-2E31-4A92-BC76-3186FB8497D1}"/>
            </c:ext>
          </c:extLst>
        </c:ser>
        <c:ser>
          <c:idx val="3"/>
          <c:order val="3"/>
          <c:tx>
            <c:v>Todos los detectores</c:v>
          </c:tx>
          <c:spPr>
            <a:ln w="19050" cap="rnd">
              <a:solidFill>
                <a:schemeClr val="accent4"/>
              </a:solidFill>
              <a:round/>
            </a:ln>
            <a:effectLst/>
          </c:spPr>
          <c:marker>
            <c:symbol val="circle"/>
            <c:size val="5"/>
            <c:spPr>
              <a:solidFill>
                <a:srgbClr val="FF0000"/>
              </a:solidFill>
              <a:ln w="9525">
                <a:solidFill>
                  <a:srgbClr val="FF0000"/>
                </a:solidFill>
              </a:ln>
              <a:effectLst/>
            </c:spPr>
          </c:marker>
          <c:xVal>
            <c:numRef>
              <c:f>'2'!$O$63</c:f>
              <c:numCache>
                <c:formatCode>0.000%</c:formatCode>
                <c:ptCount val="1"/>
                <c:pt idx="0">
                  <c:v>1.1599999999999999E-2</c:v>
                </c:pt>
              </c:numCache>
            </c:numRef>
          </c:xVal>
          <c:yVal>
            <c:numRef>
              <c:f>'2'!$Q$63</c:f>
              <c:numCache>
                <c:formatCode>0.000%</c:formatCode>
                <c:ptCount val="1"/>
                <c:pt idx="0">
                  <c:v>0.89790000000000003</c:v>
                </c:pt>
              </c:numCache>
            </c:numRef>
          </c:yVal>
          <c:smooth val="0"/>
          <c:extLst>
            <c:ext xmlns:c16="http://schemas.microsoft.com/office/drawing/2014/chart" uri="{C3380CC4-5D6E-409C-BE32-E72D297353CC}">
              <c16:uniqueId val="{00000003-2E31-4A92-BC76-3186FB8497D1}"/>
            </c:ext>
          </c:extLst>
        </c:ser>
        <c:ser>
          <c:idx val="4"/>
          <c:order val="4"/>
          <c:tx>
            <c:v>Ambas SVM</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'2'!$O$65</c:f>
              <c:numCache>
                <c:formatCode>0.000%</c:formatCode>
                <c:ptCount val="1"/>
                <c:pt idx="0">
                  <c:v>3.15E-2</c:v>
                </c:pt>
              </c:numCache>
            </c:numRef>
          </c:xVal>
          <c:yVal>
            <c:numRef>
              <c:f>'2'!$Q$65</c:f>
              <c:numCache>
                <c:formatCode>0.000%</c:formatCode>
                <c:ptCount val="1"/>
                <c:pt idx="0">
                  <c:v>0.98439999999999994</c:v>
                </c:pt>
              </c:numCache>
            </c:numRef>
          </c:yVal>
          <c:smooth val="0"/>
          <c:extLst>
            <c:ext xmlns:c16="http://schemas.microsoft.com/office/drawing/2014/chart" uri="{C3380CC4-5D6E-409C-BE32-E72D297353CC}">
              <c16:uniqueId val="{00000004-2E31-4A92-BC76-3186FB8497D1}"/>
            </c:ext>
          </c:extLst>
        </c:ser>
        <c:dLbls>
          <c:showLegendKey val="0"/>
          <c:showVal val="0"/>
          <c:showCatName val="0"/>
          <c:showSerName val="0"/>
          <c:showPercent val="0"/>
          <c:showBubbleSize val="0"/>
        </c:dLbls>
        <c:axId val="212513103"/>
        <c:axId val="826663391"/>
      </c:scatterChart>
      <c:valAx>
        <c:axId val="212513103"/>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False negative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826663391"/>
        <c:crosses val="autoZero"/>
        <c:crossBetween val="midCat"/>
      </c:valAx>
      <c:valAx>
        <c:axId val="826663391"/>
        <c:scaling>
          <c:orientation val="minMax"/>
          <c:max val="1"/>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True positive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12513103"/>
        <c:crosses val="autoZero"/>
        <c:crossBetween val="midCat"/>
        <c:majorUnit val="0.1"/>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PRC de</a:t>
            </a:r>
            <a:r>
              <a:rPr lang="es-MX" baseline="0"/>
              <a:t> todos los detectores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scatterChart>
        <c:scatterStyle val="lineMarker"/>
        <c:varyColors val="0"/>
        <c:ser>
          <c:idx val="0"/>
          <c:order val="0"/>
          <c:tx>
            <c:v>Filtro de cascada</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'2'!$AC$78:$AC$82</c:f>
              <c:numCache>
                <c:formatCode>0.000%</c:formatCode>
                <c:ptCount val="5"/>
                <c:pt idx="0">
                  <c:v>0.91971794562215503</c:v>
                </c:pt>
                <c:pt idx="1">
                  <c:v>0.97592051875165897</c:v>
                </c:pt>
                <c:pt idx="2">
                  <c:v>0.98666949948414062</c:v>
                </c:pt>
                <c:pt idx="3">
                  <c:v>0.990721303754028</c:v>
                </c:pt>
                <c:pt idx="4">
                  <c:v>0.99377737158508084</c:v>
                </c:pt>
              </c:numCache>
            </c:numRef>
          </c:xVal>
          <c:yVal>
            <c:numRef>
              <c:f>'2'!$AD$78:$AD$82</c:f>
              <c:numCache>
                <c:formatCode>0.000%</c:formatCode>
                <c:ptCount val="5"/>
                <c:pt idx="0">
                  <c:v>0.90007000000000004</c:v>
                </c:pt>
                <c:pt idx="1">
                  <c:v>0.8</c:v>
                </c:pt>
                <c:pt idx="2">
                  <c:v>0.74199999999999999</c:v>
                </c:pt>
                <c:pt idx="3">
                  <c:v>0.69699999999999995</c:v>
                </c:pt>
                <c:pt idx="4">
                  <c:v>0.67018999999999995</c:v>
                </c:pt>
              </c:numCache>
            </c:numRef>
          </c:yVal>
          <c:smooth val="0"/>
          <c:extLst>
            <c:ext xmlns:c16="http://schemas.microsoft.com/office/drawing/2014/chart" uri="{C3380CC4-5D6E-409C-BE32-E72D297353CC}">
              <c16:uniqueId val="{00000000-ABCF-48A9-A9E9-4AA8DBBDC548}"/>
            </c:ext>
          </c:extLst>
        </c:ser>
        <c:ser>
          <c:idx val="1"/>
          <c:order val="1"/>
          <c:tx>
            <c:v>SVM centro</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'2'!$AE$78:$AE$97</c:f>
              <c:numCache>
                <c:formatCode>General</c:formatCode>
                <c:ptCount val="20"/>
                <c:pt idx="0">
                  <c:v>0.64800533441650576</c:v>
                </c:pt>
                <c:pt idx="1">
                  <c:v>0.70220799564078829</c:v>
                </c:pt>
                <c:pt idx="2">
                  <c:v>0.76204003147019739</c:v>
                </c:pt>
                <c:pt idx="3">
                  <c:v>0.82503358106734459</c:v>
                </c:pt>
                <c:pt idx="4">
                  <c:v>0.8814242641316069</c:v>
                </c:pt>
                <c:pt idx="5">
                  <c:v>0.94177740262664322</c:v>
                </c:pt>
                <c:pt idx="6">
                  <c:v>0.97903544719991631</c:v>
                </c:pt>
                <c:pt idx="7">
                  <c:v>0.98632549343969045</c:v>
                </c:pt>
                <c:pt idx="8">
                  <c:v>0.98782834576244427</c:v>
                </c:pt>
                <c:pt idx="9">
                  <c:v>0.98839368718658027</c:v>
                </c:pt>
                <c:pt idx="10">
                  <c:v>0.98856241766095132</c:v>
                </c:pt>
                <c:pt idx="11">
                  <c:v>0.98872035160195271</c:v>
                </c:pt>
                <c:pt idx="12">
                  <c:v>0.98907813465819161</c:v>
                </c:pt>
                <c:pt idx="13">
                  <c:v>0.9898609077307946</c:v>
                </c:pt>
                <c:pt idx="14">
                  <c:v>0.98983925355932356</c:v>
                </c:pt>
                <c:pt idx="15">
                  <c:v>0.99020166586984837</c:v>
                </c:pt>
                <c:pt idx="16">
                  <c:v>0.99004195209187784</c:v>
                </c:pt>
                <c:pt idx="17">
                  <c:v>0.98959133413380795</c:v>
                </c:pt>
                <c:pt idx="18">
                  <c:v>1</c:v>
                </c:pt>
                <c:pt idx="19">
                  <c:v>1</c:v>
                </c:pt>
              </c:numCache>
            </c:numRef>
          </c:xVal>
          <c:yVal>
            <c:numRef>
              <c:f>'2'!$AF$78:$AF$97</c:f>
              <c:numCache>
                <c:formatCode>General</c:formatCode>
                <c:ptCount val="20"/>
                <c:pt idx="0">
                  <c:v>0.94942371416222437</c:v>
                </c:pt>
                <c:pt idx="1">
                  <c:v>0.94855928540556111</c:v>
                </c:pt>
                <c:pt idx="2">
                  <c:v>0.94726264227056611</c:v>
                </c:pt>
                <c:pt idx="3">
                  <c:v>0.94481342746002017</c:v>
                </c:pt>
                <c:pt idx="4">
                  <c:v>0.93890649762282086</c:v>
                </c:pt>
                <c:pt idx="5">
                  <c:v>0.93314363924506549</c:v>
                </c:pt>
                <c:pt idx="6">
                  <c:v>0.92666042357009071</c:v>
                </c:pt>
                <c:pt idx="7">
                  <c:v>0.91556692119291161</c:v>
                </c:pt>
                <c:pt idx="8">
                  <c:v>0.90404120443740088</c:v>
                </c:pt>
                <c:pt idx="9">
                  <c:v>0.889057772655237</c:v>
                </c:pt>
                <c:pt idx="10">
                  <c:v>0.86874369687364927</c:v>
                </c:pt>
                <c:pt idx="11">
                  <c:v>0.84698890649762282</c:v>
                </c:pt>
                <c:pt idx="12">
                  <c:v>0.81875090044662147</c:v>
                </c:pt>
                <c:pt idx="13">
                  <c:v>0.78402967872064544</c:v>
                </c:pt>
                <c:pt idx="14">
                  <c:v>0.73691831148249531</c:v>
                </c:pt>
                <c:pt idx="15">
                  <c:v>0.67021322575997688</c:v>
                </c:pt>
                <c:pt idx="16">
                  <c:v>0.58982135139028957</c:v>
                </c:pt>
                <c:pt idx="17">
                  <c:v>0.51231090620947983</c:v>
                </c:pt>
                <c:pt idx="18">
                  <c:v>0.4362411756231091</c:v>
                </c:pt>
                <c:pt idx="19">
                  <c:v>0.35642558709119726</c:v>
                </c:pt>
              </c:numCache>
            </c:numRef>
          </c:yVal>
          <c:smooth val="0"/>
          <c:extLst>
            <c:ext xmlns:c16="http://schemas.microsoft.com/office/drawing/2014/chart" uri="{C3380CC4-5D6E-409C-BE32-E72D297353CC}">
              <c16:uniqueId val="{00000001-ABCF-48A9-A9E9-4AA8DBBDC548}"/>
            </c:ext>
          </c:extLst>
        </c:ser>
        <c:ser>
          <c:idx val="2"/>
          <c:order val="2"/>
          <c:tx>
            <c:v>SVM lado</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'2'!$AG$78:$AG$97</c:f>
              <c:numCache>
                <c:formatCode>General</c:formatCode>
                <c:ptCount val="20"/>
                <c:pt idx="0">
                  <c:v>0.65605388930451525</c:v>
                </c:pt>
                <c:pt idx="1">
                  <c:v>0.70137989423624381</c:v>
                </c:pt>
                <c:pt idx="2">
                  <c:v>0.7541855177544089</c:v>
                </c:pt>
                <c:pt idx="3">
                  <c:v>0.81091102893548661</c:v>
                </c:pt>
                <c:pt idx="4">
                  <c:v>0.86921810437169966</c:v>
                </c:pt>
                <c:pt idx="5">
                  <c:v>0.93145333592201873</c:v>
                </c:pt>
                <c:pt idx="6">
                  <c:v>0.9664982591434832</c:v>
                </c:pt>
                <c:pt idx="7">
                  <c:v>0.98239850217402036</c:v>
                </c:pt>
                <c:pt idx="8">
                  <c:v>0.98845481887440056</c:v>
                </c:pt>
                <c:pt idx="9">
                  <c:v>0.99324395655028752</c:v>
                </c:pt>
                <c:pt idx="10">
                  <c:v>0.99562417596018316</c:v>
                </c:pt>
                <c:pt idx="11">
                  <c:v>0.99707389846839634</c:v>
                </c:pt>
                <c:pt idx="12">
                  <c:v>0.99774499538567551</c:v>
                </c:pt>
                <c:pt idx="13">
                  <c:v>0.99852510631373348</c:v>
                </c:pt>
                <c:pt idx="14">
                  <c:v>0.99980397968395163</c:v>
                </c:pt>
                <c:pt idx="15">
                  <c:v>1</c:v>
                </c:pt>
                <c:pt idx="16">
                  <c:v>1</c:v>
                </c:pt>
                <c:pt idx="17">
                  <c:v>1</c:v>
                </c:pt>
                <c:pt idx="18">
                  <c:v>1</c:v>
                </c:pt>
                <c:pt idx="19">
                  <c:v>1</c:v>
                </c:pt>
              </c:numCache>
            </c:numRef>
          </c:xVal>
          <c:yVal>
            <c:numRef>
              <c:f>'2'!$AH$78:$AH$97</c:f>
              <c:numCache>
                <c:formatCode>General</c:formatCode>
                <c:ptCount val="20"/>
                <c:pt idx="0">
                  <c:v>0.99388661436266568</c:v>
                </c:pt>
                <c:pt idx="1">
                  <c:v>0.98180391454744076</c:v>
                </c:pt>
                <c:pt idx="2">
                  <c:v>0.96659248618382676</c:v>
                </c:pt>
                <c:pt idx="3">
                  <c:v>0.93915428654554411</c:v>
                </c:pt>
                <c:pt idx="4">
                  <c:v>0.89251150123859491</c:v>
                </c:pt>
                <c:pt idx="5">
                  <c:v>0.84691162544777554</c:v>
                </c:pt>
                <c:pt idx="6">
                  <c:v>0.77570885256174438</c:v>
                </c:pt>
                <c:pt idx="7">
                  <c:v>0.69831744117898009</c:v>
                </c:pt>
                <c:pt idx="8">
                  <c:v>0.61876817503423442</c:v>
                </c:pt>
                <c:pt idx="9">
                  <c:v>0.55982014846354089</c:v>
                </c:pt>
                <c:pt idx="10">
                  <c:v>0.51276990668925182</c:v>
                </c:pt>
                <c:pt idx="11">
                  <c:v>0.47664979305463667</c:v>
                </c:pt>
                <c:pt idx="12">
                  <c:v>0.44699680944661174</c:v>
                </c:pt>
                <c:pt idx="13">
                  <c:v>0.42089833450595382</c:v>
                </c:pt>
                <c:pt idx="14">
                  <c:v>0.396371777100471</c:v>
                </c:pt>
                <c:pt idx="15">
                  <c:v>0.36010661287998846</c:v>
                </c:pt>
                <c:pt idx="16">
                  <c:v>0.31991067569514481</c:v>
                </c:pt>
                <c:pt idx="17">
                  <c:v>0.28115545310473994</c:v>
                </c:pt>
                <c:pt idx="18">
                  <c:v>0.24312058781155454</c:v>
                </c:pt>
                <c:pt idx="19">
                  <c:v>0.20321279354559862</c:v>
                </c:pt>
              </c:numCache>
            </c:numRef>
          </c:yVal>
          <c:smooth val="0"/>
          <c:extLst>
            <c:ext xmlns:c16="http://schemas.microsoft.com/office/drawing/2014/chart" uri="{C3380CC4-5D6E-409C-BE32-E72D297353CC}">
              <c16:uniqueId val="{00000002-ABCF-48A9-A9E9-4AA8DBBDC548}"/>
            </c:ext>
          </c:extLst>
        </c:ser>
        <c:ser>
          <c:idx val="3"/>
          <c:order val="3"/>
          <c:tx>
            <c:v>Todos los detectores</c:v>
          </c:tx>
          <c:spPr>
            <a:ln w="19050" cap="rnd">
              <a:solidFill>
                <a:schemeClr val="accent4"/>
              </a:solidFill>
              <a:round/>
            </a:ln>
            <a:effectLst/>
          </c:spPr>
          <c:marker>
            <c:symbol val="circle"/>
            <c:size val="5"/>
            <c:spPr>
              <a:solidFill>
                <a:srgbClr val="FF0000"/>
              </a:solidFill>
              <a:ln w="9525">
                <a:solidFill>
                  <a:srgbClr val="FF0000"/>
                </a:solidFill>
              </a:ln>
              <a:effectLst/>
            </c:spPr>
          </c:marker>
          <c:xVal>
            <c:numRef>
              <c:f>'2'!$AL$78</c:f>
              <c:numCache>
                <c:formatCode>General</c:formatCode>
                <c:ptCount val="1"/>
                <c:pt idx="0">
                  <c:v>0.98709999999999998</c:v>
                </c:pt>
              </c:numCache>
            </c:numRef>
          </c:xVal>
          <c:yVal>
            <c:numRef>
              <c:f>'2'!$AJ$78</c:f>
              <c:numCache>
                <c:formatCode>General</c:formatCode>
                <c:ptCount val="1"/>
                <c:pt idx="0">
                  <c:v>0.89790000000000003</c:v>
                </c:pt>
              </c:numCache>
            </c:numRef>
          </c:yVal>
          <c:smooth val="0"/>
          <c:extLst>
            <c:ext xmlns:c16="http://schemas.microsoft.com/office/drawing/2014/chart" uri="{C3380CC4-5D6E-409C-BE32-E72D297353CC}">
              <c16:uniqueId val="{00000003-ABCF-48A9-A9E9-4AA8DBBDC548}"/>
            </c:ext>
          </c:extLst>
        </c:ser>
        <c:ser>
          <c:idx val="4"/>
          <c:order val="4"/>
          <c:tx>
            <c:v>Ambas SVM</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'2'!$AL$80</c:f>
              <c:numCache>
                <c:formatCode>General</c:formatCode>
                <c:ptCount val="1"/>
                <c:pt idx="0">
                  <c:v>0.96889999999999998</c:v>
                </c:pt>
              </c:numCache>
            </c:numRef>
          </c:xVal>
          <c:yVal>
            <c:numRef>
              <c:f>'2'!$AJ$80</c:f>
              <c:numCache>
                <c:formatCode>General</c:formatCode>
                <c:ptCount val="1"/>
                <c:pt idx="0">
                  <c:v>0.98439999999999994</c:v>
                </c:pt>
              </c:numCache>
            </c:numRef>
          </c:yVal>
          <c:smooth val="0"/>
          <c:extLst>
            <c:ext xmlns:c16="http://schemas.microsoft.com/office/drawing/2014/chart" uri="{C3380CC4-5D6E-409C-BE32-E72D297353CC}">
              <c16:uniqueId val="{00000004-ABCF-48A9-A9E9-4AA8DBBDC548}"/>
            </c:ext>
          </c:extLst>
        </c:ser>
        <c:dLbls>
          <c:showLegendKey val="0"/>
          <c:showVal val="0"/>
          <c:showCatName val="0"/>
          <c:showSerName val="0"/>
          <c:showPercent val="0"/>
          <c:showBubbleSize val="0"/>
        </c:dLbls>
        <c:axId val="1464658192"/>
        <c:axId val="1460529184"/>
      </c:scatterChart>
      <c:valAx>
        <c:axId val="1464658192"/>
        <c:scaling>
          <c:orientation val="minMax"/>
          <c:max val="1"/>
          <c:min val="0.600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60529184"/>
        <c:crosses val="autoZero"/>
        <c:crossBetween val="midCat"/>
        <c:majorUnit val="0.1"/>
      </c:valAx>
      <c:valAx>
        <c:axId val="1460529184"/>
        <c:scaling>
          <c:orientation val="minMax"/>
          <c:max val="1"/>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64658192"/>
        <c:crosses val="autoZero"/>
        <c:crossBetween val="midCat"/>
        <c:majorUnit val="0.1"/>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Paquetes</a:t>
            </a:r>
            <a:r>
              <a:rPr lang="en-US" baseline="0"/>
              <a:t> enviados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Mensajes enviados</c:v>
          </c:tx>
          <c:spPr>
            <a:solidFill>
              <a:schemeClr val="accent1"/>
            </a:solidFill>
            <a:ln>
              <a:noFill/>
            </a:ln>
            <a:effectLst/>
          </c:spPr>
          <c:invertIfNegative val="0"/>
          <c:cat>
            <c:strRef>
              <c:f>Hoja10!$H$2:$H$11</c:f>
              <c:strCache>
                <c:ptCount val="10"/>
                <c:pt idx="0">
                  <c:v>Nodo 0</c:v>
                </c:pt>
                <c:pt idx="1">
                  <c:v>Nodo 1</c:v>
                </c:pt>
                <c:pt idx="2">
                  <c:v>Nodo 2</c:v>
                </c:pt>
                <c:pt idx="3">
                  <c:v>Nodo 3</c:v>
                </c:pt>
                <c:pt idx="4">
                  <c:v>Nodo 4</c:v>
                </c:pt>
                <c:pt idx="5">
                  <c:v>Nodo 5</c:v>
                </c:pt>
                <c:pt idx="6">
                  <c:v>Nodo 6</c:v>
                </c:pt>
                <c:pt idx="7">
                  <c:v>Nodo 7</c:v>
                </c:pt>
                <c:pt idx="8">
                  <c:v>Nodo 8</c:v>
                </c:pt>
                <c:pt idx="9">
                  <c:v>Nodo 9</c:v>
                </c:pt>
              </c:strCache>
            </c:strRef>
          </c:cat>
          <c:val>
            <c:numRef>
              <c:f>Hoja10!$F$2:$F$11</c:f>
              <c:numCache>
                <c:formatCode>General</c:formatCode>
                <c:ptCount val="10"/>
                <c:pt idx="0">
                  <c:v>90</c:v>
                </c:pt>
                <c:pt idx="1">
                  <c:v>102</c:v>
                </c:pt>
                <c:pt idx="2">
                  <c:v>87</c:v>
                </c:pt>
                <c:pt idx="3">
                  <c:v>87</c:v>
                </c:pt>
                <c:pt idx="4">
                  <c:v>99</c:v>
                </c:pt>
                <c:pt idx="5">
                  <c:v>89</c:v>
                </c:pt>
                <c:pt idx="6">
                  <c:v>88</c:v>
                </c:pt>
                <c:pt idx="7">
                  <c:v>96</c:v>
                </c:pt>
                <c:pt idx="8">
                  <c:v>80</c:v>
                </c:pt>
                <c:pt idx="9">
                  <c:v>98</c:v>
                </c:pt>
              </c:numCache>
            </c:numRef>
          </c:val>
          <c:extLst>
            <c:ext xmlns:c16="http://schemas.microsoft.com/office/drawing/2014/chart" uri="{C3380CC4-5D6E-409C-BE32-E72D297353CC}">
              <c16:uniqueId val="{00000000-F2F8-4259-B66F-AAEBAD234B6A}"/>
            </c:ext>
          </c:extLst>
        </c:ser>
        <c:dLbls>
          <c:showLegendKey val="0"/>
          <c:showVal val="0"/>
          <c:showCatName val="0"/>
          <c:showSerName val="0"/>
          <c:showPercent val="0"/>
          <c:showBubbleSize val="0"/>
        </c:dLbls>
        <c:gapWidth val="254"/>
        <c:overlap val="-19"/>
        <c:axId val="400238655"/>
        <c:axId val="400261695"/>
      </c:barChart>
      <c:catAx>
        <c:axId val="400238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0261695"/>
        <c:crosses val="autoZero"/>
        <c:auto val="1"/>
        <c:lblAlgn val="ctr"/>
        <c:lblOffset val="100"/>
        <c:noMultiLvlLbl val="0"/>
      </c:catAx>
      <c:valAx>
        <c:axId val="400261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02386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AD78625-4C89-47F2-A961-BE984EFC5BE6}">
  <ds:schemaRefs>
    <ds:schemaRef ds:uri="http://schemas.microsoft.com/sharepoint/v3/contenttype/forms"/>
  </ds:schemaRefs>
</ds:datastoreItem>
</file>

<file path=customXml/itemProps2.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4.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4566</TotalTime>
  <Pages>253</Pages>
  <Words>43056</Words>
  <Characters>236812</Characters>
  <Application>Microsoft Office Word</Application>
  <DocSecurity>0</DocSecurity>
  <Lines>1973</Lines>
  <Paragraphs>558</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279310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11</cp:revision>
  <cp:lastPrinted>2023-11-25T03:44:00Z</cp:lastPrinted>
  <dcterms:created xsi:type="dcterms:W3CDTF">2024-03-23T19:26:00Z</dcterms:created>
  <dcterms:modified xsi:type="dcterms:W3CDTF">2024-04-22T17:43:00Z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